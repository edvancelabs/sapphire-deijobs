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oper Black" w:hAnsi="Cooper Black"/>
          <w:color w:val="auto"/>
          <w:sz w:val="36"/>
          <w:szCs w:val="36"/>
        </w:rPr>
        <w:alias w:val="Resume Name"/>
        <w:tag w:val="Resume Name"/>
        <w:id w:val="809426422"/>
        <w:placeholder>
          <w:docPart w:val="16A9F22DCD1A42DCB169379BF49BEC24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hAnsiTheme="minorHAnsi"/>
          <w:sz w:val="23"/>
          <w:szCs w:val="20"/>
        </w:rPr>
      </w:sdtEndPr>
      <w:sdtContent>
        <w:tbl>
          <w:tblPr>
            <w:tblStyle w:val="TableGrid"/>
            <w:tblW w:w="5000" w:type="pct"/>
            <w:tblLook w:val="04A0"/>
          </w:tblPr>
          <w:tblGrid>
            <w:gridCol w:w="2537"/>
            <w:gridCol w:w="7759"/>
          </w:tblGrid>
          <w:tr w:rsidR="00E51E14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9192F" w:rsidRPr="007C2AF8" w:rsidRDefault="007C2AF8" w:rsidP="00845710">
                <w:pPr>
                  <w:pStyle w:val="PersonalName"/>
                  <w:rPr>
                    <w:rFonts w:ascii="Cooper Black" w:hAnsi="Cooper Black"/>
                    <w:sz w:val="36"/>
                    <w:szCs w:val="36"/>
                  </w:rPr>
                </w:pPr>
                <w:r>
                  <w:rPr>
                    <w:rFonts w:ascii="Cooper Black" w:hAnsi="Cooper Black"/>
                    <w:color w:val="auto"/>
                    <w:sz w:val="36"/>
                    <w:szCs w:val="36"/>
                  </w:rPr>
                  <w:t xml:space="preserve"> </w:t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9192F" w:rsidRPr="007C2AF8" w:rsidRDefault="00F005DA">
                <w:pPr>
                  <w:pStyle w:val="PersonalName"/>
                  <w:rPr>
                    <w:rFonts w:ascii="Cooper Black" w:hAnsi="Cooper Black"/>
                    <w:sz w:val="36"/>
                    <w:szCs w:val="36"/>
                  </w:rPr>
                </w:pPr>
                <w:r>
                  <w:rPr>
                    <w:rFonts w:ascii="Cooper Black" w:hAnsi="Cooper Black"/>
                    <w:sz w:val="36"/>
                    <w:szCs w:val="36"/>
                  </w:rPr>
                  <w:t xml:space="preserve">             ANGEL.R</w:t>
                </w:r>
              </w:p>
            </w:tc>
          </w:tr>
          <w:tr w:rsidR="00E51E14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9192F" w:rsidRDefault="006207A9" w:rsidP="00131686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DATE:</w:t>
                </w:r>
                <w:r w:rsidR="00AC7F3A">
                  <w:t>24</w:t>
                </w:r>
                <w:r w:rsidR="00131686">
                  <w:t>.03.2016</w:t>
                </w: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9192F" w:rsidRDefault="0019192F"/>
            </w:tc>
          </w:tr>
          <w:tr w:rsidR="00E51E14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5710" w:rsidRDefault="00F005DA">
                <w:pPr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252412" cy="1648046"/>
                      <wp:effectExtent l="19050" t="0" r="4888" b="0"/>
                      <wp:docPr id="2" name="Picture 0" descr="ang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ngel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728" cy="16484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9192F" w:rsidRPr="00845710" w:rsidRDefault="0019192F" w:rsidP="00845710"/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C2AF8" w:rsidRPr="00845710" w:rsidRDefault="007C2AF8">
                <w:pPr>
                  <w:pStyle w:val="SenderAddress"/>
                  <w:rPr>
                    <w:b/>
                    <w:sz w:val="28"/>
                    <w:szCs w:val="28"/>
                  </w:rPr>
                </w:pPr>
                <w:r w:rsidRPr="00845710">
                  <w:rPr>
                    <w:b/>
                    <w:sz w:val="28"/>
                    <w:szCs w:val="28"/>
                  </w:rPr>
                  <w:t>Anupama,</w:t>
                </w:r>
              </w:p>
              <w:p w:rsidR="007C2AF8" w:rsidRPr="00845710" w:rsidRDefault="007C2AF8">
                <w:pPr>
                  <w:pStyle w:val="SenderAddress"/>
                  <w:rPr>
                    <w:b/>
                    <w:sz w:val="28"/>
                    <w:szCs w:val="28"/>
                  </w:rPr>
                </w:pPr>
                <w:r w:rsidRPr="00845710">
                  <w:rPr>
                    <w:b/>
                    <w:sz w:val="28"/>
                    <w:szCs w:val="28"/>
                  </w:rPr>
                  <w:t>Venganoor,</w:t>
                </w:r>
              </w:p>
              <w:p w:rsidR="007C2AF8" w:rsidRPr="00845710" w:rsidRDefault="007C2AF8">
                <w:pPr>
                  <w:pStyle w:val="SenderAddress"/>
                  <w:rPr>
                    <w:b/>
                    <w:sz w:val="28"/>
                    <w:szCs w:val="28"/>
                  </w:rPr>
                </w:pPr>
                <w:r w:rsidRPr="00845710">
                  <w:rPr>
                    <w:b/>
                    <w:sz w:val="28"/>
                    <w:szCs w:val="28"/>
                  </w:rPr>
                  <w:t>Venganoor p o</w:t>
                </w:r>
              </w:p>
              <w:p w:rsidR="007C2AF8" w:rsidRPr="00845710" w:rsidRDefault="007C2AF8">
                <w:pPr>
                  <w:pStyle w:val="SenderAddress"/>
                  <w:rPr>
                    <w:b/>
                    <w:sz w:val="28"/>
                    <w:szCs w:val="28"/>
                  </w:rPr>
                </w:pPr>
                <w:r w:rsidRPr="00845710">
                  <w:rPr>
                    <w:b/>
                    <w:sz w:val="28"/>
                    <w:szCs w:val="28"/>
                  </w:rPr>
                  <w:t>Thiruvananthapuram 695523</w:t>
                </w:r>
              </w:p>
              <w:p w:rsidR="0019192F" w:rsidRPr="00845710" w:rsidRDefault="00E51E14">
                <w:pPr>
                  <w:pStyle w:val="SenderAddress"/>
                  <w:rPr>
                    <w:b/>
                    <w:sz w:val="28"/>
                    <w:szCs w:val="28"/>
                  </w:rPr>
                </w:pPr>
                <w:r w:rsidRPr="00845710">
                  <w:rPr>
                    <w:b/>
                    <w:sz w:val="28"/>
                    <w:szCs w:val="28"/>
                  </w:rPr>
                  <w:br/>
                </w:r>
                <w:r w:rsidR="00F005DA">
                  <w:rPr>
                    <w:b/>
                    <w:sz w:val="28"/>
                    <w:szCs w:val="28"/>
                  </w:rPr>
                  <w:t>PH NO: 8111964966</w:t>
                </w:r>
                <w:r w:rsidR="00AC7F3A">
                  <w:rPr>
                    <w:b/>
                    <w:sz w:val="28"/>
                    <w:szCs w:val="28"/>
                  </w:rPr>
                  <w:t>.</w:t>
                </w:r>
                <w:r w:rsidRPr="00845710">
                  <w:rPr>
                    <w:b/>
                    <w:sz w:val="28"/>
                    <w:szCs w:val="28"/>
                  </w:rPr>
                  <w:br/>
                </w:r>
                <w:r w:rsidR="007C2AF8" w:rsidRPr="00845710">
                  <w:rPr>
                    <w:b/>
                    <w:sz w:val="28"/>
                    <w:szCs w:val="28"/>
                  </w:rPr>
                  <w:t>Email id:</w:t>
                </w:r>
                <w:r w:rsidR="00F005DA">
                  <w:rPr>
                    <w:b/>
                    <w:sz w:val="28"/>
                    <w:szCs w:val="28"/>
                  </w:rPr>
                  <w:t>angel_bobby@ymail.com</w:t>
                </w:r>
              </w:p>
              <w:p w:rsidR="0019192F" w:rsidRDefault="0019192F" w:rsidP="007C2AF8">
                <w:pPr>
                  <w:pStyle w:val="SenderAddress"/>
                </w:pPr>
              </w:p>
            </w:tc>
          </w:tr>
        </w:tbl>
        <w:p w:rsidR="0019192F" w:rsidRDefault="001F2613"/>
      </w:sdtContent>
    </w:sdt>
    <w:tbl>
      <w:tblPr>
        <w:tblStyle w:val="TableGrid"/>
        <w:tblW w:w="4996" w:type="pct"/>
        <w:jc w:val="center"/>
        <w:tblLook w:val="04A0"/>
      </w:tblPr>
      <w:tblGrid>
        <w:gridCol w:w="392"/>
        <w:gridCol w:w="9903"/>
      </w:tblGrid>
      <w:tr w:rsidR="00A77467" w:rsidTr="007C2AF8">
        <w:trPr>
          <w:trHeight w:val="288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192F" w:rsidRDefault="0019192F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9192F" w:rsidRPr="00845710" w:rsidRDefault="00E51E14">
            <w:pPr>
              <w:pStyle w:val="Section"/>
              <w:rPr>
                <w:sz w:val="32"/>
                <w:szCs w:val="32"/>
              </w:rPr>
            </w:pPr>
            <w:r w:rsidRPr="00845710">
              <w:rPr>
                <w:sz w:val="32"/>
                <w:szCs w:val="32"/>
              </w:rPr>
              <w:t>Objectives</w:t>
            </w:r>
          </w:p>
          <w:p w:rsidR="0019192F" w:rsidRPr="00845710" w:rsidRDefault="007C2AF8" w:rsidP="00845710">
            <w:pPr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I intend to build a career with leading corporate of hi-tech environment with committed &amp; dedicated people, which help me to explore myself fully and realize my potential. I am willing to work as a key player in challenging &amp; creative environment.</w:t>
            </w:r>
          </w:p>
          <w:p w:rsidR="007C2AF8" w:rsidRPr="00845710" w:rsidRDefault="00E51E14" w:rsidP="007C2AF8">
            <w:pPr>
              <w:pStyle w:val="Section"/>
              <w:rPr>
                <w:sz w:val="32"/>
                <w:szCs w:val="32"/>
              </w:rPr>
            </w:pPr>
            <w:r w:rsidRPr="00845710">
              <w:rPr>
                <w:sz w:val="32"/>
                <w:szCs w:val="32"/>
              </w:rPr>
              <w:t>Education</w:t>
            </w:r>
          </w:p>
          <w:p w:rsidR="0019192F" w:rsidRDefault="007C2AF8" w:rsidP="007C2AF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45710">
              <w:rPr>
                <w:b/>
                <w:sz w:val="28"/>
                <w:szCs w:val="28"/>
              </w:rPr>
              <w:t>B.SC(ZOOLOGY) from Konganadu</w:t>
            </w:r>
            <w:r w:rsidR="00531B84">
              <w:rPr>
                <w:b/>
                <w:sz w:val="28"/>
                <w:szCs w:val="28"/>
              </w:rPr>
              <w:t xml:space="preserve"> arts&amp; Science</w:t>
            </w:r>
          </w:p>
          <w:p w:rsidR="005347FB" w:rsidRDefault="00E51E14">
            <w:pPr>
              <w:pStyle w:val="Section"/>
              <w:rPr>
                <w:sz w:val="32"/>
                <w:szCs w:val="32"/>
              </w:rPr>
            </w:pPr>
            <w:r w:rsidRPr="00845710">
              <w:rPr>
                <w:sz w:val="32"/>
                <w:szCs w:val="32"/>
              </w:rPr>
              <w:t>experience</w:t>
            </w:r>
          </w:p>
          <w:p w:rsidR="00D71651" w:rsidRDefault="002F5C5A" w:rsidP="007C2AF8">
            <w:pPr>
              <w:jc w:val="both"/>
              <w:rPr>
                <w:b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</w:rPr>
              <w:t xml:space="preserve">      </w:t>
            </w:r>
            <w:r w:rsidR="0044662C">
              <w:rPr>
                <w:b/>
                <w:sz w:val="32"/>
                <w:szCs w:val="32"/>
              </w:rPr>
              <w:t xml:space="preserve">3 </w:t>
            </w:r>
            <w:r w:rsidR="007C2AF8" w:rsidRPr="00845710">
              <w:rPr>
                <w:b/>
                <w:sz w:val="32"/>
                <w:szCs w:val="32"/>
              </w:rPr>
              <w:t>years</w:t>
            </w:r>
            <w:r w:rsidR="00F432C7" w:rsidRPr="00845710">
              <w:rPr>
                <w:b/>
                <w:sz w:val="32"/>
                <w:szCs w:val="32"/>
              </w:rPr>
              <w:t xml:space="preserve"> </w:t>
            </w:r>
            <w:r w:rsidR="0044662C">
              <w:rPr>
                <w:b/>
                <w:sz w:val="32"/>
                <w:szCs w:val="32"/>
              </w:rPr>
              <w:t>Sales</w:t>
            </w:r>
            <w:r w:rsidR="003C2C53" w:rsidRPr="00845710">
              <w:rPr>
                <w:b/>
                <w:sz w:val="32"/>
                <w:szCs w:val="32"/>
              </w:rPr>
              <w:t xml:space="preserve"> M</w:t>
            </w:r>
            <w:r w:rsidR="00F432C7" w:rsidRPr="00845710">
              <w:rPr>
                <w:b/>
                <w:sz w:val="32"/>
                <w:szCs w:val="32"/>
              </w:rPr>
              <w:t xml:space="preserve">anager at </w:t>
            </w:r>
            <w:r w:rsidR="0044662C">
              <w:rPr>
                <w:b/>
                <w:sz w:val="32"/>
                <w:szCs w:val="32"/>
              </w:rPr>
              <w:t>Bajaj Allianz Life Insurance Company</w:t>
            </w:r>
            <w:r w:rsidR="00845710" w:rsidRPr="00845710">
              <w:rPr>
                <w:b/>
                <w:sz w:val="32"/>
                <w:szCs w:val="32"/>
              </w:rPr>
              <w:t xml:space="preserve"> </w:t>
            </w:r>
          </w:p>
          <w:p w:rsidR="00D71651" w:rsidRDefault="00E57FB7" w:rsidP="007C2AF8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[2012</w:t>
            </w:r>
            <w:r w:rsidR="00F509C6">
              <w:rPr>
                <w:b/>
                <w:sz w:val="32"/>
                <w:szCs w:val="32"/>
              </w:rPr>
              <w:t>(Aug16</w:t>
            </w:r>
            <w:r w:rsidR="0044662C">
              <w:rPr>
                <w:b/>
                <w:sz w:val="32"/>
                <w:szCs w:val="32"/>
              </w:rPr>
              <w:t>-2015</w:t>
            </w:r>
            <w:r w:rsidR="00F509C6">
              <w:rPr>
                <w:b/>
                <w:sz w:val="32"/>
                <w:szCs w:val="32"/>
              </w:rPr>
              <w:t xml:space="preserve"> to till date</w:t>
            </w:r>
            <w:r w:rsidR="0044662C">
              <w:rPr>
                <w:b/>
                <w:sz w:val="32"/>
                <w:szCs w:val="32"/>
              </w:rPr>
              <w:t>]</w:t>
            </w:r>
          </w:p>
          <w:p w:rsidR="00D71651" w:rsidRPr="00845710" w:rsidRDefault="00D71651" w:rsidP="007C2AF8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Functions:</w:t>
            </w:r>
          </w:p>
          <w:p w:rsidR="003C2C53" w:rsidRPr="00845710" w:rsidRDefault="003C2C53" w:rsidP="007C2AF8">
            <w:pPr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 xml:space="preserve">Responsible for </w:t>
            </w:r>
            <w:r w:rsidR="0044662C">
              <w:rPr>
                <w:sz w:val="28"/>
                <w:szCs w:val="28"/>
              </w:rPr>
              <w:t>developing team</w:t>
            </w:r>
            <w:r w:rsidRPr="00845710">
              <w:rPr>
                <w:sz w:val="28"/>
                <w:szCs w:val="28"/>
              </w:rPr>
              <w:t xml:space="preserve"> </w:t>
            </w:r>
            <w:r w:rsidR="00AC7F3A">
              <w:rPr>
                <w:sz w:val="28"/>
                <w:szCs w:val="28"/>
              </w:rPr>
              <w:t>and give productivity</w:t>
            </w:r>
          </w:p>
          <w:p w:rsidR="003C2C53" w:rsidRDefault="003C2C53" w:rsidP="007C2AF8">
            <w:pPr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 xml:space="preserve"> To maintain discipline &amp; create a cohesive high performance work environment within</w:t>
            </w:r>
            <w:r w:rsidR="0044662C">
              <w:rPr>
                <w:sz w:val="28"/>
                <w:szCs w:val="28"/>
              </w:rPr>
              <w:t xml:space="preserve"> the branch</w:t>
            </w:r>
            <w:r w:rsidRPr="00845710">
              <w:rPr>
                <w:sz w:val="28"/>
                <w:szCs w:val="28"/>
              </w:rPr>
              <w:t>.</w:t>
            </w:r>
          </w:p>
          <w:p w:rsidR="00AC7F3A" w:rsidRDefault="00AC7F3A" w:rsidP="007C2A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my carrier path in BAJAJ ALLIANZE I had got one level promotion</w:t>
            </w:r>
          </w:p>
          <w:p w:rsidR="00AC7F3A" w:rsidRDefault="00AC7F3A" w:rsidP="007C2A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Achieved BALIC STAR NIGHT PROGRAM conducted at moonar</w:t>
            </w:r>
          </w:p>
          <w:p w:rsidR="00AC7F3A" w:rsidRDefault="00AC7F3A" w:rsidP="007C2A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Also created star achievers and club members in my team</w:t>
            </w:r>
          </w:p>
          <w:p w:rsidR="00131686" w:rsidRDefault="00131686" w:rsidP="007C2A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</w:t>
            </w:r>
          </w:p>
          <w:p w:rsidR="00131686" w:rsidRDefault="00131686" w:rsidP="007C2A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 Months AGENCY DEVELOPMENT MANAGER at Max Life Insurance Company</w:t>
            </w:r>
          </w:p>
          <w:p w:rsidR="00131686" w:rsidRDefault="00131686" w:rsidP="007C2A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[2015(Oct 21-2016 to till date</w:t>
            </w:r>
          </w:p>
          <w:p w:rsidR="00131686" w:rsidRDefault="00131686" w:rsidP="007C2AF8">
            <w:pPr>
              <w:jc w:val="both"/>
              <w:rPr>
                <w:sz w:val="28"/>
                <w:szCs w:val="28"/>
              </w:rPr>
            </w:pPr>
          </w:p>
          <w:p w:rsidR="00531B84" w:rsidRPr="00845710" w:rsidRDefault="00531B84" w:rsidP="007C2AF8">
            <w:pPr>
              <w:jc w:val="both"/>
              <w:rPr>
                <w:sz w:val="28"/>
                <w:szCs w:val="28"/>
              </w:rPr>
            </w:pPr>
          </w:p>
          <w:p w:rsidR="003C2C53" w:rsidRPr="00845710" w:rsidRDefault="003C2C53" w:rsidP="003C2C53">
            <w:pPr>
              <w:spacing w:line="360" w:lineRule="auto"/>
              <w:jc w:val="both"/>
              <w:rPr>
                <w:b/>
                <w:sz w:val="32"/>
                <w:szCs w:val="32"/>
                <w:u w:val="single"/>
              </w:rPr>
            </w:pPr>
            <w:r w:rsidRPr="00845710">
              <w:rPr>
                <w:b/>
                <w:sz w:val="32"/>
                <w:szCs w:val="32"/>
                <w:u w:val="single"/>
              </w:rPr>
              <w:t>Personal Profile:</w:t>
            </w:r>
          </w:p>
          <w:p w:rsidR="003C2C53" w:rsidRPr="00845710" w:rsidRDefault="003C2C53" w:rsidP="003C2C5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Name</w:t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  <w:t>:</w:t>
            </w:r>
            <w:r w:rsidRPr="00845710">
              <w:rPr>
                <w:sz w:val="28"/>
                <w:szCs w:val="28"/>
              </w:rPr>
              <w:tab/>
            </w:r>
            <w:r w:rsidR="0044662C">
              <w:rPr>
                <w:b/>
                <w:sz w:val="28"/>
                <w:szCs w:val="28"/>
              </w:rPr>
              <w:t>ANGEL.R</w:t>
            </w:r>
          </w:p>
          <w:p w:rsidR="003C2C53" w:rsidRPr="00845710" w:rsidRDefault="00F005DA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Father's 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>
              <w:rPr>
                <w:sz w:val="28"/>
                <w:szCs w:val="28"/>
              </w:rPr>
              <w:tab/>
              <w:t>Robinson Babu</w:t>
            </w:r>
          </w:p>
          <w:p w:rsidR="003C2C53" w:rsidRPr="00845710" w:rsidRDefault="00F005DA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Age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>
              <w:rPr>
                <w:sz w:val="28"/>
                <w:szCs w:val="28"/>
              </w:rPr>
              <w:tab/>
              <w:t>25</w:t>
            </w:r>
            <w:r w:rsidR="003C2C53" w:rsidRPr="00845710">
              <w:rPr>
                <w:sz w:val="28"/>
                <w:szCs w:val="28"/>
              </w:rPr>
              <w:t xml:space="preserve"> years</w:t>
            </w:r>
          </w:p>
          <w:p w:rsidR="0000555F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Sex</w:t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="0000555F">
              <w:rPr>
                <w:sz w:val="28"/>
                <w:szCs w:val="28"/>
              </w:rPr>
              <w:tab/>
            </w:r>
            <w:r w:rsidR="0000555F">
              <w:rPr>
                <w:sz w:val="28"/>
                <w:szCs w:val="28"/>
              </w:rPr>
              <w:tab/>
              <w:t>:</w:t>
            </w:r>
            <w:r w:rsidR="0000555F">
              <w:rPr>
                <w:sz w:val="28"/>
                <w:szCs w:val="28"/>
              </w:rPr>
              <w:tab/>
              <w:t>Female</w:t>
            </w: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Marital Status</w:t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  <w:t>:</w:t>
            </w:r>
            <w:r w:rsidRPr="00845710">
              <w:rPr>
                <w:sz w:val="28"/>
                <w:szCs w:val="28"/>
              </w:rPr>
              <w:tab/>
              <w:t>Married</w:t>
            </w: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Nationality</w:t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  <w:t>:</w:t>
            </w:r>
            <w:r w:rsidRPr="00845710">
              <w:rPr>
                <w:sz w:val="28"/>
                <w:szCs w:val="28"/>
              </w:rPr>
              <w:tab/>
              <w:t>Indian</w:t>
            </w:r>
          </w:p>
          <w:p w:rsidR="00F005DA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La</w:t>
            </w:r>
            <w:r w:rsidR="00F005DA">
              <w:rPr>
                <w:sz w:val="28"/>
                <w:szCs w:val="28"/>
              </w:rPr>
              <w:t>nguages Known</w:t>
            </w:r>
            <w:r w:rsidR="00F005DA">
              <w:rPr>
                <w:sz w:val="28"/>
                <w:szCs w:val="28"/>
              </w:rPr>
              <w:tab/>
            </w:r>
            <w:r w:rsidR="00F005DA">
              <w:rPr>
                <w:sz w:val="28"/>
                <w:szCs w:val="28"/>
              </w:rPr>
              <w:tab/>
            </w:r>
            <w:r w:rsidR="00F005DA">
              <w:rPr>
                <w:sz w:val="28"/>
                <w:szCs w:val="28"/>
              </w:rPr>
              <w:tab/>
              <w:t>:</w:t>
            </w:r>
            <w:r w:rsidR="00F005DA">
              <w:rPr>
                <w:sz w:val="28"/>
                <w:szCs w:val="28"/>
              </w:rPr>
              <w:tab/>
              <w:t>English,</w:t>
            </w:r>
            <w:r w:rsidRPr="00845710">
              <w:rPr>
                <w:sz w:val="28"/>
                <w:szCs w:val="28"/>
              </w:rPr>
              <w:t>Tamil&amp;Malayalam</w:t>
            </w:r>
            <w:r w:rsidRPr="00845710">
              <w:rPr>
                <w:sz w:val="28"/>
                <w:szCs w:val="28"/>
              </w:rPr>
              <w:tab/>
              <w:t xml:space="preserve">                </w:t>
            </w: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 xml:space="preserve">Permanent Address                  :       </w:t>
            </w:r>
            <w:r w:rsidRPr="00845710">
              <w:rPr>
                <w:sz w:val="28"/>
                <w:szCs w:val="28"/>
              </w:rPr>
              <w:tab/>
              <w:t>Anupama,Venganoor,Venganoor P O</w:t>
            </w:r>
          </w:p>
          <w:p w:rsidR="003647F3" w:rsidRPr="006207A9" w:rsidRDefault="003C2C53" w:rsidP="006207A9">
            <w:pPr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  <w:t xml:space="preserve"> Phone : </w:t>
            </w:r>
            <w:r w:rsidR="00F005DA">
              <w:rPr>
                <w:sz w:val="28"/>
                <w:szCs w:val="28"/>
              </w:rPr>
              <w:t>8111964966</w:t>
            </w:r>
          </w:p>
          <w:p w:rsidR="003647F3" w:rsidRDefault="003647F3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3647F3" w:rsidRDefault="003647F3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Refference</w:t>
            </w: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Mr PradeepKumar </w:t>
            </w: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Branch Head </w:t>
            </w: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4D33CB" w:rsidRDefault="004D33CB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3C2C53" w:rsidRPr="00845710" w:rsidRDefault="003C2C53" w:rsidP="003C2C53">
            <w:pPr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845710">
              <w:rPr>
                <w:b/>
                <w:sz w:val="28"/>
                <w:szCs w:val="28"/>
                <w:u w:val="single"/>
              </w:rPr>
              <w:t>DECLARATION:</w:t>
            </w:r>
          </w:p>
          <w:p w:rsidR="003C2C53" w:rsidRPr="00845710" w:rsidRDefault="003C2C53" w:rsidP="003C2C53">
            <w:pPr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I consider myself f</w:t>
            </w:r>
            <w:r w:rsidR="003F795A">
              <w:rPr>
                <w:sz w:val="28"/>
                <w:szCs w:val="28"/>
              </w:rPr>
              <w:t>amiliar with Bachelor of zoology</w:t>
            </w:r>
            <w:r w:rsidRPr="00845710">
              <w:rPr>
                <w:sz w:val="28"/>
                <w:szCs w:val="28"/>
              </w:rPr>
              <w:t xml:space="preserve"> Aspects. I am also confident of my ability to work and lead a team with full positive attitude. I hereby declare that the information furnished above is true to the best of my knowledge.</w:t>
            </w: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Date :</w:t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</w:p>
          <w:p w:rsidR="003C2C53" w:rsidRPr="00845710" w:rsidRDefault="003C2C53" w:rsidP="003C2C53">
            <w:pPr>
              <w:jc w:val="center"/>
              <w:rPr>
                <w:b/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Pr="00845710">
              <w:rPr>
                <w:sz w:val="28"/>
                <w:szCs w:val="28"/>
              </w:rPr>
              <w:tab/>
            </w:r>
            <w:r w:rsidR="00F005DA">
              <w:rPr>
                <w:b/>
                <w:sz w:val="28"/>
                <w:szCs w:val="28"/>
              </w:rPr>
              <w:t>ANGEL.R</w:t>
            </w:r>
          </w:p>
          <w:p w:rsidR="003C2C53" w:rsidRPr="00845710" w:rsidRDefault="003C2C53" w:rsidP="003C2C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5710">
              <w:rPr>
                <w:sz w:val="28"/>
                <w:szCs w:val="28"/>
              </w:rPr>
              <w:t>Place : Thiruvananthapuram.</w:t>
            </w:r>
          </w:p>
          <w:p w:rsidR="003C2C53" w:rsidRPr="00845710" w:rsidRDefault="003C2C53" w:rsidP="003C2C53">
            <w:pPr>
              <w:jc w:val="both"/>
              <w:rPr>
                <w:sz w:val="28"/>
                <w:szCs w:val="28"/>
              </w:rPr>
            </w:pPr>
          </w:p>
          <w:p w:rsidR="0019192F" w:rsidRPr="00845710" w:rsidRDefault="0019192F" w:rsidP="003C2C53">
            <w:pPr>
              <w:pStyle w:val="Section"/>
              <w:rPr>
                <w:sz w:val="28"/>
                <w:szCs w:val="28"/>
              </w:rPr>
            </w:pPr>
          </w:p>
        </w:tc>
      </w:tr>
    </w:tbl>
    <w:p w:rsidR="0019192F" w:rsidRDefault="0019192F" w:rsidP="007C61D2">
      <w:pPr>
        <w:spacing w:after="200" w:line="276" w:lineRule="auto"/>
      </w:pPr>
    </w:p>
    <w:sectPr w:rsidR="0019192F" w:rsidSect="00A7746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8AE" w:rsidRDefault="00C608AE">
      <w:pPr>
        <w:spacing w:after="0" w:line="240" w:lineRule="auto"/>
      </w:pPr>
      <w:r>
        <w:separator/>
      </w:r>
    </w:p>
  </w:endnote>
  <w:endnote w:type="continuationSeparator" w:id="1">
    <w:p w:rsidR="00C608AE" w:rsidRDefault="00C6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2F" w:rsidRDefault="0019192F"/>
  <w:p w:rsidR="0019192F" w:rsidRDefault="00E51E14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19192F" w:rsidRDefault="001919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2F" w:rsidRDefault="0019192F"/>
  <w:p w:rsidR="0019192F" w:rsidRDefault="00E51E14">
    <w:pPr>
      <w:pStyle w:val="FooterOdd"/>
    </w:pPr>
    <w:r>
      <w:t xml:space="preserve">Page </w:t>
    </w:r>
    <w:fldSimple w:instr=" PAGE   \* MERGEFORMAT ">
      <w:r w:rsidR="00AC7F3A" w:rsidRPr="00AC7F3A">
        <w:rPr>
          <w:noProof/>
          <w:sz w:val="24"/>
          <w:szCs w:val="24"/>
        </w:rPr>
        <w:t>2</w:t>
      </w:r>
    </w:fldSimple>
  </w:p>
  <w:p w:rsidR="0019192F" w:rsidRDefault="001919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8AE" w:rsidRDefault="00C608AE">
      <w:pPr>
        <w:spacing w:after="0" w:line="240" w:lineRule="auto"/>
      </w:pPr>
      <w:r>
        <w:separator/>
      </w:r>
    </w:p>
  </w:footnote>
  <w:footnote w:type="continuationSeparator" w:id="1">
    <w:p w:rsidR="00C608AE" w:rsidRDefault="00C6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CD776DC81D5B47F080BDF3ED11F55A6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9192F" w:rsidRDefault="003647F3">
        <w:pPr>
          <w:pStyle w:val="HeaderEven"/>
        </w:pPr>
        <w:r>
          <w:t>rsony</w:t>
        </w:r>
      </w:p>
    </w:sdtContent>
  </w:sdt>
  <w:p w:rsidR="0019192F" w:rsidRDefault="001919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2F" w:rsidRPr="003647F3" w:rsidRDefault="00F005DA" w:rsidP="003647F3">
    <w:pPr>
      <w:pStyle w:val="Header"/>
    </w:pPr>
    <w:r>
      <w:t>Angel.R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62948CA"/>
    <w:multiLevelType w:val="multilevel"/>
    <w:tmpl w:val="5EC8B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F432C7"/>
    <w:rsid w:val="0000555F"/>
    <w:rsid w:val="0002280C"/>
    <w:rsid w:val="00054B6B"/>
    <w:rsid w:val="0006072F"/>
    <w:rsid w:val="00065713"/>
    <w:rsid w:val="00122151"/>
    <w:rsid w:val="00131686"/>
    <w:rsid w:val="001576CB"/>
    <w:rsid w:val="00176A00"/>
    <w:rsid w:val="0019192F"/>
    <w:rsid w:val="00193FD1"/>
    <w:rsid w:val="001F2613"/>
    <w:rsid w:val="00205CC2"/>
    <w:rsid w:val="00212D3B"/>
    <w:rsid w:val="00247E3C"/>
    <w:rsid w:val="002C58AC"/>
    <w:rsid w:val="002F5C5A"/>
    <w:rsid w:val="003647F3"/>
    <w:rsid w:val="0039134B"/>
    <w:rsid w:val="003C2C53"/>
    <w:rsid w:val="003C3A89"/>
    <w:rsid w:val="003F795A"/>
    <w:rsid w:val="004346BE"/>
    <w:rsid w:val="00444278"/>
    <w:rsid w:val="0044662C"/>
    <w:rsid w:val="00466DA7"/>
    <w:rsid w:val="004D33CB"/>
    <w:rsid w:val="00511D43"/>
    <w:rsid w:val="005276D7"/>
    <w:rsid w:val="00531B84"/>
    <w:rsid w:val="005347FB"/>
    <w:rsid w:val="00595E1A"/>
    <w:rsid w:val="005A7A75"/>
    <w:rsid w:val="006207A9"/>
    <w:rsid w:val="006350C1"/>
    <w:rsid w:val="00677BF9"/>
    <w:rsid w:val="007C27DA"/>
    <w:rsid w:val="007C2AF8"/>
    <w:rsid w:val="007C61D2"/>
    <w:rsid w:val="00845710"/>
    <w:rsid w:val="008921C1"/>
    <w:rsid w:val="008D2346"/>
    <w:rsid w:val="008D351B"/>
    <w:rsid w:val="008F0069"/>
    <w:rsid w:val="00950DCC"/>
    <w:rsid w:val="00987E4B"/>
    <w:rsid w:val="009E4CCA"/>
    <w:rsid w:val="00A154BA"/>
    <w:rsid w:val="00A77467"/>
    <w:rsid w:val="00AC707A"/>
    <w:rsid w:val="00AC7F3A"/>
    <w:rsid w:val="00B14838"/>
    <w:rsid w:val="00B37207"/>
    <w:rsid w:val="00C608AE"/>
    <w:rsid w:val="00C764D9"/>
    <w:rsid w:val="00D71651"/>
    <w:rsid w:val="00D85D49"/>
    <w:rsid w:val="00D90B39"/>
    <w:rsid w:val="00D95DA7"/>
    <w:rsid w:val="00DD008A"/>
    <w:rsid w:val="00DF2607"/>
    <w:rsid w:val="00E51E14"/>
    <w:rsid w:val="00E57FB7"/>
    <w:rsid w:val="00F005DA"/>
    <w:rsid w:val="00F26D09"/>
    <w:rsid w:val="00F432C7"/>
    <w:rsid w:val="00F509C6"/>
    <w:rsid w:val="00F72530"/>
    <w:rsid w:val="00FA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Downloads\TS0101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9F22DCD1A42DCB169379BF49B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125DF-B616-4931-82DA-03DFA81D7DBB}"/>
      </w:docPartPr>
      <w:docPartBody>
        <w:p w:rsidR="00B61059" w:rsidRDefault="00FF68AE">
          <w:pPr>
            <w:pStyle w:val="16A9F22DCD1A42DCB169379BF49BEC2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D776DC81D5B47F080BDF3ED11F55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8C72E-F5CB-47A1-BD10-D06379F20966}"/>
      </w:docPartPr>
      <w:docPartBody>
        <w:p w:rsidR="00B61059" w:rsidRDefault="00FF68AE">
          <w:pPr>
            <w:pStyle w:val="CD776DC81D5B47F080BDF3ED11F55A6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68AE"/>
    <w:rsid w:val="0002640F"/>
    <w:rsid w:val="00256401"/>
    <w:rsid w:val="005C6C88"/>
    <w:rsid w:val="006A56E9"/>
    <w:rsid w:val="006B519D"/>
    <w:rsid w:val="00881A76"/>
    <w:rsid w:val="009C3C60"/>
    <w:rsid w:val="009D0DCA"/>
    <w:rsid w:val="00A40EE2"/>
    <w:rsid w:val="00B61059"/>
    <w:rsid w:val="00BA6B0A"/>
    <w:rsid w:val="00C63CED"/>
    <w:rsid w:val="00E36370"/>
    <w:rsid w:val="00ED3544"/>
    <w:rsid w:val="00F6679F"/>
    <w:rsid w:val="00FE58D9"/>
    <w:rsid w:val="00FF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61059"/>
    <w:rPr>
      <w:color w:val="808080"/>
    </w:rPr>
  </w:style>
  <w:style w:type="paragraph" w:customStyle="1" w:styleId="16A9F22DCD1A42DCB169379BF49BEC24">
    <w:name w:val="16A9F22DCD1A42DCB169379BF49BEC24"/>
    <w:rsid w:val="00B61059"/>
  </w:style>
  <w:style w:type="paragraph" w:customStyle="1" w:styleId="440D0A510AA048499DCDE469C9F956C0">
    <w:name w:val="440D0A510AA048499DCDE469C9F956C0"/>
    <w:rsid w:val="00B61059"/>
  </w:style>
  <w:style w:type="paragraph" w:customStyle="1" w:styleId="A4611934B31B4E75BA1AAC5CABC07114">
    <w:name w:val="A4611934B31B4E75BA1AAC5CABC07114"/>
    <w:rsid w:val="00B61059"/>
  </w:style>
  <w:style w:type="paragraph" w:customStyle="1" w:styleId="E503302C94DC4E4B8B0A3F93A9208EAA">
    <w:name w:val="E503302C94DC4E4B8B0A3F93A9208EAA"/>
    <w:rsid w:val="00B61059"/>
  </w:style>
  <w:style w:type="paragraph" w:customStyle="1" w:styleId="2020A9A9AE304C7180FD8BB202C82404">
    <w:name w:val="2020A9A9AE304C7180FD8BB202C82404"/>
    <w:rsid w:val="00B61059"/>
  </w:style>
  <w:style w:type="paragraph" w:customStyle="1" w:styleId="185D773370924EB18CF8CCB91DF0C3D6">
    <w:name w:val="185D773370924EB18CF8CCB91DF0C3D6"/>
    <w:rsid w:val="00B61059"/>
  </w:style>
  <w:style w:type="paragraph" w:customStyle="1" w:styleId="7BF75AC0DB9A4CD0A45C95FA16F70C7E">
    <w:name w:val="7BF75AC0DB9A4CD0A45C95FA16F70C7E"/>
    <w:rsid w:val="00B61059"/>
  </w:style>
  <w:style w:type="paragraph" w:customStyle="1" w:styleId="6F9BE81A32D447CFA673E8B47C996463">
    <w:name w:val="6F9BE81A32D447CFA673E8B47C996463"/>
    <w:rsid w:val="00B61059"/>
  </w:style>
  <w:style w:type="paragraph" w:customStyle="1" w:styleId="9B4F03186E2D4C9E86C58D4B15D55D77">
    <w:name w:val="9B4F03186E2D4C9E86C58D4B15D55D77"/>
    <w:rsid w:val="00B61059"/>
  </w:style>
  <w:style w:type="paragraph" w:customStyle="1" w:styleId="FF9C37917C224A2284355F885771F2FA">
    <w:name w:val="FF9C37917C224A2284355F885771F2FA"/>
    <w:rsid w:val="00B61059"/>
  </w:style>
  <w:style w:type="paragraph" w:customStyle="1" w:styleId="929015D5788D4E3680A537C071630948">
    <w:name w:val="929015D5788D4E3680A537C071630948"/>
    <w:rsid w:val="00B61059"/>
  </w:style>
  <w:style w:type="paragraph" w:customStyle="1" w:styleId="1A1EDCA9385B453D886F1700E0E20B4F">
    <w:name w:val="1A1EDCA9385B453D886F1700E0E20B4F"/>
    <w:rsid w:val="00B61059"/>
  </w:style>
  <w:style w:type="character" w:customStyle="1" w:styleId="subsectiondatechar">
    <w:name w:val="subsectiondatechar"/>
    <w:basedOn w:val="DefaultParagraphFont"/>
    <w:rsid w:val="00B61059"/>
  </w:style>
  <w:style w:type="paragraph" w:customStyle="1" w:styleId="692E6A988C394A8DAF7EF5A5413556C4">
    <w:name w:val="692E6A988C394A8DAF7EF5A5413556C4"/>
    <w:rsid w:val="00B61059"/>
  </w:style>
  <w:style w:type="paragraph" w:customStyle="1" w:styleId="2CF663B446BF4DFC98172E8BB36954BE">
    <w:name w:val="2CF663B446BF4DFC98172E8BB36954BE"/>
    <w:rsid w:val="00B61059"/>
  </w:style>
  <w:style w:type="paragraph" w:customStyle="1" w:styleId="4F8B203169674431BE27523CA727F0D4">
    <w:name w:val="4F8B203169674431BE27523CA727F0D4"/>
    <w:rsid w:val="00B61059"/>
  </w:style>
  <w:style w:type="paragraph" w:customStyle="1" w:styleId="FE4731587ACC43C7A32DD8FF24FF6FF7">
    <w:name w:val="FE4731587ACC43C7A32DD8FF24FF6FF7"/>
    <w:rsid w:val="00B61059"/>
  </w:style>
  <w:style w:type="paragraph" w:customStyle="1" w:styleId="B353FAD06184493CA31BC0BBE82405AD">
    <w:name w:val="B353FAD06184493CA31BC0BBE82405AD"/>
    <w:rsid w:val="00B61059"/>
  </w:style>
  <w:style w:type="paragraph" w:customStyle="1" w:styleId="CD776DC81D5B47F080BDF3ED11F55A63">
    <w:name w:val="CD776DC81D5B47F080BDF3ED11F55A63"/>
    <w:rsid w:val="00B61059"/>
  </w:style>
  <w:style w:type="paragraph" w:customStyle="1" w:styleId="BC3EB84CA12245909BC2BD4338A19D96">
    <w:name w:val="BC3EB84CA12245909BC2BD4338A19D96"/>
    <w:rsid w:val="00B61059"/>
  </w:style>
  <w:style w:type="paragraph" w:customStyle="1" w:styleId="08322BEB6088483A9B3418CAFF01A147">
    <w:name w:val="08322BEB6088483A9B3418CAFF01A147"/>
    <w:rsid w:val="00B61059"/>
  </w:style>
  <w:style w:type="paragraph" w:customStyle="1" w:styleId="652E96C79A7F49ABA1CDB2325C974F66">
    <w:name w:val="652E96C79A7F49ABA1CDB2325C974F66"/>
    <w:rsid w:val="00B61059"/>
  </w:style>
  <w:style w:type="paragraph" w:customStyle="1" w:styleId="3F2B082F943A4FD0B74FE514246A46D7">
    <w:name w:val="3F2B082F943A4FD0B74FE514246A46D7"/>
    <w:rsid w:val="00B61059"/>
  </w:style>
  <w:style w:type="paragraph" w:customStyle="1" w:styleId="8B494D5046604ABD9CC6D3A506C09B8D">
    <w:name w:val="8B494D5046604ABD9CC6D3A506C09B8D"/>
    <w:rsid w:val="00B61059"/>
  </w:style>
  <w:style w:type="paragraph" w:customStyle="1" w:styleId="CB60786B86464B4FA262D22556671885">
    <w:name w:val="CB60786B86464B4FA262D22556671885"/>
    <w:rsid w:val="00B61059"/>
  </w:style>
  <w:style w:type="paragraph" w:customStyle="1" w:styleId="315E07F4A0B34954B3A7C9EB72DD4674">
    <w:name w:val="315E07F4A0B34954B3A7C9EB72DD4674"/>
    <w:rsid w:val="00B610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TS010192746</Template>
  <TotalTime>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rsony</dc:creator>
  <cp:lastModifiedBy>sys</cp:lastModifiedBy>
  <cp:revision>2</cp:revision>
  <dcterms:created xsi:type="dcterms:W3CDTF">2016-03-24T11:01:00Z</dcterms:created>
  <dcterms:modified xsi:type="dcterms:W3CDTF">2016-03-24T11:01:00Z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