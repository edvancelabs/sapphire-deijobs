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219" w:tblpY="400"/>
        <w:tblW w:w="4992" w:type="dxa"/>
        <w:tblLayout w:type="fixed"/>
        <w:tblLook w:val="04A0" w:firstRow="1" w:lastRow="0" w:firstColumn="1" w:lastColumn="0" w:noHBand="0" w:noVBand="1"/>
      </w:tblPr>
      <w:tblGrid>
        <w:gridCol w:w="4556"/>
        <w:gridCol w:w="436"/>
      </w:tblGrid>
      <w:tr w:rsidR="00C545CC" w14:paraId="6A32A933" w14:textId="77777777" w:rsidTr="00C545CC">
        <w:trPr>
          <w:trHeight w:val="301"/>
        </w:trPr>
        <w:tc>
          <w:tcPr>
            <w:tcW w:w="4556" w:type="dxa"/>
          </w:tcPr>
          <w:p w14:paraId="22CAFA11" w14:textId="77777777" w:rsidR="00C545CC" w:rsidRDefault="00C545CC" w:rsidP="00C545CC">
            <w:pPr>
              <w:pStyle w:val="Header"/>
              <w:jc w:val="right"/>
            </w:pPr>
            <w:r>
              <w:t>8669669894</w:t>
            </w:r>
          </w:p>
        </w:tc>
        <w:tc>
          <w:tcPr>
            <w:tcW w:w="436" w:type="dxa"/>
          </w:tcPr>
          <w:p w14:paraId="5FE8347E" w14:textId="77777777" w:rsidR="00C545CC" w:rsidRDefault="00C545CC" w:rsidP="00C545CC">
            <w:pPr>
              <w:pStyle w:val="Header"/>
              <w:jc w:val="right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AB4EE2F" wp14:editId="7A225810">
                      <wp:extent cx="109728" cy="109728"/>
                      <wp:effectExtent l="0" t="0" r="5080" b="5080"/>
                      <wp:docPr id="3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FBC16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</w:tr>
      <w:tr w:rsidR="00C545CC" w14:paraId="066C1BA0" w14:textId="77777777" w:rsidTr="00C545CC">
        <w:trPr>
          <w:trHeight w:val="301"/>
        </w:trPr>
        <w:tc>
          <w:tcPr>
            <w:tcW w:w="4556" w:type="dxa"/>
          </w:tcPr>
          <w:p w14:paraId="34920B28" w14:textId="77777777" w:rsidR="00C545CC" w:rsidRDefault="00C545CC" w:rsidP="00C545CC">
            <w:pPr>
              <w:pStyle w:val="Header"/>
              <w:jc w:val="right"/>
            </w:pPr>
            <w:hyperlink r:id="rId9" w:history="1">
              <w:r w:rsidRPr="000B3EAD">
                <w:rPr>
                  <w:rStyle w:val="Hyperlink"/>
                </w:rPr>
                <w:t>nimishakulkarni99@gmail.com</w:t>
              </w:r>
            </w:hyperlink>
          </w:p>
        </w:tc>
        <w:tc>
          <w:tcPr>
            <w:tcW w:w="436" w:type="dxa"/>
          </w:tcPr>
          <w:p w14:paraId="61C2BA26" w14:textId="77777777" w:rsidR="00C545CC" w:rsidRDefault="00C545CC" w:rsidP="00C545CC">
            <w:pPr>
              <w:pStyle w:val="Header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995999" wp14:editId="200EF8C2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6B99C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</w:tc>
      </w:tr>
      <w:tr w:rsidR="00C545CC" w14:paraId="3F654280" w14:textId="77777777" w:rsidTr="00C545CC">
        <w:trPr>
          <w:trHeight w:val="301"/>
        </w:trPr>
        <w:tc>
          <w:tcPr>
            <w:tcW w:w="4556" w:type="dxa"/>
          </w:tcPr>
          <w:p w14:paraId="7C6C781A" w14:textId="77777777" w:rsidR="00C545CC" w:rsidRDefault="00C545CC" w:rsidP="00C545CC">
            <w:pPr>
              <w:pStyle w:val="Header"/>
              <w:jc w:val="right"/>
            </w:pPr>
            <w:r w:rsidRPr="00C545CC">
              <w:t>linkedin.com/in/nimisha-kulkarni-78124b1b1/</w:t>
            </w:r>
          </w:p>
        </w:tc>
        <w:tc>
          <w:tcPr>
            <w:tcW w:w="436" w:type="dxa"/>
          </w:tcPr>
          <w:p w14:paraId="68487960" w14:textId="77777777" w:rsidR="00C545CC" w:rsidRDefault="00C545CC" w:rsidP="00C545CC">
            <w:pPr>
              <w:pStyle w:val="Header"/>
              <w:jc w:val="right"/>
            </w:pPr>
            <w:r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969EA76" wp14:editId="6F54B5B6">
                      <wp:extent cx="109728" cy="109728"/>
                      <wp:effectExtent l="0" t="0" r="5080" b="5080"/>
                      <wp:docPr id="56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87F77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p w14:paraId="2BEF2A5A" w14:textId="021DCA7D" w:rsidR="0073107B" w:rsidRDefault="002719F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65CC09" wp14:editId="4BF803C5">
                <wp:simplePos x="0" y="0"/>
                <wp:positionH relativeFrom="column">
                  <wp:posOffset>834390</wp:posOffset>
                </wp:positionH>
                <wp:positionV relativeFrom="paragraph">
                  <wp:posOffset>136525</wp:posOffset>
                </wp:positionV>
                <wp:extent cx="2272030" cy="92837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92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2D444" w14:textId="2D69356B" w:rsidR="002719F8" w:rsidRPr="0073107B" w:rsidRDefault="00C545CC" w:rsidP="0073107B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6"/>
                                <w:szCs w:val="36"/>
                              </w:rPr>
                              <w:t>Nimisha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Kulkarni</w:t>
                            </w:r>
                          </w:p>
                          <w:p w14:paraId="43A70B3B" w14:textId="43FA3A41" w:rsidR="002719F8" w:rsidRPr="00C545CC" w:rsidRDefault="002719F8" w:rsidP="0073107B">
                            <w:pPr>
                              <w:spacing w:after="0"/>
                              <w:rPr>
                                <w:sz w:val="32"/>
                                <w:szCs w:val="36"/>
                              </w:rPr>
                            </w:pPr>
                            <w:r w:rsidRPr="00C545CC">
                              <w:rPr>
                                <w:sz w:val="18"/>
                                <w:szCs w:val="20"/>
                              </w:rPr>
                              <w:t>ELECTRONICS</w:t>
                            </w:r>
                            <w:r w:rsidR="00C545CC" w:rsidRPr="00C545CC">
                              <w:rPr>
                                <w:sz w:val="18"/>
                                <w:szCs w:val="20"/>
                              </w:rPr>
                              <w:t xml:space="preserve"> AND TELECOMM</w:t>
                            </w:r>
                            <w:r w:rsidRPr="00C545CC">
                              <w:rPr>
                                <w:sz w:val="18"/>
                                <w:szCs w:val="20"/>
                              </w:rPr>
                              <w:t xml:space="preserve">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5CC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7pt;margin-top:10.75pt;width:178.9pt;height:7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" stroked="f">
                <v:textbox>
                  <w:txbxContent>
                    <w:p w14:paraId="32E2D444" w14:textId="2D69356B" w:rsidR="002719F8" w:rsidRPr="0073107B" w:rsidRDefault="00C545CC" w:rsidP="0073107B">
                      <w:pPr>
                        <w:spacing w:after="0"/>
                        <w:rPr>
                          <w:rFonts w:asciiTheme="majorHAnsi" w:hAnsiTheme="majorHAnsi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bCs/>
                          <w:sz w:val="36"/>
                          <w:szCs w:val="36"/>
                        </w:rPr>
                        <w:t>Nimisha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bCs/>
                          <w:sz w:val="36"/>
                          <w:szCs w:val="36"/>
                        </w:rPr>
                        <w:t xml:space="preserve"> Kulkarni</w:t>
                      </w:r>
                    </w:p>
                    <w:p w14:paraId="43A70B3B" w14:textId="43FA3A41" w:rsidR="002719F8" w:rsidRPr="00C545CC" w:rsidRDefault="002719F8" w:rsidP="0073107B">
                      <w:pPr>
                        <w:spacing w:after="0"/>
                        <w:rPr>
                          <w:sz w:val="32"/>
                          <w:szCs w:val="36"/>
                        </w:rPr>
                      </w:pPr>
                      <w:r w:rsidRPr="00C545CC">
                        <w:rPr>
                          <w:sz w:val="18"/>
                          <w:szCs w:val="20"/>
                        </w:rPr>
                        <w:t>ELECTRONICS</w:t>
                      </w:r>
                      <w:r w:rsidR="00C545CC" w:rsidRPr="00C545CC">
                        <w:rPr>
                          <w:sz w:val="18"/>
                          <w:szCs w:val="20"/>
                        </w:rPr>
                        <w:t xml:space="preserve"> AND TELECOMM</w:t>
                      </w:r>
                      <w:r w:rsidRPr="00C545CC">
                        <w:rPr>
                          <w:sz w:val="18"/>
                          <w:szCs w:val="20"/>
                        </w:rPr>
                        <w:t xml:space="preserve">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 xml:space="preserve"> </w:t>
      </w:r>
      <w:r w:rsidR="00D153E7" w:rsidRPr="00D153E7">
        <w:rPr>
          <w:noProof/>
        </w:rPr>
        <w:drawing>
          <wp:inline distT="0" distB="0" distL="0" distR="0" wp14:anchorId="545AF752" wp14:editId="392DDEF5">
            <wp:extent cx="705340" cy="960120"/>
            <wp:effectExtent l="0" t="0" r="0" b="0"/>
            <wp:docPr id="4" name="Picture 4" descr="C:\Users\Admin\Desktop\NimishaKulkarni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NimishaKulkarni Phot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88" cy="98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40AA" w14:textId="40418098" w:rsidR="0073107B" w:rsidRPr="0073107B" w:rsidRDefault="0073107B" w:rsidP="0073107B">
      <w:pPr>
        <w:spacing w:after="0"/>
      </w:pPr>
      <w:r w:rsidRPr="0073107B">
        <w:rPr>
          <w:rFonts w:asciiTheme="majorHAnsi" w:hAnsiTheme="majorHAnsi"/>
          <w:b/>
          <w:bCs/>
          <w:sz w:val="36"/>
          <w:szCs w:val="36"/>
        </w:rPr>
        <w:t>Objective</w:t>
      </w:r>
    </w:p>
    <w:p w14:paraId="193DED23" w14:textId="06D847C2" w:rsidR="00C43D65" w:rsidRDefault="0073107B" w:rsidP="0073107B">
      <w:pPr>
        <w:spacing w:after="0"/>
      </w:pPr>
      <w:r>
        <w:t xml:space="preserve">To obtain a position that will allow me to utilize my technical, communication, leadership skills and </w:t>
      </w:r>
      <w:bookmarkStart w:id="0" w:name="_GoBack"/>
      <w:bookmarkEnd w:id="0"/>
      <w:r>
        <w:t>willingness to learn in maki</w:t>
      </w:r>
      <w:r w:rsidR="00C545CC">
        <w:t>ng the organization successful and t</w:t>
      </w:r>
      <w:r w:rsidR="00C545CC">
        <w:t>o achieve high career growth through a continuous learning process, keep myself dynamic, visionary and competitive with the changing scenario of the world and to contribute for the growth of the organization</w:t>
      </w:r>
      <w:r w:rsidR="00C545CC">
        <w:t>.</w:t>
      </w:r>
    </w:p>
    <w:p w14:paraId="3831E5D7" w14:textId="5FD0F991" w:rsidR="005B1D68" w:rsidRDefault="0060541C" w:rsidP="0073107B">
      <w:pPr>
        <w:pStyle w:val="Heading1"/>
        <w:pBdr>
          <w:top w:val="single" w:sz="4" w:space="17" w:color="A6A6A6" w:themeColor="background1" w:themeShade="A6"/>
        </w:pBdr>
      </w:pPr>
      <w:sdt>
        <w:sdtPr>
          <w:alias w:val="Experience:"/>
          <w:tag w:val="Experience:"/>
          <w:id w:val="-898354009"/>
          <w:placeholder>
            <w:docPart w:val="5BE7EA6DEEAD43519A3F119A1744A4A9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6D4B3A2D" w14:textId="0724E30B" w:rsidR="0023705D" w:rsidRPr="00D413F9" w:rsidRDefault="00D1799B" w:rsidP="00D413F9">
      <w:pPr>
        <w:pStyle w:val="Heading3"/>
      </w:pPr>
      <w:r>
        <w:t>DEC</w:t>
      </w:r>
      <w:r w:rsidR="00D413F9" w:rsidRPr="00D413F9">
        <w:t xml:space="preserve"> </w:t>
      </w:r>
      <w:r w:rsidR="0073107B">
        <w:t xml:space="preserve">2021 </w:t>
      </w:r>
      <w:r w:rsidR="00D413F9" w:rsidRPr="00D413F9">
        <w:t>–</w:t>
      </w:r>
      <w:r w:rsidR="00D413F9">
        <w:t xml:space="preserve"> </w:t>
      </w:r>
      <w:sdt>
        <w:sdtPr>
          <w:alias w:val="Enter dates to for company 1: "/>
          <w:tag w:val="Enter dates to for company 1: "/>
          <w:id w:val="-701162428"/>
          <w:placeholder>
            <w:docPart w:val="AFCDCF4633E745E39E7980C45C2F4D2E"/>
          </w:placeholder>
          <w:temporary/>
          <w:showingPlcHdr/>
          <w15:appearance w15:val="hidden"/>
        </w:sdtPr>
        <w:sdtEndPr/>
        <w:sdtContent>
          <w:r w:rsidR="00D413F9" w:rsidRPr="00D413F9">
            <w:t>TO</w:t>
          </w:r>
        </w:sdtContent>
      </w:sdt>
      <w:r w:rsidR="0073107B">
        <w:t xml:space="preserve"> present</w:t>
      </w:r>
    </w:p>
    <w:p w14:paraId="7A03BEB7" w14:textId="6B161754" w:rsidR="0023705D" w:rsidRPr="00DA4705" w:rsidRDefault="00C545CC" w:rsidP="00513EFC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Software Engineer</w:t>
      </w:r>
      <w:r w:rsidR="0073107B" w:rsidRPr="00DA4705">
        <w:rPr>
          <w:sz w:val="28"/>
          <w:szCs w:val="24"/>
        </w:rPr>
        <w:t xml:space="preserve"> </w:t>
      </w:r>
      <w:r w:rsidR="0095272C" w:rsidRPr="00DA4705">
        <w:rPr>
          <w:sz w:val="28"/>
          <w:szCs w:val="24"/>
        </w:rPr>
        <w:t>/</w:t>
      </w:r>
      <w:r w:rsidR="005A4A49" w:rsidRPr="00DA4705">
        <w:rPr>
          <w:sz w:val="28"/>
          <w:szCs w:val="24"/>
        </w:rPr>
        <w:t xml:space="preserve"> </w:t>
      </w:r>
      <w:r w:rsidRPr="00C545CC">
        <w:rPr>
          <w:rStyle w:val="Emphasis"/>
          <w:sz w:val="28"/>
          <w:szCs w:val="24"/>
        </w:rPr>
        <w:t xml:space="preserve">Larsen &amp; Toubro </w:t>
      </w:r>
      <w:proofErr w:type="spellStart"/>
      <w:r w:rsidRPr="00C545CC">
        <w:rPr>
          <w:rStyle w:val="Emphasis"/>
          <w:sz w:val="28"/>
          <w:szCs w:val="24"/>
        </w:rPr>
        <w:t>Infotech</w:t>
      </w:r>
      <w:proofErr w:type="spellEnd"/>
      <w:r w:rsidR="00D244A7">
        <w:rPr>
          <w:rStyle w:val="Emphasis"/>
          <w:sz w:val="28"/>
          <w:szCs w:val="24"/>
        </w:rPr>
        <w:t>.</w:t>
      </w:r>
      <w:r w:rsidR="00DA4705" w:rsidRPr="00DA4705">
        <w:rPr>
          <w:rStyle w:val="Emphasis"/>
          <w:sz w:val="28"/>
          <w:szCs w:val="24"/>
        </w:rPr>
        <w:t xml:space="preserve"> </w:t>
      </w:r>
    </w:p>
    <w:p w14:paraId="67C2D06C" w14:textId="186A4599" w:rsidR="00DA4705" w:rsidRPr="00D413F9" w:rsidRDefault="00DA4705" w:rsidP="00D413F9">
      <w:r>
        <w:t>Working as</w:t>
      </w:r>
      <w:r w:rsidR="00D244A7">
        <w:t xml:space="preserve"> a fulltime</w:t>
      </w:r>
      <w:r>
        <w:t xml:space="preserve"> </w:t>
      </w:r>
      <w:r w:rsidR="00C545CC">
        <w:t xml:space="preserve">software tester, performing manual, functional testing along with writing and executing test cases ensuring smooth working of the software. </w:t>
      </w:r>
    </w:p>
    <w:p w14:paraId="488AD28C" w14:textId="52E55656" w:rsidR="00D413F9" w:rsidRPr="00D413F9" w:rsidRDefault="00D1799B" w:rsidP="00D413F9">
      <w:pPr>
        <w:pStyle w:val="Heading3"/>
      </w:pPr>
      <w:r>
        <w:t>OCT 2021</w:t>
      </w:r>
      <w:r w:rsidR="00D413F9" w:rsidRPr="00D413F9">
        <w:t xml:space="preserve"> –</w:t>
      </w:r>
      <w:r w:rsidR="00D413F9">
        <w:t xml:space="preserve"> </w:t>
      </w:r>
      <w:sdt>
        <w:sdtPr>
          <w:alias w:val="Enter dates to for company 2: "/>
          <w:tag w:val="Enter dates to for company 2: "/>
          <w:id w:val="-1852256890"/>
          <w:placeholder>
            <w:docPart w:val="01C9AE873F914577A98FED3F47464312"/>
          </w:placeholder>
          <w:temporary/>
          <w:showingPlcHdr/>
          <w15:appearance w15:val="hidden"/>
        </w:sdtPr>
        <w:sdtEndPr/>
        <w:sdtContent>
          <w:r w:rsidR="00D413F9" w:rsidRPr="00D413F9">
            <w:t>TO</w:t>
          </w:r>
        </w:sdtContent>
      </w:sdt>
      <w:r w:rsidR="00DA4705">
        <w:t xml:space="preserve"> </w:t>
      </w:r>
      <w:r>
        <w:t>DEC</w:t>
      </w:r>
      <w:r w:rsidR="00D244A7">
        <w:t xml:space="preserve"> 2021</w:t>
      </w:r>
    </w:p>
    <w:p w14:paraId="10BC2FEF" w14:textId="36E6EDD3" w:rsidR="00D413F9" w:rsidRPr="00D244A7" w:rsidRDefault="00D1799B" w:rsidP="00513EFC">
      <w:pPr>
        <w:pStyle w:val="Heading2"/>
        <w:rPr>
          <w:sz w:val="28"/>
          <w:szCs w:val="24"/>
        </w:rPr>
      </w:pPr>
      <w:r w:rsidRPr="00D1799B">
        <w:rPr>
          <w:sz w:val="28"/>
          <w:szCs w:val="24"/>
        </w:rPr>
        <w:t>Graduate Engineer Trainee</w:t>
      </w:r>
      <w:r w:rsidR="00D244A7" w:rsidRPr="00DA4705">
        <w:rPr>
          <w:sz w:val="28"/>
          <w:szCs w:val="24"/>
        </w:rPr>
        <w:t xml:space="preserve"> / </w:t>
      </w:r>
      <w:r w:rsidRPr="00C545CC">
        <w:rPr>
          <w:rStyle w:val="Emphasis"/>
          <w:sz w:val="28"/>
          <w:szCs w:val="24"/>
        </w:rPr>
        <w:t xml:space="preserve">Larsen &amp; Toubro </w:t>
      </w:r>
      <w:proofErr w:type="spellStart"/>
      <w:r w:rsidRPr="00C545CC">
        <w:rPr>
          <w:rStyle w:val="Emphasis"/>
          <w:sz w:val="28"/>
          <w:szCs w:val="24"/>
        </w:rPr>
        <w:t>Infotech</w:t>
      </w:r>
      <w:proofErr w:type="spellEnd"/>
      <w:r>
        <w:rPr>
          <w:rStyle w:val="Emphasis"/>
          <w:sz w:val="28"/>
          <w:szCs w:val="24"/>
        </w:rPr>
        <w:t>.</w:t>
      </w:r>
    </w:p>
    <w:p w14:paraId="1E87ACF5" w14:textId="7DF070FF" w:rsidR="00D413F9" w:rsidRDefault="00D244A7" w:rsidP="00D413F9">
      <w:r>
        <w:t>Worked as an Intern on Oracle</w:t>
      </w:r>
      <w:r w:rsidR="00D1799B">
        <w:t>, Java and selenium</w:t>
      </w:r>
      <w:r>
        <w:t xml:space="preserve">. </w:t>
      </w:r>
    </w:p>
    <w:p w14:paraId="27AF941F" w14:textId="51A61577" w:rsidR="00D1799B" w:rsidRPr="00D413F9" w:rsidRDefault="00D1799B" w:rsidP="00D1799B">
      <w:pPr>
        <w:pStyle w:val="Heading3"/>
      </w:pPr>
      <w:r>
        <w:t>JAn</w:t>
      </w:r>
      <w:r>
        <w:t xml:space="preserve"> 2021</w:t>
      </w:r>
      <w:r w:rsidRPr="00D413F9">
        <w:t xml:space="preserve"> –</w:t>
      </w:r>
      <w:r>
        <w:t xml:space="preserve"> </w:t>
      </w:r>
      <w:sdt>
        <w:sdtPr>
          <w:alias w:val="Enter dates to for company 2: "/>
          <w:tag w:val="Enter dates to for company 2: "/>
          <w:id w:val="-1239862145"/>
          <w:placeholder>
            <w:docPart w:val="1AE12A83415B41C39421FAB34C6BE3A9"/>
          </w:placeholder>
          <w:temporary/>
          <w:showingPlcHdr/>
          <w15:appearance w15:val="hidden"/>
        </w:sdtPr>
        <w:sdtContent>
          <w:r w:rsidRPr="00D413F9">
            <w:t>TO</w:t>
          </w:r>
        </w:sdtContent>
      </w:sdt>
      <w:r>
        <w:t xml:space="preserve"> </w:t>
      </w:r>
      <w:r>
        <w:t>Jun</w:t>
      </w:r>
      <w:r>
        <w:t xml:space="preserve"> 2021</w:t>
      </w:r>
    </w:p>
    <w:p w14:paraId="15D22701" w14:textId="32294960" w:rsidR="00D1799B" w:rsidRPr="00D244A7" w:rsidRDefault="00D1799B" w:rsidP="00D1799B">
      <w:pPr>
        <w:pStyle w:val="Heading2"/>
        <w:rPr>
          <w:sz w:val="28"/>
          <w:szCs w:val="24"/>
        </w:rPr>
      </w:pPr>
      <w:r w:rsidRPr="00D1799B">
        <w:rPr>
          <w:sz w:val="28"/>
          <w:szCs w:val="24"/>
        </w:rPr>
        <w:t>Project Intern</w:t>
      </w:r>
      <w:r>
        <w:rPr>
          <w:sz w:val="28"/>
          <w:szCs w:val="24"/>
        </w:rPr>
        <w:t xml:space="preserve"> </w:t>
      </w:r>
      <w:r w:rsidRPr="00DA4705">
        <w:rPr>
          <w:sz w:val="28"/>
          <w:szCs w:val="24"/>
        </w:rPr>
        <w:t xml:space="preserve">/ </w:t>
      </w:r>
      <w:r w:rsidRPr="00D1799B">
        <w:rPr>
          <w:rStyle w:val="Emphasis"/>
          <w:sz w:val="28"/>
          <w:szCs w:val="24"/>
        </w:rPr>
        <w:t>Indian Institute of Technology, Bombay</w:t>
      </w:r>
      <w:r>
        <w:rPr>
          <w:rStyle w:val="Emphasis"/>
          <w:sz w:val="28"/>
          <w:szCs w:val="24"/>
        </w:rPr>
        <w:t>.</w:t>
      </w:r>
    </w:p>
    <w:p w14:paraId="54C267A6" w14:textId="5407D25B" w:rsidR="00D1799B" w:rsidRPr="00D413F9" w:rsidRDefault="00D1799B" w:rsidP="00D413F9">
      <w:r>
        <w:t xml:space="preserve">An internship on Python and python based projects. </w:t>
      </w:r>
    </w:p>
    <w:p w14:paraId="5602F145" w14:textId="77777777" w:rsidR="0070237E" w:rsidRDefault="0060541C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4C3DC1FF49A74F3AB0533FBA43ABB6BD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72"/>
        <w:gridCol w:w="1998"/>
        <w:gridCol w:w="1904"/>
        <w:gridCol w:w="1872"/>
        <w:gridCol w:w="1872"/>
      </w:tblGrid>
      <w:tr w:rsidR="00D244A7" w14:paraId="692D1DF4" w14:textId="77777777" w:rsidTr="00654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7201FE56" w14:textId="1280AF23" w:rsidR="00D244A7" w:rsidRPr="00943426" w:rsidRDefault="00D244A7" w:rsidP="0065412A">
            <w:pPr>
              <w:pStyle w:val="Heading3"/>
              <w:jc w:val="center"/>
              <w:outlineLvl w:val="2"/>
              <w:rPr>
                <w:sz w:val="20"/>
                <w:szCs w:val="28"/>
              </w:rPr>
            </w:pPr>
            <w:r w:rsidRPr="00943426">
              <w:rPr>
                <w:sz w:val="20"/>
                <w:szCs w:val="28"/>
              </w:rPr>
              <w:t>Year</w:t>
            </w:r>
          </w:p>
        </w:tc>
        <w:tc>
          <w:tcPr>
            <w:tcW w:w="1872" w:type="dxa"/>
          </w:tcPr>
          <w:p w14:paraId="51872459" w14:textId="6DCB8962" w:rsidR="00D244A7" w:rsidRPr="00943426" w:rsidRDefault="00D244A7" w:rsidP="0065412A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8"/>
              </w:rPr>
            </w:pPr>
            <w:r w:rsidRPr="00943426">
              <w:rPr>
                <w:sz w:val="20"/>
                <w:szCs w:val="28"/>
              </w:rPr>
              <w:t>Degree/Certificate</w:t>
            </w:r>
          </w:p>
        </w:tc>
        <w:tc>
          <w:tcPr>
            <w:tcW w:w="1872" w:type="dxa"/>
          </w:tcPr>
          <w:p w14:paraId="488A54F4" w14:textId="4D155733" w:rsidR="00D244A7" w:rsidRPr="00943426" w:rsidRDefault="00D244A7" w:rsidP="0065412A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8"/>
              </w:rPr>
            </w:pPr>
            <w:r w:rsidRPr="00943426">
              <w:rPr>
                <w:sz w:val="20"/>
                <w:szCs w:val="28"/>
              </w:rPr>
              <w:t>University/Board</w:t>
            </w:r>
          </w:p>
        </w:tc>
        <w:tc>
          <w:tcPr>
            <w:tcW w:w="1872" w:type="dxa"/>
          </w:tcPr>
          <w:p w14:paraId="7DEA00AF" w14:textId="4B6470FB" w:rsidR="00D244A7" w:rsidRPr="00943426" w:rsidRDefault="00D244A7" w:rsidP="0065412A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8"/>
              </w:rPr>
            </w:pPr>
            <w:r w:rsidRPr="00943426">
              <w:rPr>
                <w:sz w:val="20"/>
                <w:szCs w:val="28"/>
              </w:rPr>
              <w:t>Institute</w:t>
            </w:r>
          </w:p>
        </w:tc>
        <w:tc>
          <w:tcPr>
            <w:tcW w:w="1872" w:type="dxa"/>
          </w:tcPr>
          <w:p w14:paraId="208D6438" w14:textId="1AB92245" w:rsidR="00D244A7" w:rsidRPr="00943426" w:rsidRDefault="00D244A7" w:rsidP="0065412A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8"/>
              </w:rPr>
            </w:pPr>
            <w:r w:rsidRPr="00943426">
              <w:rPr>
                <w:sz w:val="20"/>
                <w:szCs w:val="28"/>
              </w:rPr>
              <w:t>Score</w:t>
            </w:r>
          </w:p>
          <w:p w14:paraId="152936EF" w14:textId="77777777" w:rsidR="00D244A7" w:rsidRPr="00943426" w:rsidRDefault="00D244A7" w:rsidP="0065412A">
            <w:pPr>
              <w:pStyle w:val="Heading3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8"/>
              </w:rPr>
            </w:pPr>
          </w:p>
        </w:tc>
      </w:tr>
      <w:tr w:rsidR="0065412A" w14:paraId="26D8653E" w14:textId="77777777" w:rsidTr="0065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CE9F86F" w14:textId="77777777" w:rsidR="00D244A7" w:rsidRPr="00943426" w:rsidRDefault="00D244A7" w:rsidP="0065412A">
            <w:pPr>
              <w:pStyle w:val="Heading3"/>
              <w:jc w:val="center"/>
              <w:outlineLvl w:val="2"/>
              <w:rPr>
                <w:sz w:val="20"/>
              </w:rPr>
            </w:pPr>
            <w:r w:rsidRPr="00943426">
              <w:rPr>
                <w:sz w:val="20"/>
              </w:rPr>
              <w:t>2017-</w:t>
            </w:r>
          </w:p>
          <w:p w14:paraId="02E2FD26" w14:textId="69FD6375" w:rsidR="00D244A7" w:rsidRPr="00943426" w:rsidRDefault="00D244A7" w:rsidP="0065412A">
            <w:pPr>
              <w:pStyle w:val="Heading3"/>
              <w:jc w:val="center"/>
              <w:outlineLvl w:val="2"/>
              <w:rPr>
                <w:sz w:val="20"/>
              </w:rPr>
            </w:pPr>
            <w:r w:rsidRPr="00943426">
              <w:rPr>
                <w:sz w:val="20"/>
              </w:rPr>
              <w:t>2021</w:t>
            </w:r>
          </w:p>
        </w:tc>
        <w:tc>
          <w:tcPr>
            <w:tcW w:w="1872" w:type="dxa"/>
          </w:tcPr>
          <w:p w14:paraId="591656AC" w14:textId="6911DF17" w:rsidR="00D244A7" w:rsidRPr="00943426" w:rsidRDefault="00D244A7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B.E.</w:t>
            </w:r>
          </w:p>
        </w:tc>
        <w:tc>
          <w:tcPr>
            <w:tcW w:w="1872" w:type="dxa"/>
          </w:tcPr>
          <w:p w14:paraId="10F28434" w14:textId="77777777" w:rsidR="00D244A7" w:rsidRPr="00943426" w:rsidRDefault="00D244A7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Rashtrasant Tukdoji</w:t>
            </w:r>
          </w:p>
          <w:p w14:paraId="42C68433" w14:textId="77777777" w:rsidR="00D244A7" w:rsidRPr="00943426" w:rsidRDefault="00D244A7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Maharaj Nagpur</w:t>
            </w:r>
          </w:p>
          <w:p w14:paraId="4907E359" w14:textId="75AC30A7" w:rsidR="00D244A7" w:rsidRPr="00943426" w:rsidRDefault="00D244A7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University.</w:t>
            </w:r>
          </w:p>
        </w:tc>
        <w:tc>
          <w:tcPr>
            <w:tcW w:w="1872" w:type="dxa"/>
          </w:tcPr>
          <w:p w14:paraId="4EA99629" w14:textId="234E7548" w:rsidR="00D244A7" w:rsidRPr="00943426" w:rsidRDefault="00D1799B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G.H. Raisoni College of ENGINEERING (GHRCE), Nagpur</w:t>
            </w:r>
          </w:p>
        </w:tc>
        <w:tc>
          <w:tcPr>
            <w:tcW w:w="1872" w:type="dxa"/>
          </w:tcPr>
          <w:p w14:paraId="6FC56E1A" w14:textId="27D5B7B1" w:rsidR="00D244A7" w:rsidRPr="00943426" w:rsidRDefault="00D1799B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8.26</w:t>
            </w:r>
            <w:r w:rsidR="00D244A7" w:rsidRPr="00943426">
              <w:rPr>
                <w:sz w:val="20"/>
              </w:rPr>
              <w:t xml:space="preserve"> CGPA.</w:t>
            </w:r>
          </w:p>
          <w:p w14:paraId="5AF29203" w14:textId="77777777" w:rsidR="00D244A7" w:rsidRPr="00943426" w:rsidRDefault="00D244A7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D244A7" w14:paraId="63B64310" w14:textId="77777777" w:rsidTr="006541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6B0C16E" w14:textId="661BA119" w:rsidR="00D244A7" w:rsidRPr="00943426" w:rsidRDefault="00D244A7" w:rsidP="0065412A">
            <w:pPr>
              <w:pStyle w:val="Heading3"/>
              <w:jc w:val="center"/>
              <w:outlineLvl w:val="2"/>
              <w:rPr>
                <w:sz w:val="20"/>
              </w:rPr>
            </w:pPr>
            <w:r w:rsidRPr="00943426">
              <w:rPr>
                <w:sz w:val="20"/>
              </w:rPr>
              <w:t>2017</w:t>
            </w:r>
          </w:p>
        </w:tc>
        <w:tc>
          <w:tcPr>
            <w:tcW w:w="1872" w:type="dxa"/>
          </w:tcPr>
          <w:p w14:paraId="43263A8D" w14:textId="3DFB2087" w:rsidR="00D244A7" w:rsidRPr="00943426" w:rsidRDefault="00D244A7" w:rsidP="0065412A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Higher Secondary</w:t>
            </w:r>
          </w:p>
          <w:p w14:paraId="55F984DB" w14:textId="37EC8297" w:rsidR="00D244A7" w:rsidRPr="00943426" w:rsidRDefault="00D244A7" w:rsidP="0065412A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Certificate.</w:t>
            </w:r>
          </w:p>
        </w:tc>
        <w:tc>
          <w:tcPr>
            <w:tcW w:w="1872" w:type="dxa"/>
          </w:tcPr>
          <w:p w14:paraId="0A1BCFCB" w14:textId="77777777" w:rsidR="00D244A7" w:rsidRPr="00943426" w:rsidRDefault="00D244A7" w:rsidP="0065412A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Maharashtra State</w:t>
            </w:r>
          </w:p>
          <w:p w14:paraId="606AB4FA" w14:textId="4B83298A" w:rsidR="00D244A7" w:rsidRPr="00943426" w:rsidRDefault="00D244A7" w:rsidP="0065412A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Board.</w:t>
            </w:r>
          </w:p>
        </w:tc>
        <w:tc>
          <w:tcPr>
            <w:tcW w:w="1872" w:type="dxa"/>
          </w:tcPr>
          <w:p w14:paraId="78ADB87A" w14:textId="0A05EC3E" w:rsidR="00D244A7" w:rsidRPr="00943426" w:rsidRDefault="00D1799B" w:rsidP="0065412A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St. Paul junior college, Nagpur</w:t>
            </w:r>
          </w:p>
        </w:tc>
        <w:tc>
          <w:tcPr>
            <w:tcW w:w="1872" w:type="dxa"/>
          </w:tcPr>
          <w:p w14:paraId="3A02B8AB" w14:textId="05A67A70" w:rsidR="00D244A7" w:rsidRPr="00943426" w:rsidRDefault="00D1799B" w:rsidP="0065412A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71.9</w:t>
            </w:r>
            <w:r w:rsidR="00D244A7" w:rsidRPr="00943426">
              <w:rPr>
                <w:sz w:val="20"/>
              </w:rPr>
              <w:t>%</w:t>
            </w:r>
          </w:p>
          <w:p w14:paraId="3B8B2279" w14:textId="77777777" w:rsidR="00D244A7" w:rsidRPr="00943426" w:rsidRDefault="00D244A7" w:rsidP="0065412A">
            <w:pPr>
              <w:pStyle w:val="Heading3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65412A" w14:paraId="7F0F828D" w14:textId="77777777" w:rsidTr="00654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237A51C" w14:textId="761F05C5" w:rsidR="00D244A7" w:rsidRPr="00943426" w:rsidRDefault="00D244A7" w:rsidP="0065412A">
            <w:pPr>
              <w:pStyle w:val="Heading3"/>
              <w:jc w:val="center"/>
              <w:outlineLvl w:val="2"/>
              <w:rPr>
                <w:sz w:val="20"/>
              </w:rPr>
            </w:pPr>
            <w:r w:rsidRPr="00943426">
              <w:rPr>
                <w:sz w:val="20"/>
              </w:rPr>
              <w:t>2015</w:t>
            </w:r>
          </w:p>
        </w:tc>
        <w:tc>
          <w:tcPr>
            <w:tcW w:w="1872" w:type="dxa"/>
          </w:tcPr>
          <w:p w14:paraId="53B5AA53" w14:textId="77E3B837" w:rsidR="00D244A7" w:rsidRPr="00943426" w:rsidRDefault="00D244A7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Secondary School</w:t>
            </w:r>
          </w:p>
          <w:p w14:paraId="0BC61D62" w14:textId="1F2D5712" w:rsidR="00D244A7" w:rsidRPr="00943426" w:rsidRDefault="00D244A7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Certificate.</w:t>
            </w:r>
          </w:p>
        </w:tc>
        <w:tc>
          <w:tcPr>
            <w:tcW w:w="1872" w:type="dxa"/>
          </w:tcPr>
          <w:p w14:paraId="52D2D502" w14:textId="77777777" w:rsidR="00D244A7" w:rsidRPr="00943426" w:rsidRDefault="00D244A7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Maharashtra State</w:t>
            </w:r>
          </w:p>
          <w:p w14:paraId="4A61F5E5" w14:textId="7CC4D26E" w:rsidR="00D244A7" w:rsidRPr="00943426" w:rsidRDefault="00D244A7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Board.</w:t>
            </w:r>
          </w:p>
        </w:tc>
        <w:tc>
          <w:tcPr>
            <w:tcW w:w="1872" w:type="dxa"/>
          </w:tcPr>
          <w:p w14:paraId="2B231BFF" w14:textId="0DCD5AFD" w:rsidR="00D244A7" w:rsidRPr="00943426" w:rsidRDefault="00D1799B" w:rsidP="0065412A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>J. N. Tata Parsi Girls High School, Nagpur</w:t>
            </w:r>
          </w:p>
        </w:tc>
        <w:tc>
          <w:tcPr>
            <w:tcW w:w="1872" w:type="dxa"/>
          </w:tcPr>
          <w:p w14:paraId="7CF5DC40" w14:textId="5A8337FF" w:rsidR="00D244A7" w:rsidRPr="00943426" w:rsidRDefault="00D1799B" w:rsidP="00D1799B">
            <w:pPr>
              <w:pStyle w:val="Heading3"/>
              <w:jc w:val="center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43426">
              <w:rPr>
                <w:sz w:val="20"/>
              </w:rPr>
              <w:t xml:space="preserve">92 </w:t>
            </w:r>
            <w:r w:rsidR="00D244A7" w:rsidRPr="00943426">
              <w:rPr>
                <w:sz w:val="20"/>
              </w:rPr>
              <w:t>%</w:t>
            </w:r>
          </w:p>
        </w:tc>
      </w:tr>
    </w:tbl>
    <w:p w14:paraId="4E893025" w14:textId="4704DB14" w:rsidR="00FC6CC9" w:rsidRDefault="0065412A" w:rsidP="00434074">
      <w:pPr>
        <w:pStyle w:val="Heading1"/>
      </w:pPr>
      <w:r>
        <w:t>Skills</w: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2425"/>
        <w:gridCol w:w="2679"/>
        <w:gridCol w:w="2693"/>
        <w:gridCol w:w="2268"/>
      </w:tblGrid>
      <w:tr w:rsidR="00950D05" w14:paraId="7DCE58DB" w14:textId="77777777" w:rsidTr="00D153E7">
        <w:tc>
          <w:tcPr>
            <w:tcW w:w="2425" w:type="dxa"/>
          </w:tcPr>
          <w:p w14:paraId="741A4374" w14:textId="66EA92B4" w:rsidR="00950D05" w:rsidRPr="00950D05" w:rsidRDefault="00D1799B" w:rsidP="00950D05">
            <w:pPr>
              <w:pStyle w:val="ListParagraph"/>
              <w:numPr>
                <w:ilvl w:val="0"/>
                <w:numId w:val="16"/>
              </w:numPr>
            </w:pPr>
            <w:r>
              <w:t>Manual Testing</w:t>
            </w:r>
            <w:r w:rsidR="00950D05">
              <w:t>.</w:t>
            </w:r>
          </w:p>
        </w:tc>
        <w:tc>
          <w:tcPr>
            <w:tcW w:w="2679" w:type="dxa"/>
          </w:tcPr>
          <w:p w14:paraId="79F62D8C" w14:textId="51ACAEDB" w:rsidR="00950D05" w:rsidRDefault="00D1799B" w:rsidP="00950D05">
            <w:pPr>
              <w:pStyle w:val="ListParagraph"/>
              <w:numPr>
                <w:ilvl w:val="0"/>
                <w:numId w:val="16"/>
              </w:numPr>
            </w:pPr>
            <w:r>
              <w:t>Java.</w:t>
            </w:r>
          </w:p>
        </w:tc>
        <w:tc>
          <w:tcPr>
            <w:tcW w:w="2693" w:type="dxa"/>
          </w:tcPr>
          <w:p w14:paraId="5FEDF695" w14:textId="00F1470B" w:rsidR="00950D05" w:rsidRDefault="00D153E7" w:rsidP="00950D05">
            <w:pPr>
              <w:pStyle w:val="ListParagraph"/>
              <w:numPr>
                <w:ilvl w:val="0"/>
                <w:numId w:val="16"/>
              </w:numPr>
            </w:pPr>
            <w:r>
              <w:t>J2EE</w:t>
            </w:r>
            <w:r w:rsidR="00D1799B">
              <w:t>.</w:t>
            </w:r>
          </w:p>
        </w:tc>
        <w:tc>
          <w:tcPr>
            <w:tcW w:w="2268" w:type="dxa"/>
          </w:tcPr>
          <w:p w14:paraId="2E9AA590" w14:textId="69417DCD" w:rsidR="00950D05" w:rsidRPr="0065412A" w:rsidRDefault="00D153E7" w:rsidP="00950D05">
            <w:pPr>
              <w:pStyle w:val="ListParagraph"/>
              <w:numPr>
                <w:ilvl w:val="0"/>
                <w:numId w:val="16"/>
              </w:numPr>
              <w:rPr>
                <w:b/>
                <w:bCs/>
              </w:rPr>
            </w:pPr>
            <w:r>
              <w:t>SQL</w:t>
            </w:r>
            <w:r w:rsidR="00950D05">
              <w:t>.</w:t>
            </w:r>
          </w:p>
        </w:tc>
      </w:tr>
      <w:tr w:rsidR="00950D05" w14:paraId="536702FF" w14:textId="77777777" w:rsidTr="00D153E7">
        <w:tc>
          <w:tcPr>
            <w:tcW w:w="2425" w:type="dxa"/>
          </w:tcPr>
          <w:p w14:paraId="3B35D9D8" w14:textId="77CF60EF" w:rsidR="00950D05" w:rsidRPr="00950D05" w:rsidRDefault="00D153E7" w:rsidP="00D1799B">
            <w:pPr>
              <w:pStyle w:val="ListParagraph"/>
              <w:numPr>
                <w:ilvl w:val="0"/>
                <w:numId w:val="16"/>
              </w:numPr>
            </w:pPr>
            <w:r>
              <w:t>C / C++</w:t>
            </w:r>
            <w:r w:rsidR="00950D05">
              <w:t>.</w:t>
            </w:r>
          </w:p>
        </w:tc>
        <w:tc>
          <w:tcPr>
            <w:tcW w:w="2679" w:type="dxa"/>
          </w:tcPr>
          <w:p w14:paraId="12D04228" w14:textId="05A7B51F" w:rsidR="00950D05" w:rsidRDefault="00D153E7" w:rsidP="00950D05">
            <w:pPr>
              <w:pStyle w:val="ListParagraph"/>
              <w:numPr>
                <w:ilvl w:val="0"/>
                <w:numId w:val="16"/>
              </w:numPr>
            </w:pPr>
            <w:r>
              <w:t>Selenium</w:t>
            </w:r>
            <w:r w:rsidR="00D1799B">
              <w:t>.</w:t>
            </w:r>
          </w:p>
        </w:tc>
        <w:tc>
          <w:tcPr>
            <w:tcW w:w="2693" w:type="dxa"/>
          </w:tcPr>
          <w:p w14:paraId="3D34E575" w14:textId="51BFC337" w:rsidR="00950D05" w:rsidRDefault="00D153E7" w:rsidP="00950D05">
            <w:pPr>
              <w:pStyle w:val="ListParagraph"/>
              <w:numPr>
                <w:ilvl w:val="0"/>
                <w:numId w:val="16"/>
              </w:numPr>
            </w:pPr>
            <w:r>
              <w:t>Automation</w:t>
            </w:r>
            <w:r w:rsidR="00D1799B">
              <w:t>.</w:t>
            </w:r>
          </w:p>
        </w:tc>
        <w:tc>
          <w:tcPr>
            <w:tcW w:w="2268" w:type="dxa"/>
          </w:tcPr>
          <w:p w14:paraId="1BF2F9D4" w14:textId="44B10692" w:rsidR="00950D05" w:rsidRDefault="00D153E7" w:rsidP="00950D05">
            <w:pPr>
              <w:pStyle w:val="ListParagraph"/>
              <w:numPr>
                <w:ilvl w:val="0"/>
                <w:numId w:val="16"/>
              </w:numPr>
            </w:pPr>
            <w:r>
              <w:t>HTML5</w:t>
            </w:r>
            <w:r w:rsidR="00D1799B">
              <w:t>.</w:t>
            </w:r>
          </w:p>
        </w:tc>
      </w:tr>
    </w:tbl>
    <w:p w14:paraId="0D5A18D0" w14:textId="77777777" w:rsidR="002E5EFD" w:rsidRDefault="002E5EFD" w:rsidP="009A0046">
      <w:pPr>
        <w:pStyle w:val="Heading1"/>
      </w:pPr>
    </w:p>
    <w:p w14:paraId="0F004E38" w14:textId="70625A15" w:rsidR="009A0046" w:rsidRDefault="009A0046" w:rsidP="009A0046">
      <w:pPr>
        <w:pStyle w:val="Heading1"/>
      </w:pPr>
      <w:r>
        <w:t>Certifications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617"/>
      </w:tblGrid>
      <w:tr w:rsidR="00D153E7" w14:paraId="5829F4FB" w14:textId="77777777" w:rsidTr="00D153E7">
        <w:trPr>
          <w:trHeight w:val="314"/>
        </w:trPr>
        <w:tc>
          <w:tcPr>
            <w:tcW w:w="4495" w:type="dxa"/>
          </w:tcPr>
          <w:p w14:paraId="72DBFCF0" w14:textId="76F0EBB7" w:rsidR="00D153E7" w:rsidRPr="00083858" w:rsidRDefault="00D153E7" w:rsidP="00D153E7">
            <w:pPr>
              <w:pStyle w:val="ListParagraph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rFonts w:ascii="Calibri" w:hAnsi="Calibri" w:cs="Calibri"/>
                <w:b/>
                <w:bCs/>
                <w:color w:val="4C4C4C"/>
                <w:sz w:val="24"/>
                <w:szCs w:val="24"/>
              </w:rPr>
              <w:t>C / C++</w:t>
            </w:r>
          </w:p>
        </w:tc>
        <w:tc>
          <w:tcPr>
            <w:tcW w:w="4617" w:type="dxa"/>
          </w:tcPr>
          <w:p w14:paraId="7C836797" w14:textId="27C1D27F" w:rsidR="00D153E7" w:rsidRPr="00083858" w:rsidRDefault="00D153E7" w:rsidP="00D153E7">
            <w:pPr>
              <w:pStyle w:val="ListParagraph"/>
              <w:numPr>
                <w:ilvl w:val="0"/>
                <w:numId w:val="14"/>
              </w:numPr>
              <w:rPr>
                <w:i/>
                <w:iCs/>
              </w:rPr>
            </w:pPr>
            <w:r>
              <w:rPr>
                <w:rFonts w:ascii="Calibri" w:hAnsi="Calibri" w:cs="Calibri"/>
                <w:b/>
                <w:bCs/>
                <w:color w:val="4C4C4C"/>
                <w:sz w:val="24"/>
                <w:szCs w:val="24"/>
              </w:rPr>
              <w:t xml:space="preserve">Java / J2EE </w:t>
            </w:r>
          </w:p>
        </w:tc>
      </w:tr>
      <w:tr w:rsidR="00D153E7" w14:paraId="033E1B56" w14:textId="77777777" w:rsidTr="00D153E7">
        <w:trPr>
          <w:trHeight w:val="289"/>
        </w:trPr>
        <w:tc>
          <w:tcPr>
            <w:tcW w:w="4495" w:type="dxa"/>
          </w:tcPr>
          <w:p w14:paraId="5CA81507" w14:textId="4769ADE3" w:rsidR="00D153E7" w:rsidRPr="00083858" w:rsidRDefault="00D153E7" w:rsidP="00D153E7">
            <w:pPr>
              <w:rPr>
                <w:i/>
                <w:iCs/>
              </w:rPr>
            </w:pPr>
            <w:r>
              <w:t xml:space="preserve">             </w:t>
            </w:r>
            <w:r w:rsidRPr="00083858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Techno vision Pvt. Ltd. </w:t>
            </w:r>
          </w:p>
        </w:tc>
        <w:tc>
          <w:tcPr>
            <w:tcW w:w="4617" w:type="dxa"/>
          </w:tcPr>
          <w:p w14:paraId="373B9133" w14:textId="64B4FB97" w:rsidR="00D153E7" w:rsidRPr="00083858" w:rsidRDefault="00D153E7" w:rsidP="00D153E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             </w:t>
            </w:r>
            <w:r w:rsidRPr="00D153E7">
              <w:rPr>
                <w:i/>
                <w:iCs/>
              </w:rPr>
              <w:t>Techno vision Pvt. Ltd.</w:t>
            </w:r>
          </w:p>
        </w:tc>
      </w:tr>
    </w:tbl>
    <w:p w14:paraId="46BF75CA" w14:textId="3328E2C1" w:rsidR="00083858" w:rsidRDefault="0060541C" w:rsidP="009A0046">
      <w:r>
        <w:pict w14:anchorId="203F3033">
          <v:rect id="_x0000_i1025" style="width:0;height:1.5pt" o:hralign="center" o:hrstd="t" o:hr="t" fillcolor="#a0a0a0" stroked="f"/>
        </w:pict>
      </w:r>
    </w:p>
    <w:p w14:paraId="1BF87BE1" w14:textId="59D7C5AB" w:rsidR="000C7D26" w:rsidRPr="00D153E7" w:rsidRDefault="00083858" w:rsidP="00D153E7">
      <w:pPr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</w:pPr>
      <w:r w:rsidRPr="00083858">
        <w:rPr>
          <w:rFonts w:asciiTheme="majorHAnsi" w:eastAsiaTheme="majorEastAsia" w:hAnsiTheme="majorHAnsi" w:cstheme="majorBidi"/>
          <w:b/>
          <w:color w:val="262626" w:themeColor="text1" w:themeTint="D9"/>
          <w:sz w:val="36"/>
          <w:szCs w:val="32"/>
        </w:rPr>
        <w:t>CO-CURRICULAR ACTIVITIES</w:t>
      </w:r>
    </w:p>
    <w:p w14:paraId="2D93760D" w14:textId="337A08D6" w:rsidR="000C7D26" w:rsidRPr="000C7D26" w:rsidRDefault="000C7D26" w:rsidP="000C7D26">
      <w:pPr>
        <w:pStyle w:val="ListParagraph"/>
        <w:numPr>
          <w:ilvl w:val="0"/>
          <w:numId w:val="14"/>
        </w:numPr>
        <w:ind w:left="284" w:hanging="284"/>
        <w:rPr>
          <w:b/>
          <w:bCs/>
          <w:sz w:val="28"/>
          <w:szCs w:val="28"/>
        </w:rPr>
      </w:pPr>
      <w:r w:rsidRPr="000C7D26">
        <w:rPr>
          <w:b/>
          <w:bCs/>
          <w:sz w:val="28"/>
          <w:szCs w:val="28"/>
        </w:rPr>
        <w:t>Ethical Hacking and Cyber Security</w:t>
      </w:r>
    </w:p>
    <w:p w14:paraId="0D248C4B" w14:textId="77777777" w:rsidR="000C7D26" w:rsidRPr="000C7D26" w:rsidRDefault="000C7D26" w:rsidP="000C7D26">
      <w:pPr>
        <w:pStyle w:val="ListParagraph"/>
        <w:ind w:left="426" w:hanging="131"/>
        <w:rPr>
          <w:i/>
          <w:iCs/>
          <w:sz w:val="24"/>
          <w:szCs w:val="24"/>
        </w:rPr>
      </w:pPr>
      <w:proofErr w:type="spellStart"/>
      <w:r w:rsidRPr="000C7D26">
        <w:rPr>
          <w:i/>
          <w:iCs/>
          <w:sz w:val="24"/>
          <w:szCs w:val="24"/>
        </w:rPr>
        <w:t>AnkHub</w:t>
      </w:r>
      <w:proofErr w:type="spellEnd"/>
      <w:r w:rsidRPr="000C7D26">
        <w:rPr>
          <w:i/>
          <w:iCs/>
          <w:sz w:val="24"/>
          <w:szCs w:val="24"/>
        </w:rPr>
        <w:t xml:space="preserve"> Technology Services</w:t>
      </w:r>
    </w:p>
    <w:p w14:paraId="151E45EC" w14:textId="4F721B8A" w:rsidR="000C7D26" w:rsidRDefault="000C7D26" w:rsidP="000C7D26">
      <w:pPr>
        <w:pStyle w:val="ListParagraph"/>
        <w:ind w:left="284"/>
      </w:pPr>
      <w:r>
        <w:t xml:space="preserve">Successfully completed 1-day workshop/training on Ethical Hacking and Cyber Security at </w:t>
      </w:r>
      <w:proofErr w:type="spellStart"/>
      <w:r>
        <w:t>AnkHub</w:t>
      </w:r>
      <w:proofErr w:type="spellEnd"/>
      <w:r>
        <w:t xml:space="preserve"> Technology Services.</w:t>
      </w:r>
    </w:p>
    <w:p w14:paraId="67974BBB" w14:textId="5DB19800" w:rsidR="000C7D26" w:rsidRDefault="0060541C" w:rsidP="000C7D26">
      <w:pPr>
        <w:pStyle w:val="ListParagraph"/>
        <w:ind w:left="0"/>
      </w:pPr>
      <w:r>
        <w:pict w14:anchorId="37DED8AB">
          <v:rect id="_x0000_i1026" style="width:471.45pt;height:1pt" o:hrpct="990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E7355E" w14:paraId="3D945EA6" w14:textId="77777777" w:rsidTr="00CB0C91">
        <w:tc>
          <w:tcPr>
            <w:tcW w:w="4757" w:type="dxa"/>
          </w:tcPr>
          <w:p w14:paraId="2F61A159" w14:textId="158E9D3C" w:rsidR="00E7355E" w:rsidRDefault="00E7355E" w:rsidP="000C7D26">
            <w:p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36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36"/>
                <w:szCs w:val="32"/>
              </w:rPr>
              <w:t>Languages</w:t>
            </w:r>
          </w:p>
        </w:tc>
        <w:tc>
          <w:tcPr>
            <w:tcW w:w="4757" w:type="dxa"/>
          </w:tcPr>
          <w:p w14:paraId="4F77AF7E" w14:textId="2513DF17" w:rsidR="00E7355E" w:rsidRDefault="00E7355E" w:rsidP="000C7D26">
            <w:p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36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36"/>
                <w:szCs w:val="32"/>
              </w:rPr>
              <w:t>Additional Info</w:t>
            </w:r>
          </w:p>
        </w:tc>
      </w:tr>
      <w:tr w:rsidR="00E7355E" w14:paraId="50AF7822" w14:textId="77777777" w:rsidTr="00CB0C91">
        <w:tc>
          <w:tcPr>
            <w:tcW w:w="4757" w:type="dxa"/>
          </w:tcPr>
          <w:p w14:paraId="7FFFD307" w14:textId="2631B726" w:rsidR="00E7355E" w:rsidRPr="00E7355E" w:rsidRDefault="00E7355E" w:rsidP="000C7D26">
            <w:pPr>
              <w:pStyle w:val="ListParagraph"/>
              <w:numPr>
                <w:ilvl w:val="0"/>
                <w:numId w:val="14"/>
              </w:numPr>
              <w:ind w:left="284" w:hanging="284"/>
            </w:pPr>
            <w:r>
              <w:t>English.</w:t>
            </w:r>
          </w:p>
        </w:tc>
        <w:tc>
          <w:tcPr>
            <w:tcW w:w="4757" w:type="dxa"/>
          </w:tcPr>
          <w:p w14:paraId="144FB3C0" w14:textId="0CF186DF" w:rsidR="00E7355E" w:rsidRPr="00E7355E" w:rsidRDefault="00E7355E" w:rsidP="00D153E7">
            <w:pPr>
              <w:pStyle w:val="ListParagraph"/>
              <w:numPr>
                <w:ilvl w:val="0"/>
                <w:numId w:val="14"/>
              </w:numPr>
              <w:ind w:left="284" w:hanging="284"/>
            </w:pPr>
            <w:r>
              <w:t xml:space="preserve">DOB: - </w:t>
            </w:r>
            <w:r w:rsidR="00D153E7">
              <w:t>30/09</w:t>
            </w:r>
            <w:r>
              <w:t>/1999</w:t>
            </w:r>
          </w:p>
        </w:tc>
      </w:tr>
      <w:tr w:rsidR="00E7355E" w14:paraId="096436EA" w14:textId="77777777" w:rsidTr="00CB0C91">
        <w:tc>
          <w:tcPr>
            <w:tcW w:w="4757" w:type="dxa"/>
          </w:tcPr>
          <w:p w14:paraId="76A090B5" w14:textId="3C83B6CF" w:rsidR="00E7355E" w:rsidRPr="00E7355E" w:rsidRDefault="00E7355E" w:rsidP="000C7D26">
            <w:pPr>
              <w:pStyle w:val="ListParagraph"/>
              <w:numPr>
                <w:ilvl w:val="0"/>
                <w:numId w:val="14"/>
              </w:numPr>
              <w:ind w:left="284" w:hanging="284"/>
            </w:pPr>
            <w:r>
              <w:t>Hindi.</w:t>
            </w:r>
          </w:p>
        </w:tc>
        <w:tc>
          <w:tcPr>
            <w:tcW w:w="4757" w:type="dxa"/>
            <w:vMerge w:val="restart"/>
          </w:tcPr>
          <w:p w14:paraId="08DC603A" w14:textId="754F0989" w:rsidR="00E7355E" w:rsidRPr="00E7355E" w:rsidRDefault="00E7355E" w:rsidP="00D153E7">
            <w:pPr>
              <w:pStyle w:val="ListParagraph"/>
              <w:numPr>
                <w:ilvl w:val="0"/>
                <w:numId w:val="14"/>
              </w:numPr>
              <w:ind w:left="284" w:hanging="284"/>
            </w:pPr>
            <w:r>
              <w:t xml:space="preserve">Address: - </w:t>
            </w:r>
            <w:r w:rsidR="00D153E7">
              <w:t xml:space="preserve">Plot 135, </w:t>
            </w:r>
            <w:proofErr w:type="spellStart"/>
            <w:r w:rsidR="00D153E7">
              <w:t>Nandanvan</w:t>
            </w:r>
            <w:proofErr w:type="spellEnd"/>
            <w:r w:rsidR="00D153E7">
              <w:t xml:space="preserve"> Colony, Nagpur – 440024.</w:t>
            </w:r>
          </w:p>
        </w:tc>
      </w:tr>
      <w:tr w:rsidR="00E7355E" w14:paraId="11D2ED6F" w14:textId="77777777" w:rsidTr="00CB0C91">
        <w:tc>
          <w:tcPr>
            <w:tcW w:w="4757" w:type="dxa"/>
          </w:tcPr>
          <w:p w14:paraId="649B5811" w14:textId="1C117989" w:rsidR="00E7355E" w:rsidRPr="00E7355E" w:rsidRDefault="00E7355E" w:rsidP="000C7D26">
            <w:pPr>
              <w:pStyle w:val="ListParagraph"/>
              <w:numPr>
                <w:ilvl w:val="0"/>
                <w:numId w:val="14"/>
              </w:numPr>
              <w:ind w:left="284" w:hanging="284"/>
            </w:pPr>
            <w:r>
              <w:t>Marathi.</w:t>
            </w:r>
          </w:p>
        </w:tc>
        <w:tc>
          <w:tcPr>
            <w:tcW w:w="4757" w:type="dxa"/>
            <w:vMerge/>
          </w:tcPr>
          <w:p w14:paraId="368E72B2" w14:textId="77777777" w:rsidR="00E7355E" w:rsidRDefault="00E7355E" w:rsidP="000C7D26">
            <w:pPr>
              <w:rPr>
                <w:rFonts w:asciiTheme="majorHAnsi" w:eastAsiaTheme="majorEastAsia" w:hAnsiTheme="majorHAnsi" w:cstheme="majorBidi"/>
                <w:b/>
                <w:color w:val="262626" w:themeColor="text1" w:themeTint="D9"/>
                <w:sz w:val="36"/>
                <w:szCs w:val="32"/>
              </w:rPr>
            </w:pPr>
          </w:p>
        </w:tc>
      </w:tr>
    </w:tbl>
    <w:p w14:paraId="4BFE02A9" w14:textId="054EF977" w:rsidR="00E7355E" w:rsidRDefault="00E7355E" w:rsidP="00E7355E"/>
    <w:p w14:paraId="176C4C5F" w14:textId="77777777" w:rsidR="00E7355E" w:rsidRPr="00BC7376" w:rsidRDefault="00E7355E" w:rsidP="00E7355E"/>
    <w:sectPr w:rsidR="00E7355E" w:rsidRPr="00BC7376" w:rsidSect="002E5EFD">
      <w:footerReference w:type="default" r:id="rId11"/>
      <w:pgSz w:w="12240" w:h="15840" w:code="1"/>
      <w:pgMar w:top="568" w:right="1440" w:bottom="1080" w:left="1276" w:header="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A4A27" w14:textId="77777777" w:rsidR="0060541C" w:rsidRDefault="0060541C" w:rsidP="00725803">
      <w:pPr>
        <w:spacing w:after="0"/>
      </w:pPr>
      <w:r>
        <w:separator/>
      </w:r>
    </w:p>
  </w:endnote>
  <w:endnote w:type="continuationSeparator" w:id="0">
    <w:p w14:paraId="46F04A07" w14:textId="77777777" w:rsidR="0060541C" w:rsidRDefault="0060541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5C9A11EF" w14:textId="77777777" w:rsidR="005A4A49" w:rsidRPr="00EC7087" w:rsidRDefault="005A4A49">
        <w:pPr>
          <w:pStyle w:val="Footer"/>
          <w:rPr>
            <w:color w:val="FFFFFF" w:themeColor="background1"/>
          </w:rPr>
        </w:pPr>
        <w:r w:rsidRPr="00EC7087">
          <w:rPr>
            <w:color w:val="FFFFFF" w:themeColor="background1"/>
          </w:rPr>
          <w:fldChar w:fldCharType="begin"/>
        </w:r>
        <w:r w:rsidRPr="00EC7087">
          <w:rPr>
            <w:color w:val="FFFFFF" w:themeColor="background1"/>
          </w:rPr>
          <w:instrText xml:space="preserve"> PAGE   \* MERGEFORMAT </w:instrText>
        </w:r>
        <w:r w:rsidRPr="00EC7087">
          <w:rPr>
            <w:color w:val="FFFFFF" w:themeColor="background1"/>
          </w:rPr>
          <w:fldChar w:fldCharType="separate"/>
        </w:r>
        <w:r w:rsidR="00943426">
          <w:rPr>
            <w:noProof/>
            <w:color w:val="FFFFFF" w:themeColor="background1"/>
          </w:rPr>
          <w:t>2</w:t>
        </w:r>
        <w:r w:rsidRPr="00EC7087">
          <w:rPr>
            <w:noProof/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0A62E" w14:textId="77777777" w:rsidR="0060541C" w:rsidRDefault="0060541C" w:rsidP="00725803">
      <w:pPr>
        <w:spacing w:after="0"/>
      </w:pPr>
      <w:r>
        <w:separator/>
      </w:r>
    </w:p>
  </w:footnote>
  <w:footnote w:type="continuationSeparator" w:id="0">
    <w:p w14:paraId="350EF6E6" w14:textId="77777777" w:rsidR="0060541C" w:rsidRDefault="0060541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67171DA"/>
    <w:multiLevelType w:val="hybridMultilevel"/>
    <w:tmpl w:val="8A3A4424"/>
    <w:lvl w:ilvl="0" w:tplc="017E9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A7970"/>
    <w:multiLevelType w:val="hybridMultilevel"/>
    <w:tmpl w:val="8B548C76"/>
    <w:lvl w:ilvl="0" w:tplc="017E9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48750392"/>
    <w:multiLevelType w:val="hybridMultilevel"/>
    <w:tmpl w:val="CE6E0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13072"/>
    <w:multiLevelType w:val="hybridMultilevel"/>
    <w:tmpl w:val="812E4F3E"/>
    <w:lvl w:ilvl="0" w:tplc="6F78D3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2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0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55"/>
    <w:rsid w:val="00025E77"/>
    <w:rsid w:val="00027312"/>
    <w:rsid w:val="000645F2"/>
    <w:rsid w:val="00082F03"/>
    <w:rsid w:val="000835A0"/>
    <w:rsid w:val="00083858"/>
    <w:rsid w:val="00087105"/>
    <w:rsid w:val="000934A2"/>
    <w:rsid w:val="000C7D26"/>
    <w:rsid w:val="00126299"/>
    <w:rsid w:val="0017219F"/>
    <w:rsid w:val="001730EA"/>
    <w:rsid w:val="001B0955"/>
    <w:rsid w:val="00210E55"/>
    <w:rsid w:val="00227784"/>
    <w:rsid w:val="0023301F"/>
    <w:rsid w:val="0023705D"/>
    <w:rsid w:val="00250A31"/>
    <w:rsid w:val="00251C13"/>
    <w:rsid w:val="002719F8"/>
    <w:rsid w:val="002922D0"/>
    <w:rsid w:val="002E5EFD"/>
    <w:rsid w:val="00340B03"/>
    <w:rsid w:val="00380AE7"/>
    <w:rsid w:val="003A6943"/>
    <w:rsid w:val="00410BA2"/>
    <w:rsid w:val="00434074"/>
    <w:rsid w:val="00463C3B"/>
    <w:rsid w:val="004937AE"/>
    <w:rsid w:val="004D4DE0"/>
    <w:rsid w:val="004E2970"/>
    <w:rsid w:val="005026DD"/>
    <w:rsid w:val="00506085"/>
    <w:rsid w:val="00513EFC"/>
    <w:rsid w:val="0052113B"/>
    <w:rsid w:val="00564951"/>
    <w:rsid w:val="00573BF9"/>
    <w:rsid w:val="005A4A49"/>
    <w:rsid w:val="005B1D68"/>
    <w:rsid w:val="0060541C"/>
    <w:rsid w:val="00611B37"/>
    <w:rsid w:val="006252B4"/>
    <w:rsid w:val="00646BA2"/>
    <w:rsid w:val="0065412A"/>
    <w:rsid w:val="00675EA0"/>
    <w:rsid w:val="006C08A0"/>
    <w:rsid w:val="006C47D8"/>
    <w:rsid w:val="006D2D08"/>
    <w:rsid w:val="006F26A2"/>
    <w:rsid w:val="0070237E"/>
    <w:rsid w:val="00715EB0"/>
    <w:rsid w:val="00725803"/>
    <w:rsid w:val="00725CB5"/>
    <w:rsid w:val="007307A3"/>
    <w:rsid w:val="0073107B"/>
    <w:rsid w:val="00752315"/>
    <w:rsid w:val="00857E6B"/>
    <w:rsid w:val="008968C4"/>
    <w:rsid w:val="008D7C1C"/>
    <w:rsid w:val="0092291B"/>
    <w:rsid w:val="00932D92"/>
    <w:rsid w:val="00943426"/>
    <w:rsid w:val="00950D05"/>
    <w:rsid w:val="0095272C"/>
    <w:rsid w:val="0096663F"/>
    <w:rsid w:val="00972024"/>
    <w:rsid w:val="009A0046"/>
    <w:rsid w:val="009F04D2"/>
    <w:rsid w:val="009F2BA7"/>
    <w:rsid w:val="009F6DA0"/>
    <w:rsid w:val="00A01182"/>
    <w:rsid w:val="00A361B2"/>
    <w:rsid w:val="00AB7BEC"/>
    <w:rsid w:val="00AD13CB"/>
    <w:rsid w:val="00AD3FD8"/>
    <w:rsid w:val="00B370A8"/>
    <w:rsid w:val="00BC7376"/>
    <w:rsid w:val="00BD669A"/>
    <w:rsid w:val="00C13F2B"/>
    <w:rsid w:val="00C339D4"/>
    <w:rsid w:val="00C43D65"/>
    <w:rsid w:val="00C545CC"/>
    <w:rsid w:val="00C704F9"/>
    <w:rsid w:val="00C84833"/>
    <w:rsid w:val="00C9044F"/>
    <w:rsid w:val="00CB0C91"/>
    <w:rsid w:val="00D153E7"/>
    <w:rsid w:val="00D1799B"/>
    <w:rsid w:val="00D2420D"/>
    <w:rsid w:val="00D244A7"/>
    <w:rsid w:val="00D30382"/>
    <w:rsid w:val="00D413F9"/>
    <w:rsid w:val="00D44E50"/>
    <w:rsid w:val="00D65AE7"/>
    <w:rsid w:val="00D8645D"/>
    <w:rsid w:val="00D86E1F"/>
    <w:rsid w:val="00D90060"/>
    <w:rsid w:val="00D92B95"/>
    <w:rsid w:val="00DA4705"/>
    <w:rsid w:val="00E03F71"/>
    <w:rsid w:val="00E154B5"/>
    <w:rsid w:val="00E232F0"/>
    <w:rsid w:val="00E52791"/>
    <w:rsid w:val="00E7355E"/>
    <w:rsid w:val="00E83195"/>
    <w:rsid w:val="00EC7087"/>
    <w:rsid w:val="00F00A4F"/>
    <w:rsid w:val="00F33CD8"/>
    <w:rsid w:val="00F40746"/>
    <w:rsid w:val="00FC6CC9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BFDDD"/>
  <w15:chartTrackingRefBased/>
  <w15:docId w15:val="{A043329F-5159-4C2C-ACC5-0C2F273D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Borders>
        <w:top w:val="single" w:sz="4" w:space="0" w:color="007FAB" w:themeColor="accent1"/>
        <w:bottom w:val="single" w:sz="4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Borders>
        <w:top w:val="single" w:sz="4" w:space="0" w:color="114980" w:themeColor="accent2"/>
        <w:bottom w:val="single" w:sz="4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Borders>
        <w:top w:val="single" w:sz="4" w:space="0" w:color="017A8E" w:themeColor="accent3"/>
        <w:bottom w:val="single" w:sz="4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Borders>
        <w:top w:val="single" w:sz="4" w:space="0" w:color="565445" w:themeColor="accent4"/>
        <w:bottom w:val="single" w:sz="4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Borders>
        <w:top w:val="single" w:sz="4" w:space="0" w:color="A52319" w:themeColor="accent6"/>
        <w:bottom w:val="single" w:sz="4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bottom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bottom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bottom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bottom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bottom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2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hyperlink" Target="mailto:nimishakulkarni99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E7EA6DEEAD43519A3F119A1744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FB7E-2049-40C8-90F7-5A0CAD15914E}"/>
      </w:docPartPr>
      <w:docPartBody>
        <w:p w:rsidR="007F380F" w:rsidRDefault="00004DFC">
          <w:pPr>
            <w:pStyle w:val="5BE7EA6DEEAD43519A3F119A1744A4A9"/>
          </w:pPr>
          <w:r w:rsidRPr="00AD3FD8">
            <w:t>Experience</w:t>
          </w:r>
        </w:p>
      </w:docPartBody>
    </w:docPart>
    <w:docPart>
      <w:docPartPr>
        <w:name w:val="AFCDCF4633E745E39E7980C45C2F4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2C447-1116-4696-BB17-E25BF0CAB717}"/>
      </w:docPartPr>
      <w:docPartBody>
        <w:p w:rsidR="007F380F" w:rsidRDefault="00004DFC">
          <w:pPr>
            <w:pStyle w:val="AFCDCF4633E745E39E7980C45C2F4D2E"/>
          </w:pPr>
          <w:r w:rsidRPr="00D413F9">
            <w:t>TO</w:t>
          </w:r>
        </w:p>
      </w:docPartBody>
    </w:docPart>
    <w:docPart>
      <w:docPartPr>
        <w:name w:val="01C9AE873F914577A98FED3F47464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3F3AF-E45D-4AAC-8905-781526B293AA}"/>
      </w:docPartPr>
      <w:docPartBody>
        <w:p w:rsidR="007F380F" w:rsidRDefault="00004DFC">
          <w:pPr>
            <w:pStyle w:val="01C9AE873F914577A98FED3F47464312"/>
          </w:pPr>
          <w:r w:rsidRPr="00D413F9">
            <w:t>TO</w:t>
          </w:r>
        </w:p>
      </w:docPartBody>
    </w:docPart>
    <w:docPart>
      <w:docPartPr>
        <w:name w:val="4C3DC1FF49A74F3AB0533FBA43ABB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6C6FF-A324-4742-B746-1D47EA34D813}"/>
      </w:docPartPr>
      <w:docPartBody>
        <w:p w:rsidR="007F380F" w:rsidRDefault="00004DFC">
          <w:pPr>
            <w:pStyle w:val="4C3DC1FF49A74F3AB0533FBA43ABB6BD"/>
          </w:pPr>
          <w:r w:rsidRPr="0070237E">
            <w:t>Education</w:t>
          </w:r>
        </w:p>
      </w:docPartBody>
    </w:docPart>
    <w:docPart>
      <w:docPartPr>
        <w:name w:val="1AE12A83415B41C39421FAB34C6BE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5F718-7D11-4D2E-A9AC-3497D438AF2B}"/>
      </w:docPartPr>
      <w:docPartBody>
        <w:p w:rsidR="00000000" w:rsidRDefault="00ED59D9" w:rsidP="00ED59D9">
          <w:pPr>
            <w:pStyle w:val="1AE12A83415B41C39421FAB34C6BE3A9"/>
          </w:pPr>
          <w:r w:rsidRPr="00D413F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96"/>
    <w:rsid w:val="00004DFC"/>
    <w:rsid w:val="00180CCF"/>
    <w:rsid w:val="00432EBC"/>
    <w:rsid w:val="007A1CA9"/>
    <w:rsid w:val="007E3081"/>
    <w:rsid w:val="007F380F"/>
    <w:rsid w:val="0087460A"/>
    <w:rsid w:val="00A51C96"/>
    <w:rsid w:val="00B1209C"/>
    <w:rsid w:val="00E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E7EA6DEEAD43519A3F119A1744A4A9">
    <w:name w:val="5BE7EA6DEEAD43519A3F119A1744A4A9"/>
  </w:style>
  <w:style w:type="paragraph" w:customStyle="1" w:styleId="AFCDCF4633E745E39E7980C45C2F4D2E">
    <w:name w:val="AFCDCF4633E745E39E7980C45C2F4D2E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01C9AE873F914577A98FED3F47464312">
    <w:name w:val="01C9AE873F914577A98FED3F47464312"/>
  </w:style>
  <w:style w:type="paragraph" w:customStyle="1" w:styleId="4C3DC1FF49A74F3AB0533FBA43ABB6BD">
    <w:name w:val="4C3DC1FF49A74F3AB0533FBA43ABB6BD"/>
  </w:style>
  <w:style w:type="paragraph" w:customStyle="1" w:styleId="1AE12A83415B41C39421FAB34C6BE3A9">
    <w:name w:val="1AE12A83415B41C39421FAB34C6BE3A9"/>
    <w:rsid w:val="00ED59D9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KUSH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E94A2-F248-45A2-9237-B6C45753C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</dc:creator>
  <cp:keywords/>
  <dc:description/>
  <cp:lastModifiedBy>Admin</cp:lastModifiedBy>
  <cp:revision>2</cp:revision>
  <dcterms:created xsi:type="dcterms:W3CDTF">2022-10-09T13:09:00Z</dcterms:created>
  <dcterms:modified xsi:type="dcterms:W3CDTF">2022-10-09T13:09:00Z</dcterms:modified>
  <cp:category>GADEKAR</cp:category>
</cp:coreProperties>
</file>