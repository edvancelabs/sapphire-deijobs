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3831"/>
        <w:gridCol w:w="3113"/>
        <w:gridCol w:w="3522"/>
      </w:tblGrid>
      <w:tr w:rsidR="00881643" w14:paraId="7334A882" w14:textId="631718FB" w:rsidTr="00881643">
        <w:tc>
          <w:tcPr>
            <w:tcW w:w="3831" w:type="dxa"/>
            <w:tcBorders>
              <w:bottom w:val="single" w:sz="12" w:space="0" w:color="39A5B7" w:themeColor="accent1"/>
            </w:tcBorders>
          </w:tcPr>
          <w:p w14:paraId="2D460B85" w14:textId="46A9806D" w:rsidR="00881643" w:rsidRPr="00B148F0" w:rsidRDefault="00335E0F" w:rsidP="0085384E">
            <w:pPr>
              <w:pStyle w:val="Title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Ela Bhatnagar</w:t>
            </w:r>
          </w:p>
        </w:tc>
        <w:tc>
          <w:tcPr>
            <w:tcW w:w="3113" w:type="dxa"/>
            <w:tcBorders>
              <w:bottom w:val="single" w:sz="12" w:space="0" w:color="39A5B7" w:themeColor="accent1"/>
            </w:tcBorders>
          </w:tcPr>
          <w:p w14:paraId="2FF642C8" w14:textId="030E93C8" w:rsidR="00881643" w:rsidRPr="00881643" w:rsidRDefault="00881643" w:rsidP="00335E0F">
            <w:pPr>
              <w:pStyle w:val="Title"/>
              <w:spacing w:after="0"/>
              <w:rPr>
                <w:sz w:val="24"/>
                <w:szCs w:val="24"/>
              </w:rPr>
            </w:pPr>
          </w:p>
        </w:tc>
        <w:tc>
          <w:tcPr>
            <w:tcW w:w="3522" w:type="dxa"/>
            <w:tcBorders>
              <w:bottom w:val="single" w:sz="12" w:space="0" w:color="39A5B7" w:themeColor="accent1"/>
            </w:tcBorders>
          </w:tcPr>
          <w:p w14:paraId="08263FCF" w14:textId="07AA6BCD" w:rsidR="00881643" w:rsidRPr="00B148F0" w:rsidRDefault="00881643" w:rsidP="0085384E">
            <w:pPr>
              <w:pStyle w:val="Title"/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Analyst</w:t>
            </w:r>
          </w:p>
        </w:tc>
      </w:tr>
    </w:tbl>
    <w:p w14:paraId="46317019" w14:textId="325BF971" w:rsidR="00141A4C" w:rsidRDefault="00881643" w:rsidP="00355FC0">
      <w:pPr>
        <w:pStyle w:val="Contact"/>
        <w:spacing w:after="0"/>
        <w:jc w:val="center"/>
      </w:pPr>
      <w:r>
        <w:t xml:space="preserve">| </w:t>
      </w:r>
      <w:r w:rsidR="00335E0F">
        <w:t>Hyderabad</w:t>
      </w:r>
      <w:r w:rsidR="00141A4C" w:rsidRPr="00834D92">
        <w:t> | </w:t>
      </w:r>
      <w:r w:rsidR="003559E9">
        <w:t>+91-</w:t>
      </w:r>
      <w:r w:rsidR="00335E0F">
        <w:t>7010627605</w:t>
      </w:r>
      <w:r w:rsidR="00141A4C" w:rsidRPr="00834D92">
        <w:t> | </w:t>
      </w:r>
      <w:r w:rsidR="00335E0F">
        <w:t>elabhatnagar</w:t>
      </w:r>
      <w:r w:rsidR="003559E9">
        <w:t>@gmail.com</w:t>
      </w:r>
      <w:r w:rsidR="00FB3617">
        <w:t xml:space="preserve"> </w:t>
      </w:r>
      <w:r w:rsidR="005C4F47" w:rsidRPr="00834D92">
        <w:t>|</w:t>
      </w:r>
      <w:r w:rsidR="0052181D" w:rsidRPr="0052181D">
        <w:t xml:space="preserve"> </w:t>
      </w:r>
      <w:hyperlink r:id="rId11" w:history="1">
        <w:r w:rsidR="0052181D" w:rsidRPr="00054A3C">
          <w:rPr>
            <w:rStyle w:val="Hyperlink"/>
          </w:rPr>
          <w:t>https://www.linkedin.com/in/ela-bhatnagar-884a55108/</w:t>
        </w:r>
      </w:hyperlink>
    </w:p>
    <w:p w14:paraId="5F90BF45" w14:textId="77777777" w:rsidR="0052181D" w:rsidRPr="00834D92" w:rsidRDefault="0052181D" w:rsidP="00355FC0">
      <w:pPr>
        <w:pStyle w:val="Contact"/>
        <w:spacing w:after="0"/>
        <w:jc w:val="center"/>
      </w:pPr>
    </w:p>
    <w:p w14:paraId="71A64612" w14:textId="77777777" w:rsidR="006270A9" w:rsidRDefault="00000000" w:rsidP="00B17999">
      <w:pPr>
        <w:pStyle w:val="Heading1"/>
        <w:spacing w:before="0" w:after="0"/>
      </w:pPr>
      <w:sdt>
        <w:sdtPr>
          <w:id w:val="1120651077"/>
          <w:placeholder>
            <w:docPart w:val="1BDB62B2A5394844ADE48E328D572975"/>
          </w:placeholder>
          <w:temporary/>
          <w:showingPlcHdr/>
          <w15:appearance w15:val="hidden"/>
        </w:sdtPr>
        <w:sdtContent>
          <w:r w:rsidR="00FB3617" w:rsidRPr="0085384E">
            <w:rPr>
              <w:sz w:val="24"/>
              <w:szCs w:val="24"/>
            </w:rPr>
            <w:t>Profile</w:t>
          </w:r>
        </w:sdtContent>
      </w:sdt>
    </w:p>
    <w:p w14:paraId="12DB1C53" w14:textId="643A7D28" w:rsidR="006270A9" w:rsidRPr="00A54F5E" w:rsidRDefault="003559E9" w:rsidP="00172F96">
      <w:pPr>
        <w:rPr>
          <w:sz w:val="20"/>
          <w:szCs w:val="20"/>
        </w:rPr>
      </w:pPr>
      <w:r w:rsidRPr="00A54F5E">
        <w:rPr>
          <w:sz w:val="20"/>
          <w:szCs w:val="20"/>
        </w:rPr>
        <w:t>Solution-driven Business Analyst with experience</w:t>
      </w:r>
      <w:r w:rsidR="00335E0F">
        <w:rPr>
          <w:sz w:val="20"/>
          <w:szCs w:val="20"/>
        </w:rPr>
        <w:t xml:space="preserve"> of </w:t>
      </w:r>
      <w:r w:rsidR="00390910">
        <w:rPr>
          <w:sz w:val="20"/>
          <w:szCs w:val="20"/>
        </w:rPr>
        <w:t>5</w:t>
      </w:r>
      <w:r w:rsidR="00C11977">
        <w:rPr>
          <w:sz w:val="20"/>
          <w:szCs w:val="20"/>
        </w:rPr>
        <w:t>.1</w:t>
      </w:r>
      <w:r w:rsidR="00390910">
        <w:rPr>
          <w:sz w:val="20"/>
          <w:szCs w:val="20"/>
        </w:rPr>
        <w:t xml:space="preserve"> </w:t>
      </w:r>
      <w:r w:rsidR="00335E0F">
        <w:rPr>
          <w:sz w:val="20"/>
          <w:szCs w:val="20"/>
        </w:rPr>
        <w:t>y</w:t>
      </w:r>
      <w:r w:rsidR="00390910">
        <w:rPr>
          <w:sz w:val="20"/>
          <w:szCs w:val="20"/>
        </w:rPr>
        <w:t>ears</w:t>
      </w:r>
      <w:r w:rsidRPr="00A54F5E">
        <w:rPr>
          <w:sz w:val="20"/>
          <w:szCs w:val="20"/>
        </w:rPr>
        <w:t xml:space="preserve"> leading cross-functional teams, in the development, documentation</w:t>
      </w:r>
      <w:r w:rsidR="00941F54" w:rsidRPr="00A54F5E">
        <w:rPr>
          <w:sz w:val="20"/>
          <w:szCs w:val="20"/>
        </w:rPr>
        <w:t>,</w:t>
      </w:r>
      <w:r w:rsidRPr="00A54F5E">
        <w:rPr>
          <w:sz w:val="20"/>
          <w:szCs w:val="20"/>
        </w:rPr>
        <w:t xml:space="preserve"> and delivery of process innovations driving the attainment of business goals, is seeking opportunities to transform company practices into fresh, cost-effective solutions leading to more efficient operations.</w:t>
      </w:r>
    </w:p>
    <w:p w14:paraId="5ABF7A6B" w14:textId="77777777" w:rsidR="00941F54" w:rsidRPr="00A54F5E" w:rsidRDefault="00000000" w:rsidP="00941F54">
      <w:pPr>
        <w:pStyle w:val="Heading2"/>
        <w:spacing w:before="0" w:after="0"/>
        <w:rPr>
          <w:caps w:val="0"/>
          <w:color w:val="2A7B88" w:themeColor="accent1" w:themeShade="BF"/>
          <w:szCs w:val="24"/>
        </w:rPr>
      </w:pPr>
      <w:sdt>
        <w:sdtPr>
          <w:rPr>
            <w:caps w:val="0"/>
            <w:color w:val="2A7B88" w:themeColor="accent1" w:themeShade="BF"/>
            <w:szCs w:val="24"/>
          </w:rPr>
          <w:alias w:val="Experience:"/>
          <w:tag w:val="Experience:"/>
          <w:id w:val="694891199"/>
          <w:placeholder>
            <w:docPart w:val="3E3C6612C0CE450E8BF903D7E4882925"/>
          </w:placeholder>
          <w:temporary/>
          <w:showingPlcHdr/>
          <w15:appearance w15:val="hidden"/>
        </w:sdtPr>
        <w:sdtContent>
          <w:r w:rsidR="0075155B" w:rsidRPr="00A54F5E">
            <w:rPr>
              <w:caps w:val="0"/>
              <w:color w:val="2A7B88" w:themeColor="accent1" w:themeShade="BF"/>
              <w:szCs w:val="24"/>
            </w:rPr>
            <w:t>Experience</w:t>
          </w:r>
        </w:sdtContent>
      </w:sdt>
      <w:r w:rsidR="00941F54" w:rsidRPr="00A54F5E">
        <w:rPr>
          <w:caps w:val="0"/>
          <w:color w:val="2A7B88" w:themeColor="accent1" w:themeShade="BF"/>
          <w:szCs w:val="24"/>
        </w:rPr>
        <w:t xml:space="preserve"> </w:t>
      </w:r>
    </w:p>
    <w:p w14:paraId="24952082" w14:textId="7D5177D2" w:rsidR="0075155B" w:rsidRDefault="003559E9" w:rsidP="00B17999">
      <w:pPr>
        <w:pStyle w:val="Heading2"/>
        <w:spacing w:before="0" w:after="0"/>
        <w:rPr>
          <w:rFonts w:asciiTheme="minorHAnsi" w:hAnsiTheme="minorHAnsi"/>
          <w:caps w:val="0"/>
          <w:sz w:val="22"/>
          <w:szCs w:val="22"/>
        </w:rPr>
      </w:pPr>
      <w:r w:rsidRPr="009C4184">
        <w:rPr>
          <w:rFonts w:asciiTheme="minorHAnsi" w:hAnsiTheme="minorHAnsi"/>
          <w:caps w:val="0"/>
          <w:sz w:val="22"/>
          <w:szCs w:val="22"/>
        </w:rPr>
        <w:t xml:space="preserve">Khumbu </w:t>
      </w:r>
      <w:r w:rsidR="00437C93" w:rsidRPr="009C4184">
        <w:rPr>
          <w:rFonts w:asciiTheme="minorHAnsi" w:hAnsiTheme="minorHAnsi"/>
          <w:caps w:val="0"/>
          <w:sz w:val="22"/>
          <w:szCs w:val="22"/>
        </w:rPr>
        <w:t>S</w:t>
      </w:r>
      <w:r w:rsidRPr="009C4184">
        <w:rPr>
          <w:rFonts w:asciiTheme="minorHAnsi" w:hAnsiTheme="minorHAnsi"/>
          <w:caps w:val="0"/>
          <w:sz w:val="22"/>
          <w:szCs w:val="22"/>
        </w:rPr>
        <w:t>ystems</w:t>
      </w:r>
      <w:r w:rsidR="0075155B" w:rsidRPr="009C4184">
        <w:rPr>
          <w:rFonts w:asciiTheme="minorHAnsi" w:hAnsiTheme="minorHAnsi"/>
          <w:caps w:val="0"/>
          <w:sz w:val="22"/>
          <w:szCs w:val="22"/>
        </w:rPr>
        <w:t> | </w:t>
      </w:r>
      <w:r w:rsidR="00437C93" w:rsidRPr="009C4184">
        <w:rPr>
          <w:rFonts w:asciiTheme="minorHAnsi" w:hAnsiTheme="minorHAnsi"/>
          <w:caps w:val="0"/>
          <w:sz w:val="22"/>
          <w:szCs w:val="22"/>
        </w:rPr>
        <w:t>B</w:t>
      </w:r>
      <w:r w:rsidRPr="009C4184">
        <w:rPr>
          <w:rFonts w:asciiTheme="minorHAnsi" w:hAnsiTheme="minorHAnsi"/>
          <w:caps w:val="0"/>
          <w:sz w:val="22"/>
          <w:szCs w:val="22"/>
        </w:rPr>
        <w:t xml:space="preserve">usiness </w:t>
      </w:r>
      <w:r w:rsidR="00437C93" w:rsidRPr="009C4184">
        <w:rPr>
          <w:rFonts w:asciiTheme="minorHAnsi" w:hAnsiTheme="minorHAnsi"/>
          <w:caps w:val="0"/>
          <w:sz w:val="22"/>
          <w:szCs w:val="22"/>
        </w:rPr>
        <w:t>A</w:t>
      </w:r>
      <w:r w:rsidRPr="009C4184">
        <w:rPr>
          <w:rFonts w:asciiTheme="minorHAnsi" w:hAnsiTheme="minorHAnsi"/>
          <w:caps w:val="0"/>
          <w:sz w:val="22"/>
          <w:szCs w:val="22"/>
        </w:rPr>
        <w:t>nalyst</w:t>
      </w:r>
      <w:r w:rsidR="0075155B" w:rsidRPr="009C4184">
        <w:rPr>
          <w:rFonts w:asciiTheme="minorHAnsi" w:hAnsiTheme="minorHAnsi"/>
          <w:caps w:val="0"/>
          <w:sz w:val="22"/>
          <w:szCs w:val="22"/>
        </w:rPr>
        <w:t> | </w:t>
      </w:r>
      <w:r w:rsidR="00335E0F">
        <w:rPr>
          <w:rFonts w:asciiTheme="minorHAnsi" w:hAnsiTheme="minorHAnsi"/>
          <w:caps w:val="0"/>
          <w:sz w:val="22"/>
          <w:szCs w:val="22"/>
        </w:rPr>
        <w:t>Sep</w:t>
      </w:r>
      <w:r w:rsidR="008B3D14">
        <w:rPr>
          <w:rFonts w:asciiTheme="minorHAnsi" w:hAnsiTheme="minorHAnsi"/>
          <w:caps w:val="0"/>
          <w:sz w:val="22"/>
          <w:szCs w:val="22"/>
        </w:rPr>
        <w:t>tember</w:t>
      </w:r>
      <w:r w:rsidRPr="009C4184">
        <w:rPr>
          <w:rFonts w:asciiTheme="minorHAnsi" w:hAnsiTheme="minorHAnsi"/>
          <w:caps w:val="0"/>
          <w:sz w:val="22"/>
          <w:szCs w:val="22"/>
        </w:rPr>
        <w:t xml:space="preserve"> 2021 </w:t>
      </w:r>
      <w:r w:rsidR="00941F54" w:rsidRPr="009C4184">
        <w:rPr>
          <w:rFonts w:asciiTheme="minorHAnsi" w:hAnsiTheme="minorHAnsi"/>
          <w:caps w:val="0"/>
          <w:sz w:val="22"/>
          <w:szCs w:val="22"/>
        </w:rPr>
        <w:t>–</w:t>
      </w:r>
      <w:r w:rsidRPr="009C4184">
        <w:rPr>
          <w:rFonts w:asciiTheme="minorHAnsi" w:hAnsiTheme="minorHAnsi"/>
          <w:caps w:val="0"/>
          <w:sz w:val="22"/>
          <w:szCs w:val="22"/>
        </w:rPr>
        <w:t xml:space="preserve"> </w:t>
      </w:r>
      <w:r w:rsidR="00335E0F">
        <w:rPr>
          <w:rFonts w:asciiTheme="minorHAnsi" w:hAnsiTheme="minorHAnsi"/>
          <w:caps w:val="0"/>
          <w:sz w:val="22"/>
          <w:szCs w:val="22"/>
        </w:rPr>
        <w:t>Present</w:t>
      </w:r>
    </w:p>
    <w:p w14:paraId="686B37AB" w14:textId="59985485" w:rsidR="0052181D" w:rsidRPr="0052181D" w:rsidRDefault="0052181D" w:rsidP="0052181D">
      <w:pPr>
        <w:rPr>
          <w:sz w:val="20"/>
          <w:szCs w:val="20"/>
        </w:rPr>
      </w:pPr>
      <w:r w:rsidRPr="0052181D">
        <w:rPr>
          <w:sz w:val="20"/>
          <w:szCs w:val="20"/>
        </w:rPr>
        <w:t xml:space="preserve">Worked with US and UK Food Partners such as Cloud Kitchen, </w:t>
      </w:r>
      <w:proofErr w:type="spellStart"/>
      <w:r w:rsidRPr="0052181D">
        <w:rPr>
          <w:sz w:val="20"/>
          <w:szCs w:val="20"/>
        </w:rPr>
        <w:t>Doordash</w:t>
      </w:r>
      <w:proofErr w:type="spellEnd"/>
      <w:r w:rsidRPr="0052181D">
        <w:rPr>
          <w:sz w:val="20"/>
          <w:szCs w:val="20"/>
        </w:rPr>
        <w:t>, Uber Eats, Wisely</w:t>
      </w:r>
      <w:r w:rsidR="002B7C28">
        <w:rPr>
          <w:sz w:val="20"/>
          <w:szCs w:val="20"/>
        </w:rPr>
        <w:t>, RBI, Deliveroo</w:t>
      </w:r>
      <w:r w:rsidRPr="0052181D">
        <w:rPr>
          <w:sz w:val="20"/>
          <w:szCs w:val="20"/>
        </w:rPr>
        <w:t xml:space="preserve"> and completed their menu, order, delivery integrations.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10391"/>
      </w:tblGrid>
      <w:tr w:rsidR="000112B8" w:rsidRPr="00244CC0" w14:paraId="628411E8" w14:textId="77777777" w:rsidTr="000112B8">
        <w:tc>
          <w:tcPr>
            <w:tcW w:w="10391" w:type="dxa"/>
          </w:tcPr>
          <w:p w14:paraId="621E1C00" w14:textId="77777777" w:rsidR="00390910" w:rsidRPr="00390910" w:rsidRDefault="00881643" w:rsidP="00390910">
            <w:pPr>
              <w:pStyle w:val="Heading2"/>
              <w:numPr>
                <w:ilvl w:val="0"/>
                <w:numId w:val="29"/>
              </w:numPr>
              <w:tabs>
                <w:tab w:val="num" w:pos="144"/>
              </w:tabs>
              <w:spacing w:before="0" w:after="0"/>
              <w:ind w:left="144" w:hanging="144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</w:pPr>
            <w:r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Managed </w:t>
            </w:r>
            <w:r w:rsidRPr="00390910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>Agile</w:t>
            </w:r>
            <w:r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 board on </w:t>
            </w:r>
            <w:r w:rsidRPr="00390910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>Jira</w:t>
            </w:r>
            <w:r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, creating </w:t>
            </w:r>
            <w:r w:rsidRPr="00390910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>User Stories, assigning tasks</w:t>
            </w:r>
            <w:r w:rsidR="00941F54" w:rsidRPr="00390910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>,</w:t>
            </w:r>
            <w:r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 and managing the day-to-day </w:t>
            </w:r>
            <w:r w:rsidRPr="00390910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>Project activity.</w:t>
            </w:r>
          </w:p>
          <w:p w14:paraId="7A160DD6" w14:textId="3A736779" w:rsidR="00390910" w:rsidRPr="00390910" w:rsidRDefault="00390910" w:rsidP="00390910">
            <w:pPr>
              <w:pStyle w:val="Heading2"/>
              <w:numPr>
                <w:ilvl w:val="0"/>
                <w:numId w:val="29"/>
              </w:numPr>
              <w:tabs>
                <w:tab w:val="num" w:pos="144"/>
              </w:tabs>
              <w:spacing w:before="0" w:after="0"/>
              <w:ind w:left="144" w:hanging="144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</w:pPr>
            <w:r w:rsidRPr="00390910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>Interact with the client</w:t>
            </w:r>
            <w:r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 over calls and messages to </w:t>
            </w:r>
            <w:r w:rsidR="0078567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capture the requirements </w:t>
            </w:r>
            <w:r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and provide daily </w:t>
            </w:r>
            <w:r w:rsidRPr="00390910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>status reports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 to</w:t>
            </w:r>
            <w:r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 </w:t>
            </w:r>
            <w:r w:rsidR="00947EAA"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>maintain</w:t>
            </w:r>
            <w:r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 visibility.</w:t>
            </w:r>
          </w:p>
          <w:p w14:paraId="3EC68FB6" w14:textId="48943197" w:rsidR="00390910" w:rsidRPr="00390910" w:rsidRDefault="00390910" w:rsidP="00390910">
            <w:pPr>
              <w:pStyle w:val="Heading2"/>
              <w:numPr>
                <w:ilvl w:val="0"/>
                <w:numId w:val="29"/>
              </w:numPr>
              <w:tabs>
                <w:tab w:val="num" w:pos="144"/>
              </w:tabs>
              <w:spacing w:before="0" w:after="0"/>
              <w:ind w:left="144" w:hanging="144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</w:pPr>
            <w:r w:rsidRPr="00390910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>Assist in Prioritizing requirements gathered (Data, Functional, Non-Functional (oversight)), to determine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 </w:t>
            </w:r>
            <w:r w:rsidRPr="00390910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>scope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>.</w:t>
            </w:r>
          </w:p>
        </w:tc>
      </w:tr>
      <w:tr w:rsidR="008414F2" w:rsidRPr="00244CC0" w14:paraId="4A063F51" w14:textId="77777777" w:rsidTr="000112B8">
        <w:tc>
          <w:tcPr>
            <w:tcW w:w="10391" w:type="dxa"/>
          </w:tcPr>
          <w:p w14:paraId="34EED8F7" w14:textId="68AD75E0" w:rsidR="002E2AE0" w:rsidRPr="0052181D" w:rsidRDefault="00311BD8" w:rsidP="002E2AE0">
            <w:pPr>
              <w:pStyle w:val="Heading2"/>
              <w:numPr>
                <w:ilvl w:val="0"/>
                <w:numId w:val="29"/>
              </w:numPr>
              <w:tabs>
                <w:tab w:val="num" w:pos="144"/>
              </w:tabs>
              <w:spacing w:before="0" w:after="0"/>
              <w:ind w:left="144" w:hanging="144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</w:pPr>
            <w:r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>Coordinate</w:t>
            </w:r>
            <w:r w:rsidR="008414F2"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 with Developers, </w:t>
            </w:r>
            <w:r w:rsidR="00D1605A"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>DevOps</w:t>
            </w:r>
            <w:r w:rsidR="00941F54"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>,</w:t>
            </w:r>
            <w:r w:rsidR="008414F2"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 and QA </w:t>
            </w:r>
            <w:r w:rsidR="00941F54"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>teams</w:t>
            </w:r>
            <w:r w:rsidR="008414F2"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 to </w:t>
            </w:r>
            <w:r w:rsidR="00EA3E75"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provide </w:t>
            </w:r>
            <w:r w:rsidR="00D1605A"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a </w:t>
            </w:r>
            <w:r w:rsidR="00EA3E75"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demo, get </w:t>
            </w:r>
            <w:r w:rsidR="00D1605A"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a </w:t>
            </w:r>
            <w:r w:rsidR="00EA3E75"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follow-up on daily tasks and </w:t>
            </w:r>
            <w:r w:rsidR="00827505"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>resolve blockers.</w:t>
            </w:r>
          </w:p>
        </w:tc>
      </w:tr>
      <w:tr w:rsidR="000112B8" w:rsidRPr="00244CC0" w14:paraId="53AD9E32" w14:textId="77777777" w:rsidTr="000112B8">
        <w:tc>
          <w:tcPr>
            <w:tcW w:w="10391" w:type="dxa"/>
          </w:tcPr>
          <w:p w14:paraId="2076358B" w14:textId="77777777" w:rsidR="003F6AA8" w:rsidRPr="0052181D" w:rsidRDefault="00311BD8" w:rsidP="00311BD8">
            <w:pPr>
              <w:pStyle w:val="Heading2"/>
              <w:numPr>
                <w:ilvl w:val="0"/>
                <w:numId w:val="29"/>
              </w:numPr>
              <w:tabs>
                <w:tab w:val="num" w:pos="144"/>
              </w:tabs>
              <w:spacing w:before="0" w:after="0"/>
              <w:ind w:left="144" w:hanging="144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</w:pPr>
            <w:r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Part of </w:t>
            </w:r>
            <w:r w:rsidR="00941F54"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the </w:t>
            </w:r>
            <w:r w:rsidRPr="0052181D">
              <w:rPr>
                <w:rFonts w:eastAsiaTheme="minorHAnsi" w:cstheme="minorBidi"/>
                <w:bCs/>
                <w:caps w:val="0"/>
                <w:color w:val="595959" w:themeColor="text1" w:themeTint="A6"/>
                <w:sz w:val="20"/>
                <w:szCs w:val="20"/>
              </w:rPr>
              <w:t>hiring</w:t>
            </w:r>
            <w:r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 team for Business Analysts and Customer Success and </w:t>
            </w:r>
            <w:r w:rsidRPr="0052181D">
              <w:rPr>
                <w:rFonts w:eastAsiaTheme="minorHAnsi" w:cstheme="minorBidi"/>
                <w:bCs/>
                <w:caps w:val="0"/>
                <w:color w:val="595959" w:themeColor="text1" w:themeTint="A6"/>
                <w:sz w:val="20"/>
                <w:szCs w:val="20"/>
              </w:rPr>
              <w:t>mentoring</w:t>
            </w:r>
            <w:r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 them.</w:t>
            </w:r>
          </w:p>
          <w:p w14:paraId="1E2D8756" w14:textId="40F7989A" w:rsidR="00311BD8" w:rsidRPr="0052181D" w:rsidRDefault="003F6AA8" w:rsidP="00311BD8">
            <w:pPr>
              <w:pStyle w:val="Heading2"/>
              <w:numPr>
                <w:ilvl w:val="0"/>
                <w:numId w:val="29"/>
              </w:numPr>
              <w:tabs>
                <w:tab w:val="num" w:pos="144"/>
              </w:tabs>
              <w:spacing w:before="0" w:after="0"/>
              <w:ind w:left="144" w:hanging="144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</w:pPr>
            <w:r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Owned </w:t>
            </w:r>
            <w:r w:rsidRPr="0052181D">
              <w:rPr>
                <w:rFonts w:eastAsiaTheme="minorHAnsi" w:cstheme="minorBidi"/>
                <w:bCs/>
                <w:caps w:val="0"/>
                <w:color w:val="595959" w:themeColor="text1" w:themeTint="A6"/>
                <w:sz w:val="20"/>
                <w:szCs w:val="20"/>
              </w:rPr>
              <w:t xml:space="preserve">Business </w:t>
            </w:r>
            <w:r w:rsidR="008B3D14" w:rsidRPr="0052181D">
              <w:rPr>
                <w:rFonts w:eastAsiaTheme="minorHAnsi" w:cstheme="minorBidi"/>
                <w:bCs/>
                <w:caps w:val="0"/>
                <w:color w:val="595959" w:themeColor="text1" w:themeTint="A6"/>
                <w:sz w:val="20"/>
                <w:szCs w:val="20"/>
              </w:rPr>
              <w:t>Development</w:t>
            </w:r>
            <w:r w:rsidR="008B3D14"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 and</w:t>
            </w:r>
            <w:r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 met over </w:t>
            </w:r>
            <w:r w:rsidRPr="0052181D">
              <w:rPr>
                <w:rFonts w:eastAsiaTheme="minorHAnsi" w:cstheme="minorBidi"/>
                <w:bCs/>
                <w:caps w:val="0"/>
                <w:color w:val="595959" w:themeColor="text1" w:themeTint="A6"/>
                <w:sz w:val="20"/>
                <w:szCs w:val="20"/>
              </w:rPr>
              <w:t>90% of deadlines</w:t>
            </w:r>
            <w:r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 by identifying and mitigating engineering roadblocks and </w:t>
            </w:r>
            <w:r w:rsidRPr="0052181D">
              <w:rPr>
                <w:rFonts w:eastAsiaTheme="minorHAnsi" w:cstheme="minorBidi"/>
                <w:bCs/>
                <w:caps w:val="0"/>
                <w:color w:val="595959" w:themeColor="text1" w:themeTint="A6"/>
                <w:sz w:val="20"/>
                <w:szCs w:val="20"/>
              </w:rPr>
              <w:t>risks</w:t>
            </w:r>
            <w:r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>.</w:t>
            </w:r>
            <w:r w:rsidR="00335E0F"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br/>
            </w:r>
          </w:p>
        </w:tc>
      </w:tr>
    </w:tbl>
    <w:p w14:paraId="2159F22C" w14:textId="7FF11DCA" w:rsidR="0075155B" w:rsidRDefault="008B3D14" w:rsidP="00B17999">
      <w:pPr>
        <w:pStyle w:val="Heading2"/>
        <w:spacing w:before="0" w:after="0"/>
        <w:rPr>
          <w:caps w:val="0"/>
          <w:sz w:val="22"/>
          <w:szCs w:val="22"/>
        </w:rPr>
      </w:pPr>
      <w:r>
        <w:rPr>
          <w:caps w:val="0"/>
          <w:sz w:val="22"/>
          <w:szCs w:val="22"/>
        </w:rPr>
        <w:t>NTT DATA</w:t>
      </w:r>
      <w:r w:rsidR="003559E9" w:rsidRPr="009C4184">
        <w:rPr>
          <w:caps w:val="0"/>
          <w:sz w:val="22"/>
          <w:szCs w:val="22"/>
        </w:rPr>
        <w:t xml:space="preserve"> </w:t>
      </w:r>
      <w:r w:rsidR="00437C93" w:rsidRPr="009C4184">
        <w:rPr>
          <w:caps w:val="0"/>
          <w:sz w:val="22"/>
          <w:szCs w:val="22"/>
        </w:rPr>
        <w:t>S</w:t>
      </w:r>
      <w:r w:rsidR="003559E9" w:rsidRPr="009C4184">
        <w:rPr>
          <w:caps w:val="0"/>
          <w:sz w:val="22"/>
          <w:szCs w:val="22"/>
        </w:rPr>
        <w:t>ervices</w:t>
      </w:r>
      <w:r w:rsidR="0075155B" w:rsidRPr="009C4184">
        <w:rPr>
          <w:caps w:val="0"/>
          <w:sz w:val="22"/>
          <w:szCs w:val="22"/>
        </w:rPr>
        <w:t> | </w:t>
      </w:r>
      <w:r w:rsidR="00D1031C">
        <w:rPr>
          <w:caps w:val="0"/>
          <w:sz w:val="22"/>
          <w:szCs w:val="22"/>
        </w:rPr>
        <w:t>Business</w:t>
      </w:r>
      <w:r w:rsidRPr="009C4184">
        <w:rPr>
          <w:caps w:val="0"/>
          <w:sz w:val="22"/>
          <w:szCs w:val="22"/>
        </w:rPr>
        <w:t xml:space="preserve"> </w:t>
      </w:r>
      <w:r w:rsidR="00437C93" w:rsidRPr="009C4184">
        <w:rPr>
          <w:caps w:val="0"/>
          <w:sz w:val="22"/>
          <w:szCs w:val="22"/>
        </w:rPr>
        <w:t>Analyst</w:t>
      </w:r>
      <w:r w:rsidR="0075155B" w:rsidRPr="009C4184">
        <w:rPr>
          <w:caps w:val="0"/>
          <w:sz w:val="22"/>
          <w:szCs w:val="22"/>
        </w:rPr>
        <w:t> | </w:t>
      </w:r>
      <w:r>
        <w:rPr>
          <w:caps w:val="0"/>
          <w:sz w:val="22"/>
          <w:szCs w:val="22"/>
        </w:rPr>
        <w:t>August</w:t>
      </w:r>
      <w:r w:rsidR="00D013FE" w:rsidRPr="009C4184">
        <w:rPr>
          <w:caps w:val="0"/>
          <w:sz w:val="22"/>
          <w:szCs w:val="22"/>
        </w:rPr>
        <w:t xml:space="preserve"> 2018 – </w:t>
      </w:r>
      <w:r>
        <w:rPr>
          <w:caps w:val="0"/>
          <w:sz w:val="22"/>
          <w:szCs w:val="22"/>
        </w:rPr>
        <w:t>August</w:t>
      </w:r>
      <w:r w:rsidR="00D013FE" w:rsidRPr="009C4184">
        <w:rPr>
          <w:caps w:val="0"/>
          <w:sz w:val="22"/>
          <w:szCs w:val="22"/>
        </w:rPr>
        <w:t xml:space="preserve"> 2021</w:t>
      </w:r>
    </w:p>
    <w:p w14:paraId="7089A997" w14:textId="4706BF15" w:rsidR="0052181D" w:rsidRPr="0052181D" w:rsidRDefault="0052181D" w:rsidP="0052181D">
      <w:pPr>
        <w:pStyle w:val="BodyText"/>
        <w:spacing w:line="273" w:lineRule="auto"/>
        <w:ind w:right="219"/>
        <w:jc w:val="both"/>
        <w:rPr>
          <w:sz w:val="20"/>
          <w:szCs w:val="20"/>
        </w:rPr>
      </w:pPr>
      <w:r w:rsidRPr="0052181D">
        <w:rPr>
          <w:sz w:val="20"/>
          <w:szCs w:val="20"/>
        </w:rPr>
        <w:t>Worked with US and UK Banks</w:t>
      </w:r>
      <w:r w:rsidR="00781087">
        <w:rPr>
          <w:sz w:val="20"/>
          <w:szCs w:val="20"/>
        </w:rPr>
        <w:t xml:space="preserve"> (Finance Teams)</w:t>
      </w:r>
      <w:r w:rsidRPr="0052181D">
        <w:rPr>
          <w:sz w:val="20"/>
          <w:szCs w:val="20"/>
        </w:rPr>
        <w:t xml:space="preserve"> such as </w:t>
      </w:r>
      <w:r w:rsidRPr="0052181D">
        <w:rPr>
          <w:w w:val="105"/>
          <w:sz w:val="20"/>
          <w:szCs w:val="20"/>
        </w:rPr>
        <w:t>JP</w:t>
      </w:r>
      <w:r w:rsidRPr="0052181D">
        <w:rPr>
          <w:spacing w:val="-9"/>
          <w:w w:val="105"/>
          <w:sz w:val="20"/>
          <w:szCs w:val="20"/>
        </w:rPr>
        <w:t xml:space="preserve"> </w:t>
      </w:r>
      <w:r w:rsidRPr="0052181D">
        <w:rPr>
          <w:w w:val="105"/>
          <w:sz w:val="20"/>
          <w:szCs w:val="20"/>
        </w:rPr>
        <w:t>Morgan,</w:t>
      </w:r>
      <w:r w:rsidRPr="0052181D">
        <w:rPr>
          <w:spacing w:val="-6"/>
          <w:w w:val="105"/>
          <w:sz w:val="20"/>
          <w:szCs w:val="20"/>
        </w:rPr>
        <w:t xml:space="preserve"> </w:t>
      </w:r>
      <w:r w:rsidRPr="0052181D">
        <w:rPr>
          <w:w w:val="105"/>
          <w:sz w:val="20"/>
          <w:szCs w:val="20"/>
        </w:rPr>
        <w:t>Wells</w:t>
      </w:r>
      <w:r w:rsidRPr="0052181D">
        <w:rPr>
          <w:spacing w:val="-2"/>
          <w:w w:val="105"/>
          <w:sz w:val="20"/>
          <w:szCs w:val="20"/>
        </w:rPr>
        <w:t xml:space="preserve"> </w:t>
      </w:r>
      <w:r w:rsidRPr="0052181D">
        <w:rPr>
          <w:w w:val="105"/>
          <w:sz w:val="20"/>
          <w:szCs w:val="20"/>
        </w:rPr>
        <w:t>Fargo,</w:t>
      </w:r>
      <w:r w:rsidRPr="0052181D">
        <w:rPr>
          <w:spacing w:val="-5"/>
          <w:w w:val="105"/>
          <w:sz w:val="20"/>
          <w:szCs w:val="20"/>
        </w:rPr>
        <w:t xml:space="preserve"> </w:t>
      </w:r>
      <w:r w:rsidRPr="0052181D">
        <w:rPr>
          <w:w w:val="105"/>
          <w:sz w:val="20"/>
          <w:szCs w:val="20"/>
        </w:rPr>
        <w:t>US Bank,</w:t>
      </w:r>
      <w:r w:rsidRPr="0052181D">
        <w:rPr>
          <w:spacing w:val="-6"/>
          <w:w w:val="105"/>
          <w:sz w:val="20"/>
          <w:szCs w:val="20"/>
        </w:rPr>
        <w:t xml:space="preserve"> </w:t>
      </w:r>
      <w:r w:rsidR="00527C81">
        <w:rPr>
          <w:spacing w:val="3"/>
          <w:w w:val="105"/>
          <w:sz w:val="20"/>
          <w:szCs w:val="20"/>
        </w:rPr>
        <w:t>Sate Street</w:t>
      </w:r>
      <w:r w:rsidRPr="0052181D">
        <w:rPr>
          <w:w w:val="105"/>
          <w:sz w:val="20"/>
          <w:szCs w:val="20"/>
        </w:rPr>
        <w:t xml:space="preserve"> etc. where </w:t>
      </w:r>
      <w:r w:rsidRPr="0052181D">
        <w:rPr>
          <w:spacing w:val="2"/>
          <w:w w:val="105"/>
          <w:sz w:val="20"/>
          <w:szCs w:val="20"/>
        </w:rPr>
        <w:t>GTX</w:t>
      </w:r>
      <w:r w:rsidRPr="0052181D">
        <w:rPr>
          <w:spacing w:val="-12"/>
          <w:w w:val="105"/>
          <w:sz w:val="20"/>
          <w:szCs w:val="20"/>
        </w:rPr>
        <w:t xml:space="preserve"> </w:t>
      </w:r>
      <w:r w:rsidRPr="0052181D">
        <w:rPr>
          <w:w w:val="105"/>
          <w:sz w:val="20"/>
          <w:szCs w:val="20"/>
        </w:rPr>
        <w:t>application</w:t>
      </w:r>
      <w:r w:rsidRPr="0052181D">
        <w:rPr>
          <w:spacing w:val="-17"/>
          <w:w w:val="105"/>
          <w:sz w:val="20"/>
          <w:szCs w:val="20"/>
        </w:rPr>
        <w:t xml:space="preserve"> </w:t>
      </w:r>
      <w:r w:rsidRPr="0052181D">
        <w:rPr>
          <w:w w:val="105"/>
          <w:sz w:val="20"/>
          <w:szCs w:val="20"/>
        </w:rPr>
        <w:t>is</w:t>
      </w:r>
      <w:r w:rsidRPr="0052181D">
        <w:rPr>
          <w:spacing w:val="-10"/>
          <w:w w:val="105"/>
          <w:sz w:val="20"/>
          <w:szCs w:val="20"/>
        </w:rPr>
        <w:t xml:space="preserve"> </w:t>
      </w:r>
      <w:r w:rsidRPr="0052181D">
        <w:rPr>
          <w:w w:val="105"/>
          <w:sz w:val="20"/>
          <w:szCs w:val="20"/>
        </w:rPr>
        <w:t>used</w:t>
      </w:r>
      <w:r w:rsidRPr="0052181D">
        <w:rPr>
          <w:spacing w:val="-17"/>
          <w:w w:val="105"/>
          <w:sz w:val="20"/>
          <w:szCs w:val="20"/>
        </w:rPr>
        <w:t xml:space="preserve"> </w:t>
      </w:r>
      <w:r w:rsidRPr="0052181D">
        <w:rPr>
          <w:w w:val="105"/>
          <w:sz w:val="20"/>
          <w:szCs w:val="20"/>
        </w:rPr>
        <w:t>to</w:t>
      </w:r>
      <w:r w:rsidRPr="0052181D">
        <w:rPr>
          <w:spacing w:val="-16"/>
          <w:w w:val="105"/>
          <w:sz w:val="20"/>
          <w:szCs w:val="20"/>
        </w:rPr>
        <w:t xml:space="preserve"> </w:t>
      </w:r>
      <w:r w:rsidRPr="0052181D">
        <w:rPr>
          <w:w w:val="105"/>
          <w:sz w:val="20"/>
          <w:szCs w:val="20"/>
        </w:rPr>
        <w:t>transform</w:t>
      </w:r>
      <w:r w:rsidRPr="0052181D">
        <w:rPr>
          <w:spacing w:val="-14"/>
          <w:w w:val="105"/>
          <w:sz w:val="20"/>
          <w:szCs w:val="20"/>
        </w:rPr>
        <w:t xml:space="preserve"> </w:t>
      </w:r>
      <w:r w:rsidRPr="0052181D">
        <w:rPr>
          <w:w w:val="105"/>
          <w:sz w:val="20"/>
          <w:szCs w:val="20"/>
        </w:rPr>
        <w:t>Swift</w:t>
      </w:r>
      <w:r w:rsidRPr="0052181D">
        <w:rPr>
          <w:spacing w:val="-16"/>
          <w:w w:val="105"/>
          <w:sz w:val="20"/>
          <w:szCs w:val="20"/>
        </w:rPr>
        <w:t xml:space="preserve"> </w:t>
      </w:r>
      <w:r w:rsidRPr="0052181D">
        <w:rPr>
          <w:spacing w:val="2"/>
          <w:w w:val="105"/>
          <w:sz w:val="20"/>
          <w:szCs w:val="20"/>
        </w:rPr>
        <w:t>messages (MT1xx to MT9xx)</w:t>
      </w:r>
      <w:r w:rsidRPr="0052181D">
        <w:rPr>
          <w:spacing w:val="-10"/>
          <w:w w:val="105"/>
          <w:sz w:val="20"/>
          <w:szCs w:val="20"/>
        </w:rPr>
        <w:t xml:space="preserve"> </w:t>
      </w:r>
      <w:r w:rsidRPr="0052181D">
        <w:rPr>
          <w:spacing w:val="-3"/>
          <w:w w:val="105"/>
          <w:sz w:val="20"/>
          <w:szCs w:val="20"/>
        </w:rPr>
        <w:t>into</w:t>
      </w:r>
      <w:r w:rsidRPr="0052181D">
        <w:rPr>
          <w:spacing w:val="-15"/>
          <w:w w:val="105"/>
          <w:sz w:val="20"/>
          <w:szCs w:val="20"/>
        </w:rPr>
        <w:t xml:space="preserve"> </w:t>
      </w:r>
      <w:r w:rsidRPr="0052181D">
        <w:rPr>
          <w:w w:val="105"/>
          <w:sz w:val="20"/>
          <w:szCs w:val="20"/>
        </w:rPr>
        <w:t>XML</w:t>
      </w:r>
      <w:r w:rsidRPr="0052181D">
        <w:rPr>
          <w:spacing w:val="-16"/>
          <w:w w:val="105"/>
          <w:sz w:val="20"/>
          <w:szCs w:val="20"/>
        </w:rPr>
        <w:t xml:space="preserve"> </w:t>
      </w:r>
      <w:r w:rsidRPr="0052181D">
        <w:rPr>
          <w:w w:val="105"/>
          <w:sz w:val="20"/>
          <w:szCs w:val="20"/>
        </w:rPr>
        <w:t>and</w:t>
      </w:r>
      <w:r w:rsidRPr="0052181D">
        <w:rPr>
          <w:spacing w:val="-17"/>
          <w:w w:val="105"/>
          <w:sz w:val="20"/>
          <w:szCs w:val="20"/>
        </w:rPr>
        <w:t xml:space="preserve"> </w:t>
      </w:r>
      <w:r w:rsidRPr="0052181D">
        <w:rPr>
          <w:w w:val="105"/>
          <w:sz w:val="20"/>
          <w:szCs w:val="20"/>
        </w:rPr>
        <w:t>vice</w:t>
      </w:r>
      <w:r w:rsidRPr="0052181D">
        <w:rPr>
          <w:spacing w:val="-10"/>
          <w:w w:val="105"/>
          <w:sz w:val="20"/>
          <w:szCs w:val="20"/>
        </w:rPr>
        <w:t xml:space="preserve"> </w:t>
      </w:r>
      <w:r w:rsidRPr="0052181D">
        <w:rPr>
          <w:w w:val="105"/>
          <w:sz w:val="20"/>
          <w:szCs w:val="20"/>
        </w:rPr>
        <w:t xml:space="preserve">versa. 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10391"/>
      </w:tblGrid>
      <w:tr w:rsidR="00F34B10" w:rsidRPr="00244CC0" w14:paraId="64BB99B3" w14:textId="77777777" w:rsidTr="00F34B10">
        <w:tc>
          <w:tcPr>
            <w:tcW w:w="9863" w:type="dxa"/>
          </w:tcPr>
          <w:p w14:paraId="7C128BBD" w14:textId="3EF41ADF" w:rsidR="00335E0F" w:rsidRPr="0052181D" w:rsidRDefault="00335E0F" w:rsidP="00335E0F">
            <w:pPr>
              <w:pStyle w:val="Heading2"/>
              <w:numPr>
                <w:ilvl w:val="0"/>
                <w:numId w:val="29"/>
              </w:numPr>
              <w:tabs>
                <w:tab w:val="num" w:pos="144"/>
              </w:tabs>
              <w:spacing w:before="0" w:after="0"/>
              <w:ind w:left="144" w:hanging="144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</w:pPr>
            <w:r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Develop business architecture </w:t>
            </w:r>
            <w:r w:rsidR="008C2544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>by gathering</w:t>
            </w:r>
            <w:r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 requirements such as scope, processes, </w:t>
            </w:r>
            <w:r w:rsidR="0052181D"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>workflows</w:t>
            </w:r>
            <w:r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>, and risks.</w:t>
            </w:r>
          </w:p>
          <w:p w14:paraId="6E746CD1" w14:textId="5265E1FE" w:rsidR="00335E0F" w:rsidRPr="0052181D" w:rsidRDefault="008B3D14" w:rsidP="00B17999">
            <w:pPr>
              <w:pStyle w:val="Heading2"/>
              <w:numPr>
                <w:ilvl w:val="0"/>
                <w:numId w:val="29"/>
              </w:numPr>
              <w:tabs>
                <w:tab w:val="num" w:pos="144"/>
              </w:tabs>
              <w:spacing w:before="0" w:after="0"/>
              <w:ind w:left="144" w:hanging="144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</w:pPr>
            <w:r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Conduct various levels of testing including functional, regression, user acceptance, integration, and performance resulting in less than </w:t>
            </w:r>
            <w:r w:rsidRPr="0052181D">
              <w:rPr>
                <w:rFonts w:eastAsiaTheme="minorHAnsi" w:cstheme="minorBidi"/>
                <w:bCs/>
                <w:caps w:val="0"/>
                <w:color w:val="595959" w:themeColor="text1" w:themeTint="A6"/>
                <w:sz w:val="20"/>
                <w:szCs w:val="20"/>
              </w:rPr>
              <w:t>5% bugs</w:t>
            </w:r>
            <w:r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 in production.</w:t>
            </w:r>
          </w:p>
          <w:p w14:paraId="4D88303D" w14:textId="45CC84CB" w:rsidR="00335E0F" w:rsidRPr="0052181D" w:rsidRDefault="008B3D14" w:rsidP="00B17999">
            <w:pPr>
              <w:pStyle w:val="Heading2"/>
              <w:numPr>
                <w:ilvl w:val="0"/>
                <w:numId w:val="29"/>
              </w:numPr>
              <w:tabs>
                <w:tab w:val="num" w:pos="144"/>
              </w:tabs>
              <w:spacing w:before="0" w:after="0"/>
              <w:ind w:left="144" w:hanging="144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</w:pPr>
            <w:r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>Communicate client’s business requirements by constructing easy-to-understand data and process models.</w:t>
            </w:r>
          </w:p>
          <w:p w14:paraId="2C7D03D6" w14:textId="3E7EF340" w:rsidR="008B3D14" w:rsidRPr="0052181D" w:rsidRDefault="008B3D14" w:rsidP="008B3D14">
            <w:pPr>
              <w:pStyle w:val="Heading2"/>
              <w:numPr>
                <w:ilvl w:val="0"/>
                <w:numId w:val="29"/>
              </w:numPr>
              <w:tabs>
                <w:tab w:val="num" w:pos="144"/>
              </w:tabs>
              <w:spacing w:before="0" w:after="0"/>
              <w:ind w:left="144" w:hanging="144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</w:pPr>
            <w:r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>Provide input into developing and modifying systems to meet client needs and develop business specifications to support these modifications.</w:t>
            </w:r>
          </w:p>
          <w:p w14:paraId="3241FB24" w14:textId="723D387B" w:rsidR="008B3D14" w:rsidRPr="0052181D" w:rsidRDefault="008B3D14" w:rsidP="008B3D14">
            <w:pPr>
              <w:pStyle w:val="Heading2"/>
              <w:numPr>
                <w:ilvl w:val="0"/>
                <w:numId w:val="29"/>
              </w:numPr>
              <w:tabs>
                <w:tab w:val="num" w:pos="144"/>
              </w:tabs>
              <w:spacing w:before="0" w:after="0"/>
              <w:ind w:left="144" w:hanging="144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</w:pPr>
            <w:r w:rsidRPr="0052181D">
              <w:rPr>
                <w:rFonts w:eastAsiaTheme="minorHAnsi" w:cstheme="minorBidi"/>
                <w:bCs/>
                <w:caps w:val="0"/>
                <w:color w:val="595959" w:themeColor="text1" w:themeTint="A6"/>
                <w:sz w:val="20"/>
                <w:szCs w:val="20"/>
              </w:rPr>
              <w:t>Leading</w:t>
            </w:r>
            <w:r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 the internal and client scrum planning calls with risk</w:t>
            </w:r>
            <w:r w:rsidR="008C2544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, </w:t>
            </w:r>
            <w:proofErr w:type="gramStart"/>
            <w:r w:rsidR="008C2544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>gap</w:t>
            </w:r>
            <w:proofErr w:type="gramEnd"/>
            <w:r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 and performance analysis.</w:t>
            </w:r>
          </w:p>
          <w:p w14:paraId="284B1D9B" w14:textId="3A070F5A" w:rsidR="00335E0F" w:rsidRPr="0052181D" w:rsidRDefault="008B3D14" w:rsidP="0052181D">
            <w:pPr>
              <w:pStyle w:val="Heading2"/>
              <w:numPr>
                <w:ilvl w:val="0"/>
                <w:numId w:val="29"/>
              </w:numPr>
              <w:tabs>
                <w:tab w:val="num" w:pos="144"/>
              </w:tabs>
              <w:spacing w:before="0" w:after="0"/>
              <w:ind w:left="144" w:hanging="144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E4396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Give </w:t>
            </w:r>
            <w:r w:rsidRPr="00E43961">
              <w:rPr>
                <w:rFonts w:eastAsiaTheme="minorHAnsi" w:cstheme="minorBidi"/>
                <w:bCs/>
                <w:caps w:val="0"/>
                <w:color w:val="595959" w:themeColor="text1" w:themeTint="A6"/>
                <w:sz w:val="20"/>
                <w:szCs w:val="20"/>
              </w:rPr>
              <w:t xml:space="preserve">Demo to </w:t>
            </w:r>
            <w:r w:rsidR="00E43961">
              <w:rPr>
                <w:rFonts w:eastAsiaTheme="minorHAnsi" w:cstheme="minorBidi"/>
                <w:bCs/>
                <w:caps w:val="0"/>
                <w:color w:val="595959" w:themeColor="text1" w:themeTint="A6"/>
                <w:sz w:val="20"/>
                <w:szCs w:val="20"/>
              </w:rPr>
              <w:t>stakeholders</w:t>
            </w:r>
            <w:r w:rsidRPr="0052181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 after end of every sprint and Involved in Daily Status Client Calls.</w:t>
            </w:r>
          </w:p>
        </w:tc>
      </w:tr>
    </w:tbl>
    <w:p w14:paraId="54BA1969" w14:textId="77777777" w:rsidR="00445342" w:rsidRDefault="00000000" w:rsidP="00B17999">
      <w:pPr>
        <w:pStyle w:val="Heading1"/>
        <w:spacing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-1501033437"/>
          <w:placeholder>
            <w:docPart w:val="77BAFC3AFB6B4BE4B34257AA43C3037F"/>
          </w:placeholder>
          <w:temporary/>
          <w:showingPlcHdr/>
          <w15:appearance w15:val="hidden"/>
        </w:sdtPr>
        <w:sdtContent>
          <w:r w:rsidR="00FB3617" w:rsidRPr="0085384E">
            <w:rPr>
              <w:sz w:val="24"/>
              <w:szCs w:val="24"/>
            </w:rPr>
            <w:t>Education</w:t>
          </w:r>
        </w:sdtContent>
      </w:sdt>
    </w:p>
    <w:p w14:paraId="45C0C626" w14:textId="10A169A3" w:rsidR="000F6F53" w:rsidRPr="0085384E" w:rsidRDefault="00D013FE" w:rsidP="00B17999">
      <w:pPr>
        <w:pStyle w:val="Heading2"/>
        <w:spacing w:before="0"/>
        <w:rPr>
          <w:sz w:val="20"/>
          <w:szCs w:val="20"/>
        </w:rPr>
      </w:pPr>
      <w:r w:rsidRPr="0085384E">
        <w:rPr>
          <w:sz w:val="20"/>
          <w:szCs w:val="20"/>
        </w:rPr>
        <w:t>B. TECH in ece</w:t>
      </w:r>
      <w:r w:rsidR="009D5933" w:rsidRPr="0085384E">
        <w:rPr>
          <w:sz w:val="20"/>
          <w:szCs w:val="20"/>
        </w:rPr>
        <w:t> | </w:t>
      </w:r>
      <w:r w:rsidR="00D1605A">
        <w:rPr>
          <w:sz w:val="20"/>
          <w:szCs w:val="20"/>
        </w:rPr>
        <w:t>May</w:t>
      </w:r>
      <w:r w:rsidRPr="0085384E">
        <w:rPr>
          <w:sz w:val="20"/>
          <w:szCs w:val="20"/>
        </w:rPr>
        <w:t xml:space="preserve"> 2018</w:t>
      </w:r>
      <w:r w:rsidR="009D5933" w:rsidRPr="0085384E">
        <w:rPr>
          <w:sz w:val="20"/>
          <w:szCs w:val="20"/>
        </w:rPr>
        <w:t> | </w:t>
      </w:r>
      <w:r w:rsidRPr="0085384E">
        <w:rPr>
          <w:sz w:val="20"/>
          <w:szCs w:val="20"/>
        </w:rPr>
        <w:t xml:space="preserve">srm </w:t>
      </w:r>
      <w:r w:rsidR="00D1605A">
        <w:rPr>
          <w:sz w:val="20"/>
          <w:szCs w:val="20"/>
        </w:rPr>
        <w:t>University</w:t>
      </w:r>
      <w:r w:rsidRPr="0085384E">
        <w:rPr>
          <w:sz w:val="20"/>
          <w:szCs w:val="20"/>
        </w:rPr>
        <w:t xml:space="preserve">, </w:t>
      </w:r>
      <w:r w:rsidR="00D1605A">
        <w:rPr>
          <w:sz w:val="20"/>
          <w:szCs w:val="20"/>
        </w:rPr>
        <w:t>Chennai</w:t>
      </w:r>
      <w:r w:rsidRPr="0085384E">
        <w:rPr>
          <w:sz w:val="20"/>
          <w:szCs w:val="20"/>
        </w:rPr>
        <w:t xml:space="preserve">, </w:t>
      </w:r>
      <w:r w:rsidR="00D1605A">
        <w:rPr>
          <w:sz w:val="20"/>
          <w:szCs w:val="20"/>
        </w:rPr>
        <w:t>India</w:t>
      </w:r>
      <w:r w:rsidR="00335E0F">
        <w:rPr>
          <w:sz w:val="20"/>
          <w:szCs w:val="20"/>
        </w:rPr>
        <w:t>|8.8CGPA</w:t>
      </w:r>
    </w:p>
    <w:p w14:paraId="77E1704D" w14:textId="125866D4" w:rsidR="00335E0F" w:rsidRPr="0085384E" w:rsidRDefault="00D013FE" w:rsidP="00335E0F">
      <w:pPr>
        <w:pStyle w:val="Heading2"/>
        <w:spacing w:before="0"/>
        <w:rPr>
          <w:sz w:val="20"/>
          <w:szCs w:val="20"/>
        </w:rPr>
      </w:pPr>
      <w:r w:rsidRPr="0085384E">
        <w:rPr>
          <w:sz w:val="20"/>
          <w:szCs w:val="20"/>
        </w:rPr>
        <w:t xml:space="preserve">Xii, </w:t>
      </w:r>
      <w:r w:rsidR="00D1605A">
        <w:rPr>
          <w:sz w:val="20"/>
          <w:szCs w:val="20"/>
        </w:rPr>
        <w:t>CBSE</w:t>
      </w:r>
      <w:r w:rsidR="009D5933" w:rsidRPr="0085384E">
        <w:rPr>
          <w:sz w:val="20"/>
          <w:szCs w:val="20"/>
        </w:rPr>
        <w:t> | </w:t>
      </w:r>
      <w:r w:rsidRPr="0085384E">
        <w:rPr>
          <w:sz w:val="20"/>
          <w:szCs w:val="20"/>
        </w:rPr>
        <w:t>may 2014</w:t>
      </w:r>
      <w:r w:rsidR="009D5933" w:rsidRPr="0085384E">
        <w:rPr>
          <w:sz w:val="20"/>
          <w:szCs w:val="20"/>
        </w:rPr>
        <w:t> | </w:t>
      </w:r>
      <w:r w:rsidR="008B3D14">
        <w:rPr>
          <w:sz w:val="20"/>
          <w:szCs w:val="20"/>
        </w:rPr>
        <w:t>SPSS, RAJASTHAN</w:t>
      </w:r>
      <w:r w:rsidR="00335E0F">
        <w:rPr>
          <w:sz w:val="20"/>
          <w:szCs w:val="20"/>
        </w:rPr>
        <w:t>, India|92%</w:t>
      </w:r>
      <w:r w:rsidR="00335E0F">
        <w:rPr>
          <w:sz w:val="20"/>
          <w:szCs w:val="20"/>
        </w:rPr>
        <w:br/>
      </w:r>
      <w:r w:rsidR="00335E0F" w:rsidRPr="0085384E">
        <w:rPr>
          <w:sz w:val="20"/>
          <w:szCs w:val="20"/>
        </w:rPr>
        <w:t xml:space="preserve">X, </w:t>
      </w:r>
      <w:r w:rsidR="00335E0F">
        <w:rPr>
          <w:sz w:val="20"/>
          <w:szCs w:val="20"/>
        </w:rPr>
        <w:t>CBSE</w:t>
      </w:r>
      <w:r w:rsidR="00335E0F" w:rsidRPr="0085384E">
        <w:rPr>
          <w:sz w:val="20"/>
          <w:szCs w:val="20"/>
        </w:rPr>
        <w:t> | may 201</w:t>
      </w:r>
      <w:r w:rsidR="00335E0F">
        <w:rPr>
          <w:sz w:val="20"/>
          <w:szCs w:val="20"/>
        </w:rPr>
        <w:t>2</w:t>
      </w:r>
      <w:r w:rsidR="00335E0F" w:rsidRPr="0085384E">
        <w:rPr>
          <w:sz w:val="20"/>
          <w:szCs w:val="20"/>
        </w:rPr>
        <w:t> | </w:t>
      </w:r>
      <w:r w:rsidR="008B3D14">
        <w:rPr>
          <w:sz w:val="20"/>
          <w:szCs w:val="20"/>
        </w:rPr>
        <w:t>SPSS, RAJASTHAN</w:t>
      </w:r>
      <w:r w:rsidR="00335E0F">
        <w:rPr>
          <w:sz w:val="20"/>
          <w:szCs w:val="20"/>
        </w:rPr>
        <w:t>, India|92%</w:t>
      </w:r>
    </w:p>
    <w:p w14:paraId="00F3E44B" w14:textId="65A111C8" w:rsidR="006270A9" w:rsidRPr="008151E9" w:rsidRDefault="00245CAA" w:rsidP="00B17999">
      <w:pPr>
        <w:pStyle w:val="Heading1"/>
        <w:spacing w:after="0"/>
        <w:rPr>
          <w:sz w:val="24"/>
          <w:szCs w:val="24"/>
        </w:rPr>
      </w:pPr>
      <w:r w:rsidRPr="008151E9">
        <w:rPr>
          <w:sz w:val="24"/>
          <w:szCs w:val="24"/>
        </w:rPr>
        <w:t>Skills and Abilities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233"/>
        <w:gridCol w:w="5233"/>
      </w:tblGrid>
      <w:tr w:rsidR="00545B7A" w14:paraId="13E92FB8" w14:textId="77777777" w:rsidTr="0052181D">
        <w:trPr>
          <w:trHeight w:val="755"/>
        </w:trPr>
        <w:tc>
          <w:tcPr>
            <w:tcW w:w="4968" w:type="dxa"/>
          </w:tcPr>
          <w:p w14:paraId="6FE1EE57" w14:textId="0F86D3F9" w:rsidR="00545B7A" w:rsidRPr="0052181D" w:rsidRDefault="00F34B10" w:rsidP="00B17999">
            <w:pPr>
              <w:pStyle w:val="ListBullet"/>
              <w:spacing w:after="0" w:line="240" w:lineRule="auto"/>
              <w:rPr>
                <w:sz w:val="20"/>
                <w:szCs w:val="20"/>
              </w:rPr>
            </w:pPr>
            <w:r w:rsidRPr="0052181D">
              <w:rPr>
                <w:sz w:val="20"/>
                <w:szCs w:val="20"/>
              </w:rPr>
              <w:t>Agile Development</w:t>
            </w:r>
            <w:r w:rsidR="00C0538E">
              <w:rPr>
                <w:sz w:val="20"/>
                <w:szCs w:val="20"/>
              </w:rPr>
              <w:t xml:space="preserve"> (Scrum/Kanban)</w:t>
            </w:r>
          </w:p>
          <w:p w14:paraId="4ED1757D" w14:textId="77777777" w:rsidR="00F34B10" w:rsidRPr="0052181D" w:rsidRDefault="00F34B10" w:rsidP="00B17999">
            <w:pPr>
              <w:pStyle w:val="ListBullet"/>
              <w:spacing w:after="0" w:line="240" w:lineRule="auto"/>
              <w:rPr>
                <w:sz w:val="20"/>
                <w:szCs w:val="20"/>
              </w:rPr>
            </w:pPr>
            <w:r w:rsidRPr="0052181D">
              <w:rPr>
                <w:sz w:val="20"/>
                <w:szCs w:val="20"/>
              </w:rPr>
              <w:t>Requirement Gathering and Analysis</w:t>
            </w:r>
          </w:p>
          <w:p w14:paraId="0312BF05" w14:textId="7B0A252F" w:rsidR="00F34B10" w:rsidRPr="0052181D" w:rsidRDefault="00F34B10" w:rsidP="00B17999">
            <w:pPr>
              <w:pStyle w:val="ListBullet"/>
              <w:spacing w:after="0" w:line="240" w:lineRule="auto"/>
              <w:rPr>
                <w:sz w:val="20"/>
                <w:szCs w:val="20"/>
              </w:rPr>
            </w:pPr>
            <w:r w:rsidRPr="0052181D">
              <w:rPr>
                <w:sz w:val="20"/>
                <w:szCs w:val="20"/>
              </w:rPr>
              <w:t>Testing (UAT</w:t>
            </w:r>
            <w:r w:rsidR="0083105C">
              <w:rPr>
                <w:sz w:val="20"/>
                <w:szCs w:val="20"/>
              </w:rPr>
              <w:t>)</w:t>
            </w:r>
          </w:p>
          <w:p w14:paraId="4CB47B37" w14:textId="20CA25A1" w:rsidR="00245CAA" w:rsidRPr="0052181D" w:rsidRDefault="00D1605A" w:rsidP="00B17999">
            <w:pPr>
              <w:pStyle w:val="ListBullet"/>
              <w:spacing w:after="0" w:line="240" w:lineRule="auto"/>
              <w:rPr>
                <w:sz w:val="20"/>
                <w:szCs w:val="20"/>
              </w:rPr>
            </w:pPr>
            <w:r w:rsidRPr="0052181D">
              <w:rPr>
                <w:sz w:val="20"/>
                <w:szCs w:val="20"/>
              </w:rPr>
              <w:t>Behavior-Driven</w:t>
            </w:r>
            <w:r w:rsidR="00F34B10" w:rsidRPr="0052181D">
              <w:rPr>
                <w:sz w:val="20"/>
                <w:szCs w:val="20"/>
              </w:rPr>
              <w:t xml:space="preserve"> Development (BDD)</w:t>
            </w:r>
          </w:p>
          <w:p w14:paraId="5DA9EFD5" w14:textId="77777777" w:rsidR="00245CAA" w:rsidRPr="0052181D" w:rsidRDefault="00245CAA" w:rsidP="00B17999">
            <w:pPr>
              <w:pStyle w:val="ListBullet"/>
              <w:spacing w:after="0" w:line="240" w:lineRule="auto"/>
              <w:rPr>
                <w:sz w:val="20"/>
                <w:szCs w:val="20"/>
              </w:rPr>
            </w:pPr>
            <w:r w:rsidRPr="0052181D">
              <w:rPr>
                <w:sz w:val="20"/>
                <w:szCs w:val="20"/>
              </w:rPr>
              <w:t>Data Analysis</w:t>
            </w:r>
          </w:p>
          <w:p w14:paraId="5F7ABB8B" w14:textId="77777777" w:rsidR="00245CAA" w:rsidRPr="0052181D" w:rsidRDefault="00245CAA" w:rsidP="00B17999">
            <w:pPr>
              <w:pStyle w:val="ListBullet"/>
              <w:spacing w:after="0" w:line="240" w:lineRule="auto"/>
              <w:rPr>
                <w:sz w:val="20"/>
                <w:szCs w:val="20"/>
              </w:rPr>
            </w:pPr>
            <w:r w:rsidRPr="0052181D">
              <w:rPr>
                <w:sz w:val="20"/>
                <w:szCs w:val="20"/>
              </w:rPr>
              <w:t>Data Visualization</w:t>
            </w:r>
          </w:p>
          <w:p w14:paraId="04CA5DF6" w14:textId="77777777" w:rsidR="008B6D40" w:rsidRDefault="00172F96" w:rsidP="00B17999">
            <w:pPr>
              <w:pStyle w:val="ListBullet"/>
              <w:spacing w:after="0" w:line="240" w:lineRule="auto"/>
              <w:rPr>
                <w:sz w:val="20"/>
                <w:szCs w:val="20"/>
              </w:rPr>
            </w:pPr>
            <w:r w:rsidRPr="0052181D">
              <w:rPr>
                <w:sz w:val="20"/>
                <w:szCs w:val="20"/>
              </w:rPr>
              <w:t>Sequence Diagram</w:t>
            </w:r>
          </w:p>
          <w:p w14:paraId="720C3205" w14:textId="77777777" w:rsidR="00E43961" w:rsidRDefault="00AD6509" w:rsidP="00B17999">
            <w:pPr>
              <w:pStyle w:val="ListBullet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UX Methodology</w:t>
            </w:r>
          </w:p>
          <w:p w14:paraId="1398C8FF" w14:textId="30996833" w:rsidR="009046C8" w:rsidRPr="0052181D" w:rsidRDefault="009046C8" w:rsidP="00B17999">
            <w:pPr>
              <w:pStyle w:val="ListBullet"/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SAFe</w:t>
            </w:r>
            <w:proofErr w:type="spellEnd"/>
            <w:r w:rsidR="00390E1D">
              <w:rPr>
                <w:sz w:val="20"/>
                <w:szCs w:val="20"/>
              </w:rPr>
              <w:t>/ SaaS</w:t>
            </w:r>
          </w:p>
        </w:tc>
        <w:tc>
          <w:tcPr>
            <w:tcW w:w="4968" w:type="dxa"/>
          </w:tcPr>
          <w:p w14:paraId="21DC9017" w14:textId="35E3C766" w:rsidR="00F34B10" w:rsidRDefault="00F34B10" w:rsidP="00B17999">
            <w:pPr>
              <w:pStyle w:val="ListBullet"/>
              <w:spacing w:after="0" w:line="240" w:lineRule="auto"/>
              <w:rPr>
                <w:sz w:val="20"/>
                <w:szCs w:val="20"/>
              </w:rPr>
            </w:pPr>
            <w:r w:rsidRPr="0052181D">
              <w:rPr>
                <w:sz w:val="20"/>
                <w:szCs w:val="20"/>
              </w:rPr>
              <w:t>Project Management</w:t>
            </w:r>
            <w:r w:rsidR="00E43961">
              <w:rPr>
                <w:sz w:val="20"/>
                <w:szCs w:val="20"/>
              </w:rPr>
              <w:t>/ Planning</w:t>
            </w:r>
          </w:p>
          <w:p w14:paraId="06284DE3" w14:textId="53C803EA" w:rsidR="00E43961" w:rsidRPr="0052181D" w:rsidRDefault="00ED1F6A" w:rsidP="00B17999">
            <w:pPr>
              <w:pStyle w:val="ListBullet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Salesforce</w:t>
            </w:r>
            <w:r w:rsidR="00830FDA">
              <w:rPr>
                <w:sz w:val="20"/>
                <w:szCs w:val="20"/>
              </w:rPr>
              <w:t>, UI/UX Design</w:t>
            </w:r>
          </w:p>
          <w:p w14:paraId="07182F81" w14:textId="2F3A1352" w:rsidR="00245CAA" w:rsidRPr="0052181D" w:rsidRDefault="00245CAA" w:rsidP="00B17999">
            <w:pPr>
              <w:pStyle w:val="ListBullet"/>
              <w:spacing w:after="0" w:line="240" w:lineRule="auto"/>
              <w:rPr>
                <w:sz w:val="20"/>
                <w:szCs w:val="20"/>
              </w:rPr>
            </w:pPr>
            <w:r w:rsidRPr="0052181D">
              <w:rPr>
                <w:sz w:val="20"/>
                <w:szCs w:val="20"/>
              </w:rPr>
              <w:t>Task Management</w:t>
            </w:r>
          </w:p>
          <w:p w14:paraId="2E044E80" w14:textId="11F69053" w:rsidR="0052181D" w:rsidRPr="00841344" w:rsidRDefault="00245CAA" w:rsidP="00841344">
            <w:pPr>
              <w:pStyle w:val="ListBullet"/>
              <w:spacing w:after="0" w:line="240" w:lineRule="auto"/>
              <w:rPr>
                <w:sz w:val="20"/>
                <w:szCs w:val="20"/>
              </w:rPr>
            </w:pPr>
            <w:r w:rsidRPr="0052181D">
              <w:rPr>
                <w:sz w:val="20"/>
                <w:szCs w:val="20"/>
              </w:rPr>
              <w:t>Business Requirement Document (BRD)</w:t>
            </w:r>
            <w:r w:rsidR="00841344">
              <w:rPr>
                <w:sz w:val="20"/>
                <w:szCs w:val="20"/>
              </w:rPr>
              <w:t>/</w:t>
            </w:r>
            <w:r w:rsidR="0052181D" w:rsidRPr="00841344">
              <w:rPr>
                <w:sz w:val="20"/>
                <w:szCs w:val="20"/>
              </w:rPr>
              <w:t xml:space="preserve"> (FRD)</w:t>
            </w:r>
            <w:r w:rsidR="008C2544" w:rsidRPr="00841344">
              <w:rPr>
                <w:sz w:val="20"/>
                <w:szCs w:val="20"/>
              </w:rPr>
              <w:t>/FSD</w:t>
            </w:r>
            <w:r w:rsidR="00604706">
              <w:rPr>
                <w:sz w:val="20"/>
                <w:szCs w:val="20"/>
              </w:rPr>
              <w:t>/SRS</w:t>
            </w:r>
          </w:p>
          <w:p w14:paraId="5EFCAB69" w14:textId="77777777" w:rsidR="00172F96" w:rsidRPr="0052181D" w:rsidRDefault="00172F96" w:rsidP="00B17999">
            <w:pPr>
              <w:pStyle w:val="ListBullet"/>
              <w:spacing w:after="0" w:line="240" w:lineRule="auto"/>
              <w:rPr>
                <w:sz w:val="20"/>
                <w:szCs w:val="20"/>
              </w:rPr>
            </w:pPr>
            <w:r w:rsidRPr="0052181D">
              <w:rPr>
                <w:sz w:val="20"/>
                <w:szCs w:val="20"/>
              </w:rPr>
              <w:t>Flow Diagram</w:t>
            </w:r>
          </w:p>
          <w:p w14:paraId="42ECEA14" w14:textId="77777777" w:rsidR="00E43961" w:rsidRDefault="00437C93" w:rsidP="004D7EA7">
            <w:pPr>
              <w:pStyle w:val="ListBullet"/>
              <w:spacing w:after="0" w:line="240" w:lineRule="auto"/>
              <w:rPr>
                <w:sz w:val="20"/>
                <w:szCs w:val="20"/>
              </w:rPr>
            </w:pPr>
            <w:r w:rsidRPr="0052181D">
              <w:rPr>
                <w:sz w:val="20"/>
                <w:szCs w:val="20"/>
              </w:rPr>
              <w:t>SDLC (Software Development Life Cycle)</w:t>
            </w:r>
            <w:r w:rsidR="004D7EA7">
              <w:rPr>
                <w:sz w:val="20"/>
                <w:szCs w:val="20"/>
              </w:rPr>
              <w:t>/</w:t>
            </w:r>
            <w:r w:rsidR="008B6D40" w:rsidRPr="004D7EA7">
              <w:rPr>
                <w:sz w:val="20"/>
                <w:szCs w:val="20"/>
              </w:rPr>
              <w:t>STL</w:t>
            </w:r>
            <w:r w:rsidR="001718CC" w:rsidRPr="004D7EA7">
              <w:rPr>
                <w:sz w:val="20"/>
                <w:szCs w:val="20"/>
              </w:rPr>
              <w:t>C</w:t>
            </w:r>
            <w:r w:rsidR="008151E9" w:rsidRPr="004D7EA7">
              <w:rPr>
                <w:sz w:val="20"/>
                <w:szCs w:val="20"/>
              </w:rPr>
              <w:t xml:space="preserve"> (Software Testing Life Cycle)</w:t>
            </w:r>
          </w:p>
          <w:p w14:paraId="5D559C00" w14:textId="77777777" w:rsidR="009046C8" w:rsidRDefault="004D7EA7" w:rsidP="009046C8">
            <w:pPr>
              <w:pStyle w:val="ListBullet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Stakeholder Management</w:t>
            </w:r>
          </w:p>
          <w:p w14:paraId="35A19BF7" w14:textId="3EA40542" w:rsidR="00841344" w:rsidRPr="009046C8" w:rsidRDefault="00841344" w:rsidP="009046C8">
            <w:pPr>
              <w:pStyle w:val="ListBullet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SharePoint</w:t>
            </w:r>
          </w:p>
        </w:tc>
      </w:tr>
    </w:tbl>
    <w:p w14:paraId="48BFEB08" w14:textId="34C3B20D" w:rsidR="00245CAA" w:rsidRPr="00437C93" w:rsidRDefault="00245CAA" w:rsidP="00B17999">
      <w:pPr>
        <w:pStyle w:val="Heading1"/>
        <w:spacing w:after="0"/>
        <w:rPr>
          <w:sz w:val="24"/>
          <w:szCs w:val="24"/>
        </w:rPr>
      </w:pPr>
      <w:r w:rsidRPr="00437C93">
        <w:rPr>
          <w:sz w:val="24"/>
          <w:szCs w:val="24"/>
        </w:rPr>
        <w:t xml:space="preserve">Technical Skills 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233"/>
        <w:gridCol w:w="5233"/>
      </w:tblGrid>
      <w:tr w:rsidR="00245CAA" w14:paraId="71840BA5" w14:textId="77777777" w:rsidTr="0052181D">
        <w:trPr>
          <w:trHeight w:val="975"/>
        </w:trPr>
        <w:tc>
          <w:tcPr>
            <w:tcW w:w="4968" w:type="dxa"/>
          </w:tcPr>
          <w:p w14:paraId="661D66BA" w14:textId="12B19A6A" w:rsidR="00245CAA" w:rsidRPr="0052181D" w:rsidRDefault="00245CAA" w:rsidP="00B17999">
            <w:pPr>
              <w:pStyle w:val="ListBullet"/>
              <w:spacing w:after="0" w:line="240" w:lineRule="auto"/>
              <w:rPr>
                <w:sz w:val="20"/>
                <w:szCs w:val="20"/>
              </w:rPr>
            </w:pPr>
            <w:r w:rsidRPr="0052181D">
              <w:rPr>
                <w:sz w:val="20"/>
                <w:szCs w:val="20"/>
              </w:rPr>
              <w:t>Grafana</w:t>
            </w:r>
          </w:p>
          <w:p w14:paraId="4FB83266" w14:textId="5BE16455" w:rsidR="00245CAA" w:rsidRPr="0052181D" w:rsidRDefault="00245CAA" w:rsidP="00B17999">
            <w:pPr>
              <w:pStyle w:val="ListBullet"/>
              <w:spacing w:after="0" w:line="240" w:lineRule="auto"/>
              <w:rPr>
                <w:sz w:val="20"/>
                <w:szCs w:val="20"/>
              </w:rPr>
            </w:pPr>
            <w:r w:rsidRPr="0052181D">
              <w:rPr>
                <w:sz w:val="20"/>
                <w:szCs w:val="20"/>
              </w:rPr>
              <w:t>SQL</w:t>
            </w:r>
            <w:r w:rsidR="00322DCE">
              <w:rPr>
                <w:sz w:val="20"/>
                <w:szCs w:val="20"/>
              </w:rPr>
              <w:t xml:space="preserve">, </w:t>
            </w:r>
            <w:r w:rsidR="003B4A12">
              <w:rPr>
                <w:sz w:val="20"/>
                <w:szCs w:val="20"/>
              </w:rPr>
              <w:t>Python</w:t>
            </w:r>
          </w:p>
          <w:p w14:paraId="683625C8" w14:textId="21E3C766" w:rsidR="00245CAA" w:rsidRPr="0052181D" w:rsidRDefault="00245CAA" w:rsidP="00B17999">
            <w:pPr>
              <w:pStyle w:val="ListBullet"/>
              <w:spacing w:after="0" w:line="240" w:lineRule="auto"/>
              <w:rPr>
                <w:sz w:val="20"/>
                <w:szCs w:val="20"/>
              </w:rPr>
            </w:pPr>
            <w:r w:rsidRPr="0052181D">
              <w:rPr>
                <w:sz w:val="20"/>
                <w:szCs w:val="20"/>
              </w:rPr>
              <w:t>AWS</w:t>
            </w:r>
            <w:r w:rsidR="00C0538E">
              <w:rPr>
                <w:sz w:val="20"/>
                <w:szCs w:val="20"/>
              </w:rPr>
              <w:t>, Azure</w:t>
            </w:r>
          </w:p>
          <w:p w14:paraId="3E6C9D82" w14:textId="29EB5D45" w:rsidR="00172F96" w:rsidRPr="0052181D" w:rsidRDefault="00172F96" w:rsidP="00B17999">
            <w:pPr>
              <w:pStyle w:val="ListBullet"/>
              <w:spacing w:after="0" w:line="240" w:lineRule="auto"/>
              <w:rPr>
                <w:sz w:val="20"/>
                <w:szCs w:val="20"/>
              </w:rPr>
            </w:pPr>
            <w:r w:rsidRPr="0052181D">
              <w:rPr>
                <w:sz w:val="20"/>
                <w:szCs w:val="20"/>
              </w:rPr>
              <w:t>Power</w:t>
            </w:r>
            <w:r w:rsidR="00B7688A">
              <w:rPr>
                <w:sz w:val="20"/>
                <w:szCs w:val="20"/>
              </w:rPr>
              <w:t xml:space="preserve"> </w:t>
            </w:r>
            <w:r w:rsidRPr="0052181D">
              <w:rPr>
                <w:sz w:val="20"/>
                <w:szCs w:val="20"/>
              </w:rPr>
              <w:t>BI</w:t>
            </w:r>
          </w:p>
          <w:p w14:paraId="05ADC945" w14:textId="0C3486C8" w:rsidR="00106720" w:rsidRPr="00106720" w:rsidRDefault="008151E9" w:rsidP="00106720">
            <w:pPr>
              <w:pStyle w:val="ListBullet"/>
              <w:spacing w:after="0" w:line="240" w:lineRule="auto"/>
              <w:rPr>
                <w:sz w:val="20"/>
                <w:szCs w:val="20"/>
              </w:rPr>
            </w:pPr>
            <w:r w:rsidRPr="0052181D">
              <w:rPr>
                <w:sz w:val="20"/>
                <w:szCs w:val="20"/>
              </w:rPr>
              <w:t>Jira</w:t>
            </w:r>
            <w:r w:rsidR="00106720">
              <w:rPr>
                <w:sz w:val="20"/>
                <w:szCs w:val="20"/>
              </w:rPr>
              <w:t xml:space="preserve">, </w:t>
            </w:r>
            <w:r w:rsidR="00106720" w:rsidRPr="0052181D">
              <w:rPr>
                <w:sz w:val="20"/>
                <w:szCs w:val="20"/>
              </w:rPr>
              <w:t>Rally</w:t>
            </w:r>
          </w:p>
          <w:p w14:paraId="27681DC9" w14:textId="2FEF8BEC" w:rsidR="00106720" w:rsidRPr="00106720" w:rsidRDefault="008B3D14" w:rsidP="00106720">
            <w:pPr>
              <w:pStyle w:val="ListBullet"/>
              <w:spacing w:after="0" w:line="240" w:lineRule="auto"/>
              <w:rPr>
                <w:sz w:val="20"/>
                <w:szCs w:val="20"/>
              </w:rPr>
            </w:pPr>
            <w:r w:rsidRPr="0052181D">
              <w:rPr>
                <w:sz w:val="20"/>
                <w:szCs w:val="20"/>
              </w:rPr>
              <w:t>Linear</w:t>
            </w:r>
          </w:p>
          <w:p w14:paraId="16A08702" w14:textId="2FD79295" w:rsidR="00106720" w:rsidRPr="0052181D" w:rsidRDefault="00106720" w:rsidP="00B17999">
            <w:pPr>
              <w:pStyle w:val="ListBullet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ServiceNow</w:t>
            </w:r>
          </w:p>
          <w:p w14:paraId="11A606AF" w14:textId="27CCBC1B" w:rsidR="008414F2" w:rsidRPr="0052181D" w:rsidRDefault="008151E9" w:rsidP="0052181D">
            <w:pPr>
              <w:pStyle w:val="ListBullet"/>
              <w:spacing w:after="0" w:line="240" w:lineRule="auto"/>
              <w:rPr>
                <w:sz w:val="20"/>
                <w:szCs w:val="20"/>
              </w:rPr>
            </w:pPr>
            <w:r w:rsidRPr="0052181D">
              <w:rPr>
                <w:sz w:val="20"/>
                <w:szCs w:val="20"/>
              </w:rPr>
              <w:t>Confluenc</w:t>
            </w:r>
            <w:r w:rsidR="0052181D" w:rsidRPr="0052181D">
              <w:rPr>
                <w:sz w:val="20"/>
                <w:szCs w:val="20"/>
              </w:rPr>
              <w:t>e</w:t>
            </w:r>
          </w:p>
        </w:tc>
        <w:tc>
          <w:tcPr>
            <w:tcW w:w="4968" w:type="dxa"/>
          </w:tcPr>
          <w:p w14:paraId="179D2CD7" w14:textId="77777777" w:rsidR="00245CAA" w:rsidRPr="0052181D" w:rsidRDefault="00245CAA" w:rsidP="00B17999">
            <w:pPr>
              <w:pStyle w:val="ListBullet"/>
              <w:spacing w:after="0" w:line="240" w:lineRule="auto"/>
              <w:rPr>
                <w:sz w:val="20"/>
                <w:szCs w:val="20"/>
              </w:rPr>
            </w:pPr>
            <w:r w:rsidRPr="0052181D">
              <w:rPr>
                <w:sz w:val="20"/>
                <w:szCs w:val="20"/>
              </w:rPr>
              <w:t>Python</w:t>
            </w:r>
          </w:p>
          <w:p w14:paraId="34AA6E40" w14:textId="609D5754" w:rsidR="008B3D14" w:rsidRPr="0052181D" w:rsidRDefault="008B3D14" w:rsidP="00B17999">
            <w:pPr>
              <w:pStyle w:val="ListBullet"/>
              <w:spacing w:after="0" w:line="240" w:lineRule="auto"/>
              <w:rPr>
                <w:sz w:val="20"/>
                <w:szCs w:val="20"/>
              </w:rPr>
            </w:pPr>
            <w:r w:rsidRPr="0052181D">
              <w:rPr>
                <w:sz w:val="20"/>
                <w:szCs w:val="20"/>
              </w:rPr>
              <w:t>Browser Stack</w:t>
            </w:r>
          </w:p>
          <w:p w14:paraId="5FC17640" w14:textId="4AC72629" w:rsidR="008151E9" w:rsidRPr="0052181D" w:rsidRDefault="00172F96" w:rsidP="008B3D14">
            <w:pPr>
              <w:pStyle w:val="ListBullet"/>
              <w:spacing w:after="0" w:line="240" w:lineRule="auto"/>
              <w:rPr>
                <w:sz w:val="20"/>
                <w:szCs w:val="20"/>
              </w:rPr>
            </w:pPr>
            <w:r w:rsidRPr="0052181D">
              <w:rPr>
                <w:sz w:val="20"/>
                <w:szCs w:val="20"/>
              </w:rPr>
              <w:t>Tableau</w:t>
            </w:r>
          </w:p>
          <w:p w14:paraId="5CC6F3AA" w14:textId="38D42D55" w:rsidR="008414F2" w:rsidRPr="0052181D" w:rsidRDefault="008414F2" w:rsidP="008414F2">
            <w:pPr>
              <w:pStyle w:val="ListBullet"/>
              <w:spacing w:after="0" w:line="240" w:lineRule="auto"/>
              <w:rPr>
                <w:sz w:val="20"/>
                <w:szCs w:val="20"/>
              </w:rPr>
            </w:pPr>
            <w:r w:rsidRPr="0052181D">
              <w:rPr>
                <w:sz w:val="20"/>
                <w:szCs w:val="20"/>
              </w:rPr>
              <w:t>Postman</w:t>
            </w:r>
            <w:r w:rsidR="00C0538E">
              <w:rPr>
                <w:sz w:val="20"/>
                <w:szCs w:val="20"/>
              </w:rPr>
              <w:t xml:space="preserve"> /API’s </w:t>
            </w:r>
          </w:p>
          <w:p w14:paraId="6A0000FD" w14:textId="77777777" w:rsidR="008B3D14" w:rsidRPr="0052181D" w:rsidRDefault="008B3D14" w:rsidP="008414F2">
            <w:pPr>
              <w:pStyle w:val="ListBullet"/>
              <w:spacing w:after="0" w:line="240" w:lineRule="auto"/>
              <w:rPr>
                <w:sz w:val="20"/>
                <w:szCs w:val="20"/>
              </w:rPr>
            </w:pPr>
            <w:r w:rsidRPr="0052181D">
              <w:rPr>
                <w:sz w:val="20"/>
                <w:szCs w:val="20"/>
              </w:rPr>
              <w:t>Linux</w:t>
            </w:r>
          </w:p>
          <w:p w14:paraId="6A94A70B" w14:textId="77777777" w:rsidR="008B3D14" w:rsidRPr="0052181D" w:rsidRDefault="008B3D14" w:rsidP="008414F2">
            <w:pPr>
              <w:pStyle w:val="ListBullet"/>
              <w:spacing w:after="0" w:line="240" w:lineRule="auto"/>
              <w:rPr>
                <w:sz w:val="20"/>
                <w:szCs w:val="20"/>
              </w:rPr>
            </w:pPr>
            <w:r w:rsidRPr="0052181D">
              <w:rPr>
                <w:sz w:val="20"/>
                <w:szCs w:val="20"/>
              </w:rPr>
              <w:t>Jenkins</w:t>
            </w:r>
          </w:p>
          <w:p w14:paraId="5DF58DED" w14:textId="77777777" w:rsidR="008B3D14" w:rsidRDefault="0052181D" w:rsidP="008414F2">
            <w:pPr>
              <w:pStyle w:val="ListBullet"/>
              <w:spacing w:after="0" w:line="240" w:lineRule="auto"/>
              <w:rPr>
                <w:sz w:val="20"/>
                <w:szCs w:val="20"/>
              </w:rPr>
            </w:pPr>
            <w:r w:rsidRPr="0052181D">
              <w:rPr>
                <w:sz w:val="20"/>
                <w:szCs w:val="20"/>
              </w:rPr>
              <w:t>MS Visio</w:t>
            </w:r>
          </w:p>
          <w:p w14:paraId="344FB94A" w14:textId="75778DC4" w:rsidR="00AD6509" w:rsidRPr="0052181D" w:rsidRDefault="00AD6509" w:rsidP="008414F2">
            <w:pPr>
              <w:pStyle w:val="ListBullet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Mobile/Web/ API’s Testing </w:t>
            </w:r>
          </w:p>
        </w:tc>
      </w:tr>
    </w:tbl>
    <w:p w14:paraId="1EBAD943" w14:textId="77777777" w:rsidR="00B17999" w:rsidRPr="001B29CF" w:rsidRDefault="00B17999" w:rsidP="0052181D">
      <w:pPr>
        <w:spacing w:after="0"/>
      </w:pPr>
    </w:p>
    <w:sectPr w:rsidR="00B17999" w:rsidRPr="001B29CF" w:rsidSect="00221A14">
      <w:footerReference w:type="default" r:id="rId12"/>
      <w:type w:val="continuous"/>
      <w:pgSz w:w="11906" w:h="16838" w:code="9"/>
      <w:pgMar w:top="720" w:right="720" w:bottom="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D0C09" w14:textId="77777777" w:rsidR="001C7788" w:rsidRDefault="001C7788">
      <w:pPr>
        <w:spacing w:after="0"/>
      </w:pPr>
      <w:r>
        <w:separator/>
      </w:r>
    </w:p>
  </w:endnote>
  <w:endnote w:type="continuationSeparator" w:id="0">
    <w:p w14:paraId="166C5A3A" w14:textId="77777777" w:rsidR="001C7788" w:rsidRDefault="001C77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8B5B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CBA85" w14:textId="77777777" w:rsidR="001C7788" w:rsidRDefault="001C7788">
      <w:pPr>
        <w:spacing w:after="0"/>
      </w:pPr>
      <w:r>
        <w:separator/>
      </w:r>
    </w:p>
  </w:footnote>
  <w:footnote w:type="continuationSeparator" w:id="0">
    <w:p w14:paraId="0823A757" w14:textId="77777777" w:rsidR="001C7788" w:rsidRDefault="001C778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AAF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A11DF0"/>
    <w:multiLevelType w:val="hybridMultilevel"/>
    <w:tmpl w:val="5F3AC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C2B2686"/>
    <w:multiLevelType w:val="multilevel"/>
    <w:tmpl w:val="2A5E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A5299"/>
    <w:multiLevelType w:val="hybridMultilevel"/>
    <w:tmpl w:val="0FFE0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98126D8"/>
    <w:multiLevelType w:val="hybridMultilevel"/>
    <w:tmpl w:val="42369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202914">
    <w:abstractNumId w:val="9"/>
  </w:num>
  <w:num w:numId="2" w16cid:durableId="1407920185">
    <w:abstractNumId w:val="9"/>
    <w:lvlOverride w:ilvl="0">
      <w:startOverride w:val="1"/>
    </w:lvlOverride>
  </w:num>
  <w:num w:numId="3" w16cid:durableId="1181436946">
    <w:abstractNumId w:val="9"/>
    <w:lvlOverride w:ilvl="0">
      <w:startOverride w:val="1"/>
    </w:lvlOverride>
  </w:num>
  <w:num w:numId="4" w16cid:durableId="1836608934">
    <w:abstractNumId w:val="9"/>
    <w:lvlOverride w:ilvl="0">
      <w:startOverride w:val="1"/>
    </w:lvlOverride>
  </w:num>
  <w:num w:numId="5" w16cid:durableId="530411297">
    <w:abstractNumId w:val="8"/>
  </w:num>
  <w:num w:numId="6" w16cid:durableId="484203036">
    <w:abstractNumId w:val="7"/>
  </w:num>
  <w:num w:numId="7" w16cid:durableId="1430392042">
    <w:abstractNumId w:val="6"/>
  </w:num>
  <w:num w:numId="8" w16cid:durableId="390881662">
    <w:abstractNumId w:val="5"/>
  </w:num>
  <w:num w:numId="9" w16cid:durableId="1432819451">
    <w:abstractNumId w:val="4"/>
  </w:num>
  <w:num w:numId="10" w16cid:durableId="2039772371">
    <w:abstractNumId w:val="3"/>
  </w:num>
  <w:num w:numId="11" w16cid:durableId="1758552587">
    <w:abstractNumId w:val="2"/>
  </w:num>
  <w:num w:numId="12" w16cid:durableId="802431987">
    <w:abstractNumId w:val="1"/>
  </w:num>
  <w:num w:numId="13" w16cid:durableId="368647593">
    <w:abstractNumId w:val="0"/>
  </w:num>
  <w:num w:numId="14" w16cid:durableId="1691488733">
    <w:abstractNumId w:val="16"/>
  </w:num>
  <w:num w:numId="15" w16cid:durableId="86385949">
    <w:abstractNumId w:val="21"/>
  </w:num>
  <w:num w:numId="16" w16cid:durableId="1748459842">
    <w:abstractNumId w:val="14"/>
  </w:num>
  <w:num w:numId="17" w16cid:durableId="1370838432">
    <w:abstractNumId w:val="20"/>
  </w:num>
  <w:num w:numId="18" w16cid:durableId="747776133">
    <w:abstractNumId w:val="11"/>
  </w:num>
  <w:num w:numId="19" w16cid:durableId="1259634353">
    <w:abstractNumId w:val="26"/>
  </w:num>
  <w:num w:numId="20" w16cid:durableId="1244222279">
    <w:abstractNumId w:val="22"/>
  </w:num>
  <w:num w:numId="21" w16cid:durableId="59835029">
    <w:abstractNumId w:val="12"/>
  </w:num>
  <w:num w:numId="22" w16cid:durableId="1349483674">
    <w:abstractNumId w:val="18"/>
  </w:num>
  <w:num w:numId="23" w16cid:durableId="1127895281">
    <w:abstractNumId w:val="25"/>
  </w:num>
  <w:num w:numId="24" w16cid:durableId="1367022886">
    <w:abstractNumId w:val="13"/>
  </w:num>
  <w:num w:numId="25" w16cid:durableId="1251039639">
    <w:abstractNumId w:val="15"/>
  </w:num>
  <w:num w:numId="26" w16cid:durableId="1027369325">
    <w:abstractNumId w:val="24"/>
  </w:num>
  <w:num w:numId="27" w16cid:durableId="1518737644">
    <w:abstractNumId w:val="23"/>
  </w:num>
  <w:num w:numId="28" w16cid:durableId="438765808">
    <w:abstractNumId w:val="10"/>
  </w:num>
  <w:num w:numId="29" w16cid:durableId="1539854900">
    <w:abstractNumId w:val="27"/>
  </w:num>
  <w:num w:numId="30" w16cid:durableId="1144541433">
    <w:abstractNumId w:val="19"/>
  </w:num>
  <w:num w:numId="31" w16cid:durableId="17324578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E9"/>
    <w:rsid w:val="000112B8"/>
    <w:rsid w:val="0001582B"/>
    <w:rsid w:val="0007149E"/>
    <w:rsid w:val="00082E6D"/>
    <w:rsid w:val="000A4F59"/>
    <w:rsid w:val="000E36AF"/>
    <w:rsid w:val="000F6F53"/>
    <w:rsid w:val="00106720"/>
    <w:rsid w:val="00127F2C"/>
    <w:rsid w:val="00137193"/>
    <w:rsid w:val="00137B8D"/>
    <w:rsid w:val="00141A4C"/>
    <w:rsid w:val="001718CC"/>
    <w:rsid w:val="00172F96"/>
    <w:rsid w:val="00190CB6"/>
    <w:rsid w:val="001B29CF"/>
    <w:rsid w:val="001C7788"/>
    <w:rsid w:val="00215828"/>
    <w:rsid w:val="00221A14"/>
    <w:rsid w:val="00232312"/>
    <w:rsid w:val="002335F4"/>
    <w:rsid w:val="00245CAA"/>
    <w:rsid w:val="00252883"/>
    <w:rsid w:val="002636B3"/>
    <w:rsid w:val="0028220F"/>
    <w:rsid w:val="0029269F"/>
    <w:rsid w:val="002B7C28"/>
    <w:rsid w:val="002C64C5"/>
    <w:rsid w:val="002D77E3"/>
    <w:rsid w:val="002E2AE0"/>
    <w:rsid w:val="00311BD8"/>
    <w:rsid w:val="00322DCE"/>
    <w:rsid w:val="003313A3"/>
    <w:rsid w:val="00335E0F"/>
    <w:rsid w:val="003559E9"/>
    <w:rsid w:val="00355FC0"/>
    <w:rsid w:val="00356C14"/>
    <w:rsid w:val="00360C19"/>
    <w:rsid w:val="00390910"/>
    <w:rsid w:val="00390E1D"/>
    <w:rsid w:val="003B4A12"/>
    <w:rsid w:val="003B7FA6"/>
    <w:rsid w:val="003F6AA8"/>
    <w:rsid w:val="00425A04"/>
    <w:rsid w:val="00437C93"/>
    <w:rsid w:val="00445342"/>
    <w:rsid w:val="00460E93"/>
    <w:rsid w:val="00494DB5"/>
    <w:rsid w:val="004C5458"/>
    <w:rsid w:val="004D7EA7"/>
    <w:rsid w:val="0052181D"/>
    <w:rsid w:val="00527C81"/>
    <w:rsid w:val="00544927"/>
    <w:rsid w:val="00545B7A"/>
    <w:rsid w:val="00552C0D"/>
    <w:rsid w:val="00557E35"/>
    <w:rsid w:val="00564558"/>
    <w:rsid w:val="00584EB7"/>
    <w:rsid w:val="005A521C"/>
    <w:rsid w:val="005C4F47"/>
    <w:rsid w:val="005C6DB1"/>
    <w:rsid w:val="00604706"/>
    <w:rsid w:val="00617B26"/>
    <w:rsid w:val="006270A9"/>
    <w:rsid w:val="00675956"/>
    <w:rsid w:val="00676587"/>
    <w:rsid w:val="00681034"/>
    <w:rsid w:val="006A3364"/>
    <w:rsid w:val="006C6DB0"/>
    <w:rsid w:val="006F495C"/>
    <w:rsid w:val="006F7A9E"/>
    <w:rsid w:val="00705944"/>
    <w:rsid w:val="00706247"/>
    <w:rsid w:val="00710148"/>
    <w:rsid w:val="00741202"/>
    <w:rsid w:val="0075155B"/>
    <w:rsid w:val="00781087"/>
    <w:rsid w:val="0078567B"/>
    <w:rsid w:val="00787CAF"/>
    <w:rsid w:val="008151E9"/>
    <w:rsid w:val="00816216"/>
    <w:rsid w:val="00827505"/>
    <w:rsid w:val="00830FDA"/>
    <w:rsid w:val="0083105C"/>
    <w:rsid w:val="00834D92"/>
    <w:rsid w:val="00841344"/>
    <w:rsid w:val="008414F2"/>
    <w:rsid w:val="0085384E"/>
    <w:rsid w:val="00876C79"/>
    <w:rsid w:val="0087734B"/>
    <w:rsid w:val="00881643"/>
    <w:rsid w:val="008B3D14"/>
    <w:rsid w:val="008B6D40"/>
    <w:rsid w:val="008C2544"/>
    <w:rsid w:val="009046C8"/>
    <w:rsid w:val="00935CF5"/>
    <w:rsid w:val="00941F54"/>
    <w:rsid w:val="0094247E"/>
    <w:rsid w:val="00947EAA"/>
    <w:rsid w:val="00986CA0"/>
    <w:rsid w:val="009B7B39"/>
    <w:rsid w:val="009C4184"/>
    <w:rsid w:val="009C4DED"/>
    <w:rsid w:val="009D5933"/>
    <w:rsid w:val="009D6F23"/>
    <w:rsid w:val="009F2555"/>
    <w:rsid w:val="00A35217"/>
    <w:rsid w:val="00A46F52"/>
    <w:rsid w:val="00A54F5E"/>
    <w:rsid w:val="00A67150"/>
    <w:rsid w:val="00A931C4"/>
    <w:rsid w:val="00AA0843"/>
    <w:rsid w:val="00AD6509"/>
    <w:rsid w:val="00AD7F03"/>
    <w:rsid w:val="00B148F0"/>
    <w:rsid w:val="00B17999"/>
    <w:rsid w:val="00B7688A"/>
    <w:rsid w:val="00B83388"/>
    <w:rsid w:val="00B9624E"/>
    <w:rsid w:val="00BD768D"/>
    <w:rsid w:val="00C0538E"/>
    <w:rsid w:val="00C11977"/>
    <w:rsid w:val="00C31EF8"/>
    <w:rsid w:val="00C45AF1"/>
    <w:rsid w:val="00C5033C"/>
    <w:rsid w:val="00C61F8E"/>
    <w:rsid w:val="00D013FE"/>
    <w:rsid w:val="00D1031C"/>
    <w:rsid w:val="00D1605A"/>
    <w:rsid w:val="00D27A09"/>
    <w:rsid w:val="00D66BAB"/>
    <w:rsid w:val="00D7548E"/>
    <w:rsid w:val="00DA3EA0"/>
    <w:rsid w:val="00DA4D44"/>
    <w:rsid w:val="00DA614C"/>
    <w:rsid w:val="00DB6C74"/>
    <w:rsid w:val="00DC36F0"/>
    <w:rsid w:val="00DE662C"/>
    <w:rsid w:val="00E130F4"/>
    <w:rsid w:val="00E255D4"/>
    <w:rsid w:val="00E43961"/>
    <w:rsid w:val="00E63BB6"/>
    <w:rsid w:val="00E7095B"/>
    <w:rsid w:val="00E83E4B"/>
    <w:rsid w:val="00EA3E75"/>
    <w:rsid w:val="00EC3D9F"/>
    <w:rsid w:val="00ED1F6A"/>
    <w:rsid w:val="00ED2268"/>
    <w:rsid w:val="00ED6AEE"/>
    <w:rsid w:val="00EE42A8"/>
    <w:rsid w:val="00F31B40"/>
    <w:rsid w:val="00F34B10"/>
    <w:rsid w:val="00F52D1C"/>
    <w:rsid w:val="00F540F0"/>
    <w:rsid w:val="00F744D5"/>
    <w:rsid w:val="00F86AA5"/>
    <w:rsid w:val="00FB3617"/>
    <w:rsid w:val="00FC2B04"/>
    <w:rsid w:val="00FD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3A0E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10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CAA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B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E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D013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4B10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styleId="SubtleReference">
    <w:name w:val="Subtle Reference"/>
    <w:basedOn w:val="DefaultParagraphFont"/>
    <w:uiPriority w:val="10"/>
    <w:qFormat/>
    <w:rsid w:val="00F34B10"/>
    <w:rPr>
      <w:b/>
      <w:caps w:val="0"/>
      <w:smallCap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E0F"/>
    <w:rPr>
      <w:rFonts w:asciiTheme="majorHAnsi" w:eastAsiaTheme="majorEastAsia" w:hAnsiTheme="majorHAnsi" w:cstheme="majorBidi"/>
      <w:color w:val="2A7B88" w:themeColor="accent1" w:themeShade="BF"/>
    </w:rPr>
  </w:style>
  <w:style w:type="paragraph" w:styleId="BodyText">
    <w:name w:val="Body Text"/>
    <w:basedOn w:val="Normal"/>
    <w:link w:val="BodyTextChar"/>
    <w:uiPriority w:val="1"/>
    <w:unhideWhenUsed/>
    <w:rsid w:val="00335E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335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2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ela-bhatnagar-884a55108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tyam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DB62B2A5394844ADE48E328D572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9195B-6D12-423A-B2A5-229244FEC09D}"/>
      </w:docPartPr>
      <w:docPartBody>
        <w:p w:rsidR="00D71219" w:rsidRDefault="00CE6E81">
          <w:pPr>
            <w:pStyle w:val="1BDB62B2A5394844ADE48E328D572975"/>
          </w:pPr>
          <w:r>
            <w:t>Profile</w:t>
          </w:r>
        </w:p>
      </w:docPartBody>
    </w:docPart>
    <w:docPart>
      <w:docPartPr>
        <w:name w:val="3E3C6612C0CE450E8BF903D7E4882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47659-25E9-4979-B1A1-42511FD7EE2A}"/>
      </w:docPartPr>
      <w:docPartBody>
        <w:p w:rsidR="00D71219" w:rsidRDefault="00CE6E81">
          <w:pPr>
            <w:pStyle w:val="3E3C6612C0CE450E8BF903D7E4882925"/>
          </w:pPr>
          <w:r>
            <w:t>Experience</w:t>
          </w:r>
        </w:p>
      </w:docPartBody>
    </w:docPart>
    <w:docPart>
      <w:docPartPr>
        <w:name w:val="77BAFC3AFB6B4BE4B34257AA43C30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86909-6A47-4EE5-AE25-6F48FD130398}"/>
      </w:docPartPr>
      <w:docPartBody>
        <w:p w:rsidR="00D71219" w:rsidRDefault="00CE6E81">
          <w:pPr>
            <w:pStyle w:val="77BAFC3AFB6B4BE4B34257AA43C3037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00651922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81"/>
    <w:rsid w:val="001A06B4"/>
    <w:rsid w:val="00291A74"/>
    <w:rsid w:val="002E1DA1"/>
    <w:rsid w:val="003643F4"/>
    <w:rsid w:val="00416264"/>
    <w:rsid w:val="005D307C"/>
    <w:rsid w:val="00705FD3"/>
    <w:rsid w:val="007C7E68"/>
    <w:rsid w:val="008A6BCC"/>
    <w:rsid w:val="008D7E0B"/>
    <w:rsid w:val="009C4D55"/>
    <w:rsid w:val="009D1007"/>
    <w:rsid w:val="00A345BA"/>
    <w:rsid w:val="00AF61A5"/>
    <w:rsid w:val="00B267E4"/>
    <w:rsid w:val="00B3271F"/>
    <w:rsid w:val="00B6569F"/>
    <w:rsid w:val="00CE6E81"/>
    <w:rsid w:val="00D17821"/>
    <w:rsid w:val="00D71219"/>
    <w:rsid w:val="00DC59C9"/>
    <w:rsid w:val="00DF1B91"/>
    <w:rsid w:val="00E21F87"/>
    <w:rsid w:val="00E928FC"/>
    <w:rsid w:val="00EC6AA0"/>
    <w:rsid w:val="00F2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DB62B2A5394844ADE48E328D572975">
    <w:name w:val="1BDB62B2A5394844ADE48E328D572975"/>
  </w:style>
  <w:style w:type="paragraph" w:customStyle="1" w:styleId="3E3C6612C0CE450E8BF903D7E4882925">
    <w:name w:val="3E3C6612C0CE450E8BF903D7E4882925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val="en-US" w:eastAsia="ja-JP"/>
    </w:rPr>
  </w:style>
  <w:style w:type="paragraph" w:customStyle="1" w:styleId="77BAFC3AFB6B4BE4B34257AA43C3037F">
    <w:name w:val="77BAFC3AFB6B4BE4B34257AA43C303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</Template>
  <TotalTime>0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2023-07-26T07:39:00Z</dcterms:created>
  <dcterms:modified xsi:type="dcterms:W3CDTF">2023-10-07T08:58:00Z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fb1ff599290486962715a45a9e9d9fbeefb8527d9b0fc36dc985c7ef25219456</vt:lpwstr>
  </property>
</Properties>
</file>