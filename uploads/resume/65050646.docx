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20775" w14:textId="77777777" w:rsidR="00D70063" w:rsidRDefault="00D70063" w:rsidP="00D70063">
      <w:pPr>
        <w:pStyle w:val="Heading3"/>
      </w:pPr>
      <w:r>
        <w:rPr>
          <w:noProof/>
          <w:lang w:eastAsia="en-US"/>
        </w:rPr>
        <mc:AlternateContent>
          <mc:Choice Requires="wps">
            <w:drawing>
              <wp:anchor distT="45720" distB="45720" distL="114300" distR="114300" simplePos="0" relativeHeight="251659264" behindDoc="0" locked="1" layoutInCell="1" allowOverlap="1" wp14:anchorId="6FF694F8" wp14:editId="631A0950">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align>top</wp:align>
                </wp:positionV>
                <wp:extent cx="2148840" cy="8458200"/>
                <wp:effectExtent l="0" t="0" r="3810" b="0"/>
                <wp:wrapSquare wrapText="bothSides"/>
                <wp:docPr id="217"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p w14:paraId="50274467" w14:textId="77777777" w:rsidR="00D70063" w:rsidRDefault="00D70063" w:rsidP="00D70063">
                            <w:pPr>
                              <w:pStyle w:val="Photo"/>
                            </w:pPr>
                            <w:r>
                              <w:rPr>
                                <w:noProof/>
                                <w:lang w:eastAsia="en-US"/>
                              </w:rPr>
                              <w:drawing>
                                <wp:inline distT="0" distB="0" distL="0" distR="0" wp14:anchorId="5F5C4C24" wp14:editId="5405CB74">
                                  <wp:extent cx="970059" cy="145317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970059" cy="1453177"/>
                                          </a:xfrm>
                                          <a:prstGeom prst="rect">
                                            <a:avLst/>
                                          </a:prstGeom>
                                        </pic:spPr>
                                      </pic:pic>
                                    </a:graphicData>
                                  </a:graphic>
                                </wp:inline>
                              </w:drawing>
                            </w:r>
                          </w:p>
                          <w:sdt>
                            <w:sdtPr>
                              <w:alias w:val="Your Name"/>
                              <w:tag w:val="Your Name"/>
                              <w:id w:val="-1489158292"/>
                              <w:placeholder>
                                <w:docPart w:val="6745CFBAE60447B585815E83A92F0642"/>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0D77F638" w14:textId="07C4DD8A" w:rsidR="00187B92" w:rsidRPr="00486E5D" w:rsidRDefault="004D734B" w:rsidP="00486E5D">
                                <w:pPr>
                                  <w:pStyle w:val="Title"/>
                                </w:pPr>
                                <w:r>
                                  <w:t>A Simran Mary</w:t>
                                </w:r>
                              </w:p>
                            </w:sdtContent>
                          </w:sdt>
                          <w:p w14:paraId="4E2D6ACE" w14:textId="024EBD5B" w:rsidR="00D70063" w:rsidRDefault="00844EE4" w:rsidP="00D70063">
                            <w:pPr>
                              <w:pStyle w:val="Subtitle"/>
                            </w:pPr>
                            <w:sdt>
                              <w:sdtPr>
                                <w:alias w:val="Position Title"/>
                                <w:tag w:val=""/>
                                <w:id w:val="-214128171"/>
                                <w:placeholder>
                                  <w:docPart w:val="6E5C3DA7355D4EF290982D77FCB70425"/>
                                </w:placeholder>
                                <w:dataBinding w:prefixMappings="xmlns:ns0='http://schemas.microsoft.com/office/2006/coverPageProps' " w:xpath="/ns0:CoverPageProperties[1]/ns0:CompanyAddress[1]" w:storeItemID="{55AF091B-3C7A-41E3-B477-F2FDAA23CFDA}"/>
                                <w15:appearance w15:val="hidden"/>
                                <w:text w:multiLine="1"/>
                              </w:sdtPr>
                              <w:sdtEndPr/>
                              <w:sdtContent>
                                <w:r w:rsidR="004D734B">
                                  <w:t>Production Support</w:t>
                                </w:r>
                                <w:r w:rsidR="00731C38">
                                  <w:t xml:space="preserve"> </w:t>
                                </w:r>
                              </w:sdtContent>
                            </w:sdt>
                          </w:p>
                          <w:p w14:paraId="3F673DF9" w14:textId="77777777" w:rsidR="00D70063" w:rsidRDefault="00844EE4" w:rsidP="00D70063">
                            <w:pPr>
                              <w:pStyle w:val="Heading1"/>
                            </w:pPr>
                            <w:sdt>
                              <w:sdtPr>
                                <w:id w:val="-1270160369"/>
                                <w:placeholder>
                                  <w:docPart w:val="4C08F5F2A4AE4DCF912262E7F77319FE"/>
                                </w:placeholder>
                                <w:temporary/>
                                <w:showingPlcHdr/>
                                <w15:appearance w15:val="hidden"/>
                              </w:sdtPr>
                              <w:sdtEndPr/>
                              <w:sdtContent>
                                <w:r w:rsidR="00D70063">
                                  <w:t>Objective</w:t>
                                </w:r>
                              </w:sdtContent>
                            </w:sdt>
                          </w:p>
                          <w:p w14:paraId="42BD51FA" w14:textId="2A5C1796" w:rsidR="00D70063" w:rsidRDefault="00EC1190" w:rsidP="00AD6ADD">
                            <w:r w:rsidRPr="00EC1190">
                              <w:t>Aiming to become part of an established organization as a Production Support Analyst who is highly organized, analytical and detail-oriented.</w:t>
                            </w:r>
                          </w:p>
                          <w:p w14:paraId="4C6DEA57" w14:textId="1246C289" w:rsidR="00B008DA" w:rsidRDefault="00B008DA" w:rsidP="00B008DA">
                            <w:pPr>
                              <w:pStyle w:val="Heading2"/>
                            </w:pPr>
                            <w:r w:rsidRPr="00B008DA">
                              <w:t>Technologies</w:t>
                            </w:r>
                          </w:p>
                          <w:p w14:paraId="7CF63739" w14:textId="59BD709F" w:rsidR="00B008DA" w:rsidRDefault="00B008DA" w:rsidP="00B008DA">
                            <w:r w:rsidRPr="00B008DA">
                              <w:t xml:space="preserve">Sql, Splunk, Dynatrace, Ignite, Toad, </w:t>
                            </w:r>
                            <w:r>
                              <w:t>S</w:t>
                            </w:r>
                            <w:r w:rsidRPr="00B008DA">
                              <w:t>ervice Now</w:t>
                            </w:r>
                          </w:p>
                          <w:p w14:paraId="39621C40" w14:textId="77777777" w:rsidR="00111013" w:rsidRDefault="00AD6ADD" w:rsidP="0089481C">
                            <w:pPr>
                              <w:rPr>
                                <w:rFonts w:asciiTheme="majorHAnsi" w:eastAsiaTheme="majorEastAsia" w:hAnsiTheme="majorHAnsi" w:cstheme="majorBidi"/>
                                <w:caps/>
                                <w:color w:val="864A04" w:themeColor="accent1" w:themeShade="80"/>
                                <w:sz w:val="28"/>
                                <w:szCs w:val="26"/>
                                <w:lang w:eastAsia="ja-JP"/>
                              </w:rPr>
                            </w:pPr>
                            <w:r w:rsidRPr="00AD6ADD">
                              <w:rPr>
                                <w:rFonts w:asciiTheme="majorHAnsi" w:eastAsiaTheme="majorEastAsia" w:hAnsiTheme="majorHAnsi" w:cstheme="majorBidi"/>
                                <w:caps/>
                                <w:color w:val="864A04" w:themeColor="accent1" w:themeShade="80"/>
                                <w:sz w:val="28"/>
                                <w:szCs w:val="26"/>
                                <w:lang w:eastAsia="ja-JP"/>
                              </w:rPr>
                              <w:t>Awards and Recognition</w:t>
                            </w:r>
                          </w:p>
                          <w:p w14:paraId="2C514E44" w14:textId="54D0B8A2" w:rsidR="0089481C" w:rsidRPr="008815F7" w:rsidRDefault="00111013" w:rsidP="008815F7">
                            <w:pPr>
                              <w:rPr>
                                <w:rFonts w:asciiTheme="majorHAnsi" w:eastAsiaTheme="majorEastAsia" w:hAnsiTheme="majorHAnsi" w:cstheme="majorBidi"/>
                                <w:caps/>
                                <w:color w:val="864A04" w:themeColor="accent1" w:themeShade="80"/>
                                <w:sz w:val="28"/>
                                <w:szCs w:val="26"/>
                                <w:lang w:eastAsia="ja-JP"/>
                              </w:rPr>
                            </w:pPr>
                            <w:r w:rsidRPr="00111013">
                              <w:t>Published a Research Paper in the International Journal of Computer &amp; Mathematical Sciences, IJCMS, ISSN 2347-8527, Volume 7, Issue2, February 2018.</w:t>
                            </w:r>
                          </w:p>
                          <w:p w14:paraId="73FEB51D" w14:textId="02E15C88" w:rsidR="00D70063" w:rsidRDefault="008815F7" w:rsidP="00B008DA">
                            <w:pPr>
                              <w:pStyle w:val="Heading2"/>
                            </w:pPr>
                            <w:r>
                              <w:t>Details</w:t>
                            </w:r>
                          </w:p>
                          <w:p w14:paraId="470A43A1" w14:textId="1E257564" w:rsidR="00186956" w:rsidRDefault="00186956" w:rsidP="00D70063">
                            <w:pPr>
                              <w:pStyle w:val="ContactInfo"/>
                            </w:pPr>
                            <w:r>
                              <w:t>Hyderabad, Telangana</w:t>
                            </w:r>
                          </w:p>
                          <w:p w14:paraId="2D991408" w14:textId="62EE4278" w:rsidR="00D70063" w:rsidRDefault="00D70063" w:rsidP="00D70063">
                            <w:pPr>
                              <w:pStyle w:val="ContactInfo"/>
                            </w:pPr>
                            <w:r>
                              <w:rPr>
                                <w:rStyle w:val="Strong"/>
                              </w:rPr>
                              <w:t>T</w:t>
                            </w:r>
                            <w:r w:rsidR="008815F7">
                              <w:t xml:space="preserve">el: </w:t>
                            </w:r>
                            <w:r w:rsidR="00B008DA">
                              <w:t>+</w:t>
                            </w:r>
                            <w:r w:rsidR="008815F7">
                              <w:t>91 7674938552</w:t>
                            </w:r>
                          </w:p>
                          <w:p w14:paraId="64A240C9" w14:textId="2A54866E" w:rsidR="00D70063" w:rsidRDefault="00D70063" w:rsidP="00D70063">
                            <w:pPr>
                              <w:pStyle w:val="ContactInfo"/>
                            </w:pPr>
                            <w:r>
                              <w:rPr>
                                <w:rStyle w:val="Strong"/>
                              </w:rPr>
                              <w:t>E</w:t>
                            </w:r>
                            <w:r w:rsidR="008815F7">
                              <w:rPr>
                                <w:rStyle w:val="Strong"/>
                              </w:rPr>
                              <w:t>mail:</w:t>
                            </w:r>
                            <w:r>
                              <w:t xml:space="preserve"> </w:t>
                            </w:r>
                            <w:r w:rsidR="008815F7">
                              <w:t>simranmary95@gmail.com</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F694F8" id="_x0000_t202" coordsize="21600,21600" o:spt="202" path="m,l,21600r21600,l21600,xe">
                <v:stroke joinstyle="miter"/>
                <v:path gradientshapeok="t" o:connecttype="rect"/>
              </v:shapetype>
              <v:shape id="Text Box 2" o:spid="_x0000_s1026" type="#_x0000_t202" alt="Sidebar text box" style="position:absolute;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top;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" filled="f" stroked="f">
                <v:textbox inset="0,0,0,0">
                  <w:txbxContent>
                    <w:p w14:paraId="50274467" w14:textId="77777777" w:rsidR="00D70063" w:rsidRDefault="00D70063" w:rsidP="00D70063">
                      <w:pPr>
                        <w:pStyle w:val="Photo"/>
                      </w:pPr>
                      <w:r>
                        <w:rPr>
                          <w:noProof/>
                          <w:lang w:eastAsia="en-US"/>
                        </w:rPr>
                        <w:drawing>
                          <wp:inline distT="0" distB="0" distL="0" distR="0" wp14:anchorId="5F5C4C24" wp14:editId="5405CB74">
                            <wp:extent cx="970059" cy="145317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970059" cy="1453177"/>
                                    </a:xfrm>
                                    <a:prstGeom prst="rect">
                                      <a:avLst/>
                                    </a:prstGeom>
                                  </pic:spPr>
                                </pic:pic>
                              </a:graphicData>
                            </a:graphic>
                          </wp:inline>
                        </w:drawing>
                      </w:r>
                    </w:p>
                    <w:sdt>
                      <w:sdtPr>
                        <w:alias w:val="Your Name"/>
                        <w:tag w:val="Your Name"/>
                        <w:id w:val="-1489158292"/>
                        <w:placeholder>
                          <w:docPart w:val="6745CFBAE60447B585815E83A92F0642"/>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0D77F638" w14:textId="07C4DD8A" w:rsidR="00187B92" w:rsidRPr="00486E5D" w:rsidRDefault="004D734B" w:rsidP="00486E5D">
                          <w:pPr>
                            <w:pStyle w:val="Title"/>
                          </w:pPr>
                          <w:r>
                            <w:t>A Simran Mary</w:t>
                          </w:r>
                        </w:p>
                      </w:sdtContent>
                    </w:sdt>
                    <w:p w14:paraId="4E2D6ACE" w14:textId="024EBD5B" w:rsidR="00D70063" w:rsidRDefault="00844EE4" w:rsidP="00D70063">
                      <w:pPr>
                        <w:pStyle w:val="Subtitle"/>
                      </w:pPr>
                      <w:sdt>
                        <w:sdtPr>
                          <w:alias w:val="Position Title"/>
                          <w:tag w:val=""/>
                          <w:id w:val="-214128171"/>
                          <w:placeholder>
                            <w:docPart w:val="6E5C3DA7355D4EF290982D77FCB70425"/>
                          </w:placeholder>
                          <w:dataBinding w:prefixMappings="xmlns:ns0='http://schemas.microsoft.com/office/2006/coverPageProps' " w:xpath="/ns0:CoverPageProperties[1]/ns0:CompanyAddress[1]" w:storeItemID="{55AF091B-3C7A-41E3-B477-F2FDAA23CFDA}"/>
                          <w15:appearance w15:val="hidden"/>
                          <w:text w:multiLine="1"/>
                        </w:sdtPr>
                        <w:sdtEndPr/>
                        <w:sdtContent>
                          <w:r w:rsidR="004D734B">
                            <w:t>Production Support</w:t>
                          </w:r>
                          <w:r w:rsidR="00731C38">
                            <w:t xml:space="preserve"> </w:t>
                          </w:r>
                        </w:sdtContent>
                      </w:sdt>
                    </w:p>
                    <w:p w14:paraId="3F673DF9" w14:textId="77777777" w:rsidR="00D70063" w:rsidRDefault="00844EE4" w:rsidP="00D70063">
                      <w:pPr>
                        <w:pStyle w:val="Heading1"/>
                      </w:pPr>
                      <w:sdt>
                        <w:sdtPr>
                          <w:id w:val="-1270160369"/>
                          <w:placeholder>
                            <w:docPart w:val="4C08F5F2A4AE4DCF912262E7F77319FE"/>
                          </w:placeholder>
                          <w:temporary/>
                          <w:showingPlcHdr/>
                          <w15:appearance w15:val="hidden"/>
                        </w:sdtPr>
                        <w:sdtEndPr/>
                        <w:sdtContent>
                          <w:r w:rsidR="00D70063">
                            <w:t>Objective</w:t>
                          </w:r>
                        </w:sdtContent>
                      </w:sdt>
                    </w:p>
                    <w:p w14:paraId="42BD51FA" w14:textId="2A5C1796" w:rsidR="00D70063" w:rsidRDefault="00EC1190" w:rsidP="00AD6ADD">
                      <w:r w:rsidRPr="00EC1190">
                        <w:t>Aiming to become part of an established organization as a Production Support Analyst who is highly organized, analytical and detail-oriented.</w:t>
                      </w:r>
                    </w:p>
                    <w:p w14:paraId="4C6DEA57" w14:textId="1246C289" w:rsidR="00B008DA" w:rsidRDefault="00B008DA" w:rsidP="00B008DA">
                      <w:pPr>
                        <w:pStyle w:val="Heading2"/>
                      </w:pPr>
                      <w:r w:rsidRPr="00B008DA">
                        <w:t>Technologies</w:t>
                      </w:r>
                    </w:p>
                    <w:p w14:paraId="7CF63739" w14:textId="59BD709F" w:rsidR="00B008DA" w:rsidRDefault="00B008DA" w:rsidP="00B008DA">
                      <w:r w:rsidRPr="00B008DA">
                        <w:t xml:space="preserve">Sql, Splunk, Dynatrace, Ignite, Toad, </w:t>
                      </w:r>
                      <w:r>
                        <w:t>S</w:t>
                      </w:r>
                      <w:r w:rsidRPr="00B008DA">
                        <w:t>ervice Now</w:t>
                      </w:r>
                    </w:p>
                    <w:p w14:paraId="39621C40" w14:textId="77777777" w:rsidR="00111013" w:rsidRDefault="00AD6ADD" w:rsidP="0089481C">
                      <w:pPr>
                        <w:rPr>
                          <w:rFonts w:asciiTheme="majorHAnsi" w:eastAsiaTheme="majorEastAsia" w:hAnsiTheme="majorHAnsi" w:cstheme="majorBidi"/>
                          <w:caps/>
                          <w:color w:val="864A04" w:themeColor="accent1" w:themeShade="80"/>
                          <w:sz w:val="28"/>
                          <w:szCs w:val="26"/>
                          <w:lang w:eastAsia="ja-JP"/>
                        </w:rPr>
                      </w:pPr>
                      <w:r w:rsidRPr="00AD6ADD">
                        <w:rPr>
                          <w:rFonts w:asciiTheme="majorHAnsi" w:eastAsiaTheme="majorEastAsia" w:hAnsiTheme="majorHAnsi" w:cstheme="majorBidi"/>
                          <w:caps/>
                          <w:color w:val="864A04" w:themeColor="accent1" w:themeShade="80"/>
                          <w:sz w:val="28"/>
                          <w:szCs w:val="26"/>
                          <w:lang w:eastAsia="ja-JP"/>
                        </w:rPr>
                        <w:t>Awards and Recognition</w:t>
                      </w:r>
                    </w:p>
                    <w:p w14:paraId="2C514E44" w14:textId="54D0B8A2" w:rsidR="0089481C" w:rsidRPr="008815F7" w:rsidRDefault="00111013" w:rsidP="008815F7">
                      <w:pPr>
                        <w:rPr>
                          <w:rFonts w:asciiTheme="majorHAnsi" w:eastAsiaTheme="majorEastAsia" w:hAnsiTheme="majorHAnsi" w:cstheme="majorBidi"/>
                          <w:caps/>
                          <w:color w:val="864A04" w:themeColor="accent1" w:themeShade="80"/>
                          <w:sz w:val="28"/>
                          <w:szCs w:val="26"/>
                          <w:lang w:eastAsia="ja-JP"/>
                        </w:rPr>
                      </w:pPr>
                      <w:r w:rsidRPr="00111013">
                        <w:t>Published a Research Paper in the International Journal of Computer &amp; Mathematical Sciences, IJCMS, ISSN 2347-8527, Volume 7, Issue2, February 2018.</w:t>
                      </w:r>
                    </w:p>
                    <w:p w14:paraId="73FEB51D" w14:textId="02E15C88" w:rsidR="00D70063" w:rsidRDefault="008815F7" w:rsidP="00B008DA">
                      <w:pPr>
                        <w:pStyle w:val="Heading2"/>
                      </w:pPr>
                      <w:r>
                        <w:t>Details</w:t>
                      </w:r>
                    </w:p>
                    <w:p w14:paraId="470A43A1" w14:textId="1E257564" w:rsidR="00186956" w:rsidRDefault="00186956" w:rsidP="00D70063">
                      <w:pPr>
                        <w:pStyle w:val="ContactInfo"/>
                      </w:pPr>
                      <w:r>
                        <w:t>Hyderabad, Telangana</w:t>
                      </w:r>
                    </w:p>
                    <w:p w14:paraId="2D991408" w14:textId="62EE4278" w:rsidR="00D70063" w:rsidRDefault="00D70063" w:rsidP="00D70063">
                      <w:pPr>
                        <w:pStyle w:val="ContactInfo"/>
                      </w:pPr>
                      <w:r>
                        <w:rPr>
                          <w:rStyle w:val="Strong"/>
                        </w:rPr>
                        <w:t>T</w:t>
                      </w:r>
                      <w:r w:rsidR="008815F7">
                        <w:t xml:space="preserve">el: </w:t>
                      </w:r>
                      <w:r w:rsidR="00B008DA">
                        <w:t>+</w:t>
                      </w:r>
                      <w:r w:rsidR="008815F7">
                        <w:t>91 7674938552</w:t>
                      </w:r>
                    </w:p>
                    <w:p w14:paraId="64A240C9" w14:textId="2A54866E" w:rsidR="00D70063" w:rsidRDefault="00D70063" w:rsidP="00D70063">
                      <w:pPr>
                        <w:pStyle w:val="ContactInfo"/>
                      </w:pPr>
                      <w:r>
                        <w:rPr>
                          <w:rStyle w:val="Strong"/>
                        </w:rPr>
                        <w:t>E</w:t>
                      </w:r>
                      <w:r w:rsidR="008815F7">
                        <w:rPr>
                          <w:rStyle w:val="Strong"/>
                        </w:rPr>
                        <w:t>mail:</w:t>
                      </w:r>
                      <w:r>
                        <w:t xml:space="preserve"> </w:t>
                      </w:r>
                      <w:r w:rsidR="008815F7">
                        <w:t>simranmary95@gmail.com</w:t>
                      </w:r>
                    </w:p>
                  </w:txbxContent>
                </v:textbox>
                <w10:wrap type="square" anchorx="page" anchory="margin"/>
                <w10:anchorlock/>
              </v:shape>
            </w:pict>
          </mc:Fallback>
        </mc:AlternateContent>
      </w:r>
      <w:sdt>
        <w:sdtPr>
          <w:id w:val="-1420087472"/>
          <w:placeholder>
            <w:docPart w:val="8BB997D085B049B9AD7A1D11BC7104C1"/>
          </w:placeholder>
          <w:temporary/>
          <w:showingPlcHdr/>
          <w15:appearance w15:val="hidden"/>
        </w:sdtPr>
        <w:sdtEndPr/>
        <w:sdtContent>
          <w:r>
            <w:t>Experience</w:t>
          </w:r>
        </w:sdtContent>
      </w:sdt>
    </w:p>
    <w:p w14:paraId="47E514FB" w14:textId="75E6DDCB" w:rsidR="00D70063" w:rsidRDefault="004D734B" w:rsidP="00D70063">
      <w:pPr>
        <w:pStyle w:val="Heading4"/>
      </w:pPr>
      <w:r w:rsidRPr="004D734B">
        <w:t>Tata Consultancy Services</w:t>
      </w:r>
    </w:p>
    <w:p w14:paraId="317EF829" w14:textId="77777777" w:rsidR="00186956" w:rsidRPr="00186956" w:rsidRDefault="00186956" w:rsidP="00186956">
      <w:pPr>
        <w:pStyle w:val="Heading5"/>
      </w:pPr>
    </w:p>
    <w:p w14:paraId="3A62B63A" w14:textId="1C73F7BA" w:rsidR="00D70063" w:rsidRDefault="004D734B" w:rsidP="00D70063">
      <w:pPr>
        <w:pStyle w:val="Heading5"/>
      </w:pPr>
      <w:r w:rsidRPr="004D734B">
        <w:t>March 2020 – Till Date</w:t>
      </w:r>
    </w:p>
    <w:p w14:paraId="58C165E3" w14:textId="4711403E" w:rsidR="004D734B" w:rsidRPr="004D734B" w:rsidRDefault="004D734B" w:rsidP="004D734B">
      <w:pPr>
        <w:rPr>
          <w:b/>
          <w:bCs/>
          <w:lang w:eastAsia="ja-JP"/>
        </w:rPr>
      </w:pPr>
      <w:r w:rsidRPr="004D734B">
        <w:rPr>
          <w:b/>
          <w:bCs/>
          <w:lang w:eastAsia="ja-JP"/>
        </w:rPr>
        <w:t>Role: - Site Reliability Engineering</w:t>
      </w:r>
    </w:p>
    <w:p w14:paraId="7952641E" w14:textId="21C84530" w:rsidR="004D734B" w:rsidRDefault="004D734B" w:rsidP="004D734B">
      <w:r>
        <w:t>Site Reliability Engineer involves the implementation of strategies that increase system reliability and performance through on-call rotation and process optimization. It also adds automation for improved collaborative response in real-time, besides updating documentation, runbook tools, and modules to ready teams for incidents.</w:t>
      </w:r>
    </w:p>
    <w:p w14:paraId="68D7C8FC" w14:textId="77777777" w:rsidR="004D734B" w:rsidRPr="004D734B" w:rsidRDefault="004D734B" w:rsidP="004D734B">
      <w:pPr>
        <w:rPr>
          <w:b/>
          <w:bCs/>
          <w:u w:val="single"/>
        </w:rPr>
      </w:pPr>
      <w:r w:rsidRPr="004D734B">
        <w:rPr>
          <w:b/>
          <w:bCs/>
          <w:u w:val="single"/>
        </w:rPr>
        <w:t xml:space="preserve">Responsibilities:  </w:t>
      </w:r>
    </w:p>
    <w:p w14:paraId="21AFCD27" w14:textId="226D5CDB" w:rsidR="004D734B" w:rsidRDefault="004D734B" w:rsidP="004D734B">
      <w:pPr>
        <w:pStyle w:val="ListParagraph"/>
        <w:numPr>
          <w:ilvl w:val="0"/>
          <w:numId w:val="1"/>
        </w:numPr>
      </w:pPr>
      <w:r>
        <w:t>Implemented and Supported services through activities such as monitoring availability (Splunk, Dynatrace and big panda), system health and incident response.</w:t>
      </w:r>
    </w:p>
    <w:p w14:paraId="5967A70C" w14:textId="101F73F2" w:rsidR="004D734B" w:rsidRDefault="004D734B" w:rsidP="004D734B">
      <w:pPr>
        <w:pStyle w:val="ListParagraph"/>
        <w:numPr>
          <w:ilvl w:val="0"/>
          <w:numId w:val="1"/>
        </w:numPr>
      </w:pPr>
      <w:r>
        <w:t>Support and improve upon existing high-availability solutions.</w:t>
      </w:r>
    </w:p>
    <w:p w14:paraId="78805FBB" w14:textId="66E595FF" w:rsidR="004D734B" w:rsidRDefault="004D734B" w:rsidP="004D734B">
      <w:pPr>
        <w:pStyle w:val="ListParagraph"/>
        <w:numPr>
          <w:ilvl w:val="0"/>
          <w:numId w:val="1"/>
        </w:numPr>
      </w:pPr>
      <w:r>
        <w:t>Improve system performance, application delivery and efficiency through automation, process refinement.</w:t>
      </w:r>
    </w:p>
    <w:p w14:paraId="6FE58A1B" w14:textId="08F23D18" w:rsidR="004D734B" w:rsidRDefault="004D734B" w:rsidP="004D734B">
      <w:pPr>
        <w:pStyle w:val="ListParagraph"/>
        <w:numPr>
          <w:ilvl w:val="0"/>
          <w:numId w:val="1"/>
        </w:numPr>
      </w:pPr>
      <w:r>
        <w:t>Engage in communication across all areas of the project.</w:t>
      </w:r>
    </w:p>
    <w:p w14:paraId="274C5996" w14:textId="51090D5E" w:rsidR="00D70063" w:rsidRDefault="004D734B" w:rsidP="00D70063">
      <w:pPr>
        <w:pStyle w:val="ListParagraph"/>
        <w:numPr>
          <w:ilvl w:val="0"/>
          <w:numId w:val="1"/>
        </w:numPr>
      </w:pPr>
      <w:r>
        <w:t>Troubleshooting and monitoring production system to ensure the highest uptimes are maintained.</w:t>
      </w:r>
    </w:p>
    <w:p w14:paraId="371585D1" w14:textId="6B301E53" w:rsidR="00D70063" w:rsidRDefault="004D734B" w:rsidP="00D70063">
      <w:pPr>
        <w:pStyle w:val="Heading5"/>
      </w:pPr>
      <w:r w:rsidRPr="004D734B">
        <w:t>September 2018 – Till March 2020</w:t>
      </w:r>
    </w:p>
    <w:p w14:paraId="576D08C5" w14:textId="0DC8E13F" w:rsidR="004D734B" w:rsidRPr="004D734B" w:rsidRDefault="004D734B" w:rsidP="004D734B">
      <w:pPr>
        <w:rPr>
          <w:b/>
          <w:bCs/>
          <w:lang w:eastAsia="ja-JP"/>
        </w:rPr>
      </w:pPr>
      <w:r w:rsidRPr="004D734B">
        <w:rPr>
          <w:b/>
          <w:bCs/>
          <w:lang w:eastAsia="ja-JP"/>
        </w:rPr>
        <w:t>Role: - Power BI Analyst</w:t>
      </w:r>
    </w:p>
    <w:p w14:paraId="0E48404F" w14:textId="6D425DB8" w:rsidR="004D734B" w:rsidRDefault="004D734B" w:rsidP="004D734B">
      <w:r>
        <w:t>My job primarily involves responsibility to transform raw data into relevant insights via interactive and simple-to-understand dashboards and reports. I’ve been closely working with the client and the stakeholders in keeping the data at check and to report &amp; resolve any concerns if any breach in data is found.</w:t>
      </w:r>
    </w:p>
    <w:p w14:paraId="04D7D81E" w14:textId="77777777" w:rsidR="004D734B" w:rsidRDefault="004D734B" w:rsidP="004D734B">
      <w:r>
        <w:t>The work revolving around my project is extremely important to keep the product running with the best quality data which gives me more of an enthusiasm to work efficiently and justify my being in the project.</w:t>
      </w:r>
    </w:p>
    <w:p w14:paraId="6183DEE3" w14:textId="77777777" w:rsidR="00186956" w:rsidRDefault="00186956" w:rsidP="004D734B">
      <w:pPr>
        <w:rPr>
          <w:b/>
          <w:bCs/>
          <w:u w:val="single"/>
        </w:rPr>
      </w:pPr>
    </w:p>
    <w:p w14:paraId="60C1C168" w14:textId="6F030280" w:rsidR="004D734B" w:rsidRPr="004D734B" w:rsidRDefault="004D734B" w:rsidP="004D734B">
      <w:pPr>
        <w:rPr>
          <w:b/>
          <w:bCs/>
          <w:u w:val="single"/>
        </w:rPr>
      </w:pPr>
      <w:r w:rsidRPr="004D734B">
        <w:rPr>
          <w:b/>
          <w:bCs/>
          <w:u w:val="single"/>
        </w:rPr>
        <w:lastRenderedPageBreak/>
        <w:t xml:space="preserve">Responsibilities:  </w:t>
      </w:r>
    </w:p>
    <w:p w14:paraId="4B4172DE" w14:textId="349287C1" w:rsidR="004D734B" w:rsidRDefault="004D734B" w:rsidP="004D734B">
      <w:pPr>
        <w:pStyle w:val="ListParagraph"/>
        <w:numPr>
          <w:ilvl w:val="0"/>
          <w:numId w:val="2"/>
        </w:numPr>
      </w:pPr>
      <w:r>
        <w:t>Generate extract data from Bl databases to support dive deep activities.</w:t>
      </w:r>
    </w:p>
    <w:p w14:paraId="28E09C32" w14:textId="5AC5ED23" w:rsidR="004D734B" w:rsidRDefault="004D734B" w:rsidP="004D734B">
      <w:pPr>
        <w:pStyle w:val="ListParagraph"/>
        <w:numPr>
          <w:ilvl w:val="0"/>
          <w:numId w:val="2"/>
        </w:numPr>
      </w:pPr>
      <w:r>
        <w:t>Prioritize, optimize and deliver timely updates for metrics.</w:t>
      </w:r>
    </w:p>
    <w:p w14:paraId="4BD4F312" w14:textId="5CA43837" w:rsidR="004D734B" w:rsidRDefault="004D734B" w:rsidP="004D734B">
      <w:pPr>
        <w:pStyle w:val="ListParagraph"/>
        <w:numPr>
          <w:ilvl w:val="0"/>
          <w:numId w:val="2"/>
        </w:numPr>
      </w:pPr>
      <w:r>
        <w:t>Automate reports and tools with a combination of SQL, Excel.</w:t>
      </w:r>
    </w:p>
    <w:p w14:paraId="437DC943" w14:textId="59D76B4C" w:rsidR="004D734B" w:rsidRDefault="004D734B" w:rsidP="004D734B">
      <w:pPr>
        <w:pStyle w:val="ListParagraph"/>
        <w:numPr>
          <w:ilvl w:val="0"/>
          <w:numId w:val="2"/>
        </w:numPr>
      </w:pPr>
      <w:r>
        <w:t>Partner with stakeholders to understand business challenges and provide data analysis to help drive projects.</w:t>
      </w:r>
    </w:p>
    <w:p w14:paraId="4B9EF35E" w14:textId="795AC890" w:rsidR="004D734B" w:rsidRDefault="004D734B" w:rsidP="004D734B">
      <w:pPr>
        <w:pStyle w:val="ListParagraph"/>
        <w:numPr>
          <w:ilvl w:val="0"/>
          <w:numId w:val="2"/>
        </w:numPr>
      </w:pPr>
      <w:r>
        <w:t>Uncover trends and correlations through data mining and analysis to develop insights that can improve the business and help make effective decisions.</w:t>
      </w:r>
    </w:p>
    <w:p w14:paraId="4FBB70DA" w14:textId="1B0B0E92" w:rsidR="00D70063" w:rsidRDefault="004D734B" w:rsidP="004D734B">
      <w:pPr>
        <w:pStyle w:val="ListParagraph"/>
        <w:numPr>
          <w:ilvl w:val="0"/>
          <w:numId w:val="2"/>
        </w:numPr>
      </w:pPr>
      <w:r>
        <w:t>Building dashboards and tools that will allow our team and cross-functional partners to self-service their data needs whenever possible.</w:t>
      </w:r>
    </w:p>
    <w:sdt>
      <w:sdtPr>
        <w:id w:val="1745452497"/>
        <w:placeholder>
          <w:docPart w:val="44F8701E6D024E4FB8A8816EFDD91FAC"/>
        </w:placeholder>
        <w:temporary/>
        <w:showingPlcHdr/>
        <w15:appearance w15:val="hidden"/>
      </w:sdtPr>
      <w:sdtEndPr/>
      <w:sdtContent>
        <w:p w14:paraId="47A67226" w14:textId="2BEDE723" w:rsidR="00D70063" w:rsidRDefault="00D70063" w:rsidP="00986580">
          <w:pPr>
            <w:pStyle w:val="Heading3"/>
          </w:pPr>
          <w:r>
            <w:t>Education</w:t>
          </w:r>
        </w:p>
      </w:sdtContent>
    </w:sdt>
    <w:p w14:paraId="56841CC0" w14:textId="77777777" w:rsidR="00986580" w:rsidRPr="00986580" w:rsidRDefault="00986580" w:rsidP="00986580">
      <w:pPr>
        <w:pStyle w:val="Heading3"/>
        <w:numPr>
          <w:ilvl w:val="0"/>
          <w:numId w:val="4"/>
        </w:numPr>
        <w:rPr>
          <w:rFonts w:asciiTheme="minorHAnsi" w:eastAsiaTheme="minorHAnsi" w:hAnsiTheme="minorHAnsi" w:cstheme="minorBidi"/>
          <w:caps w:val="0"/>
          <w:color w:val="auto"/>
          <w:sz w:val="24"/>
          <w:lang w:eastAsia="en-US"/>
        </w:rPr>
      </w:pPr>
      <w:r w:rsidRPr="00986580">
        <w:rPr>
          <w:rFonts w:asciiTheme="minorHAnsi" w:eastAsiaTheme="minorHAnsi" w:hAnsiTheme="minorHAnsi" w:cstheme="minorBidi"/>
          <w:caps w:val="0"/>
          <w:color w:val="auto"/>
          <w:sz w:val="24"/>
          <w:lang w:eastAsia="en-US"/>
        </w:rPr>
        <w:t>MSC in Computer Science - St. Francis College For women - 2018</w:t>
      </w:r>
    </w:p>
    <w:p w14:paraId="254FE059" w14:textId="77777777" w:rsidR="00986580" w:rsidRPr="00986580" w:rsidRDefault="00986580" w:rsidP="00986580">
      <w:pPr>
        <w:pStyle w:val="Heading3"/>
        <w:numPr>
          <w:ilvl w:val="0"/>
          <w:numId w:val="4"/>
        </w:numPr>
        <w:rPr>
          <w:rFonts w:asciiTheme="minorHAnsi" w:eastAsiaTheme="minorHAnsi" w:hAnsiTheme="minorHAnsi" w:cstheme="minorBidi"/>
          <w:caps w:val="0"/>
          <w:color w:val="auto"/>
          <w:sz w:val="24"/>
          <w:lang w:eastAsia="en-US"/>
        </w:rPr>
      </w:pPr>
      <w:r w:rsidRPr="00986580">
        <w:rPr>
          <w:rFonts w:asciiTheme="minorHAnsi" w:eastAsiaTheme="minorHAnsi" w:hAnsiTheme="minorHAnsi" w:cstheme="minorBidi"/>
          <w:caps w:val="0"/>
          <w:color w:val="auto"/>
          <w:sz w:val="24"/>
          <w:lang w:eastAsia="en-US"/>
        </w:rPr>
        <w:t>BSC Computers Electronics - St. Francis Degree College - 2016</w:t>
      </w:r>
    </w:p>
    <w:p w14:paraId="045E6DB5" w14:textId="449697D7" w:rsidR="00986580" w:rsidRPr="00986580" w:rsidRDefault="00986580" w:rsidP="00986580">
      <w:pPr>
        <w:pStyle w:val="Heading3"/>
        <w:numPr>
          <w:ilvl w:val="0"/>
          <w:numId w:val="4"/>
        </w:numPr>
        <w:rPr>
          <w:rFonts w:asciiTheme="minorHAnsi" w:eastAsiaTheme="minorHAnsi" w:hAnsiTheme="minorHAnsi" w:cstheme="minorBidi"/>
          <w:caps w:val="0"/>
          <w:color w:val="auto"/>
          <w:sz w:val="24"/>
          <w:lang w:eastAsia="en-US"/>
        </w:rPr>
      </w:pPr>
      <w:r w:rsidRPr="00986580">
        <w:rPr>
          <w:rFonts w:asciiTheme="minorHAnsi" w:eastAsiaTheme="minorHAnsi" w:hAnsiTheme="minorHAnsi" w:cstheme="minorBidi"/>
          <w:caps w:val="0"/>
          <w:color w:val="auto"/>
          <w:sz w:val="24"/>
          <w:lang w:eastAsia="en-US"/>
        </w:rPr>
        <w:t xml:space="preserve">12thSri Chaitanya Junior College - Board </w:t>
      </w:r>
      <w:r w:rsidR="006675B4" w:rsidRPr="00986580">
        <w:rPr>
          <w:rFonts w:asciiTheme="minorHAnsi" w:eastAsiaTheme="minorHAnsi" w:hAnsiTheme="minorHAnsi" w:cstheme="minorBidi"/>
          <w:caps w:val="0"/>
          <w:color w:val="auto"/>
          <w:sz w:val="24"/>
          <w:lang w:eastAsia="en-US"/>
        </w:rPr>
        <w:t>of</w:t>
      </w:r>
      <w:r w:rsidRPr="00986580">
        <w:rPr>
          <w:rFonts w:asciiTheme="minorHAnsi" w:eastAsiaTheme="minorHAnsi" w:hAnsiTheme="minorHAnsi" w:cstheme="minorBidi"/>
          <w:caps w:val="0"/>
          <w:color w:val="auto"/>
          <w:sz w:val="24"/>
          <w:lang w:eastAsia="en-US"/>
        </w:rPr>
        <w:t xml:space="preserve"> Intermediate - 2013</w:t>
      </w:r>
    </w:p>
    <w:p w14:paraId="43CC4F30" w14:textId="6CEF84C6" w:rsidR="00986580" w:rsidRDefault="00986580" w:rsidP="00986580">
      <w:pPr>
        <w:pStyle w:val="Heading3"/>
        <w:numPr>
          <w:ilvl w:val="0"/>
          <w:numId w:val="4"/>
        </w:numPr>
        <w:rPr>
          <w:rFonts w:asciiTheme="minorHAnsi" w:eastAsiaTheme="minorHAnsi" w:hAnsiTheme="minorHAnsi" w:cstheme="minorBidi"/>
          <w:caps w:val="0"/>
          <w:color w:val="auto"/>
          <w:sz w:val="24"/>
          <w:lang w:eastAsia="en-US"/>
        </w:rPr>
      </w:pPr>
      <w:r w:rsidRPr="00986580">
        <w:rPr>
          <w:rFonts w:asciiTheme="minorHAnsi" w:eastAsiaTheme="minorHAnsi" w:hAnsiTheme="minorHAnsi" w:cstheme="minorBidi"/>
          <w:caps w:val="0"/>
          <w:color w:val="auto"/>
          <w:sz w:val="24"/>
          <w:lang w:eastAsia="en-US"/>
        </w:rPr>
        <w:t xml:space="preserve">10thSt. Francis Girls High School - SSC </w:t>
      </w:r>
      <w:r>
        <w:rPr>
          <w:rFonts w:asciiTheme="minorHAnsi" w:eastAsiaTheme="minorHAnsi" w:hAnsiTheme="minorHAnsi" w:cstheme="minorBidi"/>
          <w:caps w:val="0"/>
          <w:color w:val="auto"/>
          <w:sz w:val="24"/>
          <w:lang w:eastAsia="en-US"/>
        </w:rPr>
        <w:t>–</w:t>
      </w:r>
      <w:r w:rsidRPr="00986580">
        <w:rPr>
          <w:rFonts w:asciiTheme="minorHAnsi" w:eastAsiaTheme="minorHAnsi" w:hAnsiTheme="minorHAnsi" w:cstheme="minorBidi"/>
          <w:caps w:val="0"/>
          <w:color w:val="auto"/>
          <w:sz w:val="24"/>
          <w:lang w:eastAsia="en-US"/>
        </w:rPr>
        <w:t xml:space="preserve"> 2011</w:t>
      </w:r>
    </w:p>
    <w:p w14:paraId="2604DC77" w14:textId="77777777" w:rsidR="00986580" w:rsidRDefault="00986580" w:rsidP="00986580">
      <w:pPr>
        <w:pStyle w:val="Heading3"/>
        <w:rPr>
          <w:rFonts w:asciiTheme="minorHAnsi" w:eastAsiaTheme="minorHAnsi" w:hAnsiTheme="minorHAnsi" w:cstheme="minorBidi"/>
          <w:caps w:val="0"/>
          <w:color w:val="auto"/>
          <w:sz w:val="24"/>
          <w:lang w:eastAsia="en-US"/>
        </w:rPr>
      </w:pPr>
    </w:p>
    <w:p w14:paraId="6432430B" w14:textId="3BC5957E" w:rsidR="00D70063" w:rsidRDefault="00AD6ADD" w:rsidP="00986580">
      <w:pPr>
        <w:pStyle w:val="Heading3"/>
      </w:pPr>
      <w:r w:rsidRPr="00AD6ADD">
        <w:t>Strengths</w:t>
      </w:r>
    </w:p>
    <w:p w14:paraId="6626B050" w14:textId="76ADE13F" w:rsidR="00AD6ADD" w:rsidRDefault="00AD6ADD" w:rsidP="00AD6ADD">
      <w:pPr>
        <w:pStyle w:val="ListParagraph"/>
        <w:numPr>
          <w:ilvl w:val="0"/>
          <w:numId w:val="3"/>
        </w:numPr>
      </w:pPr>
      <w:r>
        <w:t>Ability to learn/use a wide variety of open-source technologies and tools.</w:t>
      </w:r>
    </w:p>
    <w:p w14:paraId="7546DE6D" w14:textId="33160050" w:rsidR="00AD6ADD" w:rsidRDefault="00AD6ADD" w:rsidP="00AD6ADD">
      <w:pPr>
        <w:pStyle w:val="ListParagraph"/>
        <w:numPr>
          <w:ilvl w:val="0"/>
          <w:numId w:val="3"/>
        </w:numPr>
      </w:pPr>
      <w:r>
        <w:t>A strong bias for action and ownership.</w:t>
      </w:r>
    </w:p>
    <w:p w14:paraId="3ACFF4FB" w14:textId="795F7A34" w:rsidR="00AD6ADD" w:rsidRDefault="00AD6ADD" w:rsidP="00AD6ADD">
      <w:pPr>
        <w:pStyle w:val="ListParagraph"/>
        <w:numPr>
          <w:ilvl w:val="0"/>
          <w:numId w:val="3"/>
        </w:numPr>
      </w:pPr>
      <w:r>
        <w:t>Problem solving skills.</w:t>
      </w:r>
    </w:p>
    <w:p w14:paraId="56F624E9" w14:textId="577C2776" w:rsidR="00AD6ADD" w:rsidRDefault="00AD6ADD" w:rsidP="00AD6ADD">
      <w:pPr>
        <w:pStyle w:val="ListParagraph"/>
        <w:numPr>
          <w:ilvl w:val="0"/>
          <w:numId w:val="3"/>
        </w:numPr>
      </w:pPr>
      <w:r>
        <w:t>Good knowledge in Microsoft Office (Word, Excel, Outlook, etc.)</w:t>
      </w:r>
    </w:p>
    <w:p w14:paraId="3BF2F5C8" w14:textId="26171C3C" w:rsidR="00AD6ADD" w:rsidRDefault="00AD6ADD" w:rsidP="00AD6ADD">
      <w:pPr>
        <w:pStyle w:val="ListParagraph"/>
        <w:numPr>
          <w:ilvl w:val="0"/>
          <w:numId w:val="3"/>
        </w:numPr>
      </w:pPr>
      <w:r>
        <w:t>Strong organizational skills along with the ability to meet deadlines under any circumstances.</w:t>
      </w:r>
    </w:p>
    <w:p w14:paraId="72CBCC26" w14:textId="0788272A" w:rsidR="00AD6ADD" w:rsidRDefault="00AD6ADD" w:rsidP="00AD6ADD">
      <w:pPr>
        <w:pStyle w:val="ListParagraph"/>
        <w:numPr>
          <w:ilvl w:val="0"/>
          <w:numId w:val="3"/>
        </w:numPr>
      </w:pPr>
      <w:r>
        <w:t>Possess strong written and oral communication skill.</w:t>
      </w:r>
    </w:p>
    <w:p w14:paraId="7742D855" w14:textId="49F94888" w:rsidR="00D70063" w:rsidRDefault="00AD6ADD" w:rsidP="00AD6ADD">
      <w:pPr>
        <w:pStyle w:val="ListParagraph"/>
        <w:numPr>
          <w:ilvl w:val="0"/>
          <w:numId w:val="3"/>
        </w:numPr>
      </w:pPr>
      <w:r>
        <w:t>Strong decision-making skills.</w:t>
      </w:r>
    </w:p>
    <w:p w14:paraId="660BDBA7" w14:textId="54E5FA4C" w:rsidR="00581FC8" w:rsidRPr="00581FC8" w:rsidRDefault="00581FC8" w:rsidP="001B3EAE">
      <w:pPr>
        <w:pStyle w:val="Heading3"/>
      </w:pPr>
    </w:p>
    <w:sectPr w:rsidR="00581FC8" w:rsidRPr="00581FC8" w:rsidSect="00FD7C04">
      <w:headerReference w:type="default" r:id="rId9"/>
      <w:pgSz w:w="12240" w:h="15840"/>
      <w:pgMar w:top="1080" w:right="1080" w:bottom="1080" w:left="4867"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367C7" w14:textId="77777777" w:rsidR="004D734B" w:rsidRDefault="004D734B" w:rsidP="00187B92">
      <w:pPr>
        <w:spacing w:after="0" w:line="240" w:lineRule="auto"/>
      </w:pPr>
      <w:r>
        <w:separator/>
      </w:r>
    </w:p>
  </w:endnote>
  <w:endnote w:type="continuationSeparator" w:id="0">
    <w:p w14:paraId="5735389B" w14:textId="77777777" w:rsidR="004D734B" w:rsidRDefault="004D734B"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9E56D" w14:textId="77777777" w:rsidR="004D734B" w:rsidRDefault="004D734B" w:rsidP="00187B92">
      <w:pPr>
        <w:spacing w:after="0" w:line="240" w:lineRule="auto"/>
      </w:pPr>
      <w:r>
        <w:separator/>
      </w:r>
    </w:p>
  </w:footnote>
  <w:footnote w:type="continuationSeparator" w:id="0">
    <w:p w14:paraId="5F541E1C" w14:textId="77777777" w:rsidR="004D734B" w:rsidRDefault="004D734B" w:rsidP="0018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028465"/>
      <w:docPartObj>
        <w:docPartGallery w:val="Page Numbers (Top of Page)"/>
        <w:docPartUnique/>
      </w:docPartObj>
    </w:sdtPr>
    <w:sdtEndPr>
      <w:rPr>
        <w:noProof/>
      </w:rPr>
    </w:sdtEndPr>
    <w:sdtContent>
      <w:p w14:paraId="612952BA" w14:textId="77777777" w:rsidR="009F0771" w:rsidRDefault="00187B92">
        <w:pPr>
          <w:pStyle w:val="Header"/>
        </w:pPr>
        <w:r>
          <w:fldChar w:fldCharType="begin"/>
        </w:r>
        <w:r>
          <w:instrText xml:space="preserve"> PAGE   \* MERGEFORMAT </w:instrText>
        </w:r>
        <w:r>
          <w:fldChar w:fldCharType="separate"/>
        </w:r>
        <w:r w:rsidR="006B6D95">
          <w:rPr>
            <w:noProof/>
          </w:rPr>
          <w:t>2</w:t>
        </w:r>
        <w:r>
          <w:rPr>
            <w:noProof/>
          </w:rPr>
          <w:fldChar w:fldCharType="end"/>
        </w:r>
        <w:r>
          <w:rPr>
            <w:noProof/>
            <w:lang w:eastAsia="en-US"/>
          </w:rPr>
          <mc:AlternateContent>
            <mc:Choice Requires="wps">
              <w:drawing>
                <wp:anchor distT="45720" distB="45720" distL="114300" distR="114300" simplePos="0" relativeHeight="251659264" behindDoc="0" locked="1" layoutInCell="1" allowOverlap="1" wp14:anchorId="4B6BF965" wp14:editId="084B69D2">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posOffset>0</wp:posOffset>
                  </wp:positionV>
                  <wp:extent cx="2148840" cy="8458200"/>
                  <wp:effectExtent l="0" t="0" r="3810" b="0"/>
                  <wp:wrapSquare wrapText="bothSides"/>
                  <wp:docPr id="3"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85"/>
                              </w:tblGrid>
                              <w:tr w:rsidR="002C0739" w14:paraId="34A3BD53" w14:textId="77777777" w:rsidTr="002C0739">
                                <w:trPr>
                                  <w:tblHeader/>
                                </w:trPr>
                                <w:tc>
                                  <w:tcPr>
                                    <w:tcW w:w="1959" w:type="dxa"/>
                                  </w:tcPr>
                                  <w:sdt>
                                    <w:sdtPr>
                                      <w:alias w:val="Your Name"/>
                                      <w:tag w:val="Your Name"/>
                                      <w:id w:val="1777370408"/>
                                      <w:placeholder>
                                        <w:docPart w:val="E26BA3CF0FF4461FB44A172200E7B1C4"/>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5EA94EC1" w14:textId="4061BD74" w:rsidR="002C0739" w:rsidRPr="00187B92" w:rsidRDefault="004D734B" w:rsidP="00187B92">
                                        <w:pPr>
                                          <w:pStyle w:val="Title"/>
                                        </w:pPr>
                                        <w:r>
                                          <w:t>A Simran Mary</w:t>
                                        </w:r>
                                      </w:p>
                                    </w:sdtContent>
                                  </w:sdt>
                                  <w:p w14:paraId="203F3A13" w14:textId="4FAFA981" w:rsidR="002C0739" w:rsidRPr="00970D57" w:rsidRDefault="00844EE4" w:rsidP="00970D57">
                                    <w:pPr>
                                      <w:pStyle w:val="Subtitle"/>
                                    </w:pPr>
                                    <w:sdt>
                                      <w:sdtPr>
                                        <w:alias w:val="Position Title"/>
                                        <w:tag w:val=""/>
                                        <w:id w:val="839120990"/>
                                        <w:placeholder>
                                          <w:docPart w:val="CE967C81D58D4960BE7A25A1C9A5595E"/>
                                        </w:placeholder>
                                        <w:dataBinding w:prefixMappings="xmlns:ns0='http://schemas.microsoft.com/office/2006/coverPageProps' " w:xpath="/ns0:CoverPageProperties[1]/ns0:CompanyAddress[1]" w:storeItemID="{55AF091B-3C7A-41E3-B477-F2FDAA23CFDA}"/>
                                        <w15:appearance w15:val="hidden"/>
                                        <w:text w:multiLine="1"/>
                                      </w:sdtPr>
                                      <w:sdtEndPr/>
                                      <w:sdtContent>
                                        <w:r>
                                          <w:t xml:space="preserve">Production Support </w:t>
                                        </w:r>
                                      </w:sdtContent>
                                    </w:sdt>
                                  </w:p>
                                </w:tc>
                              </w:tr>
                            </w:tbl>
                            <w:p w14:paraId="08A2EB81" w14:textId="77777777" w:rsidR="009F0771" w:rsidRDefault="00844EE4"/>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6BF965" id="_x0000_t202" coordsize="21600,21600" o:spt="202" path="m,l,21600r21600,l21600,xe">
                  <v:stroke joinstyle="miter"/>
                  <v:path gradientshapeok="t" o:connecttype="rect"/>
                </v:shapetype>
                <v:shape id="_x0000_s1027" type="#_x0000_t202" alt="Sidebar text box"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absolute;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" filled="f" stroked="f">
                  <v:textbox inset="0,0,0,0">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85"/>
                        </w:tblGrid>
                        <w:tr w:rsidR="002C0739" w14:paraId="34A3BD53" w14:textId="77777777" w:rsidTr="002C0739">
                          <w:trPr>
                            <w:tblHeader/>
                          </w:trPr>
                          <w:tc>
                            <w:tcPr>
                              <w:tcW w:w="1959" w:type="dxa"/>
                            </w:tcPr>
                            <w:sdt>
                              <w:sdtPr>
                                <w:alias w:val="Your Name"/>
                                <w:tag w:val="Your Name"/>
                                <w:id w:val="1777370408"/>
                                <w:placeholder>
                                  <w:docPart w:val="E26BA3CF0FF4461FB44A172200E7B1C4"/>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5EA94EC1" w14:textId="4061BD74" w:rsidR="002C0739" w:rsidRPr="00187B92" w:rsidRDefault="004D734B" w:rsidP="00187B92">
                                  <w:pPr>
                                    <w:pStyle w:val="Title"/>
                                  </w:pPr>
                                  <w:r>
                                    <w:t>A Simran Mary</w:t>
                                  </w:r>
                                </w:p>
                              </w:sdtContent>
                            </w:sdt>
                            <w:p w14:paraId="203F3A13" w14:textId="4FAFA981" w:rsidR="002C0739" w:rsidRPr="00970D57" w:rsidRDefault="00844EE4" w:rsidP="00970D57">
                              <w:pPr>
                                <w:pStyle w:val="Subtitle"/>
                              </w:pPr>
                              <w:sdt>
                                <w:sdtPr>
                                  <w:alias w:val="Position Title"/>
                                  <w:tag w:val=""/>
                                  <w:id w:val="839120990"/>
                                  <w:placeholder>
                                    <w:docPart w:val="CE967C81D58D4960BE7A25A1C9A5595E"/>
                                  </w:placeholder>
                                  <w:dataBinding w:prefixMappings="xmlns:ns0='http://schemas.microsoft.com/office/2006/coverPageProps' " w:xpath="/ns0:CoverPageProperties[1]/ns0:CompanyAddress[1]" w:storeItemID="{55AF091B-3C7A-41E3-B477-F2FDAA23CFDA}"/>
                                  <w15:appearance w15:val="hidden"/>
                                  <w:text w:multiLine="1"/>
                                </w:sdtPr>
                                <w:sdtEndPr/>
                                <w:sdtContent>
                                  <w:r>
                                    <w:t xml:space="preserve">Production Support </w:t>
                                  </w:r>
                                </w:sdtContent>
                              </w:sdt>
                            </w:p>
                          </w:tc>
                        </w:tr>
                      </w:tbl>
                      <w:p w14:paraId="08A2EB81" w14:textId="77777777" w:rsidR="009F0771" w:rsidRDefault="00844EE4"/>
                    </w:txbxContent>
                  </v:textbox>
                  <w10:wrap type="square" anchorx="page" anchory="margin"/>
                  <w10:anchorlock/>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6C2D"/>
    <w:multiLevelType w:val="hybridMultilevel"/>
    <w:tmpl w:val="84E84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F0470F"/>
    <w:multiLevelType w:val="hybridMultilevel"/>
    <w:tmpl w:val="AAE6E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272A9D"/>
    <w:multiLevelType w:val="hybridMultilevel"/>
    <w:tmpl w:val="FAB48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6823EE"/>
    <w:multiLevelType w:val="hybridMultilevel"/>
    <w:tmpl w:val="CD4C8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5777063">
    <w:abstractNumId w:val="2"/>
  </w:num>
  <w:num w:numId="2" w16cid:durableId="746390508">
    <w:abstractNumId w:val="0"/>
  </w:num>
  <w:num w:numId="3" w16cid:durableId="1263566156">
    <w:abstractNumId w:val="1"/>
  </w:num>
  <w:num w:numId="4" w16cid:durableId="333806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4B"/>
    <w:rsid w:val="00111013"/>
    <w:rsid w:val="00157B6F"/>
    <w:rsid w:val="00186956"/>
    <w:rsid w:val="00187B92"/>
    <w:rsid w:val="001B3EAE"/>
    <w:rsid w:val="00293B83"/>
    <w:rsid w:val="002C0739"/>
    <w:rsid w:val="0039505A"/>
    <w:rsid w:val="00486E5D"/>
    <w:rsid w:val="004D734B"/>
    <w:rsid w:val="00581FC8"/>
    <w:rsid w:val="006675B4"/>
    <w:rsid w:val="006A3CE7"/>
    <w:rsid w:val="006B6D95"/>
    <w:rsid w:val="00731C38"/>
    <w:rsid w:val="00821B4D"/>
    <w:rsid w:val="00844EE4"/>
    <w:rsid w:val="008815F7"/>
    <w:rsid w:val="0089481C"/>
    <w:rsid w:val="008C33FB"/>
    <w:rsid w:val="009071EB"/>
    <w:rsid w:val="00986580"/>
    <w:rsid w:val="00AD6ADD"/>
    <w:rsid w:val="00B008DA"/>
    <w:rsid w:val="00D70063"/>
    <w:rsid w:val="00E777D5"/>
    <w:rsid w:val="00EC1190"/>
    <w:rsid w:val="00F259A1"/>
    <w:rsid w:val="00FD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FA109"/>
  <w15:chartTrackingRefBased/>
  <w15:docId w15:val="{AFA2B1C5-A815-43CB-AB13-A5625104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B6F"/>
  </w:style>
  <w:style w:type="paragraph" w:styleId="Heading1">
    <w:name w:val="heading 1"/>
    <w:basedOn w:val="Normal"/>
    <w:next w:val="Normal"/>
    <w:link w:val="Heading1Char"/>
    <w:uiPriority w:val="9"/>
    <w:qFormat/>
    <w:rsid w:val="008C33FB"/>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FB"/>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unhideWhenUsed/>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rsid w:val="00187B92"/>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187B92"/>
    <w:pPr>
      <w:spacing w:after="120"/>
    </w:pPr>
    <w:rPr>
      <w:rFonts w:eastAsiaTheme="minorEastAsia"/>
      <w:lang w:eastAsia="ja-JP"/>
    </w:rPr>
  </w:style>
  <w:style w:type="character" w:styleId="Strong">
    <w:name w:val="Strong"/>
    <w:basedOn w:val="DefaultParagraphFont"/>
    <w:uiPriority w:val="22"/>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unhideWhenUsed/>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rsid w:val="00187B92"/>
    <w:rPr>
      <w:rFonts w:eastAsiaTheme="minorEastAsia"/>
      <w:lang w:eastAsia="ja-JP"/>
    </w:rPr>
  </w:style>
  <w:style w:type="character" w:styleId="PlaceholderText">
    <w:name w:val="Placeholder Text"/>
    <w:basedOn w:val="DefaultParagraphFont"/>
    <w:uiPriority w:val="99"/>
    <w:semiHidden/>
    <w:rsid w:val="00187B92"/>
    <w:rPr>
      <w:color w:val="808080"/>
    </w:rPr>
  </w:style>
  <w:style w:type="paragraph" w:styleId="ListParagraph">
    <w:name w:val="List Paragraph"/>
    <w:basedOn w:val="Normal"/>
    <w:uiPriority w:val="34"/>
    <w:unhideWhenUsed/>
    <w:qFormat/>
    <w:rsid w:val="004D7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ra\AppData\Roaming\Microsoft\Templates\Resume%20(Professio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B997D085B049B9AD7A1D11BC7104C1"/>
        <w:category>
          <w:name w:val="General"/>
          <w:gallery w:val="placeholder"/>
        </w:category>
        <w:types>
          <w:type w:val="bbPlcHdr"/>
        </w:types>
        <w:behaviors>
          <w:behavior w:val="content"/>
        </w:behaviors>
        <w:guid w:val="{B94359F9-CD00-4BBD-A944-773EB066C6E9}"/>
      </w:docPartPr>
      <w:docPartBody>
        <w:p w:rsidR="007B4EE7" w:rsidRDefault="00CA50FE">
          <w:pPr>
            <w:pStyle w:val="8BB997D085B049B9AD7A1D11BC7104C1"/>
          </w:pPr>
          <w:r>
            <w:t>Experience</w:t>
          </w:r>
        </w:p>
      </w:docPartBody>
    </w:docPart>
    <w:docPart>
      <w:docPartPr>
        <w:name w:val="44F8701E6D024E4FB8A8816EFDD91FAC"/>
        <w:category>
          <w:name w:val="General"/>
          <w:gallery w:val="placeholder"/>
        </w:category>
        <w:types>
          <w:type w:val="bbPlcHdr"/>
        </w:types>
        <w:behaviors>
          <w:behavior w:val="content"/>
        </w:behaviors>
        <w:guid w:val="{D7FF7415-CED9-4EC4-9040-240942CA1A4B}"/>
      </w:docPartPr>
      <w:docPartBody>
        <w:p w:rsidR="007B4EE7" w:rsidRDefault="00CA50FE">
          <w:pPr>
            <w:pStyle w:val="44F8701E6D024E4FB8A8816EFDD91FAC"/>
          </w:pPr>
          <w:r>
            <w:t>Education</w:t>
          </w:r>
        </w:p>
      </w:docPartBody>
    </w:docPart>
    <w:docPart>
      <w:docPartPr>
        <w:name w:val="6745CFBAE60447B585815E83A92F0642"/>
        <w:category>
          <w:name w:val="General"/>
          <w:gallery w:val="placeholder"/>
        </w:category>
        <w:types>
          <w:type w:val="bbPlcHdr"/>
        </w:types>
        <w:behaviors>
          <w:behavior w:val="content"/>
        </w:behaviors>
        <w:guid w:val="{C40A17A5-7624-43B8-93C2-A11ABE389EA8}"/>
      </w:docPartPr>
      <w:docPartBody>
        <w:p w:rsidR="007B4EE7" w:rsidRDefault="00CA50FE">
          <w:pPr>
            <w:pStyle w:val="6745CFBAE60447B585815E83A92F0642"/>
          </w:pPr>
          <w:r>
            <w:rPr>
              <w:rStyle w:val="PlaceholderText"/>
            </w:rPr>
            <w:t>Your Name</w:t>
          </w:r>
        </w:p>
      </w:docPartBody>
    </w:docPart>
    <w:docPart>
      <w:docPartPr>
        <w:name w:val="6E5C3DA7355D4EF290982D77FCB70425"/>
        <w:category>
          <w:name w:val="General"/>
          <w:gallery w:val="placeholder"/>
        </w:category>
        <w:types>
          <w:type w:val="bbPlcHdr"/>
        </w:types>
        <w:behaviors>
          <w:behavior w:val="content"/>
        </w:behaviors>
        <w:guid w:val="{D9CF30B4-5971-4788-A96D-995A281B6C89}"/>
      </w:docPartPr>
      <w:docPartBody>
        <w:p w:rsidR="007B4EE7" w:rsidRDefault="00CA50FE">
          <w:pPr>
            <w:pStyle w:val="6E5C3DA7355D4EF290982D77FCB70425"/>
          </w:pPr>
          <w:r>
            <w:t>Position Title</w:t>
          </w:r>
        </w:p>
      </w:docPartBody>
    </w:docPart>
    <w:docPart>
      <w:docPartPr>
        <w:name w:val="4C08F5F2A4AE4DCF912262E7F77319FE"/>
        <w:category>
          <w:name w:val="General"/>
          <w:gallery w:val="placeholder"/>
        </w:category>
        <w:types>
          <w:type w:val="bbPlcHdr"/>
        </w:types>
        <w:behaviors>
          <w:behavior w:val="content"/>
        </w:behaviors>
        <w:guid w:val="{EF129BD3-FA55-4D7D-860A-6983359461D4}"/>
      </w:docPartPr>
      <w:docPartBody>
        <w:p w:rsidR="007B4EE7" w:rsidRDefault="00CA50FE">
          <w:pPr>
            <w:pStyle w:val="4C08F5F2A4AE4DCF912262E7F77319FE"/>
          </w:pPr>
          <w:r>
            <w:t>Objective</w:t>
          </w:r>
        </w:p>
      </w:docPartBody>
    </w:docPart>
    <w:docPart>
      <w:docPartPr>
        <w:name w:val="E26BA3CF0FF4461FB44A172200E7B1C4"/>
        <w:category>
          <w:name w:val="General"/>
          <w:gallery w:val="placeholder"/>
        </w:category>
        <w:types>
          <w:type w:val="bbPlcHdr"/>
        </w:types>
        <w:behaviors>
          <w:behavior w:val="content"/>
        </w:behaviors>
        <w:guid w:val="{8B626A6B-F190-437A-9F11-3AFD0057C9E3}"/>
      </w:docPartPr>
      <w:docPartBody>
        <w:p w:rsidR="007B4EE7" w:rsidRDefault="00CA50FE">
          <w:pPr>
            <w:pStyle w:val="E26BA3CF0FF4461FB44A172200E7B1C4"/>
          </w:pPr>
          <w:r>
            <w:t>Your Name</w:t>
          </w:r>
        </w:p>
      </w:docPartBody>
    </w:docPart>
    <w:docPart>
      <w:docPartPr>
        <w:name w:val="CE967C81D58D4960BE7A25A1C9A5595E"/>
        <w:category>
          <w:name w:val="General"/>
          <w:gallery w:val="placeholder"/>
        </w:category>
        <w:types>
          <w:type w:val="bbPlcHdr"/>
        </w:types>
        <w:behaviors>
          <w:behavior w:val="content"/>
        </w:behaviors>
        <w:guid w:val="{61AE3364-920E-48DF-8A7D-709C3C87AA6A}"/>
      </w:docPartPr>
      <w:docPartBody>
        <w:p w:rsidR="007B4EE7" w:rsidRDefault="00CA50FE">
          <w:pPr>
            <w:pStyle w:val="CE967C81D58D4960BE7A25A1C9A5595E"/>
          </w:pPr>
          <w:r>
            <w:t>Position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FE"/>
    <w:rsid w:val="007B4EE7"/>
    <w:rsid w:val="00CA5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997D085B049B9AD7A1D11BC7104C1">
    <w:name w:val="8BB997D085B049B9AD7A1D11BC7104C1"/>
  </w:style>
  <w:style w:type="paragraph" w:customStyle="1" w:styleId="44F8701E6D024E4FB8A8816EFDD91FAC">
    <w:name w:val="44F8701E6D024E4FB8A8816EFDD91FAC"/>
  </w:style>
  <w:style w:type="character" w:styleId="PlaceholderText">
    <w:name w:val="Placeholder Text"/>
    <w:basedOn w:val="DefaultParagraphFont"/>
    <w:uiPriority w:val="99"/>
    <w:semiHidden/>
    <w:rPr>
      <w:color w:val="808080"/>
    </w:rPr>
  </w:style>
  <w:style w:type="paragraph" w:customStyle="1" w:styleId="6745CFBAE60447B585815E83A92F0642">
    <w:name w:val="6745CFBAE60447B585815E83A92F0642"/>
  </w:style>
  <w:style w:type="paragraph" w:customStyle="1" w:styleId="6E5C3DA7355D4EF290982D77FCB70425">
    <w:name w:val="6E5C3DA7355D4EF290982D77FCB70425"/>
  </w:style>
  <w:style w:type="paragraph" w:customStyle="1" w:styleId="4C08F5F2A4AE4DCF912262E7F77319FE">
    <w:name w:val="4C08F5F2A4AE4DCF912262E7F77319FE"/>
  </w:style>
  <w:style w:type="paragraph" w:customStyle="1" w:styleId="E26BA3CF0FF4461FB44A172200E7B1C4">
    <w:name w:val="E26BA3CF0FF4461FB44A172200E7B1C4"/>
  </w:style>
  <w:style w:type="paragraph" w:customStyle="1" w:styleId="CE967C81D58D4960BE7A25A1C9A5595E">
    <w:name w:val="CE967C81D58D4960BE7A25A1C9A55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Production Support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(Professional)</Template>
  <TotalTime>64</TotalTime>
  <Pages>2</Pages>
  <Words>412</Words>
  <Characters>2351</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/&lt;Experience&gt;</vt:lpstr>
      <vt:lpstr>        &lt;Education&gt;</vt:lpstr>
      <vt:lpstr>        Strengths</vt:lpstr>
      <vt:lpstr>        &lt;LEADERSHIP&gt;</vt:lpstr>
      <vt:lpstr>        &lt;REFERENCES&gt;</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Simran Mary</dc:creator>
  <cp:keywords/>
  <dc:description/>
  <cp:lastModifiedBy>A Simran Mary</cp:lastModifiedBy>
  <cp:revision>15</cp:revision>
  <dcterms:created xsi:type="dcterms:W3CDTF">2023-07-28T15:12:00Z</dcterms:created>
  <dcterms:modified xsi:type="dcterms:W3CDTF">2023-07-31T11:49:00Z</dcterms:modified>
</cp:coreProperties>
</file>