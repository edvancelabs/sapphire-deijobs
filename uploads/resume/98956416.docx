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1FB62E8C" w14:textId="77777777" w:rsidTr="00174A87">
        <w:trPr>
          <w:trHeight w:hRule="exact" w:val="1944"/>
        </w:trPr>
        <w:tc>
          <w:tcPr>
            <w:tcW w:w="4896" w:type="dxa"/>
            <w:tcMar>
              <w:right w:w="144" w:type="dxa"/>
            </w:tcMar>
            <w:vAlign w:val="bottom"/>
          </w:tcPr>
          <w:p w14:paraId="0054DEE1" w14:textId="570949FA" w:rsidR="007A0F44" w:rsidRPr="001915FC" w:rsidRDefault="00561973" w:rsidP="00174A87">
            <w:pPr>
              <w:pStyle w:val="Title"/>
              <w:rPr>
                <w:b/>
                <w:bCs/>
              </w:rPr>
            </w:pPr>
            <w:r w:rsidRPr="001915FC">
              <w:rPr>
                <w:b/>
                <w:bCs/>
              </w:rPr>
              <w:t>VARSHA</w:t>
            </w:r>
          </w:p>
          <w:p w14:paraId="52F711BD" w14:textId="1434AE4C" w:rsidR="007A0F44" w:rsidRPr="00565B06" w:rsidRDefault="00561973" w:rsidP="00174A87">
            <w:pPr>
              <w:pStyle w:val="Subtitle"/>
            </w:pPr>
            <w:r>
              <w:t>bABU</w:t>
            </w:r>
          </w:p>
        </w:tc>
        <w:tc>
          <w:tcPr>
            <w:tcW w:w="3744" w:type="dxa"/>
            <w:tcMar>
              <w:left w:w="144" w:type="dxa"/>
            </w:tcMar>
            <w:vAlign w:val="bottom"/>
          </w:tcPr>
          <w:p w14:paraId="6B705BBF" w14:textId="7C40A91B" w:rsidR="007A0F44" w:rsidRDefault="00000000" w:rsidP="00174A87">
            <w:pPr>
              <w:pStyle w:val="ContactInfo"/>
            </w:pPr>
            <w:sdt>
              <w:sdtPr>
                <w:alias w:val="Enter address:"/>
                <w:tag w:val="Enter address:"/>
                <w:id w:val="-989020281"/>
                <w:placeholder>
                  <w:docPart w:val="04586042795541D5BE6B5E33DA1F061B"/>
                </w:placeholder>
                <w:dataBinding w:prefixMappings="xmlns:ns0='http://schemas.microsoft.com/office/2006/coverPageProps' " w:xpath="/ns0:CoverPageProperties[1]/ns0:CompanyAddress[1]" w:storeItemID="{55AF091B-3C7A-41E3-B477-F2FDAA23CFDA}"/>
                <w15:appearance w15:val="hidden"/>
                <w:text w:multiLine="1"/>
              </w:sdtPr>
              <w:sdtContent>
                <w:r w:rsidR="00561973">
                  <w:t xml:space="preserve"> </w:t>
                </w:r>
                <w:r w:rsidR="00650CCA">
                  <w:t>764, Group 3, Janta Flats, Hastsal</w:t>
                </w:r>
              </w:sdtContent>
            </w:sdt>
            <w:r w:rsidR="007A0F44">
              <w:t xml:space="preserve"> </w:t>
            </w:r>
            <w:r w:rsidR="007A0F44" w:rsidRPr="009D0878">
              <w:rPr>
                <w:noProof/>
              </w:rPr>
              <mc:AlternateContent>
                <mc:Choice Requires="wps">
                  <w:drawing>
                    <wp:inline distT="0" distB="0" distL="0" distR="0" wp14:anchorId="1A453FE1" wp14:editId="6DB04884">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7FC4F37"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507C9FAD" w14:textId="774401F7" w:rsidR="007A0F44" w:rsidRDefault="00000000" w:rsidP="00174A87">
            <w:pPr>
              <w:pStyle w:val="ContactInfo"/>
            </w:pPr>
            <w:sdt>
              <w:sdtPr>
                <w:alias w:val="Enter phone:"/>
                <w:tag w:val="Enter phone:"/>
                <w:id w:val="381135673"/>
                <w:placeholder>
                  <w:docPart w:val="F0F855BB4640427E981BCE8236574060"/>
                </w:placeholder>
                <w:dataBinding w:prefixMappings="xmlns:ns0='http://schemas.microsoft.com/office/2006/coverPageProps' " w:xpath="/ns0:CoverPageProperties[1]/ns0:CompanyPhone[1]" w:storeItemID="{55AF091B-3C7A-41E3-B477-F2FDAA23CFDA}"/>
                <w15:appearance w15:val="hidden"/>
                <w:text w:multiLine="1"/>
              </w:sdtPr>
              <w:sdtContent>
                <w:r w:rsidR="00561973">
                  <w:t>+919061875789</w:t>
                </w:r>
              </w:sdtContent>
            </w:sdt>
            <w:r w:rsidR="007A0F44">
              <w:t xml:space="preserve">  </w:t>
            </w:r>
            <w:r w:rsidR="007A0F44" w:rsidRPr="009D0878">
              <w:rPr>
                <w:noProof/>
              </w:rPr>
              <mc:AlternateContent>
                <mc:Choice Requires="wps">
                  <w:drawing>
                    <wp:inline distT="0" distB="0" distL="0" distR="0" wp14:anchorId="1EDAEF7C" wp14:editId="50222184">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02EC2CD"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5806A243" w14:textId="0E044F32" w:rsidR="007A0F44" w:rsidRDefault="00000000" w:rsidP="00174A87">
            <w:pPr>
              <w:pStyle w:val="ContactInfo"/>
            </w:pPr>
            <w:sdt>
              <w:sdtPr>
                <w:alias w:val="Enter email:"/>
                <w:tag w:val="Enter email:"/>
                <w:id w:val="479813182"/>
                <w:placeholder>
                  <w:docPart w:val="A2B3C438B2FC423FA639BF1B5B3405BE"/>
                </w:placeholder>
                <w:dataBinding w:prefixMappings="xmlns:ns0='http://schemas.microsoft.com/office/2006/coverPageProps' " w:xpath="/ns0:CoverPageProperties[1]/ns0:CompanyEmail[1]" w:storeItemID="{55AF091B-3C7A-41E3-B477-F2FDAA23CFDA}"/>
                <w15:appearance w15:val="hidden"/>
                <w:text w:multiLine="1"/>
              </w:sdtPr>
              <w:sdtContent>
                <w:r w:rsidR="00561973">
                  <w:t>Varshababu26@gmail.com</w:t>
                </w:r>
              </w:sdtContent>
            </w:sdt>
            <w:r w:rsidR="007A0F44">
              <w:t xml:space="preserve">  </w:t>
            </w:r>
            <w:r w:rsidR="007A0F44">
              <w:rPr>
                <w:noProof/>
              </w:rPr>
              <mc:AlternateContent>
                <mc:Choice Requires="wps">
                  <w:drawing>
                    <wp:inline distT="0" distB="0" distL="0" distR="0" wp14:anchorId="486CAB01" wp14:editId="0BE92E57">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018D31E"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118BCC32" w14:textId="6B312658" w:rsidR="007A0F44" w:rsidRDefault="00000000" w:rsidP="00174A87">
            <w:pPr>
              <w:pStyle w:val="ContactInfo"/>
            </w:pPr>
            <w:sdt>
              <w:sdtPr>
                <w:rPr>
                  <w:rFonts w:ascii="Segoe UI" w:hAnsi="Segoe UI" w:cs="Segoe UI"/>
                  <w:bdr w:val="none" w:sz="0" w:space="0" w:color="auto" w:frame="1"/>
                  <w:shd w:val="clear" w:color="auto" w:fill="FFFFFF"/>
                </w:rPr>
                <w:alias w:val="Enter LinkedIn profile:"/>
                <w:tag w:val="Enter LinkedIn profile:"/>
                <w:id w:val="-1253892234"/>
                <w:placeholder>
                  <w:docPart w:val="FDC1D8CC89C8429C8D481E972A0C369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DD4331" w:rsidRPr="00DD4331">
                  <w:rPr>
                    <w:rFonts w:ascii="Segoe UI" w:hAnsi="Segoe UI" w:cs="Segoe UI"/>
                    <w:bdr w:val="none" w:sz="0" w:space="0" w:color="auto" w:frame="1"/>
                    <w:shd w:val="clear" w:color="auto" w:fill="FFFFFF"/>
                  </w:rPr>
                  <w:t>www.linkedin.com/in/varsha-babu</w:t>
                </w:r>
              </w:sdtContent>
            </w:sdt>
            <w:r w:rsidR="007A0F44">
              <w:t xml:space="preserve">  </w:t>
            </w:r>
            <w:r w:rsidR="007A0F44" w:rsidRPr="009D0878">
              <w:rPr>
                <w:noProof/>
              </w:rPr>
              <mc:AlternateContent>
                <mc:Choice Requires="wps">
                  <w:drawing>
                    <wp:inline distT="0" distB="0" distL="0" distR="0" wp14:anchorId="0BA38571" wp14:editId="1B42FE9E">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FCD1553"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3B254433" w14:textId="77777777" w:rsidR="007A0F44" w:rsidRPr="00565B06" w:rsidRDefault="00000000" w:rsidP="00174A87">
            <w:pPr>
              <w:pStyle w:val="ContactInfo"/>
            </w:pPr>
            <w:sdt>
              <w:sdtPr>
                <w:alias w:val="Enter Twitter/blog/portfolio:"/>
                <w:tag w:val="Enter Twitter/blog/portfolio:"/>
                <w:id w:val="1198669372"/>
                <w:placeholder>
                  <w:docPart w:val="256CB1E3D2734D259F6F11106EE3B41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7A0F44" w:rsidRPr="009D0878">
                  <w:t>Twitter/Blog/Portfolio</w:t>
                </w:r>
              </w:sdtContent>
            </w:sdt>
            <w:r w:rsidR="007A0F44">
              <w:t xml:space="preserve">  </w:t>
            </w:r>
            <w:r w:rsidR="007A0F44" w:rsidRPr="009D0878">
              <w:rPr>
                <w:noProof/>
              </w:rPr>
              <mc:AlternateContent>
                <mc:Choice Requires="wps">
                  <w:drawing>
                    <wp:inline distT="0" distB="0" distL="0" distR="0" wp14:anchorId="742EC092" wp14:editId="409EA4B0">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F3C59FD"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0F5BAD19"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2B24786B" w14:textId="77777777" w:rsidR="000E24AC" w:rsidRPr="00565B06" w:rsidRDefault="00075B13" w:rsidP="009D0878">
            <w:pPr>
              <w:pStyle w:val="Icons"/>
            </w:pPr>
            <w:r w:rsidRPr="00565B06">
              <w:rPr>
                <w:noProof/>
              </w:rPr>
              <mc:AlternateContent>
                <mc:Choice Requires="wpg">
                  <w:drawing>
                    <wp:inline distT="0" distB="0" distL="0" distR="0" wp14:anchorId="2120D353" wp14:editId="0357D366">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D6C7EEE"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312C6642" w14:textId="77777777" w:rsidR="000E24AC" w:rsidRPr="00565B06" w:rsidRDefault="00000000" w:rsidP="007850D1">
            <w:pPr>
              <w:pStyle w:val="Heading1"/>
              <w:outlineLvl w:val="0"/>
            </w:pPr>
            <w:sdt>
              <w:sdtPr>
                <w:alias w:val="Objective:"/>
                <w:tag w:val="Objective:"/>
                <w:id w:val="-376709012"/>
                <w:placeholder>
                  <w:docPart w:val="5A516433437E45058C68E23C6D2F4061"/>
                </w:placeholder>
                <w:temporary/>
                <w:showingPlcHdr/>
                <w15:appearance w15:val="hidden"/>
              </w:sdtPr>
              <w:sdtContent>
                <w:r w:rsidR="007850D1" w:rsidRPr="00D85CA4">
                  <w:rPr>
                    <w:b/>
                  </w:rPr>
                  <w:t>Objective</w:t>
                </w:r>
              </w:sdtContent>
            </w:sdt>
          </w:p>
        </w:tc>
      </w:tr>
    </w:tbl>
    <w:p w14:paraId="4B0C579F" w14:textId="4F9BE7FA" w:rsidR="00A77B4D" w:rsidRPr="00561973" w:rsidRDefault="00561973" w:rsidP="007850D1">
      <w:pPr>
        <w:rPr>
          <w:lang w:val="en-IN"/>
        </w:rPr>
      </w:pPr>
      <w:r w:rsidRPr="00561973">
        <w:rPr>
          <w:lang w:val="en-IN"/>
        </w:rPr>
        <w:t>Enthusiastic software developer with 1+ years of experience eager to contribute to team success through hard work and attention to detail and excellent organizational skills. Clear understanding of RPA Advanced and training of UiPath. Motivated to learn, grow and excel in software industry.</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764DDE09" w14:textId="77777777" w:rsidTr="00562422">
        <w:tc>
          <w:tcPr>
            <w:tcW w:w="720" w:type="dxa"/>
            <w:tcMar>
              <w:right w:w="216" w:type="dxa"/>
            </w:tcMar>
            <w:vAlign w:val="bottom"/>
          </w:tcPr>
          <w:p w14:paraId="338A49CD" w14:textId="77777777" w:rsidR="00A77B4D" w:rsidRPr="00565B06" w:rsidRDefault="00075B13" w:rsidP="00075B13">
            <w:pPr>
              <w:pStyle w:val="Icons"/>
            </w:pPr>
            <w:r w:rsidRPr="00565B06">
              <w:rPr>
                <w:noProof/>
              </w:rPr>
              <mc:AlternateContent>
                <mc:Choice Requires="wpg">
                  <w:drawing>
                    <wp:inline distT="0" distB="0" distL="0" distR="0" wp14:anchorId="5B55A507" wp14:editId="7FA8E77D">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3102BC0"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5B3E0B8C" w14:textId="77777777" w:rsidR="00A77B4D" w:rsidRPr="00565B06" w:rsidRDefault="00000000" w:rsidP="002146F8">
            <w:pPr>
              <w:pStyle w:val="Heading1"/>
              <w:outlineLvl w:val="0"/>
            </w:pPr>
            <w:sdt>
              <w:sdtPr>
                <w:alias w:val="Education:"/>
                <w:tag w:val="Education:"/>
                <w:id w:val="1586649636"/>
                <w:placeholder>
                  <w:docPart w:val="27B7BE33B5124ECD96599EEADF69D4E2"/>
                </w:placeholder>
                <w:temporary/>
                <w:showingPlcHdr/>
                <w15:appearance w15:val="hidden"/>
              </w:sdtPr>
              <w:sdtContent>
                <w:r w:rsidR="00DD2D34" w:rsidRPr="00565B06">
                  <w:t>Education</w:t>
                </w:r>
              </w:sdtContent>
            </w:sdt>
          </w:p>
        </w:tc>
      </w:tr>
    </w:tbl>
    <w:p w14:paraId="244BF9DB" w14:textId="724BDCEC" w:rsidR="007C0E0E" w:rsidRPr="00565B06" w:rsidRDefault="00561973" w:rsidP="00B47E1E">
      <w:pPr>
        <w:pStyle w:val="Heading2"/>
      </w:pPr>
      <w:r>
        <w:t>Bachelor of Technology (Honors)</w:t>
      </w:r>
      <w:r w:rsidR="007C0E0E" w:rsidRPr="00565B06">
        <w:t xml:space="preserve"> | </w:t>
      </w:r>
      <w:r>
        <w:rPr>
          <w:rStyle w:val="Emphasis"/>
        </w:rPr>
        <w:t>Jyothi Engineering College</w:t>
      </w:r>
    </w:p>
    <w:p w14:paraId="11BD0055" w14:textId="17FDEB68" w:rsidR="007C0E0E" w:rsidRPr="00565B06" w:rsidRDefault="00561973" w:rsidP="004F199F">
      <w:pPr>
        <w:pStyle w:val="Heading3"/>
      </w:pPr>
      <w:r>
        <w:t>August 2016</w:t>
      </w:r>
      <w:r w:rsidR="007C0E0E" w:rsidRPr="00565B06">
        <w:t xml:space="preserve"> – </w:t>
      </w:r>
      <w:r>
        <w:t>September 2020</w:t>
      </w:r>
    </w:p>
    <w:p w14:paraId="1AC27215" w14:textId="1F8CE9EE" w:rsidR="000E24AC" w:rsidRPr="00565B06" w:rsidRDefault="00561973" w:rsidP="007850D1">
      <w:r>
        <w:t>Got a CGPA of 8.03 and completed with Honors from Computer Science and Engineering</w:t>
      </w:r>
    </w:p>
    <w:p w14:paraId="309F41C2" w14:textId="022B0388" w:rsidR="007C0E0E" w:rsidRPr="00565B06" w:rsidRDefault="00561973" w:rsidP="00B47E1E">
      <w:pPr>
        <w:pStyle w:val="Heading2"/>
      </w:pPr>
      <w:r>
        <w:t>Higher Secondary</w:t>
      </w:r>
      <w:r w:rsidR="007C0E0E" w:rsidRPr="00565B06">
        <w:t xml:space="preserve"> | </w:t>
      </w:r>
      <w:r>
        <w:rPr>
          <w:rStyle w:val="Emphasis"/>
        </w:rPr>
        <w:t>Kerala School</w:t>
      </w:r>
      <w:r w:rsidR="001915FC">
        <w:rPr>
          <w:rStyle w:val="Emphasis"/>
        </w:rPr>
        <w:t>, New Delhi</w:t>
      </w:r>
    </w:p>
    <w:p w14:paraId="6E9CBA0A" w14:textId="7480E044" w:rsidR="007C0E0E" w:rsidRPr="00565B06" w:rsidRDefault="00561973" w:rsidP="00561973">
      <w:pPr>
        <w:pStyle w:val="Heading3"/>
      </w:pPr>
      <w:r>
        <w:t>April 2015</w:t>
      </w:r>
      <w:r w:rsidR="007C0E0E" w:rsidRPr="00565B06">
        <w:t xml:space="preserve"> – </w:t>
      </w:r>
      <w:r>
        <w:t>March 2016</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3643F46D" w14:textId="77777777" w:rsidTr="00562422">
        <w:tc>
          <w:tcPr>
            <w:tcW w:w="720" w:type="dxa"/>
            <w:tcMar>
              <w:right w:w="216" w:type="dxa"/>
            </w:tcMar>
            <w:vAlign w:val="bottom"/>
          </w:tcPr>
          <w:p w14:paraId="0D99FF7B" w14:textId="77777777" w:rsidR="005E088C" w:rsidRPr="00565B06" w:rsidRDefault="00075B13" w:rsidP="00075B13">
            <w:pPr>
              <w:pStyle w:val="Icons"/>
            </w:pPr>
            <w:r w:rsidRPr="00565B06">
              <w:rPr>
                <w:noProof/>
              </w:rPr>
              <mc:AlternateContent>
                <mc:Choice Requires="wpg">
                  <w:drawing>
                    <wp:inline distT="0" distB="0" distL="0" distR="0" wp14:anchorId="0DC5A079" wp14:editId="71A9F162">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92C8AF5"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67EAD03F" w14:textId="77777777" w:rsidR="005E088C" w:rsidRPr="00565B06" w:rsidRDefault="00000000" w:rsidP="0004158B">
            <w:pPr>
              <w:pStyle w:val="Heading1"/>
              <w:outlineLvl w:val="0"/>
            </w:pPr>
            <w:sdt>
              <w:sdtPr>
                <w:alias w:val="Education:"/>
                <w:tag w:val="Education:"/>
                <w:id w:val="-2131392780"/>
                <w:placeholder>
                  <w:docPart w:val="9FD3BF5DC74C416C935C6514A334F191"/>
                </w:placeholder>
                <w:temporary/>
                <w:showingPlcHdr/>
                <w15:appearance w15:val="hidden"/>
              </w:sdtPr>
              <w:sdtContent>
                <w:r w:rsidR="005E088C" w:rsidRPr="00565B06">
                  <w:t>Experience</w:t>
                </w:r>
              </w:sdtContent>
            </w:sdt>
          </w:p>
        </w:tc>
      </w:tr>
    </w:tbl>
    <w:p w14:paraId="6804D6E2" w14:textId="54F831CF" w:rsidR="005E088C" w:rsidRPr="00565B06" w:rsidRDefault="00065A51" w:rsidP="00B47E1E">
      <w:pPr>
        <w:pStyle w:val="Heading2"/>
      </w:pPr>
      <w:r>
        <w:t>Software Developer</w:t>
      </w:r>
      <w:r w:rsidR="005E088C" w:rsidRPr="00565B06">
        <w:t xml:space="preserve"> | </w:t>
      </w:r>
      <w:r>
        <w:rPr>
          <w:rStyle w:val="Emphasis"/>
        </w:rPr>
        <w:t>UST Global</w:t>
      </w:r>
    </w:p>
    <w:p w14:paraId="1CB47B6A" w14:textId="57E9FB95" w:rsidR="005E088C" w:rsidRPr="00565B06" w:rsidRDefault="00065A51" w:rsidP="004F199F">
      <w:pPr>
        <w:pStyle w:val="Heading3"/>
      </w:pPr>
      <w:r>
        <w:t>February 2021</w:t>
      </w:r>
      <w:r w:rsidR="005E088C" w:rsidRPr="00565B06">
        <w:t xml:space="preserve"> – </w:t>
      </w:r>
      <w:r>
        <w:t>present</w:t>
      </w:r>
    </w:p>
    <w:p w14:paraId="54EF029B" w14:textId="1232A2C0" w:rsidR="00065A51" w:rsidRDefault="00065A51" w:rsidP="00065A51">
      <w:pPr>
        <w:pStyle w:val="ListParagraph"/>
        <w:numPr>
          <w:ilvl w:val="0"/>
          <w:numId w:val="16"/>
        </w:numPr>
      </w:pPr>
      <w:r>
        <w:t>Design and build Robotic Automation (RPA) applications for TTI processes including sales, finance, and supply chain processes.</w:t>
      </w:r>
    </w:p>
    <w:p w14:paraId="7043E12D" w14:textId="3B9A6A28" w:rsidR="00065A51" w:rsidRDefault="00065A51" w:rsidP="00065A51">
      <w:pPr>
        <w:pStyle w:val="ListParagraph"/>
        <w:numPr>
          <w:ilvl w:val="0"/>
          <w:numId w:val="16"/>
        </w:numPr>
      </w:pPr>
      <w:r>
        <w:t>Work with the automation Program Leader and agile team for discovery, development and deployment of prioritized automation solutions.</w:t>
      </w:r>
    </w:p>
    <w:p w14:paraId="772278A0" w14:textId="36019312" w:rsidR="00065A51" w:rsidRDefault="00065A51" w:rsidP="00065A51">
      <w:pPr>
        <w:pStyle w:val="ListParagraph"/>
        <w:numPr>
          <w:ilvl w:val="0"/>
          <w:numId w:val="16"/>
        </w:numPr>
      </w:pPr>
      <w:r>
        <w:t>Eliminate</w:t>
      </w:r>
      <w:r w:rsidR="001915FC">
        <w:t xml:space="preserve"> the</w:t>
      </w:r>
      <w:r>
        <w:t xml:space="preserve"> errors by owning the testing and validation of RPA applications.</w:t>
      </w:r>
    </w:p>
    <w:p w14:paraId="007A86F1" w14:textId="7D0499A1" w:rsidR="00065A51" w:rsidRDefault="00065A51" w:rsidP="00065A51">
      <w:pPr>
        <w:pStyle w:val="ListParagraph"/>
        <w:numPr>
          <w:ilvl w:val="0"/>
          <w:numId w:val="16"/>
        </w:numPr>
      </w:pPr>
      <w:r>
        <w:t>Maintain and enhance existing RPA application programs by continually improving the understanding of users' needs.</w:t>
      </w:r>
    </w:p>
    <w:p w14:paraId="779785EB" w14:textId="644F9328" w:rsidR="00065A51" w:rsidRDefault="00065A51" w:rsidP="00065A51">
      <w:pPr>
        <w:pStyle w:val="ListParagraph"/>
        <w:numPr>
          <w:ilvl w:val="0"/>
          <w:numId w:val="16"/>
        </w:numPr>
      </w:pPr>
      <w:r>
        <w:t>Provid</w:t>
      </w:r>
      <w:r w:rsidR="001915FC">
        <w:t>e</w:t>
      </w:r>
      <w:r>
        <w:t xml:space="preserve"> programmer support according to the ROTA.</w:t>
      </w:r>
    </w:p>
    <w:p w14:paraId="0AF97552" w14:textId="77777777" w:rsidR="00065A51" w:rsidRDefault="00065A51" w:rsidP="00065A51">
      <w:pPr>
        <w:pStyle w:val="ListParagraph"/>
        <w:numPr>
          <w:ilvl w:val="0"/>
          <w:numId w:val="16"/>
        </w:numPr>
      </w:pPr>
      <w:r>
        <w:t>Conducted data modelling, performance and integration testing.</w:t>
      </w:r>
    </w:p>
    <w:p w14:paraId="5D99F963" w14:textId="696BE890" w:rsidR="005E088C" w:rsidRDefault="00065A51" w:rsidP="005E088C">
      <w:pPr>
        <w:pStyle w:val="ListParagraph"/>
        <w:numPr>
          <w:ilvl w:val="0"/>
          <w:numId w:val="16"/>
        </w:numPr>
      </w:pPr>
      <w:r>
        <w:t>Translated technical concepts and information in terms parties could easily comprehend.</w:t>
      </w:r>
    </w:p>
    <w:p w14:paraId="6BC5C25D" w14:textId="5BCD461D" w:rsidR="009958D7" w:rsidRDefault="009958D7" w:rsidP="005E088C">
      <w:pPr>
        <w:pStyle w:val="ListParagraph"/>
        <w:numPr>
          <w:ilvl w:val="0"/>
          <w:numId w:val="16"/>
        </w:numPr>
      </w:pPr>
      <w:r>
        <w:t>Work in PeopleSoft Software and deals with the voucher details of each company.</w:t>
      </w:r>
    </w:p>
    <w:p w14:paraId="30747BD1" w14:textId="14D68288" w:rsidR="009958D7" w:rsidRDefault="009958D7" w:rsidP="005E088C">
      <w:pPr>
        <w:pStyle w:val="ListParagraph"/>
        <w:numPr>
          <w:ilvl w:val="0"/>
          <w:numId w:val="16"/>
        </w:numPr>
      </w:pPr>
      <w:r>
        <w:t>Has experience in UiPath automation related project with python as a programming language and using the mainframe to extract the health insurance related details.</w:t>
      </w:r>
    </w:p>
    <w:p w14:paraId="2E364FA4" w14:textId="71D85CB1" w:rsidR="009958D7" w:rsidRPr="00565B06" w:rsidRDefault="009958D7" w:rsidP="005E088C">
      <w:pPr>
        <w:pStyle w:val="ListParagraph"/>
        <w:numPr>
          <w:ilvl w:val="0"/>
          <w:numId w:val="16"/>
        </w:numPr>
      </w:pPr>
      <w:r>
        <w:t>Have an experience in Cotiviti related project also.</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5E1B88B6" w14:textId="77777777" w:rsidTr="00562422">
        <w:tc>
          <w:tcPr>
            <w:tcW w:w="720" w:type="dxa"/>
            <w:tcMar>
              <w:right w:w="216" w:type="dxa"/>
            </w:tcMar>
            <w:vAlign w:val="bottom"/>
          </w:tcPr>
          <w:p w14:paraId="77013549" w14:textId="77777777" w:rsidR="00143224" w:rsidRPr="00565B06" w:rsidRDefault="00075B13" w:rsidP="00075B13">
            <w:pPr>
              <w:pStyle w:val="Icons"/>
            </w:pPr>
            <w:r w:rsidRPr="00565B06">
              <w:rPr>
                <w:noProof/>
              </w:rPr>
              <mc:AlternateContent>
                <mc:Choice Requires="wpg">
                  <w:drawing>
                    <wp:inline distT="0" distB="0" distL="0" distR="0" wp14:anchorId="1F9E3BFB" wp14:editId="146FDDEF">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4386CD"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0466280F" w14:textId="77777777" w:rsidR="00143224" w:rsidRPr="00565B06" w:rsidRDefault="00000000" w:rsidP="00AD6216">
            <w:pPr>
              <w:pStyle w:val="Heading1"/>
              <w:outlineLvl w:val="0"/>
            </w:pPr>
            <w:sdt>
              <w:sdtPr>
                <w:alias w:val="Skills:"/>
                <w:tag w:val="Skills:"/>
                <w:id w:val="-925109897"/>
                <w:placeholder>
                  <w:docPart w:val="ABD95B155CCC43C18E63ACD278F70DAB"/>
                </w:placeholder>
                <w:temporary/>
                <w:showingPlcHdr/>
                <w15:appearance w15:val="hidden"/>
              </w:sdt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607095AE" w14:textId="77777777" w:rsidTr="00565B06">
        <w:tc>
          <w:tcPr>
            <w:tcW w:w="4320" w:type="dxa"/>
          </w:tcPr>
          <w:p w14:paraId="61588FF9" w14:textId="379132D4" w:rsidR="00143224" w:rsidRPr="00565B06" w:rsidRDefault="00065A51" w:rsidP="00065A51">
            <w:pPr>
              <w:pStyle w:val="ListBullet"/>
            </w:pPr>
            <w:r w:rsidRPr="00065A51">
              <w:t>Knowledge in full stack development and UiPath RPA development.</w:t>
            </w:r>
          </w:p>
          <w:p w14:paraId="25956A53" w14:textId="77777777" w:rsidR="00065A51" w:rsidRDefault="00065A51" w:rsidP="00007226">
            <w:pPr>
              <w:pStyle w:val="ListBullet"/>
            </w:pPr>
            <w:r w:rsidRPr="00EF7EB0">
              <w:t>Knowledge in HTML, CSS, and JavaScript.</w:t>
            </w:r>
          </w:p>
          <w:p w14:paraId="1D9825D7" w14:textId="06EE78B2" w:rsidR="00DD4331" w:rsidRPr="00565B06" w:rsidRDefault="00DD4331" w:rsidP="00007226">
            <w:pPr>
              <w:pStyle w:val="ListBullet"/>
            </w:pPr>
            <w:r>
              <w:t>Automation Anywhere Certified Advanced RPA Professional</w:t>
            </w:r>
          </w:p>
        </w:tc>
        <w:tc>
          <w:tcPr>
            <w:tcW w:w="4320" w:type="dxa"/>
            <w:tcMar>
              <w:left w:w="576" w:type="dxa"/>
            </w:tcMar>
          </w:tcPr>
          <w:p w14:paraId="70F06F89" w14:textId="27123A76" w:rsidR="00143224" w:rsidRPr="00565B06" w:rsidRDefault="00065A51" w:rsidP="00065A51">
            <w:pPr>
              <w:pStyle w:val="ListBullet"/>
            </w:pPr>
            <w:r w:rsidRPr="00EF7EB0">
              <w:t>Python, C programming skills.</w:t>
            </w:r>
          </w:p>
          <w:p w14:paraId="52F3D115" w14:textId="022E7D30" w:rsidR="00F904FC" w:rsidRPr="00565B06" w:rsidRDefault="00065A51" w:rsidP="00065A51">
            <w:pPr>
              <w:pStyle w:val="ListBullet"/>
            </w:pPr>
            <w:r w:rsidRPr="00065A51">
              <w:t>SQLs writing ability.</w:t>
            </w:r>
          </w:p>
          <w:p w14:paraId="584BABF6" w14:textId="77777777" w:rsidR="00F904FC" w:rsidRDefault="00065A51" w:rsidP="00065A51">
            <w:pPr>
              <w:pStyle w:val="ListBullet"/>
            </w:pPr>
            <w:r w:rsidRPr="00065A51">
              <w:t>Strong communication &amp; analytical skills.</w:t>
            </w:r>
          </w:p>
          <w:p w14:paraId="6EA8E546" w14:textId="23317F66" w:rsidR="00650CCA" w:rsidRPr="00565B06" w:rsidRDefault="00650CCA" w:rsidP="00065A51">
            <w:pPr>
              <w:pStyle w:val="ListBullet"/>
            </w:pPr>
            <w:r>
              <w:t xml:space="preserve">Knowledge in </w:t>
            </w:r>
            <w:proofErr w:type="spellStart"/>
            <w:r>
              <w:t>BluePrism</w:t>
            </w:r>
            <w:proofErr w:type="spellEnd"/>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5A9DB506" w14:textId="77777777" w:rsidTr="00562422">
        <w:tc>
          <w:tcPr>
            <w:tcW w:w="725" w:type="dxa"/>
            <w:tcMar>
              <w:right w:w="216" w:type="dxa"/>
            </w:tcMar>
            <w:vAlign w:val="bottom"/>
          </w:tcPr>
          <w:p w14:paraId="5A2B19BD" w14:textId="77777777" w:rsidR="00AC7C34" w:rsidRPr="00565B06" w:rsidRDefault="00075B13" w:rsidP="00075B13">
            <w:pPr>
              <w:pStyle w:val="Icons"/>
            </w:pPr>
            <w:r w:rsidRPr="00565B06">
              <w:rPr>
                <w:noProof/>
              </w:rPr>
              <w:lastRenderedPageBreak/>
              <mc:AlternateContent>
                <mc:Choice Requires="wpg">
                  <w:drawing>
                    <wp:inline distT="0" distB="0" distL="0" distR="0" wp14:anchorId="22A1D3D2" wp14:editId="3547E965">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8E60EC1"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42874638" w14:textId="77777777" w:rsidR="00AC7C34" w:rsidRPr="00565B06" w:rsidRDefault="00000000" w:rsidP="00AD6216">
            <w:pPr>
              <w:pStyle w:val="Heading1"/>
              <w:outlineLvl w:val="0"/>
            </w:pPr>
            <w:sdt>
              <w:sdtPr>
                <w:alias w:val="Activities:"/>
                <w:tag w:val="Activities:"/>
                <w:id w:val="-2061776476"/>
                <w:placeholder>
                  <w:docPart w:val="D11247F6E14645F0866C2ADBC63F013E"/>
                </w:placeholder>
                <w:temporary/>
                <w:showingPlcHdr/>
                <w15:appearance w15:val="hidden"/>
              </w:sdtPr>
              <w:sdtContent>
                <w:r w:rsidR="00AC7C34" w:rsidRPr="00565B06">
                  <w:t>Activities</w:t>
                </w:r>
              </w:sdtContent>
            </w:sdt>
          </w:p>
        </w:tc>
      </w:tr>
    </w:tbl>
    <w:p w14:paraId="08F8418F" w14:textId="0A4AFC3D" w:rsidR="00065A51" w:rsidRPr="00065A51" w:rsidRDefault="00065A51" w:rsidP="00065A51">
      <w:pPr>
        <w:pStyle w:val="ListParagraph"/>
        <w:numPr>
          <w:ilvl w:val="0"/>
          <w:numId w:val="18"/>
        </w:numPr>
      </w:pPr>
      <w:r w:rsidRPr="00065A51">
        <w:rPr>
          <w:b/>
        </w:rPr>
        <w:t xml:space="preserve">MAIN PROJECT [Bus Tracker]: </w:t>
      </w:r>
      <w:r w:rsidRPr="00065A51">
        <w:t>This is an application-based software that enhance an easy and safe transportation facility. The system gives detailed arrival time and at the same time gives an alternative way to reach the destination as fast as possible. This system give rise to a paperless ticket procedure and suggests whether the bus is congested or not.</w:t>
      </w:r>
    </w:p>
    <w:p w14:paraId="36F7C7A4" w14:textId="77777777" w:rsidR="00065A51" w:rsidRPr="00065A51" w:rsidRDefault="00065A51" w:rsidP="00065A51"/>
    <w:p w14:paraId="5AB2BD5C" w14:textId="77777777" w:rsidR="00065A51" w:rsidRPr="00065A51" w:rsidRDefault="00065A51" w:rsidP="00065A51">
      <w:pPr>
        <w:pStyle w:val="ListParagraph"/>
        <w:numPr>
          <w:ilvl w:val="0"/>
          <w:numId w:val="18"/>
        </w:numPr>
        <w:rPr>
          <w:b/>
        </w:rPr>
      </w:pPr>
      <w:r w:rsidRPr="00065A51">
        <w:rPr>
          <w:b/>
        </w:rPr>
        <w:t>SEMINAR [A Step towards Virtual Reality based Social Communication for children with Autism]</w:t>
      </w:r>
    </w:p>
    <w:p w14:paraId="16176A03" w14:textId="77777777" w:rsidR="00065A51" w:rsidRPr="00065A51" w:rsidRDefault="00065A51" w:rsidP="00065A51">
      <w:pPr>
        <w:rPr>
          <w:b/>
        </w:rPr>
      </w:pPr>
    </w:p>
    <w:p w14:paraId="1A642645" w14:textId="6A7E7739" w:rsidR="00065A51" w:rsidRDefault="00065A51" w:rsidP="00316CE4">
      <w:pPr>
        <w:pStyle w:val="ListParagraph"/>
        <w:numPr>
          <w:ilvl w:val="0"/>
          <w:numId w:val="18"/>
        </w:numPr>
      </w:pPr>
      <w:r w:rsidRPr="00065A51">
        <w:rPr>
          <w:b/>
        </w:rPr>
        <w:t xml:space="preserve">DESIGN PROJECT [Athlete Enhancement Device]: </w:t>
      </w:r>
      <w:r w:rsidRPr="00065A51">
        <w:t>Designed a software product that calculates the muscle strength of local athletes and comparing the strength of this local athlete with the national level athletes of the corresponding field. In this way, it correspondingly suggests the nutrition and exercise to be done to have the level of national athletes.</w:t>
      </w:r>
    </w:p>
    <w:p w14:paraId="66358961" w14:textId="77777777" w:rsidR="00007226" w:rsidRDefault="00007226" w:rsidP="00007226">
      <w:pPr>
        <w:pStyle w:val="ListParagraph"/>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8C2AE2" w:rsidRPr="00565B06" w14:paraId="71FDDA79" w14:textId="77777777" w:rsidTr="00065965">
        <w:tc>
          <w:tcPr>
            <w:tcW w:w="725" w:type="dxa"/>
            <w:tcMar>
              <w:right w:w="216" w:type="dxa"/>
            </w:tcMar>
            <w:vAlign w:val="bottom"/>
          </w:tcPr>
          <w:p w14:paraId="61A5AD87" w14:textId="77777777" w:rsidR="008C2AE2" w:rsidRPr="00565B06" w:rsidRDefault="008C2AE2" w:rsidP="00065965">
            <w:pPr>
              <w:pStyle w:val="Icons"/>
            </w:pPr>
            <w:r w:rsidRPr="00565B06">
              <w:rPr>
                <w:noProof/>
              </w:rPr>
              <mc:AlternateContent>
                <mc:Choice Requires="wpg">
                  <w:drawing>
                    <wp:inline distT="0" distB="0" distL="0" distR="0" wp14:anchorId="32B3422D" wp14:editId="21FE99AF">
                      <wp:extent cx="274320" cy="274320"/>
                      <wp:effectExtent l="0" t="0" r="0" b="0"/>
                      <wp:docPr id="7"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DCC0436"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1OnxAAAId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2BFF08B5" w14:textId="1D3F742D" w:rsidR="008C2AE2" w:rsidRPr="00565B06" w:rsidRDefault="008C2AE2" w:rsidP="00065965">
            <w:pPr>
              <w:pStyle w:val="Heading1"/>
              <w:outlineLvl w:val="0"/>
            </w:pPr>
            <w:r>
              <w:t>Certifications</w:t>
            </w:r>
          </w:p>
        </w:tc>
      </w:tr>
    </w:tbl>
    <w:p w14:paraId="10B0B5A7" w14:textId="2658A842" w:rsidR="00007226" w:rsidRDefault="00007226" w:rsidP="00007226"/>
    <w:p w14:paraId="323BB183" w14:textId="416D0C86" w:rsidR="008C2AE2" w:rsidRDefault="008C2AE2" w:rsidP="008C2AE2">
      <w:pPr>
        <w:pStyle w:val="ListParagraph"/>
        <w:numPr>
          <w:ilvl w:val="0"/>
          <w:numId w:val="19"/>
        </w:numPr>
      </w:pPr>
      <w:r>
        <w:t>Automation Anywhere Certified Advanced RPA Professional</w:t>
      </w:r>
    </w:p>
    <w:p w14:paraId="0F8644FA" w14:textId="00085326" w:rsidR="008C2AE2" w:rsidRDefault="008C2AE2" w:rsidP="008C2AE2">
      <w:pPr>
        <w:pStyle w:val="ListParagraph"/>
        <w:numPr>
          <w:ilvl w:val="0"/>
          <w:numId w:val="19"/>
        </w:numPr>
      </w:pPr>
      <w:r>
        <w:t>NPTEL Certified on Social Engineering</w:t>
      </w:r>
    </w:p>
    <w:p w14:paraId="5A6A7C9E" w14:textId="1AD23B70" w:rsidR="008C2AE2" w:rsidRPr="00565B06" w:rsidRDefault="008C2AE2" w:rsidP="008C2AE2">
      <w:pPr>
        <w:pStyle w:val="ListParagraph"/>
        <w:numPr>
          <w:ilvl w:val="0"/>
          <w:numId w:val="19"/>
        </w:numPr>
      </w:pPr>
      <w:r>
        <w:t>Diploma of Completion of UiPath RPA Professional and as well as Advanced RPA Professional</w:t>
      </w:r>
    </w:p>
    <w:sectPr w:rsidR="008C2AE2"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1B4C" w14:textId="77777777" w:rsidR="00654A62" w:rsidRDefault="00654A62" w:rsidP="00F534FB">
      <w:pPr>
        <w:spacing w:after="0"/>
      </w:pPr>
      <w:r>
        <w:separator/>
      </w:r>
    </w:p>
  </w:endnote>
  <w:endnote w:type="continuationSeparator" w:id="0">
    <w:p w14:paraId="50F46B76" w14:textId="77777777" w:rsidR="00654A62" w:rsidRDefault="00654A62"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631BC915"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6291" w14:textId="77777777" w:rsidR="00654A62" w:rsidRDefault="00654A62" w:rsidP="00F534FB">
      <w:pPr>
        <w:spacing w:after="0"/>
      </w:pPr>
      <w:r>
        <w:separator/>
      </w:r>
    </w:p>
  </w:footnote>
  <w:footnote w:type="continuationSeparator" w:id="0">
    <w:p w14:paraId="787A423A" w14:textId="77777777" w:rsidR="00654A62" w:rsidRDefault="00654A62"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E2F3"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03574CE0" wp14:editId="472CD251">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A88808E"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E389A32"/>
    <w:lvl w:ilvl="0">
      <w:start w:val="1"/>
      <w:numFmt w:val="bullet"/>
      <w:pStyle w:val="List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21A3EAE"/>
    <w:multiLevelType w:val="hybridMultilevel"/>
    <w:tmpl w:val="A7120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C20334"/>
    <w:multiLevelType w:val="hybridMultilevel"/>
    <w:tmpl w:val="10389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2B488C"/>
    <w:multiLevelType w:val="multilevel"/>
    <w:tmpl w:val="DBEE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D134A2E"/>
    <w:multiLevelType w:val="hybridMultilevel"/>
    <w:tmpl w:val="3400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1097668">
    <w:abstractNumId w:val="9"/>
  </w:num>
  <w:num w:numId="2" w16cid:durableId="490944696">
    <w:abstractNumId w:val="9"/>
    <w:lvlOverride w:ilvl="0">
      <w:startOverride w:val="1"/>
    </w:lvlOverride>
  </w:num>
  <w:num w:numId="3" w16cid:durableId="765930114">
    <w:abstractNumId w:val="11"/>
  </w:num>
  <w:num w:numId="4" w16cid:durableId="2057201002">
    <w:abstractNumId w:val="16"/>
  </w:num>
  <w:num w:numId="5" w16cid:durableId="1119686039">
    <w:abstractNumId w:val="8"/>
  </w:num>
  <w:num w:numId="6" w16cid:durableId="415635682">
    <w:abstractNumId w:val="7"/>
  </w:num>
  <w:num w:numId="7" w16cid:durableId="1220050909">
    <w:abstractNumId w:val="6"/>
  </w:num>
  <w:num w:numId="8" w16cid:durableId="341784222">
    <w:abstractNumId w:val="5"/>
  </w:num>
  <w:num w:numId="9" w16cid:durableId="431635177">
    <w:abstractNumId w:val="4"/>
  </w:num>
  <w:num w:numId="10" w16cid:durableId="617952239">
    <w:abstractNumId w:val="3"/>
  </w:num>
  <w:num w:numId="11" w16cid:durableId="2127657356">
    <w:abstractNumId w:val="2"/>
  </w:num>
  <w:num w:numId="12" w16cid:durableId="1004943728">
    <w:abstractNumId w:val="1"/>
  </w:num>
  <w:num w:numId="13" w16cid:durableId="298727171">
    <w:abstractNumId w:val="0"/>
  </w:num>
  <w:num w:numId="14" w16cid:durableId="896822254">
    <w:abstractNumId w:val="14"/>
  </w:num>
  <w:num w:numId="15" w16cid:durableId="530075880">
    <w:abstractNumId w:val="12"/>
  </w:num>
  <w:num w:numId="16" w16cid:durableId="1253466819">
    <w:abstractNumId w:val="17"/>
  </w:num>
  <w:num w:numId="17" w16cid:durableId="1306853915">
    <w:abstractNumId w:val="15"/>
  </w:num>
  <w:num w:numId="18" w16cid:durableId="638807127">
    <w:abstractNumId w:val="13"/>
  </w:num>
  <w:num w:numId="19" w16cid:durableId="896402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73"/>
    <w:rsid w:val="00002750"/>
    <w:rsid w:val="00004D4E"/>
    <w:rsid w:val="00007226"/>
    <w:rsid w:val="00011895"/>
    <w:rsid w:val="00013818"/>
    <w:rsid w:val="00024730"/>
    <w:rsid w:val="000348ED"/>
    <w:rsid w:val="00040CF1"/>
    <w:rsid w:val="0004158B"/>
    <w:rsid w:val="00051DFD"/>
    <w:rsid w:val="00056FE7"/>
    <w:rsid w:val="000570FF"/>
    <w:rsid w:val="00057244"/>
    <w:rsid w:val="00061C1E"/>
    <w:rsid w:val="0006454B"/>
    <w:rsid w:val="00065A51"/>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15FC"/>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197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50CCA"/>
    <w:rsid w:val="00654A62"/>
    <w:rsid w:val="00663536"/>
    <w:rsid w:val="006648D4"/>
    <w:rsid w:val="00673F18"/>
    <w:rsid w:val="00676CEB"/>
    <w:rsid w:val="00680D6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C2AE2"/>
    <w:rsid w:val="008D4FC8"/>
    <w:rsid w:val="008D5A80"/>
    <w:rsid w:val="008E5483"/>
    <w:rsid w:val="008F4532"/>
    <w:rsid w:val="00933CCA"/>
    <w:rsid w:val="0093795C"/>
    <w:rsid w:val="009411E8"/>
    <w:rsid w:val="00952C89"/>
    <w:rsid w:val="009540F4"/>
    <w:rsid w:val="00956B75"/>
    <w:rsid w:val="009918BB"/>
    <w:rsid w:val="009931F7"/>
    <w:rsid w:val="00994768"/>
    <w:rsid w:val="009958D7"/>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40AC"/>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331"/>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BCB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065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7231\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586042795541D5BE6B5E33DA1F061B"/>
        <w:category>
          <w:name w:val="General"/>
          <w:gallery w:val="placeholder"/>
        </w:category>
        <w:types>
          <w:type w:val="bbPlcHdr"/>
        </w:types>
        <w:behaviors>
          <w:behavior w:val="content"/>
        </w:behaviors>
        <w:guid w:val="{D0AB90FD-F5A4-4126-9C01-C98365727F2E}"/>
      </w:docPartPr>
      <w:docPartBody>
        <w:p w:rsidR="004023D4" w:rsidRDefault="00DA3D53">
          <w:pPr>
            <w:pStyle w:val="04586042795541D5BE6B5E33DA1F061B"/>
          </w:pPr>
          <w:r w:rsidRPr="009D0878">
            <w:t>Address</w:t>
          </w:r>
        </w:p>
      </w:docPartBody>
    </w:docPart>
    <w:docPart>
      <w:docPartPr>
        <w:name w:val="F0F855BB4640427E981BCE8236574060"/>
        <w:category>
          <w:name w:val="General"/>
          <w:gallery w:val="placeholder"/>
        </w:category>
        <w:types>
          <w:type w:val="bbPlcHdr"/>
        </w:types>
        <w:behaviors>
          <w:behavior w:val="content"/>
        </w:behaviors>
        <w:guid w:val="{1A30995A-963D-447E-BD72-A0DAEE0B5D3C}"/>
      </w:docPartPr>
      <w:docPartBody>
        <w:p w:rsidR="004023D4" w:rsidRDefault="00DA3D53">
          <w:pPr>
            <w:pStyle w:val="F0F855BB4640427E981BCE8236574060"/>
          </w:pPr>
          <w:r w:rsidRPr="009D0878">
            <w:t>Phone</w:t>
          </w:r>
        </w:p>
      </w:docPartBody>
    </w:docPart>
    <w:docPart>
      <w:docPartPr>
        <w:name w:val="A2B3C438B2FC423FA639BF1B5B3405BE"/>
        <w:category>
          <w:name w:val="General"/>
          <w:gallery w:val="placeholder"/>
        </w:category>
        <w:types>
          <w:type w:val="bbPlcHdr"/>
        </w:types>
        <w:behaviors>
          <w:behavior w:val="content"/>
        </w:behaviors>
        <w:guid w:val="{7CFD02AE-E705-4D6F-815E-CBBB34B03303}"/>
      </w:docPartPr>
      <w:docPartBody>
        <w:p w:rsidR="004023D4" w:rsidRDefault="00DA3D53">
          <w:pPr>
            <w:pStyle w:val="A2B3C438B2FC423FA639BF1B5B3405BE"/>
          </w:pPr>
          <w:r w:rsidRPr="009D0878">
            <w:t>Email</w:t>
          </w:r>
        </w:p>
      </w:docPartBody>
    </w:docPart>
    <w:docPart>
      <w:docPartPr>
        <w:name w:val="FDC1D8CC89C8429C8D481E972A0C369A"/>
        <w:category>
          <w:name w:val="General"/>
          <w:gallery w:val="placeholder"/>
        </w:category>
        <w:types>
          <w:type w:val="bbPlcHdr"/>
        </w:types>
        <w:behaviors>
          <w:behavior w:val="content"/>
        </w:behaviors>
        <w:guid w:val="{53FEB32D-9090-4156-90AF-1782FC0BE9D4}"/>
      </w:docPartPr>
      <w:docPartBody>
        <w:p w:rsidR="004023D4" w:rsidRDefault="00DA3D53">
          <w:pPr>
            <w:pStyle w:val="FDC1D8CC89C8429C8D481E972A0C369A"/>
          </w:pPr>
          <w:r w:rsidRPr="009D0878">
            <w:t>LinkedIn Profile</w:t>
          </w:r>
        </w:p>
      </w:docPartBody>
    </w:docPart>
    <w:docPart>
      <w:docPartPr>
        <w:name w:val="256CB1E3D2734D259F6F11106EE3B417"/>
        <w:category>
          <w:name w:val="General"/>
          <w:gallery w:val="placeholder"/>
        </w:category>
        <w:types>
          <w:type w:val="bbPlcHdr"/>
        </w:types>
        <w:behaviors>
          <w:behavior w:val="content"/>
        </w:behaviors>
        <w:guid w:val="{63FBCA80-1576-4924-9466-33CA41EC5ADC}"/>
      </w:docPartPr>
      <w:docPartBody>
        <w:p w:rsidR="004023D4" w:rsidRDefault="00DA3D53">
          <w:pPr>
            <w:pStyle w:val="256CB1E3D2734D259F6F11106EE3B417"/>
          </w:pPr>
          <w:r w:rsidRPr="009D0878">
            <w:t>Twitter/Blog/Portfolio</w:t>
          </w:r>
        </w:p>
      </w:docPartBody>
    </w:docPart>
    <w:docPart>
      <w:docPartPr>
        <w:name w:val="5A516433437E45058C68E23C6D2F4061"/>
        <w:category>
          <w:name w:val="General"/>
          <w:gallery w:val="placeholder"/>
        </w:category>
        <w:types>
          <w:type w:val="bbPlcHdr"/>
        </w:types>
        <w:behaviors>
          <w:behavior w:val="content"/>
        </w:behaviors>
        <w:guid w:val="{251CFB87-BF3E-4394-8582-15ED200FEFF6}"/>
      </w:docPartPr>
      <w:docPartBody>
        <w:p w:rsidR="004023D4" w:rsidRDefault="00DA3D53">
          <w:pPr>
            <w:pStyle w:val="5A516433437E45058C68E23C6D2F4061"/>
          </w:pPr>
          <w:r w:rsidRPr="00D85CA4">
            <w:t>Objective</w:t>
          </w:r>
        </w:p>
      </w:docPartBody>
    </w:docPart>
    <w:docPart>
      <w:docPartPr>
        <w:name w:val="27B7BE33B5124ECD96599EEADF69D4E2"/>
        <w:category>
          <w:name w:val="General"/>
          <w:gallery w:val="placeholder"/>
        </w:category>
        <w:types>
          <w:type w:val="bbPlcHdr"/>
        </w:types>
        <w:behaviors>
          <w:behavior w:val="content"/>
        </w:behaviors>
        <w:guid w:val="{78081085-6567-46F9-AB07-03736DDC4799}"/>
      </w:docPartPr>
      <w:docPartBody>
        <w:p w:rsidR="004023D4" w:rsidRDefault="00DA3D53">
          <w:pPr>
            <w:pStyle w:val="27B7BE33B5124ECD96599EEADF69D4E2"/>
          </w:pPr>
          <w:r w:rsidRPr="00565B06">
            <w:t>Education</w:t>
          </w:r>
        </w:p>
      </w:docPartBody>
    </w:docPart>
    <w:docPart>
      <w:docPartPr>
        <w:name w:val="9FD3BF5DC74C416C935C6514A334F191"/>
        <w:category>
          <w:name w:val="General"/>
          <w:gallery w:val="placeholder"/>
        </w:category>
        <w:types>
          <w:type w:val="bbPlcHdr"/>
        </w:types>
        <w:behaviors>
          <w:behavior w:val="content"/>
        </w:behaviors>
        <w:guid w:val="{2B412A71-08A2-4E12-BAC0-B4CF8AF4493E}"/>
      </w:docPartPr>
      <w:docPartBody>
        <w:p w:rsidR="004023D4" w:rsidRDefault="00DA3D53">
          <w:pPr>
            <w:pStyle w:val="9FD3BF5DC74C416C935C6514A334F191"/>
          </w:pPr>
          <w:r w:rsidRPr="00565B06">
            <w:t>Experience</w:t>
          </w:r>
        </w:p>
      </w:docPartBody>
    </w:docPart>
    <w:docPart>
      <w:docPartPr>
        <w:name w:val="ABD95B155CCC43C18E63ACD278F70DAB"/>
        <w:category>
          <w:name w:val="General"/>
          <w:gallery w:val="placeholder"/>
        </w:category>
        <w:types>
          <w:type w:val="bbPlcHdr"/>
        </w:types>
        <w:behaviors>
          <w:behavior w:val="content"/>
        </w:behaviors>
        <w:guid w:val="{82860DF0-70E5-4725-9DD8-EF96C901815C}"/>
      </w:docPartPr>
      <w:docPartBody>
        <w:p w:rsidR="004023D4" w:rsidRDefault="00DA3D53">
          <w:pPr>
            <w:pStyle w:val="ABD95B155CCC43C18E63ACD278F70DAB"/>
          </w:pPr>
          <w:r w:rsidRPr="00565B06">
            <w:t>Skills</w:t>
          </w:r>
        </w:p>
      </w:docPartBody>
    </w:docPart>
    <w:docPart>
      <w:docPartPr>
        <w:name w:val="D11247F6E14645F0866C2ADBC63F013E"/>
        <w:category>
          <w:name w:val="General"/>
          <w:gallery w:val="placeholder"/>
        </w:category>
        <w:types>
          <w:type w:val="bbPlcHdr"/>
        </w:types>
        <w:behaviors>
          <w:behavior w:val="content"/>
        </w:behaviors>
        <w:guid w:val="{A68EF467-F1EC-4BE5-9A52-FA0AEF63314E}"/>
      </w:docPartPr>
      <w:docPartBody>
        <w:p w:rsidR="004023D4" w:rsidRDefault="00DA3D53">
          <w:pPr>
            <w:pStyle w:val="D11247F6E14645F0866C2ADBC63F013E"/>
          </w:pPr>
          <w:r w:rsidRPr="00565B06">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D4"/>
    <w:rsid w:val="004023D4"/>
    <w:rsid w:val="00B16A08"/>
    <w:rsid w:val="00CA56B7"/>
    <w:rsid w:val="00DA3D53"/>
    <w:rsid w:val="00E57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586042795541D5BE6B5E33DA1F061B">
    <w:name w:val="04586042795541D5BE6B5E33DA1F061B"/>
  </w:style>
  <w:style w:type="paragraph" w:customStyle="1" w:styleId="F0F855BB4640427E981BCE8236574060">
    <w:name w:val="F0F855BB4640427E981BCE8236574060"/>
  </w:style>
  <w:style w:type="paragraph" w:customStyle="1" w:styleId="A2B3C438B2FC423FA639BF1B5B3405BE">
    <w:name w:val="A2B3C438B2FC423FA639BF1B5B3405BE"/>
  </w:style>
  <w:style w:type="paragraph" w:customStyle="1" w:styleId="FDC1D8CC89C8429C8D481E972A0C369A">
    <w:name w:val="FDC1D8CC89C8429C8D481E972A0C369A"/>
  </w:style>
  <w:style w:type="paragraph" w:customStyle="1" w:styleId="256CB1E3D2734D259F6F11106EE3B417">
    <w:name w:val="256CB1E3D2734D259F6F11106EE3B417"/>
  </w:style>
  <w:style w:type="paragraph" w:customStyle="1" w:styleId="5A516433437E45058C68E23C6D2F4061">
    <w:name w:val="5A516433437E45058C68E23C6D2F4061"/>
  </w:style>
  <w:style w:type="paragraph" w:customStyle="1" w:styleId="27B7BE33B5124ECD96599EEADF69D4E2">
    <w:name w:val="27B7BE33B5124ECD96599EEADF69D4E2"/>
  </w:style>
  <w:style w:type="character" w:styleId="Emphasis">
    <w:name w:val="Emphasis"/>
    <w:basedOn w:val="DefaultParagraphFont"/>
    <w:uiPriority w:val="11"/>
    <w:qFormat/>
    <w:rPr>
      <w:b w:val="0"/>
      <w:iCs/>
      <w:color w:val="657C9C" w:themeColor="text2" w:themeTint="BF"/>
      <w:sz w:val="26"/>
    </w:rPr>
  </w:style>
  <w:style w:type="paragraph" w:customStyle="1" w:styleId="9FD3BF5DC74C416C935C6514A334F191">
    <w:name w:val="9FD3BF5DC74C416C935C6514A334F191"/>
  </w:style>
  <w:style w:type="paragraph" w:customStyle="1" w:styleId="ABD95B155CCC43C18E63ACD278F70DAB">
    <w:name w:val="ABD95B155CCC43C18E63ACD278F70DAB"/>
  </w:style>
  <w:style w:type="paragraph" w:customStyle="1" w:styleId="D11247F6E14645F0866C2ADBC63F013E">
    <w:name w:val="D11247F6E14645F0866C2ADBC63F013E"/>
  </w:style>
  <w:style w:type="paragraph" w:customStyle="1" w:styleId="1DDB8EB864784FC78CDD8A286CAD9015">
    <w:name w:val="1DDB8EB864784FC78CDD8A286CAD9015"/>
    <w:rsid w:val="00E577A2"/>
  </w:style>
  <w:style w:type="paragraph" w:customStyle="1" w:styleId="81E5B990CACE4B89A0394B1C396D10E2">
    <w:name w:val="81E5B990CACE4B89A0394B1C396D10E2"/>
    <w:rsid w:val="00E57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764, Group 3, Janta Flats, Hastsal</CompanyAddress>
  <CompanyPhone>+919061875789</CompanyPhone>
  <CompanyFax/>
  <CompanyEmail>Varshababu26@gmail.com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www.linkedin.com/in/varsha-babu</cp:keywords>
  <dc:description/>
  <cp:lastModifiedBy/>
  <cp:revision>1</cp:revision>
  <dcterms:created xsi:type="dcterms:W3CDTF">2022-06-15T09:32:00Z</dcterms:created>
  <dcterms:modified xsi:type="dcterms:W3CDTF">2023-06-21T06:34:00Z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