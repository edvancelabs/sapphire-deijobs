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B7C1" w14:textId="77777777" w:rsidR="00C30A43" w:rsidRDefault="00C30A43"/>
    <w:tbl>
      <w:tblPr>
        <w:tblW w:w="11057" w:type="dxa"/>
        <w:tblInd w:w="-1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283"/>
        <w:gridCol w:w="6946"/>
      </w:tblGrid>
      <w:tr w:rsidR="00A653EC" w14:paraId="098E5DB9" w14:textId="77777777" w:rsidTr="005E69FD">
        <w:trPr>
          <w:trHeight w:val="1476"/>
        </w:trPr>
        <w:tc>
          <w:tcPr>
            <w:tcW w:w="3828" w:type="dxa"/>
            <w:vMerge w:val="restart"/>
            <w:vAlign w:val="bottom"/>
          </w:tcPr>
          <w:p w14:paraId="15D39800" w14:textId="77777777" w:rsidR="00A653EC" w:rsidRDefault="00A653EC" w:rsidP="0072463E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14:paraId="7ACD2139" w14:textId="77777777" w:rsidR="005E69FD" w:rsidRDefault="005E69FD" w:rsidP="0072463E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14:paraId="178F95DE" w14:textId="77777777" w:rsidR="005E69FD" w:rsidRDefault="005E69FD" w:rsidP="0072463E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14:paraId="1F2B1CC2" w14:textId="6FDE44E3" w:rsidR="00A653EC" w:rsidRDefault="00A653EC" w:rsidP="0072463E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72463E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PROFILE</w:t>
            </w:r>
          </w:p>
          <w:p w14:paraId="53FB09EE" w14:textId="515E1448" w:rsidR="00A653EC" w:rsidRDefault="00A653EC" w:rsidP="0072463E">
            <w:pPr>
              <w:pStyle w:val="ListParagraph"/>
              <w:ind w:left="20"/>
              <w:rPr>
                <w:rFonts w:eastAsia="Times New Roman" w:cstheme="minorHAnsi"/>
              </w:rPr>
            </w:pPr>
            <w:r w:rsidRPr="00AD7409">
              <w:rPr>
                <w:rFonts w:eastAsia="Times New Roman" w:cstheme="minorHAnsi"/>
              </w:rPr>
              <w:t xml:space="preserve">Software professional with </w:t>
            </w:r>
            <w:r w:rsidR="00753579">
              <w:rPr>
                <w:rFonts w:eastAsia="Times New Roman" w:cstheme="minorHAnsi"/>
              </w:rPr>
              <w:t>~14</w:t>
            </w:r>
            <w:r w:rsidRPr="00AD7409">
              <w:rPr>
                <w:rFonts w:eastAsia="Times New Roman" w:cstheme="minorHAnsi"/>
              </w:rPr>
              <w:t xml:space="preserve"> years of experience </w:t>
            </w:r>
            <w:r w:rsidR="0005559C">
              <w:rPr>
                <w:rFonts w:eastAsia="Times New Roman" w:cstheme="minorHAnsi"/>
              </w:rPr>
              <w:t>in providing</w:t>
            </w:r>
            <w:r w:rsidRPr="00AD7409">
              <w:rPr>
                <w:rFonts w:eastAsia="Times New Roman" w:cstheme="minorHAnsi"/>
              </w:rPr>
              <w:t xml:space="preserve"> solutions for </w:t>
            </w:r>
            <w:r>
              <w:rPr>
                <w:rFonts w:eastAsia="Times New Roman" w:cstheme="minorHAnsi"/>
              </w:rPr>
              <w:t>Fortune 500</w:t>
            </w:r>
            <w:r w:rsidRPr="00AD7409">
              <w:rPr>
                <w:rFonts w:eastAsia="Times New Roman" w:cstheme="minorHAnsi"/>
              </w:rPr>
              <w:t xml:space="preserve"> customers. Excellent leadership record of leading team in</w:t>
            </w:r>
            <w:r>
              <w:rPr>
                <w:rFonts w:eastAsia="Times New Roman" w:cstheme="minorHAnsi"/>
              </w:rPr>
              <w:t xml:space="preserve"> product development</w:t>
            </w:r>
            <w:r w:rsidRPr="00AD7409">
              <w:rPr>
                <w:rFonts w:eastAsia="Times New Roman" w:cstheme="minorHAnsi"/>
              </w:rPr>
              <w:t xml:space="preserve"> projects. SPOC for </w:t>
            </w:r>
            <w:r w:rsidR="00FF73F4">
              <w:rPr>
                <w:rFonts w:eastAsia="Times New Roman" w:cstheme="minorHAnsi"/>
              </w:rPr>
              <w:t>account teams facing customers for</w:t>
            </w:r>
            <w:r w:rsidRPr="00AD7409">
              <w:rPr>
                <w:rFonts w:eastAsia="Times New Roman" w:cstheme="minorHAnsi"/>
              </w:rPr>
              <w:t xml:space="preserve"> strategy, technical support &amp; queries</w:t>
            </w:r>
            <w:r>
              <w:rPr>
                <w:rFonts w:eastAsia="Times New Roman" w:cstheme="minorHAnsi"/>
              </w:rPr>
              <w:t>.</w:t>
            </w:r>
          </w:p>
          <w:p w14:paraId="60B8C5ED" w14:textId="30B97FE5" w:rsidR="00A653EC" w:rsidRDefault="00A653EC" w:rsidP="00A653EC">
            <w:pPr>
              <w:rPr>
                <w:rFonts w:eastAsia="Times New Roman" w:cstheme="minorHAnsi"/>
              </w:rPr>
            </w:pPr>
          </w:p>
          <w:p w14:paraId="576C42CA" w14:textId="77777777" w:rsidR="001662FF" w:rsidRPr="00A653EC" w:rsidRDefault="001662FF" w:rsidP="00A653EC">
            <w:pPr>
              <w:rPr>
                <w:rFonts w:eastAsia="Times New Roman" w:cstheme="minorHAnsi"/>
              </w:rPr>
            </w:pPr>
          </w:p>
          <w:sdt>
            <w:sdtPr>
              <w:id w:val="-1759895456"/>
              <w:placeholder>
                <w:docPart w:val="F4FCD2F5788448429887F81764AD485A"/>
              </w:placeholder>
              <w:temporary/>
              <w:showingPlcHdr/>
              <w15:appearance w15:val="hidden"/>
            </w:sdtPr>
            <w:sdtContent>
              <w:p w14:paraId="2B8E0677" w14:textId="77777777" w:rsidR="00A653EC" w:rsidRDefault="00A653EC" w:rsidP="0072463E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-1659378665"/>
              <w:placeholder>
                <w:docPart w:val="D96EEEB795D44017A0DB6FB602686C1D"/>
              </w:placeholder>
              <w:temporary/>
              <w:showingPlcHdr/>
              <w15:appearance w15:val="hidden"/>
            </w:sdtPr>
            <w:sdtContent>
              <w:p w14:paraId="029AD641" w14:textId="77777777" w:rsidR="00A653EC" w:rsidRDefault="00A653EC" w:rsidP="0072463E">
                <w:r w:rsidRPr="004D3011">
                  <w:t>PHONE:</w:t>
                </w:r>
              </w:p>
            </w:sdtContent>
          </w:sdt>
          <w:p w14:paraId="091A38FC" w14:textId="77777777" w:rsidR="00A653EC" w:rsidRDefault="00A653EC" w:rsidP="0072463E">
            <w:r w:rsidRPr="003431D5">
              <w:t xml:space="preserve">+91-9632136711    </w:t>
            </w:r>
          </w:p>
          <w:p w14:paraId="4E08C5F5" w14:textId="77777777" w:rsidR="00A653EC" w:rsidRPr="004D3011" w:rsidRDefault="00A653EC" w:rsidP="0072463E"/>
          <w:sdt>
            <w:sdtPr>
              <w:id w:val="-1594395160"/>
              <w:placeholder>
                <w:docPart w:val="B18436B9E85B4C0C884CD6BD4E9D4426"/>
              </w:placeholder>
              <w:temporary/>
              <w:showingPlcHdr/>
              <w15:appearance w15:val="hidden"/>
            </w:sdtPr>
            <w:sdtContent>
              <w:p w14:paraId="419F317E" w14:textId="77777777" w:rsidR="00A653EC" w:rsidRDefault="00A653EC" w:rsidP="0072463E">
                <w:r w:rsidRPr="004D3011">
                  <w:t>WEBSITE:</w:t>
                </w:r>
              </w:p>
            </w:sdtContent>
          </w:sdt>
          <w:p w14:paraId="499D296E" w14:textId="10EE9C24" w:rsidR="00A653EC" w:rsidRDefault="00000000" w:rsidP="0072463E">
            <w:hyperlink r:id="rId10" w:history="1">
              <w:r w:rsidR="00FF73F4" w:rsidRPr="00700B80">
                <w:rPr>
                  <w:rStyle w:val="Hyperlink"/>
                </w:rPr>
                <w:t>https://www.linkedin.com/in/smita-patro/</w:t>
              </w:r>
            </w:hyperlink>
          </w:p>
          <w:p w14:paraId="5618EA69" w14:textId="77777777" w:rsidR="00FF73F4" w:rsidRDefault="00FF73F4" w:rsidP="0072463E"/>
          <w:sdt>
            <w:sdtPr>
              <w:id w:val="-1864347090"/>
              <w:placeholder>
                <w:docPart w:val="A737DE594F6142E49BAA400D00DD5ED2"/>
              </w:placeholder>
              <w:temporary/>
              <w:showingPlcHdr/>
              <w15:appearance w15:val="hidden"/>
            </w:sdtPr>
            <w:sdtContent>
              <w:p w14:paraId="2D4B2D77" w14:textId="77777777" w:rsidR="00A653EC" w:rsidRDefault="00A653EC" w:rsidP="0072463E">
                <w:r w:rsidRPr="004D3011">
                  <w:t>EMAIL:</w:t>
                </w:r>
              </w:p>
            </w:sdtContent>
          </w:sdt>
          <w:p w14:paraId="381BF32A" w14:textId="77777777" w:rsidR="00A653EC" w:rsidRDefault="00000000" w:rsidP="0072463E">
            <w:hyperlink r:id="rId11" w:history="1">
              <w:r w:rsidR="00A653EC" w:rsidRPr="00A879D2">
                <w:rPr>
                  <w:rStyle w:val="Hyperlink"/>
                </w:rPr>
                <w:t>smita.patro1@gmail.com</w:t>
              </w:r>
            </w:hyperlink>
          </w:p>
          <w:p w14:paraId="234C704B" w14:textId="48968A36" w:rsidR="00A653EC" w:rsidRDefault="00A653EC" w:rsidP="0072463E"/>
          <w:p w14:paraId="4CF81F6D" w14:textId="387EFB86" w:rsidR="001662FF" w:rsidRPr="001662FF" w:rsidRDefault="00C30A43" w:rsidP="001662FF">
            <w:pPr>
              <w:pStyle w:val="Heading3"/>
            </w:pPr>
            <w:r>
              <w:t>CERTICATIONS/ SKILLS</w:t>
            </w:r>
          </w:p>
          <w:p w14:paraId="7A155780" w14:textId="636693FF" w:rsidR="004E7411" w:rsidRDefault="004E7411" w:rsidP="0072463E">
            <w:pPr>
              <w:pStyle w:val="ListParagraph"/>
              <w:numPr>
                <w:ilvl w:val="0"/>
                <w:numId w:val="5"/>
              </w:numPr>
              <w:ind w:left="306" w:hanging="284"/>
              <w:rPr>
                <w:rFonts w:eastAsia="Calibri" w:cstheme="minorHAnsi"/>
              </w:rPr>
            </w:pPr>
            <w:r w:rsidRPr="004E7411">
              <w:rPr>
                <w:rFonts w:eastAsia="Calibri" w:cstheme="minorHAnsi"/>
              </w:rPr>
              <w:t>Certified Scrum Product Owner®</w:t>
            </w:r>
            <w:r>
              <w:rPr>
                <w:rFonts w:eastAsia="Calibri" w:cstheme="minorHAnsi"/>
              </w:rPr>
              <w:t xml:space="preserve"> (CSPO)</w:t>
            </w:r>
          </w:p>
          <w:p w14:paraId="3A4D65B9" w14:textId="1E889DAA" w:rsidR="00C30A43" w:rsidRDefault="00C30A43" w:rsidP="0072463E">
            <w:pPr>
              <w:pStyle w:val="ListParagraph"/>
              <w:numPr>
                <w:ilvl w:val="0"/>
                <w:numId w:val="5"/>
              </w:numPr>
              <w:ind w:left="306" w:hanging="284"/>
              <w:rPr>
                <w:rFonts w:eastAsia="Calibri" w:cstheme="minorHAnsi"/>
              </w:rPr>
            </w:pPr>
            <w:r w:rsidRPr="00C30A43">
              <w:rPr>
                <w:rFonts w:eastAsia="Calibri" w:cstheme="minorHAnsi"/>
              </w:rPr>
              <w:t>Certified SAFe® 5</w:t>
            </w:r>
            <w:r>
              <w:rPr>
                <w:rFonts w:eastAsia="Calibri" w:cstheme="minorHAnsi"/>
              </w:rPr>
              <w:t xml:space="preserve"> POPM </w:t>
            </w:r>
          </w:p>
          <w:p w14:paraId="29B71F02" w14:textId="04D35415" w:rsidR="00C4588F" w:rsidRDefault="00C4588F" w:rsidP="0072463E">
            <w:pPr>
              <w:pStyle w:val="ListParagraph"/>
              <w:numPr>
                <w:ilvl w:val="0"/>
                <w:numId w:val="5"/>
              </w:numPr>
              <w:ind w:left="306" w:hanging="284"/>
              <w:rPr>
                <w:rFonts w:eastAsia="Calibri" w:cstheme="minorHAnsi"/>
              </w:rPr>
            </w:pPr>
            <w:r w:rsidRPr="00C4588F">
              <w:rPr>
                <w:rFonts w:eastAsia="Calibri" w:cstheme="minorHAnsi"/>
              </w:rPr>
              <w:t xml:space="preserve">Program Management </w:t>
            </w:r>
          </w:p>
          <w:p w14:paraId="0DB312D9" w14:textId="7693AD35" w:rsidR="00C4588F" w:rsidRDefault="00C4588F" w:rsidP="0072463E">
            <w:pPr>
              <w:pStyle w:val="ListParagraph"/>
              <w:numPr>
                <w:ilvl w:val="0"/>
                <w:numId w:val="5"/>
              </w:numPr>
              <w:ind w:left="306" w:hanging="284"/>
              <w:rPr>
                <w:rFonts w:eastAsia="Calibri" w:cstheme="minorHAnsi"/>
              </w:rPr>
            </w:pPr>
            <w:r w:rsidRPr="00C4588F">
              <w:rPr>
                <w:rFonts w:eastAsia="Calibri" w:cstheme="minorHAnsi"/>
              </w:rPr>
              <w:t>Release Management</w:t>
            </w:r>
          </w:p>
          <w:p w14:paraId="4D7E9626" w14:textId="3246237B" w:rsidR="00A653EC" w:rsidRDefault="00A653EC" w:rsidP="0072463E">
            <w:pPr>
              <w:pStyle w:val="ListParagraph"/>
              <w:numPr>
                <w:ilvl w:val="0"/>
                <w:numId w:val="5"/>
              </w:numPr>
              <w:ind w:left="306" w:hanging="284"/>
            </w:pPr>
            <w:r>
              <w:t>Customer escalation</w:t>
            </w:r>
            <w:r w:rsidR="00C4588F">
              <w:t xml:space="preserve"> handling</w:t>
            </w:r>
          </w:p>
          <w:p w14:paraId="6EA487CE" w14:textId="4AB6438E" w:rsidR="00A653EC" w:rsidRDefault="0005559C" w:rsidP="0072463E">
            <w:pPr>
              <w:pStyle w:val="ListParagraph"/>
              <w:numPr>
                <w:ilvl w:val="0"/>
                <w:numId w:val="5"/>
              </w:numPr>
              <w:ind w:left="306" w:hanging="284"/>
            </w:pPr>
            <w:r>
              <w:t>FMEA</w:t>
            </w:r>
          </w:p>
          <w:p w14:paraId="403F39A3" w14:textId="77777777" w:rsidR="00C30A43" w:rsidRDefault="00C30A43" w:rsidP="00C30A43">
            <w:pPr>
              <w:pStyle w:val="ListParagraph"/>
              <w:numPr>
                <w:ilvl w:val="0"/>
                <w:numId w:val="5"/>
              </w:numPr>
              <w:ind w:left="306" w:hanging="284"/>
            </w:pPr>
            <w:r>
              <w:t xml:space="preserve">Root Cause &amp; Corrective Action </w:t>
            </w:r>
          </w:p>
          <w:p w14:paraId="5492F1A3" w14:textId="77777777" w:rsidR="00C30A43" w:rsidRDefault="00C30A43" w:rsidP="00C30A43">
            <w:pPr>
              <w:pStyle w:val="ListParagraph"/>
              <w:numPr>
                <w:ilvl w:val="0"/>
                <w:numId w:val="5"/>
              </w:numPr>
              <w:ind w:left="306" w:hanging="284"/>
            </w:pPr>
            <w:r>
              <w:t>Problem solving - 8D, 5-Why(s), Fishbone</w:t>
            </w:r>
          </w:p>
          <w:p w14:paraId="4D4A8E3B" w14:textId="11B33CAD" w:rsidR="00C30A43" w:rsidRDefault="00C30A43" w:rsidP="00C30A43">
            <w:pPr>
              <w:pStyle w:val="ListParagraph"/>
              <w:ind w:left="306"/>
            </w:pPr>
          </w:p>
          <w:p w14:paraId="242B6B20" w14:textId="0418E011" w:rsidR="001662FF" w:rsidRDefault="001662FF" w:rsidP="00C30A43">
            <w:pPr>
              <w:pStyle w:val="ListParagraph"/>
              <w:ind w:left="306"/>
            </w:pPr>
          </w:p>
          <w:p w14:paraId="15A39961" w14:textId="7A8424B5" w:rsidR="001662FF" w:rsidRPr="001662FF" w:rsidRDefault="00A653EC" w:rsidP="001662FF">
            <w:pPr>
              <w:pStyle w:val="Heading3"/>
            </w:pPr>
            <w:r>
              <w:t>TeCHNICAL SKILLS</w:t>
            </w:r>
          </w:p>
          <w:p w14:paraId="090077C8" w14:textId="77777777" w:rsidR="00A653EC" w:rsidRPr="003431D5" w:rsidRDefault="00A653EC" w:rsidP="0072463E">
            <w:pPr>
              <w:pStyle w:val="ListParagraph"/>
              <w:numPr>
                <w:ilvl w:val="0"/>
                <w:numId w:val="5"/>
              </w:numPr>
              <w:ind w:left="306" w:hanging="284"/>
              <w:rPr>
                <w:rFonts w:eastAsia="Calibri" w:cstheme="minorHAnsi"/>
              </w:rPr>
            </w:pPr>
            <w:r w:rsidRPr="00AD7409">
              <w:rPr>
                <w:rFonts w:cstheme="minorHAnsi"/>
                <w:b/>
              </w:rPr>
              <w:t>Operating System</w:t>
            </w:r>
            <w:r w:rsidRPr="00AD7409">
              <w:rPr>
                <w:rFonts w:cstheme="minorHAnsi"/>
              </w:rPr>
              <w:t>: Unix, Windows, QNX, VxWorks</w:t>
            </w:r>
          </w:p>
          <w:p w14:paraId="71FFD944" w14:textId="7EF38C59" w:rsidR="00A653EC" w:rsidRPr="00A653EC" w:rsidRDefault="00A653EC" w:rsidP="0072463E">
            <w:pPr>
              <w:pStyle w:val="ListParagraph"/>
              <w:numPr>
                <w:ilvl w:val="0"/>
                <w:numId w:val="5"/>
              </w:numPr>
              <w:ind w:left="306" w:hanging="284"/>
              <w:rPr>
                <w:rFonts w:cstheme="minorHAnsi"/>
                <w:bCs/>
              </w:rPr>
            </w:pPr>
            <w:r w:rsidRPr="00AD7409">
              <w:rPr>
                <w:rFonts w:cstheme="minorHAnsi"/>
                <w:b/>
              </w:rPr>
              <w:t>Programming Languages</w:t>
            </w:r>
            <w:r w:rsidRPr="0072463E">
              <w:rPr>
                <w:rFonts w:cstheme="minorHAnsi"/>
                <w:b/>
              </w:rPr>
              <w:t xml:space="preserve">: </w:t>
            </w:r>
            <w:r w:rsidRPr="00A653EC">
              <w:rPr>
                <w:rFonts w:cstheme="minorHAnsi"/>
                <w:bCs/>
              </w:rPr>
              <w:t>C</w:t>
            </w:r>
            <w:r w:rsidR="00845926">
              <w:rPr>
                <w:rFonts w:cstheme="minorHAnsi"/>
                <w:bCs/>
              </w:rPr>
              <w:t xml:space="preserve"> </w:t>
            </w:r>
            <w:r w:rsidRPr="00A653EC">
              <w:rPr>
                <w:rFonts w:cstheme="minorHAnsi"/>
                <w:bCs/>
              </w:rPr>
              <w:t>programming</w:t>
            </w:r>
            <w:r w:rsidR="00845926">
              <w:rPr>
                <w:rFonts w:cstheme="minorHAnsi"/>
                <w:bCs/>
              </w:rPr>
              <w:t>, C++</w:t>
            </w:r>
          </w:p>
          <w:p w14:paraId="7F3F0CF2" w14:textId="77777777" w:rsidR="00A653EC" w:rsidRPr="0072463E" w:rsidRDefault="00A653EC" w:rsidP="0072463E">
            <w:pPr>
              <w:pStyle w:val="ListParagraph"/>
              <w:numPr>
                <w:ilvl w:val="0"/>
                <w:numId w:val="5"/>
              </w:numPr>
              <w:ind w:left="306" w:hanging="284"/>
              <w:rPr>
                <w:rFonts w:cstheme="minorHAnsi"/>
                <w:b/>
              </w:rPr>
            </w:pPr>
            <w:r w:rsidRPr="00AD7409">
              <w:rPr>
                <w:rFonts w:cstheme="minorHAnsi"/>
                <w:b/>
              </w:rPr>
              <w:t>Software Tools</w:t>
            </w:r>
            <w:r w:rsidRPr="0072463E">
              <w:rPr>
                <w:rFonts w:cstheme="minorHAnsi"/>
                <w:b/>
              </w:rPr>
              <w:t xml:space="preserve">: </w:t>
            </w:r>
            <w:r w:rsidRPr="00A653EC">
              <w:rPr>
                <w:rFonts w:cstheme="minorHAnsi"/>
                <w:bCs/>
              </w:rPr>
              <w:t>Watcom Debugger, GDB, Coverity (Static code analyzer) and proprietary tools</w:t>
            </w:r>
          </w:p>
          <w:p w14:paraId="30E09ADF" w14:textId="77777777" w:rsidR="00A653EC" w:rsidRPr="00A653EC" w:rsidRDefault="00A653EC" w:rsidP="0072463E">
            <w:pPr>
              <w:pStyle w:val="ListParagraph"/>
              <w:numPr>
                <w:ilvl w:val="0"/>
                <w:numId w:val="5"/>
              </w:numPr>
              <w:ind w:left="306" w:hanging="284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Bug tracking Tools</w:t>
            </w:r>
            <w:r w:rsidRPr="0072463E">
              <w:rPr>
                <w:rFonts w:cstheme="minorHAnsi"/>
                <w:b/>
              </w:rPr>
              <w:t xml:space="preserve">: </w:t>
            </w:r>
            <w:r w:rsidRPr="00A653EC">
              <w:rPr>
                <w:rFonts w:cstheme="minorHAnsi"/>
                <w:bCs/>
              </w:rPr>
              <w:t>JIRA, ClearQuest, IBM iPLM</w:t>
            </w:r>
          </w:p>
          <w:p w14:paraId="33A239B3" w14:textId="77777777" w:rsidR="00A653EC" w:rsidRPr="00A653EC" w:rsidRDefault="00A653EC" w:rsidP="0072463E">
            <w:pPr>
              <w:pStyle w:val="ListParagraph"/>
              <w:numPr>
                <w:ilvl w:val="0"/>
                <w:numId w:val="5"/>
              </w:numPr>
              <w:ind w:left="306" w:hanging="284"/>
              <w:rPr>
                <w:rFonts w:cstheme="minorHAnsi"/>
                <w:bCs/>
              </w:rPr>
            </w:pPr>
            <w:r w:rsidRPr="00AD7409">
              <w:rPr>
                <w:rFonts w:cstheme="minorHAnsi"/>
                <w:b/>
              </w:rPr>
              <w:t>Configuration Management</w:t>
            </w:r>
            <w:r w:rsidRPr="0072463E">
              <w:rPr>
                <w:rFonts w:cstheme="minorHAnsi"/>
                <w:b/>
              </w:rPr>
              <w:t xml:space="preserve">: </w:t>
            </w:r>
            <w:r w:rsidRPr="00A653EC">
              <w:rPr>
                <w:rFonts w:cstheme="minorHAnsi"/>
                <w:bCs/>
              </w:rPr>
              <w:t xml:space="preserve">IBM ClearCase </w:t>
            </w:r>
          </w:p>
          <w:p w14:paraId="6F5F5CFB" w14:textId="1ED6D4C6" w:rsidR="001662FF" w:rsidRPr="001662FF" w:rsidRDefault="00A653EC" w:rsidP="001662FF">
            <w:pPr>
              <w:pStyle w:val="ListParagraph"/>
              <w:numPr>
                <w:ilvl w:val="0"/>
                <w:numId w:val="5"/>
              </w:numPr>
              <w:ind w:left="306" w:hanging="284"/>
              <w:rPr>
                <w:bCs/>
              </w:rPr>
            </w:pPr>
            <w:r w:rsidRPr="001662FF">
              <w:rPr>
                <w:rFonts w:cstheme="minorHAnsi"/>
                <w:b/>
              </w:rPr>
              <w:t xml:space="preserve">Concepts: </w:t>
            </w:r>
            <w:r w:rsidRPr="001662FF">
              <w:rPr>
                <w:rFonts w:cstheme="minorHAnsi"/>
                <w:bCs/>
              </w:rPr>
              <w:t>Software Engineering, Embedded systems, Data Structures, Software Development &amp; Testing</w:t>
            </w:r>
          </w:p>
          <w:p w14:paraId="32AD72F4" w14:textId="77777777" w:rsidR="001662FF" w:rsidRPr="001662FF" w:rsidRDefault="001662FF" w:rsidP="001662FF">
            <w:pPr>
              <w:pStyle w:val="ListParagraph"/>
              <w:ind w:left="306"/>
              <w:rPr>
                <w:bCs/>
              </w:rPr>
            </w:pPr>
          </w:p>
          <w:p w14:paraId="21123148" w14:textId="431FD39E" w:rsidR="001662FF" w:rsidRPr="001662FF" w:rsidRDefault="005C4DE7" w:rsidP="001662FF">
            <w:pPr>
              <w:pStyle w:val="Heading3"/>
            </w:pPr>
            <w:r>
              <w:lastRenderedPageBreak/>
              <w:t>LANGUAGES</w:t>
            </w:r>
          </w:p>
          <w:p w14:paraId="44163945" w14:textId="51F96A2D" w:rsidR="005C4DE7" w:rsidRDefault="005C4DE7" w:rsidP="005C4DE7">
            <w:pPr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English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75B858D7" wp14:editId="4F1C09F0">
                  <wp:extent cx="121920" cy="1219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</w:rPr>
              <w:t xml:space="preserve">   </w:t>
            </w: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3C351BA1" wp14:editId="75F6D9AD">
                  <wp:extent cx="121920" cy="1219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</w:rPr>
              <w:t xml:space="preserve">   </w:t>
            </w: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5C71BC23" wp14:editId="2513E3C2">
                  <wp:extent cx="121920" cy="1219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</w:rPr>
              <w:t xml:space="preserve">   </w:t>
            </w: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124B83F4" wp14:editId="72686609">
                  <wp:extent cx="121920" cy="1219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</w:rPr>
              <w:t xml:space="preserve">   </w:t>
            </w: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7611D711" wp14:editId="5C20B43F">
                  <wp:extent cx="121920" cy="1219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B2413" w14:textId="77777777" w:rsidR="001662FF" w:rsidRDefault="001662FF" w:rsidP="005C4DE7">
            <w:pPr>
              <w:rPr>
                <w:rFonts w:ascii="Times New Roman" w:eastAsia="Times New Roman" w:hAnsi="Times New Roman"/>
              </w:rPr>
            </w:pPr>
          </w:p>
          <w:p w14:paraId="3C14B43F" w14:textId="24C9C369" w:rsidR="005C4DE7" w:rsidRPr="005C4DE7" w:rsidRDefault="005C4DE7" w:rsidP="005C4DE7">
            <w:r>
              <w:rPr>
                <w:rFonts w:ascii="Arial" w:eastAsia="Arial" w:hAnsi="Arial"/>
              </w:rPr>
              <w:t>Hindi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636DFE7B" wp14:editId="0DC8AC1F">
                  <wp:extent cx="121920" cy="1219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</w:rPr>
              <w:t xml:space="preserve">   </w:t>
            </w: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667FE944" wp14:editId="5424C4E5">
                  <wp:extent cx="121920" cy="1219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</w:rPr>
              <w:t xml:space="preserve">   </w:t>
            </w: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21A27450" wp14:editId="7054E2D9">
                  <wp:extent cx="121920" cy="1219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</w:rPr>
              <w:t xml:space="preserve">   </w:t>
            </w: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038F8B1C" wp14:editId="34D8506B">
                  <wp:extent cx="121920" cy="1219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</w:rPr>
              <w:t xml:space="preserve">   </w:t>
            </w: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6991E8E4" wp14:editId="1DA072BC">
                  <wp:extent cx="121920" cy="1219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08185" w14:textId="6E13DB7D" w:rsidR="005C4DE7" w:rsidRDefault="005C4DE7" w:rsidP="005C4DE7">
            <w:pPr>
              <w:pStyle w:val="ListParagraph"/>
              <w:ind w:left="306"/>
              <w:rPr>
                <w:rFonts w:cstheme="minorHAnsi"/>
                <w:b/>
              </w:rPr>
            </w:pPr>
          </w:p>
          <w:p w14:paraId="1AEC2F9B" w14:textId="77777777" w:rsidR="005C4DE7" w:rsidRDefault="005C4DE7" w:rsidP="005C4DE7">
            <w:pPr>
              <w:pStyle w:val="ListParagraph"/>
              <w:ind w:left="306"/>
              <w:rPr>
                <w:rFonts w:cstheme="minorHAnsi"/>
                <w:b/>
              </w:rPr>
            </w:pPr>
          </w:p>
          <w:p w14:paraId="340CA488" w14:textId="02E5DA07" w:rsidR="005C4DE7" w:rsidRPr="00CB0055" w:rsidRDefault="005C4DE7" w:rsidP="005C4DE7">
            <w:pPr>
              <w:pStyle w:val="Heading3"/>
            </w:pPr>
            <w:r>
              <w:t>InTERESTS</w:t>
            </w:r>
          </w:p>
          <w:p w14:paraId="2FCA47E2" w14:textId="03E9E8A7" w:rsidR="00A653EC" w:rsidRDefault="000A1E47" w:rsidP="008558D8">
            <w:pPr>
              <w:rPr>
                <w:rFonts w:ascii="Arial" w:eastAsia="Arial" w:hAnsi="Arial"/>
              </w:rPr>
            </w:pPr>
            <w:r>
              <w:t xml:space="preserve"> </w:t>
            </w:r>
            <w:r w:rsidR="008558D8" w:rsidRPr="008558D8">
              <w:rPr>
                <w:noProof/>
              </w:rPr>
              <w:drawing>
                <wp:inline distT="0" distB="0" distL="0" distR="0" wp14:anchorId="53311348" wp14:editId="0609564F">
                  <wp:extent cx="205740" cy="205740"/>
                  <wp:effectExtent l="0" t="0" r="381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4" cy="20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58D8">
              <w:rPr>
                <w:bCs/>
              </w:rPr>
              <w:t xml:space="preserve"> </w:t>
            </w:r>
            <w:r w:rsidR="008B238B">
              <w:rPr>
                <w:bCs/>
              </w:rPr>
              <w:t xml:space="preserve"> </w:t>
            </w:r>
            <w:r w:rsidR="008558D8" w:rsidRPr="006571AD">
              <w:rPr>
                <w:rFonts w:eastAsia="Calibri" w:cstheme="minorHAnsi"/>
              </w:rPr>
              <w:t>Yoga</w:t>
            </w:r>
          </w:p>
          <w:p w14:paraId="63029761" w14:textId="3F8EEF7D" w:rsidR="000A1E47" w:rsidRPr="005C4DE7" w:rsidRDefault="000A1E47" w:rsidP="000A1E47">
            <w:pPr>
              <w:rPr>
                <w:rFonts w:eastAsia="Calibri" w:cstheme="minorHAnsi"/>
              </w:rPr>
            </w:pP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2EB0D1CF" wp14:editId="37DD24C0">
                  <wp:extent cx="160020" cy="160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4DE7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  </w:t>
            </w:r>
            <w:r w:rsidRPr="006571AD">
              <w:rPr>
                <w:rFonts w:eastAsia="Calibri" w:cstheme="minorHAnsi"/>
              </w:rPr>
              <w:t>Travelling</w:t>
            </w:r>
            <w:r w:rsidRPr="005C4DE7">
              <w:rPr>
                <w:rFonts w:ascii="Arial" w:eastAsia="Arial" w:hAnsi="Arial"/>
              </w:rPr>
              <w:t xml:space="preserve">            </w:t>
            </w:r>
          </w:p>
          <w:p w14:paraId="757655C0" w14:textId="70A016C5" w:rsidR="000A1E47" w:rsidRPr="005C4DE7" w:rsidRDefault="000A1E47" w:rsidP="006571AD">
            <w:pPr>
              <w:rPr>
                <w:rFonts w:eastAsia="Calibri" w:cstheme="minorHAnsi"/>
              </w:rPr>
            </w:pPr>
            <w:r>
              <w:rPr>
                <w:rFonts w:ascii="Arial" w:eastAsia="Arial" w:hAnsi="Arial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D5545D" wp14:editId="621237BE">
                  <wp:extent cx="190500" cy="1447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4DE7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  </w:t>
            </w:r>
            <w:r w:rsidRPr="006571AD">
              <w:rPr>
                <w:rFonts w:eastAsia="Calibri" w:cstheme="minorHAnsi"/>
              </w:rPr>
              <w:t>Music</w:t>
            </w:r>
            <w:r w:rsidRPr="005C4DE7">
              <w:rPr>
                <w:rFonts w:ascii="Arial" w:eastAsia="Arial" w:hAnsi="Arial"/>
              </w:rPr>
              <w:t xml:space="preserve"> </w:t>
            </w:r>
          </w:p>
          <w:p w14:paraId="57C4AE12" w14:textId="77777777" w:rsidR="000A1E47" w:rsidRPr="005C4DE7" w:rsidRDefault="000A1E47" w:rsidP="000A1E47">
            <w:pPr>
              <w:ind w:left="22"/>
              <w:rPr>
                <w:rFonts w:eastAsia="Calibri" w:cstheme="minorHAnsi"/>
              </w:rPr>
            </w:pPr>
            <w:r>
              <w:rPr>
                <w:rFonts w:ascii="Arial" w:eastAsia="Arial" w:hAnsi="Arial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FF16A8F" wp14:editId="17571C6B">
                  <wp:extent cx="126187" cy="17526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8576" cy="192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4DE7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 xml:space="preserve">   </w:t>
            </w:r>
            <w:r w:rsidRPr="006571AD">
              <w:rPr>
                <w:rFonts w:eastAsia="Calibri" w:cstheme="minorHAnsi"/>
              </w:rPr>
              <w:t>Reading</w:t>
            </w:r>
            <w:r w:rsidRPr="005C4DE7">
              <w:rPr>
                <w:rFonts w:ascii="Arial" w:eastAsia="Arial" w:hAnsi="Arial"/>
              </w:rPr>
              <w:t xml:space="preserve">               </w:t>
            </w:r>
          </w:p>
          <w:p w14:paraId="2F56C42D" w14:textId="3F84D07B" w:rsidR="000A1E47" w:rsidRDefault="000A1E47" w:rsidP="006571AD">
            <w:pPr>
              <w:ind w:left="22"/>
              <w:rPr>
                <w:rFonts w:ascii="Arial" w:eastAsia="Arial" w:hAnsi="Arial"/>
              </w:rPr>
            </w:pPr>
            <w:r>
              <w:rPr>
                <w:rFonts w:eastAsia="Calibri" w:cstheme="minorHAnsi"/>
              </w:rPr>
              <w:t xml:space="preserve"> </w:t>
            </w:r>
            <w:r>
              <w:rPr>
                <w:rFonts w:ascii="Arial" w:eastAsia="Arial" w:hAnsi="Arial"/>
                <w:noProof/>
              </w:rPr>
              <w:drawing>
                <wp:inline distT="0" distB="0" distL="0" distR="0" wp14:anchorId="45024498" wp14:editId="33DC8330">
                  <wp:extent cx="190500" cy="190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/>
              </w:rPr>
              <w:t xml:space="preserve">   </w:t>
            </w:r>
            <w:r w:rsidRPr="006571AD">
              <w:rPr>
                <w:rFonts w:eastAsia="Calibri" w:cstheme="minorHAnsi"/>
              </w:rPr>
              <w:t>Networking</w:t>
            </w:r>
          </w:p>
          <w:p w14:paraId="37B983D0" w14:textId="77777777" w:rsidR="000A1E47" w:rsidRPr="008558D8" w:rsidRDefault="000A1E47" w:rsidP="008558D8">
            <w:pPr>
              <w:rPr>
                <w:bCs/>
              </w:rPr>
            </w:pPr>
          </w:p>
          <w:p w14:paraId="4A9C84DD" w14:textId="5ED6803C" w:rsidR="00A653EC" w:rsidRDefault="00A653EC" w:rsidP="005C4DE7"/>
        </w:tc>
        <w:tc>
          <w:tcPr>
            <w:tcW w:w="283" w:type="dxa"/>
          </w:tcPr>
          <w:p w14:paraId="71A1EE38" w14:textId="77777777" w:rsidR="00A653EC" w:rsidRDefault="00A653EC" w:rsidP="000C45FF">
            <w:pPr>
              <w:tabs>
                <w:tab w:val="left" w:pos="990"/>
              </w:tabs>
            </w:pPr>
          </w:p>
        </w:tc>
        <w:tc>
          <w:tcPr>
            <w:tcW w:w="6946" w:type="dxa"/>
            <w:vAlign w:val="bottom"/>
          </w:tcPr>
          <w:p w14:paraId="6C3CD5AC" w14:textId="1CF7E5E6" w:rsidR="00A653EC" w:rsidRPr="00896971" w:rsidRDefault="00A653EC" w:rsidP="001B2ABD">
            <w:pPr>
              <w:pStyle w:val="Title"/>
              <w:rPr>
                <w:sz w:val="56"/>
                <w:szCs w:val="56"/>
              </w:rPr>
            </w:pPr>
            <w:r w:rsidRPr="00896971">
              <w:rPr>
                <w:sz w:val="56"/>
                <w:szCs w:val="56"/>
              </w:rPr>
              <w:t>Smita Patro</w:t>
            </w:r>
            <w:r w:rsidR="00896971">
              <w:rPr>
                <w:sz w:val="56"/>
                <w:szCs w:val="56"/>
              </w:rPr>
              <w:t xml:space="preserve">       </w:t>
            </w:r>
            <w:r w:rsidR="00272886" w:rsidRPr="00272886">
              <w:rPr>
                <w:noProof/>
                <w:sz w:val="56"/>
                <w:szCs w:val="56"/>
              </w:rPr>
              <w:drawing>
                <wp:inline distT="0" distB="0" distL="0" distR="0" wp14:anchorId="6D3B58BB" wp14:editId="1EF07EFC">
                  <wp:extent cx="1135829" cy="10668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484" cy="106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E2716" w14:textId="0BDDEF92" w:rsidR="00C4588F" w:rsidRPr="00C4588F" w:rsidRDefault="003D604E" w:rsidP="00C4588F">
            <w:r>
              <w:t>Release Management</w:t>
            </w:r>
            <w:r w:rsidR="00043714">
              <w:t>|</w:t>
            </w:r>
            <w:r w:rsidR="003807FE">
              <w:t xml:space="preserve"> </w:t>
            </w:r>
            <w:r w:rsidR="00C30A43">
              <w:t>Program</w:t>
            </w:r>
            <w:r w:rsidR="00C4588F">
              <w:t xml:space="preserve"> Management | </w:t>
            </w:r>
            <w:r>
              <w:t xml:space="preserve">Product Owner </w:t>
            </w:r>
          </w:p>
        </w:tc>
      </w:tr>
      <w:tr w:rsidR="00A653EC" w14:paraId="14818D00" w14:textId="77777777" w:rsidTr="005E69FD">
        <w:tc>
          <w:tcPr>
            <w:tcW w:w="3828" w:type="dxa"/>
            <w:vMerge/>
          </w:tcPr>
          <w:p w14:paraId="10001FB7" w14:textId="4D0DB1CD" w:rsidR="00A653EC" w:rsidRPr="004D3011" w:rsidRDefault="00A653EC" w:rsidP="003431D5">
            <w:pPr>
              <w:pStyle w:val="ListParagraph"/>
              <w:ind w:left="306"/>
            </w:pPr>
          </w:p>
        </w:tc>
        <w:tc>
          <w:tcPr>
            <w:tcW w:w="283" w:type="dxa"/>
          </w:tcPr>
          <w:p w14:paraId="6FCD6820" w14:textId="77777777" w:rsidR="00A653EC" w:rsidRDefault="00A653EC" w:rsidP="000C45FF">
            <w:pPr>
              <w:tabs>
                <w:tab w:val="left" w:pos="990"/>
              </w:tabs>
            </w:pPr>
          </w:p>
        </w:tc>
        <w:tc>
          <w:tcPr>
            <w:tcW w:w="6946" w:type="dxa"/>
          </w:tcPr>
          <w:bookmarkStart w:id="0" w:name="_Hlk98020847" w:displacedByCustomXml="next"/>
          <w:sdt>
            <w:sdtPr>
              <w:id w:val="1049110328"/>
              <w:placeholder>
                <w:docPart w:val="100CD7A527B24DBCA09B55AAF2D01298"/>
              </w:placeholder>
              <w:temporary/>
              <w:showingPlcHdr/>
              <w15:appearance w15:val="hidden"/>
            </w:sdtPr>
            <w:sdtContent>
              <w:p w14:paraId="362079C1" w14:textId="77777777" w:rsidR="00A653EC" w:rsidRDefault="00A653EC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6EBAAC5" w14:textId="71CF3A11" w:rsidR="00A653EC" w:rsidRPr="003431D5" w:rsidRDefault="00A653EC" w:rsidP="00B359E4">
            <w:pPr>
              <w:pStyle w:val="Heading4"/>
              <w:rPr>
                <w:bCs/>
              </w:rPr>
            </w:pPr>
            <w:r w:rsidRPr="003431D5">
              <w:rPr>
                <w:rFonts w:cstheme="minorHAnsi"/>
                <w:bCs/>
              </w:rPr>
              <w:t>National Institute of Science and Technology</w:t>
            </w:r>
            <w:r>
              <w:rPr>
                <w:rFonts w:cstheme="minorHAnsi"/>
                <w:bCs/>
              </w:rPr>
              <w:t>, India</w:t>
            </w:r>
          </w:p>
          <w:p w14:paraId="280068B6" w14:textId="39C0B2DA" w:rsidR="00A653EC" w:rsidRDefault="00A653EC" w:rsidP="0005559C">
            <w:pPr>
              <w:pStyle w:val="Date"/>
            </w:pPr>
            <w:r>
              <w:t>2004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2008</w:t>
            </w:r>
            <w:r w:rsidR="0005559C">
              <w:t xml:space="preserve">, </w:t>
            </w:r>
            <w:r w:rsidRPr="00AD7409">
              <w:rPr>
                <w:rFonts w:cstheme="minorHAnsi"/>
                <w:bCs/>
              </w:rPr>
              <w:t>B.Tech. Computer Science</w:t>
            </w:r>
          </w:p>
          <w:bookmarkEnd w:id="0"/>
          <w:p w14:paraId="32BDE808" w14:textId="39382A89" w:rsidR="00A653EC" w:rsidRDefault="00A653EC" w:rsidP="00036450">
            <w:pPr>
              <w:pStyle w:val="Heading2"/>
            </w:pPr>
          </w:p>
          <w:p w14:paraId="3A7B538C" w14:textId="436EABFC" w:rsidR="00A653EC" w:rsidRPr="00A653EC" w:rsidRDefault="00A653EC" w:rsidP="00B359E4">
            <w:pPr>
              <w:pStyle w:val="Heading4"/>
              <w:rPr>
                <w:bCs/>
                <w:sz w:val="20"/>
                <w:szCs w:val="24"/>
              </w:rPr>
            </w:pPr>
            <w:r w:rsidRPr="00A653EC">
              <w:rPr>
                <w:sz w:val="20"/>
                <w:szCs w:val="24"/>
              </w:rPr>
              <w:t xml:space="preserve">Lam Research, </w:t>
            </w:r>
            <w:r w:rsidR="00C46EA5">
              <w:rPr>
                <w:sz w:val="20"/>
                <w:szCs w:val="24"/>
              </w:rPr>
              <w:t xml:space="preserve">Software </w:t>
            </w:r>
            <w:r w:rsidR="006D4557">
              <w:rPr>
                <w:sz w:val="20"/>
                <w:szCs w:val="24"/>
              </w:rPr>
              <w:t>Manager</w:t>
            </w:r>
            <w:r w:rsidR="006D6F22">
              <w:rPr>
                <w:sz w:val="20"/>
                <w:szCs w:val="24"/>
              </w:rPr>
              <w:t xml:space="preserve"> </w:t>
            </w:r>
          </w:p>
          <w:p w14:paraId="323B3D8F" w14:textId="37F8D843" w:rsidR="006D6F22" w:rsidRDefault="003A635C" w:rsidP="00082ACD">
            <w:pPr>
              <w:pStyle w:val="Date"/>
            </w:pPr>
            <w:r>
              <w:t>Oct</w:t>
            </w:r>
            <w:r w:rsidR="006D6F22">
              <w:t xml:space="preserve"> 20</w:t>
            </w:r>
            <w:r>
              <w:t>19</w:t>
            </w:r>
            <w:r w:rsidR="006D6F22">
              <w:t xml:space="preserve"> – </w:t>
            </w:r>
            <w:r w:rsidR="00F43192">
              <w:t>Oct 2022</w:t>
            </w:r>
          </w:p>
          <w:p w14:paraId="608D6206" w14:textId="77777777" w:rsidR="0050390C" w:rsidRPr="0050390C" w:rsidRDefault="0050390C" w:rsidP="0050390C">
            <w:pPr>
              <w:rPr>
                <w:lang w:val="en-IN"/>
              </w:rPr>
            </w:pPr>
          </w:p>
          <w:p w14:paraId="1C3B1C69" w14:textId="1633A46E" w:rsidR="00984F59" w:rsidRDefault="00287FC3" w:rsidP="005E0062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Software Manager</w:t>
            </w:r>
            <w:r w:rsidR="00C30A43" w:rsidRPr="00AB6183">
              <w:rPr>
                <w:rFonts w:eastAsia="Calibri" w:cstheme="minorHAnsi"/>
              </w:rPr>
              <w:t xml:space="preserve"> </w:t>
            </w:r>
            <w:r w:rsidR="005C4DE7">
              <w:rPr>
                <w:rFonts w:eastAsia="Calibri" w:cstheme="minorHAnsi"/>
              </w:rPr>
              <w:t>to</w:t>
            </w:r>
            <w:r w:rsidR="00C30A43" w:rsidRPr="00AB6183">
              <w:rPr>
                <w:rFonts w:eastAsia="Calibri" w:cstheme="minorHAnsi"/>
              </w:rPr>
              <w:t xml:space="preserve"> the Direct Metals Business Unit (DM BU), there by taking care of the overall software strategy and technology landscape involved in the complex semiconductor wafer fabrication process</w:t>
            </w:r>
            <w:r w:rsidR="00984F59">
              <w:rPr>
                <w:rFonts w:eastAsia="Calibri" w:cstheme="minorHAnsi"/>
              </w:rPr>
              <w:t>.</w:t>
            </w:r>
          </w:p>
          <w:p w14:paraId="457D43BB" w14:textId="1D42189D" w:rsidR="006443D5" w:rsidRPr="00AB6183" w:rsidRDefault="00E73FE6" w:rsidP="00C30A43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Gather requirements and s</w:t>
            </w:r>
            <w:r w:rsidR="00C30A43" w:rsidRPr="00AB6183">
              <w:rPr>
                <w:rFonts w:eastAsia="Calibri" w:cstheme="minorHAnsi"/>
              </w:rPr>
              <w:t xml:space="preserve">teer the software engineering activities through architecting, designing, and developing software utilizing </w:t>
            </w:r>
            <w:r w:rsidR="000B465B">
              <w:rPr>
                <w:rFonts w:eastAsia="Calibri" w:cstheme="minorHAnsi"/>
              </w:rPr>
              <w:t>waterfall/</w:t>
            </w:r>
            <w:r w:rsidR="00C30A43" w:rsidRPr="00AB6183">
              <w:rPr>
                <w:rFonts w:eastAsia="Calibri" w:cstheme="minorHAnsi"/>
              </w:rPr>
              <w:t>agile delivery methodologies.</w:t>
            </w:r>
          </w:p>
          <w:p w14:paraId="12DF342B" w14:textId="5EC1A472" w:rsidR="00C30A43" w:rsidRPr="00AB6183" w:rsidRDefault="00C30A43" w:rsidP="00C30A43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 w:rsidRPr="00AB6183">
              <w:rPr>
                <w:rFonts w:eastAsia="Calibri" w:cstheme="minorHAnsi"/>
              </w:rPr>
              <w:t xml:space="preserve">Lead </w:t>
            </w:r>
            <w:r w:rsidR="00A20525">
              <w:rPr>
                <w:rFonts w:eastAsia="Calibri" w:cstheme="minorHAnsi"/>
              </w:rPr>
              <w:t xml:space="preserve">and manage </w:t>
            </w:r>
            <w:r w:rsidR="00984F59">
              <w:rPr>
                <w:rFonts w:eastAsia="Calibri" w:cstheme="minorHAnsi"/>
              </w:rPr>
              <w:t xml:space="preserve">release </w:t>
            </w:r>
            <w:r w:rsidR="003D604E">
              <w:rPr>
                <w:rFonts w:eastAsia="Calibri" w:cstheme="minorHAnsi"/>
              </w:rPr>
              <w:t xml:space="preserve">risks, </w:t>
            </w:r>
            <w:r w:rsidR="00A20525">
              <w:rPr>
                <w:rFonts w:eastAsia="Calibri" w:cstheme="minorHAnsi"/>
              </w:rPr>
              <w:t>customer issues and escalations.</w:t>
            </w:r>
          </w:p>
          <w:p w14:paraId="41E6B056" w14:textId="60CB758B" w:rsidR="00A653EC" w:rsidRPr="00AB6183" w:rsidRDefault="00C30A43" w:rsidP="00C30A43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 w:rsidRPr="00AB6183">
              <w:rPr>
                <w:rFonts w:eastAsia="Calibri" w:cstheme="minorHAnsi"/>
              </w:rPr>
              <w:t>Collaborate with stakeholders across the globe</w:t>
            </w:r>
            <w:r w:rsidR="006443D5" w:rsidRPr="00AB6183">
              <w:rPr>
                <w:rFonts w:eastAsia="Calibri" w:cstheme="minorHAnsi"/>
              </w:rPr>
              <w:t xml:space="preserve"> (Japan, India, Korea, Fremont, etc.) and work with development team</w:t>
            </w:r>
            <w:r w:rsidRPr="00AB6183">
              <w:rPr>
                <w:rFonts w:eastAsia="Calibri" w:cstheme="minorHAnsi"/>
              </w:rPr>
              <w:t xml:space="preserve"> to prioritize the product backlog and plan the software release. </w:t>
            </w:r>
          </w:p>
          <w:p w14:paraId="49022545" w14:textId="3DA1EC0E" w:rsidR="003D604E" w:rsidRDefault="00C30A43" w:rsidP="003D604E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 w:rsidRPr="00AB6183">
              <w:rPr>
                <w:rFonts w:eastAsia="Calibri" w:cstheme="minorHAnsi"/>
              </w:rPr>
              <w:t xml:space="preserve">Contribute to overall product vision by supporting release/iteration plans and ensuring feature execution and completion. </w:t>
            </w:r>
          </w:p>
          <w:p w14:paraId="676E9899" w14:textId="1C81DB75" w:rsidR="005E0062" w:rsidRPr="00AB6183" w:rsidRDefault="00AB6183" w:rsidP="005E0062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 w:rsidRPr="00AB6183">
              <w:rPr>
                <w:rFonts w:eastAsia="Calibri" w:cstheme="minorHAnsi"/>
              </w:rPr>
              <w:t>Represent the</w:t>
            </w:r>
            <w:r w:rsidR="00493B8E">
              <w:rPr>
                <w:rFonts w:eastAsia="Calibri" w:cstheme="minorHAnsi"/>
              </w:rPr>
              <w:t xml:space="preserve"> software</w:t>
            </w:r>
            <w:r w:rsidRPr="00AB6183">
              <w:rPr>
                <w:rFonts w:eastAsia="Calibri" w:cstheme="minorHAnsi"/>
              </w:rPr>
              <w:t xml:space="preserve"> team during cross functional forums</w:t>
            </w:r>
            <w:r w:rsidR="00493B8E">
              <w:rPr>
                <w:rFonts w:eastAsia="Calibri" w:cstheme="minorHAnsi"/>
              </w:rPr>
              <w:t xml:space="preserve"> (along hardware &amp; process groups)</w:t>
            </w:r>
            <w:r w:rsidRPr="00AB6183">
              <w:rPr>
                <w:rFonts w:eastAsia="Calibri" w:cstheme="minorHAnsi"/>
              </w:rPr>
              <w:t xml:space="preserve"> to provide details on</w:t>
            </w:r>
            <w:r w:rsidR="00C30A43" w:rsidRPr="00AB6183">
              <w:rPr>
                <w:rFonts w:eastAsia="Calibri" w:cstheme="minorHAnsi"/>
              </w:rPr>
              <w:t xml:space="preserve"> architecture views, technology roadmaps,</w:t>
            </w:r>
            <w:r w:rsidR="00A20525">
              <w:rPr>
                <w:rFonts w:eastAsia="Calibri" w:cstheme="minorHAnsi"/>
              </w:rPr>
              <w:t xml:space="preserve"> program schedules, risks</w:t>
            </w:r>
            <w:r w:rsidR="00C30A43" w:rsidRPr="00AB6183">
              <w:rPr>
                <w:rFonts w:eastAsia="Calibri" w:cstheme="minorHAnsi"/>
              </w:rPr>
              <w:t xml:space="preserve"> and strategies throughout Project Lifecycle Deliverables</w:t>
            </w:r>
            <w:r w:rsidR="005E0062" w:rsidRPr="00AB6183">
              <w:rPr>
                <w:rFonts w:eastAsia="Calibri" w:cstheme="minorHAnsi"/>
              </w:rPr>
              <w:t>.</w:t>
            </w:r>
          </w:p>
          <w:p w14:paraId="4A07B014" w14:textId="1D718EAA" w:rsidR="00A653EC" w:rsidRPr="00D062E4" w:rsidRDefault="00C30A43" w:rsidP="00A653EC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 w:rsidRPr="00AB6183">
              <w:rPr>
                <w:rFonts w:eastAsia="Calibri" w:cstheme="minorHAnsi"/>
              </w:rPr>
              <w:t>Liaise with business and technical stakeholders to anticipate business needs and propose e</w:t>
            </w:r>
            <w:r w:rsidRPr="00AB6183">
              <w:rPr>
                <w:rFonts w:ascii="Arial" w:eastAsia="Calibri" w:hAnsi="Arial" w:cs="Arial"/>
              </w:rPr>
              <w:t>ﬃ</w:t>
            </w:r>
            <w:r w:rsidRPr="00AB6183">
              <w:rPr>
                <w:rFonts w:eastAsia="Calibri" w:cstheme="minorHAnsi"/>
              </w:rPr>
              <w:t>cient technology solutions to requirements and support critical development activities</w:t>
            </w:r>
            <w:r w:rsidR="00A653EC" w:rsidRPr="00D062E4">
              <w:rPr>
                <w:rFonts w:eastAsia="Calibri" w:cstheme="minorHAnsi"/>
              </w:rPr>
              <w:t>.</w:t>
            </w:r>
          </w:p>
          <w:p w14:paraId="23FACB21" w14:textId="7AEBB877" w:rsidR="00A653EC" w:rsidRDefault="00AB6183" w:rsidP="00A653EC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 w:rsidRPr="00AB6183">
              <w:rPr>
                <w:rFonts w:eastAsia="Calibri" w:cstheme="minorHAnsi"/>
              </w:rPr>
              <w:t>Act as POC for Account teams from Fortune 500 clients (Intel, Toshiba, Samsung, TSMC, etc.) to handle customer escalations and JDP (Joint Development Program) for confidential projects.</w:t>
            </w:r>
          </w:p>
          <w:p w14:paraId="40109A40" w14:textId="1CDEC8AC" w:rsidR="004C53E7" w:rsidRPr="004C53E7" w:rsidRDefault="004C53E7" w:rsidP="004C53E7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Facilitate </w:t>
            </w:r>
            <w:r w:rsidR="000B465B">
              <w:rPr>
                <w:rFonts w:eastAsia="Calibri" w:cstheme="minorHAnsi"/>
              </w:rPr>
              <w:t>Alpha/B</w:t>
            </w:r>
            <w:r>
              <w:rPr>
                <w:rFonts w:eastAsia="Calibri" w:cstheme="minorHAnsi"/>
              </w:rPr>
              <w:t>eta entry and release retrospectives with stake holders.</w:t>
            </w:r>
          </w:p>
          <w:p w14:paraId="6FC78D1E" w14:textId="1C1CBD7A" w:rsidR="00A653EC" w:rsidRPr="00E119C1" w:rsidRDefault="00A653EC" w:rsidP="00AB6183">
            <w:pPr>
              <w:pStyle w:val="ListParagraph"/>
              <w:ind w:left="446"/>
              <w:rPr>
                <w:rFonts w:eastAsia="Calibri" w:cstheme="minorHAnsi"/>
              </w:rPr>
            </w:pPr>
          </w:p>
          <w:p w14:paraId="7CE372B2" w14:textId="0BD30BC8" w:rsidR="00AB6183" w:rsidRPr="00A653EC" w:rsidRDefault="00AB6183" w:rsidP="00AB6183">
            <w:pPr>
              <w:pStyle w:val="Heading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Lam </w:t>
            </w:r>
            <w:r w:rsidR="005C4DE7">
              <w:rPr>
                <w:sz w:val="20"/>
                <w:szCs w:val="24"/>
              </w:rPr>
              <w:t>Research</w:t>
            </w:r>
            <w:r w:rsidRPr="00A653EC">
              <w:rPr>
                <w:sz w:val="20"/>
                <w:szCs w:val="24"/>
              </w:rPr>
              <w:t>, Engineer</w:t>
            </w:r>
            <w:r w:rsidR="006D6F22">
              <w:rPr>
                <w:sz w:val="20"/>
                <w:szCs w:val="24"/>
              </w:rPr>
              <w:t xml:space="preserve"> </w:t>
            </w:r>
          </w:p>
          <w:p w14:paraId="4C780610" w14:textId="188EFAC4" w:rsidR="006D6F22" w:rsidRPr="006D6F22" w:rsidRDefault="006D6F22" w:rsidP="00082ACD">
            <w:pPr>
              <w:pStyle w:val="Date"/>
            </w:pPr>
            <w:r>
              <w:t xml:space="preserve">July 2012 – </w:t>
            </w:r>
            <w:r w:rsidR="003A635C">
              <w:t>Sep</w:t>
            </w:r>
            <w:r>
              <w:t xml:space="preserve"> 2019</w:t>
            </w:r>
          </w:p>
          <w:p w14:paraId="640372A3" w14:textId="2AA99595" w:rsidR="00AB6183" w:rsidRDefault="00AB6183" w:rsidP="00AB6183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 w:rsidRPr="00AB6183">
              <w:rPr>
                <w:rFonts w:eastAsia="Calibri" w:cstheme="minorHAnsi"/>
              </w:rPr>
              <w:t>Served as an engineer and also lead to a team of six individual contributors, contributed and also streamlined activities including requirement gathering, design, code, and documentation to meet project requirements for functionality, scalability and performance</w:t>
            </w:r>
            <w:r w:rsidRPr="003431D5">
              <w:rPr>
                <w:rFonts w:eastAsia="Calibri" w:cstheme="minorHAnsi"/>
              </w:rPr>
              <w:t>.</w:t>
            </w:r>
            <w:r w:rsidRPr="00A653EC">
              <w:rPr>
                <w:rFonts w:eastAsia="Calibri" w:cstheme="minorHAnsi"/>
              </w:rPr>
              <w:t xml:space="preserve"> </w:t>
            </w:r>
          </w:p>
          <w:p w14:paraId="46DC42AE" w14:textId="0AF6E6FB" w:rsidR="00AB6183" w:rsidRPr="00A653EC" w:rsidRDefault="00AB6183" w:rsidP="00AB6183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 w:rsidRPr="00AB6183">
              <w:rPr>
                <w:rFonts w:eastAsia="Calibri" w:cstheme="minorHAnsi"/>
              </w:rPr>
              <w:t>Evangelized strategic IT development programs and work with business and technical teams to align and deliver against a roadmap of high-impact projects</w:t>
            </w:r>
          </w:p>
          <w:p w14:paraId="7351C7C1" w14:textId="197797D9" w:rsidR="00AB6183" w:rsidRPr="00E119C1" w:rsidRDefault="00AB6183" w:rsidP="00AB6183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 w:rsidRPr="00AB6183">
              <w:rPr>
                <w:rFonts w:eastAsia="Calibri" w:cstheme="minorHAnsi"/>
              </w:rPr>
              <w:t>Entrusted with responsibilities for benchmarking product’s field performance and tracking emerging requirements</w:t>
            </w:r>
            <w:r w:rsidRPr="00E119C1">
              <w:rPr>
                <w:rFonts w:eastAsia="Calibri" w:cstheme="minorHAnsi"/>
              </w:rPr>
              <w:t>.</w:t>
            </w:r>
          </w:p>
          <w:p w14:paraId="23693093" w14:textId="10230AF1" w:rsidR="00AB6183" w:rsidRPr="00AB6183" w:rsidRDefault="00AB6183" w:rsidP="00AB6183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 w:rsidRPr="00AB6183">
              <w:rPr>
                <w:rFonts w:eastAsia="Calibri" w:cstheme="minorHAnsi"/>
              </w:rPr>
              <w:t>Provided technical leadership and consultancy to a wide audience in my area of expertise and interface with SMEs.</w:t>
            </w:r>
          </w:p>
          <w:p w14:paraId="2B67853C" w14:textId="52EAD4D9" w:rsidR="00AB6183" w:rsidRDefault="00AB6183" w:rsidP="00AB6183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 w:rsidRPr="00AB6183">
              <w:rPr>
                <w:rFonts w:eastAsia="Calibri" w:cstheme="minorHAnsi"/>
              </w:rPr>
              <w:t>Provided leadership with a vision that assists in the creation and promotion of an environment for innovation, organizational agility, and continuous learning</w:t>
            </w:r>
            <w:r w:rsidR="00493B8E">
              <w:rPr>
                <w:rFonts w:eastAsia="Calibri" w:cstheme="minorHAnsi"/>
              </w:rPr>
              <w:t>.</w:t>
            </w:r>
          </w:p>
          <w:p w14:paraId="15F47A0D" w14:textId="77777777" w:rsidR="00C46EA5" w:rsidRDefault="00C46EA5" w:rsidP="00C46EA5">
            <w:pPr>
              <w:pStyle w:val="ListParagraph"/>
              <w:ind w:left="446"/>
              <w:rPr>
                <w:rFonts w:eastAsia="Calibri" w:cstheme="minorHAnsi"/>
              </w:rPr>
            </w:pPr>
          </w:p>
          <w:p w14:paraId="6D731815" w14:textId="77777777" w:rsidR="00A653EC" w:rsidRDefault="00A653EC" w:rsidP="00036450"/>
          <w:p w14:paraId="736FE1BA" w14:textId="0B4C41AF" w:rsidR="00A653EC" w:rsidRPr="00A653EC" w:rsidRDefault="00A653EC" w:rsidP="00B359E4">
            <w:pPr>
              <w:pStyle w:val="Heading4"/>
              <w:rPr>
                <w:sz w:val="20"/>
                <w:szCs w:val="24"/>
              </w:rPr>
            </w:pPr>
            <w:r w:rsidRPr="00A653EC">
              <w:rPr>
                <w:sz w:val="20"/>
                <w:szCs w:val="24"/>
              </w:rPr>
              <w:t>Wipro Technologies, Project Engineer</w:t>
            </w:r>
          </w:p>
          <w:p w14:paraId="26337F67" w14:textId="030103B3" w:rsidR="00A653EC" w:rsidRPr="004D3011" w:rsidRDefault="00A653EC" w:rsidP="00B359E4">
            <w:pPr>
              <w:pStyle w:val="Date"/>
            </w:pPr>
            <w:r>
              <w:t xml:space="preserve">August 2008 </w:t>
            </w:r>
            <w:r w:rsidRPr="004D3011">
              <w:t>–</w:t>
            </w:r>
            <w:r>
              <w:t xml:space="preserve"> July 2012</w:t>
            </w:r>
          </w:p>
          <w:p w14:paraId="20AB5C60" w14:textId="45E1ACAB" w:rsidR="00A653EC" w:rsidRPr="00A653EC" w:rsidRDefault="00A653EC" w:rsidP="00A653EC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 w:rsidRPr="003431D5">
              <w:rPr>
                <w:rFonts w:eastAsia="Calibri" w:cstheme="minorHAnsi"/>
              </w:rPr>
              <w:t xml:space="preserve">Worked on OME6500 which is a network element by Ciena, used in Metro and Access </w:t>
            </w:r>
            <w:r w:rsidR="006545C8">
              <w:rPr>
                <w:rFonts w:eastAsia="Calibri" w:cstheme="minorHAnsi"/>
              </w:rPr>
              <w:t>networks</w:t>
            </w:r>
            <w:r w:rsidRPr="003431D5">
              <w:rPr>
                <w:rFonts w:eastAsia="Calibri" w:cstheme="minorHAnsi"/>
              </w:rPr>
              <w:t>.</w:t>
            </w:r>
            <w:r w:rsidRPr="00A653EC">
              <w:rPr>
                <w:rFonts w:eastAsia="Calibri" w:cstheme="minorHAnsi"/>
              </w:rPr>
              <w:t xml:space="preserve"> </w:t>
            </w:r>
          </w:p>
          <w:p w14:paraId="7C6DCC84" w14:textId="77777777" w:rsidR="00A653EC" w:rsidRPr="00E119C1" w:rsidRDefault="00A653EC" w:rsidP="00A653EC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</w:t>
            </w:r>
            <w:r w:rsidRPr="00E119C1">
              <w:rPr>
                <w:rFonts w:eastAsia="Calibri" w:cstheme="minorHAnsi"/>
              </w:rPr>
              <w:t xml:space="preserve">art of the Alarms </w:t>
            </w:r>
            <w:r>
              <w:rPr>
                <w:rFonts w:eastAsia="Calibri" w:cstheme="minorHAnsi"/>
              </w:rPr>
              <w:t>m</w:t>
            </w:r>
            <w:r w:rsidRPr="00E119C1">
              <w:rPr>
                <w:rFonts w:eastAsia="Calibri" w:cstheme="minorHAnsi"/>
              </w:rPr>
              <w:t>odule, which is the fault management module that helps in detection and managing of fault</w:t>
            </w:r>
            <w:r>
              <w:rPr>
                <w:rFonts w:eastAsia="Calibri" w:cstheme="minorHAnsi"/>
              </w:rPr>
              <w:t xml:space="preserve">, </w:t>
            </w:r>
            <w:r w:rsidRPr="00E119C1">
              <w:rPr>
                <w:rFonts w:eastAsia="Calibri" w:cstheme="minorHAnsi"/>
              </w:rPr>
              <w:t>raising and clearing alarms, fault managing and provisioning</w:t>
            </w:r>
            <w:r>
              <w:rPr>
                <w:rFonts w:eastAsia="Calibri" w:cstheme="minorHAnsi"/>
              </w:rPr>
              <w:t xml:space="preserve"> &amp; </w:t>
            </w:r>
            <w:r w:rsidRPr="00E119C1">
              <w:rPr>
                <w:rFonts w:eastAsia="Calibri" w:cstheme="minorHAnsi"/>
              </w:rPr>
              <w:t>fault co-relation.</w:t>
            </w:r>
          </w:p>
          <w:p w14:paraId="61BC3E04" w14:textId="05564545" w:rsidR="00A653EC" w:rsidRDefault="00A653EC" w:rsidP="00036450">
            <w:pPr>
              <w:pStyle w:val="ListParagraph"/>
              <w:numPr>
                <w:ilvl w:val="0"/>
                <w:numId w:val="3"/>
              </w:numPr>
              <w:ind w:left="446"/>
              <w:rPr>
                <w:rFonts w:eastAsia="Calibri" w:cstheme="minorHAnsi"/>
              </w:rPr>
            </w:pPr>
            <w:r w:rsidRPr="00E119C1">
              <w:rPr>
                <w:rFonts w:eastAsia="Calibri" w:cstheme="minorHAnsi"/>
              </w:rPr>
              <w:t>Worked on HDX Control Plane by Nortel, which is the software that sits above the network element for intelligent and automatic network connection, provisioning, management, and restoration</w:t>
            </w:r>
            <w:r w:rsidR="005C4DE7">
              <w:rPr>
                <w:rFonts w:eastAsia="Calibri" w:cstheme="minorHAnsi"/>
              </w:rPr>
              <w:t>.</w:t>
            </w:r>
          </w:p>
          <w:p w14:paraId="05884290" w14:textId="77777777" w:rsidR="00896971" w:rsidRPr="00896971" w:rsidRDefault="00896971" w:rsidP="00896971">
            <w:pPr>
              <w:rPr>
                <w:rFonts w:eastAsia="Calibri" w:cstheme="minorHAnsi"/>
              </w:rPr>
            </w:pPr>
          </w:p>
          <w:p w14:paraId="0A7A770F" w14:textId="77777777" w:rsidR="00A653EC" w:rsidRPr="00A653EC" w:rsidRDefault="00A653EC" w:rsidP="00A653EC">
            <w:pPr>
              <w:pStyle w:val="ListParagraph"/>
              <w:ind w:left="446"/>
              <w:rPr>
                <w:rFonts w:eastAsia="Calibri" w:cstheme="minorHAnsi"/>
              </w:rPr>
            </w:pPr>
          </w:p>
          <w:p w14:paraId="0DA3F9D2" w14:textId="64D8B02A" w:rsidR="00A653EC" w:rsidRDefault="00A653EC" w:rsidP="00036450">
            <w:pPr>
              <w:pStyle w:val="Heading2"/>
            </w:pPr>
            <w:r>
              <w:rPr>
                <w:rStyle w:val="Heading2Char"/>
                <w:b/>
                <w:bCs/>
                <w:caps/>
              </w:rPr>
              <w:t>AWARDS &amp; RECOGNITIONS</w:t>
            </w:r>
          </w:p>
          <w:p w14:paraId="6D1675F8" w14:textId="73AD3E7F" w:rsidR="00A653EC" w:rsidRDefault="00A653EC" w:rsidP="003431D5">
            <w:pPr>
              <w:pStyle w:val="Heading4"/>
              <w:rPr>
                <w:bCs/>
              </w:rPr>
            </w:pPr>
            <w:r>
              <w:t>Lam Research</w:t>
            </w:r>
          </w:p>
          <w:p w14:paraId="4D746B7F" w14:textId="79C1723C" w:rsidR="005C4DE7" w:rsidRDefault="005C4DE7" w:rsidP="003431D5">
            <w:pPr>
              <w:pStyle w:val="ListParagraph"/>
              <w:numPr>
                <w:ilvl w:val="0"/>
                <w:numId w:val="3"/>
              </w:num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Recognized by customer and b</w:t>
            </w:r>
            <w:r w:rsidRPr="005C4DE7">
              <w:rPr>
                <w:rFonts w:eastAsia="Calibri" w:cstheme="minorHAnsi"/>
              </w:rPr>
              <w:t>agged “</w:t>
            </w:r>
            <w:r w:rsidRPr="00E51EBD">
              <w:rPr>
                <w:rFonts w:eastAsia="Calibri" w:cstheme="minorHAnsi"/>
                <w:b/>
                <w:bCs/>
              </w:rPr>
              <w:t>Spot Bonus Award</w:t>
            </w:r>
            <w:r w:rsidRPr="005C4DE7">
              <w:rPr>
                <w:rFonts w:eastAsia="Calibri" w:cstheme="minorHAnsi"/>
              </w:rPr>
              <w:t>” from VP for leading a task force team for a critical customer escalation</w:t>
            </w:r>
            <w:r>
              <w:rPr>
                <w:rFonts w:eastAsia="Calibri" w:cstheme="minorHAnsi"/>
              </w:rPr>
              <w:t>.</w:t>
            </w:r>
          </w:p>
          <w:p w14:paraId="593977B9" w14:textId="309E8C2D" w:rsidR="00A653EC" w:rsidRPr="00AD7409" w:rsidRDefault="00A653EC" w:rsidP="003431D5">
            <w:pPr>
              <w:pStyle w:val="ListParagraph"/>
              <w:numPr>
                <w:ilvl w:val="0"/>
                <w:numId w:val="3"/>
              </w:numPr>
              <w:rPr>
                <w:rFonts w:eastAsia="Calibri" w:cstheme="minorHAnsi"/>
              </w:rPr>
            </w:pPr>
            <w:r w:rsidRPr="00AD7409">
              <w:rPr>
                <w:rFonts w:eastAsia="Calibri" w:cstheme="minorHAnsi"/>
              </w:rPr>
              <w:t>Received “</w:t>
            </w:r>
            <w:r w:rsidRPr="00E51EBD">
              <w:rPr>
                <w:rFonts w:eastAsia="Calibri" w:cstheme="minorHAnsi"/>
                <w:b/>
                <w:bCs/>
              </w:rPr>
              <w:t>Spot Bonus Award</w:t>
            </w:r>
            <w:r w:rsidRPr="00AD7409">
              <w:rPr>
                <w:rFonts w:eastAsia="Calibri" w:cstheme="minorHAnsi"/>
              </w:rPr>
              <w:t>” from VP handling a critical customer issue by supporting with root cause, solution and patch and driving along several meetings with various stake holders to keep everyone informed on the progress.</w:t>
            </w:r>
          </w:p>
          <w:p w14:paraId="0CB2EB80" w14:textId="77777777" w:rsidR="00A653EC" w:rsidRPr="00AD7409" w:rsidRDefault="00A653EC" w:rsidP="003431D5">
            <w:pPr>
              <w:pStyle w:val="ListParagraph"/>
              <w:numPr>
                <w:ilvl w:val="0"/>
                <w:numId w:val="3"/>
              </w:numPr>
              <w:rPr>
                <w:rFonts w:eastAsia="Calibri" w:cstheme="minorHAnsi"/>
              </w:rPr>
            </w:pPr>
            <w:r w:rsidRPr="00AD7409">
              <w:rPr>
                <w:rFonts w:eastAsia="Calibri" w:cstheme="minorHAnsi"/>
              </w:rPr>
              <w:t>Received “</w:t>
            </w:r>
            <w:r w:rsidRPr="00E51EBD">
              <w:rPr>
                <w:rFonts w:eastAsia="Calibri" w:cstheme="minorHAnsi"/>
                <w:b/>
                <w:bCs/>
              </w:rPr>
              <w:t>Spot Bonus Award</w:t>
            </w:r>
            <w:r w:rsidRPr="00AD7409">
              <w:rPr>
                <w:rFonts w:eastAsia="Calibri" w:cstheme="minorHAnsi"/>
              </w:rPr>
              <w:t>” from VP for co-working with process group in identifying critical particle issues and fix to multiple customers.</w:t>
            </w:r>
          </w:p>
          <w:p w14:paraId="6710CDFF" w14:textId="77777777" w:rsidR="00A653EC" w:rsidRDefault="00A653EC" w:rsidP="003431D5">
            <w:pPr>
              <w:pStyle w:val="ListParagraph"/>
              <w:numPr>
                <w:ilvl w:val="0"/>
                <w:numId w:val="3"/>
              </w:numPr>
              <w:rPr>
                <w:rFonts w:eastAsia="Calibri" w:cstheme="minorHAnsi"/>
              </w:rPr>
            </w:pPr>
            <w:r w:rsidRPr="00AD7409">
              <w:rPr>
                <w:rFonts w:eastAsia="Calibri" w:cstheme="minorHAnsi"/>
              </w:rPr>
              <w:t>Received “</w:t>
            </w:r>
            <w:r w:rsidRPr="00E51EBD">
              <w:rPr>
                <w:rFonts w:eastAsia="Calibri" w:cstheme="minorHAnsi"/>
                <w:b/>
                <w:bCs/>
              </w:rPr>
              <w:t>Spot Bonus Award</w:t>
            </w:r>
            <w:r w:rsidRPr="00AD7409">
              <w:rPr>
                <w:rFonts w:eastAsia="Calibri" w:cstheme="minorHAnsi"/>
              </w:rPr>
              <w:t>” from senior manager for contribution in new module development</w:t>
            </w:r>
          </w:p>
          <w:p w14:paraId="4F4415A3" w14:textId="11C32AB9" w:rsidR="00A653EC" w:rsidRDefault="00A653EC" w:rsidP="003431D5">
            <w:pPr>
              <w:pStyle w:val="ListParagraph"/>
              <w:numPr>
                <w:ilvl w:val="0"/>
                <w:numId w:val="3"/>
              </w:numPr>
              <w:rPr>
                <w:rFonts w:eastAsia="Calibri" w:cstheme="minorHAnsi"/>
              </w:rPr>
            </w:pPr>
            <w:r w:rsidRPr="003431D5">
              <w:rPr>
                <w:rFonts w:eastAsia="Calibri" w:cstheme="minorHAnsi"/>
              </w:rPr>
              <w:t>Received multiple “</w:t>
            </w:r>
            <w:r w:rsidRPr="00E51EBD">
              <w:rPr>
                <w:rFonts w:eastAsia="Calibri" w:cstheme="minorHAnsi"/>
                <w:b/>
                <w:bCs/>
              </w:rPr>
              <w:t>Above &amp; Beyond</w:t>
            </w:r>
            <w:r w:rsidRPr="003431D5">
              <w:rPr>
                <w:rFonts w:eastAsia="Calibri" w:cstheme="minorHAnsi"/>
              </w:rPr>
              <w:t>” awards from various accounts, cross-functional team and own team members</w:t>
            </w:r>
          </w:p>
          <w:p w14:paraId="074AAF5C" w14:textId="77777777" w:rsidR="00A653EC" w:rsidRDefault="00A653EC" w:rsidP="0072463E">
            <w:pPr>
              <w:pStyle w:val="ListParagraph"/>
              <w:rPr>
                <w:rFonts w:eastAsia="Calibri" w:cstheme="minorHAnsi"/>
              </w:rPr>
            </w:pPr>
          </w:p>
          <w:p w14:paraId="2B528B2D" w14:textId="77777777" w:rsidR="00A653EC" w:rsidRDefault="00A653EC" w:rsidP="0072463E">
            <w:pPr>
              <w:pStyle w:val="Heading4"/>
            </w:pPr>
            <w:r>
              <w:t>Wipro Technologies</w:t>
            </w:r>
          </w:p>
          <w:p w14:paraId="4F61348B" w14:textId="62D7A58D" w:rsidR="00A653EC" w:rsidRDefault="00A653EC" w:rsidP="0072463E">
            <w:pPr>
              <w:pStyle w:val="ListParagraph"/>
              <w:numPr>
                <w:ilvl w:val="0"/>
                <w:numId w:val="3"/>
              </w:numPr>
              <w:rPr>
                <w:rFonts w:eastAsia="Calibri" w:cstheme="minorHAnsi"/>
              </w:rPr>
            </w:pPr>
            <w:r w:rsidRPr="00AD7409">
              <w:rPr>
                <w:rFonts w:eastAsia="Calibri" w:cstheme="minorHAnsi"/>
              </w:rPr>
              <w:t>Received twice “</w:t>
            </w:r>
            <w:r w:rsidRPr="00E119C1">
              <w:rPr>
                <w:rFonts w:eastAsia="Calibri" w:cstheme="minorHAnsi"/>
                <w:b/>
                <w:bCs/>
              </w:rPr>
              <w:t>Feather in My Cap</w:t>
            </w:r>
            <w:r w:rsidRPr="00AD7409">
              <w:rPr>
                <w:rFonts w:eastAsia="Calibri" w:cstheme="minorHAnsi"/>
              </w:rPr>
              <w:t>” award for various feature developmen</w:t>
            </w:r>
            <w:r>
              <w:rPr>
                <w:rFonts w:eastAsia="Calibri" w:cstheme="minorHAnsi"/>
              </w:rPr>
              <w:t>t</w:t>
            </w:r>
          </w:p>
          <w:p w14:paraId="340A469D" w14:textId="77777777" w:rsidR="00A653EC" w:rsidRPr="0005559C" w:rsidRDefault="00A653EC" w:rsidP="0072463E">
            <w:pPr>
              <w:pStyle w:val="ListParagraph"/>
              <w:numPr>
                <w:ilvl w:val="0"/>
                <w:numId w:val="3"/>
              </w:numPr>
            </w:pPr>
            <w:r w:rsidRPr="00AD7409">
              <w:rPr>
                <w:rFonts w:eastAsia="Calibri" w:cstheme="minorHAnsi"/>
              </w:rPr>
              <w:t>Awarded twice “</w:t>
            </w:r>
            <w:r w:rsidRPr="00E119C1">
              <w:rPr>
                <w:rFonts w:eastAsia="Calibri" w:cstheme="minorHAnsi"/>
                <w:b/>
                <w:bCs/>
              </w:rPr>
              <w:t>Thanks a Zillion</w:t>
            </w:r>
            <w:r w:rsidRPr="00AD7409">
              <w:rPr>
                <w:rFonts w:eastAsia="Calibri" w:cstheme="minorHAnsi"/>
              </w:rPr>
              <w:t>” in the modules of Control</w:t>
            </w:r>
            <w:r>
              <w:rPr>
                <w:rFonts w:eastAsia="Calibri" w:cstheme="minorHAnsi"/>
              </w:rPr>
              <w:t xml:space="preserve"> plane</w:t>
            </w:r>
          </w:p>
          <w:p w14:paraId="74310974" w14:textId="77777777" w:rsidR="0005559C" w:rsidRDefault="0005559C" w:rsidP="0005559C"/>
          <w:p w14:paraId="1A4B363E" w14:textId="7E5C45C8" w:rsidR="0005559C" w:rsidRDefault="0005559C" w:rsidP="0005559C">
            <w:pPr>
              <w:pStyle w:val="Heading2"/>
            </w:pPr>
            <w:r>
              <w:t>OTHER RELEVANT INFO</w:t>
            </w:r>
          </w:p>
          <w:p w14:paraId="6058F82E" w14:textId="77777777" w:rsidR="0005559C" w:rsidRDefault="0005559C" w:rsidP="0005559C">
            <w:pPr>
              <w:pStyle w:val="Date"/>
            </w:pPr>
            <w:r>
              <w:t>Hold Valid B1 Visa, multiple travel to US for critical project initiation and discussion with key stake holders.</w:t>
            </w:r>
          </w:p>
          <w:p w14:paraId="3E129E46" w14:textId="77777777" w:rsidR="0005559C" w:rsidRDefault="0005559C" w:rsidP="0005559C">
            <w:pPr>
              <w:pStyle w:val="Date"/>
            </w:pPr>
          </w:p>
          <w:p w14:paraId="2FF94C03" w14:textId="5035E157" w:rsidR="0005559C" w:rsidRDefault="0005559C" w:rsidP="0005559C">
            <w:pPr>
              <w:pStyle w:val="Date"/>
            </w:pPr>
            <w:r>
              <w:t xml:space="preserve"> </w:t>
            </w:r>
          </w:p>
          <w:p w14:paraId="66B3A303" w14:textId="495F9DAE" w:rsidR="0005559C" w:rsidRPr="0072463E" w:rsidRDefault="0005559C" w:rsidP="0005559C"/>
        </w:tc>
      </w:tr>
    </w:tbl>
    <w:p w14:paraId="4CE60367" w14:textId="4F1089A3" w:rsidR="003431D5" w:rsidRDefault="003431D5" w:rsidP="0072463E"/>
    <w:sectPr w:rsidR="003431D5" w:rsidSect="000C45FF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EF44" w14:textId="77777777" w:rsidR="00451506" w:rsidRDefault="00451506" w:rsidP="000C45FF">
      <w:r>
        <w:separator/>
      </w:r>
    </w:p>
  </w:endnote>
  <w:endnote w:type="continuationSeparator" w:id="0">
    <w:p w14:paraId="7FE4F253" w14:textId="77777777" w:rsidR="00451506" w:rsidRDefault="0045150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FFAF" w14:textId="77777777" w:rsidR="00451506" w:rsidRDefault="00451506" w:rsidP="000C45FF">
      <w:r>
        <w:separator/>
      </w:r>
    </w:p>
  </w:footnote>
  <w:footnote w:type="continuationSeparator" w:id="0">
    <w:p w14:paraId="716AAFFA" w14:textId="77777777" w:rsidR="00451506" w:rsidRDefault="0045150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5D79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C42E8A" wp14:editId="3C3A69F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7" name="Graphic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"/>
      <w:lvlJc w:val="left"/>
      <w:pPr>
        <w:ind w:left="-218" w:firstLine="0"/>
      </w:pPr>
    </w:lvl>
    <w:lvl w:ilvl="1" w:tplc="FFFFFFFF">
      <w:start w:val="1"/>
      <w:numFmt w:val="bullet"/>
      <w:lvlText w:val=""/>
      <w:lvlJc w:val="left"/>
      <w:pPr>
        <w:ind w:left="-218" w:firstLine="0"/>
      </w:pPr>
    </w:lvl>
    <w:lvl w:ilvl="2" w:tplc="FFFFFFFF">
      <w:start w:val="1"/>
      <w:numFmt w:val="bullet"/>
      <w:lvlText w:val=""/>
      <w:lvlJc w:val="left"/>
      <w:pPr>
        <w:ind w:left="-218" w:firstLine="0"/>
      </w:pPr>
    </w:lvl>
    <w:lvl w:ilvl="3" w:tplc="FFFFFFFF">
      <w:start w:val="1"/>
      <w:numFmt w:val="bullet"/>
      <w:lvlText w:val=""/>
      <w:lvlJc w:val="left"/>
      <w:pPr>
        <w:ind w:left="-218" w:firstLine="0"/>
      </w:pPr>
    </w:lvl>
    <w:lvl w:ilvl="4" w:tplc="FFFFFFFF">
      <w:start w:val="1"/>
      <w:numFmt w:val="bullet"/>
      <w:lvlText w:val=""/>
      <w:lvlJc w:val="left"/>
      <w:pPr>
        <w:ind w:left="-218" w:firstLine="0"/>
      </w:pPr>
    </w:lvl>
    <w:lvl w:ilvl="5" w:tplc="FFFFFFFF">
      <w:start w:val="1"/>
      <w:numFmt w:val="bullet"/>
      <w:lvlText w:val=""/>
      <w:lvlJc w:val="left"/>
      <w:pPr>
        <w:ind w:left="-218" w:firstLine="0"/>
      </w:pPr>
    </w:lvl>
    <w:lvl w:ilvl="6" w:tplc="FFFFFFFF">
      <w:start w:val="1"/>
      <w:numFmt w:val="bullet"/>
      <w:lvlText w:val=""/>
      <w:lvlJc w:val="left"/>
      <w:pPr>
        <w:ind w:left="-218" w:firstLine="0"/>
      </w:pPr>
    </w:lvl>
    <w:lvl w:ilvl="7" w:tplc="FFFFFFFF">
      <w:start w:val="1"/>
      <w:numFmt w:val="bullet"/>
      <w:lvlText w:val=""/>
      <w:lvlJc w:val="left"/>
      <w:pPr>
        <w:ind w:left="-218" w:firstLine="0"/>
      </w:pPr>
    </w:lvl>
    <w:lvl w:ilvl="8" w:tplc="FFFFFFFF">
      <w:start w:val="1"/>
      <w:numFmt w:val="bullet"/>
      <w:lvlText w:val=""/>
      <w:lvlJc w:val="left"/>
      <w:pPr>
        <w:ind w:left="-218" w:firstLine="0"/>
      </w:pPr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1B87359"/>
    <w:multiLevelType w:val="hybridMultilevel"/>
    <w:tmpl w:val="EFB2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64E71"/>
    <w:multiLevelType w:val="hybridMultilevel"/>
    <w:tmpl w:val="240426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47F37"/>
    <w:multiLevelType w:val="hybridMultilevel"/>
    <w:tmpl w:val="68748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971463">
    <w:abstractNumId w:val="3"/>
  </w:num>
  <w:num w:numId="2" w16cid:durableId="736437328">
    <w:abstractNumId w:val="2"/>
  </w:num>
  <w:num w:numId="3" w16cid:durableId="502552520">
    <w:abstractNumId w:val="5"/>
  </w:num>
  <w:num w:numId="4" w16cid:durableId="914897180">
    <w:abstractNumId w:val="0"/>
  </w:num>
  <w:num w:numId="5" w16cid:durableId="1292174679">
    <w:abstractNumId w:val="4"/>
  </w:num>
  <w:num w:numId="6" w16cid:durableId="37539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D5"/>
    <w:rsid w:val="00036450"/>
    <w:rsid w:val="00043714"/>
    <w:rsid w:val="0005559C"/>
    <w:rsid w:val="00076B39"/>
    <w:rsid w:val="00082ACD"/>
    <w:rsid w:val="00094499"/>
    <w:rsid w:val="000A1E47"/>
    <w:rsid w:val="000B465B"/>
    <w:rsid w:val="000C45FF"/>
    <w:rsid w:val="000E3FD1"/>
    <w:rsid w:val="00112054"/>
    <w:rsid w:val="001525E1"/>
    <w:rsid w:val="001662FF"/>
    <w:rsid w:val="00180329"/>
    <w:rsid w:val="0019001F"/>
    <w:rsid w:val="001A74A5"/>
    <w:rsid w:val="001B2ABD"/>
    <w:rsid w:val="001E0391"/>
    <w:rsid w:val="001E1759"/>
    <w:rsid w:val="001E4855"/>
    <w:rsid w:val="001F1ECC"/>
    <w:rsid w:val="002307A9"/>
    <w:rsid w:val="002400EB"/>
    <w:rsid w:val="00256CF7"/>
    <w:rsid w:val="00272886"/>
    <w:rsid w:val="00281FD5"/>
    <w:rsid w:val="00287FC3"/>
    <w:rsid w:val="00294291"/>
    <w:rsid w:val="0030481B"/>
    <w:rsid w:val="003125FA"/>
    <w:rsid w:val="003156FC"/>
    <w:rsid w:val="003254B5"/>
    <w:rsid w:val="003431D5"/>
    <w:rsid w:val="0037121F"/>
    <w:rsid w:val="003807FE"/>
    <w:rsid w:val="00397074"/>
    <w:rsid w:val="003A635C"/>
    <w:rsid w:val="003A6B7D"/>
    <w:rsid w:val="003B06CA"/>
    <w:rsid w:val="003D604E"/>
    <w:rsid w:val="003F3C80"/>
    <w:rsid w:val="004035AF"/>
    <w:rsid w:val="004071FC"/>
    <w:rsid w:val="004313BF"/>
    <w:rsid w:val="00445947"/>
    <w:rsid w:val="00451506"/>
    <w:rsid w:val="00453127"/>
    <w:rsid w:val="00466B16"/>
    <w:rsid w:val="004813B3"/>
    <w:rsid w:val="00493B8E"/>
    <w:rsid w:val="00496591"/>
    <w:rsid w:val="004B71C5"/>
    <w:rsid w:val="004C3ED7"/>
    <w:rsid w:val="004C53E7"/>
    <w:rsid w:val="004C63E4"/>
    <w:rsid w:val="004D3011"/>
    <w:rsid w:val="004E7411"/>
    <w:rsid w:val="0050390C"/>
    <w:rsid w:val="00503985"/>
    <w:rsid w:val="005262AC"/>
    <w:rsid w:val="005928B8"/>
    <w:rsid w:val="005C4DE7"/>
    <w:rsid w:val="005C6366"/>
    <w:rsid w:val="005E0062"/>
    <w:rsid w:val="005E39D5"/>
    <w:rsid w:val="005E69FD"/>
    <w:rsid w:val="00600670"/>
    <w:rsid w:val="0062123A"/>
    <w:rsid w:val="006443D5"/>
    <w:rsid w:val="00646E75"/>
    <w:rsid w:val="00647236"/>
    <w:rsid w:val="006545C8"/>
    <w:rsid w:val="006571AD"/>
    <w:rsid w:val="00670205"/>
    <w:rsid w:val="006771D0"/>
    <w:rsid w:val="006D4557"/>
    <w:rsid w:val="006D66D8"/>
    <w:rsid w:val="006D6F22"/>
    <w:rsid w:val="006F720B"/>
    <w:rsid w:val="00705D7E"/>
    <w:rsid w:val="00715FCB"/>
    <w:rsid w:val="0072463E"/>
    <w:rsid w:val="00732474"/>
    <w:rsid w:val="00743101"/>
    <w:rsid w:val="00753579"/>
    <w:rsid w:val="007775E1"/>
    <w:rsid w:val="007867A0"/>
    <w:rsid w:val="007927F5"/>
    <w:rsid w:val="00802CA0"/>
    <w:rsid w:val="00812284"/>
    <w:rsid w:val="00845926"/>
    <w:rsid w:val="008558D8"/>
    <w:rsid w:val="00896971"/>
    <w:rsid w:val="008A2FC4"/>
    <w:rsid w:val="008B238B"/>
    <w:rsid w:val="00922B0E"/>
    <w:rsid w:val="009260CD"/>
    <w:rsid w:val="00952C25"/>
    <w:rsid w:val="00984F59"/>
    <w:rsid w:val="009B33B2"/>
    <w:rsid w:val="00A02A7F"/>
    <w:rsid w:val="00A20525"/>
    <w:rsid w:val="00A2118D"/>
    <w:rsid w:val="00A653EC"/>
    <w:rsid w:val="00A73E6A"/>
    <w:rsid w:val="00AB02C0"/>
    <w:rsid w:val="00AB6183"/>
    <w:rsid w:val="00AD76E2"/>
    <w:rsid w:val="00B20152"/>
    <w:rsid w:val="00B343FB"/>
    <w:rsid w:val="00B359E4"/>
    <w:rsid w:val="00B43A36"/>
    <w:rsid w:val="00B57D98"/>
    <w:rsid w:val="00B70850"/>
    <w:rsid w:val="00B87CA4"/>
    <w:rsid w:val="00C066B6"/>
    <w:rsid w:val="00C30A43"/>
    <w:rsid w:val="00C37BA1"/>
    <w:rsid w:val="00C4588F"/>
    <w:rsid w:val="00C4674C"/>
    <w:rsid w:val="00C46EA5"/>
    <w:rsid w:val="00C506CF"/>
    <w:rsid w:val="00C72BED"/>
    <w:rsid w:val="00C94DBD"/>
    <w:rsid w:val="00C9578B"/>
    <w:rsid w:val="00CA65C1"/>
    <w:rsid w:val="00CB0055"/>
    <w:rsid w:val="00CD11BF"/>
    <w:rsid w:val="00CF6976"/>
    <w:rsid w:val="00D05071"/>
    <w:rsid w:val="00D2522B"/>
    <w:rsid w:val="00D422DE"/>
    <w:rsid w:val="00D5459D"/>
    <w:rsid w:val="00DA1F4D"/>
    <w:rsid w:val="00DD172A"/>
    <w:rsid w:val="00DF74BD"/>
    <w:rsid w:val="00E142E1"/>
    <w:rsid w:val="00E24560"/>
    <w:rsid w:val="00E25A26"/>
    <w:rsid w:val="00E4381A"/>
    <w:rsid w:val="00E51EBD"/>
    <w:rsid w:val="00E55D74"/>
    <w:rsid w:val="00E6287A"/>
    <w:rsid w:val="00E73FE6"/>
    <w:rsid w:val="00EE11BF"/>
    <w:rsid w:val="00F43192"/>
    <w:rsid w:val="00F60274"/>
    <w:rsid w:val="00F77FB9"/>
    <w:rsid w:val="00FB068F"/>
    <w:rsid w:val="00FB2E4F"/>
    <w:rsid w:val="00FC2994"/>
    <w:rsid w:val="00FD01ED"/>
    <w:rsid w:val="00F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197F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3431D5"/>
    <w:pPr>
      <w:ind w:left="720"/>
      <w:contextualSpacing/>
    </w:pPr>
  </w:style>
  <w:style w:type="paragraph" w:styleId="ListBullet">
    <w:name w:val="List Bullet"/>
    <w:basedOn w:val="Normal"/>
    <w:unhideWhenUsed/>
    <w:rsid w:val="003431D5"/>
    <w:pPr>
      <w:tabs>
        <w:tab w:val="left" w:pos="360"/>
      </w:tabs>
      <w:overflowPunct w:val="0"/>
      <w:autoSpaceDE w:val="0"/>
      <w:autoSpaceDN w:val="0"/>
      <w:adjustRightInd w:val="0"/>
      <w:ind w:left="36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431D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mita.patro1@gmail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linkedin.com/in/smita-patro/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HAIL%20SM\AppData\Local\Microsoft\Office\16.0\DTS\en-US%7b6E3F81A1-7CC7-4D37-A819-E768EEF04768%7d\%7b346AFAD0-55AB-41D0-84F2-857EEABD5A4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FCD2F5788448429887F81764AD4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4C261-01EA-4D3C-9355-609F6BEEDA90}"/>
      </w:docPartPr>
      <w:docPartBody>
        <w:p w:rsidR="0002539E" w:rsidRDefault="005F3F22" w:rsidP="005F3F22">
          <w:pPr>
            <w:pStyle w:val="F4FCD2F5788448429887F81764AD485A"/>
          </w:pPr>
          <w:r w:rsidRPr="00CB0055">
            <w:t>Contact</w:t>
          </w:r>
        </w:p>
      </w:docPartBody>
    </w:docPart>
    <w:docPart>
      <w:docPartPr>
        <w:name w:val="D96EEEB795D44017A0DB6FB602686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08D71-9566-44D2-8EC6-AE15B58846E7}"/>
      </w:docPartPr>
      <w:docPartBody>
        <w:p w:rsidR="0002539E" w:rsidRDefault="005F3F22" w:rsidP="005F3F22">
          <w:pPr>
            <w:pStyle w:val="D96EEEB795D44017A0DB6FB602686C1D"/>
          </w:pPr>
          <w:r w:rsidRPr="004D3011">
            <w:t>PHONE:</w:t>
          </w:r>
        </w:p>
      </w:docPartBody>
    </w:docPart>
    <w:docPart>
      <w:docPartPr>
        <w:name w:val="B18436B9E85B4C0C884CD6BD4E9D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CC03D-8873-46DE-AEA8-336651BA5D36}"/>
      </w:docPartPr>
      <w:docPartBody>
        <w:p w:rsidR="0002539E" w:rsidRDefault="005F3F22" w:rsidP="005F3F22">
          <w:pPr>
            <w:pStyle w:val="B18436B9E85B4C0C884CD6BD4E9D4426"/>
          </w:pPr>
          <w:r w:rsidRPr="004D3011">
            <w:t>WEBSITE:</w:t>
          </w:r>
        </w:p>
      </w:docPartBody>
    </w:docPart>
    <w:docPart>
      <w:docPartPr>
        <w:name w:val="A737DE594F6142E49BAA400D00DD5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47EC1-0601-4C60-BD3F-AA9A666C7FF0}"/>
      </w:docPartPr>
      <w:docPartBody>
        <w:p w:rsidR="0002539E" w:rsidRDefault="005F3F22" w:rsidP="005F3F22">
          <w:pPr>
            <w:pStyle w:val="A737DE594F6142E49BAA400D00DD5ED2"/>
          </w:pPr>
          <w:r w:rsidRPr="004D3011">
            <w:t>EMAIL:</w:t>
          </w:r>
        </w:p>
      </w:docPartBody>
    </w:docPart>
    <w:docPart>
      <w:docPartPr>
        <w:name w:val="100CD7A527B24DBCA09B55AAF2D01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6C6AE-D33D-432B-BF7F-83C2C1B463DE}"/>
      </w:docPartPr>
      <w:docPartBody>
        <w:p w:rsidR="0002539E" w:rsidRDefault="005F3F22" w:rsidP="005F3F22">
          <w:pPr>
            <w:pStyle w:val="100CD7A527B24DBCA09B55AAF2D01298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22"/>
    <w:rsid w:val="0002539E"/>
    <w:rsid w:val="001163B2"/>
    <w:rsid w:val="001320B6"/>
    <w:rsid w:val="002C3BA5"/>
    <w:rsid w:val="00313997"/>
    <w:rsid w:val="003346AD"/>
    <w:rsid w:val="0048625E"/>
    <w:rsid w:val="0052251E"/>
    <w:rsid w:val="00551099"/>
    <w:rsid w:val="005743BB"/>
    <w:rsid w:val="005B535C"/>
    <w:rsid w:val="005F3F22"/>
    <w:rsid w:val="006312A9"/>
    <w:rsid w:val="00736D97"/>
    <w:rsid w:val="007F2F51"/>
    <w:rsid w:val="00915B2D"/>
    <w:rsid w:val="00943515"/>
    <w:rsid w:val="009F012C"/>
    <w:rsid w:val="00A15E53"/>
    <w:rsid w:val="00A34F4F"/>
    <w:rsid w:val="00A356ED"/>
    <w:rsid w:val="00B018C1"/>
    <w:rsid w:val="00BC06B8"/>
    <w:rsid w:val="00D27AA9"/>
    <w:rsid w:val="00DF0E25"/>
    <w:rsid w:val="00E17679"/>
    <w:rsid w:val="00E32473"/>
    <w:rsid w:val="00EF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4FCD2F5788448429887F81764AD485A">
    <w:name w:val="F4FCD2F5788448429887F81764AD485A"/>
    <w:rsid w:val="005F3F22"/>
  </w:style>
  <w:style w:type="paragraph" w:customStyle="1" w:styleId="D96EEEB795D44017A0DB6FB602686C1D">
    <w:name w:val="D96EEEB795D44017A0DB6FB602686C1D"/>
    <w:rsid w:val="005F3F22"/>
  </w:style>
  <w:style w:type="paragraph" w:customStyle="1" w:styleId="B18436B9E85B4C0C884CD6BD4E9D4426">
    <w:name w:val="B18436B9E85B4C0C884CD6BD4E9D4426"/>
    <w:rsid w:val="005F3F22"/>
  </w:style>
  <w:style w:type="paragraph" w:customStyle="1" w:styleId="A737DE594F6142E49BAA400D00DD5ED2">
    <w:name w:val="A737DE594F6142E49BAA400D00DD5ED2"/>
    <w:rsid w:val="005F3F22"/>
  </w:style>
  <w:style w:type="paragraph" w:customStyle="1" w:styleId="100CD7A527B24DBCA09B55AAF2D01298">
    <w:name w:val="100CD7A527B24DBCA09B55AAF2D01298"/>
    <w:rsid w:val="005F3F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Metadata/LabelInfo.xml><?xml version="1.0" encoding="utf-8"?>
<clbl:labelList xmlns:clbl="http://schemas.microsoft.com/office/2020/mipLabelMetadata">
  <clbl:label id="{ddbe5114-fe4f-4faf-8a07-a9103153293f}" enabled="1" method="Standard" siteId="{918079db-c902-4e29-b22c-9764410d037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{346AFAD0-55AB-41D0-84F2-857EEABD5A48}tf00546271_win32</Template>
  <TotalTime>0</TotalTime>
  <Pages>2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2022-04-28T12:12:00Z</dcterms:created>
  <dcterms:modified xsi:type="dcterms:W3CDTF">2022-11-15T08:46:00Z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