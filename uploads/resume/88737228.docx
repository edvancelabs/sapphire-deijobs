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D95A" w14:textId="77777777" w:rsidR="00D70063" w:rsidRDefault="00D70063" w:rsidP="00D70063">
      <w:pPr>
        <w:pStyle w:val="Heading3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912E92F" wp14:editId="0B0A2788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45820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2DC4A" w14:textId="77777777" w:rsidR="00D70063" w:rsidRDefault="00412D3B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0CB57FB5">
                                  <wp:extent cx="1152525" cy="1152525"/>
                                  <wp:effectExtent l="0" t="0" r="9525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Barnali Chowdhury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252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FC47EED9457148C3B7E48A88F2F0D27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77B9DE5E" w14:textId="77777777" w:rsidR="00187B92" w:rsidRPr="0061588B" w:rsidRDefault="00412D3B" w:rsidP="00486E5D">
                                <w:pPr>
                                  <w:pStyle w:val="Title"/>
                                  <w:rPr>
                                    <w:b/>
                                  </w:rPr>
                                </w:pPr>
                                <w:r w:rsidRPr="0061588B">
                                  <w:rPr>
                                    <w:b/>
                                    <w:lang w:val="en-IN"/>
                                  </w:rPr>
                                  <w:t>Barnali.CHOWDHURY</w:t>
                                </w:r>
                              </w:p>
                            </w:sdtContent>
                          </w:sdt>
                          <w:p w14:paraId="3094B409" w14:textId="77777777" w:rsidR="00D70063" w:rsidRDefault="00816768" w:rsidP="00D70063">
                            <w:pPr>
                              <w:pStyle w:val="Subtitle"/>
                            </w:pPr>
                            <w:sdt>
                              <w:sdtPr>
                                <w:rPr>
                                  <w:b/>
                                </w:rPr>
                                <w:alias w:val="Position Title"/>
                                <w:tag w:val=""/>
                                <w:id w:val="-214128171"/>
                                <w:placeholder>
                                  <w:docPart w:val="5E157B25340D40AF9F54E59185966E11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412D3B" w:rsidRPr="0061588B">
                                  <w:rPr>
                                    <w:b/>
                                  </w:rPr>
                                  <w:t>Scientific ANALYST</w:t>
                                </w:r>
                                <w:r w:rsidR="0061588B" w:rsidRPr="0061588B">
                                  <w:rPr>
                                    <w:b/>
                                  </w:rPr>
                                  <w:t>(RWE/HEOR)</w:t>
                                </w:r>
                              </w:sdtContent>
                            </w:sdt>
                          </w:p>
                          <w:p w14:paraId="53CB88B9" w14:textId="77777777" w:rsidR="00D70063" w:rsidRDefault="00816768" w:rsidP="00D70063">
                            <w:pPr>
                              <w:pStyle w:val="Heading1"/>
                            </w:pPr>
                            <w:sdt>
                              <w:sdtPr>
                                <w:id w:val="-1270160369"/>
                                <w:placeholder>
                                  <w:docPart w:val="B13D46D650674081B8D241F622D9DD3E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>
                                  <w:t>Objective</w:t>
                                </w:r>
                              </w:sdtContent>
                            </w:sdt>
                          </w:p>
                          <w:p w14:paraId="4248F7AD" w14:textId="77777777" w:rsidR="009E2D66" w:rsidRDefault="00C02BD3" w:rsidP="009E2D66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A dynamic Bachelor of Pharmacy graduate with working experience as </w:t>
                            </w:r>
                            <w:r>
                              <w:rPr>
                                <w:b/>
                                <w:sz w:val="23"/>
                                <w:szCs w:val="23"/>
                              </w:rPr>
                              <w:t>junior medical coder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 w:val="23"/>
                                <w:szCs w:val="23"/>
                              </w:rPr>
                              <w:t>Quality control analyst, Scientific analyst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, inte</w:t>
                            </w:r>
                            <w:r w:rsidR="0061588B">
                              <w:rPr>
                                <w:sz w:val="23"/>
                                <w:szCs w:val="23"/>
                              </w:rPr>
                              <w:t xml:space="preserve">rested in developing Experience in </w:t>
                            </w:r>
                            <w:r w:rsidR="005E474A">
                              <w:rPr>
                                <w:sz w:val="23"/>
                                <w:szCs w:val="23"/>
                              </w:rPr>
                              <w:t xml:space="preserve">Medical writing, </w:t>
                            </w:r>
                            <w:r w:rsidR="00B32CD1">
                              <w:rPr>
                                <w:sz w:val="23"/>
                                <w:szCs w:val="23"/>
                              </w:rPr>
                              <w:t>Clinical Statistics, RWE,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 Clinical Research to obtain an efficient career and growth.</w:t>
                            </w:r>
                          </w:p>
                          <w:p w14:paraId="045272DB" w14:textId="77777777" w:rsidR="003036F2" w:rsidRDefault="003036F2" w:rsidP="009E2D66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6A0CE837" w14:textId="77777777" w:rsidR="00D70063" w:rsidRPr="00B75BDB" w:rsidRDefault="007F6FC8" w:rsidP="009E2D66">
                            <w:pPr>
                              <w:pStyle w:val="Default"/>
                              <w:rPr>
                                <w:color w:val="C86E07" w:themeColor="accent1" w:themeShade="BF"/>
                                <w:sz w:val="23"/>
                                <w:szCs w:val="23"/>
                              </w:rPr>
                            </w:pPr>
                            <w:r w:rsidRPr="00B75BDB">
                              <w:rPr>
                                <w:color w:val="C86E07" w:themeColor="accent1" w:themeShade="BF"/>
                              </w:rPr>
                              <w:t>Personal attribute</w:t>
                            </w:r>
                          </w:p>
                          <w:p w14:paraId="0C3569B7" w14:textId="77777777" w:rsidR="007F6FC8" w:rsidRPr="0061588B" w:rsidRDefault="007F6FC8" w:rsidP="00D70063">
                            <w:pPr>
                              <w:rPr>
                                <w:rFonts w:ascii="Bahnschrift SemiBold" w:hAnsi="Bahnschrift SemiBold"/>
                              </w:rPr>
                            </w:pPr>
                            <w:r w:rsidRPr="0061588B">
                              <w:rPr>
                                <w:rFonts w:ascii="Bahnschrift SemiBold" w:hAnsi="Bahnschrift SemiBold"/>
                              </w:rPr>
                              <w:t xml:space="preserve">Team work, </w:t>
                            </w:r>
                            <w:r w:rsidR="0061588B" w:rsidRPr="0061588B">
                              <w:rPr>
                                <w:rFonts w:ascii="Bahnschrift SemiBold" w:hAnsi="Bahnschrift SemiBold"/>
                              </w:rPr>
                              <w:t xml:space="preserve">Effective Team Lead, </w:t>
                            </w:r>
                            <w:r w:rsidRPr="0061588B">
                              <w:rPr>
                                <w:rFonts w:ascii="Bahnschrift SemiBold" w:hAnsi="Bahnschrift SemiBold"/>
                              </w:rPr>
                              <w:t>well organized, Adaptable in challenging environment, Hard work.</w:t>
                            </w:r>
                          </w:p>
                          <w:sdt>
                            <w:sdtPr>
                              <w:id w:val="-26178941"/>
                              <w:placeholder>
                                <w:docPart w:val="31474BD4C34B4D988520DC8BBAEDC4F1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78253BE3" w14:textId="77777777" w:rsidR="00D70063" w:rsidRDefault="00D70063" w:rsidP="00D70063">
                                <w:pPr>
                                  <w:pStyle w:val="Heading2"/>
                                </w:pPr>
                                <w:r>
                                  <w:t>Vitals</w:t>
                                </w:r>
                              </w:p>
                            </w:sdtContent>
                          </w:sdt>
                          <w:p w14:paraId="47776C53" w14:textId="77777777" w:rsidR="00D70063" w:rsidRDefault="007F6FC8" w:rsidP="00D70063">
                            <w:pPr>
                              <w:pStyle w:val="ContactInfo"/>
                            </w:pPr>
                            <w:r>
                              <w:t>West Bengal</w:t>
                            </w:r>
                          </w:p>
                          <w:p w14:paraId="4B83858B" w14:textId="77777777" w:rsidR="007F6FC8" w:rsidRDefault="007F6FC8" w:rsidP="00D70063">
                            <w:pPr>
                              <w:pStyle w:val="ContactInfo"/>
                            </w:pPr>
                            <w:r>
                              <w:t>BOLPUR, 731204</w:t>
                            </w:r>
                          </w:p>
                          <w:p w14:paraId="0FA6F3B9" w14:textId="77777777" w:rsidR="00D70063" w:rsidRDefault="00D70063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T</w:t>
                            </w:r>
                            <w:r>
                              <w:t xml:space="preserve"> </w:t>
                            </w:r>
                            <w:r w:rsidR="007F6FC8">
                              <w:t>+91- 8074649215</w:t>
                            </w:r>
                          </w:p>
                          <w:p w14:paraId="12E0CBF6" w14:textId="77777777" w:rsidR="00D70063" w:rsidRDefault="00D70063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E</w:t>
                            </w:r>
                            <w:r w:rsidR="007F6FC8">
                              <w:t xml:space="preserve"> </w:t>
                            </w:r>
                            <w:hyperlink r:id="rId8" w:history="1">
                              <w:r w:rsidR="007F6FC8" w:rsidRPr="005E1121">
                                <w:rPr>
                                  <w:rStyle w:val="Hyperlink"/>
                                </w:rPr>
                                <w:t>barnalichoudhury001@gmail.com</w:t>
                              </w:r>
                            </w:hyperlink>
                          </w:p>
                          <w:p w14:paraId="54FD6858" w14:textId="77777777" w:rsidR="007F6FC8" w:rsidRDefault="007F6FC8" w:rsidP="00D70063">
                            <w:pPr>
                              <w:pStyle w:val="ContactInfo"/>
                              <w:rPr>
                                <w:rStyle w:val="break-words"/>
                                <w:rFonts w:ascii="Segoe UI" w:hAnsi="Segoe UI" w:cs="Segoe UI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t xml:space="preserve">LINKEDIN - </w:t>
                            </w:r>
                            <w:hyperlink r:id="rId9" w:history="1">
                              <w:r w:rsidRPr="005E1121">
                                <w:rPr>
                                  <w:rStyle w:val="Hyperlink"/>
                                  <w:rFonts w:ascii="Segoe UI" w:hAnsi="Segoe UI" w:cs="Segoe UI"/>
                                  <w:bdr w:val="none" w:sz="0" w:space="0" w:color="auto" w:frame="1"/>
                                  <w:shd w:val="clear" w:color="auto" w:fill="FFFFFF"/>
                                </w:rPr>
                                <w:t>www.linkedin.com/in/</w:t>
                              </w:r>
                              <w:r w:rsidRPr="005E1121">
                                <w:rPr>
                                  <w:rStyle w:val="Hyperlink"/>
                                  <w:rFonts w:ascii="Segoe UI" w:hAnsi="Segoe UI" w:cs="Segoe UI"/>
                                  <w:sz w:val="21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barnali-chowdhury-788588179</w:t>
                              </w:r>
                            </w:hyperlink>
                          </w:p>
                          <w:p w14:paraId="1898D8DB" w14:textId="77777777" w:rsidR="007F6FC8" w:rsidRDefault="007F6FC8" w:rsidP="00D70063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2E9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" filled="f" stroked="f">
                <v:textbox inset="0,0,0,0">
                  <w:txbxContent>
                    <w:p w14:paraId="5BB2DC4A" w14:textId="77777777" w:rsidR="00D70063" w:rsidRDefault="00412D3B" w:rsidP="00D70063">
                      <w:pPr>
                        <w:pStyle w:val="Photo"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0CB57FB5">
                            <wp:extent cx="1152525" cy="1152525"/>
                            <wp:effectExtent l="0" t="0" r="9525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Barnali Chowdhury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252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</w:rPr>
                        <w:alias w:val="Your Name"/>
                        <w:tag w:val="Your Name"/>
                        <w:id w:val="-1489158292"/>
                        <w:placeholder>
                          <w:docPart w:val="FC47EED9457148C3B7E48A88F2F0D27A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14:paraId="77B9DE5E" w14:textId="77777777" w:rsidR="00187B92" w:rsidRPr="0061588B" w:rsidRDefault="00412D3B" w:rsidP="00486E5D">
                          <w:pPr>
                            <w:pStyle w:val="Title"/>
                            <w:rPr>
                              <w:b/>
                            </w:rPr>
                          </w:pPr>
                          <w:r w:rsidRPr="0061588B">
                            <w:rPr>
                              <w:b/>
                              <w:lang w:val="en-IN"/>
                            </w:rPr>
                            <w:t>Barnali.CHOWDHURY</w:t>
                          </w:r>
                        </w:p>
                      </w:sdtContent>
                    </w:sdt>
                    <w:p w14:paraId="3094B409" w14:textId="77777777" w:rsidR="00D70063" w:rsidRDefault="00816768" w:rsidP="00D70063">
                      <w:pPr>
                        <w:pStyle w:val="Subtitle"/>
                      </w:pPr>
                      <w:sdt>
                        <w:sdtPr>
                          <w:rPr>
                            <w:b/>
                          </w:rPr>
                          <w:alias w:val="Position Title"/>
                          <w:tag w:val=""/>
                          <w:id w:val="-214128171"/>
                          <w:placeholder>
                            <w:docPart w:val="5E157B25340D40AF9F54E59185966E11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412D3B" w:rsidRPr="0061588B">
                            <w:rPr>
                              <w:b/>
                            </w:rPr>
                            <w:t>Scientific ANALYST</w:t>
                          </w:r>
                          <w:r w:rsidR="0061588B" w:rsidRPr="0061588B">
                            <w:rPr>
                              <w:b/>
                            </w:rPr>
                            <w:t>(RWE/HEOR)</w:t>
                          </w:r>
                        </w:sdtContent>
                      </w:sdt>
                    </w:p>
                    <w:p w14:paraId="53CB88B9" w14:textId="77777777" w:rsidR="00D70063" w:rsidRDefault="00816768" w:rsidP="00D70063">
                      <w:pPr>
                        <w:pStyle w:val="Heading1"/>
                      </w:pPr>
                      <w:sdt>
                        <w:sdtPr>
                          <w:id w:val="-1270160369"/>
                          <w:placeholder>
                            <w:docPart w:val="B13D46D650674081B8D241F622D9DD3E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>
                            <w:t>Objective</w:t>
                          </w:r>
                        </w:sdtContent>
                      </w:sdt>
                    </w:p>
                    <w:p w14:paraId="4248F7AD" w14:textId="77777777" w:rsidR="009E2D66" w:rsidRDefault="00C02BD3" w:rsidP="009E2D66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A dynamic Bachelor of Pharmacy graduate with working experience as </w:t>
                      </w:r>
                      <w:r>
                        <w:rPr>
                          <w:b/>
                          <w:sz w:val="23"/>
                          <w:szCs w:val="23"/>
                        </w:rPr>
                        <w:t>junior medical coder</w:t>
                      </w:r>
                      <w:r>
                        <w:rPr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b/>
                          <w:sz w:val="23"/>
                          <w:szCs w:val="23"/>
                        </w:rPr>
                        <w:t>Quality control analyst, Scientific analyst</w:t>
                      </w:r>
                      <w:r>
                        <w:rPr>
                          <w:sz w:val="23"/>
                          <w:szCs w:val="23"/>
                        </w:rPr>
                        <w:t>, inte</w:t>
                      </w:r>
                      <w:r w:rsidR="0061588B">
                        <w:rPr>
                          <w:sz w:val="23"/>
                          <w:szCs w:val="23"/>
                        </w:rPr>
                        <w:t xml:space="preserve">rested in developing Experience in </w:t>
                      </w:r>
                      <w:r w:rsidR="005E474A">
                        <w:rPr>
                          <w:sz w:val="23"/>
                          <w:szCs w:val="23"/>
                        </w:rPr>
                        <w:t xml:space="preserve">Medical writing, </w:t>
                      </w:r>
                      <w:r w:rsidR="00B32CD1">
                        <w:rPr>
                          <w:sz w:val="23"/>
                          <w:szCs w:val="23"/>
                        </w:rPr>
                        <w:t>Clinical Statistics, RWE,</w:t>
                      </w:r>
                      <w:r>
                        <w:rPr>
                          <w:sz w:val="23"/>
                          <w:szCs w:val="23"/>
                        </w:rPr>
                        <w:t xml:space="preserve"> Clinical Research to obtain an efficient career and growth.</w:t>
                      </w:r>
                    </w:p>
                    <w:p w14:paraId="045272DB" w14:textId="77777777" w:rsidR="003036F2" w:rsidRDefault="003036F2" w:rsidP="009E2D66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</w:p>
                    <w:p w14:paraId="6A0CE837" w14:textId="77777777" w:rsidR="00D70063" w:rsidRPr="00B75BDB" w:rsidRDefault="007F6FC8" w:rsidP="009E2D66">
                      <w:pPr>
                        <w:pStyle w:val="Default"/>
                        <w:rPr>
                          <w:color w:val="C86E07" w:themeColor="accent1" w:themeShade="BF"/>
                          <w:sz w:val="23"/>
                          <w:szCs w:val="23"/>
                        </w:rPr>
                      </w:pPr>
                      <w:r w:rsidRPr="00B75BDB">
                        <w:rPr>
                          <w:color w:val="C86E07" w:themeColor="accent1" w:themeShade="BF"/>
                        </w:rPr>
                        <w:t>Personal attribute</w:t>
                      </w:r>
                    </w:p>
                    <w:p w14:paraId="0C3569B7" w14:textId="77777777" w:rsidR="007F6FC8" w:rsidRPr="0061588B" w:rsidRDefault="007F6FC8" w:rsidP="00D70063">
                      <w:pPr>
                        <w:rPr>
                          <w:rFonts w:ascii="Bahnschrift SemiBold" w:hAnsi="Bahnschrift SemiBold"/>
                        </w:rPr>
                      </w:pPr>
                      <w:r w:rsidRPr="0061588B">
                        <w:rPr>
                          <w:rFonts w:ascii="Bahnschrift SemiBold" w:hAnsi="Bahnschrift SemiBold"/>
                        </w:rPr>
                        <w:t xml:space="preserve">Team work, </w:t>
                      </w:r>
                      <w:r w:rsidR="0061588B" w:rsidRPr="0061588B">
                        <w:rPr>
                          <w:rFonts w:ascii="Bahnschrift SemiBold" w:hAnsi="Bahnschrift SemiBold"/>
                        </w:rPr>
                        <w:t xml:space="preserve">Effective Team Lead, </w:t>
                      </w:r>
                      <w:r w:rsidRPr="0061588B">
                        <w:rPr>
                          <w:rFonts w:ascii="Bahnschrift SemiBold" w:hAnsi="Bahnschrift SemiBold"/>
                        </w:rPr>
                        <w:t>well organized, Adaptable in challenging environment, Hard work.</w:t>
                      </w:r>
                    </w:p>
                    <w:sdt>
                      <w:sdtPr>
                        <w:id w:val="-26178941"/>
                        <w:placeholder>
                          <w:docPart w:val="31474BD4C34B4D988520DC8BBAEDC4F1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78253BE3" w14:textId="77777777" w:rsidR="00D70063" w:rsidRDefault="00D70063" w:rsidP="00D70063">
                          <w:pPr>
                            <w:pStyle w:val="Heading2"/>
                          </w:pPr>
                          <w:r>
                            <w:t>Vitals</w:t>
                          </w:r>
                        </w:p>
                      </w:sdtContent>
                    </w:sdt>
                    <w:p w14:paraId="47776C53" w14:textId="77777777" w:rsidR="00D70063" w:rsidRDefault="007F6FC8" w:rsidP="00D70063">
                      <w:pPr>
                        <w:pStyle w:val="ContactInfo"/>
                      </w:pPr>
                      <w:r>
                        <w:t>West Bengal</w:t>
                      </w:r>
                    </w:p>
                    <w:p w14:paraId="4B83858B" w14:textId="77777777" w:rsidR="007F6FC8" w:rsidRDefault="007F6FC8" w:rsidP="00D70063">
                      <w:pPr>
                        <w:pStyle w:val="ContactInfo"/>
                      </w:pPr>
                      <w:r>
                        <w:t>BOLPUR, 731204</w:t>
                      </w:r>
                    </w:p>
                    <w:p w14:paraId="0FA6F3B9" w14:textId="77777777" w:rsidR="00D70063" w:rsidRDefault="00D70063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T</w:t>
                      </w:r>
                      <w:r>
                        <w:t xml:space="preserve"> </w:t>
                      </w:r>
                      <w:r w:rsidR="007F6FC8">
                        <w:t>+91- 8074649215</w:t>
                      </w:r>
                    </w:p>
                    <w:p w14:paraId="12E0CBF6" w14:textId="77777777" w:rsidR="00D70063" w:rsidRDefault="00D70063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E</w:t>
                      </w:r>
                      <w:r w:rsidR="007F6FC8">
                        <w:t xml:space="preserve"> </w:t>
                      </w:r>
                      <w:hyperlink r:id="rId10" w:history="1">
                        <w:r w:rsidR="007F6FC8" w:rsidRPr="005E1121">
                          <w:rPr>
                            <w:rStyle w:val="Hyperlink"/>
                          </w:rPr>
                          <w:t>barnalichoudhury001@gmail.com</w:t>
                        </w:r>
                      </w:hyperlink>
                    </w:p>
                    <w:p w14:paraId="54FD6858" w14:textId="77777777" w:rsidR="007F6FC8" w:rsidRDefault="007F6FC8" w:rsidP="00D70063">
                      <w:pPr>
                        <w:pStyle w:val="ContactInfo"/>
                        <w:rPr>
                          <w:rStyle w:val="break-words"/>
                          <w:rFonts w:ascii="Segoe UI" w:hAnsi="Segoe UI" w:cs="Segoe UI"/>
                          <w:sz w:val="21"/>
                          <w:szCs w:val="21"/>
                          <w:bdr w:val="none" w:sz="0" w:space="0" w:color="auto" w:frame="1"/>
                          <w:shd w:val="clear" w:color="auto" w:fill="FFFFFF"/>
                        </w:rPr>
                      </w:pPr>
                      <w:r>
                        <w:t xml:space="preserve">LINKEDIN - </w:t>
                      </w:r>
                      <w:hyperlink r:id="rId11" w:history="1">
                        <w:r w:rsidRPr="005E1121">
                          <w:rPr>
                            <w:rStyle w:val="Hyperlink"/>
                            <w:rFonts w:ascii="Segoe UI" w:hAnsi="Segoe UI" w:cs="Segoe UI"/>
                            <w:bdr w:val="none" w:sz="0" w:space="0" w:color="auto" w:frame="1"/>
                            <w:shd w:val="clear" w:color="auto" w:fill="FFFFFF"/>
                          </w:rPr>
                          <w:t>www.linkedin.com/in/</w:t>
                        </w:r>
                        <w:r w:rsidRPr="005E1121">
                          <w:rPr>
                            <w:rStyle w:val="Hyperlink"/>
                            <w:rFonts w:ascii="Segoe UI" w:hAnsi="Segoe UI" w:cs="Segoe UI"/>
                            <w:sz w:val="21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barnali-chowdhury-788588179</w:t>
                        </w:r>
                      </w:hyperlink>
                    </w:p>
                    <w:p w14:paraId="1898D8DB" w14:textId="77777777" w:rsidR="007F6FC8" w:rsidRDefault="007F6FC8" w:rsidP="00D70063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F821CE2B7BC547DF94C6012C6D197870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14:paraId="5EBB31C0" w14:textId="77777777" w:rsidR="00D70063" w:rsidRDefault="00412D3B" w:rsidP="00D70063">
      <w:pPr>
        <w:pStyle w:val="Heading4"/>
      </w:pPr>
      <w:r>
        <w:t>Molecular connections pvt ltd, bangalore</w:t>
      </w:r>
    </w:p>
    <w:p w14:paraId="4E708DB5" w14:textId="77777777" w:rsidR="00D70063" w:rsidRPr="0061588B" w:rsidRDefault="00412D3B" w:rsidP="00D70063">
      <w:pPr>
        <w:pStyle w:val="Heading5"/>
        <w:rPr>
          <w:rFonts w:ascii="Bahnschrift SemiCondensed" w:hAnsi="Bahnschrift SemiCondensed"/>
        </w:rPr>
      </w:pPr>
      <w:r w:rsidRPr="0061588B">
        <w:rPr>
          <w:rFonts w:ascii="Bahnschrift SemiCondensed" w:hAnsi="Bahnschrift SemiCondensed"/>
        </w:rPr>
        <w:t>02/2022 - Present</w:t>
      </w:r>
    </w:p>
    <w:p w14:paraId="4EF9355D" w14:textId="0F8F69C0" w:rsidR="00D70063" w:rsidRPr="0061588B" w:rsidRDefault="00216F96" w:rsidP="00D70063">
      <w:pPr>
        <w:rPr>
          <w:rFonts w:ascii="Bahnschrift SemiCondensed" w:hAnsi="Bahnschrift SemiCondensed"/>
        </w:rPr>
      </w:pPr>
      <w:r>
        <w:rPr>
          <w:rFonts w:ascii="Bahnschrift SemiCondensed" w:hAnsi="Bahnschrift SemiCondensed"/>
        </w:rPr>
        <w:t xml:space="preserve">Copy editing, </w:t>
      </w:r>
      <w:r w:rsidR="00412D3B" w:rsidRPr="0061588B">
        <w:rPr>
          <w:rFonts w:ascii="Bahnschrift SemiCondensed" w:hAnsi="Bahnschrift SemiCondensed"/>
        </w:rPr>
        <w:t>Data gathering, Data extraction, Physician data mapping, Market Access</w:t>
      </w:r>
      <w:r w:rsidR="009C50F0">
        <w:rPr>
          <w:rFonts w:ascii="Bahnschrift SemiCondensed" w:hAnsi="Bahnschrift SemiCondensed"/>
        </w:rPr>
        <w:t>, Editing</w:t>
      </w:r>
      <w:r w:rsidR="00863FE0">
        <w:rPr>
          <w:rFonts w:ascii="Bahnschrift SemiCondensed" w:hAnsi="Bahnschrift SemiCondensed"/>
        </w:rPr>
        <w:t>, Copy editor</w:t>
      </w:r>
    </w:p>
    <w:p w14:paraId="49811E1B" w14:textId="77777777" w:rsidR="00D70063" w:rsidRDefault="00412D3B" w:rsidP="00D70063">
      <w:pPr>
        <w:pStyle w:val="Heading4"/>
      </w:pPr>
      <w:r>
        <w:t>Alkem pharma pvt ltd, sikkim</w:t>
      </w:r>
    </w:p>
    <w:p w14:paraId="796CCC2B" w14:textId="77777777" w:rsidR="00D70063" w:rsidRPr="0061588B" w:rsidRDefault="00412D3B" w:rsidP="00D70063">
      <w:pPr>
        <w:pStyle w:val="Heading5"/>
        <w:rPr>
          <w:rFonts w:ascii="Bahnschrift SemiBold SemiConden" w:hAnsi="Bahnschrift SemiBold SemiConden"/>
        </w:rPr>
      </w:pPr>
      <w:r w:rsidRPr="0061588B">
        <w:rPr>
          <w:rFonts w:ascii="Bahnschrift SemiBold SemiConden" w:hAnsi="Bahnschrift SemiBold SemiConden"/>
        </w:rPr>
        <w:t>01/2021 – 01/2022</w:t>
      </w:r>
    </w:p>
    <w:p w14:paraId="5DE19012" w14:textId="77777777" w:rsidR="00067794" w:rsidRDefault="00412D3B" w:rsidP="008E259B">
      <w:pPr>
        <w:rPr>
          <w:rFonts w:ascii="Bahnschrift SemiBold SemiConden" w:hAnsi="Bahnschrift SemiBold SemiConden"/>
        </w:rPr>
      </w:pPr>
      <w:r w:rsidRPr="0061588B">
        <w:rPr>
          <w:rFonts w:ascii="Bahnschrift SemiBold SemiConden" w:hAnsi="Bahnschrift SemiBold SemiConden"/>
        </w:rPr>
        <w:t>Quality Control Officer of finished department (LIQUID)</w:t>
      </w:r>
    </w:p>
    <w:p w14:paraId="18B1A7DC" w14:textId="1E1C9EE9" w:rsidR="008D1FB5" w:rsidRPr="007557AF" w:rsidRDefault="00946679" w:rsidP="008E259B">
      <w:pPr>
        <w:rPr>
          <w:rFonts w:ascii="Bahnschrift SemiBold SemiConden" w:hAnsi="Bahnschrift SemiBold SemiConden"/>
          <w:b/>
          <w:bCs/>
        </w:rPr>
      </w:pPr>
      <w:r w:rsidRPr="00946679">
        <w:rPr>
          <w:rFonts w:ascii="Bahnschrift SemiBold SemiConden" w:hAnsi="Bahnschrift SemiBold SemiConden"/>
          <w:b/>
          <w:bCs/>
        </w:rPr>
        <w:t>Episource LLC</w:t>
      </w:r>
      <w:r w:rsidR="007557AF">
        <w:rPr>
          <w:rFonts w:ascii="Bahnschrift SemiBold SemiConden" w:hAnsi="Bahnschrift SemiBold SemiConden"/>
          <w:b/>
          <w:bCs/>
        </w:rPr>
        <w:t>, Chennai</w:t>
      </w:r>
      <w:r w:rsidR="008D1FB5">
        <w:rPr>
          <w:rFonts w:ascii="Bahnschrift SemiBold SemiConden" w:hAnsi="Bahnschrift SemiBold SemiConden"/>
          <w:b/>
          <w:bCs/>
        </w:rPr>
        <w:t xml:space="preserve"> – </w:t>
      </w:r>
      <w:r w:rsidR="008D1FB5" w:rsidRPr="007B7991">
        <w:rPr>
          <w:rFonts w:ascii="Bahnschrift SemiBold SemiConden" w:hAnsi="Bahnschrift SemiBold SemiConden"/>
        </w:rPr>
        <w:t>07/2020 to 12/2020</w:t>
      </w:r>
      <w:r w:rsidR="00CF0CB4" w:rsidRPr="007B7991">
        <w:rPr>
          <w:rFonts w:ascii="Bahnschrift SemiBold SemiConden" w:hAnsi="Bahnschrift SemiBold SemiConden"/>
        </w:rPr>
        <w:t xml:space="preserve"> ( ICD 10, HIPAA</w:t>
      </w:r>
      <w:r w:rsidR="007B7991">
        <w:rPr>
          <w:rFonts w:ascii="Bahnschrift SemiBold SemiConden" w:hAnsi="Bahnschrift SemiBold SemiConden"/>
        </w:rPr>
        <w:t>, Live project, US healthcare)</w:t>
      </w:r>
    </w:p>
    <w:sdt>
      <w:sdtPr>
        <w:id w:val="1745452497"/>
        <w:placeholder>
          <w:docPart w:val="2F73158DBCDA4064B554463F01004146"/>
        </w:placeholder>
        <w:temporary/>
        <w:showingPlcHdr/>
        <w15:appearance w15:val="hidden"/>
      </w:sdtPr>
      <w:sdtEndPr/>
      <w:sdtContent>
        <w:p w14:paraId="3160E585" w14:textId="77777777" w:rsidR="00D70063" w:rsidRDefault="00D70063" w:rsidP="00D70063">
          <w:pPr>
            <w:pStyle w:val="Heading3"/>
          </w:pPr>
          <w:r>
            <w:t>Education</w:t>
          </w:r>
        </w:p>
      </w:sdtContent>
    </w:sdt>
    <w:p w14:paraId="6D51F721" w14:textId="77777777" w:rsidR="00D70063" w:rsidRDefault="00412D3B" w:rsidP="00D70063">
      <w:pPr>
        <w:pStyle w:val="Heading4"/>
      </w:pPr>
      <w:r>
        <w:t>GITAM University (2016 – 2020)</w:t>
      </w:r>
    </w:p>
    <w:p w14:paraId="7C82A8B1" w14:textId="77777777" w:rsidR="00D70063" w:rsidRDefault="00412D3B" w:rsidP="00D70063">
      <w:r>
        <w:t>B. Pharmacy – 7.31 CGPA</w:t>
      </w:r>
    </w:p>
    <w:p w14:paraId="3B8E8A4F" w14:textId="77777777" w:rsidR="00D70063" w:rsidRDefault="00412D3B" w:rsidP="00D70063">
      <w:pPr>
        <w:pStyle w:val="Heading3"/>
      </w:pPr>
      <w:r>
        <w:t>Technical skill</w:t>
      </w:r>
    </w:p>
    <w:p w14:paraId="665CC3DA" w14:textId="77777777" w:rsidR="00D70063" w:rsidRPr="0061588B" w:rsidRDefault="00412D3B" w:rsidP="00D70063">
      <w:pPr>
        <w:rPr>
          <w:rFonts w:ascii="Bahnschrift SemiBold" w:hAnsi="Bahnschrift SemiBold"/>
        </w:rPr>
      </w:pPr>
      <w:r w:rsidRPr="0061588B">
        <w:rPr>
          <w:rFonts w:ascii="Bahnschrift SemiBold" w:hAnsi="Bahnschrift SemiBold"/>
        </w:rPr>
        <w:t>MS Excel, MS Office, MS Word, PPT, OPTUM360, Salesforce, DATARAP, PUBMED</w:t>
      </w:r>
      <w:r w:rsidR="0061588B">
        <w:rPr>
          <w:rFonts w:ascii="Bahnschrift SemiBold" w:hAnsi="Bahnschrift SemiBold"/>
        </w:rPr>
        <w:t>, MED</w:t>
      </w:r>
      <w:r w:rsidR="0061588B" w:rsidRPr="0061588B">
        <w:rPr>
          <w:rFonts w:ascii="Bahnschrift SemiBold" w:hAnsi="Bahnschrift SemiBold"/>
        </w:rPr>
        <w:t xml:space="preserve">DRA, </w:t>
      </w:r>
      <w:r w:rsidR="00F67C7D">
        <w:rPr>
          <w:rFonts w:ascii="Bahnschrift SemiBold" w:hAnsi="Bahnschrift SemiBold"/>
        </w:rPr>
        <w:t xml:space="preserve">WHOATC coding, </w:t>
      </w:r>
      <w:r w:rsidR="002801C8">
        <w:rPr>
          <w:rFonts w:ascii="Bahnschrift SemiBold" w:hAnsi="Bahnschrift SemiBold"/>
        </w:rPr>
        <w:t>ICD-10-CM, Outlook</w:t>
      </w:r>
    </w:p>
    <w:p w14:paraId="0FD26328" w14:textId="77777777" w:rsidR="00D70063" w:rsidRDefault="00412D3B" w:rsidP="00D70063">
      <w:pPr>
        <w:pStyle w:val="Heading3"/>
      </w:pPr>
      <w:r>
        <w:t>PROJECT AND INTERNSHIP</w:t>
      </w:r>
    </w:p>
    <w:p w14:paraId="1532AAA9" w14:textId="77777777" w:rsidR="00D70063" w:rsidRPr="0061588B" w:rsidRDefault="00412D3B" w:rsidP="00D70063">
      <w:pPr>
        <w:rPr>
          <w:b/>
        </w:rPr>
      </w:pPr>
      <w:r w:rsidRPr="0061588B">
        <w:rPr>
          <w:b/>
        </w:rPr>
        <w:t>Transdermal Drug Delivery System</w:t>
      </w:r>
    </w:p>
    <w:p w14:paraId="53C9C08D" w14:textId="77777777" w:rsidR="00412D3B" w:rsidRPr="0061588B" w:rsidRDefault="00412D3B" w:rsidP="00D70063">
      <w:pPr>
        <w:rPr>
          <w:b/>
        </w:rPr>
      </w:pPr>
      <w:r w:rsidRPr="0061588B">
        <w:rPr>
          <w:b/>
        </w:rPr>
        <w:t xml:space="preserve">Review on Topical Agent </w:t>
      </w:r>
    </w:p>
    <w:p w14:paraId="7DECD309" w14:textId="77777777" w:rsidR="00412D3B" w:rsidRDefault="00412D3B" w:rsidP="00D70063">
      <w:r w:rsidRPr="0061588B">
        <w:rPr>
          <w:rFonts w:ascii="Bahnschrift" w:hAnsi="Bahnschrift"/>
          <w:b/>
        </w:rPr>
        <w:t>INTERNSHIP</w:t>
      </w:r>
      <w:r>
        <w:t xml:space="preserve"> – </w:t>
      </w:r>
      <w:r w:rsidRPr="0061588B">
        <w:rPr>
          <w:b/>
        </w:rPr>
        <w:t>AUROBINDO Pharma LTD, Hyderabad</w:t>
      </w:r>
    </w:p>
    <w:p w14:paraId="0168FD1B" w14:textId="77777777" w:rsidR="00D70063" w:rsidRDefault="00412D3B" w:rsidP="00D70063">
      <w:pPr>
        <w:pStyle w:val="Heading3"/>
      </w:pPr>
      <w:r>
        <w:t>Carricular Activity</w:t>
      </w:r>
    </w:p>
    <w:p w14:paraId="33C29973" w14:textId="77777777" w:rsidR="00D70063" w:rsidRPr="0061588B" w:rsidRDefault="00412D3B" w:rsidP="00D70063">
      <w:pPr>
        <w:pStyle w:val="Heading4"/>
        <w:rPr>
          <w:rFonts w:ascii="Bahnschrift SemiBold" w:hAnsi="Bahnschrift SemiBold"/>
          <w:b w:val="0"/>
          <w:sz w:val="24"/>
        </w:rPr>
      </w:pPr>
      <w:r w:rsidRPr="0061588B">
        <w:rPr>
          <w:rFonts w:ascii="Bahnschrift SemiBold" w:hAnsi="Bahnschrift SemiBold"/>
          <w:b w:val="0"/>
          <w:sz w:val="24"/>
        </w:rPr>
        <w:t>Lead dancer of gitam cultural club, gitam kalakrithi dance club</w:t>
      </w:r>
    </w:p>
    <w:p w14:paraId="4B85A3CC" w14:textId="77777777" w:rsidR="00581FC8" w:rsidRPr="0061588B" w:rsidRDefault="00C02BD3" w:rsidP="006B6D95">
      <w:pPr>
        <w:pStyle w:val="Heading5"/>
        <w:rPr>
          <w:rFonts w:ascii="Bahnschrift SemiBold" w:hAnsi="Bahnschrift SemiBold"/>
          <w:sz w:val="24"/>
        </w:rPr>
      </w:pPr>
      <w:r w:rsidRPr="0061588B">
        <w:rPr>
          <w:rFonts w:ascii="Bahnschrift SemiBold" w:hAnsi="Bahnschrift SemiBold"/>
          <w:sz w:val="24"/>
        </w:rPr>
        <w:t>Volunteer of NATIONAL SERVICE SCHEME (NSS)</w:t>
      </w:r>
    </w:p>
    <w:p w14:paraId="60E9B857" w14:textId="77777777" w:rsidR="0061588B" w:rsidRDefault="0061588B" w:rsidP="0061588B">
      <w:pPr>
        <w:rPr>
          <w:lang w:eastAsia="ja-JP"/>
        </w:rPr>
      </w:pPr>
      <w:r w:rsidRPr="0061588B">
        <w:rPr>
          <w:rFonts w:ascii="Bahnschrift SemiBold" w:hAnsi="Bahnschrift SemiBold"/>
          <w:lang w:eastAsia="ja-JP"/>
        </w:rPr>
        <w:t>Head Anti Ragging Squad</w:t>
      </w:r>
    </w:p>
    <w:p w14:paraId="0151C111" w14:textId="77777777" w:rsidR="0061588B" w:rsidRDefault="0061588B" w:rsidP="0061588B">
      <w:pPr>
        <w:rPr>
          <w:lang w:eastAsia="ja-JP"/>
        </w:rPr>
      </w:pPr>
    </w:p>
    <w:p w14:paraId="38686C63" w14:textId="77777777" w:rsidR="0061588B" w:rsidRPr="0061588B" w:rsidRDefault="0061588B" w:rsidP="0061588B">
      <w:pPr>
        <w:rPr>
          <w:lang w:eastAsia="ja-JP"/>
        </w:rPr>
      </w:pPr>
    </w:p>
    <w:sectPr w:rsidR="0061588B" w:rsidRPr="0061588B" w:rsidSect="00FD7C04">
      <w:headerReference w:type="default" r:id="rId12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51C73" w14:textId="77777777" w:rsidR="004049E5" w:rsidRDefault="004049E5" w:rsidP="00187B92">
      <w:pPr>
        <w:spacing w:after="0" w:line="240" w:lineRule="auto"/>
      </w:pPr>
      <w:r>
        <w:separator/>
      </w:r>
    </w:p>
  </w:endnote>
  <w:endnote w:type="continuationSeparator" w:id="0">
    <w:p w14:paraId="70844AA0" w14:textId="77777777" w:rsidR="004049E5" w:rsidRDefault="004049E5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altName w:val="Calibri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87F81" w14:textId="77777777" w:rsidR="004049E5" w:rsidRDefault="004049E5" w:rsidP="00187B92">
      <w:pPr>
        <w:spacing w:after="0" w:line="240" w:lineRule="auto"/>
      </w:pPr>
      <w:r>
        <w:separator/>
      </w:r>
    </w:p>
  </w:footnote>
  <w:footnote w:type="continuationSeparator" w:id="0">
    <w:p w14:paraId="133518CD" w14:textId="77777777" w:rsidR="004049E5" w:rsidRDefault="004049E5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302AC4" w14:textId="77777777" w:rsidR="00C02BD3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IN" w:eastAsia="en-IN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1D86E95A" wp14:editId="1136BFF5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636143FA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5F3423FF92974908A24925B4A0AB3656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14:paraId="29F0F662" w14:textId="77777777" w:rsidR="002C0739" w:rsidRPr="00187B92" w:rsidRDefault="00412D3B" w:rsidP="00187B92">
                                        <w:pPr>
                                          <w:pStyle w:val="Title"/>
                                        </w:pPr>
                                        <w:r>
                                          <w:rPr>
                                            <w:lang w:val="en-IN"/>
                                          </w:rPr>
                                          <w:t>Barnali.CHOWDHURY</w:t>
                                        </w:r>
                                      </w:p>
                                    </w:sdtContent>
                                  </w:sdt>
                                  <w:p w14:paraId="1C28C6D9" w14:textId="77777777" w:rsidR="002C0739" w:rsidRPr="00970D57" w:rsidRDefault="00816768" w:rsidP="00C02BD3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5081D6EE60C6445E8DFC36A2B251E98F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61588B">
                                          <w:rPr>
                                            <w:lang w:val="en-IN"/>
                                          </w:rPr>
                                          <w:t>Scientific ANALYST(RWE/HEOR)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2579C329" w14:textId="77777777" w:rsidR="00C02BD3" w:rsidRDefault="00C02BD3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D86E95A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&#13;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636143FA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5F3423FF92974908A24925B4A0AB3656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29F0F662" w14:textId="77777777" w:rsidR="002C0739" w:rsidRPr="00187B92" w:rsidRDefault="00412D3B" w:rsidP="00187B92">
                                  <w:pPr>
                                    <w:pStyle w:val="Title"/>
                                  </w:pPr>
                                  <w:r>
                                    <w:rPr>
                                      <w:lang w:val="en-IN"/>
                                    </w:rPr>
                                    <w:t>Barnali.CHOWDHURY</w:t>
                                  </w:r>
                                </w:p>
                              </w:sdtContent>
                            </w:sdt>
                            <w:p w14:paraId="1C28C6D9" w14:textId="77777777" w:rsidR="002C0739" w:rsidRPr="00970D57" w:rsidRDefault="00816768" w:rsidP="00C02BD3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5081D6EE60C6445E8DFC36A2B251E98F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61588B">
                                    <w:rPr>
                                      <w:lang w:val="en-IN"/>
                                    </w:rPr>
                                    <w:t>Scientific ANALYST(RWE/HEOR)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2579C329" w14:textId="77777777" w:rsidR="00C02BD3" w:rsidRDefault="00C02BD3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attachedTemplate r:id="rId1"/>
  <w:revisionView w:inkAnnotation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3B"/>
    <w:rsid w:val="00067794"/>
    <w:rsid w:val="00157B6F"/>
    <w:rsid w:val="00187B92"/>
    <w:rsid w:val="00216F96"/>
    <w:rsid w:val="002417D9"/>
    <w:rsid w:val="002801C8"/>
    <w:rsid w:val="00293B83"/>
    <w:rsid w:val="002C0739"/>
    <w:rsid w:val="003036F2"/>
    <w:rsid w:val="0039505A"/>
    <w:rsid w:val="003A3D22"/>
    <w:rsid w:val="004049E5"/>
    <w:rsid w:val="00412D3B"/>
    <w:rsid w:val="00486E5D"/>
    <w:rsid w:val="004C0F67"/>
    <w:rsid w:val="00581FC8"/>
    <w:rsid w:val="005E474A"/>
    <w:rsid w:val="0061307D"/>
    <w:rsid w:val="0061588B"/>
    <w:rsid w:val="006449FF"/>
    <w:rsid w:val="006A3CE7"/>
    <w:rsid w:val="006B6D95"/>
    <w:rsid w:val="007557AF"/>
    <w:rsid w:val="007B7991"/>
    <w:rsid w:val="007F6FC8"/>
    <w:rsid w:val="00863FE0"/>
    <w:rsid w:val="008C33FB"/>
    <w:rsid w:val="008D1FB5"/>
    <w:rsid w:val="008E259B"/>
    <w:rsid w:val="00946679"/>
    <w:rsid w:val="009C50F0"/>
    <w:rsid w:val="009E2D66"/>
    <w:rsid w:val="00B32CD1"/>
    <w:rsid w:val="00B75BDB"/>
    <w:rsid w:val="00C02BD3"/>
    <w:rsid w:val="00CF0CB4"/>
    <w:rsid w:val="00D70063"/>
    <w:rsid w:val="00F67C7D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D4FEF17"/>
  <w15:chartTrackingRefBased/>
  <w15:docId w15:val="{BFB4010C-3915-4EDB-8B72-B10DF839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customStyle="1" w:styleId="Default">
    <w:name w:val="Default"/>
    <w:rsid w:val="00C02B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lang w:val="en-IN"/>
    </w:rPr>
  </w:style>
  <w:style w:type="character" w:styleId="Hyperlink">
    <w:name w:val="Hyperlink"/>
    <w:basedOn w:val="DefaultParagraphFont"/>
    <w:uiPriority w:val="99"/>
    <w:unhideWhenUsed/>
    <w:rsid w:val="007F6FC8"/>
    <w:rPr>
      <w:color w:val="0563C1" w:themeColor="hyperlink"/>
      <w:u w:val="single"/>
    </w:rPr>
  </w:style>
  <w:style w:type="character" w:customStyle="1" w:styleId="vanity-namedomain">
    <w:name w:val="vanity-name__domain"/>
    <w:basedOn w:val="DefaultParagraphFont"/>
    <w:rsid w:val="007F6FC8"/>
  </w:style>
  <w:style w:type="character" w:customStyle="1" w:styleId="break-words">
    <w:name w:val="break-words"/>
    <w:basedOn w:val="DefaultParagraphFont"/>
    <w:rsid w:val="007F6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nalichoudhury001@gmail.com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hyperlink" Target="http://www.linkedin.com/in/barnali-chowdhury-788588179" TargetMode="Externa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hyperlink" Target="mailto:barnalichoudhury001@gmail.com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www.linkedin.com/in/barnali-chowdhury-788588179" TargetMode="External" /><Relationship Id="rId14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nali.C\Downloads\tf16392793_win32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21CE2B7BC547DF94C6012C6D197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3E076-A165-4202-AD7A-01ED76D91FC0}"/>
      </w:docPartPr>
      <w:docPartBody>
        <w:p w:rsidR="008E5089" w:rsidRDefault="00254C30">
          <w:pPr>
            <w:pStyle w:val="F821CE2B7BC547DF94C6012C6D197870"/>
          </w:pPr>
          <w:r>
            <w:t>Experience</w:t>
          </w:r>
        </w:p>
      </w:docPartBody>
    </w:docPart>
    <w:docPart>
      <w:docPartPr>
        <w:name w:val="2F73158DBCDA4064B554463F01004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05E73-7BA6-4C1C-931B-D5A3297096E1}"/>
      </w:docPartPr>
      <w:docPartBody>
        <w:p w:rsidR="008E5089" w:rsidRDefault="00254C30">
          <w:pPr>
            <w:pStyle w:val="2F73158DBCDA4064B554463F01004146"/>
          </w:pPr>
          <w:r>
            <w:t>Education</w:t>
          </w:r>
        </w:p>
      </w:docPartBody>
    </w:docPart>
    <w:docPart>
      <w:docPartPr>
        <w:name w:val="FC47EED9457148C3B7E48A88F2F0D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3501E-EE9F-4B5E-AD08-0E3027838650}"/>
      </w:docPartPr>
      <w:docPartBody>
        <w:p w:rsidR="008E5089" w:rsidRDefault="00254C30">
          <w:pPr>
            <w:pStyle w:val="FC47EED9457148C3B7E48A88F2F0D27A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5E157B25340D40AF9F54E59185966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18E4-DE58-42EF-AACC-081D0775E645}"/>
      </w:docPartPr>
      <w:docPartBody>
        <w:p w:rsidR="008E5089" w:rsidRDefault="00254C30">
          <w:pPr>
            <w:pStyle w:val="5E157B25340D40AF9F54E59185966E11"/>
          </w:pPr>
          <w:r>
            <w:t>Position Title</w:t>
          </w:r>
        </w:p>
      </w:docPartBody>
    </w:docPart>
    <w:docPart>
      <w:docPartPr>
        <w:name w:val="B13D46D650674081B8D241F622D9D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F49F7-094B-4A4D-9BB2-0CFC213B6699}"/>
      </w:docPartPr>
      <w:docPartBody>
        <w:p w:rsidR="008E5089" w:rsidRDefault="00254C30">
          <w:pPr>
            <w:pStyle w:val="B13D46D650674081B8D241F622D9DD3E"/>
          </w:pPr>
          <w:r>
            <w:t>Objective</w:t>
          </w:r>
        </w:p>
      </w:docPartBody>
    </w:docPart>
    <w:docPart>
      <w:docPartPr>
        <w:name w:val="31474BD4C34B4D988520DC8BBAEDC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F9D32-F579-4770-A5C3-4BF13C6300C2}"/>
      </w:docPartPr>
      <w:docPartBody>
        <w:p w:rsidR="008E5089" w:rsidRDefault="00254C30">
          <w:pPr>
            <w:pStyle w:val="31474BD4C34B4D988520DC8BBAEDC4F1"/>
          </w:pPr>
          <w:r>
            <w:t>Vitals</w:t>
          </w:r>
        </w:p>
      </w:docPartBody>
    </w:docPart>
    <w:docPart>
      <w:docPartPr>
        <w:name w:val="5F3423FF92974908A24925B4A0AB3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4960F-C555-451D-8441-68981BD886E6}"/>
      </w:docPartPr>
      <w:docPartBody>
        <w:p w:rsidR="008E5089" w:rsidRDefault="00254C30">
          <w:pPr>
            <w:pStyle w:val="5F3423FF92974908A24925B4A0AB3656"/>
          </w:pPr>
          <w:r>
            <w:t>Your Name</w:t>
          </w:r>
        </w:p>
      </w:docPartBody>
    </w:docPart>
    <w:docPart>
      <w:docPartPr>
        <w:name w:val="5081D6EE60C6445E8DFC36A2B251E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D2E1B-083D-4A1B-B3D4-6026579077AC}"/>
      </w:docPartPr>
      <w:docPartBody>
        <w:p w:rsidR="008E5089" w:rsidRDefault="00254C30">
          <w:pPr>
            <w:pStyle w:val="5081D6EE60C6445E8DFC36A2B251E98F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altName w:val="Calibri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C30"/>
    <w:rsid w:val="00254C30"/>
    <w:rsid w:val="008E5089"/>
    <w:rsid w:val="00B2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21CE2B7BC547DF94C6012C6D197870">
    <w:name w:val="F821CE2B7BC547DF94C6012C6D197870"/>
  </w:style>
  <w:style w:type="paragraph" w:customStyle="1" w:styleId="2F73158DBCDA4064B554463F01004146">
    <w:name w:val="2F73158DBCDA4064B554463F0100414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C47EED9457148C3B7E48A88F2F0D27A">
    <w:name w:val="FC47EED9457148C3B7E48A88F2F0D27A"/>
  </w:style>
  <w:style w:type="paragraph" w:customStyle="1" w:styleId="5E157B25340D40AF9F54E59185966E11">
    <w:name w:val="5E157B25340D40AF9F54E59185966E11"/>
  </w:style>
  <w:style w:type="paragraph" w:customStyle="1" w:styleId="B13D46D650674081B8D241F622D9DD3E">
    <w:name w:val="B13D46D650674081B8D241F622D9DD3E"/>
  </w:style>
  <w:style w:type="paragraph" w:customStyle="1" w:styleId="31474BD4C34B4D988520DC8BBAEDC4F1">
    <w:name w:val="31474BD4C34B4D988520DC8BBAEDC4F1"/>
  </w:style>
  <w:style w:type="paragraph" w:customStyle="1" w:styleId="5F3423FF92974908A24925B4A0AB3656">
    <w:name w:val="5F3423FF92974908A24925B4A0AB3656"/>
  </w:style>
  <w:style w:type="paragraph" w:customStyle="1" w:styleId="5081D6EE60C6445E8DFC36A2B251E98F">
    <w:name w:val="5081D6EE60C6445E8DFC36A2B251E9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>Scientific ANALYST(RWE/HEOR)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tf16392793_win32.dotx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Barnali.CHOWDHURY</dc:creator>
  <cp:keywords/>
  <dc:description/>
  <cp:lastModifiedBy>Barnali Chowdhury</cp:lastModifiedBy>
  <cp:revision>2</cp:revision>
  <dcterms:created xsi:type="dcterms:W3CDTF">2023-08-09T01:38:00Z</dcterms:created>
  <dcterms:modified xsi:type="dcterms:W3CDTF">2023-08-09T01:38:00Z</dcterms:modified>
</cp:coreProperties>
</file>