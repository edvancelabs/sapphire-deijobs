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C618490" w14:textId="77777777" w:rsidTr="00294246">
        <w:trPr>
          <w:trHeight w:hRule="exact" w:val="144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6D12F87" w14:textId="42192496" w:rsidR="000E70AB" w:rsidRPr="00294246" w:rsidRDefault="00DF4D93" w:rsidP="00294246">
            <w:pPr>
              <w:pStyle w:val="Title"/>
              <w:jc w:val="left"/>
              <w:rPr>
                <w:rStyle w:val="IntenseEmphasis"/>
                <w:rFonts w:cs="Calibri"/>
                <w:sz w:val="32"/>
                <w:szCs w:val="32"/>
              </w:rPr>
            </w:pPr>
            <w:r w:rsidRPr="00294246">
              <w:rPr>
                <w:rStyle w:val="IntenseEmphasis"/>
                <w:rFonts w:cs="Calibri"/>
                <w:sz w:val="32"/>
                <w:szCs w:val="32"/>
              </w:rPr>
              <w:t>Cynthia</w:t>
            </w:r>
            <w:r w:rsidR="00692703" w:rsidRPr="00294246">
              <w:rPr>
                <w:rFonts w:cs="Calibri"/>
                <w:sz w:val="32"/>
                <w:szCs w:val="32"/>
              </w:rPr>
              <w:t xml:space="preserve"> </w:t>
            </w:r>
            <w:r w:rsidRPr="00294246">
              <w:rPr>
                <w:rStyle w:val="IntenseEmphasis"/>
                <w:rFonts w:cs="Calibri"/>
                <w:sz w:val="32"/>
                <w:szCs w:val="32"/>
              </w:rPr>
              <w:t>mariadas</w:t>
            </w:r>
          </w:p>
          <w:p w14:paraId="16FADED4" w14:textId="77777777" w:rsidR="00294246" w:rsidRPr="00FC3F0D" w:rsidRDefault="00294246" w:rsidP="00294246">
            <w:pPr>
              <w:pStyle w:val="ContactInfo"/>
              <w:jc w:val="left"/>
            </w:pPr>
            <w:r w:rsidRPr="00FC3F0D">
              <w:t>Bengaluru, Karnataka</w:t>
            </w:r>
          </w:p>
          <w:p w14:paraId="3143351F" w14:textId="2C7A9073" w:rsidR="00294246" w:rsidRPr="00E55CC3" w:rsidRDefault="00294246" w:rsidP="00294246">
            <w:pPr>
              <w:pStyle w:val="ContactInfo"/>
              <w:jc w:val="left"/>
            </w:pPr>
            <w:r w:rsidRPr="00E55CC3">
              <w:t>(+91) 9176040553</w:t>
            </w:r>
            <w:r w:rsidR="000E70AB" w:rsidRPr="00E55CC3">
              <w:t xml:space="preserve"> | </w:t>
            </w:r>
            <w:hyperlink r:id="rId10" w:history="1">
              <w:r w:rsidR="000E70AB" w:rsidRPr="00E55CC3">
                <w:rPr>
                  <w:rStyle w:val="Hyperlink"/>
                </w:rPr>
                <w:t>cynthiamariadas@gmail.com</w:t>
              </w:r>
            </w:hyperlink>
          </w:p>
          <w:p w14:paraId="7A59B263" w14:textId="5A327418" w:rsidR="00294246" w:rsidRPr="00FC3F0D" w:rsidRDefault="00260AE8" w:rsidP="000E70AB">
            <w:pPr>
              <w:pStyle w:val="ContactInfo"/>
              <w:tabs>
                <w:tab w:val="center" w:pos="4680"/>
              </w:tabs>
              <w:jc w:val="left"/>
              <w:rPr>
                <w:rStyle w:val="vanity-namedisplay-name"/>
                <w:rFonts w:ascii="Segoe UI" w:hAnsi="Segoe UI" w:cs="Segoe UI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hyperlink r:id="rId11" w:history="1">
              <w:r w:rsidR="00ED61E5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www.linkedin.com/in/cynthia-mariadas</w:t>
              </w:r>
            </w:hyperlink>
            <w:r w:rsidR="00FE56D8">
              <w:rPr>
                <w:rStyle w:val="Hyperlink"/>
                <w:rFonts w:ascii="Segoe UI" w:hAnsi="Segoe UI" w:cs="Segoe U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1A4035ED" w14:textId="4AD3934B" w:rsidR="00692703" w:rsidRPr="00CF1A49" w:rsidRDefault="00692703" w:rsidP="00294246">
            <w:pPr>
              <w:pStyle w:val="ContactInfo"/>
              <w:jc w:val="left"/>
            </w:pPr>
          </w:p>
        </w:tc>
      </w:tr>
      <w:tr w:rsidR="009571D8" w:rsidRPr="00CF1A49" w14:paraId="650FEDCC" w14:textId="77777777" w:rsidTr="00692703">
        <w:tc>
          <w:tcPr>
            <w:tcW w:w="9360" w:type="dxa"/>
            <w:tcMar>
              <w:top w:w="432" w:type="dxa"/>
            </w:tcMar>
          </w:tcPr>
          <w:p w14:paraId="30683715" w14:textId="6203797E" w:rsidR="00CE2A01" w:rsidRPr="00ED61E5" w:rsidRDefault="00CE2A01" w:rsidP="00E21829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32"/>
                <w:szCs w:val="36"/>
                <w:u w:val="single"/>
              </w:rPr>
            </w:pPr>
            <w:r w:rsidRPr="00ED61E5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  <w:u w:val="single"/>
              </w:rPr>
              <w:t>Professional</w:t>
            </w:r>
            <w:r w:rsidRPr="00ED61E5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32"/>
                <w:szCs w:val="36"/>
                <w:u w:val="single"/>
              </w:rPr>
              <w:t xml:space="preserve"> </w:t>
            </w:r>
            <w:r w:rsidRPr="00ED61E5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  <w:u w:val="single"/>
              </w:rPr>
              <w:t>Summary</w:t>
            </w:r>
          </w:p>
          <w:p w14:paraId="3A58CA50" w14:textId="7B563C58" w:rsidR="00CE2A01" w:rsidRPr="00ED61E5" w:rsidRDefault="00CE2A01" w:rsidP="00E21829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  <w:u w:val="single"/>
              </w:rPr>
            </w:pPr>
          </w:p>
          <w:p w14:paraId="04BB6CAC" w14:textId="77777777" w:rsidR="00D73FEE" w:rsidRDefault="00D73FEE" w:rsidP="00D73FEE">
            <w:r>
              <w:t>My overall experience extends to 6 years in various roles with Amazon, Microsoft and most recently,</w:t>
            </w:r>
          </w:p>
          <w:p w14:paraId="2544AB8D" w14:textId="77777777" w:rsidR="00D73FEE" w:rsidRDefault="00D73FEE" w:rsidP="00D73FEE">
            <w:r>
              <w:t>with Scandiborn as an E-Commerce Manager. In these roles, I have handled cataloging, content</w:t>
            </w:r>
          </w:p>
          <w:p w14:paraId="5675F902" w14:textId="77777777" w:rsidR="00D73FEE" w:rsidRDefault="00D73FEE" w:rsidP="00D73FEE">
            <w:r>
              <w:t>publishing, promotional launches, training and mentoring team members, incident management and</w:t>
            </w:r>
          </w:p>
          <w:p w14:paraId="06DEA68C" w14:textId="77777777" w:rsidR="00D73FEE" w:rsidRDefault="00D73FEE" w:rsidP="00D73FEE">
            <w:r>
              <w:t>process improvements. Apart from tasks vital to these responsibilities, I’ve also enjoyed exploring the</w:t>
            </w:r>
          </w:p>
          <w:p w14:paraId="34275C62" w14:textId="26A7F85E" w:rsidR="001755A8" w:rsidRPr="00CF1A49" w:rsidRDefault="00D73FEE" w:rsidP="00D73FEE">
            <w:r>
              <w:t>creative and visual aspect of delivering products to customers.</w:t>
            </w:r>
          </w:p>
        </w:tc>
      </w:tr>
    </w:tbl>
    <w:p w14:paraId="2F228EEA" w14:textId="2A701328" w:rsidR="004E01EB" w:rsidRPr="00CF1A49" w:rsidRDefault="00260AE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7CE58124BE64E23B6E3E057290A1B33"/>
          </w:placeholder>
          <w:temporary/>
          <w:showingPlcHdr/>
          <w15:appearance w15:val="hidden"/>
        </w:sdtPr>
        <w:sdtEndPr/>
        <w:sdtContent>
          <w:r w:rsidR="004E01EB" w:rsidRPr="00095EB8">
            <w:rPr>
              <w:u w:val="single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9CEA26D" w14:textId="77777777" w:rsidTr="00B928B9">
        <w:tc>
          <w:tcPr>
            <w:tcW w:w="9290" w:type="dxa"/>
          </w:tcPr>
          <w:p w14:paraId="06E67B98" w14:textId="28E59B47" w:rsidR="00844105" w:rsidRDefault="00844105" w:rsidP="001D0BF1">
            <w:pPr>
              <w:pStyle w:val="Heading3"/>
              <w:contextualSpacing w:val="0"/>
              <w:outlineLvl w:val="2"/>
            </w:pPr>
            <w:r>
              <w:t xml:space="preserve">May 2021 – </w:t>
            </w:r>
            <w:r w:rsidR="00C23799">
              <w:t>JuLY 2022</w:t>
            </w:r>
          </w:p>
          <w:p w14:paraId="2B6DD02E" w14:textId="77777777" w:rsidR="00844105" w:rsidRPr="00114D7B" w:rsidRDefault="00844105" w:rsidP="00844105">
            <w:pPr>
              <w:pStyle w:val="Heading2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114D7B">
              <w:rPr>
                <w:color w:val="0070C0"/>
                <w:sz w:val="28"/>
                <w:szCs w:val="28"/>
              </w:rPr>
              <w:t xml:space="preserve">E-commerce manager </w:t>
            </w:r>
          </w:p>
          <w:p w14:paraId="06A963FF" w14:textId="097BBBFD" w:rsidR="00844105" w:rsidRDefault="00A32DF2" w:rsidP="001D0BF1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color w:val="1155CC"/>
                <w:szCs w:val="22"/>
                <w:u w:val="single" w:color="1155CC"/>
              </w:rPr>
            </w:pPr>
            <w:r w:rsidRPr="00095EB8">
              <w:rPr>
                <w:rStyle w:val="SubtleReference"/>
                <w:b/>
                <w:bCs/>
                <w:sz w:val="28"/>
                <w:szCs w:val="32"/>
                <w:u w:val="single"/>
              </w:rPr>
              <w:t>Scandiborn</w:t>
            </w:r>
            <w:r w:rsidRPr="00114D7B">
              <w:rPr>
                <w:rStyle w:val="SubtleReference"/>
                <w:b/>
                <w:bCs/>
                <w:sz w:val="28"/>
                <w:szCs w:val="32"/>
              </w:rPr>
              <w:t xml:space="preserve"> </w:t>
            </w:r>
            <w:r w:rsidR="0061112E">
              <w:rPr>
                <w:rStyle w:val="SubtleReference"/>
                <w:b/>
                <w:bCs/>
                <w:sz w:val="28"/>
                <w:szCs w:val="32"/>
              </w:rPr>
              <w:t>–</w:t>
            </w:r>
            <w:r w:rsidR="004F4BB7">
              <w:rPr>
                <w:rStyle w:val="SubtleReference"/>
                <w:b/>
                <w:bCs/>
                <w:sz w:val="28"/>
                <w:szCs w:val="32"/>
              </w:rPr>
              <w:t xml:space="preserve"> </w:t>
            </w:r>
            <w:r w:rsidR="0061112E">
              <w:rPr>
                <w:rStyle w:val="SubtleReference"/>
                <w:b/>
                <w:bCs/>
                <w:sz w:val="28"/>
                <w:szCs w:val="32"/>
              </w:rPr>
              <w:t>B</w:t>
            </w:r>
            <w:r w:rsidR="0061112E" w:rsidRPr="0061112E">
              <w:rPr>
                <w:rStyle w:val="SubtleReference"/>
                <w:b/>
                <w:bCs/>
                <w:sz w:val="28"/>
                <w:szCs w:val="32"/>
              </w:rPr>
              <w:t>aby Products</w:t>
            </w:r>
            <w:r w:rsidRPr="0061112E">
              <w:rPr>
                <w:rStyle w:val="SubtleReference"/>
                <w:b/>
                <w:bCs/>
                <w:sz w:val="36"/>
                <w:szCs w:val="40"/>
              </w:rPr>
              <w:t xml:space="preserve"> </w:t>
            </w:r>
            <w:hyperlink r:id="rId12" w:history="1">
              <w:r w:rsidRPr="00195D81">
                <w:rPr>
                  <w:rStyle w:val="Hyperlink"/>
                  <w:rFonts w:eastAsiaTheme="minorHAnsi" w:cstheme="minorBidi"/>
                  <w:b w:val="0"/>
                  <w:caps w:val="0"/>
                  <w:szCs w:val="22"/>
                </w:rPr>
                <w:t>https://www.scandiborn.co.uk/</w:t>
              </w:r>
            </w:hyperlink>
            <w:r>
              <w:rPr>
                <w:rFonts w:eastAsiaTheme="minorHAnsi" w:cstheme="minorBidi"/>
                <w:b w:val="0"/>
                <w:caps w:val="0"/>
                <w:color w:val="1155CC"/>
                <w:szCs w:val="22"/>
                <w:u w:val="single" w:color="1155CC"/>
              </w:rPr>
              <w:t xml:space="preserve"> </w:t>
            </w:r>
          </w:p>
          <w:p w14:paraId="6AE78531" w14:textId="77777777" w:rsidR="00095EB8" w:rsidRDefault="00095EB8" w:rsidP="001D0BF1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</w:p>
          <w:p w14:paraId="74995827" w14:textId="77777777" w:rsidR="00D73FEE" w:rsidRPr="00D73FEE" w:rsidRDefault="00D73FEE" w:rsidP="00D73FEE">
            <w:pPr>
              <w:pStyle w:val="Heading2"/>
              <w:numPr>
                <w:ilvl w:val="0"/>
                <w:numId w:val="2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73F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Execute conventional drop shipping program, including analyzing potential brands and</w:t>
            </w:r>
          </w:p>
          <w:p w14:paraId="39D7D7A4" w14:textId="77777777" w:rsidR="00D73FEE" w:rsidRPr="00D73FEE" w:rsidRDefault="00D73FEE" w:rsidP="00751F8D">
            <w:pPr>
              <w:pStyle w:val="Heading2"/>
              <w:ind w:left="72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73F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onboarding products on the Scandiborn website across UK, US and EU marketplaces</w:t>
            </w:r>
          </w:p>
          <w:p w14:paraId="287871A4" w14:textId="77777777" w:rsidR="00D73FEE" w:rsidRPr="00D73FEE" w:rsidRDefault="00D73FEE" w:rsidP="00751F8D">
            <w:pPr>
              <w:pStyle w:val="Heading2"/>
              <w:ind w:left="72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73F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using Shopify Plus.</w:t>
            </w:r>
          </w:p>
          <w:p w14:paraId="2FAC69DC" w14:textId="1F685E87" w:rsidR="00D73FEE" w:rsidRPr="00D73FEE" w:rsidRDefault="00D73FEE" w:rsidP="00D73FEE">
            <w:pPr>
              <w:pStyle w:val="Heading2"/>
              <w:numPr>
                <w:ilvl w:val="0"/>
                <w:numId w:val="2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73F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Conduct market research and competitor analysis via social platforms like Instagram,</w:t>
            </w:r>
          </w:p>
          <w:p w14:paraId="0465E921" w14:textId="77777777" w:rsidR="00D73FEE" w:rsidRPr="00D73FEE" w:rsidRDefault="00D73FEE" w:rsidP="00751F8D">
            <w:pPr>
              <w:pStyle w:val="Heading2"/>
              <w:ind w:left="72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73F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Pinterest, and Facebook and also via other external platforms.</w:t>
            </w:r>
          </w:p>
          <w:p w14:paraId="54AD400C" w14:textId="100BB3DF" w:rsidR="00D73FEE" w:rsidRPr="00D73FEE" w:rsidRDefault="00D73FEE" w:rsidP="00D73FEE">
            <w:pPr>
              <w:pStyle w:val="Heading2"/>
              <w:numPr>
                <w:ilvl w:val="0"/>
                <w:numId w:val="2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73F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Onboard new hires and train them on business processes and tools.</w:t>
            </w:r>
          </w:p>
          <w:p w14:paraId="157EFAE2" w14:textId="46F91156" w:rsidR="00D73FEE" w:rsidRPr="00D73FEE" w:rsidRDefault="00D73FEE" w:rsidP="00D73FEE">
            <w:pPr>
              <w:pStyle w:val="Heading2"/>
              <w:numPr>
                <w:ilvl w:val="0"/>
                <w:numId w:val="2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73F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Partner and onboard brands aligning with our goals to collaborate with Scandiborn and</w:t>
            </w:r>
          </w:p>
          <w:p w14:paraId="436B6081" w14:textId="77777777" w:rsidR="00D73FEE" w:rsidRPr="00D73FEE" w:rsidRDefault="00D73FEE" w:rsidP="00751F8D">
            <w:pPr>
              <w:pStyle w:val="Heading2"/>
              <w:ind w:left="72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73F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improve product assortment.</w:t>
            </w:r>
          </w:p>
          <w:p w14:paraId="09621BBE" w14:textId="16F73FC3" w:rsidR="00D73FEE" w:rsidRPr="00D73FEE" w:rsidRDefault="00D73FEE" w:rsidP="00D73FEE">
            <w:pPr>
              <w:pStyle w:val="Heading2"/>
              <w:numPr>
                <w:ilvl w:val="0"/>
                <w:numId w:val="2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73F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Leverage digital marketing channels such as SEO, meta fields and affiliate marketing</w:t>
            </w:r>
          </w:p>
          <w:p w14:paraId="4F1F1DDB" w14:textId="27FACCB2" w:rsidR="00D73FEE" w:rsidRPr="00D73FEE" w:rsidRDefault="00D73FEE" w:rsidP="00751F8D">
            <w:pPr>
              <w:pStyle w:val="Heading2"/>
              <w:ind w:left="72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73FEE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channels to enhance product searchability.</w:t>
            </w:r>
          </w:p>
          <w:p w14:paraId="7092B2FD" w14:textId="79537942" w:rsidR="00A32DF2" w:rsidRPr="00AA7569" w:rsidRDefault="00D73FEE" w:rsidP="00D73FEE">
            <w:pPr>
              <w:pStyle w:val="Heading3"/>
              <w:numPr>
                <w:ilvl w:val="0"/>
                <w:numId w:val="25"/>
              </w:numPr>
              <w:contextualSpacing w:val="0"/>
              <w:outlineLvl w:val="2"/>
            </w:pPr>
            <w:r w:rsidRPr="00D73FEE">
              <w:rPr>
                <w:rFonts w:eastAsiaTheme="minorHAnsi" w:cstheme="minorBidi"/>
                <w:b w:val="0"/>
                <w:caps w:val="0"/>
                <w:szCs w:val="22"/>
              </w:rPr>
              <w:t>Work with A+ content to publish articles on our in-house blog page using Canva Pro.</w:t>
            </w:r>
          </w:p>
          <w:p w14:paraId="125FBEF5" w14:textId="77777777" w:rsidR="00AA7569" w:rsidRPr="00D73FEE" w:rsidRDefault="00AA7569" w:rsidP="00AA7569">
            <w:pPr>
              <w:pStyle w:val="Heading3"/>
              <w:ind w:left="720"/>
              <w:contextualSpacing w:val="0"/>
              <w:outlineLvl w:val="2"/>
            </w:pPr>
          </w:p>
          <w:p w14:paraId="363B1084" w14:textId="77777777" w:rsidR="00D73FEE" w:rsidRDefault="00D73FEE" w:rsidP="00D73FEE">
            <w:pPr>
              <w:pStyle w:val="Heading3"/>
              <w:ind w:left="720"/>
              <w:contextualSpacing w:val="0"/>
              <w:outlineLvl w:val="2"/>
            </w:pPr>
          </w:p>
          <w:p w14:paraId="5BD17EBF" w14:textId="1AC9A1B3" w:rsidR="001D0BF1" w:rsidRPr="00CF1A49" w:rsidRDefault="008840E9" w:rsidP="001D0BF1">
            <w:pPr>
              <w:pStyle w:val="Heading3"/>
              <w:contextualSpacing w:val="0"/>
              <w:outlineLvl w:val="2"/>
            </w:pPr>
            <w:r>
              <w:t>October  2015</w:t>
            </w:r>
            <w:r w:rsidR="009A0508">
              <w:t xml:space="preserve"> </w:t>
            </w:r>
            <w:r w:rsidR="00C7543B">
              <w:t>-</w:t>
            </w:r>
            <w:r w:rsidR="009A0508">
              <w:t xml:space="preserve"> </w:t>
            </w:r>
            <w:r>
              <w:t>may 2018</w:t>
            </w:r>
          </w:p>
          <w:p w14:paraId="0A944DCC" w14:textId="43FA33D0" w:rsidR="008840E9" w:rsidRPr="009850F3" w:rsidRDefault="008840E9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9850F3">
              <w:rPr>
                <w:color w:val="0070C0"/>
                <w:sz w:val="28"/>
                <w:szCs w:val="28"/>
              </w:rPr>
              <w:t>Senior Catalog Analyst</w:t>
            </w:r>
            <w:r w:rsidRPr="009850F3">
              <w:rPr>
                <w:sz w:val="28"/>
                <w:szCs w:val="28"/>
              </w:rPr>
              <w:t xml:space="preserve">                                           </w:t>
            </w:r>
          </w:p>
          <w:p w14:paraId="17D8264A" w14:textId="353CAE7C" w:rsidR="00FE29D8" w:rsidRDefault="008840E9" w:rsidP="001D0BF1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95EB8">
              <w:rPr>
                <w:rStyle w:val="SubtleReference"/>
                <w:b/>
                <w:bCs/>
                <w:sz w:val="28"/>
                <w:szCs w:val="28"/>
                <w:u w:val="single"/>
              </w:rPr>
              <w:t>Microsoft R&amp;D</w:t>
            </w:r>
            <w:r w:rsidRPr="009850F3">
              <w:rPr>
                <w:rStyle w:val="SubtleReference"/>
                <w:b/>
                <w:bCs/>
                <w:sz w:val="28"/>
                <w:szCs w:val="28"/>
              </w:rPr>
              <w:t xml:space="preserve"> (Zen3)</w:t>
            </w:r>
            <w:r w:rsidRPr="009850F3">
              <w:rPr>
                <w:rStyle w:val="SubtleReference"/>
                <w:sz w:val="28"/>
                <w:szCs w:val="28"/>
              </w:rPr>
              <w:t xml:space="preserve"> </w:t>
            </w:r>
            <w:r w:rsidRPr="008840E9">
              <w:rPr>
                <w:rFonts w:eastAsiaTheme="minorHAnsi" w:cstheme="minorBidi"/>
                <w:b w:val="0"/>
                <w:caps w:val="0"/>
                <w:color w:val="1155CC"/>
                <w:sz w:val="22"/>
                <w:szCs w:val="22"/>
                <w:u w:val="single" w:color="1155CC"/>
              </w:rPr>
              <w:t>www.microsoftstore.com</w:t>
            </w:r>
            <w:r w:rsidRPr="008840E9">
              <w:rPr>
                <w:rFonts w:ascii="Calibri" w:eastAsia="Calibri" w:hAnsi="Calibri" w:cs="Calibri"/>
                <w:b w:val="0"/>
                <w:caps w:val="0"/>
                <w:color w:val="000000"/>
                <w:sz w:val="22"/>
                <w:szCs w:val="22"/>
              </w:rPr>
              <w:t>​</w:t>
            </w:r>
            <w:r>
              <w:rPr>
                <w:rFonts w:ascii="Calibri" w:eastAsia="Calibri" w:hAnsi="Calibri" w:cs="Calibri"/>
                <w:b w:val="0"/>
                <w:color w:val="595959" w:themeColor="text1" w:themeTint="A6"/>
              </w:rPr>
              <w:t xml:space="preserve"> </w:t>
            </w:r>
            <w:r w:rsidRPr="008840E9">
              <w:rPr>
                <w:rFonts w:ascii="Calibri" w:hAnsi="Calibri"/>
                <w:b w:val="0"/>
                <w:color w:val="595959" w:themeColor="text1" w:themeTint="A6"/>
              </w:rPr>
              <w:t xml:space="preserve"> </w:t>
            </w:r>
            <w:r w:rsidRPr="008840E9">
              <w:rPr>
                <w:rStyle w:val="SubtleReference"/>
                <w:b/>
              </w:rPr>
              <w:t xml:space="preserve"> </w:t>
            </w:r>
            <w:r w:rsidRPr="008840E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Noida, Uttar Pradesh</w:t>
            </w:r>
            <w:r w:rsidR="00A32DF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73FE9A8B" w14:textId="77777777" w:rsidR="00095EB8" w:rsidRDefault="00095EB8" w:rsidP="001D0BF1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</w:p>
          <w:p w14:paraId="22E30470" w14:textId="77777777" w:rsidR="00FE29D8" w:rsidRPr="00FE29D8" w:rsidRDefault="00FE29D8" w:rsidP="00FE29D8">
            <w:pPr>
              <w:pStyle w:val="Heading2"/>
              <w:numPr>
                <w:ilvl w:val="0"/>
                <w:numId w:val="2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Led a team of 15 web producers managing 228 marketplaces for Microsoft Online Store Worldwide.</w:t>
            </w:r>
          </w:p>
          <w:p w14:paraId="7A2DFD46" w14:textId="12F7F3AF" w:rsidR="00FE29D8" w:rsidRPr="00FE29D8" w:rsidRDefault="00FE29D8" w:rsidP="00FE29D8">
            <w:pPr>
              <w:pStyle w:val="Heading2"/>
              <w:numPr>
                <w:ilvl w:val="0"/>
                <w:numId w:val="2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Created, updated, and </w:t>
            </w:r>
            <w:r w:rsidR="001012D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executed </w:t>
            </w: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product onboarding, homepage/category page builds, </w:t>
            </w:r>
            <w:r w:rsidR="00094F6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daily, weekly and seasonal </w:t>
            </w: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promo</w:t>
            </w:r>
            <w:r w:rsidR="00282CF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tion</w:t>
            </w:r>
            <w:r w:rsidR="00094F6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al launch.</w:t>
            </w:r>
          </w:p>
          <w:p w14:paraId="515A564C" w14:textId="100242E7" w:rsidR="00FE29D8" w:rsidRPr="00FE29D8" w:rsidRDefault="00FE29D8" w:rsidP="00FE29D8">
            <w:pPr>
              <w:pStyle w:val="Heading2"/>
              <w:numPr>
                <w:ilvl w:val="0"/>
                <w:numId w:val="2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Closely collaborated with overseas PMs, Site Merchandisers, UX, QA and Engineering teams to </w:t>
            </w:r>
            <w:r w:rsidR="00094F6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deploy </w:t>
            </w:r>
            <w:r w:rsidR="00AB21A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Product Display Page</w:t>
            </w:r>
            <w:r w:rsidR="00D178C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layouts and promotional deals.</w:t>
            </w:r>
          </w:p>
          <w:p w14:paraId="11AD82CB" w14:textId="2E971034" w:rsidR="00FE29D8" w:rsidRPr="00FE29D8" w:rsidRDefault="00FE29D8" w:rsidP="00FE29D8">
            <w:pPr>
              <w:pStyle w:val="Heading2"/>
              <w:numPr>
                <w:ilvl w:val="0"/>
                <w:numId w:val="2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Actioned high </w:t>
            </w:r>
            <w:r w:rsidR="00695B8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priority </w:t>
            </w:r>
            <w:r w:rsidR="00F215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escalation cases</w:t>
            </w: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via 24x7 incident management</w:t>
            </w:r>
            <w:r w:rsidR="0070168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as</w:t>
            </w: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per </w:t>
            </w:r>
            <w:r w:rsidR="00E55CC3"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SLA</w:t>
            </w:r>
            <w:r w:rsidR="00E55CC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, troubleshooting</w:t>
            </w:r>
            <w:r w:rsidR="00F215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and </w:t>
            </w: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engaging</w:t>
            </w:r>
            <w:r w:rsidR="00F215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the concerned team</w:t>
            </w: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for diagnos</w:t>
            </w:r>
            <w:r w:rsidR="00F215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is</w:t>
            </w: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and </w:t>
            </w:r>
            <w:r w:rsidR="00F215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re</w:t>
            </w: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solving</w:t>
            </w:r>
            <w:r w:rsidR="00360A6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live</w:t>
            </w: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site </w:t>
            </w:r>
            <w:r w:rsidR="00360A6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customer impacting incidents</w:t>
            </w: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5BEFEA73" w14:textId="77777777" w:rsidR="00FE29D8" w:rsidRPr="00FE29D8" w:rsidRDefault="00FE29D8" w:rsidP="00FE29D8">
            <w:pPr>
              <w:pStyle w:val="Heading2"/>
              <w:numPr>
                <w:ilvl w:val="0"/>
                <w:numId w:val="2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lastRenderedPageBreak/>
              <w:t>Managed resource allocation for regional and global launches based on run sustain work.</w:t>
            </w:r>
          </w:p>
          <w:p w14:paraId="68A65750" w14:textId="17252FA4" w:rsidR="001D0BF1" w:rsidRPr="00461425" w:rsidRDefault="00FE29D8" w:rsidP="00095EB8">
            <w:pPr>
              <w:pStyle w:val="Heading2"/>
              <w:numPr>
                <w:ilvl w:val="0"/>
                <w:numId w:val="2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Monitored</w:t>
            </w:r>
            <w:r w:rsidR="00F215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bug treads to schedule </w:t>
            </w:r>
            <w:r w:rsidRPr="00FE29D8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bi-weekly</w:t>
            </w:r>
            <w:r w:rsidR="00F215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2B62C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brain storming and </w:t>
            </w:r>
            <w:r w:rsidR="00F215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training sessions with </w:t>
            </w:r>
            <w:r w:rsidR="002B62C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SMEs and </w:t>
            </w:r>
            <w:r w:rsidR="00F215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the operations team to train</w:t>
            </w:r>
            <w:r w:rsidR="002B62C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/</w:t>
            </w:r>
            <w:r w:rsidR="00F215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mitigate </w:t>
            </w:r>
            <w:r w:rsidR="002B62C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repetitive bugs.</w:t>
            </w:r>
          </w:p>
          <w:p w14:paraId="08A17508" w14:textId="77777777" w:rsidR="00461425" w:rsidRPr="00095EB8" w:rsidRDefault="00461425" w:rsidP="00461425">
            <w:pPr>
              <w:pStyle w:val="Heading2"/>
              <w:ind w:left="72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  <w:p w14:paraId="429DA7D7" w14:textId="023952F8" w:rsidR="00095EB8" w:rsidRDefault="00157189" w:rsidP="0015718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E55CC3">
              <w:rPr>
                <w:rFonts w:ascii="Bahnschrift" w:hAnsi="Bahnschrift"/>
                <w:b/>
                <w:bCs/>
                <w:sz w:val="24"/>
                <w:szCs w:val="24"/>
              </w:rPr>
              <w:t>Achievements</w:t>
            </w:r>
          </w:p>
          <w:p w14:paraId="6C30B248" w14:textId="77777777" w:rsidR="00461425" w:rsidRPr="00461425" w:rsidRDefault="00461425" w:rsidP="00157189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  <w:p w14:paraId="5071A68B" w14:textId="6954397A" w:rsidR="00157189" w:rsidRPr="00157189" w:rsidRDefault="00157189" w:rsidP="00C8639B">
            <w:pPr>
              <w:pStyle w:val="ListParagraph"/>
              <w:numPr>
                <w:ilvl w:val="0"/>
                <w:numId w:val="23"/>
              </w:numPr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157189">
              <w:t xml:space="preserve">Successfully launched </w:t>
            </w:r>
            <w:r w:rsidR="00EB4DEF">
              <w:t xml:space="preserve">major </w:t>
            </w:r>
            <w:r w:rsidRPr="00157189">
              <w:rPr>
                <w:b/>
                <w:bCs/>
              </w:rPr>
              <w:t xml:space="preserve">Holiday </w:t>
            </w:r>
            <w:r w:rsidR="00282CF7">
              <w:rPr>
                <w:b/>
                <w:bCs/>
              </w:rPr>
              <w:t>campaigns</w:t>
            </w:r>
            <w:r w:rsidR="00282CF7" w:rsidRPr="00157189">
              <w:t xml:space="preserve"> </w:t>
            </w:r>
            <w:r w:rsidR="000F6454">
              <w:t>including</w:t>
            </w:r>
            <w:r w:rsidRPr="00157189">
              <w:t xml:space="preserve"> Black Friday, Click Monday, Boxing week</w:t>
            </w:r>
            <w:r w:rsidR="00EB4DEF">
              <w:t xml:space="preserve"> </w:t>
            </w:r>
            <w:r w:rsidR="00F1055E">
              <w:t xml:space="preserve">and </w:t>
            </w:r>
            <w:r w:rsidRPr="00157189">
              <w:t xml:space="preserve">12 Days of </w:t>
            </w:r>
            <w:r w:rsidR="00F961D1" w:rsidRPr="00157189">
              <w:t>Deals</w:t>
            </w:r>
            <w:r w:rsidR="00F1055E">
              <w:t xml:space="preserve"> </w:t>
            </w:r>
            <w:r w:rsidRPr="00157189">
              <w:t>for primary markets (</w:t>
            </w:r>
            <w:r w:rsidR="00F1055E" w:rsidRPr="00157189">
              <w:t>US, CA, EMEA</w:t>
            </w:r>
            <w:r w:rsidRPr="00157189">
              <w:t xml:space="preserve"> </w:t>
            </w:r>
            <w:r w:rsidR="00F1055E">
              <w:t>&amp;</w:t>
            </w:r>
            <w:r w:rsidRPr="00157189">
              <w:t xml:space="preserve"> APAC)</w:t>
            </w:r>
            <w:r w:rsidRPr="00157189">
              <w:rPr>
                <w:rFonts w:ascii="Bahnschrift" w:hAnsi="Bahnschrift"/>
                <w:b/>
                <w:bCs/>
                <w:sz w:val="28"/>
                <w:szCs w:val="28"/>
              </w:rPr>
              <w:t xml:space="preserve"> </w:t>
            </w:r>
          </w:p>
          <w:p w14:paraId="330F00E8" w14:textId="397BAF23" w:rsidR="00157189" w:rsidRPr="00157189" w:rsidRDefault="007D1BC4" w:rsidP="00C8639B">
            <w:pPr>
              <w:pStyle w:val="ListParagraph"/>
              <w:numPr>
                <w:ilvl w:val="0"/>
                <w:numId w:val="23"/>
              </w:numPr>
            </w:pPr>
            <w:r>
              <w:t>Driven</w:t>
            </w:r>
            <w:r w:rsidR="00157189" w:rsidRPr="00157189">
              <w:t xml:space="preserve"> </w:t>
            </w:r>
            <w:r w:rsidR="00D80D8F">
              <w:rPr>
                <w:b/>
              </w:rPr>
              <w:t>G</w:t>
            </w:r>
            <w:r w:rsidR="00157189" w:rsidRPr="005F27BB">
              <w:rPr>
                <w:b/>
                <w:bCs/>
              </w:rPr>
              <w:t xml:space="preserve">lobal </w:t>
            </w:r>
            <w:r w:rsidR="00D80D8F">
              <w:rPr>
                <w:b/>
                <w:bCs/>
              </w:rPr>
              <w:t>P</w:t>
            </w:r>
            <w:r w:rsidR="00157189" w:rsidRPr="005F27BB">
              <w:rPr>
                <w:b/>
                <w:bCs/>
              </w:rPr>
              <w:t>rojects</w:t>
            </w:r>
            <w:r w:rsidR="00157189" w:rsidRPr="00157189">
              <w:t xml:space="preserve"> </w:t>
            </w:r>
            <w:r w:rsidR="005F27BB">
              <w:t>such as</w:t>
            </w:r>
            <w:r w:rsidR="00157189" w:rsidRPr="00157189">
              <w:t xml:space="preserve"> Windows takedown (worldwide), Accessibility (US), Terms of Sale, Microsoft's privacy statement along with MS Legal team for 67 markets. </w:t>
            </w:r>
          </w:p>
          <w:p w14:paraId="2E5AC263" w14:textId="7D727539" w:rsidR="00B275C8" w:rsidRDefault="00157189" w:rsidP="007C4856">
            <w:pPr>
              <w:pStyle w:val="ListParagraph"/>
              <w:numPr>
                <w:ilvl w:val="0"/>
                <w:numId w:val="23"/>
              </w:numPr>
            </w:pPr>
            <w:r w:rsidRPr="00157189">
              <w:t xml:space="preserve">Owned </w:t>
            </w:r>
            <w:r w:rsidR="00D80D8F">
              <w:rPr>
                <w:b/>
              </w:rPr>
              <w:t>C</w:t>
            </w:r>
            <w:r w:rsidR="00391278">
              <w:rPr>
                <w:b/>
                <w:bCs/>
              </w:rPr>
              <w:t>lassified</w:t>
            </w:r>
            <w:r w:rsidRPr="004C357D">
              <w:rPr>
                <w:b/>
                <w:bCs/>
              </w:rPr>
              <w:t xml:space="preserve"> </w:t>
            </w:r>
            <w:r w:rsidR="00D80D8F">
              <w:rPr>
                <w:b/>
                <w:bCs/>
              </w:rPr>
              <w:t>P</w:t>
            </w:r>
            <w:r w:rsidRPr="004C357D">
              <w:rPr>
                <w:b/>
                <w:bCs/>
              </w:rPr>
              <w:t>rojects</w:t>
            </w:r>
            <w:r w:rsidRPr="00157189">
              <w:t xml:space="preserve"> </w:t>
            </w:r>
            <w:r w:rsidR="00EC1378">
              <w:t>for</w:t>
            </w:r>
            <w:r w:rsidRPr="00157189">
              <w:t xml:space="preserve"> Surface Book 2 launch (</w:t>
            </w:r>
            <w:r w:rsidR="00B275C8">
              <w:t>WW</w:t>
            </w:r>
            <w:r w:rsidRPr="00157189">
              <w:t>)</w:t>
            </w:r>
            <w:r w:rsidR="00EC1378">
              <w:t xml:space="preserve"> and </w:t>
            </w:r>
            <w:r w:rsidRPr="00157189">
              <w:t>updated T&amp;Cs globally for themed site catalogs</w:t>
            </w:r>
            <w:r w:rsidR="005B51B7">
              <w:t>.</w:t>
            </w:r>
          </w:p>
          <w:p w14:paraId="00ABCC70" w14:textId="0684C3DE" w:rsidR="007C4856" w:rsidRPr="00B275C8" w:rsidRDefault="007C4856" w:rsidP="007C4856">
            <w:pPr>
              <w:pStyle w:val="ListParagraph"/>
            </w:pPr>
          </w:p>
        </w:tc>
      </w:tr>
      <w:tr w:rsidR="00E21829" w:rsidRPr="00CF1A49" w14:paraId="073F6919" w14:textId="77777777" w:rsidTr="00B928B9">
        <w:tc>
          <w:tcPr>
            <w:tcW w:w="9290" w:type="dxa"/>
            <w:tcMar>
              <w:top w:w="216" w:type="dxa"/>
            </w:tcMar>
          </w:tcPr>
          <w:p w14:paraId="673A2336" w14:textId="510BE2B5" w:rsidR="00E21829" w:rsidRPr="00CF1A49" w:rsidRDefault="00375E2D" w:rsidP="00E21829">
            <w:pPr>
              <w:pStyle w:val="Heading3"/>
              <w:contextualSpacing w:val="0"/>
              <w:outlineLvl w:val="2"/>
            </w:pPr>
            <w:r>
              <w:lastRenderedPageBreak/>
              <w:t>AUGUST 2013</w:t>
            </w:r>
            <w:r w:rsidR="00E21829" w:rsidRPr="00CF1A49">
              <w:t xml:space="preserve"> </w:t>
            </w:r>
            <w:r w:rsidR="008E4B4B">
              <w:t>-</w:t>
            </w:r>
            <w:r w:rsidR="00E21829" w:rsidRPr="00CF1A49">
              <w:t xml:space="preserve"> </w:t>
            </w:r>
            <w:r>
              <w:t>OCTOBER 2015</w:t>
            </w:r>
          </w:p>
          <w:p w14:paraId="6FDA6482" w14:textId="58BC7B53" w:rsidR="00375E2D" w:rsidRPr="009850F3" w:rsidRDefault="00375E2D" w:rsidP="00E2182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9850F3">
              <w:rPr>
                <w:color w:val="0070C0"/>
                <w:sz w:val="28"/>
                <w:szCs w:val="28"/>
              </w:rPr>
              <w:t>French Catalog Associate</w:t>
            </w:r>
            <w:r w:rsidRPr="009850F3">
              <w:rPr>
                <w:sz w:val="28"/>
                <w:szCs w:val="28"/>
              </w:rPr>
              <w:t xml:space="preserve">          </w:t>
            </w:r>
          </w:p>
          <w:p w14:paraId="2104177B" w14:textId="5ABBBC6C" w:rsidR="00375E2D" w:rsidRDefault="00375E2D" w:rsidP="00E21829">
            <w:r w:rsidRPr="00095EB8">
              <w:rPr>
                <w:rStyle w:val="SubtleReference"/>
                <w:rFonts w:eastAsiaTheme="majorEastAsia" w:cstheme="majorBidi"/>
                <w:bCs/>
                <w:caps/>
                <w:sz w:val="28"/>
                <w:szCs w:val="28"/>
                <w:u w:val="single"/>
              </w:rPr>
              <w:t>Amazon</w:t>
            </w:r>
            <w:r w:rsidRPr="009850F3">
              <w:rPr>
                <w:rStyle w:val="SubtleReference"/>
                <w:rFonts w:eastAsiaTheme="majorEastAsia" w:cstheme="majorBidi"/>
                <w:b w:val="0"/>
                <w:caps/>
                <w:sz w:val="28"/>
                <w:szCs w:val="28"/>
              </w:rPr>
              <w:t xml:space="preserve"> </w:t>
            </w:r>
            <w:hyperlink r:id="rId13">
              <w:r>
                <w:rPr>
                  <w:color w:val="1155CC"/>
                  <w:u w:val="single" w:color="1155CC"/>
                </w:rPr>
                <w:t>www.amazon.fr</w:t>
              </w:r>
            </w:hyperlink>
            <w:r>
              <w:rPr>
                <w:color w:val="1155CC"/>
                <w:u w:val="single" w:color="1155CC"/>
              </w:rPr>
              <w:t xml:space="preserve">  </w:t>
            </w:r>
            <w:r>
              <w:t>Chennai, Tamil Nadu</w:t>
            </w:r>
          </w:p>
          <w:p w14:paraId="6F387331" w14:textId="77777777" w:rsidR="00095EB8" w:rsidRDefault="00095EB8" w:rsidP="00E21829"/>
          <w:p w14:paraId="51F9B0AD" w14:textId="406754EE" w:rsidR="002514BB" w:rsidRDefault="00B928B9" w:rsidP="002514BB">
            <w:pPr>
              <w:pStyle w:val="ListParagraph"/>
              <w:numPr>
                <w:ilvl w:val="0"/>
                <w:numId w:val="26"/>
              </w:numPr>
            </w:pPr>
            <w:r>
              <w:t>Implemented</w:t>
            </w:r>
            <w:r w:rsidR="00104B61" w:rsidRPr="00C91C1E">
              <w:t xml:space="preserve"> automations that led to an improvement in team’s productivity by 33%</w:t>
            </w:r>
            <w:r w:rsidR="00A11ABF" w:rsidRPr="00C91C1E">
              <w:t xml:space="preserve"> which also saved 1.2 headcount.</w:t>
            </w:r>
          </w:p>
          <w:p w14:paraId="044AFB82" w14:textId="3A74CD6C" w:rsidR="00104B61" w:rsidRPr="00C91C1E" w:rsidRDefault="00104B61" w:rsidP="00AC377F">
            <w:pPr>
              <w:pStyle w:val="ListParagraph"/>
              <w:numPr>
                <w:ilvl w:val="0"/>
                <w:numId w:val="26"/>
              </w:numPr>
              <w:rPr>
                <w:color w:val="FF0000"/>
              </w:rPr>
            </w:pPr>
            <w:r w:rsidRPr="002514BB">
              <w:t xml:space="preserve">Flagged challenges to </w:t>
            </w:r>
            <w:r>
              <w:t>mitigate potential</w:t>
            </w:r>
            <w:r w:rsidRPr="002514BB">
              <w:t xml:space="preserve"> escalations before E3 live launch</w:t>
            </w:r>
            <w:r>
              <w:t>es</w:t>
            </w:r>
            <w:r w:rsidR="00AC377F">
              <w:t xml:space="preserve"> which ensured smooth </w:t>
            </w:r>
            <w:r w:rsidR="00B928B9">
              <w:t xml:space="preserve">product </w:t>
            </w:r>
            <w:r w:rsidR="00AC377F">
              <w:t>launch</w:t>
            </w:r>
            <w:r w:rsidR="00B928B9">
              <w:t>es.</w:t>
            </w:r>
          </w:p>
          <w:p w14:paraId="73732987" w14:textId="40F60699" w:rsidR="00395639" w:rsidRDefault="002514BB" w:rsidP="00094F67">
            <w:pPr>
              <w:pStyle w:val="ListParagraph"/>
              <w:numPr>
                <w:ilvl w:val="0"/>
                <w:numId w:val="26"/>
              </w:numPr>
            </w:pPr>
            <w:r w:rsidRPr="002514BB">
              <w:t>Effectively m</w:t>
            </w:r>
            <w:r w:rsidR="00B928B9">
              <w:t>anaged content operations for various categories</w:t>
            </w:r>
            <w:r w:rsidRPr="002514BB">
              <w:t xml:space="preserve"> </w:t>
            </w:r>
            <w:r w:rsidR="00094F67">
              <w:t>–</w:t>
            </w:r>
            <w:r w:rsidRPr="002514BB">
              <w:t xml:space="preserve"> </w:t>
            </w:r>
            <w:r w:rsidR="00094F67">
              <w:t xml:space="preserve">Media, </w:t>
            </w:r>
            <w:r w:rsidRPr="002514BB">
              <w:t xml:space="preserve">Home </w:t>
            </w:r>
            <w:r w:rsidR="00B928B9">
              <w:t>I</w:t>
            </w:r>
            <w:r w:rsidRPr="002514BB">
              <w:t xml:space="preserve">mprovement, Beauty, Kitchen, Electronics, Health and Personal </w:t>
            </w:r>
            <w:r w:rsidR="00B928B9">
              <w:t>C</w:t>
            </w:r>
            <w:r w:rsidRPr="002514BB">
              <w:t>are, Pets and Office.</w:t>
            </w:r>
          </w:p>
          <w:p w14:paraId="5AA92717" w14:textId="41C391B6" w:rsidR="001F5B86" w:rsidRDefault="00094F67" w:rsidP="002514BB">
            <w:pPr>
              <w:pStyle w:val="ListParagraph"/>
              <w:numPr>
                <w:ilvl w:val="0"/>
                <w:numId w:val="26"/>
              </w:numPr>
            </w:pPr>
            <w:r>
              <w:t xml:space="preserve">Created </w:t>
            </w:r>
            <w:r w:rsidR="00FB39AF">
              <w:t xml:space="preserve">detailed </w:t>
            </w:r>
            <w:r>
              <w:t>SOPs</w:t>
            </w:r>
            <w:r w:rsidR="007F5DC2">
              <w:t xml:space="preserve"> </w:t>
            </w:r>
            <w:r>
              <w:t>for</w:t>
            </w:r>
            <w:r w:rsidR="007F5DC2">
              <w:t xml:space="preserve"> formatting product images</w:t>
            </w:r>
            <w:r w:rsidR="00FB39AF">
              <w:t xml:space="preserve"> </w:t>
            </w:r>
            <w:r>
              <w:t xml:space="preserve">process </w:t>
            </w:r>
            <w:r w:rsidR="00FB39AF">
              <w:t xml:space="preserve">to </w:t>
            </w:r>
            <w:r w:rsidR="00C91C1E">
              <w:t>help</w:t>
            </w:r>
            <w:r>
              <w:t xml:space="preserve"> existing and</w:t>
            </w:r>
            <w:r w:rsidR="00C91C1E">
              <w:t xml:space="preserve"> new </w:t>
            </w:r>
            <w:r>
              <w:t>resources use it as a go to guide</w:t>
            </w:r>
            <w:r w:rsidR="007F5DC2">
              <w:t>.</w:t>
            </w:r>
          </w:p>
          <w:p w14:paraId="30E6D532" w14:textId="59B6EB67" w:rsidR="001F5B86" w:rsidRDefault="002B45B5" w:rsidP="002514BB">
            <w:pPr>
              <w:pStyle w:val="ListParagraph"/>
              <w:numPr>
                <w:ilvl w:val="0"/>
                <w:numId w:val="26"/>
              </w:numPr>
            </w:pPr>
            <w:r>
              <w:t>Single point of contact for</w:t>
            </w:r>
            <w:r w:rsidR="001F5B86">
              <w:t xml:space="preserve"> weekly </w:t>
            </w:r>
            <w:r w:rsidR="009072CC">
              <w:t>business reviews</w:t>
            </w:r>
            <w:r w:rsidR="007F5DC2">
              <w:t xml:space="preserve"> </w:t>
            </w:r>
            <w:r w:rsidR="00EF37C2">
              <w:t xml:space="preserve">with </w:t>
            </w:r>
            <w:r w:rsidR="00C91C1E">
              <w:t xml:space="preserve">Vendors, Site </w:t>
            </w:r>
            <w:r w:rsidR="003126C1">
              <w:t>Merchandisers and</w:t>
            </w:r>
            <w:r w:rsidR="00C91C1E">
              <w:t xml:space="preserve"> </w:t>
            </w:r>
            <w:r w:rsidR="00EF37C2">
              <w:t>Stakeholders</w:t>
            </w:r>
            <w:r w:rsidR="00C91C1E">
              <w:t xml:space="preserve"> to discuss future roadmaps</w:t>
            </w:r>
            <w:r w:rsidR="00094F67">
              <w:t xml:space="preserve"> for primary categories</w:t>
            </w:r>
            <w:r w:rsidR="00EF37C2">
              <w:t>.</w:t>
            </w:r>
          </w:p>
          <w:p w14:paraId="138DD83E" w14:textId="77777777" w:rsidR="00861172" w:rsidRPr="00094F67" w:rsidRDefault="00C91C1E" w:rsidP="00094F67">
            <w:pPr>
              <w:pStyle w:val="ListParagraph"/>
              <w:numPr>
                <w:ilvl w:val="0"/>
                <w:numId w:val="26"/>
              </w:numPr>
              <w:rPr>
                <w:color w:val="FF0000"/>
              </w:rPr>
            </w:pPr>
            <w:r>
              <w:t>Worked on p</w:t>
            </w:r>
            <w:r w:rsidR="00E573B6">
              <w:t>opulat</w:t>
            </w:r>
            <w:r>
              <w:t>ing</w:t>
            </w:r>
            <w:r w:rsidR="005B4A3F">
              <w:t xml:space="preserve"> </w:t>
            </w:r>
            <w:r w:rsidR="00E573B6">
              <w:t>attribute descriptions</w:t>
            </w:r>
            <w:r>
              <w:t xml:space="preserve"> for products</w:t>
            </w:r>
            <w:r w:rsidR="00E573B6">
              <w:t xml:space="preserve"> through </w:t>
            </w:r>
            <w:r w:rsidR="005B4A3F">
              <w:t xml:space="preserve">Alt tags </w:t>
            </w:r>
            <w:r>
              <w:t>to assist</w:t>
            </w:r>
            <w:r w:rsidR="005B4A3F">
              <w:t xml:space="preserve"> </w:t>
            </w:r>
            <w:r w:rsidR="00E573B6">
              <w:t>v</w:t>
            </w:r>
            <w:r w:rsidR="00E573B6" w:rsidRPr="00E573B6">
              <w:t>isually impaired</w:t>
            </w:r>
            <w:r w:rsidR="00E573B6">
              <w:t xml:space="preserve"> customers.</w:t>
            </w:r>
          </w:p>
          <w:p w14:paraId="0F9FF9D0" w14:textId="778A6692" w:rsidR="00094F67" w:rsidRPr="002514BB" w:rsidRDefault="00094F67" w:rsidP="00094F67">
            <w:pPr>
              <w:pStyle w:val="ListParagraph"/>
              <w:rPr>
                <w:color w:val="FF0000"/>
              </w:rPr>
            </w:pPr>
          </w:p>
        </w:tc>
      </w:tr>
      <w:tr w:rsidR="00F61DF9" w:rsidRPr="00CF1A49" w14:paraId="35BF8AF9" w14:textId="77777777" w:rsidTr="00B928B9">
        <w:tc>
          <w:tcPr>
            <w:tcW w:w="9290" w:type="dxa"/>
            <w:tcMar>
              <w:top w:w="216" w:type="dxa"/>
            </w:tcMar>
          </w:tcPr>
          <w:p w14:paraId="42A4578D" w14:textId="4EED900D" w:rsidR="00065A4E" w:rsidRPr="00255595" w:rsidRDefault="00065A4E" w:rsidP="00B928B9">
            <w:pPr>
              <w:pStyle w:val="Heading2"/>
              <w:contextualSpacing w:val="0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</w:tbl>
    <w:p w14:paraId="17394BE8" w14:textId="48B2A28A" w:rsidR="00DA59AA" w:rsidRPr="00095EB8" w:rsidRDefault="00A43C1A" w:rsidP="0097790C">
      <w:pPr>
        <w:pStyle w:val="Heading1"/>
        <w:rPr>
          <w:u w:val="single"/>
        </w:rPr>
      </w:pPr>
      <w:r w:rsidRPr="00095EB8">
        <w:rPr>
          <w:u w:val="single"/>
        </w:rPr>
        <w:t>Education</w:t>
      </w:r>
    </w:p>
    <w:tbl>
      <w:tblPr>
        <w:tblStyle w:val="TableGrid"/>
        <w:tblW w:w="516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651"/>
      </w:tblGrid>
      <w:tr w:rsidR="001D0BF1" w:rsidRPr="00CF1A49" w14:paraId="385BED1A" w14:textId="77777777" w:rsidTr="00B928B9">
        <w:trPr>
          <w:trHeight w:val="1894"/>
        </w:trPr>
        <w:tc>
          <w:tcPr>
            <w:tcW w:w="9651" w:type="dxa"/>
          </w:tcPr>
          <w:p w14:paraId="0C21BF27" w14:textId="38CEADA1" w:rsidR="001D0BF1" w:rsidRPr="00CF1A49" w:rsidRDefault="00922B0A" w:rsidP="001D0BF1">
            <w:pPr>
              <w:pStyle w:val="Heading3"/>
              <w:contextualSpacing w:val="0"/>
              <w:outlineLvl w:val="2"/>
            </w:pPr>
            <w:r>
              <w:t>2013</w:t>
            </w:r>
          </w:p>
          <w:p w14:paraId="05AF0209" w14:textId="6195CB3D" w:rsidR="001D0BF1" w:rsidRPr="00B928B9" w:rsidRDefault="00922B0A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B928B9">
              <w:rPr>
                <w:color w:val="0070C0"/>
                <w:sz w:val="24"/>
                <w:szCs w:val="24"/>
              </w:rPr>
              <w:t xml:space="preserve">MASTER OF ARTS - French </w:t>
            </w:r>
            <w:r w:rsidR="001E04CB" w:rsidRPr="00B928B9">
              <w:rPr>
                <w:color w:val="0070C0"/>
                <w:sz w:val="24"/>
                <w:szCs w:val="24"/>
              </w:rPr>
              <w:t xml:space="preserve">&amp; </w:t>
            </w:r>
            <w:r w:rsidRPr="00B928B9">
              <w:rPr>
                <w:color w:val="0070C0"/>
                <w:sz w:val="24"/>
                <w:szCs w:val="24"/>
              </w:rPr>
              <w:t>other Foreign Languages</w:t>
            </w:r>
            <w:r w:rsidR="009F4B58" w:rsidRPr="00B928B9">
              <w:rPr>
                <w:color w:val="0070C0"/>
                <w:sz w:val="24"/>
                <w:szCs w:val="24"/>
              </w:rPr>
              <w:t>,</w:t>
            </w:r>
            <w:r w:rsidR="001D0BF1" w:rsidRPr="00B928B9">
              <w:rPr>
                <w:sz w:val="24"/>
                <w:szCs w:val="24"/>
              </w:rPr>
              <w:t xml:space="preserve"> </w:t>
            </w:r>
            <w:r w:rsidRPr="00B928B9">
              <w:rPr>
                <w:rStyle w:val="SubtleReference"/>
                <w:sz w:val="24"/>
                <w:szCs w:val="24"/>
              </w:rPr>
              <w:t>University of Madras</w:t>
            </w:r>
          </w:p>
          <w:p w14:paraId="27612966" w14:textId="1B583E3C" w:rsidR="009F4B58" w:rsidRPr="00A70E90" w:rsidRDefault="00922B0A" w:rsidP="00922B0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A70E90">
              <w:rPr>
                <w:b/>
                <w:bCs/>
              </w:rPr>
              <w:t>2011</w:t>
            </w:r>
          </w:p>
          <w:p w14:paraId="0E2A1D9E" w14:textId="2B36D6C4" w:rsidR="00A70E90" w:rsidRPr="00B928B9" w:rsidRDefault="00A70E90" w:rsidP="00A70E90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B928B9">
              <w:rPr>
                <w:color w:val="0070C0"/>
                <w:sz w:val="24"/>
                <w:szCs w:val="24"/>
              </w:rPr>
              <w:t>bachelor of computer science,</w:t>
            </w:r>
            <w:r w:rsidRPr="00B928B9">
              <w:rPr>
                <w:sz w:val="24"/>
                <w:szCs w:val="24"/>
              </w:rPr>
              <w:t xml:space="preserve"> </w:t>
            </w:r>
            <w:r w:rsidRPr="00B928B9">
              <w:rPr>
                <w:rStyle w:val="SubtleReference"/>
                <w:sz w:val="24"/>
                <w:szCs w:val="24"/>
              </w:rPr>
              <w:t>University of Madras</w:t>
            </w:r>
          </w:p>
          <w:p w14:paraId="39DEF5BB" w14:textId="77777777" w:rsidR="00922B0A" w:rsidRDefault="00922B0A" w:rsidP="00922B0A">
            <w:pPr>
              <w:pStyle w:val="Heading3"/>
              <w:outlineLvl w:val="2"/>
            </w:pPr>
            <w:r>
              <w:t>2007</w:t>
            </w:r>
          </w:p>
          <w:p w14:paraId="4069DD4F" w14:textId="12AC0807" w:rsidR="00922B0A" w:rsidRPr="00CF1A49" w:rsidRDefault="00922B0A" w:rsidP="00922B0A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B928B9">
              <w:rPr>
                <w:rFonts w:eastAsiaTheme="majorEastAsia" w:cstheme="majorBidi"/>
                <w:b/>
                <w:caps/>
                <w:color w:val="0070C0"/>
                <w:sz w:val="24"/>
                <w:szCs w:val="24"/>
              </w:rPr>
              <w:t>COMPUTER SCIENCE</w:t>
            </w:r>
            <w:r w:rsidRPr="00B928B9">
              <w:rPr>
                <w:rStyle w:val="SubtleReference"/>
                <w:sz w:val="20"/>
                <w:szCs w:val="20"/>
              </w:rPr>
              <w:t>,</w:t>
            </w:r>
            <w:r w:rsidRPr="00B928B9">
              <w:rPr>
                <w:rStyle w:val="SubtleReference"/>
                <w:rFonts w:eastAsiaTheme="majorEastAsia" w:cstheme="majorBidi"/>
                <w:caps/>
                <w:sz w:val="24"/>
                <w:szCs w:val="24"/>
              </w:rPr>
              <w:t xml:space="preserve"> </w:t>
            </w:r>
            <w:r w:rsidRPr="00B928B9">
              <w:rPr>
                <w:rStyle w:val="SubtleReference"/>
                <w:rFonts w:eastAsiaTheme="majorEastAsia" w:cstheme="majorBidi"/>
                <w:b w:val="0"/>
                <w:caps/>
                <w:sz w:val="24"/>
                <w:szCs w:val="24"/>
              </w:rPr>
              <w:t>ST. DOMINIC'S ANGLO-INDIAN SCHOOL</w:t>
            </w:r>
            <w:r w:rsidR="00663644">
              <w:rPr>
                <w:rStyle w:val="SubtleReference"/>
                <w:rFonts w:eastAsiaTheme="majorEastAsia" w:cstheme="majorBidi"/>
                <w:b w:val="0"/>
                <w:caps/>
                <w:sz w:val="24"/>
                <w:szCs w:val="24"/>
              </w:rPr>
              <w:t xml:space="preserve"> </w:t>
            </w:r>
          </w:p>
        </w:tc>
      </w:tr>
    </w:tbl>
    <w:p w14:paraId="45A23DD0" w14:textId="1AE14A60" w:rsidR="0019572E" w:rsidRDefault="0019572E" w:rsidP="005C71DD">
      <w:pPr>
        <w:pStyle w:val="ListBullet"/>
        <w:numPr>
          <w:ilvl w:val="0"/>
          <w:numId w:val="0"/>
        </w:numPr>
      </w:pPr>
    </w:p>
    <w:p w14:paraId="1C321D7F" w14:textId="32A3FCA7" w:rsidR="00461425" w:rsidRPr="00461425" w:rsidRDefault="00095EB8" w:rsidP="00095EB8">
      <w:pPr>
        <w:pStyle w:val="Heading2"/>
        <w:rPr>
          <w:rFonts w:asciiTheme="majorHAnsi" w:hAnsiTheme="majorHAnsi"/>
          <w:color w:val="262626" w:themeColor="text1" w:themeTint="D9"/>
          <w:sz w:val="28"/>
          <w:szCs w:val="32"/>
          <w:u w:val="single"/>
        </w:rPr>
      </w:pPr>
      <w:r w:rsidRPr="00095EB8">
        <w:rPr>
          <w:rFonts w:asciiTheme="majorHAnsi" w:hAnsiTheme="majorHAnsi"/>
          <w:color w:val="262626" w:themeColor="text1" w:themeTint="D9"/>
          <w:sz w:val="28"/>
          <w:szCs w:val="32"/>
          <w:u w:val="single"/>
        </w:rPr>
        <w:t>Internship</w:t>
      </w:r>
    </w:p>
    <w:p w14:paraId="72A40B7E" w14:textId="77777777" w:rsidR="00095EB8" w:rsidRPr="009850F3" w:rsidRDefault="00095EB8" w:rsidP="00095EB8">
      <w:pPr>
        <w:pStyle w:val="Heading2"/>
        <w:rPr>
          <w:sz w:val="32"/>
          <w:szCs w:val="32"/>
        </w:rPr>
      </w:pPr>
      <w:r w:rsidRPr="009850F3">
        <w:rPr>
          <w:color w:val="0070C0"/>
          <w:sz w:val="28"/>
          <w:szCs w:val="28"/>
        </w:rPr>
        <w:t>tECHNICAL TRANSLATOR</w:t>
      </w:r>
      <w:r w:rsidRPr="009850F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9850F3">
        <w:rPr>
          <w:color w:val="595959" w:themeColor="text1" w:themeTint="A6"/>
          <w:sz w:val="24"/>
          <w:szCs w:val="28"/>
        </w:rPr>
        <w:t>2012)</w:t>
      </w:r>
    </w:p>
    <w:p w14:paraId="1A59E5B3" w14:textId="77777777" w:rsidR="00095EB8" w:rsidRPr="009850F3" w:rsidRDefault="00095EB8" w:rsidP="00095EB8">
      <w:pPr>
        <w:pStyle w:val="Heading2"/>
        <w:rPr>
          <w:rStyle w:val="SubtleReference"/>
          <w:b/>
          <w:bCs/>
          <w:sz w:val="28"/>
          <w:szCs w:val="28"/>
        </w:rPr>
      </w:pPr>
      <w:r w:rsidRPr="009850F3">
        <w:rPr>
          <w:rStyle w:val="SubtleReference"/>
          <w:b/>
          <w:bCs/>
          <w:sz w:val="28"/>
          <w:szCs w:val="28"/>
        </w:rPr>
        <w:t>Renault Nissan Automotive India Pvt</w:t>
      </w:r>
    </w:p>
    <w:p w14:paraId="4FEF0C5B" w14:textId="05CDC080" w:rsidR="00095EB8" w:rsidRDefault="00095EB8" w:rsidP="00095EB8">
      <w:pPr>
        <w:pStyle w:val="ListBullet"/>
        <w:numPr>
          <w:ilvl w:val="0"/>
          <w:numId w:val="0"/>
        </w:numPr>
      </w:pPr>
      <w:r w:rsidRPr="005E7815">
        <w:t>Tra</w:t>
      </w:r>
      <w:r>
        <w:t xml:space="preserve">nslated documents </w:t>
      </w:r>
      <w:r w:rsidRPr="00255595">
        <w:t>related</w:t>
      </w:r>
      <w:r>
        <w:t xml:space="preserve"> to </w:t>
      </w:r>
      <w:r w:rsidRPr="00255595">
        <w:t>IT, Engineering, Communication, and Financ</w:t>
      </w:r>
      <w:r>
        <w:t>e using authorizing tools.</w:t>
      </w:r>
    </w:p>
    <w:sectPr w:rsidR="00095EB8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07B7A" w14:textId="77777777" w:rsidR="007F6D0E" w:rsidRDefault="007F6D0E" w:rsidP="0068194B">
      <w:r>
        <w:separator/>
      </w:r>
    </w:p>
    <w:p w14:paraId="164DE83D" w14:textId="77777777" w:rsidR="007F6D0E" w:rsidRDefault="007F6D0E"/>
    <w:p w14:paraId="45D33BCF" w14:textId="77777777" w:rsidR="007F6D0E" w:rsidRDefault="007F6D0E"/>
  </w:endnote>
  <w:endnote w:type="continuationSeparator" w:id="0">
    <w:p w14:paraId="47FC41BE" w14:textId="77777777" w:rsidR="007F6D0E" w:rsidRDefault="007F6D0E" w:rsidP="0068194B">
      <w:r>
        <w:continuationSeparator/>
      </w:r>
    </w:p>
    <w:p w14:paraId="3372FE06" w14:textId="77777777" w:rsidR="007F6D0E" w:rsidRDefault="007F6D0E"/>
    <w:p w14:paraId="5D880A83" w14:textId="77777777" w:rsidR="007F6D0E" w:rsidRDefault="007F6D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5F65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6307" w14:textId="77777777" w:rsidR="007F6D0E" w:rsidRDefault="007F6D0E" w:rsidP="0068194B">
      <w:r>
        <w:separator/>
      </w:r>
    </w:p>
    <w:p w14:paraId="59E007A4" w14:textId="77777777" w:rsidR="007F6D0E" w:rsidRDefault="007F6D0E"/>
    <w:p w14:paraId="0292016A" w14:textId="77777777" w:rsidR="007F6D0E" w:rsidRDefault="007F6D0E"/>
  </w:footnote>
  <w:footnote w:type="continuationSeparator" w:id="0">
    <w:p w14:paraId="3EAE3AC5" w14:textId="77777777" w:rsidR="007F6D0E" w:rsidRDefault="007F6D0E" w:rsidP="0068194B">
      <w:r>
        <w:continuationSeparator/>
      </w:r>
    </w:p>
    <w:p w14:paraId="3D115D07" w14:textId="77777777" w:rsidR="007F6D0E" w:rsidRDefault="007F6D0E"/>
    <w:p w14:paraId="5E2A97A1" w14:textId="77777777" w:rsidR="007F6D0E" w:rsidRDefault="007F6D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FBA1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07D1D5" wp14:editId="6309C2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79DF7C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BC29C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1025F9"/>
    <w:multiLevelType w:val="hybridMultilevel"/>
    <w:tmpl w:val="D8224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65598A"/>
    <w:multiLevelType w:val="hybridMultilevel"/>
    <w:tmpl w:val="9280B662"/>
    <w:lvl w:ilvl="0" w:tplc="8CCE5F3C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87C5C1C"/>
    <w:multiLevelType w:val="hybridMultilevel"/>
    <w:tmpl w:val="B184C730"/>
    <w:lvl w:ilvl="0" w:tplc="8CCE5F3C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131677E"/>
    <w:multiLevelType w:val="hybridMultilevel"/>
    <w:tmpl w:val="2AAC5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78860C6"/>
    <w:multiLevelType w:val="hybridMultilevel"/>
    <w:tmpl w:val="B380B0DE"/>
    <w:lvl w:ilvl="0" w:tplc="8CCE5F3C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9D3908"/>
    <w:multiLevelType w:val="hybridMultilevel"/>
    <w:tmpl w:val="7354EAC2"/>
    <w:lvl w:ilvl="0" w:tplc="8CCE5F3C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167307A"/>
    <w:multiLevelType w:val="hybridMultilevel"/>
    <w:tmpl w:val="CDFE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520C9C"/>
    <w:multiLevelType w:val="hybridMultilevel"/>
    <w:tmpl w:val="D7021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F1247"/>
    <w:multiLevelType w:val="hybridMultilevel"/>
    <w:tmpl w:val="E5DA77FA"/>
    <w:lvl w:ilvl="0" w:tplc="13ECB504">
      <w:start w:val="1"/>
      <w:numFmt w:val="bullet"/>
      <w:lvlText w:val="▪"/>
      <w:lvlJc w:val="left"/>
      <w:pPr>
        <w:ind w:left="720" w:hanging="3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A2A1E4B"/>
    <w:multiLevelType w:val="hybridMultilevel"/>
    <w:tmpl w:val="932C9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459F7"/>
    <w:multiLevelType w:val="hybridMultilevel"/>
    <w:tmpl w:val="5EB2706C"/>
    <w:lvl w:ilvl="0" w:tplc="13ECB504">
      <w:start w:val="1"/>
      <w:numFmt w:val="bullet"/>
      <w:lvlText w:val="▪"/>
      <w:lvlJc w:val="left"/>
      <w:pPr>
        <w:ind w:left="720" w:hanging="360"/>
      </w:pPr>
      <w:rPr>
        <w:rFonts w:ascii="MS Gothic" w:eastAsia="MS Gothic" w:hAnsi="MS Gothic" w:cs="MS Gothic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81D52D1"/>
    <w:multiLevelType w:val="hybridMultilevel"/>
    <w:tmpl w:val="E8AEE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87404951">
    <w:abstractNumId w:val="9"/>
  </w:num>
  <w:num w:numId="2" w16cid:durableId="2053847669">
    <w:abstractNumId w:val="8"/>
  </w:num>
  <w:num w:numId="3" w16cid:durableId="1386756331">
    <w:abstractNumId w:val="7"/>
  </w:num>
  <w:num w:numId="4" w16cid:durableId="1526097951">
    <w:abstractNumId w:val="6"/>
  </w:num>
  <w:num w:numId="5" w16cid:durableId="854197081">
    <w:abstractNumId w:val="11"/>
  </w:num>
  <w:num w:numId="6" w16cid:durableId="1218858002">
    <w:abstractNumId w:val="3"/>
  </w:num>
  <w:num w:numId="7" w16cid:durableId="1921864453">
    <w:abstractNumId w:val="15"/>
  </w:num>
  <w:num w:numId="8" w16cid:durableId="1568563959">
    <w:abstractNumId w:val="2"/>
  </w:num>
  <w:num w:numId="9" w16cid:durableId="661393667">
    <w:abstractNumId w:val="19"/>
  </w:num>
  <w:num w:numId="10" w16cid:durableId="912856493">
    <w:abstractNumId w:val="5"/>
  </w:num>
  <w:num w:numId="11" w16cid:durableId="1091780037">
    <w:abstractNumId w:val="4"/>
  </w:num>
  <w:num w:numId="12" w16cid:durableId="298921929">
    <w:abstractNumId w:val="1"/>
  </w:num>
  <w:num w:numId="13" w16cid:durableId="1406340716">
    <w:abstractNumId w:val="0"/>
  </w:num>
  <w:num w:numId="14" w16cid:durableId="1767074615">
    <w:abstractNumId w:val="22"/>
  </w:num>
  <w:num w:numId="15" w16cid:durableId="528101534">
    <w:abstractNumId w:val="14"/>
  </w:num>
  <w:num w:numId="16" w16cid:durableId="527328510">
    <w:abstractNumId w:val="10"/>
  </w:num>
  <w:num w:numId="17" w16cid:durableId="753473703">
    <w:abstractNumId w:val="21"/>
  </w:num>
  <w:num w:numId="18" w16cid:durableId="960964682">
    <w:abstractNumId w:val="26"/>
  </w:num>
  <w:num w:numId="19" w16cid:durableId="1065106442">
    <w:abstractNumId w:val="12"/>
  </w:num>
  <w:num w:numId="20" w16cid:durableId="1245846773">
    <w:abstractNumId w:val="18"/>
  </w:num>
  <w:num w:numId="21" w16cid:durableId="343945039">
    <w:abstractNumId w:val="13"/>
  </w:num>
  <w:num w:numId="22" w16cid:durableId="1297567197">
    <w:abstractNumId w:val="16"/>
  </w:num>
  <w:num w:numId="23" w16cid:durableId="1175804858">
    <w:abstractNumId w:val="17"/>
  </w:num>
  <w:num w:numId="24" w16cid:durableId="1130706159">
    <w:abstractNumId w:val="20"/>
  </w:num>
  <w:num w:numId="25" w16cid:durableId="1663241567">
    <w:abstractNumId w:val="25"/>
  </w:num>
  <w:num w:numId="26" w16cid:durableId="1875844245">
    <w:abstractNumId w:val="23"/>
  </w:num>
  <w:num w:numId="27" w16cid:durableId="5042437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93"/>
    <w:rsid w:val="000001EF"/>
    <w:rsid w:val="00006986"/>
    <w:rsid w:val="00007322"/>
    <w:rsid w:val="00007728"/>
    <w:rsid w:val="000078E7"/>
    <w:rsid w:val="00024584"/>
    <w:rsid w:val="00024730"/>
    <w:rsid w:val="00027681"/>
    <w:rsid w:val="00037552"/>
    <w:rsid w:val="00055E95"/>
    <w:rsid w:val="00065A4E"/>
    <w:rsid w:val="0007021F"/>
    <w:rsid w:val="00094F67"/>
    <w:rsid w:val="00095EB8"/>
    <w:rsid w:val="000B2BA5"/>
    <w:rsid w:val="000B2D38"/>
    <w:rsid w:val="000E1942"/>
    <w:rsid w:val="000E70AB"/>
    <w:rsid w:val="000F2F8C"/>
    <w:rsid w:val="000F3F66"/>
    <w:rsid w:val="000F6454"/>
    <w:rsid w:val="0010006E"/>
    <w:rsid w:val="001012D7"/>
    <w:rsid w:val="001045A8"/>
    <w:rsid w:val="00104B61"/>
    <w:rsid w:val="00114A91"/>
    <w:rsid w:val="00114D7B"/>
    <w:rsid w:val="001427E1"/>
    <w:rsid w:val="00154F6E"/>
    <w:rsid w:val="00157189"/>
    <w:rsid w:val="0016153D"/>
    <w:rsid w:val="00163668"/>
    <w:rsid w:val="001664B4"/>
    <w:rsid w:val="00171566"/>
    <w:rsid w:val="00172FC9"/>
    <w:rsid w:val="00174676"/>
    <w:rsid w:val="001755A8"/>
    <w:rsid w:val="00184014"/>
    <w:rsid w:val="00192008"/>
    <w:rsid w:val="0019572E"/>
    <w:rsid w:val="001A5AA9"/>
    <w:rsid w:val="001C0E68"/>
    <w:rsid w:val="001C4B6F"/>
    <w:rsid w:val="001D0BF1"/>
    <w:rsid w:val="001E04CB"/>
    <w:rsid w:val="001E3120"/>
    <w:rsid w:val="001E7E0C"/>
    <w:rsid w:val="001F0BB0"/>
    <w:rsid w:val="001F27F0"/>
    <w:rsid w:val="001F4E6D"/>
    <w:rsid w:val="001F5B86"/>
    <w:rsid w:val="001F6140"/>
    <w:rsid w:val="002032E8"/>
    <w:rsid w:val="00203573"/>
    <w:rsid w:val="0020597D"/>
    <w:rsid w:val="00213B4C"/>
    <w:rsid w:val="002244FA"/>
    <w:rsid w:val="002253B0"/>
    <w:rsid w:val="002273E9"/>
    <w:rsid w:val="00236D54"/>
    <w:rsid w:val="0024123B"/>
    <w:rsid w:val="00241D8C"/>
    <w:rsid w:val="00241FDB"/>
    <w:rsid w:val="0024720C"/>
    <w:rsid w:val="002514BB"/>
    <w:rsid w:val="00251988"/>
    <w:rsid w:val="00255595"/>
    <w:rsid w:val="00260AE8"/>
    <w:rsid w:val="002617AE"/>
    <w:rsid w:val="002638D0"/>
    <w:rsid w:val="002647D3"/>
    <w:rsid w:val="00271B6E"/>
    <w:rsid w:val="00273E25"/>
    <w:rsid w:val="00275EAE"/>
    <w:rsid w:val="00282BD8"/>
    <w:rsid w:val="00282CF7"/>
    <w:rsid w:val="0028451D"/>
    <w:rsid w:val="00294246"/>
    <w:rsid w:val="00294998"/>
    <w:rsid w:val="00296E28"/>
    <w:rsid w:val="00297F18"/>
    <w:rsid w:val="002A1945"/>
    <w:rsid w:val="002B2958"/>
    <w:rsid w:val="002B3FC8"/>
    <w:rsid w:val="002B45B5"/>
    <w:rsid w:val="002B62C7"/>
    <w:rsid w:val="002B6CCB"/>
    <w:rsid w:val="002C29A3"/>
    <w:rsid w:val="002D23C5"/>
    <w:rsid w:val="002D6137"/>
    <w:rsid w:val="002E7E61"/>
    <w:rsid w:val="002F05E5"/>
    <w:rsid w:val="002F254D"/>
    <w:rsid w:val="002F30E4"/>
    <w:rsid w:val="00307140"/>
    <w:rsid w:val="003126C1"/>
    <w:rsid w:val="00316DFF"/>
    <w:rsid w:val="00325B57"/>
    <w:rsid w:val="00336056"/>
    <w:rsid w:val="003544E1"/>
    <w:rsid w:val="00360A6B"/>
    <w:rsid w:val="00363450"/>
    <w:rsid w:val="00366398"/>
    <w:rsid w:val="00375E2D"/>
    <w:rsid w:val="00381B42"/>
    <w:rsid w:val="003869CB"/>
    <w:rsid w:val="00391278"/>
    <w:rsid w:val="00395639"/>
    <w:rsid w:val="003A0632"/>
    <w:rsid w:val="003A30E5"/>
    <w:rsid w:val="003A6ADF"/>
    <w:rsid w:val="003B1986"/>
    <w:rsid w:val="003B5928"/>
    <w:rsid w:val="003D380F"/>
    <w:rsid w:val="003D5E41"/>
    <w:rsid w:val="003E160D"/>
    <w:rsid w:val="003E25B0"/>
    <w:rsid w:val="003E3DA7"/>
    <w:rsid w:val="003F1D5F"/>
    <w:rsid w:val="004012E8"/>
    <w:rsid w:val="00405128"/>
    <w:rsid w:val="00406CFF"/>
    <w:rsid w:val="00415FE0"/>
    <w:rsid w:val="00416B25"/>
    <w:rsid w:val="00420592"/>
    <w:rsid w:val="0043076F"/>
    <w:rsid w:val="004319E0"/>
    <w:rsid w:val="00437E8C"/>
    <w:rsid w:val="00440225"/>
    <w:rsid w:val="004533D6"/>
    <w:rsid w:val="00461425"/>
    <w:rsid w:val="00470101"/>
    <w:rsid w:val="004726BC"/>
    <w:rsid w:val="00474105"/>
    <w:rsid w:val="00480E6E"/>
    <w:rsid w:val="00485F9C"/>
    <w:rsid w:val="00486277"/>
    <w:rsid w:val="00494CF6"/>
    <w:rsid w:val="00495F8D"/>
    <w:rsid w:val="00497302"/>
    <w:rsid w:val="004A1FAE"/>
    <w:rsid w:val="004A32FF"/>
    <w:rsid w:val="004B06EB"/>
    <w:rsid w:val="004B6AD0"/>
    <w:rsid w:val="004C0984"/>
    <w:rsid w:val="004C2D5D"/>
    <w:rsid w:val="004C33E1"/>
    <w:rsid w:val="004C357D"/>
    <w:rsid w:val="004C5FB6"/>
    <w:rsid w:val="004D15EA"/>
    <w:rsid w:val="004D42F5"/>
    <w:rsid w:val="004E01EB"/>
    <w:rsid w:val="004E2794"/>
    <w:rsid w:val="004E5F3B"/>
    <w:rsid w:val="004F4BB7"/>
    <w:rsid w:val="00510392"/>
    <w:rsid w:val="0051200E"/>
    <w:rsid w:val="00513D27"/>
    <w:rsid w:val="00513E2A"/>
    <w:rsid w:val="0051622F"/>
    <w:rsid w:val="00517BCD"/>
    <w:rsid w:val="00517BE9"/>
    <w:rsid w:val="00527962"/>
    <w:rsid w:val="005347FD"/>
    <w:rsid w:val="005363A6"/>
    <w:rsid w:val="005454E1"/>
    <w:rsid w:val="0056526F"/>
    <w:rsid w:val="00566A35"/>
    <w:rsid w:val="0056701E"/>
    <w:rsid w:val="005740D7"/>
    <w:rsid w:val="005860A3"/>
    <w:rsid w:val="005931EE"/>
    <w:rsid w:val="00595819"/>
    <w:rsid w:val="005A0F26"/>
    <w:rsid w:val="005A1B10"/>
    <w:rsid w:val="005A6850"/>
    <w:rsid w:val="005B1B1B"/>
    <w:rsid w:val="005B4A3F"/>
    <w:rsid w:val="005B51B7"/>
    <w:rsid w:val="005B7803"/>
    <w:rsid w:val="005C5039"/>
    <w:rsid w:val="005C5932"/>
    <w:rsid w:val="005C71DD"/>
    <w:rsid w:val="005D3244"/>
    <w:rsid w:val="005D3CA7"/>
    <w:rsid w:val="005D4CC1"/>
    <w:rsid w:val="005E21BB"/>
    <w:rsid w:val="005E31C2"/>
    <w:rsid w:val="005E7815"/>
    <w:rsid w:val="005F27BB"/>
    <w:rsid w:val="005F45CE"/>
    <w:rsid w:val="005F4B91"/>
    <w:rsid w:val="005F55D2"/>
    <w:rsid w:val="0061112E"/>
    <w:rsid w:val="0062312F"/>
    <w:rsid w:val="00625F2C"/>
    <w:rsid w:val="00650C83"/>
    <w:rsid w:val="006618E9"/>
    <w:rsid w:val="00663644"/>
    <w:rsid w:val="006644D0"/>
    <w:rsid w:val="0068194B"/>
    <w:rsid w:val="00692703"/>
    <w:rsid w:val="00695B8D"/>
    <w:rsid w:val="00697D7E"/>
    <w:rsid w:val="006A1962"/>
    <w:rsid w:val="006A55C7"/>
    <w:rsid w:val="006A7FDA"/>
    <w:rsid w:val="006B3077"/>
    <w:rsid w:val="006B5433"/>
    <w:rsid w:val="006B5D48"/>
    <w:rsid w:val="006B7D7B"/>
    <w:rsid w:val="006C1A5E"/>
    <w:rsid w:val="006C1A62"/>
    <w:rsid w:val="006D5B76"/>
    <w:rsid w:val="006E1507"/>
    <w:rsid w:val="006E1CA1"/>
    <w:rsid w:val="006E3DF7"/>
    <w:rsid w:val="006E62B3"/>
    <w:rsid w:val="006F3F9C"/>
    <w:rsid w:val="006F4B80"/>
    <w:rsid w:val="00701680"/>
    <w:rsid w:val="00701987"/>
    <w:rsid w:val="00707A18"/>
    <w:rsid w:val="007122E7"/>
    <w:rsid w:val="00712D8B"/>
    <w:rsid w:val="0071687A"/>
    <w:rsid w:val="0072675A"/>
    <w:rsid w:val="007273B7"/>
    <w:rsid w:val="00731EFE"/>
    <w:rsid w:val="00733E0A"/>
    <w:rsid w:val="0074403D"/>
    <w:rsid w:val="00746D44"/>
    <w:rsid w:val="007471E2"/>
    <w:rsid w:val="00751F8D"/>
    <w:rsid w:val="007538DC"/>
    <w:rsid w:val="00757803"/>
    <w:rsid w:val="007624C0"/>
    <w:rsid w:val="00764192"/>
    <w:rsid w:val="007647C0"/>
    <w:rsid w:val="007734A7"/>
    <w:rsid w:val="00790EA7"/>
    <w:rsid w:val="00791C30"/>
    <w:rsid w:val="0079206B"/>
    <w:rsid w:val="00796076"/>
    <w:rsid w:val="007A6D88"/>
    <w:rsid w:val="007B1CF7"/>
    <w:rsid w:val="007C0566"/>
    <w:rsid w:val="007C4856"/>
    <w:rsid w:val="007C606B"/>
    <w:rsid w:val="007C6CAD"/>
    <w:rsid w:val="007D1BC4"/>
    <w:rsid w:val="007E0BCE"/>
    <w:rsid w:val="007E5151"/>
    <w:rsid w:val="007E6A61"/>
    <w:rsid w:val="007F5DC2"/>
    <w:rsid w:val="007F6D0E"/>
    <w:rsid w:val="00801140"/>
    <w:rsid w:val="00803404"/>
    <w:rsid w:val="008106B4"/>
    <w:rsid w:val="00815CE3"/>
    <w:rsid w:val="00824B1A"/>
    <w:rsid w:val="00834621"/>
    <w:rsid w:val="00834955"/>
    <w:rsid w:val="00844105"/>
    <w:rsid w:val="008530AC"/>
    <w:rsid w:val="00855B59"/>
    <w:rsid w:val="00860461"/>
    <w:rsid w:val="00861172"/>
    <w:rsid w:val="0086487C"/>
    <w:rsid w:val="00870B20"/>
    <w:rsid w:val="00872763"/>
    <w:rsid w:val="008829F8"/>
    <w:rsid w:val="008840E9"/>
    <w:rsid w:val="00884CEE"/>
    <w:rsid w:val="00885897"/>
    <w:rsid w:val="008914A2"/>
    <w:rsid w:val="008A6538"/>
    <w:rsid w:val="008C7056"/>
    <w:rsid w:val="008D2429"/>
    <w:rsid w:val="008D58CE"/>
    <w:rsid w:val="008E24C7"/>
    <w:rsid w:val="008E4B4B"/>
    <w:rsid w:val="008E5DD7"/>
    <w:rsid w:val="008F37E7"/>
    <w:rsid w:val="008F3B14"/>
    <w:rsid w:val="0090187E"/>
    <w:rsid w:val="00901899"/>
    <w:rsid w:val="0090344B"/>
    <w:rsid w:val="00905715"/>
    <w:rsid w:val="009072CC"/>
    <w:rsid w:val="0091321E"/>
    <w:rsid w:val="00913946"/>
    <w:rsid w:val="00922B0A"/>
    <w:rsid w:val="0092726B"/>
    <w:rsid w:val="009361BA"/>
    <w:rsid w:val="00944F78"/>
    <w:rsid w:val="00950BA3"/>
    <w:rsid w:val="009510E7"/>
    <w:rsid w:val="00952C89"/>
    <w:rsid w:val="009553F5"/>
    <w:rsid w:val="009571D8"/>
    <w:rsid w:val="009650EA"/>
    <w:rsid w:val="00970378"/>
    <w:rsid w:val="00971499"/>
    <w:rsid w:val="0097790C"/>
    <w:rsid w:val="0098506E"/>
    <w:rsid w:val="009850F3"/>
    <w:rsid w:val="00987FB7"/>
    <w:rsid w:val="009916FD"/>
    <w:rsid w:val="009A0508"/>
    <w:rsid w:val="009A134B"/>
    <w:rsid w:val="009A44CE"/>
    <w:rsid w:val="009B07DE"/>
    <w:rsid w:val="009C4DFC"/>
    <w:rsid w:val="009D44F8"/>
    <w:rsid w:val="009E1536"/>
    <w:rsid w:val="009E15B8"/>
    <w:rsid w:val="009E1CF8"/>
    <w:rsid w:val="009E3160"/>
    <w:rsid w:val="009F220C"/>
    <w:rsid w:val="009F3B05"/>
    <w:rsid w:val="009F4931"/>
    <w:rsid w:val="009F4B58"/>
    <w:rsid w:val="00A11ABF"/>
    <w:rsid w:val="00A14534"/>
    <w:rsid w:val="00A16DAA"/>
    <w:rsid w:val="00A233A3"/>
    <w:rsid w:val="00A24162"/>
    <w:rsid w:val="00A25023"/>
    <w:rsid w:val="00A270EA"/>
    <w:rsid w:val="00A32DF2"/>
    <w:rsid w:val="00A34BA2"/>
    <w:rsid w:val="00A36F27"/>
    <w:rsid w:val="00A373BD"/>
    <w:rsid w:val="00A42E32"/>
    <w:rsid w:val="00A43C1A"/>
    <w:rsid w:val="00A46E63"/>
    <w:rsid w:val="00A51DC5"/>
    <w:rsid w:val="00A53DE1"/>
    <w:rsid w:val="00A5714C"/>
    <w:rsid w:val="00A6119D"/>
    <w:rsid w:val="00A615E1"/>
    <w:rsid w:val="00A70E90"/>
    <w:rsid w:val="00A755E8"/>
    <w:rsid w:val="00A91BEF"/>
    <w:rsid w:val="00A93A5D"/>
    <w:rsid w:val="00A9671F"/>
    <w:rsid w:val="00AA7569"/>
    <w:rsid w:val="00AA7C1F"/>
    <w:rsid w:val="00AB08EA"/>
    <w:rsid w:val="00AB21AB"/>
    <w:rsid w:val="00AB32F8"/>
    <w:rsid w:val="00AB610B"/>
    <w:rsid w:val="00AB719E"/>
    <w:rsid w:val="00AC377F"/>
    <w:rsid w:val="00AD360E"/>
    <w:rsid w:val="00AD40FB"/>
    <w:rsid w:val="00AD782D"/>
    <w:rsid w:val="00AE7650"/>
    <w:rsid w:val="00AF13CD"/>
    <w:rsid w:val="00AF43AB"/>
    <w:rsid w:val="00B00194"/>
    <w:rsid w:val="00B0761A"/>
    <w:rsid w:val="00B10EBE"/>
    <w:rsid w:val="00B1102D"/>
    <w:rsid w:val="00B236F1"/>
    <w:rsid w:val="00B275C8"/>
    <w:rsid w:val="00B4107C"/>
    <w:rsid w:val="00B50F99"/>
    <w:rsid w:val="00B51D1B"/>
    <w:rsid w:val="00B540F4"/>
    <w:rsid w:val="00B60FD0"/>
    <w:rsid w:val="00B622DF"/>
    <w:rsid w:val="00B6332A"/>
    <w:rsid w:val="00B67292"/>
    <w:rsid w:val="00B81760"/>
    <w:rsid w:val="00B8494C"/>
    <w:rsid w:val="00B84BE6"/>
    <w:rsid w:val="00B928B9"/>
    <w:rsid w:val="00B96D4B"/>
    <w:rsid w:val="00B97575"/>
    <w:rsid w:val="00BA1546"/>
    <w:rsid w:val="00BA72E5"/>
    <w:rsid w:val="00BB2459"/>
    <w:rsid w:val="00BB4E51"/>
    <w:rsid w:val="00BC19CF"/>
    <w:rsid w:val="00BD431F"/>
    <w:rsid w:val="00BD636A"/>
    <w:rsid w:val="00BE3B5E"/>
    <w:rsid w:val="00BE423E"/>
    <w:rsid w:val="00BF61AC"/>
    <w:rsid w:val="00BF66B0"/>
    <w:rsid w:val="00C02E20"/>
    <w:rsid w:val="00C10355"/>
    <w:rsid w:val="00C23799"/>
    <w:rsid w:val="00C24D8C"/>
    <w:rsid w:val="00C265A1"/>
    <w:rsid w:val="00C45DA2"/>
    <w:rsid w:val="00C45F19"/>
    <w:rsid w:val="00C47FA6"/>
    <w:rsid w:val="00C57FC6"/>
    <w:rsid w:val="00C66A7D"/>
    <w:rsid w:val="00C7543B"/>
    <w:rsid w:val="00C779DA"/>
    <w:rsid w:val="00C814F7"/>
    <w:rsid w:val="00C8639B"/>
    <w:rsid w:val="00C91C1E"/>
    <w:rsid w:val="00CA4B4D"/>
    <w:rsid w:val="00CB35C3"/>
    <w:rsid w:val="00CB718A"/>
    <w:rsid w:val="00CC2839"/>
    <w:rsid w:val="00CD323D"/>
    <w:rsid w:val="00CD470C"/>
    <w:rsid w:val="00CE2A01"/>
    <w:rsid w:val="00CE4030"/>
    <w:rsid w:val="00CE64B3"/>
    <w:rsid w:val="00CE7E67"/>
    <w:rsid w:val="00CF1A49"/>
    <w:rsid w:val="00D05801"/>
    <w:rsid w:val="00D0630C"/>
    <w:rsid w:val="00D0741E"/>
    <w:rsid w:val="00D13A47"/>
    <w:rsid w:val="00D178C8"/>
    <w:rsid w:val="00D243A9"/>
    <w:rsid w:val="00D305E5"/>
    <w:rsid w:val="00D33196"/>
    <w:rsid w:val="00D352F4"/>
    <w:rsid w:val="00D37CD3"/>
    <w:rsid w:val="00D508DC"/>
    <w:rsid w:val="00D54341"/>
    <w:rsid w:val="00D63053"/>
    <w:rsid w:val="00D66A52"/>
    <w:rsid w:val="00D66EFA"/>
    <w:rsid w:val="00D72A2D"/>
    <w:rsid w:val="00D73FEE"/>
    <w:rsid w:val="00D80D8F"/>
    <w:rsid w:val="00D9521A"/>
    <w:rsid w:val="00D966AC"/>
    <w:rsid w:val="00DA044E"/>
    <w:rsid w:val="00DA2E0A"/>
    <w:rsid w:val="00DA3914"/>
    <w:rsid w:val="00DA59AA"/>
    <w:rsid w:val="00DB4D98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4D93"/>
    <w:rsid w:val="00DF718E"/>
    <w:rsid w:val="00E01923"/>
    <w:rsid w:val="00E03015"/>
    <w:rsid w:val="00E14498"/>
    <w:rsid w:val="00E21829"/>
    <w:rsid w:val="00E2397A"/>
    <w:rsid w:val="00E254DB"/>
    <w:rsid w:val="00E300FC"/>
    <w:rsid w:val="00E35C88"/>
    <w:rsid w:val="00E36072"/>
    <w:rsid w:val="00E362DB"/>
    <w:rsid w:val="00E41996"/>
    <w:rsid w:val="00E429AD"/>
    <w:rsid w:val="00E4331F"/>
    <w:rsid w:val="00E47428"/>
    <w:rsid w:val="00E55CC3"/>
    <w:rsid w:val="00E5632B"/>
    <w:rsid w:val="00E573B6"/>
    <w:rsid w:val="00E70240"/>
    <w:rsid w:val="00E71E6B"/>
    <w:rsid w:val="00E81CC5"/>
    <w:rsid w:val="00E82CF1"/>
    <w:rsid w:val="00E8398C"/>
    <w:rsid w:val="00E83FF9"/>
    <w:rsid w:val="00E85A87"/>
    <w:rsid w:val="00E85B4A"/>
    <w:rsid w:val="00E9528E"/>
    <w:rsid w:val="00EA5099"/>
    <w:rsid w:val="00EA5725"/>
    <w:rsid w:val="00EB4DEF"/>
    <w:rsid w:val="00EB7684"/>
    <w:rsid w:val="00EC1351"/>
    <w:rsid w:val="00EC1378"/>
    <w:rsid w:val="00EC4CBF"/>
    <w:rsid w:val="00ED61E5"/>
    <w:rsid w:val="00EE2CA8"/>
    <w:rsid w:val="00EF17E8"/>
    <w:rsid w:val="00EF37C2"/>
    <w:rsid w:val="00EF3F11"/>
    <w:rsid w:val="00EF51D9"/>
    <w:rsid w:val="00EF549C"/>
    <w:rsid w:val="00F1040A"/>
    <w:rsid w:val="00F1055E"/>
    <w:rsid w:val="00F130DD"/>
    <w:rsid w:val="00F17AF1"/>
    <w:rsid w:val="00F215E2"/>
    <w:rsid w:val="00F24884"/>
    <w:rsid w:val="00F2533E"/>
    <w:rsid w:val="00F34857"/>
    <w:rsid w:val="00F37C09"/>
    <w:rsid w:val="00F476C4"/>
    <w:rsid w:val="00F52B4E"/>
    <w:rsid w:val="00F61DF9"/>
    <w:rsid w:val="00F63D57"/>
    <w:rsid w:val="00F64EA0"/>
    <w:rsid w:val="00F6690B"/>
    <w:rsid w:val="00F74B62"/>
    <w:rsid w:val="00F7777B"/>
    <w:rsid w:val="00F81960"/>
    <w:rsid w:val="00F8769D"/>
    <w:rsid w:val="00F9350C"/>
    <w:rsid w:val="00F94EB5"/>
    <w:rsid w:val="00F961D1"/>
    <w:rsid w:val="00F9624D"/>
    <w:rsid w:val="00FA1725"/>
    <w:rsid w:val="00FA2852"/>
    <w:rsid w:val="00FB31C1"/>
    <w:rsid w:val="00FB39AF"/>
    <w:rsid w:val="00FB58F2"/>
    <w:rsid w:val="00FC3044"/>
    <w:rsid w:val="00FC6AEA"/>
    <w:rsid w:val="00FD3D13"/>
    <w:rsid w:val="00FD51BA"/>
    <w:rsid w:val="00FE29D8"/>
    <w:rsid w:val="00FE55A2"/>
    <w:rsid w:val="00FE56D8"/>
    <w:rsid w:val="00FE5E89"/>
    <w:rsid w:val="00FE79A4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619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1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840E9"/>
    <w:rPr>
      <w:color w:val="605E5C"/>
      <w:shd w:val="clear" w:color="auto" w:fill="E1DFDD"/>
    </w:rPr>
  </w:style>
  <w:style w:type="paragraph" w:customStyle="1" w:styleId="Name">
    <w:name w:val="Name"/>
    <w:basedOn w:val="Normal"/>
    <w:uiPriority w:val="3"/>
    <w:qFormat/>
    <w:rsid w:val="00294246"/>
    <w:pPr>
      <w:pBdr>
        <w:top w:val="single" w:sz="4" w:space="4" w:color="1D824C" w:themeColor="accent1"/>
        <w:left w:val="single" w:sz="4" w:space="6" w:color="1D824C" w:themeColor="accent1"/>
        <w:bottom w:val="single" w:sz="4" w:space="2" w:color="1D824C" w:themeColor="accent1"/>
        <w:right w:val="single" w:sz="4" w:space="6" w:color="1D824C" w:themeColor="accent1"/>
      </w:pBdr>
      <w:shd w:val="clear" w:color="auto" w:fill="15613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character" w:customStyle="1" w:styleId="vanity-namedomain">
    <w:name w:val="vanity-name__domain"/>
    <w:basedOn w:val="DefaultParagraphFont"/>
    <w:rsid w:val="00294246"/>
  </w:style>
  <w:style w:type="character" w:customStyle="1" w:styleId="vanity-namedisplay-name">
    <w:name w:val="vanity-name__display-name"/>
    <w:basedOn w:val="DefaultParagraphFont"/>
    <w:rsid w:val="00294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mazon.f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candiborn.co.uk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cynthia-mariadas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cynthiamariada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\AppData\Roaming\Microsoft\Templates\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CE58124BE64E23B6E3E057290A1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D2034-FF40-4282-9110-085EA9F393E6}"/>
      </w:docPartPr>
      <w:docPartBody>
        <w:p w:rsidR="008879D2" w:rsidRDefault="00B970EB">
          <w:pPr>
            <w:pStyle w:val="97CE58124BE64E23B6E3E057290A1B33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EB"/>
    <w:rsid w:val="00034685"/>
    <w:rsid w:val="0007214E"/>
    <w:rsid w:val="001E7E6A"/>
    <w:rsid w:val="002847D8"/>
    <w:rsid w:val="00382B39"/>
    <w:rsid w:val="00413680"/>
    <w:rsid w:val="004F42EE"/>
    <w:rsid w:val="005C7275"/>
    <w:rsid w:val="005D14E1"/>
    <w:rsid w:val="00611175"/>
    <w:rsid w:val="006619CA"/>
    <w:rsid w:val="00685468"/>
    <w:rsid w:val="00782735"/>
    <w:rsid w:val="007A0D20"/>
    <w:rsid w:val="007F2B16"/>
    <w:rsid w:val="00802BDF"/>
    <w:rsid w:val="008879D2"/>
    <w:rsid w:val="00A91310"/>
    <w:rsid w:val="00AB39E9"/>
    <w:rsid w:val="00B820C7"/>
    <w:rsid w:val="00B970EB"/>
    <w:rsid w:val="00C8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CE58124BE64E23B6E3E057290A1B33">
    <w:name w:val="97CE58124BE64E23B6E3E057290A1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Accounting resume.dotx</Template>
  <TotalTime>0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2022-08-04T12:58:00Z</dcterms:created>
  <dcterms:modified xsi:type="dcterms:W3CDTF">2022-08-04T12:58:00Z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