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93FD9D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5999C0F" w14:textId="77777777" w:rsidR="000341E5" w:rsidRPr="00274171" w:rsidRDefault="000341E5" w:rsidP="000341E5">
            <w:pPr>
              <w:pStyle w:val="Title"/>
              <w:rPr>
                <w:sz w:val="40"/>
                <w:szCs w:val="40"/>
              </w:rPr>
            </w:pPr>
            <w:r w:rsidRPr="00274171">
              <w:rPr>
                <w:sz w:val="40"/>
                <w:szCs w:val="40"/>
              </w:rPr>
              <w:t>SRAVANI Jonnadula</w:t>
            </w:r>
          </w:p>
          <w:p w14:paraId="7FE55FEF" w14:textId="6BE6B6F9" w:rsidR="00692703" w:rsidRDefault="006B24D6" w:rsidP="000341E5">
            <w:pPr>
              <w:pStyle w:val="Title"/>
              <w:rPr>
                <w:sz w:val="24"/>
                <w:szCs w:val="24"/>
              </w:rPr>
            </w:pPr>
            <w:hyperlink r:id="rId7" w:history="1">
              <w:r w:rsidRPr="00D265A9">
                <w:rPr>
                  <w:rStyle w:val="Hyperlink"/>
                  <w:caps w:val="0"/>
                  <w:sz w:val="22"/>
                  <w:szCs w:val="22"/>
                </w:rPr>
                <w:t>sravjonnadula</w:t>
              </w:r>
              <w:r w:rsidRPr="00D265A9">
                <w:rPr>
                  <w:rStyle w:val="Hyperlink"/>
                  <w:caps w:val="0"/>
                  <w:sz w:val="24"/>
                  <w:szCs w:val="24"/>
                </w:rPr>
                <w:t>@gmail.com</w:t>
              </w:r>
            </w:hyperlink>
          </w:p>
          <w:p w14:paraId="713F0215" w14:textId="58CC7FAA" w:rsidR="000341E5" w:rsidRPr="000341E5" w:rsidRDefault="000341E5" w:rsidP="000341E5">
            <w:pPr>
              <w:pStyle w:val="Titl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9100236998</w:t>
            </w:r>
          </w:p>
        </w:tc>
      </w:tr>
      <w:tr w:rsidR="009571D8" w:rsidRPr="00CF1A49" w14:paraId="042854BC" w14:textId="77777777" w:rsidTr="00692703">
        <w:tc>
          <w:tcPr>
            <w:tcW w:w="9360" w:type="dxa"/>
            <w:tcMar>
              <w:top w:w="432" w:type="dxa"/>
            </w:tcMar>
          </w:tcPr>
          <w:p w14:paraId="4194CA79" w14:textId="4F9CAE69" w:rsidR="001755A8" w:rsidRPr="000341E5" w:rsidRDefault="000341E5" w:rsidP="00913946">
            <w:pPr>
              <w:contextualSpacing w:val="0"/>
              <w:rPr>
                <w:b/>
                <w:bCs/>
              </w:rPr>
            </w:pPr>
            <w:r w:rsidRPr="00274171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>OBJECTIVE: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Pr="000341E5">
              <w:rPr>
                <w:color w:val="505050" w:themeColor="text2" w:themeTint="BF"/>
              </w:rPr>
              <w:t>Scrum ma</w:t>
            </w:r>
            <w:r>
              <w:rPr>
                <w:color w:val="505050" w:themeColor="text2" w:themeTint="BF"/>
              </w:rPr>
              <w:t>ster with almost 2 years of experience with a keen ability to understand and build complex systems and focus relentlessly on removing impediments from teams and delivering customer-centric products and features along with the skill of 3 years of QA experience for delivering a better product to clients.</w:t>
            </w:r>
          </w:p>
        </w:tc>
      </w:tr>
    </w:tbl>
    <w:p w14:paraId="1A475C6F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164E6FCCF594F4093D19B37187DE842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FEEFB30" w14:textId="77777777" w:rsidTr="00D06C84">
        <w:tc>
          <w:tcPr>
            <w:tcW w:w="9290" w:type="dxa"/>
          </w:tcPr>
          <w:p w14:paraId="3EB1C147" w14:textId="19E1E4B6" w:rsidR="001D0BF1" w:rsidRPr="00CF1A49" w:rsidRDefault="00D06C84" w:rsidP="001D0BF1">
            <w:pPr>
              <w:pStyle w:val="Heading3"/>
              <w:contextualSpacing w:val="0"/>
            </w:pPr>
            <w:r>
              <w:t>18-04-2022</w:t>
            </w:r>
            <w:r w:rsidR="001D0BF1" w:rsidRPr="00CF1A49">
              <w:t xml:space="preserve">– </w:t>
            </w:r>
            <w:r>
              <w:t xml:space="preserve">Current date </w:t>
            </w:r>
          </w:p>
          <w:p w14:paraId="03EE75EA" w14:textId="6E2E397E" w:rsidR="00B3697D" w:rsidRDefault="00274171" w:rsidP="001D0BF1">
            <w:pPr>
              <w:pStyle w:val="Heading2"/>
              <w:contextualSpacing w:val="0"/>
              <w:rPr>
                <w:rStyle w:val="SubtleReference"/>
              </w:rPr>
            </w:pPr>
            <w:r>
              <w:t>Business</w:t>
            </w:r>
            <w:r w:rsidR="00D06C84">
              <w:t xml:space="preserve"> Analyst</w:t>
            </w:r>
            <w:r w:rsidR="001D0BF1" w:rsidRPr="00CF1A49">
              <w:t xml:space="preserve">, </w:t>
            </w:r>
            <w:r w:rsidR="00D06C84">
              <w:rPr>
                <w:rStyle w:val="SubtleReference"/>
              </w:rPr>
              <w:t>DR4</w:t>
            </w:r>
          </w:p>
          <w:p w14:paraId="5E34F71F" w14:textId="2C34AC15" w:rsidR="00B3697D" w:rsidRDefault="00B3697D" w:rsidP="00B3697D">
            <w:pPr>
              <w:pStyle w:val="ContactInfo"/>
              <w:numPr>
                <w:ilvl w:val="0"/>
                <w:numId w:val="15"/>
              </w:numPr>
              <w:jc w:val="left"/>
              <w:rPr>
                <w:rStyle w:val="SubtleReference"/>
              </w:rPr>
            </w:pPr>
            <w:r w:rsidRPr="00B3697D">
              <w:t>Gathering the requirements from the client and discussions with the architect regarding the dependencies of the requirements</w:t>
            </w:r>
            <w:r w:rsidRPr="00B3697D">
              <w:rPr>
                <w:rStyle w:val="SubtleReference"/>
              </w:rPr>
              <w:t>.</w:t>
            </w:r>
          </w:p>
          <w:p w14:paraId="57101CF7" w14:textId="3CF68C96" w:rsidR="00B3697D" w:rsidRPr="00B3697D" w:rsidRDefault="00B3697D" w:rsidP="00B3697D">
            <w:pPr>
              <w:pStyle w:val="ContactInfo"/>
              <w:numPr>
                <w:ilvl w:val="0"/>
                <w:numId w:val="15"/>
              </w:numPr>
              <w:jc w:val="left"/>
              <w:rPr>
                <w:rFonts w:cstheme="minorHAnsi"/>
                <w:b/>
                <w:smallCaps/>
              </w:rPr>
            </w:pPr>
            <w:r w:rsidRPr="00B3697D">
              <w:rPr>
                <w:rFonts w:cstheme="minorHAnsi"/>
                <w:color w:val="474D6A"/>
                <w:sz w:val="21"/>
                <w:szCs w:val="21"/>
                <w:shd w:val="clear" w:color="auto" w:fill="FFFFFF"/>
              </w:rPr>
              <w:t>Determining and managing tasks, issues, risks, and action items.</w:t>
            </w:r>
          </w:p>
          <w:p w14:paraId="7FF16694" w14:textId="4D0E595F" w:rsidR="00B3697D" w:rsidRPr="00B3697D" w:rsidRDefault="00B3697D" w:rsidP="00B3697D">
            <w:pPr>
              <w:pStyle w:val="ContactInfo"/>
              <w:numPr>
                <w:ilvl w:val="0"/>
                <w:numId w:val="15"/>
              </w:numPr>
              <w:jc w:val="left"/>
              <w:rPr>
                <w:rStyle w:val="SubtleReference"/>
                <w:rFonts w:cstheme="minorHAnsi"/>
              </w:rPr>
            </w:pPr>
            <w:r w:rsidRPr="00B3697D">
              <w:rPr>
                <w:rFonts w:cstheme="minorHAnsi"/>
                <w:color w:val="474D6A"/>
                <w:sz w:val="21"/>
                <w:szCs w:val="21"/>
                <w:shd w:val="clear" w:color="auto" w:fill="FFFFFF"/>
              </w:rPr>
              <w:t>Scheduling and facilitating scrum events, meetings, and decision-making processes.</w:t>
            </w:r>
          </w:p>
          <w:p w14:paraId="746C9E04" w14:textId="77777777" w:rsidR="00E14B03" w:rsidRPr="00E14B03" w:rsidRDefault="00E14B03" w:rsidP="00E14B03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E14B03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Created and achieved product quality objectives and met product specifications.</w:t>
            </w:r>
          </w:p>
          <w:p w14:paraId="05F6FBEA" w14:textId="77777777" w:rsidR="00E14B03" w:rsidRPr="00E14B03" w:rsidRDefault="00E14B03" w:rsidP="00E14B03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E14B03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Fixed identified issues to improve workflows.</w:t>
            </w:r>
          </w:p>
          <w:p w14:paraId="6F2AE83E" w14:textId="77777777" w:rsidR="00E14B03" w:rsidRPr="00E14B03" w:rsidRDefault="00E14B03" w:rsidP="00E14B03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E14B03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Organized and maintained work environment to allow for maximum productivity.</w:t>
            </w:r>
          </w:p>
          <w:p w14:paraId="2FC86C3D" w14:textId="77777777" w:rsidR="00E14B03" w:rsidRPr="00E14B03" w:rsidRDefault="00E14B03" w:rsidP="00E14B03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contextualSpacing w:val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E14B03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Allocating tasks to the team members.</w:t>
            </w:r>
          </w:p>
          <w:p w14:paraId="063FD76B" w14:textId="26CD1635" w:rsidR="00E14B03" w:rsidRPr="00E14B03" w:rsidRDefault="00E14B03" w:rsidP="00E14B03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E14B03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Using AZURE DEVOPS to maintain track of </w:t>
            </w:r>
            <w:r w:rsid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task allocation and </w:t>
            </w:r>
            <w:r w:rsidRPr="00E14B03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scheduling the workflow.</w:t>
            </w:r>
          </w:p>
          <w:p w14:paraId="65ECE47D" w14:textId="7A755AA4" w:rsidR="00E14B03" w:rsidRDefault="00E14B03" w:rsidP="001D0BF1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E14B03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Having knowledg</w:t>
            </w:r>
            <w:r w:rsid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e of</w:t>
            </w:r>
            <w:r w:rsidRPr="00E14B03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FIGMA to draw the 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basic components</w:t>
            </w:r>
            <w:r w:rsidRPr="00E14B03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of the new features for new screens</w:t>
            </w:r>
            <w:r>
              <w:rPr>
                <w:rFonts w:ascii="Arial" w:hAnsi="Arial" w:cs="Arial"/>
                <w:color w:val="46464E"/>
                <w:sz w:val="21"/>
                <w:szCs w:val="21"/>
              </w:rPr>
              <w:t>.</w:t>
            </w:r>
          </w:p>
          <w:p w14:paraId="0C70A140" w14:textId="019E6982" w:rsidR="009C716F" w:rsidRPr="00F704A9" w:rsidRDefault="009C716F" w:rsidP="001D0BF1">
            <w:pPr>
              <w:pStyle w:val="public-draftstyledefault-unorderedlistitem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9C716F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Worked on Testing both mobile and Web app named </w:t>
            </w:r>
            <w:hyperlink r:id="rId8" w:history="1">
              <w:r w:rsidR="00F704A9" w:rsidRPr="001B47CC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  <w:szCs w:val="22"/>
                </w:rPr>
                <w:t>www.dr4.co.in</w:t>
              </w:r>
            </w:hyperlink>
            <w:r w:rsidR="00F704A9">
              <w:rPr>
                <w:rFonts w:asciiTheme="minorHAnsi" w:hAnsiTheme="minorHAnsi" w:cstheme="minorHAnsi"/>
                <w:b/>
                <w:bCs/>
                <w:color w:val="46464E"/>
                <w:sz w:val="22"/>
                <w:szCs w:val="22"/>
              </w:rPr>
              <w:t xml:space="preserve"> </w:t>
            </w:r>
            <w:r w:rsidR="00F704A9" w:rsidRPr="00F704A9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which is </w:t>
            </w:r>
            <w:proofErr w:type="spellStart"/>
            <w:r w:rsidR="00F704A9" w:rsidRPr="00F704A9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a</w:t>
            </w:r>
            <w:proofErr w:type="spellEnd"/>
            <w:r w:rsidR="00F704A9" w:rsidRPr="00F704A9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</w:t>
            </w:r>
            <w:r w:rsidR="00F704A9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e-commerce site to purchase construction materials and RERA approvals for the construction ventures.</w:t>
            </w:r>
          </w:p>
          <w:p w14:paraId="60802A98" w14:textId="6FCA45B0" w:rsidR="001E3120" w:rsidRPr="00CF1A49" w:rsidRDefault="001E3120" w:rsidP="001D0BF1">
            <w:pPr>
              <w:contextualSpacing w:val="0"/>
            </w:pPr>
          </w:p>
        </w:tc>
      </w:tr>
      <w:tr w:rsidR="00D06C84" w:rsidRPr="00CF1A49" w14:paraId="07687BA3" w14:textId="77777777" w:rsidTr="00D06C84">
        <w:tc>
          <w:tcPr>
            <w:tcW w:w="9290" w:type="dxa"/>
            <w:tcMar>
              <w:top w:w="216" w:type="dxa"/>
            </w:tcMar>
          </w:tcPr>
          <w:p w14:paraId="1F565F90" w14:textId="77777777" w:rsidR="00D06C84" w:rsidRPr="00CF1A49" w:rsidRDefault="00D06C84" w:rsidP="00D06C84">
            <w:pPr>
              <w:pStyle w:val="Heading3"/>
              <w:contextualSpacing w:val="0"/>
            </w:pPr>
            <w:r>
              <w:t>01-08-2021</w:t>
            </w:r>
            <w:r w:rsidRPr="00CF1A49">
              <w:t xml:space="preserve"> – </w:t>
            </w:r>
            <w:r>
              <w:t>15-04-2022</w:t>
            </w:r>
          </w:p>
          <w:p w14:paraId="4F9CC7DE" w14:textId="77777777" w:rsidR="00D06C84" w:rsidRPr="00CF1A49" w:rsidRDefault="00D06C84" w:rsidP="00D06C84">
            <w:pPr>
              <w:pStyle w:val="Heading2"/>
              <w:contextualSpacing w:val="0"/>
            </w:pPr>
            <w:r>
              <w:t xml:space="preserve">Quality </w:t>
            </w:r>
            <w:r w:rsidRPr="00D06C84">
              <w:rPr>
                <w:color w:val="156138" w:themeColor="accent1" w:themeShade="BF"/>
              </w:rPr>
              <w:t>Analyst</w:t>
            </w:r>
            <w:r w:rsidRPr="00CF1A49">
              <w:t xml:space="preserve">, </w:t>
            </w:r>
            <w:r>
              <w:rPr>
                <w:rStyle w:val="SubtleReference"/>
              </w:rPr>
              <w:t>Calibrage info systems pvt ltd.</w:t>
            </w:r>
          </w:p>
          <w:p w14:paraId="5F71118B" w14:textId="279B7BFB" w:rsidR="00274171" w:rsidRP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Execute and </w:t>
            </w:r>
            <w:proofErr w:type="spellStart"/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analyze</w:t>
            </w:r>
            <w:proofErr w:type="spellEnd"/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manual performance tests for new features and systems.</w:t>
            </w:r>
          </w:p>
          <w:p w14:paraId="0FBAF1AB" w14:textId="77777777" w:rsidR="00274171" w:rsidRP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Familiarity with the basic functions of tools and software such as Office Suits (Microsoft Word, Excel, etc.) and Video Recording.</w:t>
            </w:r>
          </w:p>
          <w:p w14:paraId="11D5DD61" w14:textId="2276B669" w:rsidR="00274171" w:rsidRP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Performed load,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</w:t>
            </w: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stress, stability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,</w:t>
            </w: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and reliability testing to improve software functionality.</w:t>
            </w:r>
          </w:p>
          <w:p w14:paraId="590EF3C7" w14:textId="0343761B" w:rsidR="00274171" w:rsidRP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Coached and motivated 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the </w:t>
            </w: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QA team to develop competencies.</w:t>
            </w:r>
          </w:p>
          <w:p w14:paraId="2DAAF35C" w14:textId="7D66EF51" w:rsidR="00274171" w:rsidRP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Attended weekly meetings with 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the </w:t>
            </w: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Client for work approvals and new requirement discussions.</w:t>
            </w:r>
          </w:p>
          <w:p w14:paraId="2F426320" w14:textId="12F021AE" w:rsid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Support the development team in 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a </w:t>
            </w: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deeper investigation of issues reported and potential fixes.</w:t>
            </w:r>
          </w:p>
          <w:p w14:paraId="6AFE6987" w14:textId="4A97142B" w:rsidR="009C716F" w:rsidRDefault="009C716F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Worked on Projects like </w:t>
            </w:r>
            <w:r w:rsidRPr="009C716F">
              <w:rPr>
                <w:rFonts w:asciiTheme="minorHAnsi" w:hAnsiTheme="minorHAnsi" w:cstheme="minorHAnsi"/>
                <w:b/>
                <w:bCs/>
                <w:color w:val="46464E"/>
                <w:sz w:val="22"/>
                <w:szCs w:val="22"/>
              </w:rPr>
              <w:t>Fresher Profile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, which is a web app having all the details of students. </w:t>
            </w:r>
            <w:r w:rsidRPr="009C716F">
              <w:rPr>
                <w:rFonts w:asciiTheme="minorHAnsi" w:hAnsiTheme="minorHAnsi" w:cstheme="minorHAnsi"/>
                <w:b/>
                <w:bCs/>
                <w:color w:val="46464E"/>
                <w:sz w:val="22"/>
                <w:szCs w:val="22"/>
              </w:rPr>
              <w:t>JIVA designs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, a garment application which will track the process from yarn to final product Garment </w:t>
            </w:r>
            <w:r w:rsidR="00A056A8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till delivering to customer. </w:t>
            </w:r>
          </w:p>
          <w:p w14:paraId="57741335" w14:textId="77777777" w:rsidR="00A056A8" w:rsidRPr="00274171" w:rsidRDefault="00A056A8" w:rsidP="00A056A8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36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</w:p>
          <w:p w14:paraId="4CAC5E19" w14:textId="47E5F7A2" w:rsidR="00D06C84" w:rsidRPr="00274171" w:rsidRDefault="00D06C84" w:rsidP="00D06C84">
            <w:pPr>
              <w:rPr>
                <w:rFonts w:cstheme="minorHAnsi"/>
              </w:rPr>
            </w:pPr>
          </w:p>
          <w:p w14:paraId="0A9A89B3" w14:textId="77777777" w:rsidR="00D06C84" w:rsidRDefault="00D06C84" w:rsidP="00D06C84"/>
          <w:p w14:paraId="7675F592" w14:textId="77777777" w:rsidR="00D06C84" w:rsidRDefault="00D06C84" w:rsidP="00D06C84"/>
          <w:p w14:paraId="224BA2D0" w14:textId="4AB1C0C1" w:rsidR="00D06C84" w:rsidRDefault="00D06C84" w:rsidP="00D06C84">
            <w:pPr>
              <w:rPr>
                <w:b/>
                <w:bCs/>
              </w:rPr>
            </w:pPr>
            <w:r w:rsidRPr="00D06C84">
              <w:rPr>
                <w:b/>
                <w:bCs/>
              </w:rPr>
              <w:t>03-01-2021</w:t>
            </w:r>
            <w:r>
              <w:rPr>
                <w:b/>
                <w:bCs/>
              </w:rPr>
              <w:t xml:space="preserve"> – 30-07-2021</w:t>
            </w:r>
          </w:p>
          <w:p w14:paraId="203C98FD" w14:textId="351EE23A" w:rsidR="00D06C84" w:rsidRDefault="00D06C84" w:rsidP="00D06C84">
            <w:pPr>
              <w:rPr>
                <w:color w:val="505050" w:themeColor="text2" w:themeTint="BF"/>
                <w:sz w:val="26"/>
                <w:szCs w:val="26"/>
              </w:rPr>
            </w:pPr>
            <w:r>
              <w:rPr>
                <w:b/>
                <w:bCs/>
                <w:color w:val="5E906F"/>
                <w:sz w:val="26"/>
                <w:szCs w:val="26"/>
              </w:rPr>
              <w:t xml:space="preserve">QUALITY ANALYST, </w:t>
            </w:r>
            <w:r w:rsidRPr="00D06C84">
              <w:rPr>
                <w:color w:val="505050" w:themeColor="text2" w:themeTint="BF"/>
                <w:sz w:val="26"/>
                <w:szCs w:val="26"/>
              </w:rPr>
              <w:t>AROVHAN TECHNOLOGIES</w:t>
            </w:r>
          </w:p>
          <w:p w14:paraId="75435F3B" w14:textId="77777777" w:rsidR="00274171" w:rsidRP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Developed and maintained quality assurance procedure documentation.</w:t>
            </w:r>
          </w:p>
          <w:p w14:paraId="34A946B5" w14:textId="77777777" w:rsidR="00274171" w:rsidRP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Provided regular updates to team leadership on quality metrics by communicating consistency problems or production deficiencies.</w:t>
            </w:r>
          </w:p>
          <w:p w14:paraId="5D0A535C" w14:textId="26DD1B36" w:rsidR="00274171" w:rsidRP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Participated in departmental meetings to establish short- and long-term 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strategies</w:t>
            </w: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.</w:t>
            </w:r>
          </w:p>
          <w:p w14:paraId="702CE6CE" w14:textId="57440330" w:rsid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Recorded findings of 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the </w:t>
            </w: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inspection process, collaborating with 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a </w:t>
            </w: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quality team to implement corrective actions</w:t>
            </w:r>
            <w:r>
              <w:rPr>
                <w:rFonts w:ascii="Arial" w:hAnsi="Arial" w:cs="Arial"/>
                <w:color w:val="46464E"/>
                <w:sz w:val="21"/>
                <w:szCs w:val="21"/>
              </w:rPr>
              <w:t>.</w:t>
            </w:r>
          </w:p>
          <w:p w14:paraId="11AD8B99" w14:textId="7BA04B80" w:rsidR="00A056A8" w:rsidRPr="00A056A8" w:rsidRDefault="00A056A8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A056A8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Worked on 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Social networking mobile application named </w:t>
            </w:r>
            <w:r w:rsidRPr="00A056A8">
              <w:rPr>
                <w:rFonts w:asciiTheme="minorHAnsi" w:hAnsiTheme="minorHAnsi" w:cstheme="minorHAnsi"/>
                <w:b/>
                <w:bCs/>
                <w:color w:val="46464E"/>
                <w:sz w:val="22"/>
                <w:szCs w:val="22"/>
              </w:rPr>
              <w:t>Stan4u</w:t>
            </w:r>
            <w:r>
              <w:rPr>
                <w:rFonts w:asciiTheme="minorHAnsi" w:hAnsiTheme="minorHAnsi" w:cstheme="minorHAnsi"/>
                <w:b/>
                <w:bCs/>
                <w:color w:val="46464E"/>
                <w:sz w:val="22"/>
                <w:szCs w:val="22"/>
              </w:rPr>
              <w:t xml:space="preserve">, </w:t>
            </w:r>
            <w:r w:rsidRPr="00A056A8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which is</w:t>
            </w:r>
            <w:r>
              <w:rPr>
                <w:rFonts w:asciiTheme="minorHAnsi" w:hAnsiTheme="minorHAnsi" w:cstheme="minorHAnsi"/>
                <w:b/>
                <w:bCs/>
                <w:color w:val="46464E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sharing the post to friends and points get credited to the person who created that post and polling for the post by all the users</w:t>
            </w:r>
            <w:r w:rsidRPr="00A056A8">
              <w:rPr>
                <w:rFonts w:asciiTheme="minorHAnsi" w:hAnsiTheme="minorHAnsi" w:cstheme="minorHAnsi"/>
                <w:b/>
                <w:bCs/>
                <w:color w:val="46464E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46464E"/>
                <w:sz w:val="22"/>
                <w:szCs w:val="22"/>
              </w:rPr>
              <w:t>.</w:t>
            </w:r>
          </w:p>
          <w:p w14:paraId="7CD98A02" w14:textId="77777777" w:rsidR="00274171" w:rsidRDefault="00274171" w:rsidP="00D06C84">
            <w:pPr>
              <w:rPr>
                <w:color w:val="505050" w:themeColor="text2" w:themeTint="BF"/>
                <w:sz w:val="26"/>
                <w:szCs w:val="26"/>
              </w:rPr>
            </w:pPr>
          </w:p>
          <w:p w14:paraId="6CF4FA41" w14:textId="0D317380" w:rsidR="00D06C84" w:rsidRDefault="00D06C84" w:rsidP="00D06C84">
            <w:pPr>
              <w:rPr>
                <w:b/>
                <w:color w:val="505050" w:themeColor="text2" w:themeTint="BF"/>
                <w:sz w:val="26"/>
                <w:szCs w:val="26"/>
              </w:rPr>
            </w:pPr>
          </w:p>
          <w:p w14:paraId="3D289E7C" w14:textId="5A54E299" w:rsidR="00D06C84" w:rsidRDefault="00D06C84" w:rsidP="00D06C84">
            <w:pPr>
              <w:rPr>
                <w:b/>
                <w:color w:val="505050" w:themeColor="text2" w:themeTint="BF"/>
                <w:sz w:val="26"/>
                <w:szCs w:val="26"/>
              </w:rPr>
            </w:pPr>
          </w:p>
          <w:p w14:paraId="0585E279" w14:textId="5576EAE9" w:rsidR="00D06C84" w:rsidRDefault="00D06C84" w:rsidP="00D06C84">
            <w:pPr>
              <w:rPr>
                <w:b/>
                <w:bCs/>
                <w:color w:val="505050" w:themeColor="text2" w:themeTint="BF"/>
              </w:rPr>
            </w:pPr>
            <w:r w:rsidRPr="00E21CC2">
              <w:rPr>
                <w:b/>
                <w:bCs/>
                <w:color w:val="505050" w:themeColor="text2" w:themeTint="BF"/>
              </w:rPr>
              <w:t xml:space="preserve">01-08-2019 </w:t>
            </w:r>
            <w:r w:rsidR="00E21CC2" w:rsidRPr="00E21CC2">
              <w:rPr>
                <w:b/>
                <w:bCs/>
                <w:color w:val="505050" w:themeColor="text2" w:themeTint="BF"/>
              </w:rPr>
              <w:t>--</w:t>
            </w:r>
            <w:r w:rsidRPr="00E21CC2">
              <w:rPr>
                <w:b/>
                <w:bCs/>
                <w:color w:val="505050" w:themeColor="text2" w:themeTint="BF"/>
              </w:rPr>
              <w:t xml:space="preserve"> 31-</w:t>
            </w:r>
            <w:r w:rsidR="00E21CC2" w:rsidRPr="00E21CC2">
              <w:rPr>
                <w:b/>
                <w:bCs/>
                <w:color w:val="505050" w:themeColor="text2" w:themeTint="BF"/>
              </w:rPr>
              <w:t>12-2020</w:t>
            </w:r>
          </w:p>
          <w:p w14:paraId="4E1EC6B5" w14:textId="17CC6B08" w:rsidR="00E21CC2" w:rsidRDefault="00E21CC2" w:rsidP="00D06C84">
            <w:pPr>
              <w:rPr>
                <w:color w:val="505050" w:themeColor="text2" w:themeTint="BF"/>
                <w:sz w:val="26"/>
                <w:szCs w:val="26"/>
              </w:rPr>
            </w:pPr>
            <w:r w:rsidRPr="009C716F">
              <w:rPr>
                <w:b/>
                <w:bCs/>
                <w:color w:val="5E906F"/>
                <w:sz w:val="26"/>
                <w:szCs w:val="26"/>
                <w14:textFill>
                  <w14:gradFill>
                    <w14:gsLst>
                      <w14:gs w14:pos="0">
                        <w14:srgbClr w14:val="5E906F">
                          <w14:shade w14:val="30000"/>
                          <w14:satMod w14:val="115000"/>
                        </w14:srgbClr>
                      </w14:gs>
                      <w14:gs w14:pos="50000">
                        <w14:srgbClr w14:val="5E906F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5E906F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QUALITY</w:t>
            </w:r>
            <w:r w:rsidRPr="00E21CC2">
              <w:rPr>
                <w:b/>
                <w:bCs/>
                <w:color w:val="5E906F"/>
                <w:sz w:val="26"/>
                <w:szCs w:val="26"/>
              </w:rPr>
              <w:t xml:space="preserve"> ANALYST</w:t>
            </w:r>
            <w:r>
              <w:rPr>
                <w:b/>
                <w:bCs/>
                <w:color w:val="5E906F"/>
                <w:sz w:val="26"/>
                <w:szCs w:val="26"/>
              </w:rPr>
              <w:t xml:space="preserve">, </w:t>
            </w:r>
            <w:r w:rsidRPr="00E21CC2">
              <w:rPr>
                <w:color w:val="505050" w:themeColor="text2" w:themeTint="BF"/>
                <w:sz w:val="26"/>
                <w:szCs w:val="26"/>
              </w:rPr>
              <w:t>TAFEL TECHNOLOGIES</w:t>
            </w:r>
          </w:p>
          <w:p w14:paraId="3777F6C3" w14:textId="0D2E4D56" w:rsidR="00274171" w:rsidRP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Worked closely with developers,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</w:t>
            </w: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business stakeholders and act as an integral part of 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the </w:t>
            </w: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software</w:t>
            </w:r>
          </w:p>
          <w:p w14:paraId="104274F4" w14:textId="18AD18BD" w:rsidR="00274171" w:rsidRP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Collaborated with management to provide training on improved processes and assisted with 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the </w:t>
            </w: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creation and maintenance of quality training.</w:t>
            </w:r>
          </w:p>
          <w:p w14:paraId="608D6D82" w14:textId="77777777" w:rsidR="00274171" w:rsidRP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Provided regular updates to team leadership on quality metrics by communicating consistency problems or production deficiencies.</w:t>
            </w:r>
          </w:p>
          <w:p w14:paraId="2CAF0F43" w14:textId="439ADC08" w:rsidR="00274171" w:rsidRP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Created and revised procedures, checklists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,</w:t>
            </w: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and job aids to reduce errors.</w:t>
            </w:r>
          </w:p>
          <w:p w14:paraId="52E93A8E" w14:textId="77777777" w:rsidR="00274171" w:rsidRP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Worked with development teams to create test plans for enhancements and fixes on applications</w:t>
            </w:r>
          </w:p>
          <w:p w14:paraId="587842C9" w14:textId="77777777" w:rsidR="00274171" w:rsidRP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proofErr w:type="spellStart"/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Analyzed</w:t>
            </w:r>
            <w:proofErr w:type="spellEnd"/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quality and performance data to support operational decision-making.</w:t>
            </w:r>
          </w:p>
          <w:p w14:paraId="18A6F3C3" w14:textId="77777777" w:rsidR="00274171" w:rsidRP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Experience in using dynamo </w:t>
            </w:r>
            <w:proofErr w:type="spellStart"/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db</w:t>
            </w:r>
            <w:proofErr w:type="spellEnd"/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to manage the backend data useful for the application</w:t>
            </w:r>
          </w:p>
          <w:p w14:paraId="57E2320A" w14:textId="488F5B70" w:rsidR="00274171" w:rsidRDefault="00274171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Worked as part of a team to perform manual(</w:t>
            </w:r>
            <w:proofErr w:type="spellStart"/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functional,regression</w:t>
            </w:r>
            <w:proofErr w:type="spellEnd"/>
            <w:r w:rsidRPr="00274171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and performance)testin</w:t>
            </w:r>
            <w:r w:rsidR="00A056A8"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>g.</w:t>
            </w:r>
          </w:p>
          <w:p w14:paraId="1B703259" w14:textId="74BCBF54" w:rsidR="00A056A8" w:rsidRDefault="00A056A8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Worked on multiple </w:t>
            </w:r>
            <w:r w:rsidRPr="00A056A8">
              <w:rPr>
                <w:rFonts w:asciiTheme="minorHAnsi" w:hAnsiTheme="minorHAnsi" w:cstheme="minorHAnsi"/>
                <w:b/>
                <w:bCs/>
                <w:color w:val="46464E"/>
                <w:sz w:val="22"/>
                <w:szCs w:val="22"/>
              </w:rPr>
              <w:t>TAFEL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applications- Web applications(POS, BOM), mobile applications(Android, IOS).</w:t>
            </w:r>
          </w:p>
          <w:p w14:paraId="3E01A6CD" w14:textId="52E40EAD" w:rsidR="00A056A8" w:rsidRPr="00274171" w:rsidRDefault="00A056A8" w:rsidP="009C716F">
            <w:pPr>
              <w:pStyle w:val="public-draftstyledefault-unorderedlistitem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6464E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Worked on Gaming mobile  application named </w:t>
            </w:r>
            <w:r w:rsidRPr="00A056A8">
              <w:rPr>
                <w:rFonts w:asciiTheme="minorHAnsi" w:hAnsiTheme="minorHAnsi" w:cstheme="minorHAnsi"/>
                <w:b/>
                <w:bCs/>
                <w:color w:val="46464E"/>
                <w:sz w:val="22"/>
                <w:szCs w:val="22"/>
              </w:rPr>
              <w:t>GAMEOUT</w:t>
            </w:r>
            <w:r>
              <w:rPr>
                <w:rFonts w:asciiTheme="minorHAnsi" w:hAnsiTheme="minorHAnsi" w:cstheme="minorHAnsi"/>
                <w:color w:val="46464E"/>
                <w:sz w:val="22"/>
                <w:szCs w:val="22"/>
              </w:rPr>
              <w:t xml:space="preserve">  where multiple games  like Archery, Soccer etc. which are multiplayer games where a person can challenge the other players and based on the winning the points get credited to the winner. </w:t>
            </w:r>
          </w:p>
          <w:p w14:paraId="66954442" w14:textId="4B47F33F" w:rsidR="00D06C84" w:rsidRPr="00D06C84" w:rsidRDefault="00D06C84" w:rsidP="00D06C84">
            <w:pPr>
              <w:rPr>
                <w:b/>
                <w:bCs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79121619D0DA404F84A189EA673A9C19"/>
        </w:placeholder>
        <w:temporary/>
        <w:showingPlcHdr/>
        <w15:appearance w15:val="hidden"/>
      </w:sdtPr>
      <w:sdtContent>
        <w:p w14:paraId="4E5BBFA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6050C3C" w14:textId="77777777" w:rsidTr="00D66A52">
        <w:tc>
          <w:tcPr>
            <w:tcW w:w="9355" w:type="dxa"/>
          </w:tcPr>
          <w:p w14:paraId="30D466A6" w14:textId="38F27879" w:rsidR="001D0BF1" w:rsidRPr="00CF1A49" w:rsidRDefault="00E21CC2" w:rsidP="001D0BF1">
            <w:pPr>
              <w:pStyle w:val="Heading3"/>
              <w:contextualSpacing w:val="0"/>
            </w:pPr>
            <w:r>
              <w:t>NOV-2013</w:t>
            </w:r>
          </w:p>
          <w:p w14:paraId="5F72C73E" w14:textId="07450E88" w:rsidR="001D0BF1" w:rsidRPr="00CF1A49" w:rsidRDefault="00E21CC2" w:rsidP="001D0BF1">
            <w:pPr>
              <w:pStyle w:val="Heading2"/>
              <w:contextualSpacing w:val="0"/>
            </w:pPr>
            <w:r>
              <w:t>PG-DSSD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CDAC - HYDERABAD</w:t>
            </w:r>
          </w:p>
          <w:sdt>
            <w:sdtPr>
              <w:alias w:val="Enter education details 1:"/>
              <w:tag w:val="Enter education details 1:"/>
              <w:id w:val="199909898"/>
              <w:placeholder>
                <w:docPart w:val="B45D4B2804024ADDA6DE80384A62B0BE"/>
              </w:placeholder>
              <w:temporary/>
              <w:showingPlcHdr/>
              <w15:appearance w15:val="hidden"/>
            </w:sdtPr>
            <w:sdtContent>
              <w:p w14:paraId="515286AA" w14:textId="77777777" w:rsidR="007538DC" w:rsidRPr="00CF1A49" w:rsidRDefault="001D0BF1" w:rsidP="007538DC">
                <w:pPr>
                  <w:contextualSpacing w:val="0"/>
                </w:pPr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  <w:tr w:rsidR="00F61DF9" w:rsidRPr="00CF1A49" w14:paraId="72E6A227" w14:textId="77777777" w:rsidTr="00F61DF9">
        <w:tc>
          <w:tcPr>
            <w:tcW w:w="9355" w:type="dxa"/>
            <w:tcMar>
              <w:top w:w="216" w:type="dxa"/>
            </w:tcMar>
          </w:tcPr>
          <w:p w14:paraId="6AB349E3" w14:textId="0ED6EC89" w:rsidR="00F61DF9" w:rsidRPr="00CF1A49" w:rsidRDefault="00F61DF9" w:rsidP="00F61DF9">
            <w:pPr>
              <w:pStyle w:val="Heading3"/>
              <w:contextualSpacing w:val="0"/>
            </w:pPr>
            <w:r w:rsidRPr="00CF1A49">
              <w:t xml:space="preserve"> </w:t>
            </w:r>
            <w:r w:rsidR="00E21CC2">
              <w:t>2008-2012</w:t>
            </w:r>
          </w:p>
          <w:p w14:paraId="7B267F79" w14:textId="76A268D5" w:rsidR="00F61DF9" w:rsidRPr="00CF1A49" w:rsidRDefault="00E21CC2" w:rsidP="00F61DF9">
            <w:pPr>
              <w:pStyle w:val="Heading2"/>
              <w:contextualSpacing w:val="0"/>
            </w:pPr>
            <w:r>
              <w:t>BTECH (</w:t>
            </w:r>
            <w:r w:rsidR="00274171">
              <w:t>Computer science</w:t>
            </w:r>
            <w:r>
              <w:t xml:space="preserve"> &amp; engineering )</w:t>
            </w:r>
            <w:r w:rsidR="00F61DF9" w:rsidRPr="00CF1A49">
              <w:t>,</w:t>
            </w:r>
            <w:r w:rsidR="00274171">
              <w:t xml:space="preserve"> </w:t>
            </w:r>
            <w:r w:rsidRPr="00E21CC2">
              <w:rPr>
                <w:b w:val="0"/>
                <w:bCs/>
                <w:color w:val="505050" w:themeColor="text2" w:themeTint="BF"/>
              </w:rPr>
              <w:t>Tenali engineering college</w:t>
            </w:r>
            <w:r w:rsidRPr="00E21CC2">
              <w:rPr>
                <w:color w:val="505050" w:themeColor="text2" w:themeTint="BF"/>
              </w:rPr>
              <w:t xml:space="preserve"> </w:t>
            </w:r>
          </w:p>
          <w:sdt>
            <w:sdtPr>
              <w:alias w:val="Enter education details 2:"/>
              <w:tag w:val="Enter education details 2:"/>
              <w:id w:val="-1806999294"/>
              <w:placeholder>
                <w:docPart w:val="4F651C0828204DDEA5F30E708B7071AE"/>
              </w:placeholder>
              <w:temporary/>
              <w:showingPlcHdr/>
              <w15:appearance w15:val="hidden"/>
            </w:sdtPr>
            <w:sdtContent>
              <w:p w14:paraId="1A8E0730" w14:textId="77777777" w:rsidR="00F61DF9" w:rsidRDefault="00F61DF9" w:rsidP="00F61DF9">
                <w:r w:rsidRPr="00CF1A49">
                  <w:t>It’s okay to brag about your GPA, awards, and honors. Feel free to summarize your coursework too.</w:t>
                </w:r>
              </w:p>
            </w:sdtContent>
          </w:sdt>
          <w:p w14:paraId="38F7B7F8" w14:textId="77777777" w:rsidR="00E21CC2" w:rsidRDefault="00E21CC2" w:rsidP="00F61DF9"/>
          <w:p w14:paraId="7380FD26" w14:textId="77777777" w:rsidR="00E21CC2" w:rsidRDefault="00E21CC2" w:rsidP="00F61DF9">
            <w:pPr>
              <w:rPr>
                <w:b/>
                <w:bCs/>
              </w:rPr>
            </w:pPr>
          </w:p>
          <w:p w14:paraId="4AB82B23" w14:textId="7C2A07FA" w:rsidR="00E21CC2" w:rsidRDefault="00E21CC2" w:rsidP="00F61DF9">
            <w:pPr>
              <w:rPr>
                <w:b/>
                <w:bCs/>
              </w:rPr>
            </w:pPr>
            <w:r w:rsidRPr="00E21CC2">
              <w:rPr>
                <w:b/>
                <w:bCs/>
              </w:rPr>
              <w:t>2006-2008</w:t>
            </w:r>
          </w:p>
          <w:p w14:paraId="39F4BA74" w14:textId="77777777" w:rsidR="00E21CC2" w:rsidRDefault="00E21CC2" w:rsidP="00F61DF9">
            <w:pPr>
              <w:rPr>
                <w:color w:val="505050" w:themeColor="text2" w:themeTint="BF"/>
                <w:sz w:val="26"/>
                <w:szCs w:val="26"/>
              </w:rPr>
            </w:pPr>
            <w:r w:rsidRPr="00E21CC2">
              <w:rPr>
                <w:b/>
                <w:bCs/>
                <w:color w:val="5E906F"/>
                <w:sz w:val="26"/>
                <w:szCs w:val="26"/>
              </w:rPr>
              <w:t>INTERMEDIATE (M.P.C)</w:t>
            </w:r>
            <w:r>
              <w:rPr>
                <w:b/>
                <w:bCs/>
                <w:color w:val="5E906F"/>
                <w:sz w:val="26"/>
                <w:szCs w:val="26"/>
              </w:rPr>
              <w:t xml:space="preserve">, </w:t>
            </w:r>
            <w:r w:rsidRPr="00E21CC2">
              <w:rPr>
                <w:color w:val="505050" w:themeColor="text2" w:themeTint="BF"/>
                <w:sz w:val="26"/>
                <w:szCs w:val="26"/>
              </w:rPr>
              <w:t>VIVEKANADA JUNIOR COLLGE FOR WOMEN</w:t>
            </w:r>
          </w:p>
          <w:p w14:paraId="669BA587" w14:textId="367C9A69" w:rsidR="00E21CC2" w:rsidRDefault="00E21CC2" w:rsidP="00F61DF9">
            <w:pPr>
              <w:rPr>
                <w:b/>
                <w:color w:val="505050" w:themeColor="text2" w:themeTint="BF"/>
                <w:sz w:val="26"/>
                <w:szCs w:val="26"/>
              </w:rPr>
            </w:pPr>
          </w:p>
          <w:p w14:paraId="653C6E82" w14:textId="06D265C3" w:rsidR="00E21CC2" w:rsidRDefault="00E21CC2" w:rsidP="00F61DF9">
            <w:pPr>
              <w:rPr>
                <w:b/>
                <w:color w:val="505050" w:themeColor="text2" w:themeTint="BF"/>
              </w:rPr>
            </w:pPr>
            <w:r w:rsidRPr="00E21CC2">
              <w:rPr>
                <w:b/>
                <w:color w:val="505050" w:themeColor="text2" w:themeTint="BF"/>
              </w:rPr>
              <w:t>2006</w:t>
            </w:r>
          </w:p>
          <w:p w14:paraId="5096A0D6" w14:textId="594CFBC5" w:rsidR="00E21CC2" w:rsidRPr="00E21CC2" w:rsidRDefault="00E21CC2" w:rsidP="00F61DF9">
            <w:pPr>
              <w:rPr>
                <w:b/>
                <w:color w:val="5E906F"/>
                <w:sz w:val="26"/>
                <w:szCs w:val="26"/>
              </w:rPr>
            </w:pPr>
            <w:r w:rsidRPr="00E21CC2">
              <w:rPr>
                <w:b/>
                <w:color w:val="5E906F"/>
                <w:sz w:val="26"/>
                <w:szCs w:val="26"/>
              </w:rPr>
              <w:t>SSC</w:t>
            </w:r>
            <w:r>
              <w:rPr>
                <w:b/>
                <w:color w:val="5E906F"/>
                <w:sz w:val="26"/>
                <w:szCs w:val="26"/>
              </w:rPr>
              <w:t xml:space="preserve">, </w:t>
            </w:r>
            <w:r w:rsidRPr="00E21CC2">
              <w:rPr>
                <w:bCs/>
                <w:color w:val="505050" w:themeColor="text2" w:themeTint="BF"/>
                <w:sz w:val="26"/>
                <w:szCs w:val="26"/>
              </w:rPr>
              <w:t xml:space="preserve">SREE SAI RESIDENTIAL SCHOOL </w:t>
            </w:r>
          </w:p>
          <w:p w14:paraId="0EF54862" w14:textId="7CA1CF53" w:rsidR="00E21CC2" w:rsidRPr="00E21CC2" w:rsidRDefault="00E21CC2" w:rsidP="00F61DF9">
            <w:pPr>
              <w:rPr>
                <w:b/>
                <w:bCs/>
                <w:sz w:val="26"/>
                <w:szCs w:val="26"/>
              </w:rPr>
            </w:pPr>
          </w:p>
        </w:tc>
      </w:tr>
    </w:tbl>
    <w:sdt>
      <w:sdtPr>
        <w:alias w:val="Skills:"/>
        <w:tag w:val="Skills:"/>
        <w:id w:val="-1392877668"/>
        <w:placeholder>
          <w:docPart w:val="E00C053111A24B5790A3A0485DA6F6B6"/>
        </w:placeholder>
        <w:temporary/>
        <w:showingPlcHdr/>
        <w15:appearance w15:val="hidden"/>
      </w:sdtPr>
      <w:sdtContent>
        <w:p w14:paraId="14E7A81C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96D542E" w14:textId="77777777" w:rsidTr="00CF1A49">
        <w:tc>
          <w:tcPr>
            <w:tcW w:w="4675" w:type="dxa"/>
          </w:tcPr>
          <w:p w14:paraId="3C735F9C" w14:textId="77777777" w:rsidR="001F4E6D" w:rsidRDefault="00E14B03" w:rsidP="00E14B03">
            <w:pPr>
              <w:pStyle w:val="ListBullet"/>
            </w:pPr>
            <w:r>
              <w:t>Data Analysis</w:t>
            </w:r>
          </w:p>
          <w:p w14:paraId="579F11EA" w14:textId="77777777" w:rsidR="00E14B03" w:rsidRDefault="00E14B03" w:rsidP="00E14B03">
            <w:pPr>
              <w:pStyle w:val="ListBullet"/>
            </w:pPr>
            <w:r>
              <w:t>Testing Plans</w:t>
            </w:r>
          </w:p>
          <w:p w14:paraId="4F99F9A2" w14:textId="77777777" w:rsidR="00E14B03" w:rsidRDefault="00E14B03" w:rsidP="00E14B03">
            <w:pPr>
              <w:pStyle w:val="ListBullet"/>
            </w:pPr>
            <w:r>
              <w:t>Root cause Analysis</w:t>
            </w:r>
          </w:p>
          <w:p w14:paraId="39048D22" w14:textId="77777777" w:rsidR="00E14B03" w:rsidRDefault="00E14B03" w:rsidP="00E14B03">
            <w:pPr>
              <w:pStyle w:val="ListBullet"/>
            </w:pPr>
            <w:r>
              <w:t>Report Delivery</w:t>
            </w:r>
          </w:p>
          <w:p w14:paraId="3AA7D12F" w14:textId="3FC99E59" w:rsidR="00E14B03" w:rsidRPr="006E1507" w:rsidRDefault="00E14B03" w:rsidP="00E14B03">
            <w:pPr>
              <w:pStyle w:val="ListBullet"/>
            </w:pPr>
            <w:r>
              <w:t>Bug Tracking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5310D775" w14:textId="3C5A2ABE" w:rsidR="003A0632" w:rsidRPr="006E1507" w:rsidRDefault="00E14B03" w:rsidP="006E1507">
            <w:pPr>
              <w:pStyle w:val="ListBullet"/>
              <w:contextualSpacing w:val="0"/>
            </w:pPr>
            <w:r>
              <w:t xml:space="preserve"> SDLC, STLC</w:t>
            </w:r>
          </w:p>
          <w:p w14:paraId="4826861C" w14:textId="65DEDBD6" w:rsidR="001E3120" w:rsidRPr="006E1507" w:rsidRDefault="00E14B03" w:rsidP="006E1507">
            <w:pPr>
              <w:pStyle w:val="ListBullet"/>
              <w:contextualSpacing w:val="0"/>
            </w:pPr>
            <w:r>
              <w:t xml:space="preserve">Project Management </w:t>
            </w:r>
          </w:p>
          <w:p w14:paraId="6C2B29BA" w14:textId="77777777" w:rsidR="001E3120" w:rsidRDefault="00E14B03" w:rsidP="006E1507">
            <w:pPr>
              <w:pStyle w:val="ListBullet"/>
              <w:contextualSpacing w:val="0"/>
            </w:pPr>
            <w:r>
              <w:t xml:space="preserve">Leading the team </w:t>
            </w:r>
          </w:p>
          <w:p w14:paraId="1D3E0971" w14:textId="77777777" w:rsidR="00E14B03" w:rsidRDefault="00E14B03" w:rsidP="006E1507">
            <w:pPr>
              <w:pStyle w:val="ListBullet"/>
              <w:contextualSpacing w:val="0"/>
            </w:pPr>
            <w:r>
              <w:t>Agile framework</w:t>
            </w:r>
          </w:p>
          <w:p w14:paraId="08F3BB83" w14:textId="13791A5D" w:rsidR="00E14B03" w:rsidRPr="006E1507" w:rsidRDefault="00E14B03" w:rsidP="006E1507">
            <w:pPr>
              <w:pStyle w:val="ListBullet"/>
              <w:contextualSpacing w:val="0"/>
            </w:pPr>
            <w:r>
              <w:t>Azure DevOps tool</w:t>
            </w:r>
          </w:p>
        </w:tc>
      </w:tr>
    </w:tbl>
    <w:p w14:paraId="4243160B" w14:textId="10302E01" w:rsidR="00AD782D" w:rsidRDefault="002D0024" w:rsidP="0062312F">
      <w:pPr>
        <w:pStyle w:val="Heading1"/>
      </w:pPr>
      <w:r>
        <w:t>PERSONAL DETAILS</w:t>
      </w:r>
    </w:p>
    <w:p w14:paraId="1F3D51E3" w14:textId="7606179E" w:rsidR="002D0024" w:rsidRDefault="002D0024" w:rsidP="002D0024">
      <w:pPr>
        <w:pStyle w:val="Heading1"/>
      </w:pPr>
    </w:p>
    <w:p w14:paraId="62C502FB" w14:textId="3B103751" w:rsidR="002D0024" w:rsidRDefault="002D0024" w:rsidP="002D0024">
      <w:pPr>
        <w:pStyle w:val="Heading1"/>
      </w:pPr>
    </w:p>
    <w:p w14:paraId="0A513767" w14:textId="77777777" w:rsidR="002D0024" w:rsidRDefault="002D0024" w:rsidP="002D0024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8"/>
        <w:gridCol w:w="222"/>
      </w:tblGrid>
      <w:tr w:rsidR="002D0024" w14:paraId="002921C6" w14:textId="77777777" w:rsidTr="00713D3F">
        <w:tc>
          <w:tcPr>
            <w:tcW w:w="4963" w:type="dxa"/>
          </w:tcPr>
          <w:tbl>
            <w:tblPr>
              <w:tblStyle w:val="TableGrid"/>
              <w:tblW w:w="9520" w:type="dxa"/>
              <w:tblLook w:val="04A0" w:firstRow="1" w:lastRow="0" w:firstColumn="1" w:lastColumn="0" w:noHBand="0" w:noVBand="1"/>
            </w:tblPr>
            <w:tblGrid>
              <w:gridCol w:w="2368"/>
              <w:gridCol w:w="7152"/>
            </w:tblGrid>
            <w:tr w:rsidR="002D0024" w14:paraId="77421D97" w14:textId="77777777" w:rsidTr="00713D3F">
              <w:tc>
                <w:tcPr>
                  <w:tcW w:w="2368" w:type="dxa"/>
                </w:tcPr>
                <w:p w14:paraId="68C731D3" w14:textId="77777777" w:rsidR="002D0024" w:rsidRPr="002D0024" w:rsidRDefault="002D0024" w:rsidP="00713D3F">
                  <w:pPr>
                    <w:pStyle w:val="Heading1"/>
                    <w:rPr>
                      <w:rFonts w:asciiTheme="minorHAnsi" w:eastAsiaTheme="minorEastAsia" w:hAnsiTheme="minorHAnsi" w:cstheme="minorHAnsi"/>
                      <w:bCs/>
                      <w:color w:val="5E906F"/>
                      <w:sz w:val="22"/>
                      <w:szCs w:val="22"/>
                    </w:rPr>
                  </w:pPr>
                  <w:r w:rsidRPr="002D0024">
                    <w:rPr>
                      <w:rFonts w:asciiTheme="minorHAnsi" w:eastAsiaTheme="minorEastAsia" w:hAnsiTheme="minorHAnsi" w:cstheme="minorHAnsi"/>
                      <w:bCs/>
                      <w:color w:val="5E906F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7152" w:type="dxa"/>
                </w:tcPr>
                <w:p w14:paraId="3CCF4977" w14:textId="77777777" w:rsidR="002D0024" w:rsidRPr="002D0024" w:rsidRDefault="002D0024" w:rsidP="00713D3F">
                  <w:pPr>
                    <w:pStyle w:val="Heading1"/>
                    <w:rPr>
                      <w:rFonts w:asciiTheme="minorHAnsi" w:eastAsiaTheme="minorEastAsia" w:hAnsiTheme="minorHAnsi" w:cs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 w:rsidRPr="002D0024">
                    <w:rPr>
                      <w:rFonts w:asciiTheme="minorHAnsi" w:eastAsiaTheme="minorEastAsia" w:hAnsiTheme="minorHAnsi" w:cs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Sravani Jonnadula</w:t>
                  </w:r>
                </w:p>
              </w:tc>
            </w:tr>
            <w:tr w:rsidR="002D0024" w14:paraId="489412DD" w14:textId="77777777" w:rsidTr="00713D3F">
              <w:tc>
                <w:tcPr>
                  <w:tcW w:w="2368" w:type="dxa"/>
                </w:tcPr>
                <w:p w14:paraId="3E760F02" w14:textId="77777777" w:rsidR="002D0024" w:rsidRPr="002D0024" w:rsidRDefault="002D0024" w:rsidP="00713D3F">
                  <w:pPr>
                    <w:pStyle w:val="Heading1"/>
                    <w:spacing w:before="0"/>
                    <w:rPr>
                      <w:rFonts w:asciiTheme="minorHAnsi" w:eastAsiaTheme="minorEastAsia" w:hAnsiTheme="minorHAnsi" w:cstheme="minorHAnsi"/>
                      <w:bCs/>
                      <w:color w:val="5E906F"/>
                      <w:sz w:val="22"/>
                      <w:szCs w:val="22"/>
                    </w:rPr>
                  </w:pPr>
                  <w:r w:rsidRPr="002D0024">
                    <w:rPr>
                      <w:rFonts w:asciiTheme="minorHAnsi" w:eastAsiaTheme="minorEastAsia" w:hAnsiTheme="minorHAnsi" w:cstheme="minorHAnsi"/>
                      <w:bCs/>
                      <w:color w:val="5E906F"/>
                      <w:sz w:val="22"/>
                      <w:szCs w:val="22"/>
                    </w:rPr>
                    <w:t>Address</w:t>
                  </w:r>
                </w:p>
              </w:tc>
              <w:tc>
                <w:tcPr>
                  <w:tcW w:w="7152" w:type="dxa"/>
                </w:tcPr>
                <w:p w14:paraId="522AA1F5" w14:textId="77777777" w:rsidR="002D0024" w:rsidRPr="002D0024" w:rsidRDefault="002D0024" w:rsidP="00713D3F">
                  <w:pPr>
                    <w:pStyle w:val="Heading1"/>
                    <w:rPr>
                      <w:rFonts w:asciiTheme="minorHAnsi" w:eastAsiaTheme="minorEastAsia" w:hAnsiTheme="minorHAnsi" w:cs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 w:rsidRPr="002D0024">
                    <w:rPr>
                      <w:rFonts w:asciiTheme="minorHAnsi" w:eastAsiaTheme="minorEastAsia" w:hAnsiTheme="minorHAnsi" w:cs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H.no 12-10-247&amp;248/A, Seethaphalmandi, Secunderabad</w:t>
                  </w:r>
                </w:p>
              </w:tc>
            </w:tr>
            <w:tr w:rsidR="002D0024" w14:paraId="51E33E67" w14:textId="77777777" w:rsidTr="00713D3F">
              <w:tc>
                <w:tcPr>
                  <w:tcW w:w="2368" w:type="dxa"/>
                </w:tcPr>
                <w:p w14:paraId="73A48079" w14:textId="77777777" w:rsidR="002D0024" w:rsidRPr="002D0024" w:rsidRDefault="002D0024" w:rsidP="00713D3F">
                  <w:pPr>
                    <w:pStyle w:val="Heading1"/>
                    <w:spacing w:before="0"/>
                    <w:rPr>
                      <w:rFonts w:asciiTheme="minorHAnsi" w:eastAsiaTheme="minorEastAsia" w:hAnsiTheme="minorHAnsi" w:cstheme="minorHAnsi"/>
                      <w:bCs/>
                      <w:color w:val="5E906F"/>
                      <w:sz w:val="22"/>
                      <w:szCs w:val="22"/>
                    </w:rPr>
                  </w:pPr>
                  <w:r w:rsidRPr="002D0024">
                    <w:rPr>
                      <w:rFonts w:asciiTheme="minorHAnsi" w:eastAsiaTheme="minorEastAsia" w:hAnsiTheme="minorHAnsi" w:cstheme="minorHAnsi"/>
                      <w:bCs/>
                      <w:color w:val="5E906F"/>
                      <w:sz w:val="22"/>
                      <w:szCs w:val="22"/>
                    </w:rPr>
                    <w:t>Date of birth</w:t>
                  </w:r>
                </w:p>
              </w:tc>
              <w:tc>
                <w:tcPr>
                  <w:tcW w:w="7152" w:type="dxa"/>
                </w:tcPr>
                <w:p w14:paraId="08E19A25" w14:textId="77777777" w:rsidR="002D0024" w:rsidRPr="002D0024" w:rsidRDefault="002D0024" w:rsidP="00713D3F">
                  <w:pPr>
                    <w:pStyle w:val="Heading1"/>
                    <w:spacing w:before="0"/>
                    <w:rPr>
                      <w:rFonts w:asciiTheme="minorHAnsi" w:eastAsiaTheme="minorEastAsia" w:hAnsiTheme="minorHAnsi" w:cs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 w:rsidRPr="002D0024">
                    <w:rPr>
                      <w:rFonts w:asciiTheme="minorHAnsi" w:eastAsiaTheme="minorEastAsia" w:hAnsiTheme="minorHAnsi" w:cs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26-Apr-1991</w:t>
                  </w:r>
                </w:p>
              </w:tc>
            </w:tr>
            <w:tr w:rsidR="002D0024" w14:paraId="152E2CB1" w14:textId="77777777" w:rsidTr="00713D3F">
              <w:tc>
                <w:tcPr>
                  <w:tcW w:w="2368" w:type="dxa"/>
                </w:tcPr>
                <w:p w14:paraId="15DDE1C4" w14:textId="77777777" w:rsidR="002D0024" w:rsidRPr="002D0024" w:rsidRDefault="002D0024" w:rsidP="00713D3F">
                  <w:pPr>
                    <w:pStyle w:val="Heading1"/>
                    <w:spacing w:before="0"/>
                    <w:rPr>
                      <w:rFonts w:asciiTheme="minorHAnsi" w:eastAsiaTheme="minorEastAsia" w:hAnsiTheme="minorHAnsi" w:cstheme="minorHAnsi"/>
                      <w:bCs/>
                      <w:color w:val="5E906F"/>
                      <w:sz w:val="22"/>
                      <w:szCs w:val="22"/>
                    </w:rPr>
                  </w:pPr>
                  <w:r w:rsidRPr="002D0024">
                    <w:rPr>
                      <w:rFonts w:asciiTheme="minorHAnsi" w:eastAsiaTheme="minorEastAsia" w:hAnsiTheme="minorHAnsi" w:cstheme="minorHAnsi"/>
                      <w:bCs/>
                      <w:color w:val="5E906F"/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7152" w:type="dxa"/>
                </w:tcPr>
                <w:p w14:paraId="7C2AE8B4" w14:textId="77777777" w:rsidR="002D0024" w:rsidRPr="002D0024" w:rsidRDefault="002D0024" w:rsidP="00713D3F">
                  <w:pPr>
                    <w:pStyle w:val="Heading1"/>
                    <w:rPr>
                      <w:rFonts w:asciiTheme="minorHAnsi" w:eastAsiaTheme="minorEastAsia" w:hAnsiTheme="minorHAnsi" w:cs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 w:rsidRPr="002D0024">
                    <w:rPr>
                      <w:rFonts w:asciiTheme="minorHAnsi" w:eastAsiaTheme="minorEastAsia" w:hAnsiTheme="minorHAnsi" w:cs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Female</w:t>
                  </w:r>
                </w:p>
              </w:tc>
            </w:tr>
            <w:tr w:rsidR="002D0024" w14:paraId="7B6FDAFE" w14:textId="77777777" w:rsidTr="00713D3F">
              <w:tc>
                <w:tcPr>
                  <w:tcW w:w="2368" w:type="dxa"/>
                </w:tcPr>
                <w:p w14:paraId="277539F9" w14:textId="77777777" w:rsidR="002D0024" w:rsidRPr="002D0024" w:rsidRDefault="002D0024" w:rsidP="00713D3F">
                  <w:pPr>
                    <w:pStyle w:val="Heading1"/>
                    <w:spacing w:before="0"/>
                    <w:rPr>
                      <w:rFonts w:asciiTheme="minorHAnsi" w:eastAsiaTheme="minorEastAsia" w:hAnsiTheme="minorHAnsi" w:cstheme="minorHAnsi"/>
                      <w:bCs/>
                      <w:color w:val="5E906F"/>
                      <w:sz w:val="22"/>
                      <w:szCs w:val="22"/>
                    </w:rPr>
                  </w:pPr>
                  <w:r w:rsidRPr="002D0024">
                    <w:rPr>
                      <w:rFonts w:asciiTheme="minorHAnsi" w:eastAsiaTheme="minorEastAsia" w:hAnsiTheme="minorHAnsi" w:cstheme="minorHAnsi"/>
                      <w:bCs/>
                      <w:color w:val="5E906F"/>
                      <w:sz w:val="22"/>
                      <w:szCs w:val="22"/>
                    </w:rPr>
                    <w:t>Marital Status</w:t>
                  </w:r>
                </w:p>
              </w:tc>
              <w:tc>
                <w:tcPr>
                  <w:tcW w:w="7152" w:type="dxa"/>
                </w:tcPr>
                <w:p w14:paraId="573DDDB9" w14:textId="77777777" w:rsidR="002D0024" w:rsidRPr="002D0024" w:rsidRDefault="002D0024" w:rsidP="00713D3F">
                  <w:pPr>
                    <w:pStyle w:val="Heading1"/>
                    <w:rPr>
                      <w:rFonts w:asciiTheme="minorHAnsi" w:eastAsiaTheme="minorEastAsia" w:hAnsiTheme="minorHAnsi" w:cs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 w:rsidRPr="002D0024">
                    <w:rPr>
                      <w:rFonts w:asciiTheme="minorHAnsi" w:eastAsiaTheme="minorEastAsia" w:hAnsiTheme="minorHAnsi" w:cs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Married</w:t>
                  </w:r>
                </w:p>
              </w:tc>
            </w:tr>
            <w:tr w:rsidR="002D0024" w14:paraId="62FD84FE" w14:textId="77777777" w:rsidTr="00713D3F">
              <w:tc>
                <w:tcPr>
                  <w:tcW w:w="2368" w:type="dxa"/>
                </w:tcPr>
                <w:p w14:paraId="0D314BD8" w14:textId="77777777" w:rsidR="002D0024" w:rsidRPr="002D0024" w:rsidRDefault="002D0024" w:rsidP="00713D3F">
                  <w:pPr>
                    <w:pStyle w:val="Heading1"/>
                    <w:spacing w:before="0"/>
                    <w:rPr>
                      <w:rFonts w:asciiTheme="minorHAnsi" w:eastAsiaTheme="minorEastAsia" w:hAnsiTheme="minorHAnsi" w:cstheme="minorHAnsi"/>
                      <w:bCs/>
                      <w:color w:val="5E906F"/>
                      <w:sz w:val="22"/>
                      <w:szCs w:val="22"/>
                    </w:rPr>
                  </w:pPr>
                  <w:r w:rsidRPr="002D0024">
                    <w:rPr>
                      <w:rFonts w:asciiTheme="minorHAnsi" w:eastAsiaTheme="minorEastAsia" w:hAnsiTheme="minorHAnsi" w:cstheme="minorHAnsi"/>
                      <w:bCs/>
                      <w:color w:val="5E906F"/>
                      <w:sz w:val="22"/>
                      <w:szCs w:val="22"/>
                    </w:rPr>
                    <w:t>Languages Known</w:t>
                  </w:r>
                </w:p>
              </w:tc>
              <w:tc>
                <w:tcPr>
                  <w:tcW w:w="7152" w:type="dxa"/>
                </w:tcPr>
                <w:p w14:paraId="373763D4" w14:textId="77777777" w:rsidR="002D0024" w:rsidRPr="002D0024" w:rsidRDefault="002D0024" w:rsidP="00713D3F">
                  <w:pPr>
                    <w:pStyle w:val="Heading1"/>
                    <w:rPr>
                      <w:rFonts w:asciiTheme="minorHAnsi" w:eastAsiaTheme="minorEastAsia" w:hAnsiTheme="minorHAnsi" w:cs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 w:rsidRPr="002D0024">
                    <w:rPr>
                      <w:rFonts w:asciiTheme="minorHAnsi" w:eastAsiaTheme="minorEastAsia" w:hAnsiTheme="minorHAnsi" w:cs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Telugu, English, Hindi</w:t>
                  </w:r>
                </w:p>
              </w:tc>
            </w:tr>
            <w:tr w:rsidR="002D0024" w14:paraId="43A2C341" w14:textId="77777777" w:rsidTr="00713D3F">
              <w:tc>
                <w:tcPr>
                  <w:tcW w:w="2368" w:type="dxa"/>
                </w:tcPr>
                <w:p w14:paraId="32E40154" w14:textId="77777777" w:rsidR="002D0024" w:rsidRPr="002D0024" w:rsidRDefault="002D0024" w:rsidP="00713D3F">
                  <w:pPr>
                    <w:pStyle w:val="Heading1"/>
                    <w:spacing w:before="0"/>
                    <w:rPr>
                      <w:rFonts w:asciiTheme="minorHAnsi" w:eastAsiaTheme="minorEastAsia" w:hAnsiTheme="minorHAnsi" w:cstheme="minorHAnsi"/>
                      <w:bCs/>
                      <w:color w:val="5E906F"/>
                      <w:sz w:val="22"/>
                      <w:szCs w:val="22"/>
                    </w:rPr>
                  </w:pPr>
                  <w:r w:rsidRPr="002D0024">
                    <w:rPr>
                      <w:rFonts w:asciiTheme="minorHAnsi" w:eastAsiaTheme="minorEastAsia" w:hAnsiTheme="minorHAnsi" w:cstheme="minorHAnsi"/>
                      <w:bCs/>
                      <w:color w:val="5E906F"/>
                      <w:sz w:val="22"/>
                      <w:szCs w:val="22"/>
                    </w:rPr>
                    <w:t>Hobbies</w:t>
                  </w:r>
                </w:p>
              </w:tc>
              <w:tc>
                <w:tcPr>
                  <w:tcW w:w="7152" w:type="dxa"/>
                </w:tcPr>
                <w:p w14:paraId="7013D36C" w14:textId="4113CC29" w:rsidR="002D0024" w:rsidRPr="002D0024" w:rsidRDefault="002D0024" w:rsidP="00713D3F">
                  <w:pPr>
                    <w:pStyle w:val="Heading1"/>
                    <w:rPr>
                      <w:rFonts w:asciiTheme="minorHAnsi" w:eastAsiaTheme="minorEastAsia" w:hAnsiTheme="minorHAnsi" w:cstheme="minorHAnsi"/>
                      <w:b w:val="0"/>
                      <w:color w:val="404040" w:themeColor="text1" w:themeTint="BF"/>
                      <w:sz w:val="22"/>
                      <w:szCs w:val="22"/>
                    </w:rPr>
                  </w:pPr>
                  <w:r w:rsidRPr="002D0024">
                    <w:rPr>
                      <w:rFonts w:asciiTheme="minorHAnsi" w:eastAsiaTheme="minorEastAsia" w:hAnsiTheme="minorHAnsi" w:cs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Making crafts, painting</w:t>
                  </w:r>
                  <w:r>
                    <w:rPr>
                      <w:rFonts w:asciiTheme="minorHAnsi" w:eastAsiaTheme="minorEastAsia" w:hAnsiTheme="minorHAnsi" w:cstheme="minorHAnsi"/>
                      <w:b w:val="0"/>
                      <w:color w:val="404040" w:themeColor="text1" w:themeTint="BF"/>
                      <w:sz w:val="22"/>
                      <w:szCs w:val="22"/>
                    </w:rPr>
                    <w:t>, cooking.</w:t>
                  </w:r>
                </w:p>
              </w:tc>
            </w:tr>
          </w:tbl>
          <w:p w14:paraId="5629798A" w14:textId="77777777" w:rsidR="002D0024" w:rsidRDefault="002D0024" w:rsidP="00713D3F">
            <w:pPr>
              <w:pStyle w:val="Heading1"/>
            </w:pPr>
          </w:p>
        </w:tc>
        <w:tc>
          <w:tcPr>
            <w:tcW w:w="4963" w:type="dxa"/>
          </w:tcPr>
          <w:p w14:paraId="102896AD" w14:textId="77777777" w:rsidR="002D0024" w:rsidRPr="00BB5027" w:rsidRDefault="002D0024" w:rsidP="00713D3F">
            <w:pPr>
              <w:pStyle w:val="Heading1"/>
              <w:rPr>
                <w:rFonts w:asciiTheme="minorHAnsi" w:eastAsiaTheme="minorEastAsia" w:hAnsiTheme="minorHAnsi" w:cstheme="minorBidi"/>
                <w:b w:val="0"/>
                <w:color w:val="404040" w:themeColor="text1" w:themeTint="BF"/>
                <w:sz w:val="22"/>
                <w:szCs w:val="22"/>
              </w:rPr>
            </w:pPr>
          </w:p>
        </w:tc>
      </w:tr>
    </w:tbl>
    <w:p w14:paraId="7826F9FC" w14:textId="77777777" w:rsidR="002D0024" w:rsidRPr="00CF1A49" w:rsidRDefault="002D0024" w:rsidP="002D0024">
      <w:pPr>
        <w:pStyle w:val="Heading1"/>
      </w:pPr>
    </w:p>
    <w:p w14:paraId="22B179B7" w14:textId="0BA0058A" w:rsidR="00B51D1B" w:rsidRDefault="00B51D1B" w:rsidP="006E1507"/>
    <w:p w14:paraId="150138AF" w14:textId="52AF42F8" w:rsidR="002D0024" w:rsidRPr="006E1507" w:rsidRDefault="002D0024" w:rsidP="006E1507"/>
    <w:sectPr w:rsidR="002D0024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8A567" w14:textId="77777777" w:rsidR="006F69A2" w:rsidRDefault="006F69A2" w:rsidP="0068194B">
      <w:r>
        <w:separator/>
      </w:r>
    </w:p>
    <w:p w14:paraId="00FE47AC" w14:textId="77777777" w:rsidR="006F69A2" w:rsidRDefault="006F69A2"/>
    <w:p w14:paraId="36105080" w14:textId="77777777" w:rsidR="006F69A2" w:rsidRDefault="006F69A2"/>
  </w:endnote>
  <w:endnote w:type="continuationSeparator" w:id="0">
    <w:p w14:paraId="636A0EA6" w14:textId="77777777" w:rsidR="006F69A2" w:rsidRDefault="006F69A2" w:rsidP="0068194B">
      <w:r>
        <w:continuationSeparator/>
      </w:r>
    </w:p>
    <w:p w14:paraId="76C0CFD7" w14:textId="77777777" w:rsidR="006F69A2" w:rsidRDefault="006F69A2"/>
    <w:p w14:paraId="5DF26DA1" w14:textId="77777777" w:rsidR="006F69A2" w:rsidRDefault="006F69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C0ED5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889AA" w14:textId="77777777" w:rsidR="006F69A2" w:rsidRDefault="006F69A2" w:rsidP="0068194B">
      <w:r>
        <w:separator/>
      </w:r>
    </w:p>
    <w:p w14:paraId="42A62748" w14:textId="77777777" w:rsidR="006F69A2" w:rsidRDefault="006F69A2"/>
    <w:p w14:paraId="7B3DDDE7" w14:textId="77777777" w:rsidR="006F69A2" w:rsidRDefault="006F69A2"/>
  </w:footnote>
  <w:footnote w:type="continuationSeparator" w:id="0">
    <w:p w14:paraId="5F2BA667" w14:textId="77777777" w:rsidR="006F69A2" w:rsidRDefault="006F69A2" w:rsidP="0068194B">
      <w:r>
        <w:continuationSeparator/>
      </w:r>
    </w:p>
    <w:p w14:paraId="289BB6CE" w14:textId="77777777" w:rsidR="006F69A2" w:rsidRDefault="006F69A2"/>
    <w:p w14:paraId="78C0BA33" w14:textId="77777777" w:rsidR="006F69A2" w:rsidRDefault="006F69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8BA2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50C237" wp14:editId="06376F0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du="http://schemas.microsoft.com/office/word/2023/wordml/word16du">
          <w:pict>
            <v:line w14:anchorId="6750FE5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4C2BB5"/>
    <w:multiLevelType w:val="multilevel"/>
    <w:tmpl w:val="0678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DB1441"/>
    <w:multiLevelType w:val="multilevel"/>
    <w:tmpl w:val="6E0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B1D3D24"/>
    <w:multiLevelType w:val="multilevel"/>
    <w:tmpl w:val="89E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9D21DE"/>
    <w:multiLevelType w:val="multilevel"/>
    <w:tmpl w:val="DEAE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E03773"/>
    <w:multiLevelType w:val="hybridMultilevel"/>
    <w:tmpl w:val="D7A8F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571F5"/>
    <w:multiLevelType w:val="multilevel"/>
    <w:tmpl w:val="3146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F222A37"/>
    <w:multiLevelType w:val="hybridMultilevel"/>
    <w:tmpl w:val="A942E944"/>
    <w:lvl w:ilvl="0" w:tplc="62524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E906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37D77"/>
    <w:multiLevelType w:val="multilevel"/>
    <w:tmpl w:val="1A52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B20666"/>
    <w:multiLevelType w:val="multilevel"/>
    <w:tmpl w:val="714A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E73339"/>
    <w:multiLevelType w:val="multilevel"/>
    <w:tmpl w:val="A0BE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4D2E50"/>
    <w:multiLevelType w:val="hybridMultilevel"/>
    <w:tmpl w:val="D1542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977277">
    <w:abstractNumId w:val="9"/>
  </w:num>
  <w:num w:numId="2" w16cid:durableId="1293439347">
    <w:abstractNumId w:val="8"/>
  </w:num>
  <w:num w:numId="3" w16cid:durableId="1240170332">
    <w:abstractNumId w:val="7"/>
  </w:num>
  <w:num w:numId="4" w16cid:durableId="849754366">
    <w:abstractNumId w:val="6"/>
  </w:num>
  <w:num w:numId="5" w16cid:durableId="622151517">
    <w:abstractNumId w:val="12"/>
  </w:num>
  <w:num w:numId="6" w16cid:durableId="975717768">
    <w:abstractNumId w:val="3"/>
  </w:num>
  <w:num w:numId="7" w16cid:durableId="2137141881">
    <w:abstractNumId w:val="14"/>
  </w:num>
  <w:num w:numId="8" w16cid:durableId="1975015346">
    <w:abstractNumId w:val="2"/>
  </w:num>
  <w:num w:numId="9" w16cid:durableId="1826242668">
    <w:abstractNumId w:val="18"/>
  </w:num>
  <w:num w:numId="10" w16cid:durableId="1347901699">
    <w:abstractNumId w:val="5"/>
  </w:num>
  <w:num w:numId="11" w16cid:durableId="1387028969">
    <w:abstractNumId w:val="4"/>
  </w:num>
  <w:num w:numId="12" w16cid:durableId="1038748259">
    <w:abstractNumId w:val="1"/>
  </w:num>
  <w:num w:numId="13" w16cid:durableId="1842238186">
    <w:abstractNumId w:val="0"/>
  </w:num>
  <w:num w:numId="14" w16cid:durableId="1232076985">
    <w:abstractNumId w:val="22"/>
  </w:num>
  <w:num w:numId="15" w16cid:durableId="589585009">
    <w:abstractNumId w:val="20"/>
  </w:num>
  <w:num w:numId="16" w16cid:durableId="1730490479">
    <w:abstractNumId w:val="13"/>
  </w:num>
  <w:num w:numId="17" w16cid:durableId="1743482886">
    <w:abstractNumId w:val="15"/>
  </w:num>
  <w:num w:numId="18" w16cid:durableId="347946373">
    <w:abstractNumId w:val="11"/>
  </w:num>
  <w:num w:numId="19" w16cid:durableId="2081900276">
    <w:abstractNumId w:val="21"/>
  </w:num>
  <w:num w:numId="20" w16cid:durableId="645276864">
    <w:abstractNumId w:val="10"/>
  </w:num>
  <w:num w:numId="21" w16cid:durableId="1800151264">
    <w:abstractNumId w:val="17"/>
  </w:num>
  <w:num w:numId="22" w16cid:durableId="1391927123">
    <w:abstractNumId w:val="19"/>
  </w:num>
  <w:num w:numId="23" w16cid:durableId="826558665">
    <w:abstractNumId w:val="23"/>
  </w:num>
  <w:num w:numId="24" w16cid:durableId="13953951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E5"/>
    <w:rsid w:val="000001EF"/>
    <w:rsid w:val="00007322"/>
    <w:rsid w:val="00007728"/>
    <w:rsid w:val="00022EB2"/>
    <w:rsid w:val="00024584"/>
    <w:rsid w:val="00024730"/>
    <w:rsid w:val="000341E5"/>
    <w:rsid w:val="00051092"/>
    <w:rsid w:val="00055E95"/>
    <w:rsid w:val="0007021F"/>
    <w:rsid w:val="00074CAE"/>
    <w:rsid w:val="000A7A03"/>
    <w:rsid w:val="000B2BA5"/>
    <w:rsid w:val="000F2F8C"/>
    <w:rsid w:val="0010006E"/>
    <w:rsid w:val="001045A8"/>
    <w:rsid w:val="00114A91"/>
    <w:rsid w:val="00140DA7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4171"/>
    <w:rsid w:val="00275EAE"/>
    <w:rsid w:val="00294998"/>
    <w:rsid w:val="00297F18"/>
    <w:rsid w:val="002A1945"/>
    <w:rsid w:val="002B2958"/>
    <w:rsid w:val="002B3FC8"/>
    <w:rsid w:val="002D0024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5608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2487"/>
    <w:rsid w:val="00510392"/>
    <w:rsid w:val="00511BF9"/>
    <w:rsid w:val="00513E2A"/>
    <w:rsid w:val="00566A35"/>
    <w:rsid w:val="0056701E"/>
    <w:rsid w:val="005740D7"/>
    <w:rsid w:val="00577D44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24D6"/>
    <w:rsid w:val="006B5D48"/>
    <w:rsid w:val="006B7D7B"/>
    <w:rsid w:val="006C1A5E"/>
    <w:rsid w:val="006D65FA"/>
    <w:rsid w:val="006E1507"/>
    <w:rsid w:val="006F69A2"/>
    <w:rsid w:val="00703C20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1823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C716F"/>
    <w:rsid w:val="009D44F8"/>
    <w:rsid w:val="009E3160"/>
    <w:rsid w:val="009F220C"/>
    <w:rsid w:val="009F3B05"/>
    <w:rsid w:val="009F4931"/>
    <w:rsid w:val="00A056A8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22BD"/>
    <w:rsid w:val="00AE7650"/>
    <w:rsid w:val="00B04069"/>
    <w:rsid w:val="00B10EBE"/>
    <w:rsid w:val="00B236F1"/>
    <w:rsid w:val="00B3697D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02B9D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06C84"/>
    <w:rsid w:val="00D243A9"/>
    <w:rsid w:val="00D305E5"/>
    <w:rsid w:val="00D31364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4B03"/>
    <w:rsid w:val="00E21CC2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4291"/>
    <w:rsid w:val="00F704A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0CCC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C27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341E5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E14B0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4.co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ravjonnadula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git\AppData\Local\Microsoft\Office\16.0\DTS\en-IN%7bF662C98B-466B-4A84-9FB6-31E9ED73C2CE%7d\%7b34CE1DC8-ACD9-4F37-AFB7-67D6997950D5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64E6FCCF594F4093D19B37187DE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21537-8EAC-4682-B1E6-6BBAB538096C}"/>
      </w:docPartPr>
      <w:docPartBody>
        <w:p w:rsidR="000D6022" w:rsidRDefault="00000000">
          <w:pPr>
            <w:pStyle w:val="2164E6FCCF594F4093D19B37187DE842"/>
          </w:pPr>
          <w:r w:rsidRPr="00CF1A49">
            <w:t>Experience</w:t>
          </w:r>
        </w:p>
      </w:docPartBody>
    </w:docPart>
    <w:docPart>
      <w:docPartPr>
        <w:name w:val="79121619D0DA404F84A189EA673A9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9CD87-F43B-42F3-9641-720C1C76359A}"/>
      </w:docPartPr>
      <w:docPartBody>
        <w:p w:rsidR="000D6022" w:rsidRDefault="00000000">
          <w:pPr>
            <w:pStyle w:val="79121619D0DA404F84A189EA673A9C19"/>
          </w:pPr>
          <w:r w:rsidRPr="00CF1A49">
            <w:t>Education</w:t>
          </w:r>
        </w:p>
      </w:docPartBody>
    </w:docPart>
    <w:docPart>
      <w:docPartPr>
        <w:name w:val="B45D4B2804024ADDA6DE80384A62B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A24D3-F699-4AEC-AEC9-8773F7F7CC8F}"/>
      </w:docPartPr>
      <w:docPartBody>
        <w:p w:rsidR="000D6022" w:rsidRDefault="00000000">
          <w:pPr>
            <w:pStyle w:val="B45D4B2804024ADDA6DE80384A62B0BE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4F651C0828204DDEA5F30E708B707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50995-47DA-4E71-AEC6-7A2A8FC53CA1}"/>
      </w:docPartPr>
      <w:docPartBody>
        <w:p w:rsidR="000D6022" w:rsidRDefault="00000000">
          <w:pPr>
            <w:pStyle w:val="4F651C0828204DDEA5F30E708B7071AE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E00C053111A24B5790A3A0485DA6F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B60DE-9498-4F7C-8456-624F254FC220}"/>
      </w:docPartPr>
      <w:docPartBody>
        <w:p w:rsidR="000D6022" w:rsidRDefault="00000000">
          <w:pPr>
            <w:pStyle w:val="E00C053111A24B5790A3A0485DA6F6B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ED"/>
    <w:rsid w:val="00044E5F"/>
    <w:rsid w:val="000D6022"/>
    <w:rsid w:val="00366CA0"/>
    <w:rsid w:val="003F6EC7"/>
    <w:rsid w:val="00552BB9"/>
    <w:rsid w:val="005B31ED"/>
    <w:rsid w:val="005F0CCF"/>
    <w:rsid w:val="006407E1"/>
    <w:rsid w:val="00D930BA"/>
    <w:rsid w:val="00DE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164E6FCCF594F4093D19B37187DE842">
    <w:name w:val="2164E6FCCF594F4093D19B37187DE84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9121619D0DA404F84A189EA673A9C19">
    <w:name w:val="79121619D0DA404F84A189EA673A9C19"/>
  </w:style>
  <w:style w:type="paragraph" w:customStyle="1" w:styleId="B45D4B2804024ADDA6DE80384A62B0BE">
    <w:name w:val="B45D4B2804024ADDA6DE80384A62B0BE"/>
  </w:style>
  <w:style w:type="paragraph" w:customStyle="1" w:styleId="4F651C0828204DDEA5F30E708B7071AE">
    <w:name w:val="4F651C0828204DDEA5F30E708B7071AE"/>
  </w:style>
  <w:style w:type="paragraph" w:customStyle="1" w:styleId="E00C053111A24B5790A3A0485DA6F6B6">
    <w:name w:val="E00C053111A24B5790A3A0485DA6F6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{34CE1DC8-ACD9-4F37-AFB7-67D6997950D5}tf16402488_win32</Template>
  <TotalTime>0</TotalTime>
  <Pages>1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2023-07-13T07:19:00Z</dcterms:created>
  <dcterms:modified xsi:type="dcterms:W3CDTF">2023-07-13T07:19:00Z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04e1fccb-e260-423e-9d91-0881e31cf57c</vt:lpwstr>
  </property>
</Properties>
</file>