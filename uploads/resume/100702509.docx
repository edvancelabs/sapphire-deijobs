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3E68C9" w:rsidRDefault="003E68C9" w:rsidP="003E68C9">
            <w:pPr>
              <w:pStyle w:val="Heading3"/>
            </w:pPr>
            <w:r>
              <w:t>EDUCATION</w:t>
            </w:r>
          </w:p>
          <w:p w:rsidR="003E68C9" w:rsidRDefault="000E4DD5" w:rsidP="003E68C9">
            <w:r>
              <w:t>MCA</w:t>
            </w:r>
          </w:p>
          <w:p w:rsidR="003E68C9" w:rsidRDefault="000E4DD5" w:rsidP="003E68C9">
            <w:r>
              <w:t>Royal PG Center</w:t>
            </w:r>
            <w:r w:rsidR="003E68C9">
              <w:t>,</w:t>
            </w:r>
          </w:p>
          <w:p w:rsidR="000E4DD5" w:rsidRDefault="000E4DD5" w:rsidP="003E68C9">
            <w:r>
              <w:t>SK</w:t>
            </w:r>
            <w:r w:rsidR="003E68C9">
              <w:t xml:space="preserve"> University</w:t>
            </w:r>
            <w:r>
              <w:t>,</w:t>
            </w:r>
            <w:r w:rsidR="00FD1A5B">
              <w:t xml:space="preserve"> </w:t>
            </w:r>
            <w:r>
              <w:t>Ananatpur</w:t>
            </w:r>
          </w:p>
          <w:p w:rsidR="003E68C9" w:rsidRPr="003E68C9" w:rsidRDefault="003E68C9" w:rsidP="003E68C9">
            <w:r>
              <w:t>ANDHRA PRADESH</w:t>
            </w:r>
          </w:p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0E4DD5" w:rsidP="009935E1">
            <w:pPr>
              <w:pStyle w:val="Title"/>
            </w:pPr>
            <w:r>
              <w:t>Renuka devi</w:t>
            </w:r>
          </w:p>
          <w:p w:rsidR="000E4DD5" w:rsidRDefault="000E4DD5" w:rsidP="00993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Engineer - .Net core, c#, Angular,</w:t>
            </w:r>
          </w:p>
          <w:p w:rsidR="009935E1" w:rsidRPr="009935E1" w:rsidRDefault="000E4DD5" w:rsidP="009935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 server</w:t>
            </w:r>
          </w:p>
          <w:p w:rsidR="00C15C87" w:rsidRDefault="00C15C87" w:rsidP="00C15C87"/>
          <w:p w:rsidR="00C15C87" w:rsidRDefault="00C15C87" w:rsidP="00C15C87">
            <w:pPr>
              <w:pStyle w:val="Heading2"/>
            </w:pPr>
            <w:r>
              <w:t>PROFESSIONAL SUMMARY</w:t>
            </w:r>
          </w:p>
          <w:p w:rsidR="00C15C87" w:rsidRPr="00C15C87" w:rsidRDefault="00C15C87" w:rsidP="00C15C87"/>
        </w:tc>
      </w:tr>
      <w:tr w:rsidR="001B2ABD" w:rsidTr="001B2ABD">
        <w:tc>
          <w:tcPr>
            <w:tcW w:w="3600" w:type="dxa"/>
          </w:tcPr>
          <w:p w:rsidR="00036450" w:rsidRDefault="00036450" w:rsidP="00036450"/>
          <w:sdt>
            <w:sdtPr>
              <w:id w:val="-1954003311"/>
              <w:placeholder>
                <w:docPart w:val="B712E232745F486DBA98DA321E7EDC38"/>
              </w:placeholder>
              <w:temporary/>
              <w:showingPlcHdr/>
            </w:sdtPr>
            <w:sdtContent>
              <w:p w:rsidR="00E67678" w:rsidRPr="00CB0055" w:rsidRDefault="00E67678" w:rsidP="00E67678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3DBCCAD7B96464C82C501BDF6D7F091"/>
              </w:placeholder>
              <w:temporary/>
              <w:showingPlcHdr/>
            </w:sdtPr>
            <w:sdtContent>
              <w:p w:rsidR="00E67678" w:rsidRDefault="00E67678" w:rsidP="00E67678">
                <w:r w:rsidRPr="004D3011">
                  <w:t>PHONE:</w:t>
                </w:r>
              </w:p>
            </w:sdtContent>
          </w:sdt>
          <w:p w:rsidR="00E67678" w:rsidRDefault="000E4DD5" w:rsidP="00E67678">
            <w:r>
              <w:t>+91- 8297761559</w:t>
            </w:r>
          </w:p>
          <w:p w:rsidR="00E67678" w:rsidRDefault="00E67678" w:rsidP="00E67678"/>
          <w:sdt>
            <w:sdtPr>
              <w:id w:val="-240260293"/>
              <w:placeholder>
                <w:docPart w:val="A7C128E5178F455D99F831F5C91B9E4C"/>
              </w:placeholder>
              <w:temporary/>
              <w:showingPlcHdr/>
            </w:sdtPr>
            <w:sdtContent>
              <w:p w:rsidR="00E67678" w:rsidRDefault="00E67678" w:rsidP="00E67678">
                <w:r w:rsidRPr="004D3011">
                  <w:t>EMAIL:</w:t>
                </w:r>
              </w:p>
            </w:sdtContent>
          </w:sdt>
          <w:p w:rsidR="00E67678" w:rsidRPr="000C29F2" w:rsidRDefault="000E4DD5" w:rsidP="00E67678">
            <w:pPr>
              <w:rPr>
                <w:rStyle w:val="Hyperlink"/>
                <w:sz w:val="22"/>
              </w:rPr>
            </w:pPr>
            <w:r>
              <w:rPr>
                <w:rStyle w:val="Hyperlink"/>
                <w:sz w:val="22"/>
              </w:rPr>
              <w:t>renukadevikoppula</w:t>
            </w:r>
            <w:r w:rsidR="00E67678" w:rsidRPr="000C29F2">
              <w:rPr>
                <w:rStyle w:val="Hyperlink"/>
                <w:sz w:val="22"/>
              </w:rPr>
              <w:t>@gmail.com</w:t>
            </w:r>
          </w:p>
          <w:p w:rsidR="004D3011" w:rsidRPr="00CB0055" w:rsidRDefault="0035174E" w:rsidP="00CB0055">
            <w:pPr>
              <w:pStyle w:val="Heading3"/>
            </w:pPr>
            <w:r>
              <w:t>SKILLS</w:t>
            </w:r>
          </w:p>
          <w:p w:rsidR="004D3011" w:rsidRDefault="0035174E" w:rsidP="004D3011">
            <w:r>
              <w:t>.Net</w:t>
            </w:r>
          </w:p>
          <w:p w:rsidR="0035174E" w:rsidRDefault="0035174E" w:rsidP="004D3011">
            <w:r>
              <w:t>.Net Core</w:t>
            </w:r>
          </w:p>
          <w:p w:rsidR="0035174E" w:rsidRDefault="0035174E" w:rsidP="004D3011">
            <w:r>
              <w:t>C#</w:t>
            </w:r>
          </w:p>
          <w:p w:rsidR="006942A0" w:rsidRDefault="0035174E" w:rsidP="004D3011">
            <w:r>
              <w:t>ADO.Net</w:t>
            </w:r>
          </w:p>
          <w:p w:rsidR="0035174E" w:rsidRDefault="0035174E" w:rsidP="004D3011">
            <w:r>
              <w:t>Entity Framework</w:t>
            </w:r>
          </w:p>
          <w:p w:rsidR="0035174E" w:rsidRDefault="0035174E" w:rsidP="004D3011">
            <w:r>
              <w:t>LINQ</w:t>
            </w:r>
          </w:p>
          <w:p w:rsidR="0035174E" w:rsidRDefault="0035174E" w:rsidP="004D3011">
            <w:r>
              <w:t>SQL SERVE</w:t>
            </w:r>
            <w:r w:rsidR="000E4DD5">
              <w:t>R</w:t>
            </w:r>
          </w:p>
          <w:p w:rsidR="00FD7049" w:rsidRDefault="00FD7049" w:rsidP="00FD7049">
            <w:r>
              <w:t>Angular</w:t>
            </w:r>
          </w:p>
          <w:p w:rsidR="00FD7049" w:rsidRDefault="00FD7049" w:rsidP="00FD7049">
            <w:r>
              <w:t>Java Script</w:t>
            </w:r>
          </w:p>
          <w:p w:rsidR="00FD7049" w:rsidRDefault="00FD7049" w:rsidP="004D3011">
            <w:r>
              <w:t>jQuery</w:t>
            </w:r>
          </w:p>
          <w:p w:rsidR="00DB5C88" w:rsidRDefault="00DB5C88" w:rsidP="004D3011">
            <w:r>
              <w:t>Telerik controls</w:t>
            </w:r>
          </w:p>
          <w:p w:rsidR="00DB5C88" w:rsidRDefault="00DB5C88" w:rsidP="004D3011">
            <w:r>
              <w:t>AJAX</w:t>
            </w:r>
          </w:p>
          <w:p w:rsidR="00036C01" w:rsidRDefault="00036C01" w:rsidP="004D3011">
            <w:r>
              <w:t>HTML,</w:t>
            </w:r>
          </w:p>
          <w:p w:rsidR="0035174E" w:rsidRDefault="00036C01" w:rsidP="004D3011">
            <w:r>
              <w:t>XML,</w:t>
            </w:r>
          </w:p>
          <w:p w:rsidR="000C29F2" w:rsidRDefault="00FD1A5B" w:rsidP="004D3011">
            <w:r>
              <w:t>Bit Bucket</w:t>
            </w:r>
            <w:r w:rsidR="000B5654">
              <w:t xml:space="preserve">, </w:t>
            </w:r>
            <w:r w:rsidR="000C29F2">
              <w:t>TFS</w:t>
            </w:r>
            <w:r w:rsidR="00AD2790">
              <w:t>,</w:t>
            </w:r>
          </w:p>
          <w:p w:rsidR="00AD2790" w:rsidRDefault="00F459CD" w:rsidP="004D3011">
            <w:r>
              <w:t>WPF.</w:t>
            </w:r>
          </w:p>
          <w:p w:rsidR="0035174E" w:rsidRPr="004D3011" w:rsidRDefault="0035174E" w:rsidP="00FD7049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6733A3" w:rsidRDefault="00DE13FE" w:rsidP="00A46959">
            <w:r>
              <w:t>Microsoft developer</w:t>
            </w:r>
            <w:r w:rsidR="00EF07AF">
              <w:t xml:space="preserve"> with 4+</w:t>
            </w:r>
            <w:r w:rsidR="00BC2A98">
              <w:t xml:space="preserve"> years of experience in web</w:t>
            </w:r>
            <w:r w:rsidR="005A024F">
              <w:t xml:space="preserve"> and windows based</w:t>
            </w:r>
            <w:r w:rsidR="00BC2A98">
              <w:t xml:space="preserve"> application</w:t>
            </w:r>
            <w:r w:rsidR="005A024F">
              <w:t>s</w:t>
            </w:r>
            <w:r w:rsidR="00BC2A98">
              <w:t xml:space="preserve"> development using .Net core, c#, </w:t>
            </w:r>
            <w:r w:rsidR="00EF07AF">
              <w:t>Rest based Web API, ASP.Net, Entity Framework, LINQ, ADO.Net, SQL server</w:t>
            </w:r>
            <w:r w:rsidR="00BC2A98">
              <w:t>, Angul</w:t>
            </w:r>
            <w:r w:rsidR="005A024F">
              <w:t>ar, Type script and java script and WPF.</w:t>
            </w:r>
          </w:p>
          <w:p w:rsidR="00BC2A98" w:rsidRDefault="00BC2A98" w:rsidP="00036450"/>
          <w:p w:rsidR="00BC2A98" w:rsidRDefault="00EF07AF" w:rsidP="00036450">
            <w:r>
              <w:t xml:space="preserve">Having 10 months </w:t>
            </w:r>
            <w:r w:rsidR="00BC2A98">
              <w:t>of experience in developing Restful services using .net core and web Api</w:t>
            </w:r>
            <w:r w:rsidR="00DA2F33">
              <w:t>.</w:t>
            </w:r>
          </w:p>
          <w:p w:rsidR="006733A3" w:rsidRDefault="006733A3" w:rsidP="00036450"/>
          <w:p w:rsidR="002670DC" w:rsidRDefault="003E68C9" w:rsidP="00036450">
            <w:r>
              <w:t xml:space="preserve">Having </w:t>
            </w:r>
            <w:r w:rsidR="00EF07AF">
              <w:t xml:space="preserve">10 </w:t>
            </w:r>
            <w:r w:rsidR="00DE13FE">
              <w:t>months of</w:t>
            </w:r>
            <w:r w:rsidR="002670DC">
              <w:t xml:space="preserve"> Exper</w:t>
            </w:r>
            <w:r w:rsidR="00B45F5D">
              <w:t>ience in Angular.</w:t>
            </w:r>
          </w:p>
          <w:p w:rsidR="00BC2A98" w:rsidRDefault="00BC2A98" w:rsidP="00036450"/>
          <w:p w:rsidR="00BC2A98" w:rsidRDefault="00BC2A98" w:rsidP="00036450">
            <w:r>
              <w:t xml:space="preserve">Experience in design patterns such as </w:t>
            </w:r>
            <w:r w:rsidR="00966958">
              <w:t>Repository, Unit of Work, CQRS patterns</w:t>
            </w:r>
            <w:r w:rsidR="00986436">
              <w:t>.</w:t>
            </w:r>
          </w:p>
          <w:p w:rsidR="00966958" w:rsidRDefault="00966958" w:rsidP="00036450"/>
          <w:p w:rsidR="00966958" w:rsidRDefault="00966958" w:rsidP="00036450">
            <w:r>
              <w:t>Worked extensively during different phases of software development lifecycle including Requirement Gathering, Database design, Framework design, application developme</w:t>
            </w:r>
            <w:r w:rsidR="00EF07AF">
              <w:t>nt.</w:t>
            </w:r>
          </w:p>
          <w:p w:rsidR="00986436" w:rsidRDefault="00986436" w:rsidP="00036450"/>
          <w:p w:rsidR="005A024F" w:rsidRDefault="005A024F" w:rsidP="00036450">
            <w:r>
              <w:t>Having 1 year experience in WPF.</w:t>
            </w:r>
          </w:p>
          <w:p w:rsidR="006733A3" w:rsidRDefault="00403B01" w:rsidP="00036450">
            <w:r>
              <w:t xml:space="preserve"> </w:t>
            </w:r>
          </w:p>
          <w:p w:rsidR="00102A54" w:rsidRDefault="00102A54" w:rsidP="00036450"/>
          <w:p w:rsidR="00C15C87" w:rsidRPr="00036C01" w:rsidRDefault="00403B01" w:rsidP="00036C01">
            <w:r>
              <w:t xml:space="preserve"> </w:t>
            </w:r>
          </w:p>
        </w:tc>
      </w:tr>
      <w:tr w:rsidR="00F557BD" w:rsidTr="001B2ABD">
        <w:tc>
          <w:tcPr>
            <w:tcW w:w="3600" w:type="dxa"/>
          </w:tcPr>
          <w:p w:rsidR="00F557BD" w:rsidRDefault="00F557BD" w:rsidP="00036450"/>
          <w:p w:rsidR="003616FC" w:rsidRDefault="003616FC" w:rsidP="00036450"/>
        </w:tc>
        <w:tc>
          <w:tcPr>
            <w:tcW w:w="720" w:type="dxa"/>
          </w:tcPr>
          <w:p w:rsidR="00F557BD" w:rsidRDefault="00F557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F557BD" w:rsidRDefault="00F557BD" w:rsidP="00036450"/>
          <w:p w:rsidR="00ED635A" w:rsidRDefault="00ED635A" w:rsidP="00036450"/>
          <w:p w:rsidR="00ED635A" w:rsidRDefault="00ED635A" w:rsidP="00036450"/>
          <w:p w:rsidR="00ED635A" w:rsidRDefault="00ED635A" w:rsidP="00036450"/>
          <w:p w:rsidR="00ED635A" w:rsidRDefault="00ED635A" w:rsidP="00036450"/>
          <w:p w:rsidR="00ED635A" w:rsidRDefault="00ED635A" w:rsidP="00036450"/>
          <w:p w:rsidR="00ED635A" w:rsidRDefault="00ED635A" w:rsidP="00036450"/>
          <w:p w:rsidR="00ED635A" w:rsidRDefault="00ED635A" w:rsidP="00036450"/>
          <w:p w:rsidR="00ED635A" w:rsidRDefault="00ED635A" w:rsidP="00036450"/>
          <w:p w:rsidR="00ED635A" w:rsidRDefault="00ED635A" w:rsidP="00036450"/>
          <w:p w:rsidR="00ED635A" w:rsidRDefault="00ED635A" w:rsidP="00036450"/>
        </w:tc>
      </w:tr>
    </w:tbl>
    <w:p w:rsidR="00E67678" w:rsidRDefault="00C7092F" w:rsidP="00E67678">
      <w:pPr>
        <w:pStyle w:val="Heading2"/>
      </w:pPr>
      <w:sdt>
        <w:sdtPr>
          <w:id w:val="-1746024957"/>
          <w:placeholder>
            <w:docPart w:val="8D0201A26D614DEE95F8257F81AE7382"/>
          </w:placeholder>
          <w:temporary/>
          <w:showingPlcHdr/>
        </w:sdtPr>
        <w:sdtContent>
          <w:r w:rsidR="00E67678" w:rsidRPr="00036450">
            <w:t>WORK EXPERIENCE</w:t>
          </w:r>
        </w:sdtContent>
      </w:sdt>
    </w:p>
    <w:p w:rsidR="008828E2" w:rsidRDefault="008828E2" w:rsidP="008828E2">
      <w:pPr>
        <w:pStyle w:val="Heading4"/>
      </w:pPr>
      <w:r>
        <w:t>DWP – Software Engineer</w:t>
      </w:r>
    </w:p>
    <w:p w:rsidR="00E67678" w:rsidRPr="007B4AA5" w:rsidRDefault="008828E2" w:rsidP="008828E2">
      <w:pPr>
        <w:pStyle w:val="Heading4"/>
      </w:pPr>
      <w:r w:rsidRPr="007B4AA5">
        <w:t>Nov 2023</w:t>
      </w:r>
      <w:r w:rsidR="00E67678" w:rsidRPr="007B4AA5">
        <w:t xml:space="preserve"> – </w:t>
      </w:r>
      <w:r w:rsidRPr="007B4AA5">
        <w:t>Sep 2023</w:t>
      </w:r>
    </w:p>
    <w:p w:rsidR="008828E2" w:rsidRPr="007B4AA5" w:rsidRDefault="008828E2" w:rsidP="008828E2">
      <w:pPr>
        <w:rPr>
          <w:b/>
        </w:rPr>
      </w:pPr>
      <w:r w:rsidRPr="007B4AA5">
        <w:rPr>
          <w:b/>
        </w:rPr>
        <w:t>Project Name: Dynavault</w:t>
      </w:r>
    </w:p>
    <w:p w:rsidR="00E67678" w:rsidRPr="00F96A0C" w:rsidRDefault="008828E2" w:rsidP="003616FC">
      <w:r w:rsidRPr="007B4AA5">
        <w:rPr>
          <w:b/>
        </w:rPr>
        <w:t xml:space="preserve">Role: UI, API and </w:t>
      </w:r>
      <w:r w:rsidR="00583476">
        <w:rPr>
          <w:b/>
        </w:rPr>
        <w:t>Sql Server</w:t>
      </w:r>
      <w:r w:rsidRPr="007B4AA5">
        <w:rPr>
          <w:b/>
        </w:rPr>
        <w:t xml:space="preserve"> developer</w:t>
      </w:r>
      <w:r w:rsidR="00967BC9">
        <w:rPr>
          <w:b/>
        </w:rPr>
        <w:t xml:space="preserve">        </w:t>
      </w:r>
    </w:p>
    <w:p w:rsidR="00C0473A" w:rsidRDefault="00C0473A" w:rsidP="00C0473A">
      <w:r>
        <w:t xml:space="preserve">                                                                                   </w:t>
      </w:r>
      <w:r w:rsidR="008828E2" w:rsidRPr="00C0473A">
        <w:rPr>
          <w:b/>
        </w:rPr>
        <w:t>Description</w:t>
      </w:r>
      <w:r w:rsidR="008828E2">
        <w:t xml:space="preserve">:                                                          </w:t>
      </w:r>
      <w:r w:rsidR="00686456">
        <w:t xml:space="preserve">     </w:t>
      </w:r>
    </w:p>
    <w:p w:rsidR="00686456" w:rsidRDefault="00C0473A" w:rsidP="00C0473A">
      <w:r>
        <w:t xml:space="preserve">                                                                                    </w:t>
      </w:r>
      <w:r w:rsidR="00686456">
        <w:t xml:space="preserve"> </w:t>
      </w:r>
      <w:r w:rsidR="00686456" w:rsidRPr="00686456">
        <w:t xml:space="preserve">Dynavault is a web based application. It is a product. The main concept of </w:t>
      </w:r>
      <w:r w:rsidR="00686456">
        <w:t xml:space="preserve">      </w:t>
      </w:r>
    </w:p>
    <w:p w:rsidR="00D405AD" w:rsidRDefault="00881A10" w:rsidP="00C0473A">
      <w:r>
        <w:t xml:space="preserve">                                                                                     </w:t>
      </w:r>
      <w:r w:rsidR="00686456" w:rsidRPr="00686456">
        <w:t>this application is Rotation</w:t>
      </w:r>
      <w:r>
        <w:t xml:space="preserve"> of </w:t>
      </w:r>
      <w:r w:rsidR="00686456" w:rsidRPr="00686456">
        <w:t xml:space="preserve">The secret key values of each application </w:t>
      </w:r>
      <w:r w:rsidR="00D405AD">
        <w:t xml:space="preserve">                 </w:t>
      </w:r>
    </w:p>
    <w:p w:rsidR="007B4AA5" w:rsidRDefault="007B4AA5" w:rsidP="00C0473A">
      <w:r>
        <w:t xml:space="preserve">                                                                                     </w:t>
      </w:r>
      <w:r w:rsidR="00686456" w:rsidRPr="007B4AA5">
        <w:t xml:space="preserve">that will be stored in Azure. In </w:t>
      </w:r>
      <w:r w:rsidR="00D405AD" w:rsidRPr="007B4AA5">
        <w:t xml:space="preserve">this </w:t>
      </w:r>
      <w:r w:rsidR="00686456" w:rsidRPr="007B4AA5">
        <w:t xml:space="preserve">application we can add the applications </w:t>
      </w:r>
      <w:r>
        <w:t xml:space="preserve"> </w:t>
      </w:r>
    </w:p>
    <w:p w:rsidR="007B4AA5" w:rsidRDefault="007B4AA5" w:rsidP="00C0473A">
      <w:r>
        <w:t xml:space="preserve">                                                                                     </w:t>
      </w:r>
      <w:r w:rsidR="00686456" w:rsidRPr="007B4AA5">
        <w:t>of client and</w:t>
      </w:r>
      <w:r w:rsidR="00D405AD" w:rsidRPr="007B4AA5">
        <w:t xml:space="preserve"> </w:t>
      </w:r>
      <w:r w:rsidRPr="007B4AA5">
        <w:t>a</w:t>
      </w:r>
      <w:r w:rsidR="00686456" w:rsidRPr="007B4AA5">
        <w:t xml:space="preserve">dd the secrets of each </w:t>
      </w:r>
      <w:r w:rsidR="00D405AD" w:rsidRPr="007B4AA5">
        <w:t xml:space="preserve">   </w:t>
      </w:r>
      <w:r w:rsidR="00686456" w:rsidRPr="007B4AA5">
        <w:t xml:space="preserve">application, add the users of </w:t>
      </w:r>
    </w:p>
    <w:p w:rsidR="007B4AA5" w:rsidRDefault="007B4AA5" w:rsidP="00C0473A">
      <w:r>
        <w:t xml:space="preserve">                                                                                     </w:t>
      </w:r>
      <w:r w:rsidR="00686456" w:rsidRPr="007B4AA5">
        <w:t xml:space="preserve">respective </w:t>
      </w:r>
      <w:r w:rsidR="00D405AD" w:rsidRPr="007B4AA5">
        <w:t xml:space="preserve"> </w:t>
      </w:r>
      <w:r>
        <w:t xml:space="preserve"> </w:t>
      </w:r>
      <w:r w:rsidR="00686456" w:rsidRPr="007B4AA5">
        <w:t xml:space="preserve">application. In this application admin portal we can add users, </w:t>
      </w:r>
    </w:p>
    <w:p w:rsidR="00686456" w:rsidRPr="007B4AA5" w:rsidRDefault="007B4AA5" w:rsidP="00C0473A">
      <w:r>
        <w:t xml:space="preserve">                                                                                     </w:t>
      </w:r>
      <w:r w:rsidR="00686456" w:rsidRPr="007B4AA5">
        <w:t>roles, permissions.</w:t>
      </w:r>
    </w:p>
    <w:p w:rsidR="00177AEE" w:rsidRDefault="00177AEE" w:rsidP="006174C4">
      <w:pPr>
        <w:pStyle w:val="BodyText"/>
        <w:spacing w:before="0" w:after="0" w:line="276" w:lineRule="auto"/>
        <w:rPr>
          <w:rFonts w:asciiTheme="minorHAnsi" w:eastAsiaTheme="minorEastAsia" w:hAnsiTheme="minorHAnsi" w:cstheme="minorBidi"/>
          <w:szCs w:val="22"/>
          <w:lang w:val="en-US" w:eastAsia="ja-JP"/>
        </w:rPr>
      </w:pPr>
    </w:p>
    <w:p w:rsidR="00C0473A" w:rsidRDefault="00C0473A" w:rsidP="00177AEE">
      <w:pPr>
        <w:pStyle w:val="BodyText"/>
        <w:spacing w:before="0" w:after="0"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                                      </w:t>
      </w:r>
      <w:r w:rsidR="00ED313E">
        <w:rPr>
          <w:rFonts w:asciiTheme="minorHAnsi" w:hAnsiTheme="minorHAnsi"/>
          <w:b/>
        </w:rPr>
        <w:t xml:space="preserve">                             </w:t>
      </w:r>
      <w:r w:rsidR="007B4AA5" w:rsidRPr="00177AEE">
        <w:rPr>
          <w:rFonts w:asciiTheme="minorHAnsi" w:hAnsiTheme="minorHAnsi"/>
          <w:b/>
        </w:rPr>
        <w:t xml:space="preserve"> Responsibilities:</w:t>
      </w:r>
      <w:r w:rsidR="00521610">
        <w:rPr>
          <w:rFonts w:asciiTheme="minorHAnsi" w:hAnsiTheme="minorHAnsi"/>
          <w:b/>
        </w:rPr>
        <w:t xml:space="preserve">  </w:t>
      </w:r>
      <w:r w:rsidR="00177AEE" w:rsidRPr="00177AEE">
        <w:rPr>
          <w:rFonts w:asciiTheme="minorHAnsi" w:hAnsiTheme="minorHAnsi"/>
          <w:b/>
        </w:rPr>
        <w:t xml:space="preserve">                                    </w:t>
      </w:r>
      <w:r>
        <w:rPr>
          <w:rFonts w:asciiTheme="minorHAnsi" w:hAnsiTheme="minorHAnsi"/>
          <w:b/>
        </w:rPr>
        <w:t xml:space="preserve">               </w:t>
      </w:r>
    </w:p>
    <w:p w:rsidR="00177AEE" w:rsidRPr="00177AEE" w:rsidRDefault="00C0473A" w:rsidP="00177AEE">
      <w:pPr>
        <w:pStyle w:val="BodyText"/>
        <w:spacing w:before="0" w:after="0" w:line="276" w:lineRule="auto"/>
        <w:jc w:val="both"/>
        <w:rPr>
          <w:rFonts w:asciiTheme="minorHAnsi" w:hAnsiTheme="minorHAnsi"/>
          <w:b/>
          <w:bCs/>
          <w:position w:val="10"/>
        </w:rPr>
      </w:pPr>
      <w:r>
        <w:rPr>
          <w:rFonts w:asciiTheme="minorHAnsi" w:hAnsiTheme="minorHAnsi"/>
          <w:b/>
        </w:rPr>
        <w:t xml:space="preserve">                                                                                   </w:t>
      </w:r>
      <w:r w:rsidR="00C41E91">
        <w:rPr>
          <w:rFonts w:asciiTheme="minorHAnsi" w:hAnsiTheme="minorHAnsi"/>
          <w:b/>
        </w:rPr>
        <w:t xml:space="preserve"> </w:t>
      </w:r>
      <w:r w:rsidR="00177AEE" w:rsidRPr="00177AEE">
        <w:rPr>
          <w:rFonts w:asciiTheme="minorHAnsi" w:hAnsiTheme="minorHAnsi" w:cs="Arial"/>
          <w:spacing w:val="-6"/>
          <w:position w:val="-2"/>
        </w:rPr>
        <w:t>Involved in development of</w:t>
      </w:r>
      <w:r>
        <w:rPr>
          <w:rFonts w:asciiTheme="minorHAnsi" w:hAnsiTheme="minorHAnsi" w:cs="Arial"/>
          <w:spacing w:val="-6"/>
          <w:position w:val="-2"/>
        </w:rPr>
        <w:t xml:space="preserve"> Restful Services </w:t>
      </w:r>
      <w:r w:rsidR="00177AEE" w:rsidRPr="00177AEE">
        <w:rPr>
          <w:rFonts w:asciiTheme="minorHAnsi" w:hAnsiTheme="minorHAnsi" w:cs="Arial"/>
          <w:spacing w:val="-6"/>
          <w:position w:val="-2"/>
        </w:rPr>
        <w:t>using dotnet core</w:t>
      </w:r>
    </w:p>
    <w:p w:rsidR="00177AEE" w:rsidRPr="00177AEE" w:rsidRDefault="00177AEE" w:rsidP="00177AEE">
      <w:pPr>
        <w:pStyle w:val="BodyText"/>
        <w:spacing w:before="0" w:after="0" w:line="276" w:lineRule="auto"/>
        <w:ind w:left="720"/>
        <w:jc w:val="both"/>
        <w:rPr>
          <w:rFonts w:asciiTheme="minorHAnsi" w:hAnsiTheme="minorHAnsi"/>
          <w:b/>
          <w:bCs/>
          <w:position w:val="10"/>
        </w:rPr>
      </w:pPr>
      <w:r>
        <w:rPr>
          <w:rFonts w:asciiTheme="minorHAnsi" w:hAnsiTheme="minorHAnsi" w:cs="Arial"/>
          <w:spacing w:val="-6"/>
          <w:position w:val="-2"/>
        </w:rPr>
        <w:t xml:space="preserve">                                                                             </w:t>
      </w:r>
      <w:r w:rsidR="00C41E91">
        <w:rPr>
          <w:rFonts w:asciiTheme="minorHAnsi" w:hAnsiTheme="minorHAnsi" w:cs="Arial"/>
          <w:spacing w:val="-6"/>
          <w:position w:val="-2"/>
        </w:rPr>
        <w:t xml:space="preserve">  </w:t>
      </w:r>
      <w:r>
        <w:rPr>
          <w:rFonts w:asciiTheme="minorHAnsi" w:hAnsiTheme="minorHAnsi" w:cs="Arial"/>
          <w:spacing w:val="-6"/>
          <w:position w:val="-2"/>
        </w:rPr>
        <w:t xml:space="preserve"> </w:t>
      </w:r>
      <w:r w:rsidRPr="00177AEE">
        <w:rPr>
          <w:rFonts w:asciiTheme="minorHAnsi" w:hAnsiTheme="minorHAnsi" w:cs="Arial"/>
          <w:spacing w:val="-6"/>
          <w:position w:val="-2"/>
        </w:rPr>
        <w:t>Involved in UI design using Angular.</w:t>
      </w:r>
    </w:p>
    <w:p w:rsidR="00177AEE" w:rsidRPr="00177AEE" w:rsidRDefault="00177AEE" w:rsidP="00177AEE">
      <w:pPr>
        <w:pStyle w:val="BodyText"/>
        <w:spacing w:before="0" w:after="0" w:line="276" w:lineRule="auto"/>
        <w:ind w:left="720"/>
        <w:jc w:val="both"/>
        <w:rPr>
          <w:rFonts w:asciiTheme="minorHAnsi" w:hAnsiTheme="minorHAnsi"/>
          <w:b/>
          <w:bCs/>
          <w:position w:val="10"/>
        </w:rPr>
      </w:pPr>
      <w:r>
        <w:rPr>
          <w:rFonts w:asciiTheme="minorHAnsi" w:hAnsiTheme="minorHAnsi" w:cs="Arial"/>
          <w:spacing w:val="-6"/>
          <w:position w:val="-2"/>
        </w:rPr>
        <w:t xml:space="preserve">                                                                             </w:t>
      </w:r>
      <w:r w:rsidR="00C41E91">
        <w:rPr>
          <w:rFonts w:asciiTheme="minorHAnsi" w:hAnsiTheme="minorHAnsi" w:cs="Arial"/>
          <w:spacing w:val="-6"/>
          <w:position w:val="-2"/>
        </w:rPr>
        <w:t xml:space="preserve">  </w:t>
      </w:r>
      <w:r>
        <w:rPr>
          <w:rFonts w:asciiTheme="minorHAnsi" w:hAnsiTheme="minorHAnsi" w:cs="Arial"/>
          <w:spacing w:val="-6"/>
          <w:position w:val="-2"/>
        </w:rPr>
        <w:t xml:space="preserve"> </w:t>
      </w:r>
      <w:r w:rsidRPr="00177AEE">
        <w:rPr>
          <w:rFonts w:asciiTheme="minorHAnsi" w:hAnsiTheme="minorHAnsi" w:cs="Arial"/>
          <w:spacing w:val="-6"/>
          <w:position w:val="-2"/>
        </w:rPr>
        <w:t>Involved in Database Creation and write Stored Procedures using SQL Server</w:t>
      </w:r>
    </w:p>
    <w:p w:rsidR="00B561A2" w:rsidRDefault="00177AEE" w:rsidP="00B561A2">
      <w:pPr>
        <w:pStyle w:val="BodyText"/>
        <w:spacing w:before="0" w:after="0" w:line="276" w:lineRule="auto"/>
        <w:ind w:left="720"/>
        <w:jc w:val="both"/>
        <w:rPr>
          <w:rFonts w:asciiTheme="minorHAnsi" w:hAnsiTheme="minorHAnsi" w:cs="Arial"/>
          <w:spacing w:val="-6"/>
          <w:position w:val="-2"/>
        </w:rPr>
      </w:pPr>
      <w:r>
        <w:rPr>
          <w:rFonts w:asciiTheme="minorHAnsi" w:hAnsiTheme="minorHAnsi" w:cs="Arial"/>
          <w:spacing w:val="-6"/>
          <w:position w:val="-2"/>
        </w:rPr>
        <w:t xml:space="preserve">                                                    </w:t>
      </w:r>
    </w:p>
    <w:p w:rsidR="00B561A2" w:rsidRDefault="00F367AF" w:rsidP="00B561A2">
      <w:pPr>
        <w:pStyle w:val="Heading4"/>
      </w:pPr>
      <w:r>
        <w:t>Tenx Labs</w:t>
      </w:r>
      <w:r w:rsidR="00B561A2">
        <w:t xml:space="preserve"> – Software Engineer</w:t>
      </w:r>
    </w:p>
    <w:p w:rsidR="00B561A2" w:rsidRPr="007B4AA5" w:rsidRDefault="00F367AF" w:rsidP="00B561A2">
      <w:pPr>
        <w:pStyle w:val="Heading4"/>
      </w:pPr>
      <w:r>
        <w:t>Nov 201</w:t>
      </w:r>
      <w:r w:rsidR="00B561A2" w:rsidRPr="007B4AA5">
        <w:t xml:space="preserve">3 – </w:t>
      </w:r>
      <w:r>
        <w:t>Jun 2014</w:t>
      </w:r>
    </w:p>
    <w:p w:rsidR="00B561A2" w:rsidRPr="007B4AA5" w:rsidRDefault="00B561A2" w:rsidP="00B561A2">
      <w:pPr>
        <w:rPr>
          <w:b/>
        </w:rPr>
      </w:pPr>
      <w:r w:rsidRPr="007B4AA5">
        <w:rPr>
          <w:b/>
        </w:rPr>
        <w:t xml:space="preserve">Project Name: </w:t>
      </w:r>
      <w:r w:rsidR="00CD38AD">
        <w:rPr>
          <w:b/>
        </w:rPr>
        <w:t>Minerva HRMS</w:t>
      </w:r>
    </w:p>
    <w:p w:rsidR="00CD38AD" w:rsidRPr="00663325" w:rsidRDefault="00B561A2" w:rsidP="00B561A2">
      <w:pPr>
        <w:rPr>
          <w:b/>
        </w:rPr>
      </w:pPr>
      <w:r w:rsidRPr="00663325">
        <w:rPr>
          <w:b/>
        </w:rPr>
        <w:t xml:space="preserve">Role: </w:t>
      </w:r>
      <w:r w:rsidR="00CD38AD" w:rsidRPr="00663325">
        <w:rPr>
          <w:b/>
        </w:rPr>
        <w:t>C#, Asp.net, JavaScript</w:t>
      </w:r>
    </w:p>
    <w:p w:rsidR="00967BC9" w:rsidRDefault="00EA68FF" w:rsidP="00C0473A">
      <w:r w:rsidRPr="00663325">
        <w:rPr>
          <w:b/>
        </w:rPr>
        <w:t xml:space="preserve"> and Sql Server</w:t>
      </w:r>
      <w:r w:rsidR="00B561A2" w:rsidRPr="00663325">
        <w:rPr>
          <w:b/>
        </w:rPr>
        <w:t xml:space="preserve"> devel</w:t>
      </w:r>
      <w:r w:rsidR="00C0473A" w:rsidRPr="00663325">
        <w:rPr>
          <w:b/>
        </w:rPr>
        <w:t>oper</w:t>
      </w:r>
      <w:r w:rsidR="00C0473A">
        <w:t xml:space="preserve">                                     </w:t>
      </w:r>
    </w:p>
    <w:p w:rsidR="00C0473A" w:rsidRPr="00C0473A" w:rsidRDefault="00967BC9" w:rsidP="00C0473A">
      <w:r>
        <w:t xml:space="preserve">                                                                                 </w:t>
      </w:r>
      <w:r w:rsidR="00B561A2" w:rsidRPr="007B4AA5">
        <w:rPr>
          <w:b/>
        </w:rPr>
        <w:t>Description</w:t>
      </w:r>
      <w:r w:rsidR="00B93508" w:rsidRPr="00B93508">
        <w:rPr>
          <w:rFonts w:asciiTheme="majorHAnsi" w:hAnsiTheme="majorHAnsi"/>
          <w:sz w:val="22"/>
        </w:rPr>
        <w:t xml:space="preserve"> </w:t>
      </w:r>
      <w:r w:rsidR="00C0473A">
        <w:rPr>
          <w:rFonts w:asciiTheme="majorHAnsi" w:hAnsiTheme="majorHAnsi"/>
          <w:sz w:val="22"/>
        </w:rPr>
        <w:t>:</w:t>
      </w:r>
      <w:r w:rsidR="00B93508">
        <w:rPr>
          <w:rFonts w:asciiTheme="majorHAnsi" w:hAnsiTheme="majorHAnsi"/>
          <w:sz w:val="22"/>
        </w:rPr>
        <w:t xml:space="preserve">                                              </w:t>
      </w:r>
    </w:p>
    <w:p w:rsidR="00B93508" w:rsidRDefault="00C0473A" w:rsidP="00B93508">
      <w:pPr>
        <w:jc w:val="both"/>
        <w:rPr>
          <w:szCs w:val="18"/>
        </w:rPr>
      </w:pPr>
      <w:r>
        <w:rPr>
          <w:rFonts w:asciiTheme="majorHAnsi" w:hAnsiTheme="majorHAnsi"/>
          <w:sz w:val="22"/>
        </w:rPr>
        <w:t xml:space="preserve">                                                                    </w:t>
      </w:r>
      <w:r w:rsidR="0098492E">
        <w:rPr>
          <w:rFonts w:asciiTheme="majorHAnsi" w:hAnsiTheme="majorHAnsi"/>
          <w:sz w:val="22"/>
        </w:rPr>
        <w:t xml:space="preserve"> </w:t>
      </w:r>
      <w:r w:rsidR="00B93508" w:rsidRPr="00B93508">
        <w:rPr>
          <w:szCs w:val="18"/>
        </w:rPr>
        <w:t xml:space="preserve">Minerva HRMS is a web based Human Resource Management System that </w:t>
      </w:r>
    </w:p>
    <w:p w:rsidR="00B93508" w:rsidRDefault="00B93508" w:rsidP="00B93508">
      <w:pPr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             </w:t>
      </w:r>
      <w:r w:rsidR="00C0473A">
        <w:rPr>
          <w:szCs w:val="18"/>
        </w:rPr>
        <w:t xml:space="preserve"> </w:t>
      </w:r>
      <w:r>
        <w:rPr>
          <w:szCs w:val="18"/>
        </w:rPr>
        <w:t xml:space="preserve"> </w:t>
      </w:r>
      <w:r w:rsidRPr="00B93508">
        <w:rPr>
          <w:szCs w:val="18"/>
        </w:rPr>
        <w:t xml:space="preserve">enables the HR Department to select, capture, track, modify and report all </w:t>
      </w:r>
    </w:p>
    <w:p w:rsidR="00B93508" w:rsidRPr="00B93508" w:rsidRDefault="00B93508" w:rsidP="00B93508">
      <w:pPr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              </w:t>
      </w:r>
      <w:r w:rsidR="00C0473A">
        <w:rPr>
          <w:szCs w:val="18"/>
        </w:rPr>
        <w:t xml:space="preserve"> </w:t>
      </w:r>
      <w:r w:rsidRPr="00B93508">
        <w:rPr>
          <w:szCs w:val="18"/>
        </w:rPr>
        <w:t xml:space="preserve">information relating to an employee from recruitment to exit. </w:t>
      </w:r>
    </w:p>
    <w:p w:rsidR="00C0473A" w:rsidRDefault="00C0473A" w:rsidP="00B93508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 </w:t>
      </w:r>
      <w:r w:rsidR="00B93508" w:rsidRPr="00B93508">
        <w:rPr>
          <w:szCs w:val="18"/>
        </w:rPr>
        <w:t xml:space="preserve">It facilitates capturing employee details, process leave, manage queries, </w:t>
      </w:r>
      <w:r>
        <w:rPr>
          <w:szCs w:val="18"/>
        </w:rPr>
        <w:t xml:space="preserve"> </w:t>
      </w:r>
    </w:p>
    <w:p w:rsidR="00C0473A" w:rsidRDefault="00C0473A" w:rsidP="00B93508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 </w:t>
      </w:r>
      <w:r w:rsidR="00B93508" w:rsidRPr="00B93508">
        <w:rPr>
          <w:szCs w:val="18"/>
        </w:rPr>
        <w:t xml:space="preserve">rewards, travel and reimbursement. Conduct surveys, payroll data, </w:t>
      </w:r>
    </w:p>
    <w:p w:rsidR="00B93508" w:rsidRPr="00B93508" w:rsidRDefault="00C0473A" w:rsidP="00B93508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 </w:t>
      </w:r>
      <w:r w:rsidR="00B93508" w:rsidRPr="00B93508">
        <w:rPr>
          <w:szCs w:val="18"/>
        </w:rPr>
        <w:t>expenses, and handle exit management.</w:t>
      </w:r>
    </w:p>
    <w:p w:rsidR="00B561A2" w:rsidRPr="00B93508" w:rsidRDefault="00B561A2" w:rsidP="00B93508">
      <w:pPr>
        <w:pStyle w:val="NoSpacing"/>
        <w:rPr>
          <w:szCs w:val="18"/>
        </w:rPr>
      </w:pPr>
    </w:p>
    <w:p w:rsidR="0098492E" w:rsidRDefault="0098492E" w:rsidP="00B561A2">
      <w:pPr>
        <w:pStyle w:val="BodyText"/>
        <w:spacing w:before="0" w:after="0"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           </w:t>
      </w:r>
      <w:r w:rsidR="00B15388">
        <w:rPr>
          <w:rFonts w:asciiTheme="minorHAnsi" w:hAnsiTheme="minorHAnsi"/>
          <w:b/>
        </w:rPr>
        <w:t xml:space="preserve">                                </w:t>
      </w:r>
      <w:r w:rsidR="00DA710F">
        <w:rPr>
          <w:rFonts w:asciiTheme="minorHAnsi" w:hAnsiTheme="minorHAnsi"/>
          <w:b/>
        </w:rPr>
        <w:t xml:space="preserve">                       </w:t>
      </w:r>
      <w:r w:rsidR="00B561A2" w:rsidRPr="00177AEE">
        <w:rPr>
          <w:rFonts w:asciiTheme="minorHAnsi" w:hAnsiTheme="minorHAnsi"/>
          <w:b/>
        </w:rPr>
        <w:t xml:space="preserve"> Responsibilities:</w:t>
      </w:r>
    </w:p>
    <w:p w:rsidR="00B15388" w:rsidRPr="00B15388" w:rsidRDefault="00B15388" w:rsidP="00B15388">
      <w:pPr>
        <w:suppressAutoHyphens/>
        <w:spacing w:line="276" w:lineRule="auto"/>
        <w:jc w:val="both"/>
        <w:rPr>
          <w:szCs w:val="18"/>
        </w:rPr>
      </w:pPr>
      <w:r>
        <w:rPr>
          <w:b/>
          <w:szCs w:val="18"/>
        </w:rPr>
        <w:t xml:space="preserve">                         </w:t>
      </w:r>
      <w:r w:rsidRPr="00B15388">
        <w:rPr>
          <w:b/>
          <w:szCs w:val="18"/>
        </w:rPr>
        <w:t xml:space="preserve">                                                        </w:t>
      </w:r>
      <w:r w:rsidRPr="00B15388">
        <w:rPr>
          <w:szCs w:val="18"/>
        </w:rPr>
        <w:t xml:space="preserve">Involving development of Flexi module in LNR and Supporting the LRN Client </w:t>
      </w:r>
    </w:p>
    <w:p w:rsidR="00B15388" w:rsidRPr="00B15388" w:rsidRDefault="00B15388" w:rsidP="00B15388">
      <w:pPr>
        <w:pStyle w:val="NoSpacing"/>
        <w:spacing w:line="276" w:lineRule="auto"/>
        <w:ind w:left="720"/>
        <w:jc w:val="both"/>
        <w:rPr>
          <w:rFonts w:eastAsia="Times New Roman" w:cs="Arial"/>
          <w:color w:val="000000"/>
          <w:szCs w:val="18"/>
        </w:rPr>
      </w:pPr>
      <w:r>
        <w:rPr>
          <w:szCs w:val="18"/>
        </w:rPr>
        <w:t xml:space="preserve">                                                                   </w:t>
      </w:r>
      <w:r w:rsidRPr="00B15388">
        <w:rPr>
          <w:szCs w:val="18"/>
        </w:rPr>
        <w:t>Supporting the ApolloTyres, Dentsu Clients</w:t>
      </w:r>
      <w:r w:rsidRPr="00B15388">
        <w:rPr>
          <w:rFonts w:eastAsia="Times New Roman" w:cs="Arial"/>
          <w:color w:val="000000"/>
          <w:szCs w:val="18"/>
        </w:rPr>
        <w:t>.</w:t>
      </w:r>
    </w:p>
    <w:p w:rsidR="00B15388" w:rsidRPr="00B15388" w:rsidRDefault="00B15388" w:rsidP="00B15388">
      <w:pPr>
        <w:pStyle w:val="NoSpacing"/>
        <w:spacing w:line="276" w:lineRule="auto"/>
        <w:ind w:left="720"/>
        <w:jc w:val="both"/>
        <w:rPr>
          <w:rFonts w:eastAsia="Times New Roman" w:cs="Arial"/>
          <w:color w:val="000000"/>
          <w:szCs w:val="18"/>
        </w:rPr>
      </w:pPr>
      <w:r>
        <w:rPr>
          <w:szCs w:val="18"/>
        </w:rPr>
        <w:t xml:space="preserve">                                                                   </w:t>
      </w:r>
      <w:r w:rsidRPr="00B15388">
        <w:rPr>
          <w:szCs w:val="18"/>
        </w:rPr>
        <w:t>Supporting the InventivePharma, DIC Clients</w:t>
      </w:r>
      <w:r w:rsidRPr="00B15388">
        <w:rPr>
          <w:rFonts w:eastAsia="Times New Roman" w:cs="Arial"/>
          <w:color w:val="000000"/>
          <w:szCs w:val="18"/>
        </w:rPr>
        <w:t>.</w:t>
      </w:r>
    </w:p>
    <w:p w:rsidR="00B15388" w:rsidRDefault="00B15388" w:rsidP="00B15388">
      <w:pPr>
        <w:pStyle w:val="NoSpacing"/>
        <w:spacing w:line="276" w:lineRule="auto"/>
        <w:ind w:left="720"/>
        <w:jc w:val="both"/>
        <w:rPr>
          <w:rFonts w:eastAsia="Times New Roman" w:cs="Arial"/>
          <w:color w:val="000000"/>
          <w:szCs w:val="18"/>
        </w:rPr>
      </w:pPr>
      <w:r>
        <w:rPr>
          <w:szCs w:val="18"/>
        </w:rPr>
        <w:t xml:space="preserve">                                                                   </w:t>
      </w:r>
      <w:r w:rsidRPr="00B15388">
        <w:rPr>
          <w:szCs w:val="18"/>
        </w:rPr>
        <w:t>Writing Stored procedures and Queries</w:t>
      </w:r>
      <w:r>
        <w:rPr>
          <w:rFonts w:eastAsia="Times New Roman" w:cs="Arial"/>
          <w:color w:val="000000"/>
          <w:szCs w:val="18"/>
        </w:rPr>
        <w:t xml:space="preserve"> in sql server</w:t>
      </w:r>
      <w:r w:rsidR="00526C51">
        <w:rPr>
          <w:rFonts w:eastAsia="Times New Roman" w:cs="Arial"/>
          <w:color w:val="000000"/>
          <w:szCs w:val="18"/>
        </w:rPr>
        <w:t>.</w:t>
      </w:r>
    </w:p>
    <w:p w:rsidR="0062555A" w:rsidRDefault="0062555A" w:rsidP="0062555A">
      <w:pPr>
        <w:pStyle w:val="Heading4"/>
      </w:pPr>
      <w:r>
        <w:t>Mindridge Software Technology Pvt Ltd–</w:t>
      </w:r>
    </w:p>
    <w:p w:rsidR="0062555A" w:rsidRDefault="0062555A" w:rsidP="0062555A">
      <w:pPr>
        <w:pStyle w:val="Heading4"/>
      </w:pPr>
      <w:r>
        <w:t>Software Engineer</w:t>
      </w:r>
    </w:p>
    <w:p w:rsidR="0062555A" w:rsidRPr="007B4AA5" w:rsidRDefault="00377A3E" w:rsidP="0062555A">
      <w:pPr>
        <w:pStyle w:val="Heading4"/>
      </w:pPr>
      <w:r>
        <w:t xml:space="preserve">Mar </w:t>
      </w:r>
      <w:r w:rsidR="0062555A">
        <w:t xml:space="preserve"> 201</w:t>
      </w:r>
      <w:r>
        <w:t>1</w:t>
      </w:r>
      <w:r w:rsidR="0062555A" w:rsidRPr="007B4AA5">
        <w:t xml:space="preserve"> – </w:t>
      </w:r>
      <w:r>
        <w:t>Oct 2013</w:t>
      </w:r>
    </w:p>
    <w:p w:rsidR="0062555A" w:rsidRPr="007B4AA5" w:rsidRDefault="0062555A" w:rsidP="0062555A">
      <w:pPr>
        <w:rPr>
          <w:b/>
        </w:rPr>
      </w:pPr>
      <w:r w:rsidRPr="007B4AA5">
        <w:rPr>
          <w:b/>
        </w:rPr>
        <w:t xml:space="preserve">Project Name: </w:t>
      </w:r>
      <w:r w:rsidR="00FD6A61">
        <w:rPr>
          <w:b/>
        </w:rPr>
        <w:t>Prodeco Tech</w:t>
      </w:r>
    </w:p>
    <w:p w:rsidR="0062555A" w:rsidRPr="00663325" w:rsidRDefault="0062555A" w:rsidP="0062555A">
      <w:pPr>
        <w:rPr>
          <w:b/>
        </w:rPr>
      </w:pPr>
      <w:r w:rsidRPr="00663325">
        <w:rPr>
          <w:b/>
        </w:rPr>
        <w:t xml:space="preserve">Role: C#, Asp.net, </w:t>
      </w:r>
      <w:r w:rsidR="00FD6A61" w:rsidRPr="00663325">
        <w:rPr>
          <w:b/>
        </w:rPr>
        <w:t>Jquery</w:t>
      </w:r>
    </w:p>
    <w:p w:rsidR="009509F2" w:rsidRDefault="0062555A" w:rsidP="0062555A">
      <w:r w:rsidRPr="00663325">
        <w:rPr>
          <w:b/>
        </w:rPr>
        <w:t xml:space="preserve"> and Sql Server developer</w:t>
      </w:r>
      <w:r>
        <w:t xml:space="preserve">                                     </w:t>
      </w:r>
    </w:p>
    <w:p w:rsidR="0062555A" w:rsidRPr="00C0473A" w:rsidRDefault="009509F2" w:rsidP="0062555A">
      <w:r>
        <w:t xml:space="preserve">                                                                                </w:t>
      </w:r>
      <w:r w:rsidR="0062555A" w:rsidRPr="007B4AA5">
        <w:rPr>
          <w:b/>
        </w:rPr>
        <w:t>Description</w:t>
      </w:r>
      <w:r w:rsidR="0062555A" w:rsidRPr="00B93508">
        <w:rPr>
          <w:rFonts w:asciiTheme="majorHAnsi" w:hAnsiTheme="majorHAnsi"/>
          <w:sz w:val="22"/>
        </w:rPr>
        <w:t xml:space="preserve"> </w:t>
      </w:r>
      <w:r w:rsidR="0062555A">
        <w:rPr>
          <w:rFonts w:asciiTheme="majorHAnsi" w:hAnsiTheme="majorHAnsi"/>
          <w:sz w:val="22"/>
        </w:rPr>
        <w:t xml:space="preserve">:                                              </w:t>
      </w:r>
    </w:p>
    <w:p w:rsidR="007A28C4" w:rsidRDefault="0062555A" w:rsidP="007A28C4">
      <w:pPr>
        <w:ind w:firstLine="720"/>
        <w:jc w:val="both"/>
        <w:rPr>
          <w:szCs w:val="18"/>
        </w:rPr>
      </w:pPr>
      <w:r>
        <w:rPr>
          <w:rFonts w:asciiTheme="majorHAnsi" w:hAnsiTheme="majorHAnsi"/>
          <w:sz w:val="22"/>
        </w:rPr>
        <w:t xml:space="preserve">                                    </w:t>
      </w:r>
      <w:r w:rsidR="007A28C4">
        <w:rPr>
          <w:rFonts w:asciiTheme="majorHAnsi" w:hAnsiTheme="majorHAnsi"/>
          <w:sz w:val="22"/>
        </w:rPr>
        <w:t xml:space="preserve">                    </w:t>
      </w:r>
      <w:r w:rsidR="007A28C4" w:rsidRPr="007A28C4">
        <w:rPr>
          <w:szCs w:val="18"/>
        </w:rPr>
        <w:t xml:space="preserve">Prodeco Technologies is cantered on providing Electric Bicycle to dealers </w:t>
      </w:r>
      <w:r w:rsidR="007A28C4">
        <w:rPr>
          <w:szCs w:val="18"/>
        </w:rPr>
        <w:t xml:space="preserve"> </w:t>
      </w:r>
    </w:p>
    <w:p w:rsidR="007A28C4" w:rsidRDefault="007A28C4" w:rsidP="007A28C4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</w:t>
      </w:r>
      <w:r w:rsidRPr="007A28C4">
        <w:rPr>
          <w:szCs w:val="18"/>
        </w:rPr>
        <w:t xml:space="preserve">and customers with the most superior service. It has breakthrough designs </w:t>
      </w:r>
    </w:p>
    <w:p w:rsidR="007A28C4" w:rsidRDefault="007A28C4" w:rsidP="007A28C4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</w:t>
      </w:r>
      <w:r w:rsidRPr="007A28C4">
        <w:rPr>
          <w:szCs w:val="18"/>
        </w:rPr>
        <w:t xml:space="preserve">using innovative techniques and business strategies to produce affordable, </w:t>
      </w:r>
    </w:p>
    <w:p w:rsidR="007A28C4" w:rsidRDefault="007A28C4" w:rsidP="007A28C4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</w:t>
      </w:r>
      <w:r w:rsidRPr="007A28C4">
        <w:rPr>
          <w:szCs w:val="18"/>
        </w:rPr>
        <w:t xml:space="preserve">comfortable, and quality consistent electric bicycles. Its goal is for the </w:t>
      </w:r>
    </w:p>
    <w:p w:rsidR="007A28C4" w:rsidRDefault="007A28C4" w:rsidP="007A28C4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</w:t>
      </w:r>
      <w:r w:rsidRPr="007A28C4">
        <w:rPr>
          <w:szCs w:val="18"/>
        </w:rPr>
        <w:t xml:space="preserve">electric bicycle to become a household item in the USA. The number one </w:t>
      </w:r>
    </w:p>
    <w:p w:rsidR="007A28C4" w:rsidRDefault="007A28C4" w:rsidP="007A28C4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</w:t>
      </w:r>
      <w:r w:rsidRPr="007A28C4">
        <w:rPr>
          <w:szCs w:val="18"/>
        </w:rPr>
        <w:t>step in doing so is educating the public. To do this Prodeco provided the</w:t>
      </w:r>
    </w:p>
    <w:p w:rsidR="007A28C4" w:rsidRDefault="007A28C4" w:rsidP="007A28C4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</w:t>
      </w:r>
      <w:r w:rsidRPr="007A28C4">
        <w:rPr>
          <w:szCs w:val="18"/>
        </w:rPr>
        <w:t xml:space="preserve"> most technologically advanced electric bicycles that are both user friendly </w:t>
      </w:r>
    </w:p>
    <w:p w:rsidR="006A118E" w:rsidRDefault="007A28C4" w:rsidP="007A28C4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</w:t>
      </w:r>
      <w:r w:rsidRPr="007A28C4">
        <w:rPr>
          <w:szCs w:val="18"/>
        </w:rPr>
        <w:t xml:space="preserve">and environmentally safe. Electric bicycles do not pose a danger to the </w:t>
      </w:r>
    </w:p>
    <w:p w:rsidR="007A28C4" w:rsidRPr="007A28C4" w:rsidRDefault="006A118E" w:rsidP="007A28C4">
      <w:pPr>
        <w:ind w:firstLine="72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</w:t>
      </w:r>
      <w:r w:rsidR="007A28C4" w:rsidRPr="007A28C4">
        <w:rPr>
          <w:szCs w:val="18"/>
        </w:rPr>
        <w:t>environment because they do not emit carbon dioxide.</w:t>
      </w:r>
    </w:p>
    <w:p w:rsidR="0062555A" w:rsidRPr="007A28C4" w:rsidRDefault="0062555A" w:rsidP="007A28C4">
      <w:pPr>
        <w:jc w:val="both"/>
        <w:rPr>
          <w:szCs w:val="18"/>
        </w:rPr>
      </w:pPr>
    </w:p>
    <w:p w:rsidR="0062555A" w:rsidRDefault="0062555A" w:rsidP="0062555A">
      <w:pPr>
        <w:pStyle w:val="BodyText"/>
        <w:spacing w:before="0" w:after="0"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                                                                  </w:t>
      </w:r>
      <w:r w:rsidRPr="00177AEE">
        <w:rPr>
          <w:rFonts w:asciiTheme="minorHAnsi" w:hAnsiTheme="minorHAnsi"/>
          <w:b/>
        </w:rPr>
        <w:t xml:space="preserve"> Responsibilities:</w:t>
      </w:r>
    </w:p>
    <w:p w:rsidR="00AD2790" w:rsidRPr="00AD2790" w:rsidRDefault="0062555A" w:rsidP="00AD2790">
      <w:pPr>
        <w:ind w:left="845"/>
        <w:jc w:val="both"/>
        <w:rPr>
          <w:spacing w:val="-6"/>
          <w:position w:val="-2"/>
          <w:szCs w:val="18"/>
        </w:rPr>
      </w:pPr>
      <w:r w:rsidRPr="00AD2790">
        <w:rPr>
          <w:b/>
          <w:szCs w:val="18"/>
        </w:rPr>
        <w:t xml:space="preserve">                                          </w:t>
      </w:r>
      <w:r w:rsidR="00AD2790">
        <w:rPr>
          <w:b/>
          <w:szCs w:val="18"/>
        </w:rPr>
        <w:t xml:space="preserve">                      </w:t>
      </w:r>
      <w:r w:rsidRPr="00AD2790">
        <w:rPr>
          <w:b/>
          <w:szCs w:val="18"/>
        </w:rPr>
        <w:t xml:space="preserve"> </w:t>
      </w:r>
      <w:r w:rsidR="00AD2790" w:rsidRPr="00AD2790">
        <w:rPr>
          <w:szCs w:val="18"/>
        </w:rPr>
        <w:t xml:space="preserve"> </w:t>
      </w:r>
      <w:r w:rsidR="00AD2790" w:rsidRPr="00AD2790">
        <w:rPr>
          <w:spacing w:val="-6"/>
          <w:position w:val="-2"/>
          <w:szCs w:val="18"/>
        </w:rPr>
        <w:t>Involved in requirement gathering.</w:t>
      </w:r>
    </w:p>
    <w:p w:rsidR="00AD2790" w:rsidRPr="00AD2790" w:rsidRDefault="00AD2790" w:rsidP="00AD2790">
      <w:pPr>
        <w:ind w:left="845"/>
        <w:jc w:val="both"/>
        <w:rPr>
          <w:spacing w:val="-6"/>
          <w:position w:val="-2"/>
          <w:szCs w:val="18"/>
        </w:rPr>
      </w:pPr>
      <w:r>
        <w:rPr>
          <w:spacing w:val="-6"/>
          <w:position w:val="-2"/>
          <w:szCs w:val="18"/>
        </w:rPr>
        <w:t xml:space="preserve">                                                                            </w:t>
      </w:r>
      <w:r w:rsidRPr="00AD2790">
        <w:rPr>
          <w:spacing w:val="-6"/>
          <w:position w:val="-2"/>
          <w:szCs w:val="18"/>
        </w:rPr>
        <w:t>Involved in Data Model design.</w:t>
      </w:r>
    </w:p>
    <w:p w:rsidR="00AD2790" w:rsidRPr="00AD2790" w:rsidRDefault="00AD2790" w:rsidP="00AD2790">
      <w:pPr>
        <w:ind w:left="845"/>
        <w:rPr>
          <w:spacing w:val="-6"/>
          <w:position w:val="-2"/>
          <w:szCs w:val="18"/>
        </w:rPr>
      </w:pPr>
      <w:r>
        <w:rPr>
          <w:spacing w:val="-6"/>
          <w:position w:val="-2"/>
          <w:szCs w:val="18"/>
        </w:rPr>
        <w:t xml:space="preserve">                                                                            </w:t>
      </w:r>
      <w:r w:rsidRPr="00AD2790">
        <w:rPr>
          <w:spacing w:val="-6"/>
          <w:position w:val="-2"/>
          <w:szCs w:val="18"/>
        </w:rPr>
        <w:t>Involved in Application setup.</w:t>
      </w:r>
    </w:p>
    <w:p w:rsidR="00AD2790" w:rsidRPr="00AD2790" w:rsidRDefault="00AD2790" w:rsidP="00AD2790">
      <w:pPr>
        <w:ind w:left="845"/>
        <w:jc w:val="both"/>
        <w:rPr>
          <w:spacing w:val="-6"/>
          <w:position w:val="-2"/>
          <w:szCs w:val="18"/>
        </w:rPr>
      </w:pPr>
      <w:r>
        <w:rPr>
          <w:spacing w:val="-6"/>
          <w:position w:val="-2"/>
          <w:szCs w:val="18"/>
        </w:rPr>
        <w:t xml:space="preserve">                                                                            </w:t>
      </w:r>
      <w:r w:rsidRPr="00AD2790">
        <w:rPr>
          <w:spacing w:val="-6"/>
          <w:position w:val="-2"/>
          <w:szCs w:val="18"/>
        </w:rPr>
        <w:t>Involving in Admin Module.</w:t>
      </w:r>
    </w:p>
    <w:p w:rsidR="00AD2790" w:rsidRPr="00AD2790" w:rsidRDefault="00AD2790" w:rsidP="00AD2790">
      <w:pPr>
        <w:ind w:left="845"/>
        <w:jc w:val="both"/>
        <w:rPr>
          <w:spacing w:val="-6"/>
          <w:position w:val="-2"/>
          <w:szCs w:val="18"/>
        </w:rPr>
      </w:pPr>
      <w:r>
        <w:rPr>
          <w:spacing w:val="-6"/>
          <w:position w:val="-2"/>
          <w:szCs w:val="18"/>
        </w:rPr>
        <w:t xml:space="preserve">                                                                            </w:t>
      </w:r>
      <w:r w:rsidRPr="00AD2790">
        <w:rPr>
          <w:spacing w:val="-6"/>
          <w:position w:val="-2"/>
          <w:szCs w:val="18"/>
        </w:rPr>
        <w:t>Involving Adjuster Module</w:t>
      </w:r>
      <w:r w:rsidR="00735C3B">
        <w:rPr>
          <w:spacing w:val="-6"/>
          <w:position w:val="-2"/>
          <w:szCs w:val="18"/>
        </w:rPr>
        <w:t>,writing Linq Queries and write Stored Procedures.</w:t>
      </w:r>
    </w:p>
    <w:p w:rsidR="00F459CD" w:rsidRDefault="00F459CD" w:rsidP="00AD2790">
      <w:pPr>
        <w:ind w:left="845"/>
        <w:jc w:val="both"/>
        <w:rPr>
          <w:spacing w:val="-6"/>
          <w:position w:val="-2"/>
          <w:szCs w:val="18"/>
        </w:rPr>
      </w:pPr>
      <w:r>
        <w:rPr>
          <w:spacing w:val="-6"/>
          <w:position w:val="-2"/>
          <w:szCs w:val="18"/>
        </w:rPr>
        <w:t xml:space="preserve">                                                                                 </w:t>
      </w:r>
    </w:p>
    <w:p w:rsidR="00C02199" w:rsidRDefault="00C02199" w:rsidP="00AD2790">
      <w:pPr>
        <w:ind w:left="845"/>
        <w:jc w:val="both"/>
        <w:rPr>
          <w:spacing w:val="-6"/>
          <w:position w:val="-2"/>
          <w:szCs w:val="18"/>
        </w:rPr>
      </w:pPr>
      <w:r>
        <w:rPr>
          <w:spacing w:val="-6"/>
          <w:position w:val="-2"/>
          <w:szCs w:val="18"/>
        </w:rPr>
        <w:t xml:space="preserve">                                                                         </w:t>
      </w:r>
    </w:p>
    <w:p w:rsidR="00AD2790" w:rsidRDefault="00735C3B" w:rsidP="00C02199">
      <w:pPr>
        <w:pStyle w:val="BodyText"/>
        <w:spacing w:before="0" w:after="0" w:line="276" w:lineRule="auto"/>
        <w:rPr>
          <w:rFonts w:asciiTheme="minorHAnsi" w:hAnsiTheme="minorHAnsi" w:cs="Arial"/>
          <w:spacing w:val="-6"/>
          <w:position w:val="-2"/>
        </w:rPr>
      </w:pPr>
      <w:r>
        <w:rPr>
          <w:rFonts w:asciiTheme="minorHAnsi" w:hAnsiTheme="minorHAnsi" w:cs="Arial"/>
          <w:spacing w:val="-6"/>
          <w:position w:val="-2"/>
        </w:rPr>
        <w:lastRenderedPageBreak/>
        <w:t xml:space="preserve"> </w:t>
      </w:r>
    </w:p>
    <w:p w:rsidR="003F29C8" w:rsidRDefault="003F29C8" w:rsidP="001C68EB">
      <w:pPr>
        <w:rPr>
          <w:b/>
        </w:rPr>
      </w:pPr>
    </w:p>
    <w:p w:rsidR="003F29C8" w:rsidRDefault="003F29C8" w:rsidP="001C68EB">
      <w:pPr>
        <w:rPr>
          <w:b/>
        </w:rPr>
      </w:pPr>
    </w:p>
    <w:p w:rsidR="003F29C8" w:rsidRDefault="003F29C8" w:rsidP="001C68EB">
      <w:pPr>
        <w:rPr>
          <w:b/>
        </w:rPr>
      </w:pPr>
    </w:p>
    <w:p w:rsidR="003F29C8" w:rsidRDefault="003F29C8" w:rsidP="001C68EB">
      <w:pPr>
        <w:rPr>
          <w:b/>
        </w:rPr>
      </w:pPr>
    </w:p>
    <w:p w:rsidR="001C68EB" w:rsidRPr="007B4AA5" w:rsidRDefault="001C68EB" w:rsidP="001C68EB">
      <w:pPr>
        <w:rPr>
          <w:b/>
        </w:rPr>
      </w:pPr>
      <w:r w:rsidRPr="007B4AA5">
        <w:rPr>
          <w:b/>
        </w:rPr>
        <w:t xml:space="preserve">Project Name: </w:t>
      </w:r>
      <w:r w:rsidRPr="005D34DA">
        <w:rPr>
          <w:b/>
          <w:spacing w:val="4"/>
          <w:szCs w:val="18"/>
        </w:rPr>
        <w:t>iEconomics</w:t>
      </w:r>
    </w:p>
    <w:p w:rsidR="001C68EB" w:rsidRPr="00663325" w:rsidRDefault="001C68EB" w:rsidP="001C68EB">
      <w:pPr>
        <w:tabs>
          <w:tab w:val="left" w:pos="2715"/>
        </w:tabs>
        <w:rPr>
          <w:b/>
        </w:rPr>
      </w:pPr>
      <w:r w:rsidRPr="00663325">
        <w:rPr>
          <w:b/>
        </w:rPr>
        <w:t xml:space="preserve">Role: C#, </w:t>
      </w:r>
      <w:r>
        <w:rPr>
          <w:b/>
        </w:rPr>
        <w:t>WPF</w:t>
      </w:r>
      <w:r w:rsidRPr="00663325">
        <w:rPr>
          <w:b/>
        </w:rPr>
        <w:t xml:space="preserve">, </w:t>
      </w:r>
      <w:r>
        <w:rPr>
          <w:b/>
        </w:rPr>
        <w:t>Ado.net</w:t>
      </w:r>
      <w:r>
        <w:rPr>
          <w:b/>
        </w:rPr>
        <w:tab/>
      </w:r>
    </w:p>
    <w:p w:rsidR="009509F2" w:rsidRDefault="001C68EB" w:rsidP="001C68EB">
      <w:r w:rsidRPr="00663325">
        <w:rPr>
          <w:b/>
        </w:rPr>
        <w:t>and Sql Server developer</w:t>
      </w:r>
      <w:r>
        <w:t xml:space="preserve">                                    </w:t>
      </w:r>
    </w:p>
    <w:p w:rsidR="001C68EB" w:rsidRPr="00C0473A" w:rsidRDefault="009509F2" w:rsidP="00BD0078">
      <w:pPr>
        <w:spacing w:before="240"/>
      </w:pPr>
      <w:r>
        <w:t xml:space="preserve">                                                                                </w:t>
      </w:r>
      <w:r w:rsidR="001C68EB">
        <w:t xml:space="preserve"> </w:t>
      </w:r>
      <w:r w:rsidR="00C770F7" w:rsidRPr="007B4AA5">
        <w:rPr>
          <w:b/>
        </w:rPr>
        <w:t>Description</w:t>
      </w:r>
      <w:r w:rsidR="00C770F7" w:rsidRPr="00B93508">
        <w:rPr>
          <w:rFonts w:asciiTheme="majorHAnsi" w:hAnsiTheme="majorHAnsi"/>
          <w:sz w:val="22"/>
        </w:rPr>
        <w:t>:</w:t>
      </w:r>
      <w:r w:rsidR="001C68EB">
        <w:rPr>
          <w:rFonts w:asciiTheme="majorHAnsi" w:hAnsiTheme="majorHAnsi"/>
          <w:sz w:val="22"/>
        </w:rPr>
        <w:t xml:space="preserve">                                              </w:t>
      </w:r>
    </w:p>
    <w:p w:rsidR="00735C3B" w:rsidRDefault="001C68EB" w:rsidP="00735C3B">
      <w:pPr>
        <w:ind w:firstLine="720"/>
        <w:jc w:val="both"/>
        <w:rPr>
          <w:bCs/>
          <w:szCs w:val="18"/>
        </w:rPr>
      </w:pPr>
      <w:r>
        <w:rPr>
          <w:rFonts w:asciiTheme="majorHAnsi" w:hAnsiTheme="majorHAnsi"/>
          <w:sz w:val="22"/>
        </w:rPr>
        <w:t xml:space="preserve">                                                        </w:t>
      </w:r>
      <w:r w:rsidR="00735C3B" w:rsidRPr="00735C3B">
        <w:rPr>
          <w:bCs/>
          <w:szCs w:val="18"/>
        </w:rPr>
        <w:t xml:space="preserve">IEconomics is a Windows based application. Using this application to </w:t>
      </w:r>
    </w:p>
    <w:p w:rsidR="0032564F" w:rsidRDefault="00735C3B" w:rsidP="00735C3B">
      <w:pPr>
        <w:ind w:firstLine="720"/>
        <w:jc w:val="both"/>
        <w:rPr>
          <w:bCs/>
          <w:szCs w:val="18"/>
        </w:rPr>
      </w:pPr>
      <w:r>
        <w:rPr>
          <w:bCs/>
          <w:szCs w:val="18"/>
        </w:rPr>
        <w:t xml:space="preserve">                                                                     </w:t>
      </w:r>
      <w:r w:rsidRPr="00735C3B">
        <w:rPr>
          <w:bCs/>
          <w:szCs w:val="18"/>
        </w:rPr>
        <w:t xml:space="preserve">calculate the economics of each division under subcateries. This economic </w:t>
      </w:r>
    </w:p>
    <w:p w:rsidR="0032564F" w:rsidRDefault="0032564F" w:rsidP="00735C3B">
      <w:pPr>
        <w:ind w:firstLine="720"/>
        <w:jc w:val="both"/>
        <w:rPr>
          <w:bCs/>
          <w:szCs w:val="18"/>
        </w:rPr>
      </w:pPr>
      <w:r>
        <w:rPr>
          <w:bCs/>
          <w:szCs w:val="18"/>
        </w:rPr>
        <w:t xml:space="preserve">                                                                     </w:t>
      </w:r>
      <w:r w:rsidR="00735C3B" w:rsidRPr="00735C3B">
        <w:rPr>
          <w:bCs/>
          <w:szCs w:val="18"/>
        </w:rPr>
        <w:t xml:space="preserve">calculate in day wise, monthly, quarterly, yearly. The main purpose of this </w:t>
      </w:r>
    </w:p>
    <w:p w:rsidR="0032564F" w:rsidRDefault="0032564F" w:rsidP="00735C3B">
      <w:pPr>
        <w:ind w:firstLine="720"/>
        <w:jc w:val="both"/>
        <w:rPr>
          <w:bCs/>
          <w:szCs w:val="18"/>
        </w:rPr>
      </w:pPr>
      <w:r>
        <w:rPr>
          <w:bCs/>
          <w:szCs w:val="18"/>
        </w:rPr>
        <w:t xml:space="preserve">                                                                     </w:t>
      </w:r>
      <w:r w:rsidR="00735C3B" w:rsidRPr="00735C3B">
        <w:rPr>
          <w:bCs/>
          <w:szCs w:val="18"/>
        </w:rPr>
        <w:t xml:space="preserve">application is estimation of profit and loss when drilling the division. </w:t>
      </w:r>
    </w:p>
    <w:p w:rsidR="0032564F" w:rsidRDefault="0032564F" w:rsidP="00735C3B">
      <w:pPr>
        <w:ind w:firstLine="720"/>
        <w:jc w:val="both"/>
        <w:rPr>
          <w:bCs/>
          <w:szCs w:val="18"/>
        </w:rPr>
      </w:pPr>
      <w:r>
        <w:rPr>
          <w:bCs/>
          <w:szCs w:val="18"/>
        </w:rPr>
        <w:t xml:space="preserve">                                                                     </w:t>
      </w:r>
      <w:r w:rsidR="00735C3B" w:rsidRPr="00735C3B">
        <w:rPr>
          <w:bCs/>
          <w:szCs w:val="18"/>
        </w:rPr>
        <w:t xml:space="preserve">Discovery is the framework of this application. Using prism concept to </w:t>
      </w:r>
    </w:p>
    <w:p w:rsidR="00560BA8" w:rsidRDefault="0032564F" w:rsidP="00560BA8">
      <w:pPr>
        <w:ind w:firstLine="720"/>
        <w:jc w:val="both"/>
        <w:rPr>
          <w:bCs/>
          <w:szCs w:val="18"/>
        </w:rPr>
      </w:pPr>
      <w:r>
        <w:rPr>
          <w:bCs/>
          <w:szCs w:val="18"/>
        </w:rPr>
        <w:t xml:space="preserve">                                                                     </w:t>
      </w:r>
      <w:r w:rsidR="00735C3B" w:rsidRPr="00735C3B">
        <w:rPr>
          <w:bCs/>
          <w:szCs w:val="18"/>
        </w:rPr>
        <w:t xml:space="preserve">implement this application. Module catalog is the one of file that can be </w:t>
      </w:r>
    </w:p>
    <w:p w:rsidR="001C68EB" w:rsidRPr="00560BA8" w:rsidRDefault="00560BA8" w:rsidP="00560BA8">
      <w:pPr>
        <w:ind w:firstLine="720"/>
        <w:jc w:val="both"/>
        <w:rPr>
          <w:bCs/>
          <w:szCs w:val="18"/>
        </w:rPr>
      </w:pPr>
      <w:r>
        <w:rPr>
          <w:bCs/>
          <w:szCs w:val="18"/>
        </w:rPr>
        <w:t xml:space="preserve">                                                                    </w:t>
      </w:r>
      <w:r w:rsidR="000C44DD">
        <w:rPr>
          <w:bCs/>
          <w:szCs w:val="18"/>
        </w:rPr>
        <w:t xml:space="preserve"> </w:t>
      </w:r>
      <w:r w:rsidR="00735C3B" w:rsidRPr="00735C3B">
        <w:rPr>
          <w:bCs/>
          <w:szCs w:val="18"/>
        </w:rPr>
        <w:t>used to load the all modules</w:t>
      </w:r>
    </w:p>
    <w:p w:rsidR="001C68EB" w:rsidRPr="007A28C4" w:rsidRDefault="001C68EB" w:rsidP="00F0424E">
      <w:pPr>
        <w:spacing w:before="240"/>
        <w:jc w:val="both"/>
        <w:rPr>
          <w:szCs w:val="18"/>
        </w:rPr>
      </w:pPr>
    </w:p>
    <w:p w:rsidR="001C68EB" w:rsidRDefault="001C68EB" w:rsidP="001C68EB">
      <w:pPr>
        <w:pStyle w:val="BodyText"/>
        <w:spacing w:before="0" w:after="0"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                                                                   </w:t>
      </w:r>
      <w:r w:rsidRPr="00177AEE">
        <w:rPr>
          <w:rFonts w:asciiTheme="minorHAnsi" w:hAnsiTheme="minorHAnsi"/>
          <w:b/>
        </w:rPr>
        <w:t xml:space="preserve"> Responsibilities:</w:t>
      </w:r>
    </w:p>
    <w:p w:rsidR="00EC13AE" w:rsidRPr="00EC13AE" w:rsidRDefault="00EC13AE" w:rsidP="00EC13AE">
      <w:pPr>
        <w:jc w:val="both"/>
        <w:rPr>
          <w:spacing w:val="-6"/>
          <w:position w:val="-2"/>
          <w:szCs w:val="18"/>
        </w:rPr>
      </w:pPr>
      <w:r>
        <w:rPr>
          <w:b/>
          <w:szCs w:val="18"/>
        </w:rPr>
        <w:t xml:space="preserve">                  </w:t>
      </w:r>
      <w:r w:rsidR="001C68EB" w:rsidRPr="00AD2790">
        <w:rPr>
          <w:b/>
          <w:szCs w:val="18"/>
        </w:rPr>
        <w:t xml:space="preserve">                                        </w:t>
      </w:r>
      <w:r w:rsidR="001C68EB">
        <w:rPr>
          <w:b/>
          <w:szCs w:val="18"/>
        </w:rPr>
        <w:t xml:space="preserve">                      </w:t>
      </w:r>
      <w:r w:rsidR="001C68EB" w:rsidRPr="00AD2790">
        <w:rPr>
          <w:b/>
          <w:szCs w:val="18"/>
        </w:rPr>
        <w:t xml:space="preserve"> </w:t>
      </w:r>
      <w:r w:rsidR="001C68EB" w:rsidRPr="00EC13AE">
        <w:rPr>
          <w:szCs w:val="18"/>
        </w:rPr>
        <w:t xml:space="preserve"> </w:t>
      </w:r>
      <w:r w:rsidRPr="00EC13AE">
        <w:rPr>
          <w:szCs w:val="18"/>
        </w:rPr>
        <w:t>Involving in User Interface Design using telerik controls</w:t>
      </w:r>
      <w:r w:rsidRPr="00EC13AE">
        <w:rPr>
          <w:spacing w:val="-6"/>
          <w:position w:val="-2"/>
          <w:szCs w:val="18"/>
        </w:rPr>
        <w:t>.</w:t>
      </w:r>
    </w:p>
    <w:p w:rsidR="00EC13AE" w:rsidRPr="00EC13AE" w:rsidRDefault="00EC13AE" w:rsidP="00EC13AE">
      <w:pPr>
        <w:ind w:left="845" w:right="180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</w:t>
      </w:r>
      <w:r w:rsidRPr="00EC13AE">
        <w:rPr>
          <w:szCs w:val="18"/>
        </w:rPr>
        <w:t>Involving in Coding Using C#.Net.</w:t>
      </w:r>
    </w:p>
    <w:p w:rsidR="00EC13AE" w:rsidRPr="00EC13AE" w:rsidRDefault="00EC13AE" w:rsidP="00EC13AE">
      <w:pPr>
        <w:ind w:left="845"/>
        <w:jc w:val="both"/>
        <w:rPr>
          <w:spacing w:val="-6"/>
          <w:position w:val="-2"/>
          <w:szCs w:val="18"/>
        </w:rPr>
      </w:pPr>
      <w:r>
        <w:rPr>
          <w:szCs w:val="18"/>
        </w:rPr>
        <w:t xml:space="preserve">                                                                  </w:t>
      </w:r>
      <w:r w:rsidRPr="00EC13AE">
        <w:rPr>
          <w:szCs w:val="18"/>
        </w:rPr>
        <w:t>Using ADO.NET Concepts to get the data from database.</w:t>
      </w:r>
    </w:p>
    <w:p w:rsidR="001C68EB" w:rsidRPr="00EC13AE" w:rsidRDefault="001C68EB" w:rsidP="00EC13AE">
      <w:pPr>
        <w:ind w:left="845"/>
        <w:jc w:val="both"/>
        <w:rPr>
          <w:b/>
          <w:bCs/>
          <w:position w:val="10"/>
          <w:szCs w:val="18"/>
        </w:rPr>
      </w:pPr>
    </w:p>
    <w:p w:rsidR="0062555A" w:rsidRPr="00B15388" w:rsidRDefault="0062555A" w:rsidP="00AD2790">
      <w:pPr>
        <w:suppressAutoHyphens/>
        <w:spacing w:line="276" w:lineRule="auto"/>
        <w:jc w:val="both"/>
        <w:rPr>
          <w:rFonts w:eastAsia="Times New Roman" w:cs="Arial"/>
          <w:color w:val="000000"/>
          <w:szCs w:val="18"/>
        </w:rPr>
      </w:pPr>
    </w:p>
    <w:p w:rsidR="0062555A" w:rsidRPr="00B15388" w:rsidRDefault="0062555A" w:rsidP="00B15388">
      <w:pPr>
        <w:pStyle w:val="NoSpacing"/>
        <w:spacing w:line="276" w:lineRule="auto"/>
        <w:ind w:left="720"/>
        <w:jc w:val="both"/>
        <w:rPr>
          <w:rFonts w:eastAsia="Times New Roman" w:cs="Arial"/>
          <w:color w:val="000000"/>
          <w:szCs w:val="18"/>
        </w:rPr>
      </w:pPr>
    </w:p>
    <w:p w:rsidR="00B15388" w:rsidRPr="00AF79AC" w:rsidRDefault="00B15388" w:rsidP="00B15388">
      <w:pPr>
        <w:pStyle w:val="NoSpacing"/>
        <w:spacing w:line="276" w:lineRule="auto"/>
        <w:ind w:left="720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</w:p>
    <w:p w:rsidR="00B561A2" w:rsidRPr="00177AEE" w:rsidRDefault="00B561A2" w:rsidP="00B561A2">
      <w:pPr>
        <w:pStyle w:val="BodyText"/>
        <w:spacing w:before="0" w:after="0" w:line="276" w:lineRule="auto"/>
        <w:ind w:left="720"/>
        <w:jc w:val="both"/>
        <w:rPr>
          <w:rFonts w:asciiTheme="minorHAnsi" w:hAnsiTheme="minorHAnsi"/>
          <w:b/>
          <w:bCs/>
          <w:position w:val="10"/>
        </w:rPr>
      </w:pPr>
    </w:p>
    <w:p w:rsidR="00177AEE" w:rsidRPr="00B561A2" w:rsidRDefault="00177AEE" w:rsidP="00B561A2">
      <w:pPr>
        <w:pStyle w:val="BodyText"/>
        <w:spacing w:before="0" w:after="0" w:line="276" w:lineRule="auto"/>
        <w:ind w:left="720"/>
        <w:jc w:val="both"/>
        <w:rPr>
          <w:rFonts w:asciiTheme="minorHAnsi" w:hAnsiTheme="minorHAnsi" w:cs="Arial"/>
          <w:spacing w:val="-6"/>
          <w:position w:val="-2"/>
        </w:rPr>
      </w:pPr>
      <w:r>
        <w:rPr>
          <w:rFonts w:asciiTheme="minorHAnsi" w:hAnsiTheme="minorHAnsi" w:cs="Arial"/>
          <w:spacing w:val="-6"/>
          <w:position w:val="-2"/>
        </w:rPr>
        <w:t xml:space="preserve">                         </w:t>
      </w:r>
      <w:r w:rsidR="00C41E91">
        <w:rPr>
          <w:rFonts w:asciiTheme="minorHAnsi" w:hAnsiTheme="minorHAnsi" w:cs="Arial"/>
          <w:spacing w:val="-6"/>
          <w:position w:val="-2"/>
        </w:rPr>
        <w:t xml:space="preserve">  </w:t>
      </w:r>
    </w:p>
    <w:p w:rsidR="007B4AA5" w:rsidRPr="00177AEE" w:rsidRDefault="00C02199" w:rsidP="007F2709">
      <w:pPr>
        <w:pStyle w:val="NoSpacing"/>
        <w:spacing w:before="240"/>
        <w:jc w:val="both"/>
        <w:rPr>
          <w:b/>
        </w:rPr>
      </w:pPr>
      <w:r>
        <w:rPr>
          <w:b/>
        </w:rPr>
        <w:t xml:space="preserve">      </w:t>
      </w:r>
    </w:p>
    <w:p w:rsidR="008828E2" w:rsidRDefault="008828E2" w:rsidP="00E67678"/>
    <w:p w:rsidR="00D573EF" w:rsidRDefault="00D573EF" w:rsidP="005D1357">
      <w:pPr>
        <w:spacing w:before="240"/>
      </w:pPr>
    </w:p>
    <w:p w:rsidR="00D573EF" w:rsidRDefault="00D573EF" w:rsidP="00D573EF">
      <w:pPr>
        <w:ind w:left="4320"/>
      </w:pPr>
    </w:p>
    <w:p w:rsidR="00E67678" w:rsidRDefault="00DA710F" w:rsidP="00D573EF">
      <w:pPr>
        <w:ind w:left="4320"/>
      </w:pPr>
      <w:r>
        <w:t xml:space="preserve"> </w:t>
      </w:r>
    </w:p>
    <w:p w:rsidR="00E67678" w:rsidRDefault="00E67678" w:rsidP="00D573EF">
      <w:pPr>
        <w:ind w:left="4320"/>
      </w:pPr>
    </w:p>
    <w:p w:rsidR="00DF0689" w:rsidRDefault="00DA710F" w:rsidP="00DF0689">
      <w:pPr>
        <w:ind w:left="4320"/>
      </w:pPr>
      <w:r>
        <w:t xml:space="preserve"> </w:t>
      </w:r>
    </w:p>
    <w:p w:rsidR="00036C01" w:rsidRDefault="00DA710F" w:rsidP="00842381">
      <w:r>
        <w:t xml:space="preserve"> </w:t>
      </w:r>
    </w:p>
    <w:p w:rsidR="00036C01" w:rsidRDefault="00036C01" w:rsidP="00842381"/>
    <w:sectPr w:rsidR="00036C01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74F" w:rsidRDefault="00C1774F" w:rsidP="000C45FF">
      <w:r>
        <w:separator/>
      </w:r>
    </w:p>
  </w:endnote>
  <w:endnote w:type="continuationSeparator" w:id="1">
    <w:p w:rsidR="00C1774F" w:rsidRDefault="00C1774F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74F" w:rsidRDefault="00C1774F" w:rsidP="000C45FF">
      <w:r>
        <w:separator/>
      </w:r>
    </w:p>
  </w:footnote>
  <w:footnote w:type="continuationSeparator" w:id="1">
    <w:p w:rsidR="00C1774F" w:rsidRDefault="00C1774F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11045459" name="Graphic 1511045459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9.75pt" o:bullet="t">
        <v:imagedata r:id="rId1" o:title="BD21300_"/>
      </v:shape>
    </w:pict>
  </w:numPicBullet>
  <w:abstractNum w:abstractNumId="0">
    <w:nsid w:val="15547BB8"/>
    <w:multiLevelType w:val="hybridMultilevel"/>
    <w:tmpl w:val="31F4B444"/>
    <w:lvl w:ilvl="0" w:tplc="84DC916E">
      <w:start w:val="1"/>
      <w:numFmt w:val="bullet"/>
      <w:lvlText w:val=""/>
      <w:lvlPicBulletId w:val="0"/>
      <w:lvlJc w:val="left"/>
      <w:pPr>
        <w:ind w:left="845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>
    <w:nsid w:val="21557B03"/>
    <w:multiLevelType w:val="hybridMultilevel"/>
    <w:tmpl w:val="CBD64434"/>
    <w:lvl w:ilvl="0" w:tplc="84DC91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7614E"/>
    <w:multiLevelType w:val="hybridMultilevel"/>
    <w:tmpl w:val="27761C7A"/>
    <w:lvl w:ilvl="0" w:tplc="84DC91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33E19"/>
    <w:rsid w:val="000362C8"/>
    <w:rsid w:val="00036450"/>
    <w:rsid w:val="00036C01"/>
    <w:rsid w:val="00094499"/>
    <w:rsid w:val="000B5437"/>
    <w:rsid w:val="000B5654"/>
    <w:rsid w:val="000C29F2"/>
    <w:rsid w:val="000C44DD"/>
    <w:rsid w:val="000C45FF"/>
    <w:rsid w:val="000D005F"/>
    <w:rsid w:val="000E3FD1"/>
    <w:rsid w:val="000E4DD5"/>
    <w:rsid w:val="00101E70"/>
    <w:rsid w:val="00102A54"/>
    <w:rsid w:val="00105CF0"/>
    <w:rsid w:val="00112054"/>
    <w:rsid w:val="001317D8"/>
    <w:rsid w:val="00131C3C"/>
    <w:rsid w:val="001525E1"/>
    <w:rsid w:val="00163CE7"/>
    <w:rsid w:val="00177AEE"/>
    <w:rsid w:val="00180329"/>
    <w:rsid w:val="0019001F"/>
    <w:rsid w:val="001A74A5"/>
    <w:rsid w:val="001B2ABD"/>
    <w:rsid w:val="001C68EB"/>
    <w:rsid w:val="001E0391"/>
    <w:rsid w:val="001E1759"/>
    <w:rsid w:val="001E5184"/>
    <w:rsid w:val="001F1ECC"/>
    <w:rsid w:val="002260FC"/>
    <w:rsid w:val="002400EB"/>
    <w:rsid w:val="00256CF7"/>
    <w:rsid w:val="002670DC"/>
    <w:rsid w:val="00281FD5"/>
    <w:rsid w:val="00286A47"/>
    <w:rsid w:val="0029759C"/>
    <w:rsid w:val="002F4917"/>
    <w:rsid w:val="0030481B"/>
    <w:rsid w:val="003156FC"/>
    <w:rsid w:val="003254B5"/>
    <w:rsid w:val="0032564F"/>
    <w:rsid w:val="0034316D"/>
    <w:rsid w:val="0035174E"/>
    <w:rsid w:val="003616FC"/>
    <w:rsid w:val="0037121F"/>
    <w:rsid w:val="00377A3E"/>
    <w:rsid w:val="003910D8"/>
    <w:rsid w:val="003A6B7D"/>
    <w:rsid w:val="003B06CA"/>
    <w:rsid w:val="003E68C9"/>
    <w:rsid w:val="003F29C8"/>
    <w:rsid w:val="00403B01"/>
    <w:rsid w:val="004071FC"/>
    <w:rsid w:val="00445947"/>
    <w:rsid w:val="0045162C"/>
    <w:rsid w:val="004813B3"/>
    <w:rsid w:val="00492487"/>
    <w:rsid w:val="00496591"/>
    <w:rsid w:val="004C63E4"/>
    <w:rsid w:val="004D3011"/>
    <w:rsid w:val="004D4533"/>
    <w:rsid w:val="00521610"/>
    <w:rsid w:val="005236EE"/>
    <w:rsid w:val="005262AC"/>
    <w:rsid w:val="00526C51"/>
    <w:rsid w:val="00541352"/>
    <w:rsid w:val="00560BA8"/>
    <w:rsid w:val="00583476"/>
    <w:rsid w:val="0059705C"/>
    <w:rsid w:val="005A024F"/>
    <w:rsid w:val="005B7221"/>
    <w:rsid w:val="005C3885"/>
    <w:rsid w:val="005D1357"/>
    <w:rsid w:val="005D34DA"/>
    <w:rsid w:val="005E39D5"/>
    <w:rsid w:val="005E4403"/>
    <w:rsid w:val="005F6765"/>
    <w:rsid w:val="00600670"/>
    <w:rsid w:val="006174C4"/>
    <w:rsid w:val="0062123A"/>
    <w:rsid w:val="0062555A"/>
    <w:rsid w:val="00627F2B"/>
    <w:rsid w:val="006434FD"/>
    <w:rsid w:val="00646DAC"/>
    <w:rsid w:val="00646E75"/>
    <w:rsid w:val="00663325"/>
    <w:rsid w:val="00670301"/>
    <w:rsid w:val="006733A3"/>
    <w:rsid w:val="006771D0"/>
    <w:rsid w:val="00686456"/>
    <w:rsid w:val="006942A0"/>
    <w:rsid w:val="006A118E"/>
    <w:rsid w:val="006A71C3"/>
    <w:rsid w:val="0070423D"/>
    <w:rsid w:val="00715FCB"/>
    <w:rsid w:val="00731013"/>
    <w:rsid w:val="00735C3B"/>
    <w:rsid w:val="00743101"/>
    <w:rsid w:val="00764C9F"/>
    <w:rsid w:val="007775E1"/>
    <w:rsid w:val="007867A0"/>
    <w:rsid w:val="007927F5"/>
    <w:rsid w:val="007A28C4"/>
    <w:rsid w:val="007B4AA5"/>
    <w:rsid w:val="007D5B7D"/>
    <w:rsid w:val="007E02D2"/>
    <w:rsid w:val="007E39A0"/>
    <w:rsid w:val="007F2709"/>
    <w:rsid w:val="00802CA0"/>
    <w:rsid w:val="00817731"/>
    <w:rsid w:val="00833E19"/>
    <w:rsid w:val="00842381"/>
    <w:rsid w:val="00871EBC"/>
    <w:rsid w:val="00881A10"/>
    <w:rsid w:val="008828E2"/>
    <w:rsid w:val="00900C0F"/>
    <w:rsid w:val="009260CD"/>
    <w:rsid w:val="00931EE6"/>
    <w:rsid w:val="00940A66"/>
    <w:rsid w:val="009509F2"/>
    <w:rsid w:val="00952C25"/>
    <w:rsid w:val="00966958"/>
    <w:rsid w:val="00967BC9"/>
    <w:rsid w:val="009828F8"/>
    <w:rsid w:val="0098492E"/>
    <w:rsid w:val="00986436"/>
    <w:rsid w:val="009935E1"/>
    <w:rsid w:val="009A6EC9"/>
    <w:rsid w:val="009B76F5"/>
    <w:rsid w:val="009C0AF3"/>
    <w:rsid w:val="009C40ED"/>
    <w:rsid w:val="00A10EF8"/>
    <w:rsid w:val="00A2118D"/>
    <w:rsid w:val="00A32B34"/>
    <w:rsid w:val="00A46959"/>
    <w:rsid w:val="00AB2B45"/>
    <w:rsid w:val="00AB62D6"/>
    <w:rsid w:val="00AD0A50"/>
    <w:rsid w:val="00AD2790"/>
    <w:rsid w:val="00AD76E2"/>
    <w:rsid w:val="00B15388"/>
    <w:rsid w:val="00B20152"/>
    <w:rsid w:val="00B359E4"/>
    <w:rsid w:val="00B45F5D"/>
    <w:rsid w:val="00B561A2"/>
    <w:rsid w:val="00B57D98"/>
    <w:rsid w:val="00B6524A"/>
    <w:rsid w:val="00B65BE1"/>
    <w:rsid w:val="00B70850"/>
    <w:rsid w:val="00B93508"/>
    <w:rsid w:val="00BC2A98"/>
    <w:rsid w:val="00BD0078"/>
    <w:rsid w:val="00BD0FAA"/>
    <w:rsid w:val="00BD4265"/>
    <w:rsid w:val="00BD4F70"/>
    <w:rsid w:val="00C02199"/>
    <w:rsid w:val="00C0473A"/>
    <w:rsid w:val="00C066B6"/>
    <w:rsid w:val="00C13562"/>
    <w:rsid w:val="00C15C87"/>
    <w:rsid w:val="00C1774F"/>
    <w:rsid w:val="00C37BA1"/>
    <w:rsid w:val="00C41E91"/>
    <w:rsid w:val="00C42572"/>
    <w:rsid w:val="00C4674C"/>
    <w:rsid w:val="00C506CF"/>
    <w:rsid w:val="00C52BB4"/>
    <w:rsid w:val="00C7092F"/>
    <w:rsid w:val="00C72BED"/>
    <w:rsid w:val="00C770F7"/>
    <w:rsid w:val="00C85D67"/>
    <w:rsid w:val="00C954F2"/>
    <w:rsid w:val="00C9578B"/>
    <w:rsid w:val="00CA2CC5"/>
    <w:rsid w:val="00CB0055"/>
    <w:rsid w:val="00CD38AD"/>
    <w:rsid w:val="00CF473D"/>
    <w:rsid w:val="00D2522B"/>
    <w:rsid w:val="00D405AD"/>
    <w:rsid w:val="00D422DE"/>
    <w:rsid w:val="00D4785E"/>
    <w:rsid w:val="00D5459D"/>
    <w:rsid w:val="00D573EF"/>
    <w:rsid w:val="00D965AF"/>
    <w:rsid w:val="00DA1F4D"/>
    <w:rsid w:val="00DA2F33"/>
    <w:rsid w:val="00DA710F"/>
    <w:rsid w:val="00DB5C88"/>
    <w:rsid w:val="00DB63CE"/>
    <w:rsid w:val="00DC2285"/>
    <w:rsid w:val="00DD172A"/>
    <w:rsid w:val="00DE0221"/>
    <w:rsid w:val="00DE13FE"/>
    <w:rsid w:val="00DE382C"/>
    <w:rsid w:val="00DE5E64"/>
    <w:rsid w:val="00DF0689"/>
    <w:rsid w:val="00E25A26"/>
    <w:rsid w:val="00E4381A"/>
    <w:rsid w:val="00E5069E"/>
    <w:rsid w:val="00E55D74"/>
    <w:rsid w:val="00E67678"/>
    <w:rsid w:val="00E67A56"/>
    <w:rsid w:val="00EA68FF"/>
    <w:rsid w:val="00EC13AE"/>
    <w:rsid w:val="00ED313E"/>
    <w:rsid w:val="00ED635A"/>
    <w:rsid w:val="00EF07AF"/>
    <w:rsid w:val="00F0424E"/>
    <w:rsid w:val="00F14B0C"/>
    <w:rsid w:val="00F367AF"/>
    <w:rsid w:val="00F459CD"/>
    <w:rsid w:val="00F557BD"/>
    <w:rsid w:val="00F60274"/>
    <w:rsid w:val="00F77FB9"/>
    <w:rsid w:val="00F87CED"/>
    <w:rsid w:val="00F917F6"/>
    <w:rsid w:val="00F96A0C"/>
    <w:rsid w:val="00FA6AFC"/>
    <w:rsid w:val="00FB068F"/>
    <w:rsid w:val="00FD1A5B"/>
    <w:rsid w:val="00FD6A61"/>
    <w:rsid w:val="00FD7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C4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D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81A10"/>
    <w:rPr>
      <w:sz w:val="18"/>
      <w:szCs w:val="22"/>
    </w:rPr>
  </w:style>
  <w:style w:type="paragraph" w:styleId="BodyText">
    <w:name w:val="Body Text"/>
    <w:basedOn w:val="Normal"/>
    <w:link w:val="BodyTextChar"/>
    <w:uiPriority w:val="99"/>
    <w:rsid w:val="00177AEE"/>
    <w:pPr>
      <w:spacing w:before="40" w:after="120"/>
    </w:pPr>
    <w:rPr>
      <w:rFonts w:ascii="Arial" w:eastAsia="Times New Roman" w:hAnsi="Arial" w:cs="Times New Roman"/>
      <w:szCs w:val="18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177AEE"/>
    <w:rPr>
      <w:rFonts w:ascii="Arial" w:eastAsia="Times New Roman" w:hAnsi="Arial" w:cs="Times New Roman"/>
      <w:sz w:val="18"/>
      <w:szCs w:val="18"/>
      <w:lang w:val="en-GB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5388"/>
    <w:rPr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00704514\AppData\Local\Microsoft\Office\16.0\DTS\en-IN%7b47338531-17C2-4072-BC78-7AD1ED138405%7d\%7b89FA9B59-D27E-40EC-A6F6-956F744D024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12E232745F486DBA98DA321E7ED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6B085-C8BD-4E3F-B753-207A6662CF54}"/>
      </w:docPartPr>
      <w:docPartBody>
        <w:p w:rsidR="00B532D3" w:rsidRDefault="00D57309" w:rsidP="00D57309">
          <w:pPr>
            <w:pStyle w:val="B712E232745F486DBA98DA321E7EDC38"/>
          </w:pPr>
          <w:r w:rsidRPr="00CB0055">
            <w:t>Contact</w:t>
          </w:r>
        </w:p>
      </w:docPartBody>
    </w:docPart>
    <w:docPart>
      <w:docPartPr>
        <w:name w:val="13DBCCAD7B96464C82C501BDF6D7F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3BF63-1755-435A-A424-F0960A36ABCB}"/>
      </w:docPartPr>
      <w:docPartBody>
        <w:p w:rsidR="00B532D3" w:rsidRDefault="00D57309" w:rsidP="00D57309">
          <w:pPr>
            <w:pStyle w:val="13DBCCAD7B96464C82C501BDF6D7F091"/>
          </w:pPr>
          <w:r w:rsidRPr="004D3011">
            <w:t>PHONE:</w:t>
          </w:r>
        </w:p>
      </w:docPartBody>
    </w:docPart>
    <w:docPart>
      <w:docPartPr>
        <w:name w:val="A7C128E5178F455D99F831F5C91B9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4759-A6A8-41FB-8D5D-2114D6EE9AFC}"/>
      </w:docPartPr>
      <w:docPartBody>
        <w:p w:rsidR="00B532D3" w:rsidRDefault="00D57309" w:rsidP="00D57309">
          <w:pPr>
            <w:pStyle w:val="A7C128E5178F455D99F831F5C91B9E4C"/>
          </w:pPr>
          <w:r w:rsidRPr="004D3011">
            <w:t>EMAIL:</w:t>
          </w:r>
        </w:p>
      </w:docPartBody>
    </w:docPart>
    <w:docPart>
      <w:docPartPr>
        <w:name w:val="8D0201A26D614DEE95F8257F81AE7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D0CAF-BA8A-4B52-A4F5-F32FC7D42B4C}"/>
      </w:docPartPr>
      <w:docPartBody>
        <w:p w:rsidR="00B532D3" w:rsidRDefault="00D57309" w:rsidP="00D57309">
          <w:pPr>
            <w:pStyle w:val="8D0201A26D614DEE95F8257F81AE738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3A40"/>
    <w:rsid w:val="00053A40"/>
    <w:rsid w:val="005F68F2"/>
    <w:rsid w:val="0066176F"/>
    <w:rsid w:val="00B210A1"/>
    <w:rsid w:val="00B532D3"/>
    <w:rsid w:val="00BF1A49"/>
    <w:rsid w:val="00BF4B12"/>
    <w:rsid w:val="00CF6FFF"/>
    <w:rsid w:val="00D57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D3"/>
  </w:style>
  <w:style w:type="paragraph" w:styleId="Heading2">
    <w:name w:val="heading 2"/>
    <w:basedOn w:val="Normal"/>
    <w:next w:val="Normal"/>
    <w:link w:val="Heading2Char"/>
    <w:uiPriority w:val="9"/>
    <w:qFormat/>
    <w:rsid w:val="00B532D3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F3D0E99DCA48DAA13B04B078612405">
    <w:name w:val="C1F3D0E99DCA48DAA13B04B078612405"/>
    <w:rsid w:val="00B532D3"/>
  </w:style>
  <w:style w:type="paragraph" w:customStyle="1" w:styleId="36BA8F93F5CF4A5FB41490920CE09FE3">
    <w:name w:val="36BA8F93F5CF4A5FB41490920CE09FE3"/>
    <w:rsid w:val="00B532D3"/>
  </w:style>
  <w:style w:type="paragraph" w:customStyle="1" w:styleId="B92A7FFE614742FF9AAB87480E433708">
    <w:name w:val="B92A7FFE614742FF9AAB87480E433708"/>
    <w:rsid w:val="00B532D3"/>
  </w:style>
  <w:style w:type="character" w:styleId="Hyperlink">
    <w:name w:val="Hyperlink"/>
    <w:basedOn w:val="DefaultParagraphFont"/>
    <w:uiPriority w:val="99"/>
    <w:unhideWhenUsed/>
    <w:rsid w:val="00B532D3"/>
    <w:rPr>
      <w:color w:val="943634" w:themeColor="accent2" w:themeShade="BF"/>
      <w:u w:val="single"/>
    </w:rPr>
  </w:style>
  <w:style w:type="paragraph" w:customStyle="1" w:styleId="D3B76F3A9C9645EE8EFB6227CDCFF501">
    <w:name w:val="D3B76F3A9C9645EE8EFB6227CDCFF501"/>
    <w:rsid w:val="00B532D3"/>
  </w:style>
  <w:style w:type="paragraph" w:customStyle="1" w:styleId="45036C2650D7497BB2F2AFA845D613E2">
    <w:name w:val="45036C2650D7497BB2F2AFA845D613E2"/>
    <w:rsid w:val="00B532D3"/>
  </w:style>
  <w:style w:type="paragraph" w:customStyle="1" w:styleId="2D97CC1F8ABE4AB7BC2A7FD5B8814E08">
    <w:name w:val="2D97CC1F8ABE4AB7BC2A7FD5B8814E08"/>
    <w:rsid w:val="00B532D3"/>
  </w:style>
  <w:style w:type="paragraph" w:customStyle="1" w:styleId="61AD8CF1CAC84FE18F6F99D4FBB15251">
    <w:name w:val="61AD8CF1CAC84FE18F6F99D4FBB15251"/>
    <w:rsid w:val="00B532D3"/>
  </w:style>
  <w:style w:type="paragraph" w:customStyle="1" w:styleId="2F08F359D9164F418C1C0A077DE18918">
    <w:name w:val="2F08F359D9164F418C1C0A077DE18918"/>
    <w:rsid w:val="00B532D3"/>
  </w:style>
  <w:style w:type="paragraph" w:customStyle="1" w:styleId="1064816C5C6A484FAAF579BC275BDECA">
    <w:name w:val="1064816C5C6A484FAAF579BC275BDECA"/>
    <w:rsid w:val="00B532D3"/>
  </w:style>
  <w:style w:type="paragraph" w:customStyle="1" w:styleId="9F81DFCB03264AF6AC080FFEE5BDDC16">
    <w:name w:val="9F81DFCB03264AF6AC080FFEE5BDDC16"/>
    <w:rsid w:val="00B532D3"/>
  </w:style>
  <w:style w:type="paragraph" w:customStyle="1" w:styleId="FF4CCCE8399445518727B7F6CA88C707">
    <w:name w:val="FF4CCCE8399445518727B7F6CA88C707"/>
    <w:rsid w:val="00B532D3"/>
  </w:style>
  <w:style w:type="paragraph" w:customStyle="1" w:styleId="F294C990024F4877B569E2DAEA50CAE1">
    <w:name w:val="F294C990024F4877B569E2DAEA50CAE1"/>
    <w:rsid w:val="00B532D3"/>
  </w:style>
  <w:style w:type="paragraph" w:customStyle="1" w:styleId="5E39B2DEDECA4B0A8EA22069B9AF3C10">
    <w:name w:val="5E39B2DEDECA4B0A8EA22069B9AF3C10"/>
    <w:rsid w:val="00B532D3"/>
  </w:style>
  <w:style w:type="paragraph" w:customStyle="1" w:styleId="B366C706D55C4142961F949BBE6D662D">
    <w:name w:val="B366C706D55C4142961F949BBE6D662D"/>
    <w:rsid w:val="00B532D3"/>
  </w:style>
  <w:style w:type="paragraph" w:customStyle="1" w:styleId="DF70A0E358154680B63F800C82B997CE">
    <w:name w:val="DF70A0E358154680B63F800C82B997CE"/>
    <w:rsid w:val="00B532D3"/>
  </w:style>
  <w:style w:type="paragraph" w:customStyle="1" w:styleId="1BFB00BBDE21413788849ED7C5DB2072">
    <w:name w:val="1BFB00BBDE21413788849ED7C5DB2072"/>
    <w:rsid w:val="00B532D3"/>
  </w:style>
  <w:style w:type="paragraph" w:customStyle="1" w:styleId="8FC7E65B94D94598BAA2B26DE2A393D5">
    <w:name w:val="8FC7E65B94D94598BAA2B26DE2A393D5"/>
    <w:rsid w:val="00B532D3"/>
  </w:style>
  <w:style w:type="character" w:customStyle="1" w:styleId="Heading2Char">
    <w:name w:val="Heading 2 Char"/>
    <w:basedOn w:val="DefaultParagraphFont"/>
    <w:link w:val="Heading2"/>
    <w:uiPriority w:val="9"/>
    <w:rsid w:val="00B532D3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</w:rPr>
  </w:style>
  <w:style w:type="paragraph" w:customStyle="1" w:styleId="69BEEF99949749109A897EC5FB517C3E">
    <w:name w:val="69BEEF99949749109A897EC5FB517C3E"/>
    <w:rsid w:val="00053A40"/>
  </w:style>
  <w:style w:type="paragraph" w:customStyle="1" w:styleId="A19DE688C0EF44FBBC8A02F54415F2B1">
    <w:name w:val="A19DE688C0EF44FBBC8A02F54415F2B1"/>
    <w:rsid w:val="00053A40"/>
  </w:style>
  <w:style w:type="paragraph" w:customStyle="1" w:styleId="B9580EE8798949EEA177029BA097C70C">
    <w:name w:val="B9580EE8798949EEA177029BA097C70C"/>
    <w:rsid w:val="00053A40"/>
  </w:style>
  <w:style w:type="paragraph" w:customStyle="1" w:styleId="B5CD91AE8A2040EBA14F2018BE333B32">
    <w:name w:val="B5CD91AE8A2040EBA14F2018BE333B32"/>
    <w:rsid w:val="00053A40"/>
  </w:style>
  <w:style w:type="paragraph" w:customStyle="1" w:styleId="C1A08BC4FB5349B5B278B54E9E73C912">
    <w:name w:val="C1A08BC4FB5349B5B278B54E9E73C912"/>
    <w:rsid w:val="00053A40"/>
  </w:style>
  <w:style w:type="paragraph" w:customStyle="1" w:styleId="4CEFD37DB45645F5B7EF143B5E365F48">
    <w:name w:val="4CEFD37DB45645F5B7EF143B5E365F48"/>
    <w:rsid w:val="00053A40"/>
  </w:style>
  <w:style w:type="paragraph" w:customStyle="1" w:styleId="DFD95469C26D40B9ACD9C688885486BC">
    <w:name w:val="DFD95469C26D40B9ACD9C688885486BC"/>
    <w:rsid w:val="00053A40"/>
  </w:style>
  <w:style w:type="paragraph" w:customStyle="1" w:styleId="D5252A7936E54EDABD5500E286D64BDF">
    <w:name w:val="D5252A7936E54EDABD5500E286D64BDF"/>
    <w:rsid w:val="00D57309"/>
  </w:style>
  <w:style w:type="paragraph" w:customStyle="1" w:styleId="B712E232745F486DBA98DA321E7EDC38">
    <w:name w:val="B712E232745F486DBA98DA321E7EDC38"/>
    <w:rsid w:val="00D57309"/>
  </w:style>
  <w:style w:type="paragraph" w:customStyle="1" w:styleId="13DBCCAD7B96464C82C501BDF6D7F091">
    <w:name w:val="13DBCCAD7B96464C82C501BDF6D7F091"/>
    <w:rsid w:val="00D57309"/>
  </w:style>
  <w:style w:type="paragraph" w:customStyle="1" w:styleId="A7C128E5178F455D99F831F5C91B9E4C">
    <w:name w:val="A7C128E5178F455D99F831F5C91B9E4C"/>
    <w:rsid w:val="00D57309"/>
  </w:style>
  <w:style w:type="paragraph" w:customStyle="1" w:styleId="3BBEB700C10D4F5984DE04A35592CC4C">
    <w:name w:val="3BBEB700C10D4F5984DE04A35592CC4C"/>
    <w:rsid w:val="00D57309"/>
  </w:style>
  <w:style w:type="paragraph" w:customStyle="1" w:styleId="8D0201A26D614DEE95F8257F81AE7382">
    <w:name w:val="8D0201A26D614DEE95F8257F81AE7382"/>
    <w:rsid w:val="00D57309"/>
  </w:style>
  <w:style w:type="paragraph" w:customStyle="1" w:styleId="E9C750C79D9548BBA9068A09943547E1">
    <w:name w:val="E9C750C79D9548BBA9068A09943547E1"/>
    <w:rsid w:val="00D57309"/>
  </w:style>
  <w:style w:type="paragraph" w:customStyle="1" w:styleId="CBA28E36F51C4558B572BF219423E2C3">
    <w:name w:val="CBA28E36F51C4558B572BF219423E2C3"/>
    <w:rsid w:val="00D57309"/>
  </w:style>
  <w:style w:type="paragraph" w:customStyle="1" w:styleId="4E1DEEFD5CF243FFA5CD941B9BE192F2">
    <w:name w:val="4E1DEEFD5CF243FFA5CD941B9BE192F2"/>
    <w:rsid w:val="00D57309"/>
  </w:style>
  <w:style w:type="paragraph" w:customStyle="1" w:styleId="BAF32BA0DF124D3996236FD44CC02B79">
    <w:name w:val="BAF32BA0DF124D3996236FD44CC02B79"/>
    <w:rsid w:val="00D57309"/>
  </w:style>
  <w:style w:type="paragraph" w:customStyle="1" w:styleId="2721B0A725904A1AB9D4820300FA742F">
    <w:name w:val="2721B0A725904A1AB9D4820300FA742F"/>
    <w:rsid w:val="00D57309"/>
  </w:style>
  <w:style w:type="paragraph" w:customStyle="1" w:styleId="B27249159AA24745AB954703641FCAF3">
    <w:name w:val="B27249159AA24745AB954703641FCAF3"/>
    <w:rsid w:val="00D57309"/>
  </w:style>
  <w:style w:type="paragraph" w:customStyle="1" w:styleId="98245548C2F64DC39B20EE573A3FACB2">
    <w:name w:val="98245548C2F64DC39B20EE573A3FACB2"/>
    <w:rsid w:val="00D57309"/>
  </w:style>
  <w:style w:type="paragraph" w:customStyle="1" w:styleId="F83939EC9F10496B9CC4E02721089A24">
    <w:name w:val="F83939EC9F10496B9CC4E02721089A24"/>
    <w:rsid w:val="00D57309"/>
  </w:style>
  <w:style w:type="paragraph" w:customStyle="1" w:styleId="C455CABFA6444EFEA59189B9E5CD0916">
    <w:name w:val="C455CABFA6444EFEA59189B9E5CD0916"/>
    <w:rsid w:val="00D57309"/>
  </w:style>
  <w:style w:type="paragraph" w:customStyle="1" w:styleId="A626E3F7EC7A4EBDA3819EE34088D551">
    <w:name w:val="A626E3F7EC7A4EBDA3819EE34088D551"/>
    <w:rsid w:val="00D57309"/>
  </w:style>
  <w:style w:type="paragraph" w:customStyle="1" w:styleId="129ABA2C3B1246BF81CBFCC19DFDFA64">
    <w:name w:val="129ABA2C3B1246BF81CBFCC19DFDFA64"/>
    <w:rsid w:val="00D57309"/>
  </w:style>
  <w:style w:type="paragraph" w:customStyle="1" w:styleId="831CE6B92B8041F3A23F00C7330A1616">
    <w:name w:val="831CE6B92B8041F3A23F00C7330A1616"/>
    <w:rsid w:val="00D57309"/>
  </w:style>
  <w:style w:type="paragraph" w:customStyle="1" w:styleId="3F1EE299939E48C4B1B2BEAD9D8C9360">
    <w:name w:val="3F1EE299939E48C4B1B2BEAD9D8C9360"/>
    <w:rsid w:val="00D57309"/>
  </w:style>
  <w:style w:type="paragraph" w:customStyle="1" w:styleId="F87942C7FEEA40999370C0E6A848EF8E">
    <w:name w:val="F87942C7FEEA40999370C0E6A848EF8E"/>
    <w:rsid w:val="00D57309"/>
  </w:style>
  <w:style w:type="paragraph" w:customStyle="1" w:styleId="7B36FD9E56A545BE92C6632810D4821C">
    <w:name w:val="7B36FD9E56A545BE92C6632810D4821C"/>
    <w:rsid w:val="00D573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{89FA9B59-D27E-40EC-A6F6-956F744D0245}tf00546271_win32</Template>
  <TotalTime>0</TotalTime>
  <Pages>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2023-09-29T07:34:00Z</dcterms:created>
  <dcterms:modified xsi:type="dcterms:W3CDTF">2023-10-03T05:10:00Z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TECHMAHINDRA\GR00704514</vt:lpwstr>
  </property>
  <property fmtid="{D5CDD505-2E9C-101B-9397-08002B2CF9AE}" pid="4" name="DLPManualFileClassificationLastModificationDate">
    <vt:lpwstr>1695972946</vt:lpwstr>
  </property>
  <property fmtid="{D5CDD505-2E9C-101B-9397-08002B2CF9AE}" pid="5" name="DLPManualFileClassificationVersion">
    <vt:lpwstr>11.10.100.17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2023-09-29T07:35:51Z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144955b8-1715-47cc-af42-4b6fa7d663fd</vt:lpwstr>
  </property>
  <property fmtid="{D5CDD505-2E9C-101B-9397-08002B2CF9AE}" pid="12" name="MSIP_Label_ec655256-13e9-4c0b-ba73-c54361842301_ContentBits">
    <vt:lpwstr>0</vt:lpwstr>
  </property>
</Properties>
</file>