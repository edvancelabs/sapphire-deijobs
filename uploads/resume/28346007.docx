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0D7EC" w:themeColor="accent2" w:themeTint="66"/>
  <w:body>
    <w:tbl>
      <w:tblPr>
        <w:tblW w:w="0" w:type="auto"/>
        <w:tblInd w:w="-2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34"/>
        <w:gridCol w:w="250"/>
        <w:gridCol w:w="6470"/>
      </w:tblGrid>
      <w:tr w:rsidR="001B2ABD" w14:paraId="47EE74DD" w14:textId="77777777" w:rsidTr="00205BBE">
        <w:trPr>
          <w:trHeight w:val="4410"/>
        </w:trPr>
        <w:tc>
          <w:tcPr>
            <w:tcW w:w="3934" w:type="dxa"/>
            <w:vAlign w:val="bottom"/>
          </w:tcPr>
          <w:p w14:paraId="0584EB43" w14:textId="44A268F0" w:rsidR="001B2ABD" w:rsidRPr="00B919F9" w:rsidRDefault="00447FF3" w:rsidP="001B2ABD">
            <w:pPr>
              <w:tabs>
                <w:tab w:val="left" w:pos="990"/>
              </w:tabs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5A7A9290" wp14:editId="744CE2B6">
                  <wp:extent cx="2371090" cy="23120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090" cy="231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</w:tcPr>
          <w:p w14:paraId="5742116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CA36342" w14:textId="6BF0A350" w:rsidR="001B2ABD" w:rsidRDefault="00D93C7B" w:rsidP="001B2ABD">
            <w:pPr>
              <w:pStyle w:val="Title"/>
            </w:pPr>
            <w:r w:rsidRPr="00D93C7B">
              <w:rPr>
                <w:sz w:val="40"/>
                <w:szCs w:val="40"/>
              </w:rPr>
              <w:t>MALA MOTI</w:t>
            </w:r>
            <w:r>
              <w:t xml:space="preserve"> </w:t>
            </w:r>
            <w:r w:rsidRPr="00D93C7B">
              <w:rPr>
                <w:sz w:val="40"/>
                <w:szCs w:val="40"/>
              </w:rPr>
              <w:t>SINGH</w:t>
            </w:r>
          </w:p>
          <w:p w14:paraId="36A8C969" w14:textId="77777777" w:rsidR="00675B1B" w:rsidRDefault="00675B1B" w:rsidP="00675B1B">
            <w:pPr>
              <w:rPr>
                <w:rFonts w:ascii="Arial" w:hAnsi="Arial" w:cs="Arial"/>
                <w:szCs w:val="18"/>
              </w:rPr>
            </w:pPr>
          </w:p>
          <w:p w14:paraId="43239A97" w14:textId="1284B651" w:rsidR="001B2ABD" w:rsidRPr="00E31790" w:rsidRDefault="00675B1B" w:rsidP="00E31790">
            <w:pPr>
              <w:rPr>
                <w:rFonts w:ascii="Arial" w:hAnsi="Arial" w:cs="Arial"/>
                <w:b/>
                <w:bCs/>
                <w:u w:val="single"/>
              </w:rPr>
            </w:pPr>
            <w:r w:rsidRPr="00675B1B">
              <w:rPr>
                <w:rFonts w:ascii="Arial" w:hAnsi="Arial" w:cs="Arial"/>
              </w:rPr>
              <w:t>To pursue an ambitious growth to focus on professional areas, by maintaining high standards of performance, through learning, hard work, sincerity and a “consultative” approach in providing solution to Management &amp; Customers.</w:t>
            </w:r>
          </w:p>
        </w:tc>
      </w:tr>
      <w:tr w:rsidR="001B2ABD" w14:paraId="0911E794" w14:textId="77777777" w:rsidTr="00205BBE">
        <w:tc>
          <w:tcPr>
            <w:tcW w:w="3934" w:type="dxa"/>
          </w:tcPr>
          <w:p w14:paraId="736FCA98" w14:textId="77777777" w:rsidR="00036450" w:rsidRDefault="00036450" w:rsidP="00036450"/>
          <w:sdt>
            <w:sdtPr>
              <w:id w:val="-1954003311"/>
              <w:placeholder>
                <w:docPart w:val="0B3B03D748C648EEA50CB4B0476972C0"/>
              </w:placeholder>
              <w:temporary/>
              <w:showingPlcHdr/>
              <w15:appearance w15:val="hidden"/>
            </w:sdtPr>
            <w:sdtEndPr/>
            <w:sdtContent>
              <w:p w14:paraId="22BC167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04FE057433F423EB74596EE86BDAF3A"/>
              </w:placeholder>
              <w:temporary/>
              <w:showingPlcHdr/>
              <w15:appearance w15:val="hidden"/>
            </w:sdtPr>
            <w:sdtEndPr/>
            <w:sdtContent>
              <w:p w14:paraId="24B6A6C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E28E814" w14:textId="6AE1DE65" w:rsidR="004D3011" w:rsidRDefault="008D0519" w:rsidP="004D3011">
            <w:r>
              <w:t>8380048829</w:t>
            </w:r>
          </w:p>
          <w:p w14:paraId="090524B0" w14:textId="77777777" w:rsidR="00C50FA6" w:rsidRDefault="00C50FA6" w:rsidP="00675B1B">
            <w:pPr>
              <w:pStyle w:val="Heading3"/>
            </w:pPr>
          </w:p>
          <w:p w14:paraId="687F1802" w14:textId="721ACBB0" w:rsidR="00675B1B" w:rsidRDefault="00675B1B" w:rsidP="00675B1B">
            <w:pPr>
              <w:pStyle w:val="Heading3"/>
            </w:pPr>
            <w:r>
              <w:t xml:space="preserve">ADDRESS </w:t>
            </w:r>
          </w:p>
          <w:p w14:paraId="1A4E1212" w14:textId="099CB5EA" w:rsidR="00675B1B" w:rsidRPr="00675B1B" w:rsidRDefault="008D0519" w:rsidP="00675B1B">
            <w:r>
              <w:t>B/702 WISTERIA, SUYOGNAGAR BHABOLA RD, VASAI (W)-401202</w:t>
            </w:r>
            <w:r w:rsidR="00675B1B">
              <w:t>.</w:t>
            </w:r>
          </w:p>
          <w:p w14:paraId="022067B5" w14:textId="77777777" w:rsidR="00C528E3" w:rsidRDefault="00C528E3" w:rsidP="004D3011"/>
          <w:sdt>
            <w:sdtPr>
              <w:id w:val="-240260293"/>
              <w:placeholder>
                <w:docPart w:val="D1FF579E8883453B8D55F4A049527CDF"/>
              </w:placeholder>
              <w:temporary/>
              <w:showingPlcHdr/>
              <w15:appearance w15:val="hidden"/>
            </w:sdtPr>
            <w:sdtEndPr/>
            <w:sdtContent>
              <w:p w14:paraId="0DD38208" w14:textId="4C3E03B0" w:rsidR="004D3011" w:rsidRDefault="004D3011" w:rsidP="004D3011">
                <w:r w:rsidRPr="004D3011">
                  <w:t>EMAIL:</w:t>
                </w:r>
              </w:p>
            </w:sdtContent>
          </w:sdt>
          <w:p w14:paraId="0630306C" w14:textId="2CAC6ED3" w:rsidR="00036450" w:rsidRPr="00E4381A" w:rsidRDefault="00195C76" w:rsidP="004D3011">
            <w:pPr>
              <w:rPr>
                <w:rStyle w:val="Hyperlink"/>
              </w:rPr>
            </w:pPr>
            <w:r>
              <w:t>m</w:t>
            </w:r>
            <w:r w:rsidR="00D93C7B">
              <w:t>alasingh1981@yahoo.com</w:t>
            </w:r>
          </w:p>
          <w:p w14:paraId="5154C899" w14:textId="77777777" w:rsidR="00C50FA6" w:rsidRDefault="00C50FA6" w:rsidP="00CB0055">
            <w:pPr>
              <w:pStyle w:val="Heading3"/>
            </w:pPr>
          </w:p>
          <w:sdt>
            <w:sdtPr>
              <w:id w:val="-1444214663"/>
              <w:placeholder>
                <w:docPart w:val="7EA5BA78F754433E97ED4DA878B16BE7"/>
              </w:placeholder>
              <w:temporary/>
              <w:showingPlcHdr/>
              <w15:appearance w15:val="hidden"/>
            </w:sdtPr>
            <w:sdtEndPr/>
            <w:sdtContent>
              <w:p w14:paraId="01BE459A" w14:textId="409C9033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B80D86B" w14:textId="7D346F40" w:rsidR="004D3011" w:rsidRDefault="00D93C7B" w:rsidP="004D3011">
            <w:r>
              <w:t>Listening Music</w:t>
            </w:r>
          </w:p>
          <w:p w14:paraId="18FB78E9" w14:textId="46EB9D9F" w:rsidR="004D3011" w:rsidRDefault="00D93C7B" w:rsidP="004D3011">
            <w:r>
              <w:t>Dancing</w:t>
            </w:r>
          </w:p>
          <w:p w14:paraId="025A4CC1" w14:textId="3E921704" w:rsidR="004D3011" w:rsidRDefault="00D93C7B" w:rsidP="004D3011">
            <w:r>
              <w:t>Travelling</w:t>
            </w:r>
          </w:p>
          <w:p w14:paraId="742C9964" w14:textId="77777777" w:rsidR="00C50FA6" w:rsidRDefault="00C50FA6" w:rsidP="00C528E3">
            <w:pPr>
              <w:pStyle w:val="Heading3"/>
            </w:pPr>
          </w:p>
          <w:p w14:paraId="465F1190" w14:textId="3CA07EC8" w:rsidR="00C528E3" w:rsidRDefault="00C528E3" w:rsidP="00C528E3">
            <w:pPr>
              <w:pStyle w:val="Heading3"/>
            </w:pPr>
            <w:r>
              <w:t>languages</w:t>
            </w:r>
          </w:p>
          <w:p w14:paraId="47FADB97" w14:textId="5E266B81" w:rsidR="00C528E3" w:rsidRDefault="00C528E3" w:rsidP="00C528E3">
            <w:r>
              <w:t>English</w:t>
            </w:r>
          </w:p>
          <w:p w14:paraId="02F720BD" w14:textId="52B47461" w:rsidR="00C528E3" w:rsidRDefault="00C528E3" w:rsidP="00C528E3">
            <w:r>
              <w:t>Hindi</w:t>
            </w:r>
          </w:p>
          <w:p w14:paraId="0589CBF9" w14:textId="2C47412A" w:rsidR="00C528E3" w:rsidRDefault="00C528E3" w:rsidP="004D3011"/>
          <w:p w14:paraId="49920704" w14:textId="50953E04" w:rsidR="00E41083" w:rsidRDefault="00E41083" w:rsidP="00E41083">
            <w:pPr>
              <w:pStyle w:val="Heading3"/>
            </w:pPr>
            <w:r>
              <w:t>computer skill</w:t>
            </w:r>
          </w:p>
          <w:p w14:paraId="08790549" w14:textId="4C863C73" w:rsidR="00E41083" w:rsidRDefault="00E41083" w:rsidP="00E41083">
            <w:r>
              <w:t>MS Word</w:t>
            </w:r>
          </w:p>
          <w:p w14:paraId="54C9F8FE" w14:textId="0529BFA9" w:rsidR="00E41083" w:rsidRDefault="00E41083" w:rsidP="00E41083">
            <w:r>
              <w:t>MS Excel</w:t>
            </w:r>
          </w:p>
          <w:p w14:paraId="2DAA5DE2" w14:textId="45DFFB31" w:rsidR="00E41083" w:rsidRDefault="00E41083" w:rsidP="00E41083">
            <w:r>
              <w:t>Tally ERP 9</w:t>
            </w:r>
          </w:p>
          <w:p w14:paraId="3CB45AA5" w14:textId="7CAB295B" w:rsidR="00E41083" w:rsidRPr="00E41083" w:rsidRDefault="00E41083" w:rsidP="00E41083"/>
          <w:p w14:paraId="258D850A" w14:textId="476268CD" w:rsidR="00CC019A" w:rsidRDefault="00CC019A" w:rsidP="00CC019A">
            <w:pPr>
              <w:pStyle w:val="Heading3"/>
            </w:pPr>
          </w:p>
          <w:p w14:paraId="78BA25A6" w14:textId="6AE57CEE" w:rsidR="00CC019A" w:rsidRPr="00CC019A" w:rsidRDefault="00CC019A" w:rsidP="00CC019A"/>
          <w:p w14:paraId="449BBC24" w14:textId="77777777" w:rsidR="00CC019A" w:rsidRDefault="00CC019A" w:rsidP="004D3011"/>
          <w:p w14:paraId="5D3F2DE0" w14:textId="771B7B69" w:rsidR="004D3011" w:rsidRPr="004D3011" w:rsidRDefault="004D3011" w:rsidP="004D3011"/>
        </w:tc>
        <w:tc>
          <w:tcPr>
            <w:tcW w:w="250" w:type="dxa"/>
          </w:tcPr>
          <w:p w14:paraId="5BCFD93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E67C9EE" w14:textId="77777777" w:rsidR="005A2D68" w:rsidRDefault="005A2D68" w:rsidP="00036450">
            <w:pPr>
              <w:pStyle w:val="Heading2"/>
            </w:pPr>
          </w:p>
          <w:sdt>
            <w:sdtPr>
              <w:id w:val="1049110328"/>
              <w:placeholder>
                <w:docPart w:val="28D5AB06FB244A3DBE188BC29A796964"/>
              </w:placeholder>
              <w:temporary/>
              <w:showingPlcHdr/>
              <w15:appearance w15:val="hidden"/>
            </w:sdtPr>
            <w:sdtEndPr/>
            <w:sdtContent>
              <w:p w14:paraId="4FCC3672" w14:textId="12643F80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AE4C521" w14:textId="77777777" w:rsidR="004F1D6B" w:rsidRPr="004F1D6B" w:rsidRDefault="004F1D6B" w:rsidP="004F1D6B"/>
          <w:p w14:paraId="4F00BC97" w14:textId="1800945A" w:rsidR="0042190D" w:rsidRPr="000F3BA0" w:rsidRDefault="0042190D" w:rsidP="0042190D">
            <w:pPr>
              <w:rPr>
                <w:rFonts w:ascii="Arial" w:hAnsi="Arial" w:cs="Arial"/>
                <w:b/>
                <w:bCs/>
              </w:rPr>
            </w:pPr>
            <w:r w:rsidRPr="00E31790">
              <w:rPr>
                <w:rFonts w:ascii="Arial" w:hAnsi="Arial" w:cs="Arial"/>
                <w:b/>
                <w:bCs/>
              </w:rPr>
              <w:t>2004-</w:t>
            </w:r>
            <w:r w:rsidRPr="000F3BA0">
              <w:rPr>
                <w:rFonts w:ascii="Arial" w:hAnsi="Arial" w:cs="Arial"/>
              </w:rPr>
              <w:t xml:space="preserve"> </w:t>
            </w:r>
            <w:r w:rsidRPr="000F3BA0">
              <w:rPr>
                <w:rFonts w:ascii="Arial" w:hAnsi="Arial" w:cs="Arial"/>
                <w:b/>
                <w:bCs/>
              </w:rPr>
              <w:t>BCOM</w:t>
            </w:r>
          </w:p>
          <w:p w14:paraId="1DB3D143" w14:textId="02046CE9" w:rsidR="0042190D" w:rsidRDefault="0042190D" w:rsidP="0042190D">
            <w:pPr>
              <w:rPr>
                <w:rFonts w:ascii="Arial" w:hAnsi="Arial" w:cs="Arial"/>
              </w:rPr>
            </w:pPr>
            <w:r w:rsidRPr="000F3BA0">
              <w:rPr>
                <w:rFonts w:ascii="Arial" w:hAnsi="Arial" w:cs="Arial"/>
              </w:rPr>
              <w:t>Mumbai University</w:t>
            </w:r>
          </w:p>
          <w:p w14:paraId="7C42AF32" w14:textId="77777777" w:rsidR="004C5A5F" w:rsidRDefault="004C5A5F" w:rsidP="004C5A5F">
            <w:pPr>
              <w:rPr>
                <w:rFonts w:ascii="Arial" w:hAnsi="Arial" w:cs="Arial"/>
                <w:b/>
                <w:bCs/>
              </w:rPr>
            </w:pPr>
            <w:r w:rsidRPr="00E31790">
              <w:rPr>
                <w:rFonts w:ascii="Arial" w:hAnsi="Arial" w:cs="Arial"/>
                <w:b/>
                <w:bCs/>
              </w:rPr>
              <w:t>2001-</w:t>
            </w:r>
            <w:r w:rsidRPr="000F3BA0">
              <w:rPr>
                <w:rFonts w:ascii="Arial" w:hAnsi="Arial" w:cs="Arial"/>
              </w:rPr>
              <w:t xml:space="preserve"> </w:t>
            </w:r>
            <w:r w:rsidRPr="000F3BA0">
              <w:rPr>
                <w:rFonts w:ascii="Arial" w:hAnsi="Arial" w:cs="Arial"/>
                <w:b/>
                <w:bCs/>
              </w:rPr>
              <w:t>HSC</w:t>
            </w:r>
          </w:p>
          <w:p w14:paraId="25481976" w14:textId="77777777" w:rsidR="004C5A5F" w:rsidRPr="005A2D68" w:rsidRDefault="004C5A5F" w:rsidP="004C5A5F">
            <w:pPr>
              <w:rPr>
                <w:rFonts w:ascii="Arial" w:hAnsi="Arial" w:cs="Arial"/>
                <w:b/>
                <w:bCs/>
              </w:rPr>
            </w:pPr>
            <w:r w:rsidRPr="000F3BA0">
              <w:rPr>
                <w:rFonts w:ascii="Arial" w:hAnsi="Arial" w:cs="Arial"/>
              </w:rPr>
              <w:t>Maharashtra State Board of Secondary &amp; Higher Secondary Board Pune</w:t>
            </w:r>
          </w:p>
          <w:p w14:paraId="7A75E666" w14:textId="77777777" w:rsidR="004C5A5F" w:rsidRPr="00E31790" w:rsidRDefault="004C5A5F" w:rsidP="004C5A5F">
            <w:pPr>
              <w:pStyle w:val="Heading4"/>
              <w:rPr>
                <w:rFonts w:ascii="Arial" w:hAnsi="Arial" w:cs="Arial"/>
                <w:b/>
                <w:color w:val="auto"/>
                <w:sz w:val="22"/>
              </w:rPr>
            </w:pPr>
            <w:r w:rsidRPr="00E31790">
              <w:rPr>
                <w:rFonts w:ascii="Arial" w:hAnsi="Arial" w:cs="Arial"/>
                <w:b/>
                <w:color w:val="auto"/>
                <w:sz w:val="22"/>
              </w:rPr>
              <w:t>1999- SSC</w:t>
            </w:r>
          </w:p>
          <w:p w14:paraId="1814CECB" w14:textId="77777777" w:rsidR="004C5A5F" w:rsidRPr="000F3BA0" w:rsidRDefault="004C5A5F" w:rsidP="004C5A5F">
            <w:pPr>
              <w:rPr>
                <w:rFonts w:ascii="Arial" w:hAnsi="Arial" w:cs="Arial"/>
              </w:rPr>
            </w:pPr>
            <w:r w:rsidRPr="000F3BA0">
              <w:rPr>
                <w:rFonts w:ascii="Arial" w:hAnsi="Arial" w:cs="Arial"/>
              </w:rPr>
              <w:t>Maharashtra State Board of Secondary &amp; Higher Secondary Board Pune</w:t>
            </w:r>
          </w:p>
          <w:p w14:paraId="2D499214" w14:textId="77777777" w:rsidR="004C5A5F" w:rsidRDefault="004C5A5F" w:rsidP="0042190D">
            <w:pPr>
              <w:rPr>
                <w:rFonts w:ascii="Arial" w:hAnsi="Arial" w:cs="Arial"/>
              </w:rPr>
            </w:pPr>
          </w:p>
          <w:p w14:paraId="1D4AE073" w14:textId="77777777" w:rsidR="005A2D68" w:rsidRPr="000F3BA0" w:rsidRDefault="005A2D68" w:rsidP="0042190D">
            <w:pPr>
              <w:rPr>
                <w:rFonts w:ascii="Arial" w:hAnsi="Arial" w:cs="Arial"/>
              </w:rPr>
            </w:pPr>
          </w:p>
          <w:p w14:paraId="257E0495" w14:textId="001FA9FE" w:rsidR="00036450" w:rsidRDefault="009059D3" w:rsidP="00036450">
            <w:pPr>
              <w:pStyle w:val="Heading2"/>
            </w:pPr>
            <w:sdt>
              <w:sdtPr>
                <w:id w:val="1001553383"/>
                <w:placeholder>
                  <w:docPart w:val="F21591AF689A4F42AB7D0DB466021B1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  <w:r w:rsidR="00767022">
              <w:t xml:space="preserve"> &amp;</w:t>
            </w:r>
            <w:r w:rsidR="0090304F">
              <w:t xml:space="preserve"> JOB</w:t>
            </w:r>
            <w:r w:rsidR="00767022">
              <w:t xml:space="preserve"> RESPONSIBILITIES</w:t>
            </w:r>
          </w:p>
          <w:p w14:paraId="59C9162A" w14:textId="77777777" w:rsidR="004F1D6B" w:rsidRPr="004F1D6B" w:rsidRDefault="004F1D6B" w:rsidP="004F1D6B"/>
          <w:p w14:paraId="5056A5C5" w14:textId="77777777" w:rsidR="004F1D6B" w:rsidRDefault="004F1D6B" w:rsidP="004F1D6B">
            <w:pPr>
              <w:rPr>
                <w:b/>
                <w:bCs/>
              </w:rPr>
            </w:pPr>
            <w:r>
              <w:rPr>
                <w:b/>
                <w:bCs/>
              </w:rPr>
              <w:t>OCT</w:t>
            </w:r>
            <w:r w:rsidRPr="00BE3ABA">
              <w:rPr>
                <w:b/>
                <w:bCs/>
              </w:rPr>
              <w:t xml:space="preserve"> 20</w:t>
            </w:r>
            <w:r>
              <w:rPr>
                <w:b/>
                <w:bCs/>
              </w:rPr>
              <w:t>18</w:t>
            </w:r>
            <w:r w:rsidRPr="00BE3ABA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MAY 2023</w:t>
            </w:r>
            <w:r w:rsidRPr="00BE3ABA">
              <w:rPr>
                <w:b/>
                <w:bCs/>
              </w:rPr>
              <w:t xml:space="preserve">      Account </w:t>
            </w:r>
            <w:r>
              <w:rPr>
                <w:b/>
                <w:bCs/>
              </w:rPr>
              <w:t>Executive</w:t>
            </w:r>
          </w:p>
          <w:p w14:paraId="2722556D" w14:textId="77777777" w:rsidR="004F1D6B" w:rsidRPr="00E53FDA" w:rsidRDefault="004F1D6B" w:rsidP="004F1D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</w:t>
            </w:r>
            <w:r w:rsidRPr="00616577">
              <w:rPr>
                <w:rFonts w:ascii="Arial" w:hAnsi="Arial" w:cs="Arial"/>
                <w:b/>
                <w:szCs w:val="18"/>
              </w:rPr>
              <w:t xml:space="preserve"> </w:t>
            </w:r>
            <w:r w:rsidRPr="00635D5C">
              <w:rPr>
                <w:rFonts w:ascii="Arial" w:hAnsi="Arial" w:cs="Arial"/>
                <w:b/>
                <w:sz w:val="20"/>
                <w:szCs w:val="20"/>
              </w:rPr>
              <w:t>Pride Motors</w:t>
            </w:r>
          </w:p>
          <w:p w14:paraId="6B340EC9" w14:textId="77777777" w:rsidR="004F1D6B" w:rsidRPr="0050431C" w:rsidRDefault="004F1D6B" w:rsidP="004F1D6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Feeding of Sales Bill, Purchase Bill</w:t>
            </w:r>
          </w:p>
          <w:p w14:paraId="47282D34" w14:textId="77777777" w:rsidR="004F1D6B" w:rsidRPr="0050431C" w:rsidRDefault="004F1D6B" w:rsidP="004F1D6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cheque receivable / payable</w:t>
            </w:r>
          </w:p>
          <w:p w14:paraId="6B5B0B37" w14:textId="77777777" w:rsidR="004F1D6B" w:rsidRDefault="004F1D6B" w:rsidP="004F1D6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Downloading of bank statement &amp; reconciliation on monthly basis.</w:t>
            </w:r>
          </w:p>
          <w:p w14:paraId="1ECA2954" w14:textId="77777777" w:rsidR="004F1D6B" w:rsidRDefault="004F1D6B" w:rsidP="004F1D6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bank transfers like RTGS, NEFT &amp; outward remittances.</w:t>
            </w:r>
          </w:p>
          <w:p w14:paraId="4CA0482B" w14:textId="77777777" w:rsidR="004F1D6B" w:rsidRDefault="004F1D6B" w:rsidP="004F1D6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stock statement</w:t>
            </w:r>
          </w:p>
          <w:p w14:paraId="3BFD6C7E" w14:textId="77777777" w:rsidR="004F1D6B" w:rsidRDefault="004F1D6B" w:rsidP="004F1D6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Managing cash &amp; payouts.</w:t>
            </w:r>
          </w:p>
          <w:p w14:paraId="0437F392" w14:textId="77777777" w:rsidR="004F1D6B" w:rsidRDefault="004F1D6B" w:rsidP="004F1D6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Vouching of all sales, purchase &amp; bank statement</w:t>
            </w:r>
          </w:p>
          <w:p w14:paraId="7187DAB0" w14:textId="601F1AC0" w:rsidR="004F1D6B" w:rsidRDefault="004F1D6B" w:rsidP="004F1D6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RTO related work &amp; queries of customer.</w:t>
            </w:r>
          </w:p>
          <w:p w14:paraId="2452309D" w14:textId="5BFB9AFD" w:rsidR="004F1D6B" w:rsidRDefault="004F1D6B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5E75B29A" w14:textId="64519DDA" w:rsidR="008D0519" w:rsidRDefault="008D0519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2A21A138" w14:textId="67329FD5" w:rsidR="008D0519" w:rsidRDefault="008D0519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1C2A9AF4" w14:textId="29873DB0" w:rsidR="008D0519" w:rsidRDefault="008D0519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44564182" w14:textId="3C1BF763" w:rsidR="008D0519" w:rsidRDefault="008D0519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17EE5EAB" w14:textId="2EB28776" w:rsidR="008D0519" w:rsidRDefault="008D0519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12037C55" w14:textId="2AC580C7" w:rsidR="008D0519" w:rsidRDefault="008D0519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75EA1919" w14:textId="30D1C6E0" w:rsidR="008D0519" w:rsidRDefault="008D0519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7AC73D56" w14:textId="488914C3" w:rsidR="008D0519" w:rsidRDefault="008D0519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4DEE54E1" w14:textId="4B3B25FC" w:rsidR="008D0519" w:rsidRDefault="008D0519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372D241E" w14:textId="66B0873D" w:rsidR="008D0519" w:rsidRDefault="008D0519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1D410EB2" w14:textId="77777777" w:rsidR="00A96F20" w:rsidRDefault="00A96F20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3513E201" w14:textId="77777777" w:rsidR="004F1D6B" w:rsidRPr="00E53FDA" w:rsidRDefault="004F1D6B" w:rsidP="004F1D6B">
            <w:pPr>
              <w:overflowPunct w:val="0"/>
              <w:autoSpaceDE w:val="0"/>
              <w:autoSpaceDN w:val="0"/>
              <w:adjustRightInd w:val="0"/>
              <w:ind w:left="135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D2152E" w14:textId="77777777" w:rsidR="004F1D6B" w:rsidRDefault="004F1D6B" w:rsidP="004F1D6B">
            <w:pPr>
              <w:rPr>
                <w:b/>
                <w:bCs/>
              </w:rPr>
            </w:pPr>
            <w:r>
              <w:rPr>
                <w:b/>
                <w:bCs/>
              </w:rPr>
              <w:t>JUNE</w:t>
            </w:r>
            <w:r w:rsidRPr="00BE3ABA">
              <w:rPr>
                <w:b/>
                <w:bCs/>
              </w:rPr>
              <w:t xml:space="preserve"> 20</w:t>
            </w:r>
            <w:r>
              <w:rPr>
                <w:b/>
                <w:bCs/>
              </w:rPr>
              <w:t>15</w:t>
            </w:r>
            <w:r w:rsidRPr="00BE3ABA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MARCH</w:t>
            </w:r>
            <w:r w:rsidRPr="00BE3ABA">
              <w:rPr>
                <w:b/>
                <w:bCs/>
              </w:rPr>
              <w:t xml:space="preserve"> 20</w:t>
            </w:r>
            <w:r>
              <w:rPr>
                <w:b/>
                <w:bCs/>
              </w:rPr>
              <w:t>18</w:t>
            </w:r>
            <w:r w:rsidRPr="00BE3ABA">
              <w:rPr>
                <w:b/>
                <w:bCs/>
              </w:rPr>
              <w:t xml:space="preserve">       Account </w:t>
            </w:r>
            <w:r>
              <w:rPr>
                <w:b/>
                <w:bCs/>
              </w:rPr>
              <w:t>Executive</w:t>
            </w:r>
          </w:p>
          <w:p w14:paraId="5483773A" w14:textId="77777777" w:rsidR="004F1D6B" w:rsidRPr="00E53FDA" w:rsidRDefault="004F1D6B" w:rsidP="004F1D6B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</w:t>
            </w:r>
            <w:r w:rsidRPr="00616577">
              <w:rPr>
                <w:rFonts w:ascii="Arial" w:hAnsi="Arial" w:cs="Arial"/>
                <w:b/>
                <w:szCs w:val="18"/>
              </w:rPr>
              <w:t xml:space="preserve"> </w:t>
            </w:r>
            <w:r w:rsidRPr="00A80B69">
              <w:rPr>
                <w:rFonts w:ascii="Arial" w:hAnsi="Arial" w:cs="Arial"/>
                <w:b/>
              </w:rPr>
              <w:t xml:space="preserve">M/s </w:t>
            </w:r>
            <w:r w:rsidRPr="00A80B69">
              <w:rPr>
                <w:rFonts w:ascii="Arial" w:eastAsia="Times New Roman" w:hAnsi="Arial" w:cs="Arial"/>
                <w:b/>
              </w:rPr>
              <w:t xml:space="preserve">Jyoti </w:t>
            </w:r>
            <w:proofErr w:type="spellStart"/>
            <w:r w:rsidRPr="00A80B69">
              <w:rPr>
                <w:rFonts w:ascii="Arial" w:eastAsia="Times New Roman" w:hAnsi="Arial" w:cs="Arial"/>
                <w:b/>
              </w:rPr>
              <w:t>Plast</w:t>
            </w:r>
            <w:proofErr w:type="spellEnd"/>
          </w:p>
          <w:p w14:paraId="5281CD07" w14:textId="77777777" w:rsidR="004F1D6B" w:rsidRPr="0050431C" w:rsidRDefault="004F1D6B" w:rsidP="004F1D6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431C">
              <w:rPr>
                <w:rFonts w:ascii="Arial" w:hAnsi="Arial" w:cs="Arial"/>
                <w:sz w:val="20"/>
                <w:szCs w:val="20"/>
              </w:rPr>
              <w:t>Handling all bank activities (i.e., Deposit. Fund Transfer, RTGS Payment,) &amp;Coordination with bank related matter.</w:t>
            </w:r>
          </w:p>
          <w:p w14:paraId="58A36107" w14:textId="77777777" w:rsidR="004F1D6B" w:rsidRPr="0050431C" w:rsidRDefault="004F1D6B" w:rsidP="004F1D6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431C">
              <w:rPr>
                <w:rFonts w:ascii="Arial" w:hAnsi="Arial" w:cs="Arial"/>
                <w:sz w:val="20"/>
                <w:szCs w:val="20"/>
              </w:rPr>
              <w:t xml:space="preserve">Coordination with Auditor for Audit Work. </w:t>
            </w:r>
          </w:p>
          <w:p w14:paraId="0ECE416E" w14:textId="77777777" w:rsidR="004F1D6B" w:rsidRPr="0050431C" w:rsidRDefault="004F1D6B" w:rsidP="004F1D6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0431C">
              <w:rPr>
                <w:rFonts w:ascii="Arial" w:hAnsi="Arial" w:cs="Arial"/>
                <w:sz w:val="20"/>
                <w:szCs w:val="20"/>
              </w:rPr>
              <w:t>Booking of any expenses in tally ERP, 9.</w:t>
            </w:r>
          </w:p>
          <w:p w14:paraId="19B0E46B" w14:textId="77777777" w:rsidR="004F1D6B" w:rsidRDefault="004F1D6B" w:rsidP="004F1D6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431C">
              <w:rPr>
                <w:rFonts w:ascii="Arial" w:hAnsi="Arial" w:cs="Arial"/>
                <w:sz w:val="20"/>
                <w:szCs w:val="20"/>
              </w:rPr>
              <w:t>Preparation Of bank reconciliation statement</w:t>
            </w:r>
          </w:p>
          <w:p w14:paraId="32378CFA" w14:textId="77777777" w:rsidR="004F1D6B" w:rsidRPr="008568DD" w:rsidRDefault="004F1D6B" w:rsidP="004F1D6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Making replacement of goods return &amp; </w:t>
            </w:r>
            <w:r w:rsidRPr="008568DD">
              <w:rPr>
                <w:rFonts w:ascii="Arial" w:hAnsi="Arial" w:cs="Arial"/>
                <w:sz w:val="20"/>
                <w:szCs w:val="20"/>
              </w:rPr>
              <w:t>follow up for C-Form letters from vendor.</w:t>
            </w:r>
          </w:p>
          <w:p w14:paraId="18281DD4" w14:textId="77777777" w:rsidR="004F1D6B" w:rsidRPr="0050431C" w:rsidRDefault="004F1D6B" w:rsidP="004F1D6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431C">
              <w:rPr>
                <w:rFonts w:ascii="Arial" w:hAnsi="Arial" w:cs="Arial"/>
                <w:sz w:val="20"/>
                <w:szCs w:val="20"/>
              </w:rPr>
              <w:t>Issuing Salary Cheque, other cheques for vendors</w:t>
            </w:r>
          </w:p>
          <w:p w14:paraId="560CFAAC" w14:textId="77777777" w:rsidR="004F1D6B" w:rsidRPr="0050431C" w:rsidRDefault="004F1D6B" w:rsidP="004F1D6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431C">
              <w:rPr>
                <w:rFonts w:ascii="Arial" w:hAnsi="Arial" w:cs="Arial"/>
                <w:sz w:val="20"/>
                <w:szCs w:val="20"/>
              </w:rPr>
              <w:t>Handling query via emails and telephone</w:t>
            </w:r>
          </w:p>
          <w:p w14:paraId="4AF97C37" w14:textId="77777777" w:rsidR="004F1D6B" w:rsidRDefault="004F1D6B" w:rsidP="004F1D6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431C">
              <w:rPr>
                <w:rFonts w:ascii="Arial" w:hAnsi="Arial" w:cs="Arial"/>
                <w:sz w:val="20"/>
                <w:szCs w:val="20"/>
              </w:rPr>
              <w:t>Monthly profit / loss a/c reporting to management.</w:t>
            </w:r>
          </w:p>
          <w:p w14:paraId="0A929968" w14:textId="77777777" w:rsidR="004F1D6B" w:rsidRDefault="004F1D6B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14:paraId="4D890310" w14:textId="77777777" w:rsidR="005A2D68" w:rsidRPr="005A2D68" w:rsidRDefault="005A2D68" w:rsidP="005A2D68"/>
          <w:p w14:paraId="75B7AEA6" w14:textId="77777777" w:rsidR="005A2D68" w:rsidRPr="00501A0B" w:rsidRDefault="005A2D68" w:rsidP="005A2D68">
            <w:pPr>
              <w:overflowPunct w:val="0"/>
              <w:autoSpaceDE w:val="0"/>
              <w:autoSpaceDN w:val="0"/>
              <w:adjustRightInd w:val="0"/>
              <w:ind w:left="1196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13CD97DD" w14:textId="7E10D8FB" w:rsidR="00DC01B9" w:rsidRDefault="00BE3ABA" w:rsidP="00DC01B9">
            <w:pPr>
              <w:rPr>
                <w:b/>
                <w:bCs/>
              </w:rPr>
            </w:pPr>
            <w:r>
              <w:rPr>
                <w:b/>
                <w:bCs/>
              </w:rPr>
              <w:t>AUG</w:t>
            </w:r>
            <w:r w:rsidRPr="00BE3ABA">
              <w:rPr>
                <w:b/>
                <w:bCs/>
              </w:rPr>
              <w:t xml:space="preserve"> 200</w:t>
            </w:r>
            <w:r>
              <w:rPr>
                <w:b/>
                <w:bCs/>
              </w:rPr>
              <w:t>6</w:t>
            </w:r>
            <w:r w:rsidRPr="00BE3ABA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JUNE</w:t>
            </w:r>
            <w:r w:rsidRPr="00BE3ABA">
              <w:rPr>
                <w:b/>
                <w:bCs/>
              </w:rPr>
              <w:t xml:space="preserve"> 20</w:t>
            </w:r>
            <w:r>
              <w:rPr>
                <w:b/>
                <w:bCs/>
              </w:rPr>
              <w:t>15</w:t>
            </w:r>
            <w:r w:rsidRPr="00BE3ABA">
              <w:rPr>
                <w:b/>
                <w:bCs/>
              </w:rPr>
              <w:t xml:space="preserve">       Account </w:t>
            </w:r>
            <w:r>
              <w:rPr>
                <w:b/>
                <w:bCs/>
              </w:rPr>
              <w:t>Executive</w:t>
            </w:r>
          </w:p>
          <w:p w14:paraId="67611829" w14:textId="4E15D9B9" w:rsidR="00BE3ABA" w:rsidRPr="00BE3ABA" w:rsidRDefault="00BE3ABA" w:rsidP="00DC01B9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</w:t>
            </w:r>
            <w:r w:rsidRPr="00BE3ABA">
              <w:rPr>
                <w:rFonts w:ascii="Arial" w:hAnsi="Arial" w:cs="Arial"/>
                <w:b/>
              </w:rPr>
              <w:t>S.D &amp; Associate</w:t>
            </w:r>
          </w:p>
          <w:p w14:paraId="588DE15C" w14:textId="023D906F" w:rsidR="00BE3ABA" w:rsidRPr="00501A0B" w:rsidRDefault="00BE3ABA" w:rsidP="00BE3AB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>Handling all bank activities (</w:t>
            </w:r>
            <w:r w:rsidR="00ED21B9" w:rsidRPr="00501A0B">
              <w:rPr>
                <w:rFonts w:ascii="Arial" w:hAnsi="Arial" w:cs="Arial"/>
                <w:sz w:val="20"/>
                <w:szCs w:val="20"/>
              </w:rPr>
              <w:t>i.e.,</w:t>
            </w:r>
            <w:r w:rsidRPr="00501A0B">
              <w:rPr>
                <w:rFonts w:ascii="Arial" w:hAnsi="Arial" w:cs="Arial"/>
                <w:sz w:val="20"/>
                <w:szCs w:val="20"/>
              </w:rPr>
              <w:t xml:space="preserve"> Cash / Cheque Deposit. RTGS Payment,) &amp; Coordination with bank related matter.</w:t>
            </w:r>
          </w:p>
          <w:p w14:paraId="560B7816" w14:textId="6812CFE0" w:rsidR="00BE3ABA" w:rsidRPr="00501A0B" w:rsidRDefault="006B4821" w:rsidP="00BE3AB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Helping to the senior officer &amp; CA at the time of a</w:t>
            </w:r>
            <w:r w:rsidR="00BE3ABA" w:rsidRPr="00501A0B">
              <w:rPr>
                <w:rFonts w:ascii="Arial" w:hAnsi="Arial" w:cs="Arial"/>
                <w:sz w:val="20"/>
                <w:szCs w:val="20"/>
              </w:rPr>
              <w:t>udit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BE3ABA" w:rsidRPr="00501A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0AD2E4" w14:textId="5497C42F" w:rsidR="00BE3ABA" w:rsidRPr="00501A0B" w:rsidRDefault="006B4821" w:rsidP="00BE3ABA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all accounting transactions like invoicing, expenses, reporting &amp; payroll</w:t>
            </w:r>
            <w:r w:rsidR="00BE3ABA" w:rsidRPr="00501A0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4921B5" w14:textId="77777777" w:rsidR="00BE3ABA" w:rsidRPr="00501A0B" w:rsidRDefault="00BE3ABA" w:rsidP="00BE3AB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>Preparation Of bank reconciliation statement</w:t>
            </w:r>
          </w:p>
          <w:p w14:paraId="7B9F1563" w14:textId="77777777" w:rsidR="00BE3ABA" w:rsidRPr="00501A0B" w:rsidRDefault="00BE3ABA" w:rsidP="00BE3AB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>Making payment voucher, salary voucher, petty cash voucher, Journal voucher.</w:t>
            </w:r>
          </w:p>
          <w:p w14:paraId="210461BD" w14:textId="77777777" w:rsidR="00BE3ABA" w:rsidRPr="00501A0B" w:rsidRDefault="00BE3ABA" w:rsidP="00BE3AB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>Issuing of Form 16A (TDS Certificate) to Contractors, profession.</w:t>
            </w:r>
          </w:p>
          <w:p w14:paraId="4026635B" w14:textId="755C7EBF" w:rsidR="00BE3ABA" w:rsidRPr="00501A0B" w:rsidRDefault="00BE3ABA" w:rsidP="00BE3AB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 xml:space="preserve">Handling TDS Matter (Preparation of Monthly Challan </w:t>
            </w:r>
            <w:r w:rsidR="00A93A0B" w:rsidRPr="00501A0B">
              <w:rPr>
                <w:rFonts w:ascii="Arial" w:hAnsi="Arial" w:cs="Arial"/>
                <w:sz w:val="20"/>
                <w:szCs w:val="20"/>
              </w:rPr>
              <w:t>e.g.,</w:t>
            </w:r>
            <w:r w:rsidRPr="00501A0B">
              <w:rPr>
                <w:rFonts w:ascii="Arial" w:hAnsi="Arial" w:cs="Arial"/>
                <w:sz w:val="20"/>
                <w:szCs w:val="20"/>
              </w:rPr>
              <w:t xml:space="preserve"> contractor, profession _TDS Payment.</w:t>
            </w:r>
          </w:p>
          <w:p w14:paraId="1BBE6FC7" w14:textId="77777777" w:rsidR="00BE3ABA" w:rsidRPr="00501A0B" w:rsidRDefault="00BE3ABA" w:rsidP="00BE3AB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>Finalization Up to Balance sheet.</w:t>
            </w:r>
          </w:p>
          <w:p w14:paraId="73D2F756" w14:textId="77777777" w:rsidR="00BE3ABA" w:rsidRPr="00501A0B" w:rsidRDefault="00BE3ABA" w:rsidP="00BE3AB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>Issuing Salary Cheque.</w:t>
            </w:r>
          </w:p>
          <w:p w14:paraId="7F679A78" w14:textId="77777777" w:rsidR="00BE3ABA" w:rsidRPr="00501A0B" w:rsidRDefault="00BE3ABA" w:rsidP="00BE3AB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>Handling query via emails and telephone.</w:t>
            </w:r>
          </w:p>
          <w:p w14:paraId="449DF417" w14:textId="77777777" w:rsidR="00BE3ABA" w:rsidRPr="00501A0B" w:rsidRDefault="00BE3ABA" w:rsidP="00BE3AB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>Monthly profit /loss a/c reporting to management.</w:t>
            </w:r>
          </w:p>
          <w:p w14:paraId="63F7FC0B" w14:textId="22B41D8D" w:rsidR="00501A0B" w:rsidRPr="005A2D68" w:rsidRDefault="00BE3ABA" w:rsidP="00E53FD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>Knowledge of Vat, CST, PT. etc.&amp; Filing of Income Tax Returns, Vat Return.</w:t>
            </w:r>
          </w:p>
          <w:p w14:paraId="7EB91916" w14:textId="77777777" w:rsidR="005A2D68" w:rsidRPr="00E53FDA" w:rsidRDefault="005A2D68" w:rsidP="005A2D68">
            <w:pPr>
              <w:overflowPunct w:val="0"/>
              <w:autoSpaceDE w:val="0"/>
              <w:autoSpaceDN w:val="0"/>
              <w:adjustRightInd w:val="0"/>
              <w:ind w:left="135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EDF344B" w14:textId="77777777" w:rsidR="004F1D6B" w:rsidRPr="00E802C9" w:rsidRDefault="004F1D6B" w:rsidP="004F1D6B">
            <w:pPr>
              <w:pStyle w:val="Heading4"/>
              <w:rPr>
                <w:b/>
                <w:bCs/>
                <w:sz w:val="22"/>
              </w:rPr>
            </w:pPr>
            <w:r w:rsidRPr="00E802C9">
              <w:rPr>
                <w:b/>
                <w:bCs/>
                <w:color w:val="auto"/>
                <w:sz w:val="22"/>
              </w:rPr>
              <w:t>MARCH 2005- AUG 2006       Account Assistant</w:t>
            </w:r>
            <w:r w:rsidRPr="00E802C9">
              <w:rPr>
                <w:b/>
                <w:bCs/>
                <w:sz w:val="22"/>
              </w:rPr>
              <w:t xml:space="preserve"> </w:t>
            </w:r>
          </w:p>
          <w:p w14:paraId="33E5FA1D" w14:textId="77777777" w:rsidR="004F1D6B" w:rsidRDefault="004F1D6B" w:rsidP="004F1D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</w:t>
            </w:r>
            <w:r w:rsidRPr="00DC01B9">
              <w:rPr>
                <w:rFonts w:ascii="Arial" w:hAnsi="Arial" w:cs="Arial"/>
                <w:b/>
              </w:rPr>
              <w:t>M/S Technocrats Pvt Ltd</w:t>
            </w:r>
          </w:p>
          <w:p w14:paraId="18B8EE59" w14:textId="77777777" w:rsidR="004F1D6B" w:rsidRPr="00501A0B" w:rsidRDefault="004F1D6B" w:rsidP="004F1D6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accounts up to date by posting day to day transactions.</w:t>
            </w:r>
          </w:p>
          <w:p w14:paraId="099C8E93" w14:textId="77777777" w:rsidR="004F1D6B" w:rsidRPr="00501A0B" w:rsidRDefault="004F1D6B" w:rsidP="004F1D6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>Regular follow-up for payments.</w:t>
            </w:r>
          </w:p>
          <w:p w14:paraId="56164065" w14:textId="77777777" w:rsidR="004F1D6B" w:rsidRPr="00501A0B" w:rsidRDefault="004F1D6B" w:rsidP="004F1D6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01A0B">
              <w:rPr>
                <w:rFonts w:ascii="Arial" w:hAnsi="Arial" w:cs="Arial"/>
                <w:sz w:val="20"/>
                <w:szCs w:val="20"/>
              </w:rPr>
              <w:t xml:space="preserve">Reminder Letter </w:t>
            </w: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501A0B">
              <w:rPr>
                <w:rFonts w:ascii="Arial" w:hAnsi="Arial" w:cs="Arial"/>
                <w:sz w:val="20"/>
                <w:szCs w:val="20"/>
              </w:rPr>
              <w:t>Payment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Pr="00501A0B">
              <w:rPr>
                <w:rFonts w:ascii="Arial" w:hAnsi="Arial" w:cs="Arial"/>
                <w:sz w:val="20"/>
                <w:szCs w:val="20"/>
              </w:rPr>
              <w:t>’C’ Forms.</w:t>
            </w:r>
          </w:p>
          <w:p w14:paraId="2EB135DD" w14:textId="77777777" w:rsidR="004F1D6B" w:rsidRDefault="004F1D6B" w:rsidP="004F1D6B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all the entries of day-to-day business transactions like sales, purchase, payment, receipts.</w:t>
            </w:r>
          </w:p>
          <w:p w14:paraId="4C150EA2" w14:textId="77777777" w:rsidR="004F1D6B" w:rsidRPr="00E53FDA" w:rsidRDefault="004F1D6B" w:rsidP="004F1D6B">
            <w:pPr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id w:val="1669594239"/>
              <w:placeholder>
                <w:docPart w:val="BDEDEA6FD87B439283829548D28776CF"/>
              </w:placeholder>
              <w:temporary/>
              <w:showingPlcHdr/>
              <w15:appearance w15:val="hidden"/>
            </w:sdtPr>
            <w:sdtEndPr/>
            <w:sdtContent>
              <w:p w14:paraId="76C89BE7" w14:textId="333D169F" w:rsidR="00036450" w:rsidRPr="001D1A60" w:rsidRDefault="00180329" w:rsidP="001D1A6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</w:tc>
      </w:tr>
    </w:tbl>
    <w:p w14:paraId="0EEDD995" w14:textId="4C359E4D" w:rsidR="0043117B" w:rsidRPr="001B166E" w:rsidRDefault="001D1A60" w:rsidP="001D1A60">
      <w:pPr>
        <w:tabs>
          <w:tab w:val="left" w:pos="4500"/>
        </w:tabs>
        <w:rPr>
          <w:sz w:val="20"/>
          <w:szCs w:val="20"/>
        </w:rPr>
      </w:pPr>
      <w:r>
        <w:lastRenderedPageBreak/>
        <w:tab/>
      </w:r>
      <w:r w:rsidRPr="001B166E">
        <w:rPr>
          <w:sz w:val="20"/>
          <w:szCs w:val="20"/>
        </w:rPr>
        <w:t xml:space="preserve">Seriousness for work </w:t>
      </w:r>
    </w:p>
    <w:p w14:paraId="258A784B" w14:textId="0ED6D17F" w:rsidR="001D1A60" w:rsidRDefault="001D1A60" w:rsidP="001D1A60">
      <w:pPr>
        <w:tabs>
          <w:tab w:val="left" w:pos="4500"/>
        </w:tabs>
        <w:rPr>
          <w:sz w:val="20"/>
          <w:szCs w:val="20"/>
        </w:rPr>
      </w:pPr>
      <w:r w:rsidRPr="001B166E">
        <w:rPr>
          <w:sz w:val="20"/>
          <w:szCs w:val="20"/>
        </w:rPr>
        <w:t xml:space="preserve">                                                                          </w:t>
      </w:r>
      <w:r w:rsidR="001B166E">
        <w:rPr>
          <w:sz w:val="20"/>
          <w:szCs w:val="20"/>
        </w:rPr>
        <w:t xml:space="preserve">       </w:t>
      </w:r>
      <w:r w:rsidRPr="001B166E">
        <w:rPr>
          <w:sz w:val="20"/>
          <w:szCs w:val="20"/>
        </w:rPr>
        <w:t>Positive attitude</w:t>
      </w:r>
    </w:p>
    <w:p w14:paraId="622FB0DA" w14:textId="18A8E135" w:rsidR="00F3470A" w:rsidRPr="001B166E" w:rsidRDefault="00F3470A" w:rsidP="001D1A60">
      <w:pPr>
        <w:tabs>
          <w:tab w:val="left" w:pos="450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Able to work well with the team</w:t>
      </w:r>
    </w:p>
    <w:p w14:paraId="3EE6FDF4" w14:textId="77777777" w:rsidR="001D1A60" w:rsidRPr="001B166E" w:rsidRDefault="001D1A60" w:rsidP="001D1A60">
      <w:pPr>
        <w:tabs>
          <w:tab w:val="left" w:pos="4500"/>
        </w:tabs>
        <w:rPr>
          <w:sz w:val="20"/>
          <w:szCs w:val="20"/>
        </w:rPr>
      </w:pPr>
    </w:p>
    <w:sectPr w:rsidR="001D1A60" w:rsidRPr="001B166E" w:rsidSect="00B919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BFFA" w14:textId="77777777" w:rsidR="009059D3" w:rsidRDefault="009059D3" w:rsidP="000C45FF">
      <w:r>
        <w:separator/>
      </w:r>
    </w:p>
  </w:endnote>
  <w:endnote w:type="continuationSeparator" w:id="0">
    <w:p w14:paraId="14FA6F60" w14:textId="77777777" w:rsidR="009059D3" w:rsidRDefault="009059D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03B" w14:textId="77777777" w:rsidR="00B258C1" w:rsidRDefault="00B25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35F7" w14:textId="77777777" w:rsidR="00B258C1" w:rsidRDefault="00B25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B586" w14:textId="77777777" w:rsidR="00B258C1" w:rsidRDefault="00B25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93A2" w14:textId="77777777" w:rsidR="009059D3" w:rsidRDefault="009059D3" w:rsidP="000C45FF">
      <w:r>
        <w:separator/>
      </w:r>
    </w:p>
  </w:footnote>
  <w:footnote w:type="continuationSeparator" w:id="0">
    <w:p w14:paraId="17D5EACB" w14:textId="77777777" w:rsidR="009059D3" w:rsidRDefault="009059D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B0C3B" w14:textId="77777777" w:rsidR="00B258C1" w:rsidRDefault="00B25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E2D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261ECD" wp14:editId="11787B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5" name="Graphic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B396B" w14:textId="77777777" w:rsidR="00B258C1" w:rsidRDefault="00B25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1429"/>
    <w:multiLevelType w:val="hybridMultilevel"/>
    <w:tmpl w:val="3B92D898"/>
    <w:lvl w:ilvl="0" w:tplc="DF6E12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D2029"/>
    <w:multiLevelType w:val="hybridMultilevel"/>
    <w:tmpl w:val="E0082D1C"/>
    <w:lvl w:ilvl="0" w:tplc="04090009">
      <w:start w:val="1"/>
      <w:numFmt w:val="bullet"/>
      <w:lvlText w:val="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C6D22"/>
    <w:multiLevelType w:val="hybridMultilevel"/>
    <w:tmpl w:val="F6B4104C"/>
    <w:lvl w:ilvl="0" w:tplc="04090009">
      <w:start w:val="1"/>
      <w:numFmt w:val="bullet"/>
      <w:lvlText w:val="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16"/>
        </w:tabs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36"/>
        </w:tabs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76"/>
        </w:tabs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96"/>
        </w:tabs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16"/>
        </w:tabs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36"/>
        </w:tabs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56"/>
        </w:tabs>
        <w:ind w:left="6956" w:hanging="360"/>
      </w:pPr>
      <w:rPr>
        <w:rFonts w:ascii="Wingdings" w:hAnsi="Wingdings" w:hint="default"/>
      </w:rPr>
    </w:lvl>
  </w:abstractNum>
  <w:num w:numId="1" w16cid:durableId="109516236">
    <w:abstractNumId w:val="1"/>
  </w:num>
  <w:num w:numId="2" w16cid:durableId="1952392738">
    <w:abstractNumId w:val="2"/>
  </w:num>
  <w:num w:numId="3" w16cid:durableId="100848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7B"/>
    <w:rsid w:val="00011358"/>
    <w:rsid w:val="00036450"/>
    <w:rsid w:val="00084A0E"/>
    <w:rsid w:val="00094499"/>
    <w:rsid w:val="000C45FF"/>
    <w:rsid w:val="000E3FD1"/>
    <w:rsid w:val="000F3BA0"/>
    <w:rsid w:val="00112054"/>
    <w:rsid w:val="001317D8"/>
    <w:rsid w:val="001525E1"/>
    <w:rsid w:val="00180329"/>
    <w:rsid w:val="0019001F"/>
    <w:rsid w:val="00195C76"/>
    <w:rsid w:val="001A021B"/>
    <w:rsid w:val="001A74A5"/>
    <w:rsid w:val="001B166E"/>
    <w:rsid w:val="001B2ABD"/>
    <w:rsid w:val="001C4F12"/>
    <w:rsid w:val="001D1A60"/>
    <w:rsid w:val="001E0391"/>
    <w:rsid w:val="001E1759"/>
    <w:rsid w:val="001F1ECC"/>
    <w:rsid w:val="00205BBE"/>
    <w:rsid w:val="002105F7"/>
    <w:rsid w:val="002400EB"/>
    <w:rsid w:val="00256CF7"/>
    <w:rsid w:val="00281FD5"/>
    <w:rsid w:val="002C69EE"/>
    <w:rsid w:val="0030481B"/>
    <w:rsid w:val="003156FC"/>
    <w:rsid w:val="003254B5"/>
    <w:rsid w:val="00364964"/>
    <w:rsid w:val="0037121F"/>
    <w:rsid w:val="003751FA"/>
    <w:rsid w:val="003910D8"/>
    <w:rsid w:val="003A6B7D"/>
    <w:rsid w:val="003B06CA"/>
    <w:rsid w:val="004071FC"/>
    <w:rsid w:val="0042190D"/>
    <w:rsid w:val="00445947"/>
    <w:rsid w:val="00447FF3"/>
    <w:rsid w:val="004813B3"/>
    <w:rsid w:val="00496591"/>
    <w:rsid w:val="004A0667"/>
    <w:rsid w:val="004B167E"/>
    <w:rsid w:val="004B74C0"/>
    <w:rsid w:val="004C5A5F"/>
    <w:rsid w:val="004C63E4"/>
    <w:rsid w:val="004D3011"/>
    <w:rsid w:val="004F1D6B"/>
    <w:rsid w:val="00501A0B"/>
    <w:rsid w:val="0050431C"/>
    <w:rsid w:val="005214F1"/>
    <w:rsid w:val="005262AC"/>
    <w:rsid w:val="00595319"/>
    <w:rsid w:val="005A2D68"/>
    <w:rsid w:val="005B500F"/>
    <w:rsid w:val="005E39D5"/>
    <w:rsid w:val="00600670"/>
    <w:rsid w:val="0062123A"/>
    <w:rsid w:val="00622AA8"/>
    <w:rsid w:val="00635D5C"/>
    <w:rsid w:val="00646E75"/>
    <w:rsid w:val="00675B1B"/>
    <w:rsid w:val="006771D0"/>
    <w:rsid w:val="006B17F2"/>
    <w:rsid w:val="006B4821"/>
    <w:rsid w:val="006C07FE"/>
    <w:rsid w:val="00715FCB"/>
    <w:rsid w:val="00743101"/>
    <w:rsid w:val="00764C9F"/>
    <w:rsid w:val="00767022"/>
    <w:rsid w:val="007770BE"/>
    <w:rsid w:val="007775E1"/>
    <w:rsid w:val="007867A0"/>
    <w:rsid w:val="007927F5"/>
    <w:rsid w:val="007E657D"/>
    <w:rsid w:val="00802CA0"/>
    <w:rsid w:val="008568DD"/>
    <w:rsid w:val="008D0519"/>
    <w:rsid w:val="0090304F"/>
    <w:rsid w:val="009059D3"/>
    <w:rsid w:val="009260CD"/>
    <w:rsid w:val="00940A66"/>
    <w:rsid w:val="00952C25"/>
    <w:rsid w:val="00996A2D"/>
    <w:rsid w:val="009B502E"/>
    <w:rsid w:val="00A2118D"/>
    <w:rsid w:val="00A80B69"/>
    <w:rsid w:val="00A93A0B"/>
    <w:rsid w:val="00A96F20"/>
    <w:rsid w:val="00AD0A50"/>
    <w:rsid w:val="00AD76E2"/>
    <w:rsid w:val="00B20152"/>
    <w:rsid w:val="00B258C1"/>
    <w:rsid w:val="00B359E4"/>
    <w:rsid w:val="00B57D98"/>
    <w:rsid w:val="00B70850"/>
    <w:rsid w:val="00B919F9"/>
    <w:rsid w:val="00BE3ABA"/>
    <w:rsid w:val="00BE5969"/>
    <w:rsid w:val="00C02694"/>
    <w:rsid w:val="00C066B6"/>
    <w:rsid w:val="00C1308D"/>
    <w:rsid w:val="00C37BA1"/>
    <w:rsid w:val="00C4674C"/>
    <w:rsid w:val="00C506CF"/>
    <w:rsid w:val="00C50FA6"/>
    <w:rsid w:val="00C528E3"/>
    <w:rsid w:val="00C72BED"/>
    <w:rsid w:val="00C9578B"/>
    <w:rsid w:val="00CB0055"/>
    <w:rsid w:val="00CB5D53"/>
    <w:rsid w:val="00CC019A"/>
    <w:rsid w:val="00CD623F"/>
    <w:rsid w:val="00D2522B"/>
    <w:rsid w:val="00D422DE"/>
    <w:rsid w:val="00D5459D"/>
    <w:rsid w:val="00D93C7B"/>
    <w:rsid w:val="00DA1F4D"/>
    <w:rsid w:val="00DC01B9"/>
    <w:rsid w:val="00DC5EE8"/>
    <w:rsid w:val="00DD172A"/>
    <w:rsid w:val="00E25A26"/>
    <w:rsid w:val="00E31790"/>
    <w:rsid w:val="00E41083"/>
    <w:rsid w:val="00E4381A"/>
    <w:rsid w:val="00E53FDA"/>
    <w:rsid w:val="00E55D74"/>
    <w:rsid w:val="00E63346"/>
    <w:rsid w:val="00E802C9"/>
    <w:rsid w:val="00EB099E"/>
    <w:rsid w:val="00ED21B9"/>
    <w:rsid w:val="00F3470A"/>
    <w:rsid w:val="00F40285"/>
    <w:rsid w:val="00F5230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B61A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2C69EE"/>
  </w:style>
  <w:style w:type="paragraph" w:styleId="Heading1">
    <w:name w:val="heading 1"/>
    <w:basedOn w:val="Normal"/>
    <w:next w:val="Normal"/>
    <w:link w:val="Heading1Char"/>
    <w:uiPriority w:val="9"/>
    <w:qFormat/>
    <w:rsid w:val="002C69EE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9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9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9E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9E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9E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9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9E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9EE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69E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69EE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styleId="Emphasis">
    <w:name w:val="Emphasis"/>
    <w:basedOn w:val="DefaultParagraphFont"/>
    <w:uiPriority w:val="20"/>
    <w:qFormat/>
    <w:rsid w:val="002C69E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C69EE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3476B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9EE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9EE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69EE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69EE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9EE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9EE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9EE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9EE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9EE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9EE"/>
    <w:rPr>
      <w:b/>
      <w:bCs/>
      <w:smallCaps/>
      <w:color w:val="242852" w:themeColor="text2"/>
    </w:rPr>
  </w:style>
  <w:style w:type="character" w:styleId="Strong">
    <w:name w:val="Strong"/>
    <w:basedOn w:val="DefaultParagraphFont"/>
    <w:uiPriority w:val="22"/>
    <w:qFormat/>
    <w:rsid w:val="002C69EE"/>
    <w:rPr>
      <w:b/>
      <w:bCs/>
    </w:rPr>
  </w:style>
  <w:style w:type="paragraph" w:styleId="NoSpacing">
    <w:name w:val="No Spacing"/>
    <w:uiPriority w:val="1"/>
    <w:qFormat/>
    <w:rsid w:val="002C69EE"/>
  </w:style>
  <w:style w:type="paragraph" w:styleId="Quote">
    <w:name w:val="Quote"/>
    <w:basedOn w:val="Normal"/>
    <w:next w:val="Normal"/>
    <w:link w:val="QuoteChar"/>
    <w:uiPriority w:val="29"/>
    <w:qFormat/>
    <w:rsid w:val="002C69EE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69EE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9EE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9EE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69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69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69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C69EE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C69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9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H\AppData\Local\Microsoft\Office\16.0\DTS\en-US%7bC577F8B5-4E12-46D4-89FF-ED5C5E032267%7d\%7b13D8E00C-9428-4D43-8B5F-36E2CB7BFAE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3B03D748C648EEA50CB4B04769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06C86-FB84-465D-85FC-1E52AD4FD22D}"/>
      </w:docPartPr>
      <w:docPartBody>
        <w:p w:rsidR="007C4EE0" w:rsidRDefault="00724132">
          <w:pPr>
            <w:pStyle w:val="0B3B03D748C648EEA50CB4B0476972C0"/>
          </w:pPr>
          <w:r w:rsidRPr="00CB0055">
            <w:t>Contact</w:t>
          </w:r>
        </w:p>
      </w:docPartBody>
    </w:docPart>
    <w:docPart>
      <w:docPartPr>
        <w:name w:val="004FE057433F423EB74596EE86BD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858-15E2-4AC3-A4D0-B5759779A81C}"/>
      </w:docPartPr>
      <w:docPartBody>
        <w:p w:rsidR="007C4EE0" w:rsidRDefault="00724132">
          <w:pPr>
            <w:pStyle w:val="004FE057433F423EB74596EE86BDAF3A"/>
          </w:pPr>
          <w:r w:rsidRPr="004D3011">
            <w:t>PHONE:</w:t>
          </w:r>
        </w:p>
      </w:docPartBody>
    </w:docPart>
    <w:docPart>
      <w:docPartPr>
        <w:name w:val="D1FF579E8883453B8D55F4A049527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52C9-FA74-4018-9E3F-45619627BEA5}"/>
      </w:docPartPr>
      <w:docPartBody>
        <w:p w:rsidR="007C4EE0" w:rsidRDefault="00724132">
          <w:pPr>
            <w:pStyle w:val="D1FF579E8883453B8D55F4A049527CDF"/>
          </w:pPr>
          <w:r w:rsidRPr="004D3011">
            <w:t>EMAIL:</w:t>
          </w:r>
        </w:p>
      </w:docPartBody>
    </w:docPart>
    <w:docPart>
      <w:docPartPr>
        <w:name w:val="7EA5BA78F754433E97ED4DA878B16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D0522-9071-413D-824A-35469B80139B}"/>
      </w:docPartPr>
      <w:docPartBody>
        <w:p w:rsidR="007C4EE0" w:rsidRDefault="00724132">
          <w:pPr>
            <w:pStyle w:val="7EA5BA78F754433E97ED4DA878B16BE7"/>
          </w:pPr>
          <w:r w:rsidRPr="00CB0055">
            <w:t>Hobbies</w:t>
          </w:r>
        </w:p>
      </w:docPartBody>
    </w:docPart>
    <w:docPart>
      <w:docPartPr>
        <w:name w:val="28D5AB06FB244A3DBE188BC29A796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9BB98-1E15-4318-9B9D-98B47E733579}"/>
      </w:docPartPr>
      <w:docPartBody>
        <w:p w:rsidR="007C4EE0" w:rsidRDefault="00724132">
          <w:pPr>
            <w:pStyle w:val="28D5AB06FB244A3DBE188BC29A796964"/>
          </w:pPr>
          <w:r w:rsidRPr="00036450">
            <w:t>EDUCATION</w:t>
          </w:r>
        </w:p>
      </w:docPartBody>
    </w:docPart>
    <w:docPart>
      <w:docPartPr>
        <w:name w:val="F21591AF689A4F42AB7D0DB46602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6EDE1-2AFA-493F-A1C6-0E801DBFE5E6}"/>
      </w:docPartPr>
      <w:docPartBody>
        <w:p w:rsidR="007C4EE0" w:rsidRDefault="00724132">
          <w:pPr>
            <w:pStyle w:val="F21591AF689A4F42AB7D0DB466021B10"/>
          </w:pPr>
          <w:r w:rsidRPr="00036450">
            <w:t>WORK EXPERIENCE</w:t>
          </w:r>
        </w:p>
      </w:docPartBody>
    </w:docPart>
    <w:docPart>
      <w:docPartPr>
        <w:name w:val="BDEDEA6FD87B439283829548D2877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161BE-0975-458E-894E-B265E578EF99}"/>
      </w:docPartPr>
      <w:docPartBody>
        <w:p w:rsidR="007C4EE0" w:rsidRDefault="00724132">
          <w:pPr>
            <w:pStyle w:val="BDEDEA6FD87B439283829548D28776C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CB"/>
    <w:rsid w:val="000132CB"/>
    <w:rsid w:val="0014606B"/>
    <w:rsid w:val="0023257D"/>
    <w:rsid w:val="00584F91"/>
    <w:rsid w:val="00724132"/>
    <w:rsid w:val="007C4EE0"/>
    <w:rsid w:val="008613D5"/>
    <w:rsid w:val="008E2897"/>
    <w:rsid w:val="00A37B2A"/>
    <w:rsid w:val="00A46F6F"/>
    <w:rsid w:val="00B9151E"/>
    <w:rsid w:val="00D137D6"/>
    <w:rsid w:val="00E23BE0"/>
    <w:rsid w:val="00E77ED5"/>
    <w:rsid w:val="00F6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613D5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B03D748C648EEA50CB4B0476972C0">
    <w:name w:val="0B3B03D748C648EEA50CB4B0476972C0"/>
  </w:style>
  <w:style w:type="paragraph" w:customStyle="1" w:styleId="004FE057433F423EB74596EE86BDAF3A">
    <w:name w:val="004FE057433F423EB74596EE86BDAF3A"/>
  </w:style>
  <w:style w:type="paragraph" w:customStyle="1" w:styleId="D1FF579E8883453B8D55F4A049527CDF">
    <w:name w:val="D1FF579E8883453B8D55F4A049527CD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EA5BA78F754433E97ED4DA878B16BE7">
    <w:name w:val="7EA5BA78F754433E97ED4DA878B16BE7"/>
  </w:style>
  <w:style w:type="paragraph" w:customStyle="1" w:styleId="28D5AB06FB244A3DBE188BC29A796964">
    <w:name w:val="28D5AB06FB244A3DBE188BC29A796964"/>
  </w:style>
  <w:style w:type="paragraph" w:customStyle="1" w:styleId="F21591AF689A4F42AB7D0DB466021B10">
    <w:name w:val="F21591AF689A4F42AB7D0DB466021B10"/>
  </w:style>
  <w:style w:type="character" w:customStyle="1" w:styleId="Heading2Char">
    <w:name w:val="Heading 2 Char"/>
    <w:basedOn w:val="DefaultParagraphFont"/>
    <w:link w:val="Heading2"/>
    <w:uiPriority w:val="9"/>
    <w:rsid w:val="008613D5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DEDEA6FD87B439283829548D28776CF">
    <w:name w:val="BDEDEA6FD87B439283829548D28776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407DC-D4BD-484C-B5FB-5AE234F7A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{13D8E00C-9428-4D43-8B5F-36E2CB7BFAE0}tf00546271_win32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2023-06-29T09:47:00Z</dcterms:created>
  <dcterms:modified xsi:type="dcterms:W3CDTF">2023-09-09T07:41:00Z</dcterms:modified>
</cp:coreProperties>
</file>