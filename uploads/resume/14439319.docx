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03B67DA0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C645A9F" w14:textId="1116D3B2" w:rsidR="00692703" w:rsidRPr="00C300D2" w:rsidRDefault="003D17A3" w:rsidP="003D17A3">
            <w:pPr>
              <w:pStyle w:val="Title"/>
              <w:jc w:val="left"/>
              <w:rPr>
                <w:rFonts w:asciiTheme="minorHAnsi" w:hAnsiTheme="minorHAnsi" w:cstheme="minorHAnsi"/>
                <w:b/>
                <w:bCs/>
                <w:color w:val="auto"/>
                <w:sz w:val="48"/>
                <w:szCs w:val="44"/>
              </w:rPr>
            </w:pPr>
            <w:r w:rsidRPr="00C300D2">
              <w:rPr>
                <w:rFonts w:asciiTheme="minorHAnsi" w:hAnsiTheme="minorHAnsi" w:cstheme="minorHAnsi"/>
                <w:color w:val="auto"/>
                <w:sz w:val="48"/>
                <w:szCs w:val="44"/>
              </w:rPr>
              <w:t>pavithra</w:t>
            </w:r>
            <w:r w:rsidR="00692703" w:rsidRPr="00C300D2">
              <w:rPr>
                <w:rFonts w:asciiTheme="minorHAnsi" w:hAnsiTheme="minorHAnsi" w:cstheme="minorHAnsi"/>
                <w:b/>
                <w:bCs/>
                <w:color w:val="auto"/>
                <w:sz w:val="48"/>
                <w:szCs w:val="44"/>
              </w:rPr>
              <w:t xml:space="preserve"> </w:t>
            </w:r>
            <w:r w:rsidRPr="00C300D2">
              <w:rPr>
                <w:rStyle w:val="IntenseEmphasis"/>
                <w:rFonts w:asciiTheme="minorHAnsi" w:hAnsiTheme="minorHAnsi" w:cstheme="minorHAnsi"/>
                <w:b w:val="0"/>
                <w:bCs/>
                <w:color w:val="auto"/>
                <w:sz w:val="48"/>
                <w:szCs w:val="44"/>
              </w:rPr>
              <w:t>gopalakrishnan</w:t>
            </w:r>
          </w:p>
          <w:p w14:paraId="30F591A7" w14:textId="68416AE7" w:rsidR="00692703" w:rsidRPr="005144CB" w:rsidRDefault="003D17A3" w:rsidP="003D17A3">
            <w:pPr>
              <w:pStyle w:val="ContactInfo"/>
              <w:contextualSpacing w:val="0"/>
              <w:jc w:val="left"/>
              <w:rPr>
                <w:color w:val="auto"/>
              </w:rPr>
            </w:pPr>
            <w:r w:rsidRPr="005144CB">
              <w:rPr>
                <w:color w:val="auto"/>
              </w:rPr>
              <w:t>Fortuna Krrish Apartments, Kalkere, Bangalore - 560043</w:t>
            </w:r>
            <w:r w:rsidR="00692703" w:rsidRPr="005144CB">
              <w:rPr>
                <w:color w:val="auto"/>
              </w:rPr>
              <w:t xml:space="preserve"> </w:t>
            </w:r>
            <w:r w:rsidRPr="005144CB">
              <w:rPr>
                <w:color w:val="auto"/>
              </w:rPr>
              <w:t>|</w:t>
            </w:r>
            <w:r w:rsidR="00692703" w:rsidRPr="005144CB">
              <w:rPr>
                <w:color w:val="auto"/>
              </w:rPr>
              <w:t xml:space="preserve"> </w:t>
            </w:r>
            <w:sdt>
              <w:sdtPr>
                <w:rPr>
                  <w:color w:val="auto"/>
                </w:rPr>
                <w:alias w:val="Enter phone:"/>
                <w:tag w:val="Enter phone:"/>
                <w:id w:val="-1993482697"/>
                <w:placeholder>
                  <w:docPart w:val="CCECA03FF65E43149ACD1887B694A5D1"/>
                </w:placeholder>
                <w:temporary/>
                <w:showingPlcHdr/>
                <w15:appearance w15:val="hidden"/>
              </w:sdtPr>
              <w:sdtContent>
                <w:r w:rsidR="00C57FC6" w:rsidRPr="005144CB">
                  <w:rPr>
                    <w:color w:val="auto"/>
                  </w:rPr>
                  <w:t>Phone</w:t>
                </w:r>
              </w:sdtContent>
            </w:sdt>
            <w:r w:rsidRPr="005144CB">
              <w:rPr>
                <w:color w:val="auto"/>
              </w:rPr>
              <w:t xml:space="preserve"> - +91 9900019737</w:t>
            </w:r>
          </w:p>
          <w:p w14:paraId="57E1924D" w14:textId="3E47AF79" w:rsidR="00692703" w:rsidRPr="00CF1A49" w:rsidRDefault="00000000" w:rsidP="003D17A3">
            <w:pPr>
              <w:pStyle w:val="ContactInfoEmphasis"/>
              <w:contextualSpacing w:val="0"/>
              <w:jc w:val="left"/>
            </w:pPr>
            <w:sdt>
              <w:sdtPr>
                <w:rPr>
                  <w:color w:val="auto"/>
                </w:rPr>
                <w:alias w:val="Enter email:"/>
                <w:tag w:val="Enter email:"/>
                <w:id w:val="1154873695"/>
                <w:placeholder>
                  <w:docPart w:val="5A8BEAC9BF674763BD5BD5ACF3C86966"/>
                </w:placeholder>
                <w:temporary/>
                <w:showingPlcHdr/>
                <w15:appearance w15:val="hidden"/>
              </w:sdtPr>
              <w:sdtContent>
                <w:r w:rsidR="00C57FC6" w:rsidRPr="005144CB">
                  <w:rPr>
                    <w:color w:val="auto"/>
                  </w:rPr>
                  <w:t>Email</w:t>
                </w:r>
              </w:sdtContent>
            </w:sdt>
            <w:r w:rsidR="003D17A3" w:rsidRPr="005144CB">
              <w:rPr>
                <w:color w:val="auto"/>
              </w:rPr>
              <w:t xml:space="preserve"> – Pavithra.Gopalakrishnan@gmail.com</w:t>
            </w:r>
            <w:r w:rsidR="00692703" w:rsidRPr="005144CB">
              <w:rPr>
                <w:color w:val="auto"/>
              </w:rPr>
              <w:t xml:space="preserve"> </w:t>
            </w:r>
            <w:r w:rsidR="003D17A3" w:rsidRPr="005144CB">
              <w:rPr>
                <w:color w:val="auto"/>
              </w:rPr>
              <w:t>|</w:t>
            </w:r>
            <w:r w:rsidR="00692703" w:rsidRPr="005144CB">
              <w:rPr>
                <w:color w:val="auto"/>
              </w:rPr>
              <w:t xml:space="preserve"> </w:t>
            </w:r>
            <w:sdt>
              <w:sdtPr>
                <w:rPr>
                  <w:color w:val="auto"/>
                </w:rPr>
                <w:alias w:val="Enter LinkedIn profile:"/>
                <w:tag w:val="Enter LinkedIn profile:"/>
                <w:id w:val="-1332902444"/>
                <w:placeholder>
                  <w:docPart w:val="0B4D0B4529964E54B46465A4793EDA63"/>
                </w:placeholder>
                <w:temporary/>
                <w:showingPlcHdr/>
                <w15:appearance w15:val="hidden"/>
              </w:sdtPr>
              <w:sdtContent>
                <w:r w:rsidR="00C57FC6" w:rsidRPr="005144CB">
                  <w:rPr>
                    <w:color w:val="auto"/>
                  </w:rPr>
                  <w:t>LinkedIn Profile</w:t>
                </w:r>
              </w:sdtContent>
            </w:sdt>
            <w:r w:rsidR="00692703" w:rsidRPr="005144CB">
              <w:rPr>
                <w:color w:val="auto"/>
              </w:rPr>
              <w:t xml:space="preserve"> </w:t>
            </w:r>
            <w:r w:rsidR="003D17A3" w:rsidRPr="005144CB">
              <w:rPr>
                <w:color w:val="auto"/>
              </w:rPr>
              <w:t>–</w:t>
            </w:r>
            <w:r w:rsidR="00C938AC">
              <w:rPr>
                <w:color w:val="auto"/>
              </w:rPr>
              <w:t xml:space="preserve"> Pavithra Gopalakrishnan</w:t>
            </w:r>
          </w:p>
        </w:tc>
      </w:tr>
      <w:tr w:rsidR="009571D8" w:rsidRPr="00CF1A49" w14:paraId="515C9C1E" w14:textId="77777777" w:rsidTr="00692703">
        <w:tc>
          <w:tcPr>
            <w:tcW w:w="9360" w:type="dxa"/>
            <w:tcMar>
              <w:top w:w="432" w:type="dxa"/>
            </w:tcMar>
          </w:tcPr>
          <w:p w14:paraId="6374B84E" w14:textId="77777777" w:rsidR="00F43052" w:rsidRPr="005144CB" w:rsidRDefault="003D17A3" w:rsidP="00913946">
            <w:pPr>
              <w:contextualSpacing w:val="0"/>
              <w:rPr>
                <w:color w:val="auto"/>
              </w:rPr>
            </w:pPr>
            <w:r w:rsidRPr="005144CB">
              <w:rPr>
                <w:color w:val="auto"/>
              </w:rPr>
              <w:t xml:space="preserve">An enthusiastic professional having </w:t>
            </w:r>
            <w:r w:rsidR="002E771C" w:rsidRPr="005144CB">
              <w:rPr>
                <w:color w:val="auto"/>
              </w:rPr>
              <w:t xml:space="preserve">8 years of </w:t>
            </w:r>
            <w:r w:rsidRPr="005144CB">
              <w:rPr>
                <w:color w:val="auto"/>
              </w:rPr>
              <w:t>extensive experience and expertise as</w:t>
            </w:r>
            <w:r w:rsidR="002E771C" w:rsidRPr="005144CB">
              <w:rPr>
                <w:color w:val="auto"/>
              </w:rPr>
              <w:t xml:space="preserve"> a</w:t>
            </w:r>
            <w:r w:rsidRPr="005144CB">
              <w:rPr>
                <w:color w:val="auto"/>
              </w:rPr>
              <w:t xml:space="preserve"> Business Analyst and Project Manager. </w:t>
            </w:r>
            <w:r w:rsidR="00F43052" w:rsidRPr="005144CB">
              <w:rPr>
                <w:color w:val="auto"/>
              </w:rPr>
              <w:t>My experience spans across very esteemed organizations and sectors across Banking Financial Services &amp; Insurance (BFSI).</w:t>
            </w:r>
          </w:p>
          <w:p w14:paraId="0AFE1AF3" w14:textId="77777777" w:rsidR="001755A8" w:rsidRPr="00CF1A49" w:rsidRDefault="00F43052" w:rsidP="00913946">
            <w:pPr>
              <w:contextualSpacing w:val="0"/>
            </w:pPr>
            <w:r w:rsidRPr="005144CB">
              <w:rPr>
                <w:color w:val="auto"/>
              </w:rPr>
              <w:t>In my previous role as a Team Leader, I have leveraged my key strengths such as Analytical, Problem Solving, Project Management and Negotiations to bring value to the organization by achieving the program objectives.</w:t>
            </w:r>
          </w:p>
        </w:tc>
      </w:tr>
    </w:tbl>
    <w:p w14:paraId="6B6D0533" w14:textId="1E3E01B5" w:rsidR="005144CB" w:rsidRPr="00C300D2" w:rsidRDefault="00C300D2" w:rsidP="005144CB">
      <w:pPr>
        <w:pStyle w:val="Heading1"/>
        <w:rPr>
          <w:rFonts w:asciiTheme="minorHAnsi" w:hAnsiTheme="minorHAnsi" w:cstheme="minorHAnsi"/>
        </w:rPr>
      </w:pPr>
      <w:r w:rsidRPr="00C300D2">
        <w:rPr>
          <w:rFonts w:asciiTheme="minorHAnsi" w:hAnsiTheme="minorHAnsi" w:cstheme="minorHAnsi"/>
        </w:rPr>
        <w:t xml:space="preserve">key </w:t>
      </w:r>
      <w:sdt>
        <w:sdtPr>
          <w:rPr>
            <w:rFonts w:asciiTheme="minorHAnsi" w:hAnsiTheme="minorHAnsi" w:cstheme="minorHAnsi"/>
          </w:rPr>
          <w:alias w:val="Skills:"/>
          <w:tag w:val="Skills:"/>
          <w:id w:val="-500736084"/>
          <w:placeholder>
            <w:docPart w:val="8989532A89DD47FEB653DD4043D1CD97"/>
          </w:placeholder>
          <w:temporary/>
          <w:showingPlcHdr/>
          <w15:appearance w15:val="hidden"/>
        </w:sdtPr>
        <w:sdtContent>
          <w:r w:rsidR="005144CB" w:rsidRPr="00C300D2">
            <w:rPr>
              <w:rFonts w:asciiTheme="minorHAnsi" w:hAnsiTheme="minorHAnsi" w:cstheme="minorHAnsi"/>
            </w:rPr>
            <w:t>Skills</w:t>
          </w:r>
        </w:sdtContent>
      </w:sdt>
      <w:r w:rsidRPr="00C300D2">
        <w:rPr>
          <w:rFonts w:asciiTheme="minorHAnsi" w:hAnsiTheme="minorHAnsi" w:cstheme="minorHAnsi"/>
        </w:rPr>
        <w:t xml:space="preserve"> and competencies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C300D2" w:rsidRPr="00C300D2" w14:paraId="47359646" w14:textId="77777777" w:rsidTr="004746AA">
        <w:tc>
          <w:tcPr>
            <w:tcW w:w="4675" w:type="dxa"/>
          </w:tcPr>
          <w:p w14:paraId="506D65D8" w14:textId="57DD008B" w:rsidR="005144CB" w:rsidRPr="00C300D2" w:rsidRDefault="00C300D2" w:rsidP="004746AA">
            <w:pPr>
              <w:pStyle w:val="ListBullet"/>
              <w:contextualSpacing w:val="0"/>
              <w:rPr>
                <w:color w:val="auto"/>
              </w:rPr>
            </w:pPr>
            <w:r w:rsidRPr="00C300D2">
              <w:rPr>
                <w:color w:val="auto"/>
              </w:rPr>
              <w:t>Expertise in functional flow documentation</w:t>
            </w:r>
          </w:p>
          <w:p w14:paraId="3885030E" w14:textId="77777777" w:rsidR="005144CB" w:rsidRPr="00C300D2" w:rsidRDefault="00C300D2" w:rsidP="004746AA">
            <w:pPr>
              <w:pStyle w:val="ListBullet"/>
              <w:contextualSpacing w:val="0"/>
              <w:rPr>
                <w:color w:val="auto"/>
              </w:rPr>
            </w:pPr>
            <w:r w:rsidRPr="00C300D2">
              <w:rPr>
                <w:color w:val="auto"/>
              </w:rPr>
              <w:t>Evaluation of profitability and requirements</w:t>
            </w:r>
          </w:p>
          <w:p w14:paraId="0FE8F41A" w14:textId="69A2E469" w:rsidR="00C300D2" w:rsidRPr="00C300D2" w:rsidRDefault="00C300D2" w:rsidP="004746AA">
            <w:pPr>
              <w:pStyle w:val="ListBullet"/>
              <w:contextualSpacing w:val="0"/>
              <w:rPr>
                <w:color w:val="auto"/>
              </w:rPr>
            </w:pPr>
            <w:r w:rsidRPr="00C300D2">
              <w:rPr>
                <w:color w:val="auto"/>
              </w:rPr>
              <w:t>Reporting skills and quick decision making</w:t>
            </w:r>
          </w:p>
        </w:tc>
        <w:tc>
          <w:tcPr>
            <w:tcW w:w="4675" w:type="dxa"/>
            <w:tcMar>
              <w:left w:w="360" w:type="dxa"/>
            </w:tcMar>
          </w:tcPr>
          <w:p w14:paraId="76E93ABF" w14:textId="57D9FB4C" w:rsidR="005144CB" w:rsidRPr="00C300D2" w:rsidRDefault="00C300D2" w:rsidP="004746AA">
            <w:pPr>
              <w:pStyle w:val="ListBullet"/>
              <w:contextualSpacing w:val="0"/>
              <w:rPr>
                <w:color w:val="auto"/>
              </w:rPr>
            </w:pPr>
            <w:r w:rsidRPr="00C300D2">
              <w:rPr>
                <w:color w:val="auto"/>
              </w:rPr>
              <w:t xml:space="preserve">Applications Testing and verification </w:t>
            </w:r>
          </w:p>
          <w:p w14:paraId="6C7F9F27" w14:textId="2C71FD0B" w:rsidR="005144CB" w:rsidRPr="00C300D2" w:rsidRDefault="00C300D2" w:rsidP="004746AA">
            <w:pPr>
              <w:pStyle w:val="ListBullet"/>
              <w:contextualSpacing w:val="0"/>
              <w:rPr>
                <w:color w:val="auto"/>
              </w:rPr>
            </w:pPr>
            <w:r w:rsidRPr="00C300D2">
              <w:rPr>
                <w:color w:val="auto"/>
              </w:rPr>
              <w:t>Project Monitoring and Management</w:t>
            </w:r>
          </w:p>
          <w:p w14:paraId="77099F6A" w14:textId="54DBAED2" w:rsidR="005144CB" w:rsidRPr="00C300D2" w:rsidRDefault="00C300D2" w:rsidP="004746AA">
            <w:pPr>
              <w:pStyle w:val="ListBullet"/>
              <w:contextualSpacing w:val="0"/>
              <w:rPr>
                <w:color w:val="auto"/>
              </w:rPr>
            </w:pPr>
            <w:r w:rsidRPr="00C300D2">
              <w:rPr>
                <w:color w:val="auto"/>
              </w:rPr>
              <w:t>Client Relationship and Negotiation skills</w:t>
            </w:r>
          </w:p>
        </w:tc>
      </w:tr>
    </w:tbl>
    <w:p w14:paraId="2C66714C" w14:textId="77777777" w:rsidR="005144CB" w:rsidRDefault="005144CB" w:rsidP="004E01EB">
      <w:pPr>
        <w:pStyle w:val="Heading1"/>
      </w:pPr>
    </w:p>
    <w:p w14:paraId="68DDFB72" w14:textId="595BA8C5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CFAD0468CC6D4E4395BDA77E9B56BAF6"/>
          </w:placeholder>
          <w:temporary/>
          <w:showingPlcHdr/>
          <w15:appearance w15:val="hidden"/>
        </w:sdtPr>
        <w:sdtContent>
          <w:r w:rsidR="004E01EB" w:rsidRPr="00C300D2">
            <w:rPr>
              <w:rFonts w:asciiTheme="minorHAnsi" w:hAnsiTheme="minorHAnsi" w:cstheme="minorHAnsi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09B5E63F" w14:textId="77777777" w:rsidTr="00D66A52">
        <w:tc>
          <w:tcPr>
            <w:tcW w:w="9355" w:type="dxa"/>
          </w:tcPr>
          <w:p w14:paraId="658D83D3" w14:textId="77777777" w:rsidR="001D0BF1" w:rsidRPr="005144CB" w:rsidRDefault="00F43052" w:rsidP="001D0BF1">
            <w:pPr>
              <w:pStyle w:val="Heading2"/>
              <w:contextualSpacing w:val="0"/>
              <w:outlineLvl w:val="1"/>
              <w:rPr>
                <w:b w:val="0"/>
                <w:bCs/>
                <w:color w:val="auto"/>
              </w:rPr>
            </w:pPr>
            <w:r w:rsidRPr="005144CB">
              <w:rPr>
                <w:rStyle w:val="SubtleReference"/>
                <w:b/>
                <w:bCs/>
                <w:color w:val="auto"/>
              </w:rPr>
              <w:t>capgemini business services india ltd</w:t>
            </w:r>
          </w:p>
          <w:p w14:paraId="4534E217" w14:textId="54EBC789" w:rsidR="00F43052" w:rsidRPr="005144CB" w:rsidRDefault="00F43052" w:rsidP="001D0BF1">
            <w:pPr>
              <w:contextualSpacing w:val="0"/>
              <w:rPr>
                <w:color w:val="auto"/>
              </w:rPr>
            </w:pPr>
            <w:r w:rsidRPr="005144CB">
              <w:rPr>
                <w:b/>
                <w:bCs/>
                <w:color w:val="auto"/>
                <w:sz w:val="24"/>
                <w:szCs w:val="24"/>
              </w:rPr>
              <w:t>From:</w:t>
            </w:r>
            <w:r w:rsidRPr="005144CB">
              <w:rPr>
                <w:color w:val="auto"/>
              </w:rPr>
              <w:t xml:space="preserve"> </w:t>
            </w:r>
            <w:r w:rsidRPr="005144CB">
              <w:rPr>
                <w:b/>
                <w:bCs/>
                <w:i/>
                <w:iCs/>
                <w:color w:val="auto"/>
              </w:rPr>
              <w:t xml:space="preserve">September 2008 – </w:t>
            </w:r>
            <w:r w:rsidR="0026434F" w:rsidRPr="005144CB">
              <w:rPr>
                <w:b/>
                <w:bCs/>
                <w:i/>
                <w:iCs/>
                <w:color w:val="auto"/>
              </w:rPr>
              <w:t>A</w:t>
            </w:r>
            <w:r w:rsidRPr="005144CB">
              <w:rPr>
                <w:b/>
                <w:bCs/>
                <w:i/>
                <w:iCs/>
                <w:color w:val="auto"/>
              </w:rPr>
              <w:t>ugust 2012</w:t>
            </w:r>
          </w:p>
          <w:p w14:paraId="5934BD24" w14:textId="4EB76A39" w:rsidR="00F43052" w:rsidRPr="005144CB" w:rsidRDefault="00F43052" w:rsidP="001D0BF1">
            <w:pPr>
              <w:contextualSpacing w:val="0"/>
              <w:rPr>
                <w:color w:val="auto"/>
              </w:rPr>
            </w:pPr>
            <w:r w:rsidRPr="005144CB">
              <w:rPr>
                <w:b/>
                <w:bCs/>
                <w:color w:val="auto"/>
                <w:sz w:val="24"/>
                <w:szCs w:val="24"/>
              </w:rPr>
              <w:t>Title:</w:t>
            </w:r>
            <w:r w:rsidRPr="005144CB">
              <w:rPr>
                <w:color w:val="auto"/>
              </w:rPr>
              <w:t xml:space="preserve"> </w:t>
            </w:r>
            <w:r w:rsidRPr="005144CB">
              <w:rPr>
                <w:b/>
                <w:bCs/>
                <w:i/>
                <w:iCs/>
                <w:color w:val="auto"/>
              </w:rPr>
              <w:t>Team Leader, IT Business Applications</w:t>
            </w:r>
          </w:p>
          <w:p w14:paraId="2B2B2B63" w14:textId="3694F57E" w:rsidR="0026434F" w:rsidRPr="005144CB" w:rsidRDefault="0026434F" w:rsidP="001D0BF1">
            <w:pPr>
              <w:contextualSpacing w:val="0"/>
              <w:rPr>
                <w:b/>
                <w:bCs/>
                <w:color w:val="auto"/>
                <w:sz w:val="24"/>
                <w:szCs w:val="24"/>
              </w:rPr>
            </w:pPr>
            <w:r w:rsidRPr="005144CB">
              <w:rPr>
                <w:b/>
                <w:bCs/>
                <w:color w:val="auto"/>
                <w:sz w:val="24"/>
                <w:szCs w:val="24"/>
              </w:rPr>
              <w:t>Roles and Responsibilities:</w:t>
            </w:r>
          </w:p>
          <w:p w14:paraId="24B78F1A" w14:textId="25FC3F98" w:rsidR="00DC2CFA" w:rsidRPr="005144CB" w:rsidRDefault="00F43052" w:rsidP="001D0BF1">
            <w:pPr>
              <w:contextualSpacing w:val="0"/>
              <w:rPr>
                <w:b/>
                <w:bCs/>
                <w:color w:val="auto"/>
              </w:rPr>
            </w:pPr>
            <w:r w:rsidRPr="005144CB">
              <w:rPr>
                <w:b/>
                <w:bCs/>
                <w:color w:val="auto"/>
              </w:rPr>
              <w:t>Project</w:t>
            </w:r>
            <w:r w:rsidR="0026434F" w:rsidRPr="005144CB">
              <w:rPr>
                <w:b/>
                <w:bCs/>
                <w:color w:val="auto"/>
              </w:rPr>
              <w:t>s</w:t>
            </w:r>
            <w:r w:rsidRPr="005144CB">
              <w:rPr>
                <w:b/>
                <w:bCs/>
                <w:color w:val="auto"/>
              </w:rPr>
              <w:t xml:space="preserve"> Scoping:</w:t>
            </w:r>
            <w:r w:rsidR="00DC2CFA" w:rsidRPr="005144CB">
              <w:rPr>
                <w:b/>
                <w:bCs/>
                <w:color w:val="auto"/>
              </w:rPr>
              <w:t xml:space="preserve"> </w:t>
            </w:r>
          </w:p>
          <w:p w14:paraId="3FFD9698" w14:textId="38721850" w:rsidR="00F43052" w:rsidRPr="005144CB" w:rsidRDefault="00DC2CFA" w:rsidP="0026434F">
            <w:pPr>
              <w:pStyle w:val="ListParagraph"/>
              <w:numPr>
                <w:ilvl w:val="0"/>
                <w:numId w:val="14"/>
              </w:numPr>
              <w:rPr>
                <w:color w:val="auto"/>
              </w:rPr>
            </w:pPr>
            <w:r w:rsidRPr="005144CB">
              <w:rPr>
                <w:color w:val="auto"/>
              </w:rPr>
              <w:t>Client interaction for requirements gathering</w:t>
            </w:r>
            <w:r w:rsidR="00C300D2">
              <w:rPr>
                <w:color w:val="auto"/>
              </w:rPr>
              <w:t xml:space="preserve"> and scope finalization</w:t>
            </w:r>
            <w:r w:rsidRPr="005144CB">
              <w:rPr>
                <w:color w:val="auto"/>
              </w:rPr>
              <w:t>.</w:t>
            </w:r>
          </w:p>
          <w:p w14:paraId="5AC33ED2" w14:textId="356C614A" w:rsidR="00DC2CFA" w:rsidRPr="005144CB" w:rsidRDefault="00DC2CFA" w:rsidP="0026434F">
            <w:pPr>
              <w:pStyle w:val="ListParagraph"/>
              <w:numPr>
                <w:ilvl w:val="0"/>
                <w:numId w:val="14"/>
              </w:numPr>
              <w:rPr>
                <w:color w:val="auto"/>
              </w:rPr>
            </w:pPr>
            <w:r w:rsidRPr="005144CB">
              <w:rPr>
                <w:color w:val="auto"/>
              </w:rPr>
              <w:t>Assist Program Leaders and Business Owners in defining the Business case.</w:t>
            </w:r>
          </w:p>
          <w:p w14:paraId="7357C590" w14:textId="59206449" w:rsidR="00F43052" w:rsidRPr="005144CB" w:rsidRDefault="00F43052" w:rsidP="001D0BF1">
            <w:pPr>
              <w:contextualSpacing w:val="0"/>
              <w:rPr>
                <w:b/>
                <w:bCs/>
                <w:color w:val="auto"/>
              </w:rPr>
            </w:pPr>
            <w:r w:rsidRPr="005144CB">
              <w:rPr>
                <w:b/>
                <w:bCs/>
                <w:color w:val="auto"/>
              </w:rPr>
              <w:t>Project</w:t>
            </w:r>
            <w:r w:rsidR="0026434F" w:rsidRPr="005144CB">
              <w:rPr>
                <w:b/>
                <w:bCs/>
                <w:color w:val="auto"/>
              </w:rPr>
              <w:t>s</w:t>
            </w:r>
            <w:r w:rsidRPr="005144CB">
              <w:rPr>
                <w:b/>
                <w:bCs/>
                <w:color w:val="auto"/>
              </w:rPr>
              <w:t xml:space="preserve"> Planning:</w:t>
            </w:r>
          </w:p>
          <w:p w14:paraId="68932007" w14:textId="74A867FC" w:rsidR="00DC2CFA" w:rsidRPr="005144CB" w:rsidRDefault="00DC2CFA" w:rsidP="0026434F">
            <w:pPr>
              <w:pStyle w:val="ListParagraph"/>
              <w:numPr>
                <w:ilvl w:val="0"/>
                <w:numId w:val="15"/>
              </w:numPr>
              <w:rPr>
                <w:color w:val="auto"/>
              </w:rPr>
            </w:pPr>
            <w:r w:rsidRPr="005144CB">
              <w:rPr>
                <w:color w:val="auto"/>
              </w:rPr>
              <w:t>Suggest the appropriate IT applications to Business for productivity gains.</w:t>
            </w:r>
          </w:p>
          <w:p w14:paraId="7BAA2E5F" w14:textId="59DBE1FE" w:rsidR="00DC2CFA" w:rsidRPr="005144CB" w:rsidRDefault="00DC2CFA" w:rsidP="0026434F">
            <w:pPr>
              <w:pStyle w:val="ListParagraph"/>
              <w:numPr>
                <w:ilvl w:val="0"/>
                <w:numId w:val="15"/>
              </w:numPr>
              <w:rPr>
                <w:color w:val="auto"/>
              </w:rPr>
            </w:pPr>
            <w:r w:rsidRPr="005144CB">
              <w:rPr>
                <w:color w:val="auto"/>
              </w:rPr>
              <w:t>Plan and design the process flow within the WorkFlow solution per Client requirements</w:t>
            </w:r>
            <w:r w:rsidR="00771918">
              <w:rPr>
                <w:color w:val="auto"/>
              </w:rPr>
              <w:t>.</w:t>
            </w:r>
          </w:p>
          <w:p w14:paraId="6CE50C54" w14:textId="6379B918" w:rsidR="00DC2CFA" w:rsidRPr="005144CB" w:rsidRDefault="00DC2CFA" w:rsidP="0026434F">
            <w:pPr>
              <w:pStyle w:val="ListParagraph"/>
              <w:numPr>
                <w:ilvl w:val="0"/>
                <w:numId w:val="15"/>
              </w:numPr>
              <w:rPr>
                <w:color w:val="auto"/>
              </w:rPr>
            </w:pPr>
            <w:r w:rsidRPr="005144CB">
              <w:rPr>
                <w:color w:val="auto"/>
              </w:rPr>
              <w:t>Frame Project plan and coordinate to abide by it</w:t>
            </w:r>
            <w:r w:rsidR="00771918">
              <w:rPr>
                <w:color w:val="auto"/>
              </w:rPr>
              <w:t>.</w:t>
            </w:r>
          </w:p>
          <w:p w14:paraId="287D42D8" w14:textId="4FBEB62B" w:rsidR="0026434F" w:rsidRPr="005144CB" w:rsidRDefault="0026434F" w:rsidP="0026434F">
            <w:pPr>
              <w:pStyle w:val="ListParagraph"/>
              <w:numPr>
                <w:ilvl w:val="0"/>
                <w:numId w:val="15"/>
              </w:numPr>
              <w:rPr>
                <w:color w:val="auto"/>
              </w:rPr>
            </w:pPr>
            <w:r w:rsidRPr="005144CB">
              <w:rPr>
                <w:color w:val="auto"/>
              </w:rPr>
              <w:t>Train the offshore team / onshore team after the development of the workflow</w:t>
            </w:r>
            <w:r w:rsidR="00771918">
              <w:rPr>
                <w:color w:val="auto"/>
              </w:rPr>
              <w:t>.</w:t>
            </w:r>
          </w:p>
          <w:p w14:paraId="58C29EDC" w14:textId="4AB43BF4" w:rsidR="00F43052" w:rsidRPr="005144CB" w:rsidRDefault="00F43052" w:rsidP="001D0BF1">
            <w:pPr>
              <w:contextualSpacing w:val="0"/>
              <w:rPr>
                <w:b/>
                <w:bCs/>
                <w:color w:val="auto"/>
              </w:rPr>
            </w:pPr>
            <w:r w:rsidRPr="005144CB">
              <w:rPr>
                <w:b/>
                <w:bCs/>
                <w:color w:val="auto"/>
              </w:rPr>
              <w:t>Project</w:t>
            </w:r>
            <w:r w:rsidR="0026434F" w:rsidRPr="005144CB">
              <w:rPr>
                <w:b/>
                <w:bCs/>
                <w:color w:val="auto"/>
              </w:rPr>
              <w:t>s</w:t>
            </w:r>
            <w:r w:rsidRPr="005144CB">
              <w:rPr>
                <w:b/>
                <w:bCs/>
                <w:color w:val="auto"/>
              </w:rPr>
              <w:t xml:space="preserve"> Execution:</w:t>
            </w:r>
          </w:p>
          <w:p w14:paraId="6E81B00A" w14:textId="625F7167" w:rsidR="00DC2CFA" w:rsidRPr="005144CB" w:rsidRDefault="00DC2CFA" w:rsidP="0026434F">
            <w:pPr>
              <w:pStyle w:val="ListParagraph"/>
              <w:numPr>
                <w:ilvl w:val="0"/>
                <w:numId w:val="16"/>
              </w:numPr>
              <w:rPr>
                <w:color w:val="auto"/>
              </w:rPr>
            </w:pPr>
            <w:r w:rsidRPr="005144CB">
              <w:rPr>
                <w:color w:val="auto"/>
              </w:rPr>
              <w:t>Apply analytical and problem-solving skills to maximize benefit of IT System investments</w:t>
            </w:r>
            <w:r w:rsidR="00771918">
              <w:rPr>
                <w:color w:val="auto"/>
              </w:rPr>
              <w:t>.</w:t>
            </w:r>
          </w:p>
          <w:p w14:paraId="22101185" w14:textId="028E57D6" w:rsidR="00DC2CFA" w:rsidRPr="005144CB" w:rsidRDefault="00DC2CFA" w:rsidP="0026434F">
            <w:pPr>
              <w:pStyle w:val="ListParagraph"/>
              <w:numPr>
                <w:ilvl w:val="0"/>
                <w:numId w:val="16"/>
              </w:numPr>
              <w:rPr>
                <w:color w:val="auto"/>
              </w:rPr>
            </w:pPr>
            <w:r w:rsidRPr="005144CB">
              <w:rPr>
                <w:color w:val="auto"/>
              </w:rPr>
              <w:t>Check for Business and IT Controls request</w:t>
            </w:r>
            <w:r w:rsidR="00C300D2">
              <w:rPr>
                <w:color w:val="auto"/>
              </w:rPr>
              <w:t>s</w:t>
            </w:r>
            <w:r w:rsidRPr="005144CB">
              <w:rPr>
                <w:color w:val="auto"/>
              </w:rPr>
              <w:t xml:space="preserve"> made by Business Users in terms of workflow</w:t>
            </w:r>
            <w:r w:rsidR="00771918">
              <w:rPr>
                <w:color w:val="auto"/>
              </w:rPr>
              <w:t>.</w:t>
            </w:r>
          </w:p>
          <w:p w14:paraId="1278546E" w14:textId="29CC50EF" w:rsidR="00DC2CFA" w:rsidRPr="005144CB" w:rsidRDefault="00DC2CFA" w:rsidP="0026434F">
            <w:pPr>
              <w:pStyle w:val="ListParagraph"/>
              <w:numPr>
                <w:ilvl w:val="0"/>
                <w:numId w:val="16"/>
              </w:numPr>
              <w:rPr>
                <w:color w:val="auto"/>
              </w:rPr>
            </w:pPr>
            <w:r w:rsidRPr="005144CB">
              <w:rPr>
                <w:color w:val="auto"/>
              </w:rPr>
              <w:t>Prepar</w:t>
            </w:r>
            <w:r w:rsidR="00C300D2">
              <w:rPr>
                <w:color w:val="auto"/>
              </w:rPr>
              <w:t xml:space="preserve">e </w:t>
            </w:r>
            <w:r w:rsidRPr="005144CB">
              <w:rPr>
                <w:color w:val="auto"/>
              </w:rPr>
              <w:t xml:space="preserve">Functional </w:t>
            </w:r>
            <w:r w:rsidR="00C300D2">
              <w:rPr>
                <w:color w:val="auto"/>
              </w:rPr>
              <w:t>and System s</w:t>
            </w:r>
            <w:r w:rsidRPr="005144CB">
              <w:rPr>
                <w:color w:val="auto"/>
              </w:rPr>
              <w:t>pecification</w:t>
            </w:r>
            <w:r w:rsidR="00C300D2">
              <w:rPr>
                <w:color w:val="auto"/>
              </w:rPr>
              <w:t xml:space="preserve"> documents and </w:t>
            </w:r>
            <w:r w:rsidRPr="005144CB">
              <w:rPr>
                <w:color w:val="auto"/>
              </w:rPr>
              <w:t>business proposals</w:t>
            </w:r>
            <w:r w:rsidR="00771918">
              <w:rPr>
                <w:color w:val="auto"/>
              </w:rPr>
              <w:t>.</w:t>
            </w:r>
          </w:p>
          <w:p w14:paraId="0413C993" w14:textId="1E49B067" w:rsidR="00DC2CFA" w:rsidRPr="005144CB" w:rsidRDefault="00DC2CFA" w:rsidP="0026434F">
            <w:pPr>
              <w:pStyle w:val="ListParagraph"/>
              <w:numPr>
                <w:ilvl w:val="0"/>
                <w:numId w:val="16"/>
              </w:numPr>
              <w:rPr>
                <w:color w:val="auto"/>
              </w:rPr>
            </w:pPr>
            <w:r w:rsidRPr="005144CB">
              <w:rPr>
                <w:color w:val="auto"/>
              </w:rPr>
              <w:t>Monitor progress of development and ensuring timely delivery of request</w:t>
            </w:r>
            <w:r w:rsidR="00771918">
              <w:rPr>
                <w:color w:val="auto"/>
              </w:rPr>
              <w:t>.</w:t>
            </w:r>
          </w:p>
          <w:p w14:paraId="663E83C4" w14:textId="4A67147D" w:rsidR="00DC2CFA" w:rsidRPr="005144CB" w:rsidRDefault="0026434F" w:rsidP="0026434F">
            <w:pPr>
              <w:pStyle w:val="ListParagraph"/>
              <w:numPr>
                <w:ilvl w:val="0"/>
                <w:numId w:val="16"/>
              </w:numPr>
              <w:rPr>
                <w:color w:val="auto"/>
              </w:rPr>
            </w:pPr>
            <w:r w:rsidRPr="005144CB">
              <w:rPr>
                <w:color w:val="auto"/>
              </w:rPr>
              <w:t>Communicat</w:t>
            </w:r>
            <w:r w:rsidR="00E3400A">
              <w:rPr>
                <w:color w:val="auto"/>
              </w:rPr>
              <w:t>e</w:t>
            </w:r>
            <w:r w:rsidRPr="005144CB">
              <w:rPr>
                <w:color w:val="auto"/>
              </w:rPr>
              <w:t xml:space="preserve"> </w:t>
            </w:r>
            <w:r w:rsidR="00E3400A">
              <w:rPr>
                <w:color w:val="auto"/>
              </w:rPr>
              <w:t xml:space="preserve">and align on </w:t>
            </w:r>
            <w:r w:rsidRPr="005144CB">
              <w:rPr>
                <w:color w:val="auto"/>
              </w:rPr>
              <w:t>technical information to non-technical audience</w:t>
            </w:r>
            <w:r w:rsidR="00771918">
              <w:rPr>
                <w:color w:val="auto"/>
              </w:rPr>
              <w:t>.</w:t>
            </w:r>
          </w:p>
          <w:p w14:paraId="6E77F2DE" w14:textId="23216BA1" w:rsidR="0026434F" w:rsidRPr="005144CB" w:rsidRDefault="0026434F" w:rsidP="0026434F">
            <w:pPr>
              <w:pStyle w:val="ListParagraph"/>
              <w:numPr>
                <w:ilvl w:val="0"/>
                <w:numId w:val="16"/>
              </w:numPr>
              <w:rPr>
                <w:color w:val="auto"/>
              </w:rPr>
            </w:pPr>
            <w:r w:rsidRPr="005144CB">
              <w:rPr>
                <w:color w:val="auto"/>
              </w:rPr>
              <w:t>Manage testing, system integration, debugging and troubleshooting of the application</w:t>
            </w:r>
            <w:r w:rsidR="00771918">
              <w:rPr>
                <w:color w:val="auto"/>
              </w:rPr>
              <w:t>.</w:t>
            </w:r>
          </w:p>
          <w:p w14:paraId="727C5074" w14:textId="2A84B18E" w:rsidR="0026434F" w:rsidRDefault="0026434F" w:rsidP="0026434F">
            <w:pPr>
              <w:pStyle w:val="ListParagraph"/>
              <w:numPr>
                <w:ilvl w:val="0"/>
                <w:numId w:val="16"/>
              </w:numPr>
              <w:rPr>
                <w:color w:val="auto"/>
              </w:rPr>
            </w:pPr>
            <w:r w:rsidRPr="005144CB">
              <w:rPr>
                <w:color w:val="auto"/>
              </w:rPr>
              <w:t>Ensure adherence to Quality &amp; Security norms across the development and implementation process</w:t>
            </w:r>
            <w:r w:rsidR="004474AA">
              <w:rPr>
                <w:color w:val="auto"/>
              </w:rPr>
              <w:t>.</w:t>
            </w:r>
          </w:p>
          <w:p w14:paraId="2784F48A" w14:textId="77777777" w:rsidR="004474AA" w:rsidRDefault="004474AA" w:rsidP="004474AA">
            <w:pPr>
              <w:pStyle w:val="ListParagraph"/>
              <w:rPr>
                <w:color w:val="auto"/>
              </w:rPr>
            </w:pPr>
          </w:p>
          <w:p w14:paraId="65122273" w14:textId="545050E3" w:rsidR="00E3400A" w:rsidRDefault="00E3400A" w:rsidP="00E3400A">
            <w:pPr>
              <w:rPr>
                <w:color w:val="auto"/>
              </w:rPr>
            </w:pPr>
          </w:p>
          <w:p w14:paraId="283BFFFD" w14:textId="20D8597D" w:rsidR="00E3400A" w:rsidRDefault="00E3400A" w:rsidP="00E3400A">
            <w:pPr>
              <w:rPr>
                <w:color w:val="auto"/>
              </w:rPr>
            </w:pPr>
          </w:p>
          <w:p w14:paraId="6855D57E" w14:textId="7F6CEE02" w:rsidR="0026434F" w:rsidRPr="005144CB" w:rsidRDefault="00F43052" w:rsidP="001D0BF1">
            <w:pPr>
              <w:contextualSpacing w:val="0"/>
              <w:rPr>
                <w:b/>
                <w:bCs/>
                <w:color w:val="auto"/>
              </w:rPr>
            </w:pPr>
            <w:r w:rsidRPr="005144CB">
              <w:rPr>
                <w:b/>
                <w:bCs/>
                <w:color w:val="auto"/>
              </w:rPr>
              <w:t>Project</w:t>
            </w:r>
            <w:r w:rsidR="0026434F" w:rsidRPr="005144CB">
              <w:rPr>
                <w:b/>
                <w:bCs/>
                <w:color w:val="auto"/>
              </w:rPr>
              <w:t>s</w:t>
            </w:r>
            <w:r w:rsidRPr="005144CB">
              <w:rPr>
                <w:b/>
                <w:bCs/>
                <w:color w:val="auto"/>
              </w:rPr>
              <w:t xml:space="preserve"> </w:t>
            </w:r>
            <w:r w:rsidR="00DC2CFA" w:rsidRPr="005144CB">
              <w:rPr>
                <w:b/>
                <w:bCs/>
                <w:color w:val="auto"/>
              </w:rPr>
              <w:t xml:space="preserve">Closure and Post Implementation Review: </w:t>
            </w:r>
          </w:p>
          <w:p w14:paraId="655F47AA" w14:textId="6F89C9F6" w:rsidR="0026434F" w:rsidRPr="005144CB" w:rsidRDefault="0026434F" w:rsidP="0026434F">
            <w:pPr>
              <w:pStyle w:val="ListParagraph"/>
              <w:numPr>
                <w:ilvl w:val="0"/>
                <w:numId w:val="17"/>
              </w:numPr>
              <w:rPr>
                <w:color w:val="auto"/>
              </w:rPr>
            </w:pPr>
            <w:r w:rsidRPr="005144CB">
              <w:rPr>
                <w:color w:val="auto"/>
              </w:rPr>
              <w:t>Extend post-implementation, application maintenance and techno-functional support to the client</w:t>
            </w:r>
            <w:r w:rsidR="00771918">
              <w:rPr>
                <w:color w:val="auto"/>
              </w:rPr>
              <w:t>.</w:t>
            </w:r>
          </w:p>
          <w:p w14:paraId="72CE362A" w14:textId="1415D84F" w:rsidR="0026434F" w:rsidRPr="005144CB" w:rsidRDefault="0026434F" w:rsidP="0026434F">
            <w:pPr>
              <w:pStyle w:val="ListParagraph"/>
              <w:numPr>
                <w:ilvl w:val="0"/>
                <w:numId w:val="17"/>
              </w:numPr>
              <w:rPr>
                <w:color w:val="auto"/>
              </w:rPr>
            </w:pPr>
            <w:r w:rsidRPr="005144CB">
              <w:rPr>
                <w:color w:val="auto"/>
              </w:rPr>
              <w:t>Generate and compile reports based on findings with causes &amp; solutions to systems issues</w:t>
            </w:r>
            <w:r w:rsidR="00771918">
              <w:rPr>
                <w:color w:val="auto"/>
              </w:rPr>
              <w:t>.</w:t>
            </w:r>
          </w:p>
          <w:p w14:paraId="01072227" w14:textId="0E29C2FB" w:rsidR="00E3400A" w:rsidRPr="00CF1A49" w:rsidRDefault="00E3400A" w:rsidP="001D0BF1">
            <w:pPr>
              <w:contextualSpacing w:val="0"/>
            </w:pPr>
          </w:p>
        </w:tc>
      </w:tr>
      <w:tr w:rsidR="00F61DF9" w:rsidRPr="00CF1A49" w14:paraId="1099668A" w14:textId="77777777" w:rsidTr="00F61DF9">
        <w:tc>
          <w:tcPr>
            <w:tcW w:w="9355" w:type="dxa"/>
            <w:tcMar>
              <w:top w:w="216" w:type="dxa"/>
            </w:tcMar>
          </w:tcPr>
          <w:p w14:paraId="0D6BCB1B" w14:textId="28387538" w:rsidR="0026434F" w:rsidRPr="005144CB" w:rsidRDefault="0026434F" w:rsidP="0026434F">
            <w:pPr>
              <w:pStyle w:val="Heading2"/>
              <w:contextualSpacing w:val="0"/>
              <w:outlineLvl w:val="1"/>
              <w:rPr>
                <w:b w:val="0"/>
                <w:bCs/>
                <w:color w:val="auto"/>
              </w:rPr>
            </w:pPr>
            <w:r w:rsidRPr="005144CB">
              <w:rPr>
                <w:rStyle w:val="SubtleReference"/>
                <w:b/>
                <w:bCs/>
                <w:color w:val="auto"/>
              </w:rPr>
              <w:lastRenderedPageBreak/>
              <w:t>tata consultancy services LTD. (Tcs)</w:t>
            </w:r>
          </w:p>
          <w:p w14:paraId="7B5B8912" w14:textId="04E3CADC" w:rsidR="0026434F" w:rsidRPr="005144CB" w:rsidRDefault="0026434F" w:rsidP="0026434F">
            <w:pPr>
              <w:contextualSpacing w:val="0"/>
              <w:rPr>
                <w:color w:val="auto"/>
              </w:rPr>
            </w:pPr>
            <w:r w:rsidRPr="005144CB">
              <w:rPr>
                <w:b/>
                <w:bCs/>
                <w:color w:val="auto"/>
                <w:sz w:val="24"/>
                <w:szCs w:val="24"/>
              </w:rPr>
              <w:t>From:</w:t>
            </w:r>
            <w:r w:rsidRPr="005144CB">
              <w:rPr>
                <w:color w:val="auto"/>
              </w:rPr>
              <w:t xml:space="preserve"> </w:t>
            </w:r>
            <w:r w:rsidRPr="005144CB">
              <w:rPr>
                <w:b/>
                <w:bCs/>
                <w:i/>
                <w:iCs/>
                <w:color w:val="auto"/>
              </w:rPr>
              <w:t>D</w:t>
            </w:r>
            <w:r w:rsidRPr="005144CB">
              <w:rPr>
                <w:b/>
                <w:i/>
                <w:iCs/>
                <w:color w:val="auto"/>
              </w:rPr>
              <w:t>ecember</w:t>
            </w:r>
            <w:r w:rsidRPr="005144CB">
              <w:rPr>
                <w:b/>
                <w:bCs/>
                <w:i/>
                <w:iCs/>
                <w:color w:val="auto"/>
              </w:rPr>
              <w:t xml:space="preserve"> 2005 – August 2008</w:t>
            </w:r>
          </w:p>
          <w:p w14:paraId="01A67593" w14:textId="6272C9E3" w:rsidR="0026434F" w:rsidRPr="005144CB" w:rsidRDefault="0026434F" w:rsidP="0026434F">
            <w:pPr>
              <w:contextualSpacing w:val="0"/>
              <w:rPr>
                <w:color w:val="auto"/>
              </w:rPr>
            </w:pPr>
            <w:r w:rsidRPr="005144CB">
              <w:rPr>
                <w:b/>
                <w:bCs/>
                <w:color w:val="auto"/>
                <w:sz w:val="24"/>
                <w:szCs w:val="24"/>
              </w:rPr>
              <w:t>Title:</w:t>
            </w:r>
            <w:r w:rsidRPr="005144CB">
              <w:rPr>
                <w:color w:val="auto"/>
              </w:rPr>
              <w:t xml:space="preserve"> </w:t>
            </w:r>
            <w:r w:rsidRPr="005144CB">
              <w:rPr>
                <w:b/>
                <w:bCs/>
                <w:i/>
                <w:iCs/>
                <w:color w:val="auto"/>
              </w:rPr>
              <w:t>Senior Process Associate</w:t>
            </w:r>
          </w:p>
          <w:p w14:paraId="69F92998" w14:textId="7432DB00" w:rsidR="0026434F" w:rsidRPr="005144CB" w:rsidRDefault="0026434F" w:rsidP="0026434F">
            <w:pPr>
              <w:contextualSpacing w:val="0"/>
              <w:rPr>
                <w:b/>
                <w:bCs/>
                <w:color w:val="auto"/>
                <w:sz w:val="24"/>
                <w:szCs w:val="24"/>
              </w:rPr>
            </w:pPr>
            <w:r w:rsidRPr="005144CB">
              <w:rPr>
                <w:b/>
                <w:bCs/>
                <w:color w:val="auto"/>
                <w:sz w:val="24"/>
                <w:szCs w:val="24"/>
              </w:rPr>
              <w:t xml:space="preserve">Roles and Responsibilities: </w:t>
            </w:r>
          </w:p>
          <w:p w14:paraId="25CE4024" w14:textId="165DD1DA" w:rsidR="00FE1589" w:rsidRPr="005144CB" w:rsidRDefault="00FE1589" w:rsidP="00FE1589">
            <w:pPr>
              <w:contextualSpacing w:val="0"/>
              <w:rPr>
                <w:b/>
                <w:bCs/>
                <w:color w:val="auto"/>
                <w:sz w:val="24"/>
                <w:szCs w:val="24"/>
              </w:rPr>
            </w:pPr>
            <w:r w:rsidRPr="005144CB">
              <w:rPr>
                <w:b/>
                <w:bCs/>
                <w:color w:val="auto"/>
                <w:sz w:val="24"/>
                <w:szCs w:val="24"/>
              </w:rPr>
              <w:t xml:space="preserve">Accounts Payable (Freights): </w:t>
            </w:r>
            <w:r w:rsidRPr="005144CB">
              <w:rPr>
                <w:color w:val="auto"/>
              </w:rPr>
              <w:t>As my role within the Accounts Payable team for Major Logistics and Carrier Client, key responsibilities included;</w:t>
            </w:r>
          </w:p>
          <w:p w14:paraId="65E0645D" w14:textId="4A752A21" w:rsidR="00FE1589" w:rsidRPr="005144CB" w:rsidRDefault="00FE1589" w:rsidP="00FE1589">
            <w:pPr>
              <w:pStyle w:val="ListParagraph"/>
              <w:numPr>
                <w:ilvl w:val="0"/>
                <w:numId w:val="17"/>
              </w:numPr>
              <w:rPr>
                <w:color w:val="auto"/>
              </w:rPr>
            </w:pPr>
            <w:r w:rsidRPr="005144CB">
              <w:rPr>
                <w:color w:val="auto"/>
              </w:rPr>
              <w:t>Verification of accounts and delinquency payments</w:t>
            </w:r>
            <w:r w:rsidR="00771918">
              <w:rPr>
                <w:color w:val="auto"/>
              </w:rPr>
              <w:t>.</w:t>
            </w:r>
          </w:p>
          <w:p w14:paraId="0C000C8A" w14:textId="204E839C" w:rsidR="00FE1589" w:rsidRPr="005144CB" w:rsidRDefault="00FE1589" w:rsidP="00FE1589">
            <w:pPr>
              <w:pStyle w:val="ListParagraph"/>
              <w:numPr>
                <w:ilvl w:val="0"/>
                <w:numId w:val="17"/>
              </w:numPr>
              <w:rPr>
                <w:color w:val="auto"/>
              </w:rPr>
            </w:pPr>
            <w:r w:rsidRPr="005144CB">
              <w:rPr>
                <w:color w:val="auto"/>
              </w:rPr>
              <w:t>Charge Backs for delinquency payments and resolving customer queries</w:t>
            </w:r>
            <w:r w:rsidR="00771918">
              <w:rPr>
                <w:color w:val="auto"/>
              </w:rPr>
              <w:t>.</w:t>
            </w:r>
          </w:p>
          <w:p w14:paraId="5F14105C" w14:textId="7F1BBAA7" w:rsidR="00FE1589" w:rsidRPr="005144CB" w:rsidRDefault="00FE1589" w:rsidP="00FE1589">
            <w:pPr>
              <w:pStyle w:val="ListParagraph"/>
              <w:numPr>
                <w:ilvl w:val="0"/>
                <w:numId w:val="17"/>
              </w:numPr>
              <w:rPr>
                <w:color w:val="auto"/>
              </w:rPr>
            </w:pPr>
            <w:r w:rsidRPr="005144CB">
              <w:rPr>
                <w:color w:val="auto"/>
              </w:rPr>
              <w:t>Check Manifest and send approvals to take delivery of goods at the Port</w:t>
            </w:r>
            <w:r w:rsidR="00771918">
              <w:rPr>
                <w:color w:val="auto"/>
              </w:rPr>
              <w:t>.</w:t>
            </w:r>
          </w:p>
          <w:p w14:paraId="7BDBAF3C" w14:textId="65D4A7B4" w:rsidR="00FE1589" w:rsidRPr="005144CB" w:rsidRDefault="00FE1589" w:rsidP="00FE1589">
            <w:pPr>
              <w:pStyle w:val="ListParagraph"/>
              <w:numPr>
                <w:ilvl w:val="0"/>
                <w:numId w:val="17"/>
              </w:numPr>
              <w:rPr>
                <w:color w:val="auto"/>
              </w:rPr>
            </w:pPr>
            <w:r w:rsidRPr="005144CB">
              <w:rPr>
                <w:color w:val="auto"/>
              </w:rPr>
              <w:t>Prepare Commercial invoices with the help of data provided by Distribution centers</w:t>
            </w:r>
            <w:r w:rsidR="00771918">
              <w:rPr>
                <w:color w:val="auto"/>
              </w:rPr>
              <w:t>.</w:t>
            </w:r>
          </w:p>
          <w:p w14:paraId="4A52EDA3" w14:textId="2A329B27" w:rsidR="00FE1589" w:rsidRPr="005144CB" w:rsidRDefault="00FE1589" w:rsidP="00FE1589">
            <w:pPr>
              <w:pStyle w:val="ListParagraph"/>
              <w:numPr>
                <w:ilvl w:val="0"/>
                <w:numId w:val="17"/>
              </w:numPr>
              <w:rPr>
                <w:color w:val="auto"/>
              </w:rPr>
            </w:pPr>
            <w:r w:rsidRPr="005144CB">
              <w:rPr>
                <w:color w:val="auto"/>
              </w:rPr>
              <w:t>Make payment for Ocean Carriers on the basis on Invoices provided by the carriers</w:t>
            </w:r>
            <w:r w:rsidR="00771918">
              <w:rPr>
                <w:color w:val="auto"/>
              </w:rPr>
              <w:t>.</w:t>
            </w:r>
          </w:p>
          <w:p w14:paraId="38420CD3" w14:textId="7276FD2F" w:rsidR="00FE1589" w:rsidRPr="005144CB" w:rsidRDefault="00FE1589" w:rsidP="00FE1589">
            <w:pPr>
              <w:pStyle w:val="ListParagraph"/>
              <w:numPr>
                <w:ilvl w:val="0"/>
                <w:numId w:val="17"/>
              </w:numPr>
              <w:rPr>
                <w:color w:val="auto"/>
              </w:rPr>
            </w:pPr>
            <w:r w:rsidRPr="005144CB">
              <w:rPr>
                <w:color w:val="auto"/>
              </w:rPr>
              <w:t>Reconciliation of Tax sheets</w:t>
            </w:r>
            <w:r w:rsidR="00771918">
              <w:rPr>
                <w:color w:val="auto"/>
              </w:rPr>
              <w:t>.</w:t>
            </w:r>
          </w:p>
          <w:p w14:paraId="053FA125" w14:textId="55201291" w:rsidR="00FE1589" w:rsidRPr="005144CB" w:rsidRDefault="00FE1589" w:rsidP="00FE1589">
            <w:pPr>
              <w:pStyle w:val="ListParagraph"/>
              <w:numPr>
                <w:ilvl w:val="0"/>
                <w:numId w:val="17"/>
              </w:numPr>
              <w:rPr>
                <w:color w:val="auto"/>
              </w:rPr>
            </w:pPr>
            <w:r w:rsidRPr="005144CB">
              <w:rPr>
                <w:color w:val="auto"/>
              </w:rPr>
              <w:t>MIS report for Management on fortnight and monthly and quarterly basis</w:t>
            </w:r>
            <w:r w:rsidR="00771918">
              <w:rPr>
                <w:color w:val="auto"/>
              </w:rPr>
              <w:t>.</w:t>
            </w:r>
          </w:p>
          <w:p w14:paraId="00B8DC60" w14:textId="7CDDF565" w:rsidR="0026434F" w:rsidRDefault="0026434F" w:rsidP="00F61DF9">
            <w:pPr>
              <w:pStyle w:val="Heading3"/>
              <w:contextualSpacing w:val="0"/>
              <w:outlineLvl w:val="2"/>
              <w:rPr>
                <w:color w:val="auto"/>
              </w:rPr>
            </w:pPr>
          </w:p>
          <w:p w14:paraId="6A1C1F8C" w14:textId="77777777" w:rsidR="00E3400A" w:rsidRPr="005144CB" w:rsidRDefault="00E3400A" w:rsidP="00F61DF9">
            <w:pPr>
              <w:pStyle w:val="Heading3"/>
              <w:contextualSpacing w:val="0"/>
              <w:outlineLvl w:val="2"/>
              <w:rPr>
                <w:color w:val="auto"/>
              </w:rPr>
            </w:pPr>
          </w:p>
          <w:p w14:paraId="5668618E" w14:textId="4539A1D3" w:rsidR="00FE1589" w:rsidRPr="005144CB" w:rsidRDefault="00FE1589" w:rsidP="00FE1589">
            <w:pPr>
              <w:pStyle w:val="Heading2"/>
              <w:contextualSpacing w:val="0"/>
              <w:outlineLvl w:val="1"/>
              <w:rPr>
                <w:b w:val="0"/>
                <w:bCs/>
                <w:color w:val="auto"/>
              </w:rPr>
            </w:pPr>
            <w:r w:rsidRPr="005144CB">
              <w:rPr>
                <w:rStyle w:val="SubtleReference"/>
                <w:b/>
                <w:bCs/>
                <w:color w:val="auto"/>
              </w:rPr>
              <w:t>HP India ltd.</w:t>
            </w:r>
          </w:p>
          <w:p w14:paraId="7D737619" w14:textId="67B0C184" w:rsidR="00FE1589" w:rsidRPr="005144CB" w:rsidRDefault="00FE1589" w:rsidP="00FE1589">
            <w:pPr>
              <w:contextualSpacing w:val="0"/>
              <w:rPr>
                <w:color w:val="auto"/>
              </w:rPr>
            </w:pPr>
            <w:r w:rsidRPr="005144CB">
              <w:rPr>
                <w:b/>
                <w:bCs/>
                <w:color w:val="auto"/>
                <w:sz w:val="24"/>
                <w:szCs w:val="24"/>
              </w:rPr>
              <w:t>From:</w:t>
            </w:r>
            <w:r w:rsidRPr="005144CB">
              <w:rPr>
                <w:color w:val="auto"/>
              </w:rPr>
              <w:t xml:space="preserve"> </w:t>
            </w:r>
            <w:r w:rsidRPr="005144CB">
              <w:rPr>
                <w:b/>
                <w:bCs/>
                <w:i/>
                <w:iCs/>
                <w:color w:val="auto"/>
              </w:rPr>
              <w:t>May 2004 – November 2005</w:t>
            </w:r>
          </w:p>
          <w:p w14:paraId="5186A467" w14:textId="02FCC577" w:rsidR="00FE1589" w:rsidRPr="005144CB" w:rsidRDefault="00FE1589" w:rsidP="00FE1589">
            <w:pPr>
              <w:contextualSpacing w:val="0"/>
              <w:rPr>
                <w:color w:val="auto"/>
              </w:rPr>
            </w:pPr>
            <w:r w:rsidRPr="005144CB">
              <w:rPr>
                <w:b/>
                <w:bCs/>
                <w:color w:val="auto"/>
                <w:sz w:val="24"/>
                <w:szCs w:val="24"/>
              </w:rPr>
              <w:t>Title:</w:t>
            </w:r>
            <w:r w:rsidRPr="005144CB">
              <w:rPr>
                <w:color w:val="auto"/>
              </w:rPr>
              <w:t xml:space="preserve"> </w:t>
            </w:r>
            <w:r w:rsidRPr="005144CB">
              <w:rPr>
                <w:b/>
                <w:bCs/>
                <w:i/>
                <w:iCs/>
                <w:color w:val="auto"/>
              </w:rPr>
              <w:t>Process Associate</w:t>
            </w:r>
          </w:p>
          <w:p w14:paraId="355DDF0E" w14:textId="77777777" w:rsidR="00FE1589" w:rsidRPr="005144CB" w:rsidRDefault="00FE1589" w:rsidP="00FE1589">
            <w:pPr>
              <w:contextualSpacing w:val="0"/>
              <w:rPr>
                <w:b/>
                <w:bCs/>
                <w:color w:val="auto"/>
                <w:sz w:val="24"/>
                <w:szCs w:val="24"/>
              </w:rPr>
            </w:pPr>
            <w:r w:rsidRPr="005144CB">
              <w:rPr>
                <w:b/>
                <w:bCs/>
                <w:color w:val="auto"/>
                <w:sz w:val="24"/>
                <w:szCs w:val="24"/>
              </w:rPr>
              <w:t xml:space="preserve">Roles and Responsibilities: </w:t>
            </w:r>
          </w:p>
          <w:p w14:paraId="6D42FB8B" w14:textId="7CD00B82" w:rsidR="00FE1589" w:rsidRPr="005144CB" w:rsidRDefault="00FE1589" w:rsidP="00FE1589">
            <w:pPr>
              <w:contextualSpacing w:val="0"/>
              <w:rPr>
                <w:b/>
                <w:bCs/>
                <w:color w:val="auto"/>
                <w:sz w:val="24"/>
                <w:szCs w:val="24"/>
              </w:rPr>
            </w:pPr>
            <w:r w:rsidRPr="005144CB">
              <w:rPr>
                <w:b/>
                <w:bCs/>
                <w:color w:val="auto"/>
                <w:sz w:val="24"/>
                <w:szCs w:val="24"/>
              </w:rPr>
              <w:t xml:space="preserve">Accounts Payable (Freights): </w:t>
            </w:r>
            <w:r w:rsidRPr="005144CB">
              <w:rPr>
                <w:color w:val="auto"/>
              </w:rPr>
              <w:t xml:space="preserve">As my role within the </w:t>
            </w:r>
            <w:r w:rsidR="005144CB" w:rsidRPr="005144CB">
              <w:rPr>
                <w:color w:val="auto"/>
              </w:rPr>
              <w:t xml:space="preserve">Order Management </w:t>
            </w:r>
            <w:r w:rsidRPr="005144CB">
              <w:rPr>
                <w:color w:val="auto"/>
              </w:rPr>
              <w:t xml:space="preserve">team </w:t>
            </w:r>
            <w:r w:rsidR="005144CB" w:rsidRPr="005144CB">
              <w:rPr>
                <w:color w:val="auto"/>
              </w:rPr>
              <w:t xml:space="preserve">working for the HP India, </w:t>
            </w:r>
            <w:r w:rsidRPr="005144CB">
              <w:rPr>
                <w:color w:val="auto"/>
              </w:rPr>
              <w:t>key responsibilities included;</w:t>
            </w:r>
          </w:p>
          <w:p w14:paraId="11C0E106" w14:textId="2517FE95" w:rsidR="005144CB" w:rsidRPr="005144CB" w:rsidRDefault="005144CB" w:rsidP="00FE1589">
            <w:pPr>
              <w:pStyle w:val="ListParagraph"/>
              <w:numPr>
                <w:ilvl w:val="0"/>
                <w:numId w:val="17"/>
              </w:numPr>
              <w:rPr>
                <w:color w:val="auto"/>
              </w:rPr>
            </w:pPr>
            <w:r w:rsidRPr="005144CB">
              <w:rPr>
                <w:color w:val="auto"/>
              </w:rPr>
              <w:t>Honoring the order received from customer on different configuration and check the feasibility of providing system in requested configuration</w:t>
            </w:r>
            <w:r w:rsidR="00771918">
              <w:rPr>
                <w:color w:val="auto"/>
              </w:rPr>
              <w:t>.</w:t>
            </w:r>
          </w:p>
          <w:p w14:paraId="63379391" w14:textId="248E503B" w:rsidR="005144CB" w:rsidRPr="005144CB" w:rsidRDefault="005144CB" w:rsidP="00FE1589">
            <w:pPr>
              <w:pStyle w:val="ListParagraph"/>
              <w:numPr>
                <w:ilvl w:val="0"/>
                <w:numId w:val="17"/>
              </w:numPr>
              <w:rPr>
                <w:color w:val="auto"/>
              </w:rPr>
            </w:pPr>
            <w:r w:rsidRPr="005144CB">
              <w:rPr>
                <w:color w:val="auto"/>
              </w:rPr>
              <w:t>Prepare Order entries in SAP and Check for on-time delivery of goods as per the order</w:t>
            </w:r>
            <w:r w:rsidR="00771918">
              <w:rPr>
                <w:color w:val="auto"/>
              </w:rPr>
              <w:t>.</w:t>
            </w:r>
          </w:p>
          <w:p w14:paraId="4E33B29D" w14:textId="02A8A075" w:rsidR="005144CB" w:rsidRPr="005144CB" w:rsidRDefault="005144CB" w:rsidP="00FE1589">
            <w:pPr>
              <w:pStyle w:val="ListParagraph"/>
              <w:numPr>
                <w:ilvl w:val="0"/>
                <w:numId w:val="17"/>
              </w:numPr>
              <w:rPr>
                <w:color w:val="auto"/>
              </w:rPr>
            </w:pPr>
            <w:r w:rsidRPr="005144CB">
              <w:rPr>
                <w:color w:val="auto"/>
              </w:rPr>
              <w:t>Orders follow up in case of delay in delivery</w:t>
            </w:r>
            <w:r w:rsidR="00771918">
              <w:rPr>
                <w:color w:val="auto"/>
              </w:rPr>
              <w:t>.</w:t>
            </w:r>
          </w:p>
          <w:p w14:paraId="0F870FC3" w14:textId="1A2064C0" w:rsidR="005144CB" w:rsidRPr="005144CB" w:rsidRDefault="005144CB" w:rsidP="00FE1589">
            <w:pPr>
              <w:pStyle w:val="ListParagraph"/>
              <w:numPr>
                <w:ilvl w:val="0"/>
                <w:numId w:val="17"/>
              </w:numPr>
              <w:rPr>
                <w:color w:val="auto"/>
              </w:rPr>
            </w:pPr>
            <w:r w:rsidRPr="005144CB">
              <w:rPr>
                <w:color w:val="auto"/>
              </w:rPr>
              <w:t>Query resolving to Customers</w:t>
            </w:r>
            <w:r w:rsidR="00771918">
              <w:rPr>
                <w:color w:val="auto"/>
              </w:rPr>
              <w:t>.</w:t>
            </w:r>
          </w:p>
          <w:p w14:paraId="413E5D98" w14:textId="0B3CEFB9"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BA5186A929BB41BCBC006FBB2E1C1145"/>
        </w:placeholder>
        <w:temporary/>
        <w:showingPlcHdr/>
        <w15:appearance w15:val="hidden"/>
      </w:sdtPr>
      <w:sdtContent>
        <w:p w14:paraId="67FF7932" w14:textId="77777777" w:rsidR="00DA59AA" w:rsidRPr="00CF1A49" w:rsidRDefault="00DA59AA" w:rsidP="0097790C">
          <w:pPr>
            <w:pStyle w:val="Heading1"/>
          </w:pPr>
          <w:r w:rsidRPr="00C300D2">
            <w:rPr>
              <w:rFonts w:asciiTheme="minorHAnsi" w:hAnsiTheme="minorHAnsi" w:cstheme="minorHAnsi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7FB1E049" w14:textId="77777777" w:rsidTr="00D66A52">
        <w:tc>
          <w:tcPr>
            <w:tcW w:w="9355" w:type="dxa"/>
          </w:tcPr>
          <w:p w14:paraId="671BBA89" w14:textId="38BB545F" w:rsidR="005144CB" w:rsidRPr="005144CB" w:rsidRDefault="005144CB" w:rsidP="00E3400A">
            <w:pPr>
              <w:pStyle w:val="Heading2"/>
              <w:contextualSpacing w:val="0"/>
              <w:outlineLvl w:val="1"/>
              <w:rPr>
                <w:b w:val="0"/>
                <w:bCs/>
                <w:color w:val="auto"/>
              </w:rPr>
            </w:pPr>
            <w:r w:rsidRPr="005144CB">
              <w:rPr>
                <w:color w:val="auto"/>
              </w:rPr>
              <w:t>masters in financial management (mfm)</w:t>
            </w:r>
            <w:r w:rsidR="00E3400A">
              <w:rPr>
                <w:color w:val="auto"/>
              </w:rPr>
              <w:t xml:space="preserve">, </w:t>
            </w:r>
            <w:r w:rsidRPr="005144CB">
              <w:rPr>
                <w:b w:val="0"/>
                <w:bCs/>
                <w:color w:val="auto"/>
              </w:rPr>
              <w:t>Year: 2006</w:t>
            </w:r>
          </w:p>
          <w:p w14:paraId="7D7B2A9E" w14:textId="41F12077" w:rsidR="005144CB" w:rsidRPr="005144CB" w:rsidRDefault="005144CB" w:rsidP="007538DC">
            <w:pPr>
              <w:contextualSpacing w:val="0"/>
              <w:rPr>
                <w:color w:val="auto"/>
              </w:rPr>
            </w:pPr>
            <w:r w:rsidRPr="005144CB">
              <w:rPr>
                <w:b/>
                <w:bCs/>
                <w:color w:val="auto"/>
              </w:rPr>
              <w:t>Pondicherry University</w:t>
            </w:r>
            <w:r w:rsidRPr="005144CB">
              <w:rPr>
                <w:color w:val="auto"/>
              </w:rPr>
              <w:t xml:space="preserve">, Distance Education. </w:t>
            </w:r>
          </w:p>
          <w:p w14:paraId="61186399" w14:textId="53F32170" w:rsidR="007538DC" w:rsidRPr="005144CB" w:rsidRDefault="007538DC" w:rsidP="007538DC">
            <w:pPr>
              <w:contextualSpacing w:val="0"/>
              <w:rPr>
                <w:color w:val="auto"/>
              </w:rPr>
            </w:pPr>
          </w:p>
        </w:tc>
      </w:tr>
      <w:tr w:rsidR="00F61DF9" w:rsidRPr="00CF1A49" w14:paraId="18174F71" w14:textId="77777777" w:rsidTr="00F61DF9">
        <w:tc>
          <w:tcPr>
            <w:tcW w:w="9355" w:type="dxa"/>
            <w:tcMar>
              <w:top w:w="216" w:type="dxa"/>
            </w:tcMar>
          </w:tcPr>
          <w:p w14:paraId="5A6DBB5C" w14:textId="0124DF25" w:rsidR="005144CB" w:rsidRPr="005144CB" w:rsidRDefault="005144CB" w:rsidP="00E3400A">
            <w:pPr>
              <w:pStyle w:val="Heading2"/>
              <w:contextualSpacing w:val="0"/>
              <w:outlineLvl w:val="1"/>
              <w:rPr>
                <w:b w:val="0"/>
                <w:bCs/>
                <w:color w:val="auto"/>
              </w:rPr>
            </w:pPr>
            <w:r w:rsidRPr="005144CB">
              <w:rPr>
                <w:color w:val="auto"/>
              </w:rPr>
              <w:t>bacherlors of corporate secretary ship</w:t>
            </w:r>
            <w:r w:rsidR="00E3400A">
              <w:rPr>
                <w:color w:val="auto"/>
              </w:rPr>
              <w:t xml:space="preserve">, </w:t>
            </w:r>
            <w:r w:rsidRPr="005144CB">
              <w:rPr>
                <w:b w:val="0"/>
                <w:bCs/>
                <w:color w:val="auto"/>
              </w:rPr>
              <w:t>Year: 2004</w:t>
            </w:r>
          </w:p>
          <w:p w14:paraId="4D0325CA" w14:textId="6F1F56B6" w:rsidR="005144CB" w:rsidRPr="005144CB" w:rsidRDefault="005144CB" w:rsidP="00F61DF9">
            <w:pPr>
              <w:rPr>
                <w:b/>
                <w:bCs/>
                <w:color w:val="auto"/>
              </w:rPr>
            </w:pPr>
            <w:r w:rsidRPr="005144CB">
              <w:rPr>
                <w:b/>
                <w:bCs/>
                <w:color w:val="auto"/>
              </w:rPr>
              <w:t>Ethiraj College for Women</w:t>
            </w:r>
          </w:p>
          <w:p w14:paraId="0731AF1B" w14:textId="6CFF9C56" w:rsidR="00F61DF9" w:rsidRPr="005144CB" w:rsidRDefault="00F61DF9" w:rsidP="00F61DF9">
            <w:pPr>
              <w:rPr>
                <w:color w:val="auto"/>
              </w:rPr>
            </w:pPr>
          </w:p>
        </w:tc>
      </w:tr>
    </w:tbl>
    <w:p w14:paraId="6B921471" w14:textId="77777777" w:rsidR="00E3400A" w:rsidRDefault="00E3400A" w:rsidP="0062312F">
      <w:pPr>
        <w:pStyle w:val="Heading1"/>
        <w:rPr>
          <w:rFonts w:asciiTheme="minorHAnsi" w:hAnsiTheme="minorHAnsi" w:cstheme="minorHAnsi"/>
          <w:color w:val="auto"/>
        </w:rPr>
      </w:pPr>
    </w:p>
    <w:p w14:paraId="0088999E" w14:textId="5D49997C" w:rsidR="00AD782D" w:rsidRPr="00E3400A" w:rsidRDefault="00E3400A" w:rsidP="0062312F">
      <w:pPr>
        <w:pStyle w:val="Heading1"/>
        <w:rPr>
          <w:rFonts w:asciiTheme="minorHAnsi" w:hAnsiTheme="minorHAnsi" w:cstheme="minorHAnsi"/>
          <w:color w:val="auto"/>
        </w:rPr>
      </w:pPr>
      <w:r w:rsidRPr="00E3400A">
        <w:rPr>
          <w:rFonts w:asciiTheme="minorHAnsi" w:hAnsiTheme="minorHAnsi" w:cstheme="minorHAnsi"/>
          <w:color w:val="auto"/>
        </w:rPr>
        <w:t>Personal details</w:t>
      </w:r>
    </w:p>
    <w:p w14:paraId="202D4682" w14:textId="6EF7D2B6" w:rsidR="00E3400A" w:rsidRPr="00E3400A" w:rsidRDefault="00E3400A" w:rsidP="00E3400A">
      <w:pPr>
        <w:rPr>
          <w:b/>
          <w:bCs/>
          <w:color w:val="auto"/>
        </w:rPr>
      </w:pPr>
      <w:r w:rsidRPr="00E3400A">
        <w:rPr>
          <w:b/>
          <w:bCs/>
          <w:color w:val="auto"/>
        </w:rPr>
        <w:t xml:space="preserve">Date of Birth: </w:t>
      </w:r>
      <w:r w:rsidRPr="00E3400A">
        <w:rPr>
          <w:color w:val="auto"/>
        </w:rPr>
        <w:t>11</w:t>
      </w:r>
      <w:r w:rsidRPr="00E3400A">
        <w:rPr>
          <w:color w:val="auto"/>
          <w:vertAlign w:val="superscript"/>
        </w:rPr>
        <w:t>th</w:t>
      </w:r>
      <w:r w:rsidRPr="00E3400A">
        <w:rPr>
          <w:color w:val="auto"/>
        </w:rPr>
        <w:t xml:space="preserve"> May</w:t>
      </w:r>
    </w:p>
    <w:p w14:paraId="03F6A001" w14:textId="24589572" w:rsidR="00E3400A" w:rsidRPr="00E3400A" w:rsidRDefault="00E3400A" w:rsidP="00E3400A">
      <w:pPr>
        <w:rPr>
          <w:color w:val="auto"/>
        </w:rPr>
      </w:pPr>
      <w:r w:rsidRPr="00E3400A">
        <w:rPr>
          <w:b/>
          <w:bCs/>
          <w:color w:val="auto"/>
        </w:rPr>
        <w:t xml:space="preserve">Languages: </w:t>
      </w:r>
      <w:r w:rsidRPr="00E3400A">
        <w:rPr>
          <w:color w:val="auto"/>
        </w:rPr>
        <w:t xml:space="preserve">English, Tamil, Telugu. </w:t>
      </w:r>
    </w:p>
    <w:p w14:paraId="1379FEA5" w14:textId="7569F56D" w:rsidR="00B51D1B" w:rsidRDefault="00B51D1B" w:rsidP="006E1507"/>
    <w:p w14:paraId="7CF94D95" w14:textId="2A24EC35" w:rsidR="00E3400A" w:rsidRDefault="00E3400A" w:rsidP="006E1507">
      <w:pPr>
        <w:rPr>
          <w:color w:val="auto"/>
        </w:rPr>
      </w:pPr>
      <w:r w:rsidRPr="00E3400A">
        <w:rPr>
          <w:color w:val="auto"/>
        </w:rPr>
        <w:t>I hereby declare that all the above given information is true to the best of my knowledge and if given an opportunity, I assure to perform to the best of my ability and for the betterment of the organization.</w:t>
      </w:r>
    </w:p>
    <w:p w14:paraId="6586642D" w14:textId="6FBDF1A7" w:rsidR="00E3400A" w:rsidRDefault="00E3400A" w:rsidP="006E1507">
      <w:pPr>
        <w:rPr>
          <w:color w:val="auto"/>
        </w:rPr>
      </w:pPr>
    </w:p>
    <w:p w14:paraId="64EC95AB" w14:textId="6336A0A7" w:rsidR="00E3400A" w:rsidRDefault="00E3400A" w:rsidP="006E1507">
      <w:pPr>
        <w:rPr>
          <w:color w:val="auto"/>
        </w:rPr>
      </w:pPr>
    </w:p>
    <w:p w14:paraId="41BE1736" w14:textId="348D45B7" w:rsidR="00E3400A" w:rsidRDefault="00E3400A" w:rsidP="006E1507">
      <w:pPr>
        <w:rPr>
          <w:color w:val="auto"/>
        </w:rPr>
      </w:pPr>
    </w:p>
    <w:p w14:paraId="79C1BB93" w14:textId="0C39DC33" w:rsidR="00E3400A" w:rsidRDefault="00E3400A" w:rsidP="00E3400A">
      <w:pPr>
        <w:tabs>
          <w:tab w:val="left" w:pos="360"/>
          <w:tab w:val="left" w:pos="2880"/>
        </w:tabs>
        <w:rPr>
          <w:rFonts w:ascii="Cambria" w:hAnsi="Cambria" w:cs="Arial"/>
          <w:b/>
          <w:iCs/>
          <w:color w:val="000000"/>
        </w:rPr>
      </w:pPr>
      <w:r>
        <w:rPr>
          <w:rFonts w:ascii="Cambria" w:hAnsi="Cambria" w:cs="Arial"/>
          <w:b/>
          <w:iCs/>
          <w:color w:val="000000"/>
        </w:rPr>
        <w:t xml:space="preserve">Date: </w:t>
      </w:r>
      <w:r w:rsidR="004474AA">
        <w:rPr>
          <w:rFonts w:ascii="Cambria" w:hAnsi="Cambria" w:cs="Arial"/>
          <w:b/>
          <w:iCs/>
          <w:color w:val="000000"/>
        </w:rPr>
        <w:t>29.08.2022</w:t>
      </w:r>
      <w:r>
        <w:rPr>
          <w:rFonts w:ascii="Cambria" w:hAnsi="Cambria" w:cs="Arial"/>
          <w:b/>
          <w:iCs/>
          <w:color w:val="000000"/>
        </w:rPr>
        <w:tab/>
      </w:r>
      <w:r>
        <w:rPr>
          <w:rFonts w:ascii="Cambria" w:hAnsi="Cambria" w:cs="Arial"/>
          <w:b/>
          <w:iCs/>
          <w:color w:val="000000"/>
        </w:rPr>
        <w:tab/>
      </w:r>
      <w:r>
        <w:rPr>
          <w:rFonts w:ascii="Cambria" w:hAnsi="Cambria" w:cs="Arial"/>
          <w:b/>
          <w:iCs/>
          <w:color w:val="000000"/>
        </w:rPr>
        <w:tab/>
      </w:r>
      <w:r>
        <w:rPr>
          <w:rFonts w:ascii="Cambria" w:hAnsi="Cambria" w:cs="Arial"/>
          <w:b/>
          <w:iCs/>
          <w:color w:val="000000"/>
        </w:rPr>
        <w:tab/>
      </w:r>
      <w:r>
        <w:rPr>
          <w:rFonts w:ascii="Cambria" w:hAnsi="Cambria" w:cs="Arial"/>
          <w:b/>
          <w:iCs/>
          <w:color w:val="000000"/>
        </w:rPr>
        <w:tab/>
      </w:r>
      <w:r>
        <w:rPr>
          <w:rFonts w:ascii="Cambria" w:hAnsi="Cambria" w:cs="Arial"/>
          <w:b/>
          <w:iCs/>
          <w:color w:val="000000"/>
        </w:rPr>
        <w:tab/>
        <w:t xml:space="preserve"> </w:t>
      </w:r>
    </w:p>
    <w:p w14:paraId="1845EFA4" w14:textId="77777777" w:rsidR="00E3400A" w:rsidRDefault="00E3400A" w:rsidP="00E3400A">
      <w:pPr>
        <w:tabs>
          <w:tab w:val="left" w:pos="360"/>
          <w:tab w:val="left" w:pos="2880"/>
        </w:tabs>
        <w:rPr>
          <w:rFonts w:ascii="Cambria" w:hAnsi="Cambria" w:cs="Arial"/>
          <w:b/>
          <w:iCs/>
          <w:color w:val="000000"/>
        </w:rPr>
      </w:pPr>
      <w:r>
        <w:rPr>
          <w:rFonts w:ascii="Cambria" w:hAnsi="Cambria" w:cs="Arial"/>
          <w:b/>
          <w:iCs/>
          <w:color w:val="000000"/>
        </w:rPr>
        <w:tab/>
      </w:r>
      <w:r>
        <w:rPr>
          <w:rFonts w:ascii="Cambria" w:hAnsi="Cambria" w:cs="Arial"/>
          <w:b/>
          <w:iCs/>
          <w:color w:val="000000"/>
        </w:rPr>
        <w:tab/>
      </w:r>
      <w:r>
        <w:rPr>
          <w:rFonts w:ascii="Cambria" w:hAnsi="Cambria" w:cs="Arial"/>
          <w:b/>
          <w:iCs/>
          <w:color w:val="000000"/>
        </w:rPr>
        <w:tab/>
      </w:r>
      <w:r>
        <w:rPr>
          <w:rFonts w:ascii="Cambria" w:hAnsi="Cambria" w:cs="Arial"/>
          <w:b/>
          <w:iCs/>
          <w:color w:val="000000"/>
        </w:rPr>
        <w:tab/>
      </w:r>
      <w:r>
        <w:rPr>
          <w:rFonts w:ascii="Cambria" w:hAnsi="Cambria" w:cs="Arial"/>
          <w:b/>
          <w:iCs/>
          <w:color w:val="000000"/>
        </w:rPr>
        <w:tab/>
      </w:r>
      <w:r>
        <w:rPr>
          <w:rFonts w:ascii="Cambria" w:hAnsi="Cambria" w:cs="Arial"/>
          <w:b/>
          <w:iCs/>
          <w:color w:val="000000"/>
        </w:rPr>
        <w:tab/>
      </w:r>
      <w:r>
        <w:rPr>
          <w:rFonts w:ascii="Cambria" w:hAnsi="Cambria" w:cs="Arial"/>
          <w:b/>
          <w:iCs/>
          <w:color w:val="000000"/>
        </w:rPr>
        <w:tab/>
        <w:t>( G.Pavithra)</w:t>
      </w:r>
      <w:r>
        <w:rPr>
          <w:rFonts w:ascii="Cambria" w:hAnsi="Cambria" w:cs="Arial"/>
          <w:b/>
          <w:iCs/>
          <w:color w:val="000000"/>
        </w:rPr>
        <w:tab/>
      </w:r>
    </w:p>
    <w:p w14:paraId="4E071628" w14:textId="6FB08270" w:rsidR="00E3400A" w:rsidRPr="00B034F4" w:rsidRDefault="00E3400A" w:rsidP="00E3400A">
      <w:pPr>
        <w:tabs>
          <w:tab w:val="left" w:pos="360"/>
          <w:tab w:val="left" w:pos="2880"/>
        </w:tabs>
        <w:rPr>
          <w:rFonts w:ascii="Cambria" w:hAnsi="Cambria" w:cs="Arial"/>
          <w:b/>
          <w:iCs/>
          <w:color w:val="000000"/>
        </w:rPr>
      </w:pPr>
      <w:r>
        <w:rPr>
          <w:rFonts w:ascii="Cambria" w:hAnsi="Cambria" w:cs="Arial"/>
          <w:b/>
          <w:iCs/>
          <w:color w:val="000000"/>
        </w:rPr>
        <w:t>Place: Bangalore</w:t>
      </w:r>
    </w:p>
    <w:p w14:paraId="00E9E37D" w14:textId="77777777" w:rsidR="00E3400A" w:rsidRPr="00B034F4" w:rsidRDefault="00E3400A" w:rsidP="00E3400A">
      <w:pPr>
        <w:tabs>
          <w:tab w:val="left" w:pos="360"/>
          <w:tab w:val="left" w:pos="2880"/>
        </w:tabs>
        <w:rPr>
          <w:rFonts w:ascii="Cambria" w:hAnsi="Cambria"/>
          <w:b/>
          <w:color w:val="000000"/>
          <w:u w:val="single"/>
        </w:rPr>
      </w:pPr>
    </w:p>
    <w:p w14:paraId="2AB841D1" w14:textId="77777777" w:rsidR="00E3400A" w:rsidRPr="00E3400A" w:rsidRDefault="00E3400A" w:rsidP="006E1507">
      <w:pPr>
        <w:rPr>
          <w:color w:val="auto"/>
        </w:rPr>
      </w:pPr>
    </w:p>
    <w:sectPr w:rsidR="00E3400A" w:rsidRPr="00E3400A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A3D79" w14:textId="77777777" w:rsidR="0001237C" w:rsidRDefault="0001237C" w:rsidP="0068194B">
      <w:r>
        <w:separator/>
      </w:r>
    </w:p>
    <w:p w14:paraId="3EE52C84" w14:textId="77777777" w:rsidR="0001237C" w:rsidRDefault="0001237C"/>
    <w:p w14:paraId="78E98A75" w14:textId="77777777" w:rsidR="0001237C" w:rsidRDefault="0001237C"/>
  </w:endnote>
  <w:endnote w:type="continuationSeparator" w:id="0">
    <w:p w14:paraId="4D3E9878" w14:textId="77777777" w:rsidR="0001237C" w:rsidRDefault="0001237C" w:rsidP="0068194B">
      <w:r>
        <w:continuationSeparator/>
      </w:r>
    </w:p>
    <w:p w14:paraId="756C1440" w14:textId="77777777" w:rsidR="0001237C" w:rsidRDefault="0001237C"/>
    <w:p w14:paraId="4E51C13A" w14:textId="77777777" w:rsidR="0001237C" w:rsidRDefault="000123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4B5445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A668B" w14:textId="77777777" w:rsidR="0001237C" w:rsidRDefault="0001237C" w:rsidP="0068194B">
      <w:r>
        <w:separator/>
      </w:r>
    </w:p>
    <w:p w14:paraId="46EC894F" w14:textId="77777777" w:rsidR="0001237C" w:rsidRDefault="0001237C"/>
    <w:p w14:paraId="7B5C78FC" w14:textId="77777777" w:rsidR="0001237C" w:rsidRDefault="0001237C"/>
  </w:footnote>
  <w:footnote w:type="continuationSeparator" w:id="0">
    <w:p w14:paraId="2C433792" w14:textId="77777777" w:rsidR="0001237C" w:rsidRDefault="0001237C" w:rsidP="0068194B">
      <w:r>
        <w:continuationSeparator/>
      </w:r>
    </w:p>
    <w:p w14:paraId="29B79CEE" w14:textId="77777777" w:rsidR="0001237C" w:rsidRDefault="0001237C"/>
    <w:p w14:paraId="040C157B" w14:textId="77777777" w:rsidR="0001237C" w:rsidRDefault="000123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74CE4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FD81030" wp14:editId="5EF1E8F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F0DEAB0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v6gOg+4BAAA+BAAADgAAAAAAAAAAAAAAAAAuAgAAZHJzL2Uyb0RvYy54bWxQSwEC&#10;LQAUAAYACAAAACEAdglD2tQAAAADAQAADwAAAAAAAAAAAAAAAABIBAAAZHJzL2Rvd25yZXYueG1s&#10;UEsFBgAAAAAEAAQA8wAAAEk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E0A3FD8"/>
    <w:multiLevelType w:val="hybridMultilevel"/>
    <w:tmpl w:val="0D26E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87A14C1"/>
    <w:multiLevelType w:val="hybridMultilevel"/>
    <w:tmpl w:val="C3A07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4512560"/>
    <w:multiLevelType w:val="hybridMultilevel"/>
    <w:tmpl w:val="1C0EB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C81002"/>
    <w:multiLevelType w:val="hybridMultilevel"/>
    <w:tmpl w:val="7EB68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266133">
    <w:abstractNumId w:val="9"/>
  </w:num>
  <w:num w:numId="2" w16cid:durableId="836766089">
    <w:abstractNumId w:val="8"/>
  </w:num>
  <w:num w:numId="3" w16cid:durableId="108934354">
    <w:abstractNumId w:val="7"/>
  </w:num>
  <w:num w:numId="4" w16cid:durableId="1154492766">
    <w:abstractNumId w:val="6"/>
  </w:num>
  <w:num w:numId="5" w16cid:durableId="1732002105">
    <w:abstractNumId w:val="11"/>
  </w:num>
  <w:num w:numId="6" w16cid:durableId="1315137433">
    <w:abstractNumId w:val="3"/>
  </w:num>
  <w:num w:numId="7" w16cid:durableId="1324578466">
    <w:abstractNumId w:val="13"/>
  </w:num>
  <w:num w:numId="8" w16cid:durableId="133839224">
    <w:abstractNumId w:val="2"/>
  </w:num>
  <w:num w:numId="9" w16cid:durableId="295258818">
    <w:abstractNumId w:val="14"/>
  </w:num>
  <w:num w:numId="10" w16cid:durableId="715466830">
    <w:abstractNumId w:val="5"/>
  </w:num>
  <w:num w:numId="11" w16cid:durableId="72240640">
    <w:abstractNumId w:val="4"/>
  </w:num>
  <w:num w:numId="12" w16cid:durableId="716049840">
    <w:abstractNumId w:val="1"/>
  </w:num>
  <w:num w:numId="13" w16cid:durableId="1255282027">
    <w:abstractNumId w:val="0"/>
  </w:num>
  <w:num w:numId="14" w16cid:durableId="2013869374">
    <w:abstractNumId w:val="15"/>
  </w:num>
  <w:num w:numId="15" w16cid:durableId="1414157212">
    <w:abstractNumId w:val="16"/>
  </w:num>
  <w:num w:numId="16" w16cid:durableId="1835796310">
    <w:abstractNumId w:val="12"/>
  </w:num>
  <w:num w:numId="17" w16cid:durableId="20612475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A3"/>
    <w:rsid w:val="000001EF"/>
    <w:rsid w:val="00007322"/>
    <w:rsid w:val="00007728"/>
    <w:rsid w:val="0001237C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2200"/>
    <w:rsid w:val="002638D0"/>
    <w:rsid w:val="0026434F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71C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17A3"/>
    <w:rsid w:val="003D380F"/>
    <w:rsid w:val="003E160D"/>
    <w:rsid w:val="003F1D5F"/>
    <w:rsid w:val="00405128"/>
    <w:rsid w:val="00406CFF"/>
    <w:rsid w:val="0041474C"/>
    <w:rsid w:val="00416B25"/>
    <w:rsid w:val="00420592"/>
    <w:rsid w:val="004319E0"/>
    <w:rsid w:val="00437E8C"/>
    <w:rsid w:val="00440225"/>
    <w:rsid w:val="004474AA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144CB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6F2CE6"/>
    <w:rsid w:val="00712D8B"/>
    <w:rsid w:val="007273B7"/>
    <w:rsid w:val="00733E0A"/>
    <w:rsid w:val="0074403D"/>
    <w:rsid w:val="00746D44"/>
    <w:rsid w:val="007538DC"/>
    <w:rsid w:val="00757803"/>
    <w:rsid w:val="00771918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67899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87B78"/>
    <w:rsid w:val="00BA0D22"/>
    <w:rsid w:val="00BA1546"/>
    <w:rsid w:val="00BB4E51"/>
    <w:rsid w:val="00BD431F"/>
    <w:rsid w:val="00BE423E"/>
    <w:rsid w:val="00BF61AC"/>
    <w:rsid w:val="00C300D2"/>
    <w:rsid w:val="00C47FA6"/>
    <w:rsid w:val="00C57FC6"/>
    <w:rsid w:val="00C66A7D"/>
    <w:rsid w:val="00C779DA"/>
    <w:rsid w:val="00C814F7"/>
    <w:rsid w:val="00C938AC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2CFA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400A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3052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1589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EBD49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raju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ECA03FF65E43149ACD1887B694A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FB54F-834D-4464-85C4-6A998B87419E}"/>
      </w:docPartPr>
      <w:docPartBody>
        <w:p w:rsidR="00980278" w:rsidRDefault="00B428F7">
          <w:pPr>
            <w:pStyle w:val="CCECA03FF65E43149ACD1887B694A5D1"/>
          </w:pPr>
          <w:r w:rsidRPr="00CF1A49">
            <w:t>Phone</w:t>
          </w:r>
        </w:p>
      </w:docPartBody>
    </w:docPart>
    <w:docPart>
      <w:docPartPr>
        <w:name w:val="5A8BEAC9BF674763BD5BD5ACF3C86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9D235-8302-456B-AB4C-A215D6826B31}"/>
      </w:docPartPr>
      <w:docPartBody>
        <w:p w:rsidR="00980278" w:rsidRDefault="00B428F7">
          <w:pPr>
            <w:pStyle w:val="5A8BEAC9BF674763BD5BD5ACF3C86966"/>
          </w:pPr>
          <w:r w:rsidRPr="00CF1A49">
            <w:t>Email</w:t>
          </w:r>
        </w:p>
      </w:docPartBody>
    </w:docPart>
    <w:docPart>
      <w:docPartPr>
        <w:name w:val="0B4D0B4529964E54B46465A4793ED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71D62-8172-47E8-82AC-ABE3BFC3F037}"/>
      </w:docPartPr>
      <w:docPartBody>
        <w:p w:rsidR="00980278" w:rsidRDefault="00B428F7">
          <w:pPr>
            <w:pStyle w:val="0B4D0B4529964E54B46465A4793EDA63"/>
          </w:pPr>
          <w:r w:rsidRPr="00CF1A49">
            <w:t>LinkedIn Profile</w:t>
          </w:r>
        </w:p>
      </w:docPartBody>
    </w:docPart>
    <w:docPart>
      <w:docPartPr>
        <w:name w:val="CFAD0468CC6D4E4395BDA77E9B56B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A83A3-6841-4944-8131-7116FA66E937}"/>
      </w:docPartPr>
      <w:docPartBody>
        <w:p w:rsidR="00980278" w:rsidRDefault="00B428F7">
          <w:pPr>
            <w:pStyle w:val="CFAD0468CC6D4E4395BDA77E9B56BAF6"/>
          </w:pPr>
          <w:r w:rsidRPr="00CF1A49">
            <w:t>Experience</w:t>
          </w:r>
        </w:p>
      </w:docPartBody>
    </w:docPart>
    <w:docPart>
      <w:docPartPr>
        <w:name w:val="BA5186A929BB41BCBC006FBB2E1C1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4C9B8-CA45-4889-ACBA-086D0ECAA07B}"/>
      </w:docPartPr>
      <w:docPartBody>
        <w:p w:rsidR="00980278" w:rsidRDefault="00B428F7">
          <w:pPr>
            <w:pStyle w:val="BA5186A929BB41BCBC006FBB2E1C1145"/>
          </w:pPr>
          <w:r w:rsidRPr="00CF1A49">
            <w:t>Education</w:t>
          </w:r>
        </w:p>
      </w:docPartBody>
    </w:docPart>
    <w:docPart>
      <w:docPartPr>
        <w:name w:val="8989532A89DD47FEB653DD4043D1C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82EB4-47FB-4572-819B-59E6D4B6737D}"/>
      </w:docPartPr>
      <w:docPartBody>
        <w:p w:rsidR="00980278" w:rsidRDefault="0071508C" w:rsidP="0071508C">
          <w:pPr>
            <w:pStyle w:val="8989532A89DD47FEB653DD4043D1CD97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08C"/>
    <w:rsid w:val="006E7E67"/>
    <w:rsid w:val="0071508C"/>
    <w:rsid w:val="00787705"/>
    <w:rsid w:val="00980278"/>
    <w:rsid w:val="00B4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CECA03FF65E43149ACD1887B694A5D1">
    <w:name w:val="CCECA03FF65E43149ACD1887B694A5D1"/>
  </w:style>
  <w:style w:type="paragraph" w:customStyle="1" w:styleId="5A8BEAC9BF674763BD5BD5ACF3C86966">
    <w:name w:val="5A8BEAC9BF674763BD5BD5ACF3C86966"/>
  </w:style>
  <w:style w:type="paragraph" w:customStyle="1" w:styleId="0B4D0B4529964E54B46465A4793EDA63">
    <w:name w:val="0B4D0B4529964E54B46465A4793EDA63"/>
  </w:style>
  <w:style w:type="paragraph" w:customStyle="1" w:styleId="CFAD0468CC6D4E4395BDA77E9B56BAF6">
    <w:name w:val="CFAD0468CC6D4E4395BDA77E9B56BAF6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BA5186A929BB41BCBC006FBB2E1C1145">
    <w:name w:val="BA5186A929BB41BCBC006FBB2E1C1145"/>
  </w:style>
  <w:style w:type="paragraph" w:customStyle="1" w:styleId="8989532A89DD47FEB653DD4043D1CD97">
    <w:name w:val="8989532A89DD47FEB653DD4043D1CD97"/>
    <w:rsid w:val="007150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3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2022-08-29T08:55:00Z</dcterms:created>
  <dcterms:modified xsi:type="dcterms:W3CDTF">2022-08-29T13:46:00Z</dcterms:modified>
  <cp:category/>
</cp:coreProperties>
</file>