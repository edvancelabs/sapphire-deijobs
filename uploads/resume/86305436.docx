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94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43AB9B6" w14:textId="77777777" w:rsidTr="0096333D">
        <w:trPr>
          <w:trHeight w:val="4410"/>
        </w:trPr>
        <w:tc>
          <w:tcPr>
            <w:tcW w:w="3600" w:type="dxa"/>
            <w:vAlign w:val="bottom"/>
          </w:tcPr>
          <w:p w14:paraId="62A38897" w14:textId="77777777" w:rsidR="009F2A24" w:rsidRDefault="008F615B" w:rsidP="009F2A24">
            <w:pPr>
              <w:keepNext/>
              <w:tabs>
                <w:tab w:val="left" w:pos="990"/>
              </w:tabs>
            </w:pPr>
            <w:r w:rsidRPr="008F615B">
              <w:drawing>
                <wp:inline distT="0" distB="0" distL="0" distR="0" wp14:anchorId="5979EB07" wp14:editId="353A4947">
                  <wp:extent cx="1339919" cy="1339919"/>
                  <wp:effectExtent l="0" t="0" r="0" b="0"/>
                  <wp:docPr id="52596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964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19" cy="133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BF56D" w14:textId="42509CD9" w:rsidR="009F2A24" w:rsidRDefault="009F2A24" w:rsidP="009F2A24">
            <w:pPr>
              <w:pStyle w:val="Caption"/>
            </w:pPr>
            <w:r>
              <w:t>LinkedIn profile URL</w:t>
            </w:r>
          </w:p>
          <w:p w14:paraId="5DFD4451" w14:textId="3EA1DCE1" w:rsidR="001B2ABD" w:rsidRDefault="001B2ABD" w:rsidP="0096333D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5832CBCA" w14:textId="6812B8A1" w:rsidR="001B2ABD" w:rsidRDefault="001B2ABD" w:rsidP="0096333D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FC0E198" w14:textId="5EDA9A75" w:rsidR="001B2ABD" w:rsidRPr="00D92D84" w:rsidRDefault="001209CA" w:rsidP="0096333D">
            <w:pPr>
              <w:pStyle w:val="Title"/>
              <w:rPr>
                <w:b/>
                <w:bCs/>
                <w:color w:val="548AB7" w:themeColor="accent1" w:themeShade="BF"/>
                <w:sz w:val="40"/>
                <w:szCs w:val="40"/>
              </w:rPr>
            </w:pPr>
            <w:r w:rsidRPr="00D92D84">
              <w:rPr>
                <w:b/>
                <w:bCs/>
                <w:color w:val="548AB7" w:themeColor="accent1" w:themeShade="BF"/>
                <w:sz w:val="40"/>
                <w:szCs w:val="40"/>
              </w:rPr>
              <w:t>Pranita Parida</w:t>
            </w:r>
          </w:p>
          <w:p w14:paraId="03646A3A" w14:textId="77777777" w:rsidR="00D215E5" w:rsidRPr="00D215E5" w:rsidRDefault="00D215E5" w:rsidP="0096333D"/>
          <w:p w14:paraId="119B49AD" w14:textId="2FF6ED2C" w:rsidR="00602EE8" w:rsidRDefault="00D215E5" w:rsidP="0096333D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F56BE1" wp14:editId="46F07EB3">
                      <wp:extent cx="199444" cy="199444"/>
                      <wp:effectExtent l="0" t="0" r="0" b="0"/>
                      <wp:docPr id="6" name="Graphic 4" descr="Receiv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444" cy="199444"/>
                                <a:chOff x="0" y="0"/>
                                <a:chExt cx="199444" cy="199444"/>
                              </a:xfrm>
                            </wpg:grpSpPr>
                            <wps:wsp>
                              <wps:cNvPr id="7" name="Freeform: Shape 7"/>
                              <wps:cNvSpPr/>
                              <wps:spPr>
                                <a:xfrm>
                                  <a:off x="36980" y="16620"/>
                                  <a:ext cx="47160" cy="47160"/>
                                </a:xfrm>
                                <a:custGeom>
                                  <a:avLst/>
                                  <a:gdLst>
                                    <a:gd name="connsiteX0" fmla="*/ 44459 w 47160"/>
                                    <a:gd name="connsiteY0" fmla="*/ 44044 h 47160"/>
                                    <a:gd name="connsiteX1" fmla="*/ 47160 w 47160"/>
                                    <a:gd name="connsiteY1" fmla="*/ 37604 h 47160"/>
                                    <a:gd name="connsiteX2" fmla="*/ 44459 w 47160"/>
                                    <a:gd name="connsiteY2" fmla="*/ 31163 h 47160"/>
                                    <a:gd name="connsiteX3" fmla="*/ 15789 w 47160"/>
                                    <a:gd name="connsiteY3" fmla="*/ 2701 h 47160"/>
                                    <a:gd name="connsiteX4" fmla="*/ 9557 w 47160"/>
                                    <a:gd name="connsiteY4" fmla="*/ 0 h 47160"/>
                                    <a:gd name="connsiteX5" fmla="*/ 3116 w 47160"/>
                                    <a:gd name="connsiteY5" fmla="*/ 2701 h 47160"/>
                                    <a:gd name="connsiteX6" fmla="*/ 0 w 47160"/>
                                    <a:gd name="connsiteY6" fmla="*/ 5817 h 47160"/>
                                    <a:gd name="connsiteX7" fmla="*/ 41343 w 47160"/>
                                    <a:gd name="connsiteY7" fmla="*/ 47160 h 47160"/>
                                    <a:gd name="connsiteX8" fmla="*/ 44459 w 47160"/>
                                    <a:gd name="connsiteY8" fmla="*/ 44044 h 471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7160" h="47160">
                                      <a:moveTo>
                                        <a:pt x="44459" y="44044"/>
                                      </a:moveTo>
                                      <a:cubicBezTo>
                                        <a:pt x="46121" y="42382"/>
                                        <a:pt x="47160" y="40097"/>
                                        <a:pt x="47160" y="37604"/>
                                      </a:cubicBezTo>
                                      <a:cubicBezTo>
                                        <a:pt x="47160" y="35110"/>
                                        <a:pt x="46121" y="32825"/>
                                        <a:pt x="44459" y="31163"/>
                                      </a:cubicBezTo>
                                      <a:lnTo>
                                        <a:pt x="15789" y="2701"/>
                                      </a:lnTo>
                                      <a:cubicBezTo>
                                        <a:pt x="14127" y="1039"/>
                                        <a:pt x="11842" y="0"/>
                                        <a:pt x="9557" y="0"/>
                                      </a:cubicBezTo>
                                      <a:cubicBezTo>
                                        <a:pt x="7271" y="0"/>
                                        <a:pt x="4778" y="1039"/>
                                        <a:pt x="3116" y="2701"/>
                                      </a:cubicBezTo>
                                      <a:lnTo>
                                        <a:pt x="0" y="5817"/>
                                      </a:lnTo>
                                      <a:lnTo>
                                        <a:pt x="41343" y="47160"/>
                                      </a:lnTo>
                                      <a:lnTo>
                                        <a:pt x="44459" y="440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1984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16725" y="28877"/>
                                  <a:ext cx="153840" cy="154024"/>
                                </a:xfrm>
                                <a:custGeom>
                                  <a:avLst/>
                                  <a:gdLst>
                                    <a:gd name="connsiteX0" fmla="*/ 106473 w 153840"/>
                                    <a:gd name="connsiteY0" fmla="*/ 105124 h 154024"/>
                                    <a:gd name="connsiteX1" fmla="*/ 103357 w 153840"/>
                                    <a:gd name="connsiteY1" fmla="*/ 106370 h 154024"/>
                                    <a:gd name="connsiteX2" fmla="*/ 100240 w 153840"/>
                                    <a:gd name="connsiteY2" fmla="*/ 105124 h 154024"/>
                                    <a:gd name="connsiteX3" fmla="*/ 48717 w 153840"/>
                                    <a:gd name="connsiteY3" fmla="*/ 53808 h 154024"/>
                                    <a:gd name="connsiteX4" fmla="*/ 47471 w 153840"/>
                                    <a:gd name="connsiteY4" fmla="*/ 50692 h 154024"/>
                                    <a:gd name="connsiteX5" fmla="*/ 48717 w 153840"/>
                                    <a:gd name="connsiteY5" fmla="*/ 47576 h 154024"/>
                                    <a:gd name="connsiteX6" fmla="*/ 55158 w 153840"/>
                                    <a:gd name="connsiteY6" fmla="*/ 41343 h 154024"/>
                                    <a:gd name="connsiteX7" fmla="*/ 13815 w 153840"/>
                                    <a:gd name="connsiteY7" fmla="*/ 0 h 154024"/>
                                    <a:gd name="connsiteX8" fmla="*/ 6959 w 153840"/>
                                    <a:gd name="connsiteY8" fmla="*/ 6856 h 154024"/>
                                    <a:gd name="connsiteX9" fmla="*/ 103 w 153840"/>
                                    <a:gd name="connsiteY9" fmla="*/ 21606 h 154024"/>
                                    <a:gd name="connsiteX10" fmla="*/ 4881 w 153840"/>
                                    <a:gd name="connsiteY10" fmla="*/ 48614 h 154024"/>
                                    <a:gd name="connsiteX11" fmla="*/ 17346 w 153840"/>
                                    <a:gd name="connsiteY11" fmla="*/ 70429 h 154024"/>
                                    <a:gd name="connsiteX12" fmla="*/ 80712 w 153840"/>
                                    <a:gd name="connsiteY12" fmla="*/ 135871 h 154024"/>
                                    <a:gd name="connsiteX13" fmla="*/ 93800 w 153840"/>
                                    <a:gd name="connsiteY13" fmla="*/ 144181 h 154024"/>
                                    <a:gd name="connsiteX14" fmla="*/ 127041 w 153840"/>
                                    <a:gd name="connsiteY14" fmla="*/ 153946 h 154024"/>
                                    <a:gd name="connsiteX15" fmla="*/ 148232 w 153840"/>
                                    <a:gd name="connsiteY15" fmla="*/ 145636 h 154024"/>
                                    <a:gd name="connsiteX16" fmla="*/ 153841 w 153840"/>
                                    <a:gd name="connsiteY16" fmla="*/ 140026 h 154024"/>
                                    <a:gd name="connsiteX17" fmla="*/ 112706 w 153840"/>
                                    <a:gd name="connsiteY17" fmla="*/ 98683 h 154024"/>
                                    <a:gd name="connsiteX18" fmla="*/ 106473 w 153840"/>
                                    <a:gd name="connsiteY18" fmla="*/ 105124 h 15402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153840" h="154024">
                                      <a:moveTo>
                                        <a:pt x="106473" y="105124"/>
                                      </a:moveTo>
                                      <a:cubicBezTo>
                                        <a:pt x="105642" y="105955"/>
                                        <a:pt x="104395" y="106370"/>
                                        <a:pt x="103357" y="106370"/>
                                      </a:cubicBezTo>
                                      <a:cubicBezTo>
                                        <a:pt x="102318" y="106370"/>
                                        <a:pt x="101071" y="105955"/>
                                        <a:pt x="100240" y="105124"/>
                                      </a:cubicBezTo>
                                      <a:lnTo>
                                        <a:pt x="48717" y="53808"/>
                                      </a:lnTo>
                                      <a:cubicBezTo>
                                        <a:pt x="47886" y="52977"/>
                                        <a:pt x="47471" y="51731"/>
                                        <a:pt x="47471" y="50692"/>
                                      </a:cubicBezTo>
                                      <a:cubicBezTo>
                                        <a:pt x="47471" y="49653"/>
                                        <a:pt x="47886" y="48407"/>
                                        <a:pt x="48717" y="47576"/>
                                      </a:cubicBezTo>
                                      <a:lnTo>
                                        <a:pt x="55158" y="41343"/>
                                      </a:lnTo>
                                      <a:lnTo>
                                        <a:pt x="13815" y="0"/>
                                      </a:lnTo>
                                      <a:cubicBezTo>
                                        <a:pt x="11114" y="2701"/>
                                        <a:pt x="8621" y="5194"/>
                                        <a:pt x="6959" y="6856"/>
                                      </a:cubicBezTo>
                                      <a:cubicBezTo>
                                        <a:pt x="2804" y="10803"/>
                                        <a:pt x="311" y="15997"/>
                                        <a:pt x="103" y="21606"/>
                                      </a:cubicBezTo>
                                      <a:cubicBezTo>
                                        <a:pt x="-520" y="30955"/>
                                        <a:pt x="1765" y="39889"/>
                                        <a:pt x="4881" y="48614"/>
                                      </a:cubicBezTo>
                                      <a:cubicBezTo>
                                        <a:pt x="8205" y="56301"/>
                                        <a:pt x="12568" y="63573"/>
                                        <a:pt x="17346" y="70429"/>
                                      </a:cubicBezTo>
                                      <a:cubicBezTo>
                                        <a:pt x="34382" y="95982"/>
                                        <a:pt x="55781" y="118212"/>
                                        <a:pt x="80712" y="135871"/>
                                      </a:cubicBezTo>
                                      <a:cubicBezTo>
                                        <a:pt x="84867" y="138988"/>
                                        <a:pt x="89229" y="141688"/>
                                        <a:pt x="93800" y="144181"/>
                                      </a:cubicBezTo>
                                      <a:cubicBezTo>
                                        <a:pt x="104188" y="149375"/>
                                        <a:pt x="115199" y="153115"/>
                                        <a:pt x="127041" y="153946"/>
                                      </a:cubicBezTo>
                                      <a:cubicBezTo>
                                        <a:pt x="134935" y="154569"/>
                                        <a:pt x="142830" y="151453"/>
                                        <a:pt x="148232" y="145636"/>
                                      </a:cubicBezTo>
                                      <a:lnTo>
                                        <a:pt x="153841" y="140026"/>
                                      </a:lnTo>
                                      <a:lnTo>
                                        <a:pt x="112706" y="98683"/>
                                      </a:lnTo>
                                      <a:lnTo>
                                        <a:pt x="106473" y="105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1984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135455" y="115303"/>
                                  <a:ext cx="47160" cy="47367"/>
                                </a:xfrm>
                                <a:custGeom>
                                  <a:avLst/>
                                  <a:gdLst>
                                    <a:gd name="connsiteX0" fmla="*/ 44667 w 47160"/>
                                    <a:gd name="connsiteY0" fmla="*/ 31371 h 47367"/>
                                    <a:gd name="connsiteX1" fmla="*/ 15997 w 47160"/>
                                    <a:gd name="connsiteY1" fmla="*/ 2701 h 47367"/>
                                    <a:gd name="connsiteX2" fmla="*/ 9557 w 47160"/>
                                    <a:gd name="connsiteY2" fmla="*/ 0 h 47367"/>
                                    <a:gd name="connsiteX3" fmla="*/ 3116 w 47160"/>
                                    <a:gd name="connsiteY3" fmla="*/ 2701 h 47367"/>
                                    <a:gd name="connsiteX4" fmla="*/ 0 w 47160"/>
                                    <a:gd name="connsiteY4" fmla="*/ 6025 h 47367"/>
                                    <a:gd name="connsiteX5" fmla="*/ 41343 w 47160"/>
                                    <a:gd name="connsiteY5" fmla="*/ 47368 h 47367"/>
                                    <a:gd name="connsiteX6" fmla="*/ 44459 w 47160"/>
                                    <a:gd name="connsiteY6" fmla="*/ 44252 h 47367"/>
                                    <a:gd name="connsiteX7" fmla="*/ 47160 w 47160"/>
                                    <a:gd name="connsiteY7" fmla="*/ 37811 h 47367"/>
                                    <a:gd name="connsiteX8" fmla="*/ 44667 w 47160"/>
                                    <a:gd name="connsiteY8" fmla="*/ 31371 h 4736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7160" h="47367">
                                      <a:moveTo>
                                        <a:pt x="44667" y="31371"/>
                                      </a:moveTo>
                                      <a:lnTo>
                                        <a:pt x="15997" y="2701"/>
                                      </a:lnTo>
                                      <a:cubicBezTo>
                                        <a:pt x="14335" y="1039"/>
                                        <a:pt x="12050" y="0"/>
                                        <a:pt x="9557" y="0"/>
                                      </a:cubicBezTo>
                                      <a:cubicBezTo>
                                        <a:pt x="7064" y="0"/>
                                        <a:pt x="4778" y="1039"/>
                                        <a:pt x="3116" y="2701"/>
                                      </a:cubicBezTo>
                                      <a:lnTo>
                                        <a:pt x="0" y="6025"/>
                                      </a:lnTo>
                                      <a:lnTo>
                                        <a:pt x="41343" y="47368"/>
                                      </a:lnTo>
                                      <a:lnTo>
                                        <a:pt x="44459" y="44252"/>
                                      </a:lnTo>
                                      <a:cubicBezTo>
                                        <a:pt x="46121" y="42590"/>
                                        <a:pt x="47160" y="40304"/>
                                        <a:pt x="47160" y="37811"/>
                                      </a:cubicBezTo>
                                      <a:cubicBezTo>
                                        <a:pt x="47160" y="35318"/>
                                        <a:pt x="46329" y="33033"/>
                                        <a:pt x="44667" y="313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1984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63954" id="Graphic 4" o:spid="_x0000_s1026" alt="Receiver" style="width:15.7pt;height:15.7pt;mso-position-horizontal-relative:char;mso-position-vertical-relative:line" coordsize="199444,199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">
                      <v:shape id="Freeform: Shape 7" o:spid="_x0000_s1027" style="position:absolute;left:36980;top:16620;width:47160;height:47160;visibility:visible;mso-wrap-style:square;v-text-anchor:middle" coordsize="47160,4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" path="m44459,44044v1662,-1662,2701,-3947,2701,-6440c47160,35110,46121,32825,44459,31163l15789,2701c14127,1039,11842,,9557,,7271,,4778,1039,3116,2701l,5817,41343,47160r3116,-3116xe" fillcolor="#548ab7 [2404]" stroked="f" strokeweight=".05511mm">
                        <v:stroke joinstyle="miter"/>
                        <v:path arrowok="t" o:connecttype="custom" o:connectlocs="44459,44044;47160,37604;44459,31163;15789,2701;9557,0;3116,2701;0,5817;41343,47160;44459,44044" o:connectangles="0,0,0,0,0,0,0,0,0"/>
                      </v:shape>
                      <v:shape id="Freeform: Shape 8" o:spid="_x0000_s1028" style="position:absolute;left:16725;top:28877;width:153840;height:154024;visibility:visible;mso-wrap-style:square;v-text-anchor:middle" coordsize="153840,15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" path="m106473,105124v-831,831,-2078,1246,-3116,1246c102318,106370,101071,105955,100240,105124l48717,53808v-831,-831,-1246,-2077,-1246,-3116c47471,49653,47886,48407,48717,47576r6441,-6233l13815,c11114,2701,8621,5194,6959,6856,2804,10803,311,15997,103,21606v-623,9349,1662,18283,4778,27008c8205,56301,12568,63573,17346,70429v17036,25553,38435,47783,63366,65442c84867,138988,89229,141688,93800,144181v10388,5194,21399,8934,33241,9765c134935,154569,142830,151453,148232,145636r5609,-5610l112706,98683r-6233,6441xe" fillcolor="#548ab7 [2404]" stroked="f" strokeweight=".05511mm">
                        <v:stroke joinstyle="miter"/>
                        <v:path arrowok="t" o:connecttype="custom" o:connectlocs="106473,105124;103357,106370;100240,105124;48717,53808;47471,50692;48717,47576;55158,41343;13815,0;6959,6856;103,21606;4881,48614;17346,70429;80712,135871;93800,144181;127041,153946;148232,145636;153841,140026;112706,98683;106473,105124" o:connectangles="0,0,0,0,0,0,0,0,0,0,0,0,0,0,0,0,0,0,0"/>
                      </v:shape>
                      <v:shape id="Freeform: Shape 9" o:spid="_x0000_s1029" style="position:absolute;left:135455;top:115303;width:47160;height:47367;visibility:visible;mso-wrap-style:square;v-text-anchor:middle" coordsize="47160,47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" path="m44667,31371l15997,2701c14335,1039,12050,,9557,,7064,,4778,1039,3116,2701l,6025,41343,47368r3116,-3116c46121,42590,47160,40304,47160,37811v,-2493,-831,-4778,-2493,-6440xe" fillcolor="#548ab7 [2404]" stroked="f" strokeweight=".05511mm">
                        <v:stroke joinstyle="miter"/>
                        <v:path arrowok="t" o:connecttype="custom" o:connectlocs="44667,31371;15997,2701;9557,0;3116,2701;0,6025;41343,47368;44459,44252;47160,37811;44667,31371" o:connectangles="0,0,0,0,0,0,0,0,0"/>
                      </v:shape>
                      <w10:anchorlock/>
                    </v:group>
                  </w:pict>
                </mc:Fallback>
              </mc:AlternateContent>
            </w:r>
            <w:r w:rsidR="007162D2">
              <w:t xml:space="preserve"> </w:t>
            </w:r>
            <w:r>
              <w:t xml:space="preserve">  </w:t>
            </w:r>
            <w:r w:rsidR="00602EE8">
              <w:t>+91- 9167792330</w:t>
            </w:r>
          </w:p>
          <w:p w14:paraId="1CC2238D" w14:textId="77777777" w:rsidR="00D215E5" w:rsidRDefault="00D215E5" w:rsidP="0096333D"/>
          <w:p w14:paraId="345B4130" w14:textId="63EF5D0D" w:rsidR="008B343C" w:rsidRDefault="00D215E5" w:rsidP="0096333D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E77CBF" wp14:editId="34607B9B">
                      <wp:extent cx="211666" cy="148166"/>
                      <wp:effectExtent l="0" t="0" r="0" b="4445"/>
                      <wp:docPr id="5" name="Graphic 1" descr="Envelo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666" cy="148166"/>
                              </a:xfrm>
                              <a:custGeom>
                                <a:avLst/>
                                <a:gdLst>
                                  <a:gd name="connsiteX0" fmla="*/ 0 w 211666"/>
                                  <a:gd name="connsiteY0" fmla="*/ 0 h 148166"/>
                                  <a:gd name="connsiteX1" fmla="*/ 0 w 211666"/>
                                  <a:gd name="connsiteY1" fmla="*/ 148167 h 148166"/>
                                  <a:gd name="connsiteX2" fmla="*/ 211667 w 211666"/>
                                  <a:gd name="connsiteY2" fmla="*/ 148167 h 148166"/>
                                  <a:gd name="connsiteX3" fmla="*/ 211667 w 211666"/>
                                  <a:gd name="connsiteY3" fmla="*/ 0 h 148166"/>
                                  <a:gd name="connsiteX4" fmla="*/ 0 w 211666"/>
                                  <a:gd name="connsiteY4" fmla="*/ 0 h 148166"/>
                                  <a:gd name="connsiteX5" fmla="*/ 109538 w 211666"/>
                                  <a:gd name="connsiteY5" fmla="*/ 92340 h 148166"/>
                                  <a:gd name="connsiteX6" fmla="*/ 102129 w 211666"/>
                                  <a:gd name="connsiteY6" fmla="*/ 92340 h 148166"/>
                                  <a:gd name="connsiteX7" fmla="*/ 23813 w 211666"/>
                                  <a:gd name="connsiteY7" fmla="*/ 15875 h 148166"/>
                                  <a:gd name="connsiteX8" fmla="*/ 188119 w 211666"/>
                                  <a:gd name="connsiteY8" fmla="*/ 15875 h 148166"/>
                                  <a:gd name="connsiteX9" fmla="*/ 109538 w 211666"/>
                                  <a:gd name="connsiteY9" fmla="*/ 92340 h 148166"/>
                                  <a:gd name="connsiteX10" fmla="*/ 67469 w 211666"/>
                                  <a:gd name="connsiteY10" fmla="*/ 73290 h 148166"/>
                                  <a:gd name="connsiteX11" fmla="*/ 15875 w 211666"/>
                                  <a:gd name="connsiteY11" fmla="*/ 125148 h 148166"/>
                                  <a:gd name="connsiteX12" fmla="*/ 15875 w 211666"/>
                                  <a:gd name="connsiteY12" fmla="*/ 22754 h 148166"/>
                                  <a:gd name="connsiteX13" fmla="*/ 67469 w 211666"/>
                                  <a:gd name="connsiteY13" fmla="*/ 73290 h 148166"/>
                                  <a:gd name="connsiteX14" fmla="*/ 75142 w 211666"/>
                                  <a:gd name="connsiteY14" fmla="*/ 80698 h 148166"/>
                                  <a:gd name="connsiteX15" fmla="*/ 94985 w 211666"/>
                                  <a:gd name="connsiteY15" fmla="*/ 100013 h 148166"/>
                                  <a:gd name="connsiteX16" fmla="*/ 106098 w 211666"/>
                                  <a:gd name="connsiteY16" fmla="*/ 104510 h 148166"/>
                                  <a:gd name="connsiteX17" fmla="*/ 117210 w 211666"/>
                                  <a:gd name="connsiteY17" fmla="*/ 100013 h 148166"/>
                                  <a:gd name="connsiteX18" fmla="*/ 137054 w 211666"/>
                                  <a:gd name="connsiteY18" fmla="*/ 80698 h 148166"/>
                                  <a:gd name="connsiteX19" fmla="*/ 188383 w 211666"/>
                                  <a:gd name="connsiteY19" fmla="*/ 132292 h 148166"/>
                                  <a:gd name="connsiteX20" fmla="*/ 23548 w 211666"/>
                                  <a:gd name="connsiteY20" fmla="*/ 132292 h 148166"/>
                                  <a:gd name="connsiteX21" fmla="*/ 75142 w 211666"/>
                                  <a:gd name="connsiteY21" fmla="*/ 80698 h 148166"/>
                                  <a:gd name="connsiteX22" fmla="*/ 144198 w 211666"/>
                                  <a:gd name="connsiteY22" fmla="*/ 73290 h 148166"/>
                                  <a:gd name="connsiteX23" fmla="*/ 195792 w 211666"/>
                                  <a:gd name="connsiteY23" fmla="*/ 23019 h 148166"/>
                                  <a:gd name="connsiteX24" fmla="*/ 195792 w 211666"/>
                                  <a:gd name="connsiteY24" fmla="*/ 124883 h 148166"/>
                                  <a:gd name="connsiteX25" fmla="*/ 144198 w 211666"/>
                                  <a:gd name="connsiteY25" fmla="*/ 73290 h 1481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211666" h="148166">
                                    <a:moveTo>
                                      <a:pt x="0" y="0"/>
                                    </a:moveTo>
                                    <a:lnTo>
                                      <a:pt x="0" y="148167"/>
                                    </a:lnTo>
                                    <a:lnTo>
                                      <a:pt x="211667" y="148167"/>
                                    </a:lnTo>
                                    <a:lnTo>
                                      <a:pt x="211667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109538" y="92340"/>
                                    </a:moveTo>
                                    <a:cubicBezTo>
                                      <a:pt x="107421" y="94456"/>
                                      <a:pt x="104246" y="94456"/>
                                      <a:pt x="102129" y="92340"/>
                                    </a:cubicBezTo>
                                    <a:lnTo>
                                      <a:pt x="23813" y="15875"/>
                                    </a:lnTo>
                                    <a:lnTo>
                                      <a:pt x="188119" y="15875"/>
                                    </a:lnTo>
                                    <a:lnTo>
                                      <a:pt x="109538" y="92340"/>
                                    </a:lnTo>
                                    <a:close/>
                                    <a:moveTo>
                                      <a:pt x="67469" y="73290"/>
                                    </a:moveTo>
                                    <a:lnTo>
                                      <a:pt x="15875" y="125148"/>
                                    </a:lnTo>
                                    <a:lnTo>
                                      <a:pt x="15875" y="22754"/>
                                    </a:lnTo>
                                    <a:lnTo>
                                      <a:pt x="67469" y="73290"/>
                                    </a:lnTo>
                                    <a:close/>
                                    <a:moveTo>
                                      <a:pt x="75142" y="80698"/>
                                    </a:moveTo>
                                    <a:lnTo>
                                      <a:pt x="94985" y="100013"/>
                                    </a:lnTo>
                                    <a:cubicBezTo>
                                      <a:pt x="98160" y="102923"/>
                                      <a:pt x="102129" y="104510"/>
                                      <a:pt x="106098" y="104510"/>
                                    </a:cubicBezTo>
                                    <a:cubicBezTo>
                                      <a:pt x="110067" y="104510"/>
                                      <a:pt x="114035" y="102923"/>
                                      <a:pt x="117210" y="100013"/>
                                    </a:cubicBezTo>
                                    <a:lnTo>
                                      <a:pt x="137054" y="80698"/>
                                    </a:lnTo>
                                    <a:lnTo>
                                      <a:pt x="188383" y="132292"/>
                                    </a:lnTo>
                                    <a:lnTo>
                                      <a:pt x="23548" y="132292"/>
                                    </a:lnTo>
                                    <a:lnTo>
                                      <a:pt x="75142" y="80698"/>
                                    </a:lnTo>
                                    <a:close/>
                                    <a:moveTo>
                                      <a:pt x="144198" y="73290"/>
                                    </a:moveTo>
                                    <a:lnTo>
                                      <a:pt x="195792" y="23019"/>
                                    </a:lnTo>
                                    <a:lnTo>
                                      <a:pt x="195792" y="124883"/>
                                    </a:lnTo>
                                    <a:lnTo>
                                      <a:pt x="144198" y="732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2580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F9C726" id="Graphic 1" o:spid="_x0000_s1026" alt="Envelope" style="width:16.65pt;height:1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1666,14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" path="m,l,148167r211667,l211667,,,xm109538,92340v-2117,2116,-5292,2116,-7409,l23813,15875r164306,l109538,92340xm67469,73290l15875,125148r,-102394l67469,73290xm75142,80698r19843,19315c98160,102923,102129,104510,106098,104510v3969,,7937,-1587,11112,-4497l137054,80698r51329,51594l23548,132292,75142,80698xm144198,73290l195792,23019r,101864l144198,73290xe" fillcolor="#548ab7 [2404]" stroked="f" strokeweight=".07167mm">
                      <v:stroke joinstyle="miter"/>
                      <v:path arrowok="t" o:connecttype="custom" o:connectlocs="0,0;0,148167;211667,148167;211667,0;0,0;109538,92340;102129,92340;23813,15875;188119,15875;109538,92340;67469,73290;15875,125148;15875,22754;67469,73290;75142,80698;94985,100013;106098,104510;117210,100013;137054,80698;188383,132292;23548,132292;75142,80698;144198,73290;195792,23019;195792,124883;144198,73290" o:connectangles="0,0,0,0,0,0,0,0,0,0,0,0,0,0,0,0,0,0,0,0,0,0,0,0,0,0"/>
                      <w10:anchorlock/>
                    </v:shape>
                  </w:pict>
                </mc:Fallback>
              </mc:AlternateContent>
            </w:r>
            <w:r>
              <w:t xml:space="preserve">    </w:t>
            </w:r>
            <w:hyperlink r:id="rId12" w:history="1">
              <w:r w:rsidRPr="00976F17">
                <w:rPr>
                  <w:rStyle w:val="Hyperlink"/>
                </w:rPr>
                <w:t>pranitaparida@gmail.com</w:t>
              </w:r>
            </w:hyperlink>
          </w:p>
          <w:sdt>
            <w:sdtPr>
              <w:id w:val="1384530804"/>
              <w:placeholder>
                <w:docPart w:val="98E0DD652EA945AAB3BF15229F7BD1CB"/>
              </w:placeholder>
              <w:temporary/>
              <w:showingPlcHdr/>
              <w15:appearance w15:val="hidden"/>
            </w:sdtPr>
            <w:sdtContent>
              <w:p w14:paraId="503C5385" w14:textId="620D53F8" w:rsidR="008B343C" w:rsidRDefault="008B343C" w:rsidP="0096333D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59B5C90" w14:textId="0F9AF3FB" w:rsidR="005276B3" w:rsidRPr="005276B3" w:rsidRDefault="00DB0624" w:rsidP="0096333D">
            <w:r>
              <w:t>Java, J2EE, Spring Boot, Spring Batch, Rest API, Microservices, Hibernate, Pivotal Cloud Foundry, Agile, JSON, Maven, Oracle SQL, HTML, Git, CVS, SVN.</w:t>
            </w:r>
          </w:p>
        </w:tc>
      </w:tr>
      <w:tr w:rsidR="001B2ABD" w14:paraId="09775395" w14:textId="77777777" w:rsidTr="0096333D">
        <w:tc>
          <w:tcPr>
            <w:tcW w:w="3600" w:type="dxa"/>
          </w:tcPr>
          <w:sdt>
            <w:sdtPr>
              <w:id w:val="-1711873194"/>
              <w:placeholder>
                <w:docPart w:val="AD6B130731654EE5BEF7D6CF0DB4B8E0"/>
              </w:placeholder>
              <w:temporary/>
              <w:showingPlcHdr/>
              <w15:appearance w15:val="hidden"/>
            </w:sdtPr>
            <w:sdtContent>
              <w:p w14:paraId="5BF333D6" w14:textId="77777777" w:rsidR="001B2ABD" w:rsidRDefault="00036450" w:rsidP="0096333D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C79D2C4" w14:textId="32D69202" w:rsidR="00036450" w:rsidRDefault="00A81C45" w:rsidP="0096333D">
            <w:r>
              <w:t xml:space="preserve">Senior </w:t>
            </w:r>
            <w:r w:rsidR="00207FCF">
              <w:t>IT professional</w:t>
            </w:r>
            <w:r w:rsidR="00A92542">
              <w:t xml:space="preserve"> with</w:t>
            </w:r>
            <w:r w:rsidR="00252F19">
              <w:t xml:space="preserve"> overall </w:t>
            </w:r>
            <w:r w:rsidR="00C23CC5">
              <w:t>10</w:t>
            </w:r>
            <w:r w:rsidR="00A92542">
              <w:t xml:space="preserve"> years of</w:t>
            </w:r>
            <w:r w:rsidR="00602183">
              <w:t xml:space="preserve"> hands-on</w:t>
            </w:r>
            <w:r w:rsidR="00A92542">
              <w:t xml:space="preserve"> experience in </w:t>
            </w:r>
            <w:r w:rsidR="00207FCF">
              <w:t xml:space="preserve">software </w:t>
            </w:r>
            <w:r w:rsidR="005051B3">
              <w:t>development</w:t>
            </w:r>
            <w:r w:rsidR="00207FCF">
              <w:t xml:space="preserve">, responsible for </w:t>
            </w:r>
            <w:r w:rsidR="00A92542">
              <w:t>delivering technology solutions for different applications</w:t>
            </w:r>
            <w:r w:rsidR="005143C8">
              <w:t xml:space="preserve"> with c</w:t>
            </w:r>
            <w:r w:rsidR="00A92542">
              <w:t xml:space="preserve">omprehensive knowledge </w:t>
            </w:r>
            <w:r w:rsidR="00252F19">
              <w:t xml:space="preserve">on </w:t>
            </w:r>
            <w:r w:rsidR="00A92542">
              <w:t xml:space="preserve">enterprise architecture, agile </w:t>
            </w:r>
            <w:r w:rsidR="00781E2E">
              <w:t>methodologies,</w:t>
            </w:r>
            <w:r w:rsidR="00A92542">
              <w:t xml:space="preserve"> and </w:t>
            </w:r>
            <w:r w:rsidR="00252F19">
              <w:t xml:space="preserve">backend </w:t>
            </w:r>
            <w:r w:rsidR="00A92542">
              <w:t>applications. Innovative change agent with a unique mix of technical expertise</w:t>
            </w:r>
            <w:r w:rsidR="005113A9">
              <w:t xml:space="preserve"> &amp; team leading skills</w:t>
            </w:r>
          </w:p>
          <w:p w14:paraId="389764C6" w14:textId="77777777" w:rsidR="00036450" w:rsidRDefault="00036450" w:rsidP="0096333D"/>
          <w:p w14:paraId="2301C2EB" w14:textId="3F79FD49" w:rsidR="00036450" w:rsidRPr="00CB0055" w:rsidRDefault="00FB5F0E" w:rsidP="0096333D">
            <w:pPr>
              <w:pStyle w:val="Heading3"/>
            </w:pPr>
            <w:r>
              <w:t>Honours</w:t>
            </w:r>
          </w:p>
          <w:p w14:paraId="0BC228FC" w14:textId="2BD47314" w:rsidR="00036450" w:rsidRPr="00FB5F0E" w:rsidRDefault="00FB5F0E" w:rsidP="0096333D">
            <w:pPr>
              <w:rPr>
                <w:rStyle w:val="Hyperlink"/>
                <w:color w:val="auto"/>
                <w:u w:val="none"/>
              </w:rPr>
            </w:pPr>
            <w:r>
              <w:t>OCJP6 Certified</w:t>
            </w:r>
          </w:p>
          <w:p w14:paraId="32AB04DE" w14:textId="0482F023" w:rsidR="004D3011" w:rsidRPr="00CB0055" w:rsidRDefault="005543C0" w:rsidP="0096333D">
            <w:pPr>
              <w:pStyle w:val="Heading3"/>
            </w:pPr>
            <w:r>
              <w:t>HOBBIES/INTERESTS</w:t>
            </w:r>
          </w:p>
          <w:p w14:paraId="3FFD897A" w14:textId="77777777" w:rsidR="0000492E" w:rsidRDefault="0000492E" w:rsidP="0096333D">
            <w:r>
              <w:t>Travelling</w:t>
            </w:r>
          </w:p>
          <w:p w14:paraId="65E690C3" w14:textId="5388BE68" w:rsidR="004D3011" w:rsidRDefault="0025090C" w:rsidP="0096333D">
            <w:r>
              <w:t>Reading</w:t>
            </w:r>
          </w:p>
          <w:p w14:paraId="594C7A0E" w14:textId="5CDF1DD7" w:rsidR="004D3011" w:rsidRDefault="0025090C" w:rsidP="0096333D">
            <w:r>
              <w:t>Cooking</w:t>
            </w:r>
          </w:p>
          <w:p w14:paraId="65F35688" w14:textId="3CD91A8F" w:rsidR="004D3011" w:rsidRDefault="0025090C" w:rsidP="0096333D">
            <w:r>
              <w:t>Binge watching</w:t>
            </w:r>
          </w:p>
          <w:p w14:paraId="434B8B61" w14:textId="118C1ACD" w:rsidR="004D3011" w:rsidRPr="004D3011" w:rsidRDefault="004D3011" w:rsidP="0096333D"/>
        </w:tc>
        <w:tc>
          <w:tcPr>
            <w:tcW w:w="720" w:type="dxa"/>
          </w:tcPr>
          <w:p w14:paraId="442ED843" w14:textId="12016BB1" w:rsidR="001B2ABD" w:rsidRDefault="001B2ABD" w:rsidP="0096333D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2ED465E" w14:textId="14BEE80A" w:rsidR="00036450" w:rsidRDefault="00D129E4" w:rsidP="0096333D">
            <w:pPr>
              <w:pStyle w:val="Heading2"/>
            </w:pPr>
            <w:r>
              <w:t xml:space="preserve">WORK EXPERIENCE – </w:t>
            </w:r>
            <w:r w:rsidR="00C23CC5">
              <w:t>10</w:t>
            </w:r>
            <w:r>
              <w:t xml:space="preserve"> YEARS</w:t>
            </w:r>
          </w:p>
          <w:p w14:paraId="52AA0ADC" w14:textId="30FEBA9B" w:rsidR="00812A10" w:rsidRPr="0090788E" w:rsidRDefault="00812A10" w:rsidP="0096333D">
            <w:pPr>
              <w:pStyle w:val="Heading4"/>
              <w:rPr>
                <w:bCs/>
                <w:szCs w:val="18"/>
              </w:rPr>
            </w:pPr>
            <w:r>
              <w:rPr>
                <w:szCs w:val="18"/>
              </w:rPr>
              <w:t>Dell Technologies</w:t>
            </w:r>
            <w:r w:rsidRPr="0090788E">
              <w:rPr>
                <w:szCs w:val="18"/>
              </w:rPr>
              <w:t xml:space="preserve"> – </w:t>
            </w:r>
            <w:r>
              <w:rPr>
                <w:szCs w:val="18"/>
              </w:rPr>
              <w:t>Principal software engineer</w:t>
            </w:r>
          </w:p>
          <w:p w14:paraId="606F7C60" w14:textId="7C491B79" w:rsidR="00812A10" w:rsidRPr="0090788E" w:rsidRDefault="00812A10" w:rsidP="0096333D">
            <w:pPr>
              <w:pStyle w:val="Date"/>
              <w:rPr>
                <w:szCs w:val="18"/>
              </w:rPr>
            </w:pPr>
            <w:r w:rsidRPr="0090788E">
              <w:rPr>
                <w:szCs w:val="18"/>
              </w:rPr>
              <w:t>202</w:t>
            </w:r>
            <w:r>
              <w:rPr>
                <w:szCs w:val="18"/>
              </w:rPr>
              <w:t>2</w:t>
            </w:r>
            <w:r w:rsidRPr="0090788E">
              <w:rPr>
                <w:szCs w:val="18"/>
              </w:rPr>
              <w:t>–</w:t>
            </w:r>
            <w:r>
              <w:rPr>
                <w:szCs w:val="18"/>
              </w:rPr>
              <w:t xml:space="preserve"> Till date</w:t>
            </w:r>
            <w:r w:rsidRPr="0090788E">
              <w:rPr>
                <w:szCs w:val="18"/>
              </w:rPr>
              <w:t xml:space="preserve"> (</w:t>
            </w:r>
            <w:r>
              <w:rPr>
                <w:szCs w:val="18"/>
              </w:rPr>
              <w:t xml:space="preserve">1 year 6 </w:t>
            </w:r>
            <w:r w:rsidRPr="0090788E">
              <w:rPr>
                <w:szCs w:val="18"/>
              </w:rPr>
              <w:t>months)</w:t>
            </w:r>
          </w:p>
          <w:p w14:paraId="16D8F83E" w14:textId="11131B7E" w:rsidR="00EC3CD2" w:rsidRDefault="00EC3CD2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EC3CD2">
              <w:rPr>
                <w:szCs w:val="18"/>
              </w:rPr>
              <w:t xml:space="preserve">Developed scalable and high-performance Java applications </w:t>
            </w:r>
            <w:r w:rsidR="00A84A2B">
              <w:rPr>
                <w:szCs w:val="18"/>
              </w:rPr>
              <w:t xml:space="preserve">like Supplier screening, DCN screening and DCN Base Load utility </w:t>
            </w:r>
            <w:r w:rsidRPr="00EC3CD2">
              <w:rPr>
                <w:szCs w:val="18"/>
              </w:rPr>
              <w:t>resulting in improved efficiency.</w:t>
            </w:r>
          </w:p>
          <w:p w14:paraId="28AADA2F" w14:textId="0D07383F" w:rsidR="000B24A3" w:rsidRDefault="000B24A3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0B24A3">
              <w:rPr>
                <w:szCs w:val="18"/>
              </w:rPr>
              <w:t xml:space="preserve">Worked within a CI/CD environment, automating build and deployment </w:t>
            </w:r>
            <w:r>
              <w:rPr>
                <w:szCs w:val="18"/>
              </w:rPr>
              <w:t>to Pivotal Cloud Foundry</w:t>
            </w:r>
            <w:r w:rsidRPr="000B24A3">
              <w:rPr>
                <w:szCs w:val="18"/>
              </w:rPr>
              <w:t xml:space="preserve"> resulting in improved productivity.</w:t>
            </w:r>
          </w:p>
          <w:p w14:paraId="04D50C13" w14:textId="2D581F05" w:rsidR="00781E2E" w:rsidRDefault="00812A10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90788E">
              <w:rPr>
                <w:szCs w:val="18"/>
              </w:rPr>
              <w:t>Responsible</w:t>
            </w:r>
            <w:r w:rsidR="002159A6">
              <w:rPr>
                <w:szCs w:val="18"/>
              </w:rPr>
              <w:t xml:space="preserve"> and part of end-to-end phases of the project process including attending design workshops, creating technical requirement document, creating JSON contract, development, unit testing and bug fixing and production deployments.</w:t>
            </w:r>
          </w:p>
          <w:p w14:paraId="60243EEF" w14:textId="470B541C" w:rsidR="002159A6" w:rsidRDefault="00812A10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781E2E">
              <w:rPr>
                <w:szCs w:val="18"/>
              </w:rPr>
              <w:t xml:space="preserve">Responsible for </w:t>
            </w:r>
            <w:r w:rsidR="006E306D">
              <w:rPr>
                <w:szCs w:val="18"/>
              </w:rPr>
              <w:t>mentoring</w:t>
            </w:r>
            <w:r w:rsidR="002159A6">
              <w:rPr>
                <w:szCs w:val="18"/>
              </w:rPr>
              <w:t xml:space="preserve"> and providing KT to sub-ordinates and help them troubleshoot whenever necessary.</w:t>
            </w:r>
          </w:p>
          <w:p w14:paraId="3D3DCCB3" w14:textId="77777777" w:rsidR="00781E2E" w:rsidRPr="00781E2E" w:rsidRDefault="00781E2E" w:rsidP="0096333D"/>
          <w:p w14:paraId="20D17863" w14:textId="39A40ED0" w:rsidR="00E02AD6" w:rsidRPr="0090788E" w:rsidRDefault="00E02AD6" w:rsidP="0096333D">
            <w:pPr>
              <w:pStyle w:val="Heading4"/>
              <w:rPr>
                <w:bCs/>
                <w:szCs w:val="18"/>
              </w:rPr>
            </w:pPr>
            <w:r w:rsidRPr="0090788E">
              <w:rPr>
                <w:szCs w:val="18"/>
              </w:rPr>
              <w:t>Accenture – Application module lead</w:t>
            </w:r>
          </w:p>
          <w:p w14:paraId="1F041EBF" w14:textId="5FFAC6D7" w:rsidR="00E02AD6" w:rsidRPr="0090788E" w:rsidRDefault="00E02AD6" w:rsidP="0096333D">
            <w:pPr>
              <w:pStyle w:val="Date"/>
              <w:rPr>
                <w:szCs w:val="18"/>
              </w:rPr>
            </w:pPr>
            <w:r w:rsidRPr="0090788E">
              <w:rPr>
                <w:szCs w:val="18"/>
              </w:rPr>
              <w:t>2021–</w:t>
            </w:r>
            <w:r w:rsidR="00CA245C">
              <w:rPr>
                <w:szCs w:val="18"/>
              </w:rPr>
              <w:t>2022</w:t>
            </w:r>
            <w:r w:rsidRPr="0090788E">
              <w:rPr>
                <w:szCs w:val="18"/>
              </w:rPr>
              <w:t xml:space="preserve"> (</w:t>
            </w:r>
            <w:r w:rsidR="00812A10">
              <w:rPr>
                <w:szCs w:val="18"/>
              </w:rPr>
              <w:t>4</w:t>
            </w:r>
            <w:r w:rsidR="00775184">
              <w:rPr>
                <w:szCs w:val="18"/>
              </w:rPr>
              <w:t xml:space="preserve"> </w:t>
            </w:r>
            <w:r w:rsidRPr="0090788E">
              <w:rPr>
                <w:szCs w:val="18"/>
              </w:rPr>
              <w:t>months)</w:t>
            </w:r>
          </w:p>
          <w:p w14:paraId="7C1C4260" w14:textId="77777777" w:rsidR="00E02AD6" w:rsidRPr="0090788E" w:rsidRDefault="00E02AD6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90788E">
              <w:rPr>
                <w:szCs w:val="18"/>
              </w:rPr>
              <w:t>Responsible for analyzing requirements to determine, recommend and plan for new deliveries</w:t>
            </w:r>
          </w:p>
          <w:p w14:paraId="2C2CA98A" w14:textId="23612AE0" w:rsidR="00E02AD6" w:rsidRPr="0090788E" w:rsidRDefault="00E02AD6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90788E">
              <w:rPr>
                <w:szCs w:val="18"/>
              </w:rPr>
              <w:t>Responsible for development of deliverables and bug fixes</w:t>
            </w:r>
            <w:r w:rsidR="00812A10">
              <w:rPr>
                <w:szCs w:val="18"/>
              </w:rPr>
              <w:t>.</w:t>
            </w:r>
          </w:p>
          <w:p w14:paraId="6BD68C4E" w14:textId="77777777" w:rsidR="00E02AD6" w:rsidRPr="0090788E" w:rsidRDefault="00E02AD6" w:rsidP="0096333D">
            <w:pPr>
              <w:pStyle w:val="Heading4"/>
              <w:rPr>
                <w:szCs w:val="18"/>
              </w:rPr>
            </w:pPr>
          </w:p>
          <w:p w14:paraId="53B14C9A" w14:textId="395ACF7C" w:rsidR="00036450" w:rsidRPr="0090788E" w:rsidRDefault="0025090C" w:rsidP="0096333D">
            <w:pPr>
              <w:pStyle w:val="Heading4"/>
              <w:rPr>
                <w:bCs/>
                <w:szCs w:val="18"/>
              </w:rPr>
            </w:pPr>
            <w:r w:rsidRPr="0090788E">
              <w:rPr>
                <w:szCs w:val="18"/>
              </w:rPr>
              <w:t>Tech Mahindra</w:t>
            </w:r>
            <w:r w:rsidR="00F92EF1" w:rsidRPr="0090788E">
              <w:rPr>
                <w:szCs w:val="18"/>
              </w:rPr>
              <w:t xml:space="preserve"> – </w:t>
            </w:r>
            <w:r w:rsidRPr="0090788E">
              <w:rPr>
                <w:szCs w:val="18"/>
              </w:rPr>
              <w:t>Tech Lead</w:t>
            </w:r>
          </w:p>
          <w:p w14:paraId="53D4A296" w14:textId="4D720DAE" w:rsidR="00036450" w:rsidRPr="0090788E" w:rsidRDefault="0025090C" w:rsidP="0096333D">
            <w:pPr>
              <w:pStyle w:val="Date"/>
              <w:rPr>
                <w:szCs w:val="18"/>
              </w:rPr>
            </w:pPr>
            <w:r w:rsidRPr="0090788E">
              <w:rPr>
                <w:szCs w:val="18"/>
              </w:rPr>
              <w:t>2018</w:t>
            </w:r>
            <w:r w:rsidR="00036450" w:rsidRPr="0090788E">
              <w:rPr>
                <w:szCs w:val="18"/>
              </w:rPr>
              <w:t>–</w:t>
            </w:r>
            <w:r w:rsidR="00CA245C">
              <w:rPr>
                <w:szCs w:val="18"/>
              </w:rPr>
              <w:t>2021</w:t>
            </w:r>
            <w:r w:rsidR="00026F8B" w:rsidRPr="0090788E">
              <w:rPr>
                <w:szCs w:val="18"/>
              </w:rPr>
              <w:t>(</w:t>
            </w:r>
            <w:r w:rsidR="004F503B" w:rsidRPr="0090788E">
              <w:rPr>
                <w:szCs w:val="18"/>
              </w:rPr>
              <w:t>3</w:t>
            </w:r>
            <w:r w:rsidR="00026F8B" w:rsidRPr="0090788E">
              <w:rPr>
                <w:szCs w:val="18"/>
              </w:rPr>
              <w:t xml:space="preserve"> years</w:t>
            </w:r>
            <w:r w:rsidR="004D09F1" w:rsidRPr="0090788E">
              <w:rPr>
                <w:szCs w:val="18"/>
              </w:rPr>
              <w:t xml:space="preserve"> 5 months</w:t>
            </w:r>
            <w:r w:rsidR="00026F8B" w:rsidRPr="0090788E">
              <w:rPr>
                <w:szCs w:val="18"/>
              </w:rPr>
              <w:t>)</w:t>
            </w:r>
          </w:p>
          <w:p w14:paraId="7E465F79" w14:textId="3BFBC011" w:rsidR="00B8260C" w:rsidRPr="0090788E" w:rsidRDefault="00B8260C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90788E">
              <w:rPr>
                <w:szCs w:val="18"/>
              </w:rPr>
              <w:t>Responsible for a</w:t>
            </w:r>
            <w:r w:rsidR="00FF255D" w:rsidRPr="0090788E">
              <w:rPr>
                <w:szCs w:val="18"/>
              </w:rPr>
              <w:t>nalyz</w:t>
            </w:r>
            <w:r w:rsidRPr="0090788E">
              <w:rPr>
                <w:szCs w:val="18"/>
              </w:rPr>
              <w:t>ing</w:t>
            </w:r>
            <w:r w:rsidR="00FF255D" w:rsidRPr="0090788E">
              <w:rPr>
                <w:szCs w:val="18"/>
              </w:rPr>
              <w:t xml:space="preserve"> requirement</w:t>
            </w:r>
            <w:r w:rsidR="0098412B" w:rsidRPr="0090788E">
              <w:rPr>
                <w:szCs w:val="18"/>
              </w:rPr>
              <w:t>s</w:t>
            </w:r>
            <w:r w:rsidR="00FF255D" w:rsidRPr="0090788E">
              <w:rPr>
                <w:szCs w:val="18"/>
              </w:rPr>
              <w:t xml:space="preserve"> to determine, recommend and plan </w:t>
            </w:r>
            <w:r w:rsidR="00D72B84" w:rsidRPr="0090788E">
              <w:rPr>
                <w:szCs w:val="18"/>
              </w:rPr>
              <w:t>for</w:t>
            </w:r>
            <w:r w:rsidR="00FF255D" w:rsidRPr="0090788E">
              <w:rPr>
                <w:szCs w:val="18"/>
              </w:rPr>
              <w:t xml:space="preserve"> new deliveries</w:t>
            </w:r>
          </w:p>
          <w:p w14:paraId="1F6E2AE3" w14:textId="2C338C57" w:rsidR="00036450" w:rsidRPr="0090788E" w:rsidRDefault="00B8260C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90788E">
              <w:rPr>
                <w:szCs w:val="18"/>
              </w:rPr>
              <w:t>Responsible for d</w:t>
            </w:r>
            <w:r w:rsidR="00FF255D" w:rsidRPr="0090788E">
              <w:rPr>
                <w:szCs w:val="18"/>
              </w:rPr>
              <w:t xml:space="preserve">evelopment of </w:t>
            </w:r>
            <w:r w:rsidRPr="0090788E">
              <w:rPr>
                <w:szCs w:val="18"/>
              </w:rPr>
              <w:t>deliverables</w:t>
            </w:r>
            <w:r w:rsidR="00FF255D" w:rsidRPr="0090788E">
              <w:rPr>
                <w:szCs w:val="18"/>
              </w:rPr>
              <w:t xml:space="preserve"> and </w:t>
            </w:r>
            <w:r w:rsidR="00D10342" w:rsidRPr="0090788E">
              <w:rPr>
                <w:szCs w:val="18"/>
              </w:rPr>
              <w:t>bug fixes</w:t>
            </w:r>
          </w:p>
          <w:p w14:paraId="2944FBE8" w14:textId="6C489618" w:rsidR="000C6C6D" w:rsidRPr="0090788E" w:rsidRDefault="00412F4F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90788E">
              <w:rPr>
                <w:szCs w:val="18"/>
              </w:rPr>
              <w:t xml:space="preserve">Mentor new joiners and subordinates by reviewing </w:t>
            </w:r>
            <w:r w:rsidR="003D6DD8" w:rsidRPr="0090788E">
              <w:rPr>
                <w:szCs w:val="18"/>
              </w:rPr>
              <w:t>assigned</w:t>
            </w:r>
            <w:r w:rsidRPr="0090788E">
              <w:rPr>
                <w:szCs w:val="18"/>
              </w:rPr>
              <w:t xml:space="preserve"> tasks</w:t>
            </w:r>
            <w:r w:rsidR="005F5EF0" w:rsidRPr="0090788E">
              <w:rPr>
                <w:szCs w:val="18"/>
              </w:rPr>
              <w:t>,</w:t>
            </w:r>
            <w:r w:rsidR="003D6DD8" w:rsidRPr="0090788E">
              <w:rPr>
                <w:szCs w:val="18"/>
              </w:rPr>
              <w:t xml:space="preserve"> </w:t>
            </w:r>
            <w:r w:rsidRPr="0090788E">
              <w:rPr>
                <w:szCs w:val="18"/>
              </w:rPr>
              <w:t>through monitoring and knowledge transfer</w:t>
            </w:r>
            <w:r w:rsidR="005F5EF0" w:rsidRPr="0090788E">
              <w:rPr>
                <w:szCs w:val="18"/>
              </w:rPr>
              <w:t xml:space="preserve"> sessions</w:t>
            </w:r>
          </w:p>
          <w:p w14:paraId="60700A80" w14:textId="2120377C" w:rsidR="004D3011" w:rsidRPr="0090788E" w:rsidRDefault="005F5EF0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90788E">
              <w:rPr>
                <w:szCs w:val="18"/>
              </w:rPr>
              <w:t>Responsible for p</w:t>
            </w:r>
            <w:r w:rsidR="00FF255D" w:rsidRPr="0090788E">
              <w:rPr>
                <w:szCs w:val="18"/>
              </w:rPr>
              <w:t xml:space="preserve">reparing reports </w:t>
            </w:r>
            <w:r w:rsidRPr="0090788E">
              <w:rPr>
                <w:szCs w:val="18"/>
              </w:rPr>
              <w:t>related to</w:t>
            </w:r>
            <w:r w:rsidR="00FF255D" w:rsidRPr="0090788E">
              <w:rPr>
                <w:szCs w:val="18"/>
              </w:rPr>
              <w:t xml:space="preserve"> project specification</w:t>
            </w:r>
            <w:r w:rsidRPr="0090788E">
              <w:rPr>
                <w:szCs w:val="18"/>
              </w:rPr>
              <w:t>s</w:t>
            </w:r>
            <w:r w:rsidR="00FF255D" w:rsidRPr="0090788E">
              <w:rPr>
                <w:szCs w:val="18"/>
              </w:rPr>
              <w:t xml:space="preserve">, activities </w:t>
            </w:r>
            <w:r w:rsidR="008A2FCD" w:rsidRPr="0090788E">
              <w:rPr>
                <w:szCs w:val="18"/>
              </w:rPr>
              <w:t>&amp;</w:t>
            </w:r>
            <w:r w:rsidR="00FF255D" w:rsidRPr="0090788E">
              <w:rPr>
                <w:szCs w:val="18"/>
              </w:rPr>
              <w:t xml:space="preserve"> status</w:t>
            </w:r>
            <w:r w:rsidRPr="0090788E">
              <w:rPr>
                <w:szCs w:val="18"/>
              </w:rPr>
              <w:t xml:space="preserve"> update</w:t>
            </w:r>
          </w:p>
          <w:p w14:paraId="454FA7A4" w14:textId="73007ADC" w:rsidR="004D3011" w:rsidRPr="0090788E" w:rsidRDefault="0025090C" w:rsidP="0096333D">
            <w:pPr>
              <w:pStyle w:val="Heading4"/>
              <w:rPr>
                <w:bCs/>
                <w:szCs w:val="18"/>
              </w:rPr>
            </w:pPr>
            <w:r w:rsidRPr="0090788E">
              <w:rPr>
                <w:szCs w:val="18"/>
              </w:rPr>
              <w:t xml:space="preserve">Infosys </w:t>
            </w:r>
            <w:r w:rsidR="00F92EF1" w:rsidRPr="0090788E">
              <w:rPr>
                <w:szCs w:val="18"/>
              </w:rPr>
              <w:t xml:space="preserve">– </w:t>
            </w:r>
            <w:r w:rsidRPr="0090788E">
              <w:rPr>
                <w:szCs w:val="18"/>
              </w:rPr>
              <w:t>Technology Analyst</w:t>
            </w:r>
          </w:p>
          <w:p w14:paraId="1BDF21F0" w14:textId="40853175" w:rsidR="004D3011" w:rsidRPr="0090788E" w:rsidRDefault="0025090C" w:rsidP="0096333D">
            <w:pPr>
              <w:pStyle w:val="Date"/>
              <w:rPr>
                <w:szCs w:val="18"/>
              </w:rPr>
            </w:pPr>
            <w:r w:rsidRPr="0090788E">
              <w:rPr>
                <w:szCs w:val="18"/>
              </w:rPr>
              <w:t>2017</w:t>
            </w:r>
            <w:r w:rsidR="004D3011" w:rsidRPr="0090788E">
              <w:rPr>
                <w:szCs w:val="18"/>
              </w:rPr>
              <w:t>–</w:t>
            </w:r>
            <w:r w:rsidRPr="0090788E">
              <w:rPr>
                <w:szCs w:val="18"/>
              </w:rPr>
              <w:t>2018</w:t>
            </w:r>
            <w:r w:rsidR="00026F8B" w:rsidRPr="0090788E">
              <w:rPr>
                <w:szCs w:val="18"/>
              </w:rPr>
              <w:t xml:space="preserve"> (</w:t>
            </w:r>
            <w:r w:rsidR="00267553" w:rsidRPr="0090788E">
              <w:rPr>
                <w:szCs w:val="18"/>
              </w:rPr>
              <w:t>1</w:t>
            </w:r>
            <w:r w:rsidR="00026F8B" w:rsidRPr="0090788E">
              <w:rPr>
                <w:szCs w:val="18"/>
              </w:rPr>
              <w:t xml:space="preserve"> year)</w:t>
            </w:r>
          </w:p>
          <w:p w14:paraId="2B88B3D8" w14:textId="1E105BC3" w:rsidR="000C6C6D" w:rsidRPr="0090788E" w:rsidRDefault="00B8697A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90788E">
              <w:rPr>
                <w:szCs w:val="18"/>
              </w:rPr>
              <w:t xml:space="preserve">Responsible for </w:t>
            </w:r>
            <w:r w:rsidR="00164D24" w:rsidRPr="0090788E">
              <w:rPr>
                <w:szCs w:val="18"/>
              </w:rPr>
              <w:t xml:space="preserve">managing </w:t>
            </w:r>
            <w:r w:rsidR="000C6C6D" w:rsidRPr="0090788E">
              <w:rPr>
                <w:szCs w:val="18"/>
              </w:rPr>
              <w:t xml:space="preserve">requirement analysis, development </w:t>
            </w:r>
            <w:r w:rsidRPr="0090788E">
              <w:rPr>
                <w:szCs w:val="18"/>
              </w:rPr>
              <w:t xml:space="preserve">and </w:t>
            </w:r>
            <w:r w:rsidR="000C6C6D" w:rsidRPr="0090788E">
              <w:rPr>
                <w:szCs w:val="18"/>
              </w:rPr>
              <w:t xml:space="preserve">activities </w:t>
            </w:r>
            <w:r w:rsidR="005A055C" w:rsidRPr="0090788E">
              <w:rPr>
                <w:szCs w:val="18"/>
              </w:rPr>
              <w:t>related</w:t>
            </w:r>
            <w:r w:rsidR="00C332B4" w:rsidRPr="0090788E">
              <w:rPr>
                <w:szCs w:val="18"/>
              </w:rPr>
              <w:t xml:space="preserve"> to software applications.</w:t>
            </w:r>
          </w:p>
          <w:p w14:paraId="6F93D4E7" w14:textId="0234F722" w:rsidR="00C332B4" w:rsidRPr="0090788E" w:rsidRDefault="00C657DA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90788E">
              <w:rPr>
                <w:szCs w:val="18"/>
              </w:rPr>
              <w:t xml:space="preserve">Responsible for </w:t>
            </w:r>
            <w:r w:rsidR="00C332B4" w:rsidRPr="0090788E">
              <w:rPr>
                <w:szCs w:val="18"/>
              </w:rPr>
              <w:t xml:space="preserve">unit testing </w:t>
            </w:r>
            <w:r w:rsidR="002408AB" w:rsidRPr="0090788E">
              <w:rPr>
                <w:szCs w:val="18"/>
              </w:rPr>
              <w:t>of</w:t>
            </w:r>
            <w:r w:rsidR="00C332B4" w:rsidRPr="0090788E">
              <w:rPr>
                <w:szCs w:val="18"/>
              </w:rPr>
              <w:t xml:space="preserve"> the </w:t>
            </w:r>
            <w:r w:rsidR="002B1695" w:rsidRPr="0090788E">
              <w:rPr>
                <w:szCs w:val="18"/>
              </w:rPr>
              <w:t>deliverables</w:t>
            </w:r>
            <w:r w:rsidR="00C332B4" w:rsidRPr="0090788E">
              <w:rPr>
                <w:szCs w:val="18"/>
              </w:rPr>
              <w:t>.</w:t>
            </w:r>
          </w:p>
          <w:p w14:paraId="70C93FFF" w14:textId="4440E5CF" w:rsidR="004D3011" w:rsidRPr="0090788E" w:rsidRDefault="008914DD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90788E">
              <w:rPr>
                <w:szCs w:val="18"/>
              </w:rPr>
              <w:t>Supervise and assign work to team members</w:t>
            </w:r>
            <w:r w:rsidR="000C6C6D" w:rsidRPr="0090788E">
              <w:rPr>
                <w:szCs w:val="18"/>
              </w:rPr>
              <w:t>.</w:t>
            </w:r>
          </w:p>
          <w:p w14:paraId="2C0CFA32" w14:textId="77777777" w:rsidR="00312D20" w:rsidRPr="0090788E" w:rsidRDefault="00312D20" w:rsidP="0096333D">
            <w:pPr>
              <w:pStyle w:val="ListParagraph"/>
              <w:rPr>
                <w:szCs w:val="18"/>
              </w:rPr>
            </w:pPr>
          </w:p>
          <w:p w14:paraId="73A91770" w14:textId="15150FC8" w:rsidR="004D3011" w:rsidRPr="0090788E" w:rsidRDefault="0025090C" w:rsidP="0096333D">
            <w:pPr>
              <w:pStyle w:val="Heading4"/>
              <w:rPr>
                <w:bCs/>
                <w:szCs w:val="18"/>
              </w:rPr>
            </w:pPr>
            <w:r w:rsidRPr="0090788E">
              <w:rPr>
                <w:szCs w:val="18"/>
              </w:rPr>
              <w:t>Capgemini</w:t>
            </w:r>
            <w:r w:rsidR="00853FC7" w:rsidRPr="0090788E">
              <w:rPr>
                <w:szCs w:val="18"/>
              </w:rPr>
              <w:t xml:space="preserve"> - </w:t>
            </w:r>
            <w:r w:rsidR="000160E7" w:rsidRPr="0090788E">
              <w:rPr>
                <w:szCs w:val="18"/>
              </w:rPr>
              <w:t>Consultant</w:t>
            </w:r>
          </w:p>
          <w:p w14:paraId="2F4C3521" w14:textId="2154A12F" w:rsidR="004D3011" w:rsidRPr="0090788E" w:rsidRDefault="0025090C" w:rsidP="0096333D">
            <w:pPr>
              <w:pStyle w:val="Date"/>
              <w:rPr>
                <w:szCs w:val="18"/>
              </w:rPr>
            </w:pPr>
            <w:r w:rsidRPr="0090788E">
              <w:rPr>
                <w:szCs w:val="18"/>
              </w:rPr>
              <w:t>2012</w:t>
            </w:r>
            <w:r w:rsidR="004D3011" w:rsidRPr="0090788E">
              <w:rPr>
                <w:szCs w:val="18"/>
              </w:rPr>
              <w:t>–</w:t>
            </w:r>
            <w:r w:rsidRPr="0090788E">
              <w:rPr>
                <w:szCs w:val="18"/>
              </w:rPr>
              <w:t>2017</w:t>
            </w:r>
            <w:r w:rsidR="00026F8B" w:rsidRPr="0090788E">
              <w:rPr>
                <w:szCs w:val="18"/>
              </w:rPr>
              <w:t xml:space="preserve"> (</w:t>
            </w:r>
            <w:r w:rsidR="002B6355" w:rsidRPr="0090788E">
              <w:rPr>
                <w:szCs w:val="18"/>
              </w:rPr>
              <w:t>4</w:t>
            </w:r>
            <w:r w:rsidR="00026F8B" w:rsidRPr="0090788E">
              <w:rPr>
                <w:szCs w:val="18"/>
              </w:rPr>
              <w:t xml:space="preserve"> years</w:t>
            </w:r>
            <w:r w:rsidR="004D09F1" w:rsidRPr="0090788E">
              <w:rPr>
                <w:szCs w:val="18"/>
              </w:rPr>
              <w:t xml:space="preserve"> 7 months</w:t>
            </w:r>
            <w:r w:rsidR="00026F8B" w:rsidRPr="0090788E">
              <w:rPr>
                <w:szCs w:val="18"/>
              </w:rPr>
              <w:t>)</w:t>
            </w:r>
          </w:p>
          <w:p w14:paraId="199EF813" w14:textId="653A5439" w:rsidR="004D3011" w:rsidRPr="0090788E" w:rsidRDefault="00B3420A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90788E">
              <w:rPr>
                <w:szCs w:val="18"/>
              </w:rPr>
              <w:lastRenderedPageBreak/>
              <w:t>Responsible for w</w:t>
            </w:r>
            <w:r w:rsidR="002B1695" w:rsidRPr="0090788E">
              <w:rPr>
                <w:szCs w:val="18"/>
              </w:rPr>
              <w:t>rit</w:t>
            </w:r>
            <w:r w:rsidRPr="0090788E">
              <w:rPr>
                <w:szCs w:val="18"/>
              </w:rPr>
              <w:t>ing</w:t>
            </w:r>
            <w:r w:rsidR="002B1695" w:rsidRPr="0090788E">
              <w:rPr>
                <w:szCs w:val="18"/>
              </w:rPr>
              <w:t xml:space="preserve">, </w:t>
            </w:r>
            <w:r w:rsidR="00D161CF" w:rsidRPr="0090788E">
              <w:rPr>
                <w:szCs w:val="18"/>
              </w:rPr>
              <w:t>updating,</w:t>
            </w:r>
            <w:r w:rsidR="002B1695" w:rsidRPr="0090788E">
              <w:rPr>
                <w:szCs w:val="18"/>
              </w:rPr>
              <w:t xml:space="preserve"> and maintain</w:t>
            </w:r>
            <w:r w:rsidRPr="0090788E">
              <w:rPr>
                <w:szCs w:val="18"/>
              </w:rPr>
              <w:t>ing</w:t>
            </w:r>
            <w:r w:rsidR="002B1695" w:rsidRPr="0090788E">
              <w:rPr>
                <w:szCs w:val="18"/>
              </w:rPr>
              <w:t xml:space="preserve"> computer programs or software applications to handle specific jobs.</w:t>
            </w:r>
          </w:p>
          <w:p w14:paraId="1B9DC753" w14:textId="2D1EC537" w:rsidR="002B1695" w:rsidRPr="0090788E" w:rsidRDefault="00E7079A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90788E">
              <w:rPr>
                <w:szCs w:val="18"/>
              </w:rPr>
              <w:t>Responsible for c</w:t>
            </w:r>
            <w:r w:rsidR="002B1695" w:rsidRPr="0090788E">
              <w:rPr>
                <w:szCs w:val="18"/>
              </w:rPr>
              <w:t>onduct</w:t>
            </w:r>
            <w:r w:rsidRPr="0090788E">
              <w:rPr>
                <w:szCs w:val="18"/>
              </w:rPr>
              <w:t>ing</w:t>
            </w:r>
            <w:r w:rsidR="002B1695" w:rsidRPr="0090788E">
              <w:rPr>
                <w:szCs w:val="18"/>
              </w:rPr>
              <w:t xml:space="preserve"> trial runs on the software applications to verify desired results.</w:t>
            </w:r>
          </w:p>
          <w:p w14:paraId="723F56EF" w14:textId="01F29F2E" w:rsidR="002B1695" w:rsidRPr="0090788E" w:rsidRDefault="002B1695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90788E">
              <w:rPr>
                <w:szCs w:val="18"/>
              </w:rPr>
              <w:t>Modify existing software to fix errors, adapt to new enhancements and improved performance.</w:t>
            </w:r>
          </w:p>
          <w:p w14:paraId="3AF29145" w14:textId="39FEB4E4" w:rsidR="008914DD" w:rsidRDefault="008914DD" w:rsidP="0096333D">
            <w:pPr>
              <w:pStyle w:val="ListParagraph"/>
              <w:numPr>
                <w:ilvl w:val="0"/>
                <w:numId w:val="2"/>
              </w:numPr>
              <w:rPr>
                <w:szCs w:val="18"/>
              </w:rPr>
            </w:pPr>
            <w:r w:rsidRPr="0090788E">
              <w:rPr>
                <w:szCs w:val="18"/>
              </w:rPr>
              <w:t xml:space="preserve">Train subordinates to </w:t>
            </w:r>
            <w:r w:rsidR="008B2FC9" w:rsidRPr="0090788E">
              <w:rPr>
                <w:szCs w:val="18"/>
              </w:rPr>
              <w:t xml:space="preserve">handle </w:t>
            </w:r>
            <w:r w:rsidRPr="0090788E">
              <w:rPr>
                <w:szCs w:val="18"/>
              </w:rPr>
              <w:t xml:space="preserve">new project deliveries </w:t>
            </w:r>
            <w:r w:rsidR="008B2FC9" w:rsidRPr="0090788E">
              <w:rPr>
                <w:szCs w:val="18"/>
              </w:rPr>
              <w:t>by resolving</w:t>
            </w:r>
            <w:r w:rsidRPr="0090788E">
              <w:rPr>
                <w:szCs w:val="18"/>
              </w:rPr>
              <w:t xml:space="preserve"> programming related queries.</w:t>
            </w:r>
          </w:p>
          <w:p w14:paraId="56280184" w14:textId="77777777" w:rsidR="006E1A0C" w:rsidRPr="006E1A0C" w:rsidRDefault="006E1A0C" w:rsidP="0096333D">
            <w:pPr>
              <w:rPr>
                <w:szCs w:val="18"/>
              </w:rPr>
            </w:pPr>
          </w:p>
          <w:sdt>
            <w:sdtPr>
              <w:id w:val="1049110328"/>
              <w:placeholder>
                <w:docPart w:val="D250E27AEABE47F08E48380E839CDADD"/>
              </w:placeholder>
              <w:temporary/>
              <w:showingPlcHdr/>
              <w15:appearance w15:val="hidden"/>
            </w:sdtPr>
            <w:sdtContent>
              <w:p w14:paraId="0ABA2AA1" w14:textId="77777777" w:rsidR="002F2C30" w:rsidRDefault="002F2C30" w:rsidP="0096333D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3020E66" w14:textId="2D94C48F" w:rsidR="002F2C30" w:rsidRPr="00036450" w:rsidRDefault="00FC3C4F" w:rsidP="0096333D">
            <w:pPr>
              <w:pStyle w:val="Heading4"/>
            </w:pPr>
            <w:r>
              <w:t>CV Raman College of Engineering (BPUT)</w:t>
            </w:r>
            <w:r w:rsidR="002F2C30">
              <w:t xml:space="preserve">, Odisha </w:t>
            </w:r>
          </w:p>
          <w:p w14:paraId="20EF2377" w14:textId="77777777" w:rsidR="002F2C30" w:rsidRPr="00B359E4" w:rsidRDefault="002F2C30" w:rsidP="0096333D">
            <w:pPr>
              <w:pStyle w:val="Date"/>
            </w:pPr>
            <w:r>
              <w:t>2008</w:t>
            </w:r>
            <w:r w:rsidRPr="00B359E4">
              <w:t xml:space="preserve"> - </w:t>
            </w:r>
            <w:r>
              <w:t>2012</w:t>
            </w:r>
          </w:p>
          <w:p w14:paraId="11305FDB" w14:textId="74A4F65C" w:rsidR="002F2C30" w:rsidRDefault="002F2C30" w:rsidP="0096333D">
            <w:r>
              <w:t>B. Tech in Computer Science &amp; Engineering</w:t>
            </w:r>
          </w:p>
          <w:p w14:paraId="44945CD5" w14:textId="77777777" w:rsidR="002F2C30" w:rsidRDefault="002F2C30" w:rsidP="0096333D"/>
          <w:p w14:paraId="44298F9D" w14:textId="792A3307" w:rsidR="00036450" w:rsidRPr="004D3011" w:rsidRDefault="00036450" w:rsidP="0096333D">
            <w:pPr>
              <w:rPr>
                <w:color w:val="FFFFFF" w:themeColor="background1"/>
              </w:rPr>
            </w:pPr>
          </w:p>
        </w:tc>
      </w:tr>
    </w:tbl>
    <w:p w14:paraId="41CE2191" w14:textId="77777777" w:rsidR="001D64D3" w:rsidRDefault="001D64D3" w:rsidP="000C45FF">
      <w:pPr>
        <w:tabs>
          <w:tab w:val="left" w:pos="990"/>
        </w:tabs>
      </w:pPr>
    </w:p>
    <w:sectPr w:rsidR="001D64D3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D96E8" w14:textId="77777777" w:rsidR="0084659F" w:rsidRDefault="0084659F" w:rsidP="000C45FF">
      <w:r>
        <w:separator/>
      </w:r>
    </w:p>
  </w:endnote>
  <w:endnote w:type="continuationSeparator" w:id="0">
    <w:p w14:paraId="6C5B82A2" w14:textId="77777777" w:rsidR="0084659F" w:rsidRDefault="0084659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4FCF9" w14:textId="77777777" w:rsidR="0084659F" w:rsidRDefault="0084659F" w:rsidP="000C45FF">
      <w:r>
        <w:separator/>
      </w:r>
    </w:p>
  </w:footnote>
  <w:footnote w:type="continuationSeparator" w:id="0">
    <w:p w14:paraId="73934D21" w14:textId="77777777" w:rsidR="0084659F" w:rsidRDefault="0084659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55A7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639FDDE" wp14:editId="69CD0F3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309"/>
    <w:multiLevelType w:val="hybridMultilevel"/>
    <w:tmpl w:val="5672D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26330"/>
    <w:multiLevelType w:val="hybridMultilevel"/>
    <w:tmpl w:val="C2A4A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510080">
    <w:abstractNumId w:val="0"/>
  </w:num>
  <w:num w:numId="2" w16cid:durableId="535968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69"/>
    <w:rsid w:val="0000492E"/>
    <w:rsid w:val="000160E7"/>
    <w:rsid w:val="00026F8B"/>
    <w:rsid w:val="00030EDC"/>
    <w:rsid w:val="000352FA"/>
    <w:rsid w:val="00036450"/>
    <w:rsid w:val="00090C40"/>
    <w:rsid w:val="00094499"/>
    <w:rsid w:val="000B24A3"/>
    <w:rsid w:val="000C45FF"/>
    <w:rsid w:val="000C6C6D"/>
    <w:rsid w:val="000E0E60"/>
    <w:rsid w:val="000E3FD1"/>
    <w:rsid w:val="00110763"/>
    <w:rsid w:val="00112054"/>
    <w:rsid w:val="001137DD"/>
    <w:rsid w:val="001209CA"/>
    <w:rsid w:val="001525E1"/>
    <w:rsid w:val="00164D24"/>
    <w:rsid w:val="00166889"/>
    <w:rsid w:val="00180329"/>
    <w:rsid w:val="0019001F"/>
    <w:rsid w:val="00195321"/>
    <w:rsid w:val="001A5425"/>
    <w:rsid w:val="001A74A5"/>
    <w:rsid w:val="001B2ABD"/>
    <w:rsid w:val="001D5B35"/>
    <w:rsid w:val="001D64D3"/>
    <w:rsid w:val="001E0391"/>
    <w:rsid w:val="001E1759"/>
    <w:rsid w:val="001F1ECC"/>
    <w:rsid w:val="00207FCF"/>
    <w:rsid w:val="00215431"/>
    <w:rsid w:val="002159A6"/>
    <w:rsid w:val="0022208B"/>
    <w:rsid w:val="002400EB"/>
    <w:rsid w:val="002408AB"/>
    <w:rsid w:val="0025090C"/>
    <w:rsid w:val="00252F19"/>
    <w:rsid w:val="00256CF7"/>
    <w:rsid w:val="00267553"/>
    <w:rsid w:val="00273305"/>
    <w:rsid w:val="00281FD5"/>
    <w:rsid w:val="002B1695"/>
    <w:rsid w:val="002B2375"/>
    <w:rsid w:val="002B6355"/>
    <w:rsid w:val="002C1F80"/>
    <w:rsid w:val="002F2C30"/>
    <w:rsid w:val="0030481B"/>
    <w:rsid w:val="00312D20"/>
    <w:rsid w:val="003156FC"/>
    <w:rsid w:val="003254B5"/>
    <w:rsid w:val="003419FE"/>
    <w:rsid w:val="0034304D"/>
    <w:rsid w:val="0037121F"/>
    <w:rsid w:val="003A6B7D"/>
    <w:rsid w:val="003B06CA"/>
    <w:rsid w:val="003B2953"/>
    <w:rsid w:val="003D6DD8"/>
    <w:rsid w:val="003F0CC7"/>
    <w:rsid w:val="004071FC"/>
    <w:rsid w:val="00412F4F"/>
    <w:rsid w:val="00425B96"/>
    <w:rsid w:val="004366D4"/>
    <w:rsid w:val="00445947"/>
    <w:rsid w:val="004813B3"/>
    <w:rsid w:val="00496591"/>
    <w:rsid w:val="004B51BC"/>
    <w:rsid w:val="004C2A30"/>
    <w:rsid w:val="004C63E4"/>
    <w:rsid w:val="004D09F1"/>
    <w:rsid w:val="004D3011"/>
    <w:rsid w:val="004E42D4"/>
    <w:rsid w:val="004E7977"/>
    <w:rsid w:val="004F503B"/>
    <w:rsid w:val="00501C97"/>
    <w:rsid w:val="005051B3"/>
    <w:rsid w:val="005052CC"/>
    <w:rsid w:val="005113A9"/>
    <w:rsid w:val="005143C8"/>
    <w:rsid w:val="00515D24"/>
    <w:rsid w:val="005175FC"/>
    <w:rsid w:val="005262AC"/>
    <w:rsid w:val="005276B3"/>
    <w:rsid w:val="00533890"/>
    <w:rsid w:val="00551007"/>
    <w:rsid w:val="005543C0"/>
    <w:rsid w:val="00586A8B"/>
    <w:rsid w:val="005A055C"/>
    <w:rsid w:val="005E39D5"/>
    <w:rsid w:val="005F5EF0"/>
    <w:rsid w:val="00600670"/>
    <w:rsid w:val="00600787"/>
    <w:rsid w:val="00602183"/>
    <w:rsid w:val="00602EE8"/>
    <w:rsid w:val="00611CE0"/>
    <w:rsid w:val="0062123A"/>
    <w:rsid w:val="00646E75"/>
    <w:rsid w:val="006724F5"/>
    <w:rsid w:val="0067697B"/>
    <w:rsid w:val="006771D0"/>
    <w:rsid w:val="006E1A0C"/>
    <w:rsid w:val="006E306D"/>
    <w:rsid w:val="00715FCB"/>
    <w:rsid w:val="007162D2"/>
    <w:rsid w:val="0072093C"/>
    <w:rsid w:val="007215CB"/>
    <w:rsid w:val="0072317B"/>
    <w:rsid w:val="00743101"/>
    <w:rsid w:val="007742DE"/>
    <w:rsid w:val="00775184"/>
    <w:rsid w:val="007775E1"/>
    <w:rsid w:val="00781E2E"/>
    <w:rsid w:val="007867A0"/>
    <w:rsid w:val="007927F5"/>
    <w:rsid w:val="00802CA0"/>
    <w:rsid w:val="00812A10"/>
    <w:rsid w:val="0081469F"/>
    <w:rsid w:val="0082678B"/>
    <w:rsid w:val="0084659F"/>
    <w:rsid w:val="008468D1"/>
    <w:rsid w:val="00853FC7"/>
    <w:rsid w:val="0085629C"/>
    <w:rsid w:val="008914DD"/>
    <w:rsid w:val="008A2FCD"/>
    <w:rsid w:val="008B2FC9"/>
    <w:rsid w:val="008B343C"/>
    <w:rsid w:val="008F615B"/>
    <w:rsid w:val="0090295E"/>
    <w:rsid w:val="0090788E"/>
    <w:rsid w:val="00910B69"/>
    <w:rsid w:val="009260CD"/>
    <w:rsid w:val="00952C25"/>
    <w:rsid w:val="0096333D"/>
    <w:rsid w:val="0098412B"/>
    <w:rsid w:val="009F2A24"/>
    <w:rsid w:val="00A00FBE"/>
    <w:rsid w:val="00A02549"/>
    <w:rsid w:val="00A2118D"/>
    <w:rsid w:val="00A35722"/>
    <w:rsid w:val="00A66E7B"/>
    <w:rsid w:val="00A81C45"/>
    <w:rsid w:val="00A84A2B"/>
    <w:rsid w:val="00A87C7E"/>
    <w:rsid w:val="00A92542"/>
    <w:rsid w:val="00AD76E2"/>
    <w:rsid w:val="00B20152"/>
    <w:rsid w:val="00B3420A"/>
    <w:rsid w:val="00B359E4"/>
    <w:rsid w:val="00B365CE"/>
    <w:rsid w:val="00B57D98"/>
    <w:rsid w:val="00B70850"/>
    <w:rsid w:val="00B8260C"/>
    <w:rsid w:val="00B8697A"/>
    <w:rsid w:val="00B87944"/>
    <w:rsid w:val="00BC0FC1"/>
    <w:rsid w:val="00BD6D7E"/>
    <w:rsid w:val="00C066B6"/>
    <w:rsid w:val="00C16355"/>
    <w:rsid w:val="00C23CC5"/>
    <w:rsid w:val="00C332B4"/>
    <w:rsid w:val="00C37BA1"/>
    <w:rsid w:val="00C4674C"/>
    <w:rsid w:val="00C506CF"/>
    <w:rsid w:val="00C565D8"/>
    <w:rsid w:val="00C657DA"/>
    <w:rsid w:val="00C72BED"/>
    <w:rsid w:val="00C74C56"/>
    <w:rsid w:val="00C8415A"/>
    <w:rsid w:val="00C84AF0"/>
    <w:rsid w:val="00C910A9"/>
    <w:rsid w:val="00C9578B"/>
    <w:rsid w:val="00C97B25"/>
    <w:rsid w:val="00CA245C"/>
    <w:rsid w:val="00CB0055"/>
    <w:rsid w:val="00D10342"/>
    <w:rsid w:val="00D129E4"/>
    <w:rsid w:val="00D161CF"/>
    <w:rsid w:val="00D215E5"/>
    <w:rsid w:val="00D2522B"/>
    <w:rsid w:val="00D422DE"/>
    <w:rsid w:val="00D53A2C"/>
    <w:rsid w:val="00D5459D"/>
    <w:rsid w:val="00D72B84"/>
    <w:rsid w:val="00D92D84"/>
    <w:rsid w:val="00D960BF"/>
    <w:rsid w:val="00DA1F4D"/>
    <w:rsid w:val="00DB0624"/>
    <w:rsid w:val="00DC1366"/>
    <w:rsid w:val="00DD172A"/>
    <w:rsid w:val="00E02AD6"/>
    <w:rsid w:val="00E25A26"/>
    <w:rsid w:val="00E4381A"/>
    <w:rsid w:val="00E55D74"/>
    <w:rsid w:val="00E7079A"/>
    <w:rsid w:val="00E77E01"/>
    <w:rsid w:val="00EC3CD2"/>
    <w:rsid w:val="00F60274"/>
    <w:rsid w:val="00F7555B"/>
    <w:rsid w:val="00F77FB9"/>
    <w:rsid w:val="00F92EF1"/>
    <w:rsid w:val="00FA0D37"/>
    <w:rsid w:val="00FB068F"/>
    <w:rsid w:val="00FB5F0E"/>
    <w:rsid w:val="00FC3C4F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E06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F255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F2A24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ranitaparida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16\AppData\Local\Microsoft\Office\16.0\DTS\en-US%7b52B25FBF-5F4A-4E82-8A33-F7224E2CEFF6%7d\%7b89B4A518-918E-4838-BCA8-E1E5DC5E15A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6B130731654EE5BEF7D6CF0DB4B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031C4-D7EA-481E-BA82-51C70BA27F1A}"/>
      </w:docPartPr>
      <w:docPartBody>
        <w:p w:rsidR="00330D3E" w:rsidRDefault="00CC13B9">
          <w:pPr>
            <w:pStyle w:val="AD6B130731654EE5BEF7D6CF0DB4B8E0"/>
          </w:pPr>
          <w:r w:rsidRPr="00D5459D">
            <w:t>Profile</w:t>
          </w:r>
        </w:p>
      </w:docPartBody>
    </w:docPart>
    <w:docPart>
      <w:docPartPr>
        <w:name w:val="D250E27AEABE47F08E48380E839CD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6CA18-2518-4177-909F-3CBB28839029}"/>
      </w:docPartPr>
      <w:docPartBody>
        <w:p w:rsidR="00330D3E" w:rsidRDefault="00CC13B9">
          <w:pPr>
            <w:pStyle w:val="D250E27AEABE47F08E48380E839CDADD"/>
          </w:pPr>
          <w:r w:rsidRPr="00036450">
            <w:t>EDUCATION</w:t>
          </w:r>
        </w:p>
      </w:docPartBody>
    </w:docPart>
    <w:docPart>
      <w:docPartPr>
        <w:name w:val="98E0DD652EA945AAB3BF15229F7BD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92B8C-FF79-4A84-8698-B2E62C7E8F0F}"/>
      </w:docPartPr>
      <w:docPartBody>
        <w:p w:rsidR="00330D3E" w:rsidRDefault="00CC13B9">
          <w:pPr>
            <w:pStyle w:val="98E0DD652EA945AAB3BF15229F7BD1C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19"/>
    <w:rsid w:val="000D56B7"/>
    <w:rsid w:val="00330D3E"/>
    <w:rsid w:val="004E7EDA"/>
    <w:rsid w:val="00526B17"/>
    <w:rsid w:val="005306A5"/>
    <w:rsid w:val="005B1540"/>
    <w:rsid w:val="00696807"/>
    <w:rsid w:val="008A6655"/>
    <w:rsid w:val="009B1F19"/>
    <w:rsid w:val="00AF1DF9"/>
    <w:rsid w:val="00C21EB3"/>
    <w:rsid w:val="00CC13B9"/>
    <w:rsid w:val="00E5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6B130731654EE5BEF7D6CF0DB4B8E0">
    <w:name w:val="AD6B130731654EE5BEF7D6CF0DB4B8E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250E27AEABE47F08E48380E839CDADD">
    <w:name w:val="D250E27AEABE47F08E48380E839CDADD"/>
  </w:style>
  <w:style w:type="paragraph" w:customStyle="1" w:styleId="98E0DD652EA945AAB3BF15229F7BD1CB">
    <w:name w:val="98E0DD652EA945AAB3BF15229F7BD1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7E931B-6FD4-4AE7-87A8-33C1F34469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{89B4A518-918E-4838-BCA8-E1E5DC5E15A9}tf00546271_win32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2021-11-27T18:59:00Z</dcterms:created>
  <dcterms:modified xsi:type="dcterms:W3CDTF">2023-07-22T08:22:00Z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