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FEFA23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4F26069" w14:textId="10CF630E" w:rsidR="00692703" w:rsidRPr="00CF1A49" w:rsidRDefault="00287942" w:rsidP="00913946">
            <w:pPr>
              <w:pStyle w:val="Title"/>
            </w:pPr>
            <w:r>
              <w:t>POOJA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Hiremath</w:t>
            </w:r>
          </w:p>
          <w:p w14:paraId="61695B9B" w14:textId="078CEB5B" w:rsidR="00692703" w:rsidRPr="00CF1A49" w:rsidRDefault="00287942" w:rsidP="00287942">
            <w:pPr>
              <w:pStyle w:val="ContactInfo"/>
              <w:contextualSpacing w:val="0"/>
              <w:jc w:val="left"/>
            </w:pPr>
            <w:r>
              <w:t xml:space="preserve">                          </w:t>
            </w:r>
            <w:sdt>
              <w:sdtPr>
                <w:alias w:val="Enter phone:"/>
                <w:tag w:val="Enter phone:"/>
                <w:id w:val="-1993482697"/>
                <w:placeholder>
                  <w:docPart w:val="369FE52BE0C840E4A644C890FE54B2E4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Phone</w:t>
                </w:r>
              </w:sdtContent>
            </w:sdt>
            <w:r>
              <w:t>: 8050347412</w:t>
            </w:r>
          </w:p>
          <w:p w14:paraId="21EC43BE" w14:textId="576B918E" w:rsidR="00692703" w:rsidRPr="00CF1A49" w:rsidRDefault="00287942" w:rsidP="00287942">
            <w:pPr>
              <w:pStyle w:val="ContactInfoEmphasis"/>
              <w:contextualSpacing w:val="0"/>
              <w:jc w:val="left"/>
            </w:pPr>
            <w:r>
              <w:t xml:space="preserve">                          </w:t>
            </w:r>
            <w:sdt>
              <w:sdtPr>
                <w:alias w:val="Enter email:"/>
                <w:tag w:val="Enter email:"/>
                <w:id w:val="1154873695"/>
                <w:placeholder>
                  <w:docPart w:val="728E42FCCA024C79B50EE115F7C2F393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Email</w:t>
                </w:r>
              </w:sdtContent>
            </w:sdt>
            <w:r>
              <w:t>: poojahiremath18@gmail.com</w:t>
            </w:r>
          </w:p>
        </w:tc>
      </w:tr>
      <w:tr w:rsidR="009571D8" w:rsidRPr="00CF1A49" w14:paraId="563DE38B" w14:textId="77777777" w:rsidTr="00692703">
        <w:tc>
          <w:tcPr>
            <w:tcW w:w="9360" w:type="dxa"/>
            <w:tcMar>
              <w:top w:w="432" w:type="dxa"/>
            </w:tcMar>
          </w:tcPr>
          <w:p w14:paraId="272F2226" w14:textId="02FC307F" w:rsidR="001755A8" w:rsidRPr="00CF1A49" w:rsidRDefault="00287942" w:rsidP="00913946">
            <w:pPr>
              <w:contextualSpacing w:val="0"/>
            </w:pPr>
            <w:r>
              <w:rPr>
                <w:rFonts w:eastAsia="Calibri" w:cs="Calibri"/>
                <w:sz w:val="24"/>
                <w:szCs w:val="24"/>
              </w:rPr>
              <w:t xml:space="preserve">To get into an organization and work enthusiastically with a team that encourages continuous learning and to utilize my potential and skills in the best possible way to achieve the organization’s goal that provides opportunities to grow.  </w:t>
            </w:r>
          </w:p>
        </w:tc>
      </w:tr>
    </w:tbl>
    <w:p w14:paraId="1F4F403D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C2AB26EC1B044EF9E019C37C116D80E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9456961" w14:textId="77777777" w:rsidTr="00D66A52">
        <w:tc>
          <w:tcPr>
            <w:tcW w:w="9355" w:type="dxa"/>
          </w:tcPr>
          <w:p w14:paraId="3E60177D" w14:textId="7435CF91" w:rsidR="001D0BF1" w:rsidRPr="00CF1A49" w:rsidRDefault="00287942" w:rsidP="001D0BF1">
            <w:pPr>
              <w:pStyle w:val="Heading3"/>
              <w:contextualSpacing w:val="0"/>
            </w:pPr>
            <w:r>
              <w:t>03/11/2022</w:t>
            </w:r>
            <w:r w:rsidR="001D0BF1" w:rsidRPr="00CF1A49">
              <w:t xml:space="preserve"> – </w:t>
            </w:r>
            <w:r>
              <w:t>Current</w:t>
            </w:r>
          </w:p>
          <w:p w14:paraId="0771DA26" w14:textId="2387B8A0" w:rsidR="001D0BF1" w:rsidRPr="00CF1A49" w:rsidRDefault="00287942" w:rsidP="001D0BF1">
            <w:pPr>
              <w:pStyle w:val="Heading2"/>
              <w:contextualSpacing w:val="0"/>
            </w:pPr>
            <w:r w:rsidRPr="00287942">
              <w:t>Server Support Enginner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HPE</w:t>
            </w:r>
          </w:p>
          <w:p w14:paraId="66FE4CFF" w14:textId="75858E6A" w:rsidR="00287942" w:rsidRDefault="00287942" w:rsidP="00287942">
            <w:pPr>
              <w:pStyle w:val="public-draftstyledefault-unorderedlistitem"/>
              <w:numPr>
                <w:ilvl w:val="0"/>
                <w:numId w:val="14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Level -1 troubleshooting on servers</w:t>
            </w:r>
          </w:p>
          <w:p w14:paraId="44DCBF6F" w14:textId="34A99C43" w:rsidR="00287942" w:rsidRDefault="00287942" w:rsidP="00287942">
            <w:pPr>
              <w:pStyle w:val="public-draftstyledefault-unorderedlistitem"/>
              <w:numPr>
                <w:ilvl w:val="0"/>
                <w:numId w:val="14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Worked on ML and DL (Gen10 and Gen10 Plus) </w:t>
            </w:r>
            <w:proofErr w:type="gramStart"/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servers</w:t>
            </w:r>
            <w:proofErr w:type="gramEnd"/>
          </w:p>
          <w:p w14:paraId="63A8D545" w14:textId="54FBC187" w:rsidR="00287942" w:rsidRDefault="00287942" w:rsidP="00287942">
            <w:pPr>
              <w:pStyle w:val="public-draftstyledefault-unorderedlistitem"/>
              <w:numPr>
                <w:ilvl w:val="0"/>
                <w:numId w:val="14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Have worked on Windows, Linux, and VMware OS </w:t>
            </w:r>
            <w:proofErr w:type="gramStart"/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servers</w:t>
            </w:r>
            <w:proofErr w:type="gramEnd"/>
          </w:p>
          <w:p w14:paraId="5F0AB100" w14:textId="5AE23F77" w:rsidR="00287942" w:rsidRDefault="00287942" w:rsidP="00287942">
            <w:pPr>
              <w:pStyle w:val="public-draftstyledefault-unorderedlistitem"/>
              <w:numPr>
                <w:ilvl w:val="0"/>
                <w:numId w:val="14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Worked on updating firmware’s of the servers, installation of OS etc...</w:t>
            </w:r>
          </w:p>
          <w:p w14:paraId="38352D49" w14:textId="77777777" w:rsidR="00287942" w:rsidRDefault="00287942" w:rsidP="00287942">
            <w:pPr>
              <w:pStyle w:val="public-draftstyledefault-unorderedlistitem"/>
              <w:numPr>
                <w:ilvl w:val="0"/>
                <w:numId w:val="14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Reviewed system logs to identify performance inefficiencies and implement appropriate solutions.</w:t>
            </w:r>
          </w:p>
          <w:p w14:paraId="6B170CA7" w14:textId="77777777" w:rsidR="00287942" w:rsidRDefault="00287942" w:rsidP="00287942">
            <w:pPr>
              <w:pStyle w:val="public-draftstyledefault-unorderedlistitem"/>
              <w:numPr>
                <w:ilvl w:val="0"/>
                <w:numId w:val="14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Maintained hardware and software for servers and assisted in installation and upgrade of servers.</w:t>
            </w:r>
          </w:p>
          <w:p w14:paraId="35CA9F13" w14:textId="5E04B44B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757E10EE" w14:textId="77777777" w:rsidTr="00F61DF9">
        <w:tc>
          <w:tcPr>
            <w:tcW w:w="9355" w:type="dxa"/>
            <w:tcMar>
              <w:top w:w="216" w:type="dxa"/>
            </w:tcMar>
          </w:tcPr>
          <w:p w14:paraId="36E88109" w14:textId="2AFD160E" w:rsidR="00F61DF9" w:rsidRPr="00CF1A49" w:rsidRDefault="00287942" w:rsidP="00F61DF9">
            <w:pPr>
              <w:pStyle w:val="Heading3"/>
              <w:contextualSpacing w:val="0"/>
            </w:pPr>
            <w:r>
              <w:t>24/11/2018</w:t>
            </w:r>
            <w:r w:rsidR="00F61DF9" w:rsidRPr="00CF1A49">
              <w:t xml:space="preserve"> – </w:t>
            </w:r>
            <w:r>
              <w:t>1/12/2020</w:t>
            </w:r>
          </w:p>
          <w:p w14:paraId="10AB0519" w14:textId="71DDC958" w:rsidR="00F61DF9" w:rsidRPr="00CF1A49" w:rsidRDefault="00287942" w:rsidP="00F61DF9">
            <w:pPr>
              <w:pStyle w:val="Heading2"/>
              <w:contextualSpacing w:val="0"/>
            </w:pPr>
            <w:r w:rsidRPr="00287942">
              <w:t>Windows Support Engineer</w:t>
            </w:r>
            <w:r w:rsidR="00F61DF9" w:rsidRPr="00CF1A49">
              <w:t xml:space="preserve">, </w:t>
            </w:r>
            <w:r w:rsidRPr="00287942">
              <w:rPr>
                <w:rStyle w:val="SubtleReference"/>
              </w:rPr>
              <w:t>Mindtree L</w:t>
            </w:r>
            <w:r>
              <w:rPr>
                <w:rStyle w:val="SubtleReference"/>
              </w:rPr>
              <w:t>td.</w:t>
            </w:r>
          </w:p>
          <w:p w14:paraId="3E611A84" w14:textId="0C90F53F" w:rsidR="00287942" w:rsidRDefault="00287942" w:rsidP="00287942">
            <w:pPr>
              <w:pStyle w:val="public-draftstyledefault-unorderedlistitem"/>
              <w:numPr>
                <w:ilvl w:val="0"/>
                <w:numId w:val="15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Owned tickets raised by the customers and resolved </w:t>
            </w:r>
            <w:r w:rsidR="00AD6B96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them.</w:t>
            </w:r>
          </w:p>
          <w:p w14:paraId="2E430149" w14:textId="6FF1977E" w:rsidR="00287942" w:rsidRDefault="00287942" w:rsidP="00287942">
            <w:pPr>
              <w:pStyle w:val="public-draftstyledefault-unorderedlistitem"/>
              <w:numPr>
                <w:ilvl w:val="0"/>
                <w:numId w:val="15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Gained experience of the work environment and how the issues can be handled </w:t>
            </w:r>
            <w:r w:rsidR="00AD6B96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remotely.</w:t>
            </w:r>
          </w:p>
          <w:p w14:paraId="5B95245C" w14:textId="2C3255D5" w:rsidR="00287942" w:rsidRDefault="00287942" w:rsidP="00287942">
            <w:pPr>
              <w:pStyle w:val="public-draftstyledefault-unorderedlistitem"/>
              <w:numPr>
                <w:ilvl w:val="0"/>
                <w:numId w:val="15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Worked on Windows related </w:t>
            </w:r>
            <w:r w:rsidR="00AD6B96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servers.</w:t>
            </w:r>
          </w:p>
          <w:p w14:paraId="03A0CB45" w14:textId="77777777" w:rsidR="00287942" w:rsidRDefault="00287942" w:rsidP="00287942">
            <w:pPr>
              <w:pStyle w:val="public-draftstyledefault-unorderedlistitem"/>
              <w:numPr>
                <w:ilvl w:val="0"/>
                <w:numId w:val="15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A skilled and reliable Engineer having experience in shared services projects, capable of handling multiple Customer Infrastructure</w:t>
            </w:r>
          </w:p>
          <w:p w14:paraId="4AA2D47B" w14:textId="77777777" w:rsidR="00287942" w:rsidRDefault="00287942" w:rsidP="00287942">
            <w:pPr>
              <w:pStyle w:val="public-draftstyledefault-unorderedlistitem"/>
              <w:numPr>
                <w:ilvl w:val="0"/>
                <w:numId w:val="15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Set up user accounts and profiles on networks for companies, creating profiles and controlling access according to requests.</w:t>
            </w:r>
          </w:p>
          <w:p w14:paraId="63BE5849" w14:textId="33D2BBCF" w:rsidR="00287942" w:rsidRDefault="00287942" w:rsidP="00287942">
            <w:pPr>
              <w:pStyle w:val="public-draftstyledefault-unorderedlistitem"/>
              <w:numPr>
                <w:ilvl w:val="0"/>
                <w:numId w:val="15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Communicated technical information to non-technical audiences through easy-to-understand instructions, presentations, and remote access demonstrations.</w:t>
            </w:r>
          </w:p>
          <w:p w14:paraId="184DCE0D" w14:textId="77777777" w:rsidR="00287942" w:rsidRDefault="00287942" w:rsidP="00287942">
            <w:pPr>
              <w:pStyle w:val="public-draftstyledefault-unorderedlistitem"/>
              <w:numPr>
                <w:ilvl w:val="0"/>
                <w:numId w:val="15"/>
              </w:numPr>
              <w:spacing w:before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Responded to customer emails regarding technical malfunctions and issues to fix remotely.</w:t>
            </w:r>
          </w:p>
          <w:p w14:paraId="43E4869A" w14:textId="77777777" w:rsidR="00F61DF9" w:rsidRDefault="00F61DF9" w:rsidP="00F61DF9"/>
          <w:p w14:paraId="4BAA40BA" w14:textId="77777777" w:rsidR="00287942" w:rsidRDefault="00287942" w:rsidP="00F61DF9"/>
          <w:p w14:paraId="0BEF46DC" w14:textId="310C9B30" w:rsidR="00287942" w:rsidRDefault="00287942" w:rsidP="00F61DF9"/>
        </w:tc>
      </w:tr>
    </w:tbl>
    <w:sdt>
      <w:sdtPr>
        <w:alias w:val="Education:"/>
        <w:tag w:val="Education:"/>
        <w:id w:val="-1908763273"/>
        <w:placeholder>
          <w:docPart w:val="074A5B73C3704531BEDC85367343EEF5"/>
        </w:placeholder>
        <w:temporary/>
        <w:showingPlcHdr/>
        <w15:appearance w15:val="hidden"/>
      </w:sdtPr>
      <w:sdtContent>
        <w:p w14:paraId="005C5E5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7650F60" w14:textId="77777777" w:rsidTr="00D66A52">
        <w:tc>
          <w:tcPr>
            <w:tcW w:w="9355" w:type="dxa"/>
          </w:tcPr>
          <w:p w14:paraId="729C0E63" w14:textId="14529FF0" w:rsidR="001D0BF1" w:rsidRPr="00CF1A49" w:rsidRDefault="0015538B" w:rsidP="001D0BF1">
            <w:pPr>
              <w:pStyle w:val="Heading3"/>
              <w:contextualSpacing w:val="0"/>
            </w:pPr>
            <w:r w:rsidRPr="0015538B">
              <w:rPr>
                <w:rFonts w:cstheme="minorHAnsi"/>
                <w:b w:val="0"/>
                <w:bCs/>
                <w:caps w:val="0"/>
                <w:color w:val="000000"/>
                <w:sz w:val="20"/>
                <w:szCs w:val="20"/>
                <w:shd w:val="clear" w:color="auto" w:fill="FFFFFF"/>
              </w:rPr>
              <w:t>YEAR OF GRADUATION:</w:t>
            </w:r>
            <w:r>
              <w:rPr>
                <w:rFonts w:ascii="Roboto" w:hAnsi="Roboto"/>
                <w:b w:val="0"/>
                <w:bCs/>
                <w:caps w:val="0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r w:rsidR="00287942">
              <w:t>2018</w:t>
            </w:r>
          </w:p>
          <w:p w14:paraId="67E0E38D" w14:textId="4194B98B" w:rsidR="001D0BF1" w:rsidRPr="00CF1A49" w:rsidRDefault="00287942" w:rsidP="001D0BF1">
            <w:pPr>
              <w:pStyle w:val="Heading2"/>
              <w:contextualSpacing w:val="0"/>
            </w:pPr>
            <w:r>
              <w:t>B.E</w:t>
            </w:r>
            <w:r w:rsidR="001D0BF1" w:rsidRPr="00CF1A49">
              <w:t xml:space="preserve">, </w:t>
            </w:r>
            <w:r w:rsidRPr="00287942">
              <w:rPr>
                <w:rStyle w:val="SubtleReference"/>
              </w:rPr>
              <w:t>B.V. Bhomaraddi College of Engg. &amp; Tech.</w:t>
            </w:r>
          </w:p>
          <w:p w14:paraId="4C9BFE0B" w14:textId="203584FE" w:rsidR="007538DC" w:rsidRDefault="00287942" w:rsidP="007538DC">
            <w:pPr>
              <w:contextualSpacing w:val="0"/>
            </w:pPr>
            <w:r w:rsidRPr="00287942">
              <w:t>FIELD OF STUDY</w:t>
            </w:r>
            <w:r>
              <w:t xml:space="preserve">: </w:t>
            </w:r>
            <w:r w:rsidRPr="00287942">
              <w:t>Electronics and Instrumentation</w:t>
            </w:r>
          </w:p>
          <w:p w14:paraId="39867C8D" w14:textId="22FE5866" w:rsidR="00287942" w:rsidRPr="00CF1A49" w:rsidRDefault="00287942" w:rsidP="007538DC">
            <w:pPr>
              <w:contextualSpacing w:val="0"/>
            </w:pPr>
            <w:r>
              <w:t>GPA: 7.16</w:t>
            </w:r>
          </w:p>
        </w:tc>
      </w:tr>
      <w:tr w:rsidR="00F61DF9" w:rsidRPr="00CF1A49" w14:paraId="77AD2E7A" w14:textId="77777777" w:rsidTr="00F61DF9">
        <w:tc>
          <w:tcPr>
            <w:tcW w:w="9355" w:type="dxa"/>
            <w:tcMar>
              <w:top w:w="216" w:type="dxa"/>
            </w:tcMar>
          </w:tcPr>
          <w:p w14:paraId="7B0BD420" w14:textId="4538F5AF" w:rsidR="00F61DF9" w:rsidRPr="00CF1A49" w:rsidRDefault="0015538B" w:rsidP="00F61DF9">
            <w:pPr>
              <w:pStyle w:val="Heading3"/>
              <w:contextualSpacing w:val="0"/>
            </w:pPr>
            <w:r w:rsidRPr="0015538B">
              <w:rPr>
                <w:rFonts w:cstheme="minorHAnsi"/>
                <w:b w:val="0"/>
                <w:bCs/>
                <w:caps w:val="0"/>
                <w:color w:val="000000"/>
                <w:sz w:val="20"/>
                <w:szCs w:val="20"/>
                <w:shd w:val="clear" w:color="auto" w:fill="FFFFFF"/>
              </w:rPr>
              <w:t>YEAR OF GRADUATION:</w:t>
            </w:r>
            <w:r>
              <w:rPr>
                <w:rFonts w:ascii="Roboto" w:hAnsi="Roboto"/>
                <w:b w:val="0"/>
                <w:bCs/>
                <w:caps w:val="0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r w:rsidR="00287942">
              <w:t>2014</w:t>
            </w:r>
          </w:p>
          <w:p w14:paraId="0FD5D261" w14:textId="403BC05E" w:rsidR="00F61DF9" w:rsidRDefault="00287942" w:rsidP="00F61DF9">
            <w:pPr>
              <w:pStyle w:val="Heading2"/>
              <w:contextualSpacing w:val="0"/>
              <w:rPr>
                <w:rStyle w:val="SubtleReference"/>
              </w:rPr>
            </w:pPr>
            <w:r>
              <w:t>PUC</w:t>
            </w:r>
            <w:r w:rsidR="00F61DF9" w:rsidRPr="00CF1A49">
              <w:t xml:space="preserve">, </w:t>
            </w:r>
            <w:r w:rsidRPr="00287942">
              <w:rPr>
                <w:rStyle w:val="SubtleReference"/>
              </w:rPr>
              <w:t>Konnur science pu college</w:t>
            </w:r>
          </w:p>
          <w:p w14:paraId="4F4FA38C" w14:textId="44BCFE83" w:rsidR="00287942" w:rsidRDefault="00287942" w:rsidP="00F61DF9">
            <w:pPr>
              <w:pStyle w:val="Heading2"/>
              <w:contextualSpacing w:val="0"/>
              <w:rPr>
                <w:rFonts w:cstheme="minorHAnsi"/>
                <w:b w:val="0"/>
                <w:bCs/>
                <w:caps w:val="0"/>
                <w:color w:val="000000"/>
                <w:sz w:val="22"/>
                <w:szCs w:val="22"/>
                <w:shd w:val="clear" w:color="auto" w:fill="FFFFFF"/>
              </w:rPr>
            </w:pPr>
            <w:r w:rsidRPr="0015538B">
              <w:rPr>
                <w:rFonts w:cstheme="minorHAnsi"/>
                <w:b w:val="0"/>
                <w:bCs/>
                <w:caps w:val="0"/>
                <w:color w:val="000000"/>
                <w:sz w:val="22"/>
                <w:szCs w:val="22"/>
                <w:shd w:val="clear" w:color="auto" w:fill="FFFFFF"/>
              </w:rPr>
              <w:t>FIELD OF STUDY:</w:t>
            </w:r>
            <w:r w:rsidR="0015538B">
              <w:rPr>
                <w:rFonts w:cstheme="minorHAnsi"/>
                <w:b w:val="0"/>
                <w:bCs/>
                <w:caps w:val="0"/>
                <w:color w:val="000000"/>
                <w:sz w:val="22"/>
                <w:szCs w:val="22"/>
                <w:shd w:val="clear" w:color="auto" w:fill="FFFFFF"/>
              </w:rPr>
              <w:t xml:space="preserve"> Science</w:t>
            </w:r>
          </w:p>
          <w:p w14:paraId="217CB930" w14:textId="2AF41359" w:rsidR="0015538B" w:rsidRDefault="0015538B" w:rsidP="00F61DF9">
            <w:pPr>
              <w:pStyle w:val="Heading2"/>
              <w:contextualSpacing w:val="0"/>
              <w:rPr>
                <w:rFonts w:cstheme="minorHAnsi"/>
                <w:b w:val="0"/>
                <w:color w:val="000000"/>
                <w:sz w:val="22"/>
                <w:szCs w:val="22"/>
                <w:shd w:val="clear" w:color="auto" w:fill="FFFFFF"/>
              </w:rPr>
            </w:pPr>
            <w:r w:rsidRPr="0015538B">
              <w:rPr>
                <w:rFonts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Percentage</w:t>
            </w:r>
            <w:r>
              <w:rPr>
                <w:rFonts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: 71%</w:t>
            </w:r>
          </w:p>
          <w:p w14:paraId="7096F8F9" w14:textId="6ADA58C6" w:rsidR="0015538B" w:rsidRDefault="0015538B" w:rsidP="00F61DF9">
            <w:pPr>
              <w:pStyle w:val="Heading2"/>
              <w:contextualSpacing w:val="0"/>
              <w:rPr>
                <w:rFonts w:cstheme="minorHAnsi"/>
                <w:b w:val="0"/>
                <w:color w:val="000000"/>
                <w:sz w:val="22"/>
                <w:szCs w:val="22"/>
                <w:shd w:val="clear" w:color="auto" w:fill="FFFFFF"/>
              </w:rPr>
            </w:pPr>
          </w:p>
          <w:p w14:paraId="72700364" w14:textId="4FFE88B2" w:rsidR="0015538B" w:rsidRPr="00CF1A49" w:rsidRDefault="0015538B" w:rsidP="0015538B">
            <w:pPr>
              <w:pStyle w:val="Heading3"/>
              <w:contextualSpacing w:val="0"/>
            </w:pPr>
            <w:r w:rsidRPr="0015538B">
              <w:rPr>
                <w:rFonts w:cstheme="minorHAnsi"/>
                <w:b w:val="0"/>
                <w:bCs/>
                <w:caps w:val="0"/>
                <w:color w:val="000000"/>
                <w:sz w:val="20"/>
                <w:szCs w:val="20"/>
                <w:shd w:val="clear" w:color="auto" w:fill="FFFFFF"/>
              </w:rPr>
              <w:t>YEAR OF GRADUATION:</w:t>
            </w:r>
            <w:r>
              <w:rPr>
                <w:rFonts w:ascii="Roboto" w:hAnsi="Roboto"/>
                <w:b w:val="0"/>
                <w:bCs/>
                <w:caps w:val="0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r>
              <w:t>2012</w:t>
            </w:r>
          </w:p>
          <w:p w14:paraId="633F2CC6" w14:textId="748E743F" w:rsidR="0015538B" w:rsidRPr="0015538B" w:rsidRDefault="0015538B" w:rsidP="0015538B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SSLC</w:t>
            </w:r>
            <w:r w:rsidRPr="00CF1A49">
              <w:t xml:space="preserve">, </w:t>
            </w:r>
            <w:r w:rsidRPr="00287942">
              <w:rPr>
                <w:rStyle w:val="SubtleReference"/>
              </w:rPr>
              <w:t>K</w:t>
            </w:r>
            <w:r>
              <w:rPr>
                <w:rStyle w:val="SubtleReference"/>
              </w:rPr>
              <w:t>ittur rani channamma residential sainik scholl for girls.</w:t>
            </w:r>
          </w:p>
          <w:p w14:paraId="09A59A46" w14:textId="114C42AC" w:rsidR="0015538B" w:rsidRDefault="0015538B" w:rsidP="0015538B">
            <w:pPr>
              <w:pStyle w:val="Heading2"/>
              <w:contextualSpacing w:val="0"/>
              <w:rPr>
                <w:rFonts w:cstheme="minorHAnsi"/>
                <w:b w:val="0"/>
                <w:color w:val="000000"/>
                <w:sz w:val="22"/>
                <w:szCs w:val="22"/>
                <w:shd w:val="clear" w:color="auto" w:fill="FFFFFF"/>
              </w:rPr>
            </w:pPr>
            <w:r w:rsidRPr="0015538B">
              <w:rPr>
                <w:rFonts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Percentage</w:t>
            </w:r>
            <w:r>
              <w:rPr>
                <w:rFonts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: 89.76%</w:t>
            </w:r>
          </w:p>
          <w:p w14:paraId="558C888F" w14:textId="77777777" w:rsidR="0015538B" w:rsidRPr="0015538B" w:rsidRDefault="0015538B" w:rsidP="00F61DF9">
            <w:pPr>
              <w:pStyle w:val="Heading2"/>
              <w:contextualSpacing w:val="0"/>
              <w:rPr>
                <w:rFonts w:cstheme="minorHAnsi"/>
                <w:b w:val="0"/>
                <w:sz w:val="22"/>
                <w:szCs w:val="22"/>
              </w:rPr>
            </w:pPr>
          </w:p>
          <w:p w14:paraId="18F4855E" w14:textId="6F5730C0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F91DEB99D0B94776ABB206A93F991F7D"/>
        </w:placeholder>
        <w:temporary/>
        <w:showingPlcHdr/>
        <w15:appearance w15:val="hidden"/>
      </w:sdtPr>
      <w:sdtContent>
        <w:p w14:paraId="49DCFB86" w14:textId="149DA91E" w:rsidR="00486277" w:rsidRDefault="00486277" w:rsidP="00486277">
          <w:pPr>
            <w:pStyle w:val="Heading1"/>
          </w:pPr>
          <w:r w:rsidRPr="00CF1A49">
            <w:t>Skills</w:t>
          </w:r>
        </w:p>
      </w:sdtContent>
    </w:sdt>
    <w:p w14:paraId="5FDC317A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Incident management</w:t>
      </w:r>
    </w:p>
    <w:p w14:paraId="1D62FB26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Call Handling</w:t>
      </w:r>
    </w:p>
    <w:p w14:paraId="7949B4DF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Windows Server Administration</w:t>
      </w:r>
    </w:p>
    <w:p w14:paraId="1BACC793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Server Firmware Upgradation</w:t>
      </w:r>
    </w:p>
    <w:p w14:paraId="4E710FEB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OS installations on servers</w:t>
      </w:r>
    </w:p>
    <w:p w14:paraId="627C8914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Troubleshooting server issues</w:t>
      </w:r>
    </w:p>
    <w:p w14:paraId="5EA3B4E2" w14:textId="600664B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ILO (4 and 5)</w:t>
      </w:r>
    </w:p>
    <w:p w14:paraId="495F1C2A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Collecting and analysing the respective logs to know about the </w:t>
      </w:r>
      <w:proofErr w:type="gramStart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issue</w:t>
      </w:r>
      <w:proofErr w:type="gramEnd"/>
    </w:p>
    <w:p w14:paraId="60C85DD5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Excellent Language and communication skills.</w:t>
      </w:r>
    </w:p>
    <w:p w14:paraId="01C4A7C6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MS Office</w:t>
      </w:r>
    </w:p>
    <w:p w14:paraId="7064FFEA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ITIL</w:t>
      </w:r>
    </w:p>
    <w:p w14:paraId="6DBA9B8F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Monitoring Tools</w:t>
      </w:r>
    </w:p>
    <w:p w14:paraId="2AEEAEEB" w14:textId="77777777" w:rsid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Active Directory Admin</w:t>
      </w:r>
    </w:p>
    <w:p w14:paraId="21B92B7D" w14:textId="1C2BF0F4" w:rsidR="0015538B" w:rsidRPr="0015538B" w:rsidRDefault="0015538B" w:rsidP="0015538B">
      <w:pPr>
        <w:pStyle w:val="public-draftstyledefault-unorderedlistitem"/>
        <w:numPr>
          <w:ilvl w:val="0"/>
          <w:numId w:val="16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Outlook</w:t>
      </w:r>
    </w:p>
    <w:p w14:paraId="5CC7740A" w14:textId="6ABB94B3" w:rsidR="0015538B" w:rsidRDefault="0015538B" w:rsidP="0015538B">
      <w:pPr>
        <w:pStyle w:val="public-draftstyledefault-unorderedlistitem"/>
        <w:spacing w:before="0" w:after="0"/>
        <w:textAlignment w:val="baseline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</w:p>
    <w:p w14:paraId="3944748A" w14:textId="17C37488" w:rsidR="0015538B" w:rsidRDefault="007826CF" w:rsidP="0015538B">
      <w:pPr>
        <w:pStyle w:val="public-draftstyledefault-unorderedlistitem"/>
        <w:spacing w:before="0" w:after="0"/>
        <w:textAlignment w:val="baseline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Salary Expectations – </w:t>
      </w:r>
      <w:r w:rsidR="00034773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6.5 LPA to 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7 LPA</w:t>
      </w:r>
    </w:p>
    <w:p w14:paraId="3F78AF47" w14:textId="62E38339" w:rsidR="007826CF" w:rsidRDefault="007826CF" w:rsidP="0015538B">
      <w:pPr>
        <w:pStyle w:val="public-draftstyledefault-unorderedlistitem"/>
        <w:spacing w:before="0" w:after="0"/>
        <w:textAlignment w:val="baseline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Total Experience – 3 years</w:t>
      </w:r>
    </w:p>
    <w:p w14:paraId="7B0155D1" w14:textId="7D4639DE" w:rsidR="0015538B" w:rsidRDefault="0015538B" w:rsidP="0015538B">
      <w:pPr>
        <w:pStyle w:val="public-draftstyledefault-unorderedlistitem"/>
        <w:spacing w:before="0" w:after="0"/>
        <w:textAlignment w:val="baseline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</w:p>
    <w:p w14:paraId="0A26FF19" w14:textId="151528E4" w:rsidR="0015538B" w:rsidRDefault="0015538B" w:rsidP="0015538B">
      <w:pPr>
        <w:pStyle w:val="public-draftstyledefault-unorderedlistitem"/>
        <w:spacing w:before="0" w:after="0"/>
        <w:textAlignment w:val="baseline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</w:p>
    <w:p w14:paraId="67CE7F41" w14:textId="77F4C4F0" w:rsidR="0015538B" w:rsidRDefault="0015538B" w:rsidP="0015538B">
      <w:pPr>
        <w:pStyle w:val="public-draftstyledefault-unorderedlistitem"/>
        <w:spacing w:before="0" w:after="0"/>
        <w:textAlignment w:val="baseline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</w:p>
    <w:p w14:paraId="043433B6" w14:textId="77777777" w:rsidR="0015538B" w:rsidRDefault="0015538B" w:rsidP="0015538B">
      <w:pPr>
        <w:pStyle w:val="public-draftstyledefault-unorderedlistitem"/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</w:p>
    <w:p w14:paraId="240FD52C" w14:textId="1026DB34" w:rsidR="0015538B" w:rsidRDefault="0015538B" w:rsidP="00486277">
      <w:pPr>
        <w:pStyle w:val="Heading1"/>
      </w:pPr>
      <w:r w:rsidRPr="0015538B">
        <w:lastRenderedPageBreak/>
        <w:t>ACTIVITIES</w:t>
      </w:r>
    </w:p>
    <w:p w14:paraId="3DB406FF" w14:textId="7AB0A2C8" w:rsidR="0015538B" w:rsidRDefault="0015538B" w:rsidP="00486277">
      <w:pPr>
        <w:pStyle w:val="Heading1"/>
      </w:pPr>
    </w:p>
    <w:p w14:paraId="760E0637" w14:textId="77777777" w:rsidR="0015538B" w:rsidRPr="0015538B" w:rsidRDefault="0015538B" w:rsidP="0015538B">
      <w:pPr>
        <w:textAlignment w:val="baseline"/>
        <w:rPr>
          <w:rFonts w:ascii="Roboto" w:eastAsia="Times New Roman" w:hAnsi="Roboto" w:cs="Times New Roman"/>
          <w:color w:val="000000"/>
          <w:sz w:val="21"/>
          <w:szCs w:val="21"/>
          <w:lang w:val="en-GB" w:eastAsia="en-GB"/>
        </w:rPr>
      </w:pPr>
      <w:r w:rsidRPr="0015538B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val="en-GB" w:eastAsia="en-GB"/>
        </w:rPr>
        <w:t>Hobbies: </w:t>
      </w:r>
    </w:p>
    <w:p w14:paraId="13116C1C" w14:textId="77777777" w:rsidR="0015538B" w:rsidRPr="0015538B" w:rsidRDefault="0015538B" w:rsidP="0015538B">
      <w:pPr>
        <w:numPr>
          <w:ilvl w:val="0"/>
          <w:numId w:val="17"/>
        </w:numPr>
        <w:spacing w:beforeAutospacing="1" w:afterAutospacing="1"/>
        <w:textAlignment w:val="baseline"/>
        <w:rPr>
          <w:rFonts w:ascii="Roboto" w:eastAsia="Times New Roman" w:hAnsi="Roboto" w:cs="Times New Roman"/>
          <w:color w:val="000000"/>
          <w:sz w:val="21"/>
          <w:szCs w:val="21"/>
          <w:lang w:val="en-GB" w:eastAsia="en-GB"/>
        </w:rPr>
      </w:pPr>
      <w:r w:rsidRPr="0015538B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val="en-GB" w:eastAsia="en-GB"/>
        </w:rPr>
        <w:t>Reading novels</w:t>
      </w:r>
    </w:p>
    <w:p w14:paraId="1E6D3907" w14:textId="77777777" w:rsidR="0015538B" w:rsidRPr="0015538B" w:rsidRDefault="0015538B" w:rsidP="0015538B">
      <w:pPr>
        <w:numPr>
          <w:ilvl w:val="0"/>
          <w:numId w:val="17"/>
        </w:numPr>
        <w:spacing w:beforeAutospacing="1" w:afterAutospacing="1"/>
        <w:textAlignment w:val="baseline"/>
        <w:rPr>
          <w:rFonts w:ascii="Roboto" w:eastAsia="Times New Roman" w:hAnsi="Roboto" w:cs="Times New Roman"/>
          <w:color w:val="000000"/>
          <w:sz w:val="21"/>
          <w:szCs w:val="21"/>
          <w:lang w:val="en-GB" w:eastAsia="en-GB"/>
        </w:rPr>
      </w:pPr>
      <w:r w:rsidRPr="0015538B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val="en-GB" w:eastAsia="en-GB"/>
        </w:rPr>
        <w:t>Writing</w:t>
      </w:r>
    </w:p>
    <w:p w14:paraId="5F3186A0" w14:textId="7D3E8974" w:rsidR="0015538B" w:rsidRPr="0015538B" w:rsidRDefault="0015538B" w:rsidP="0015538B">
      <w:pPr>
        <w:numPr>
          <w:ilvl w:val="0"/>
          <w:numId w:val="17"/>
        </w:numPr>
        <w:spacing w:beforeAutospacing="1" w:afterAutospacing="1"/>
        <w:textAlignment w:val="baseline"/>
        <w:rPr>
          <w:rFonts w:ascii="Roboto" w:eastAsia="Times New Roman" w:hAnsi="Roboto" w:cs="Times New Roman"/>
          <w:color w:val="000000"/>
          <w:sz w:val="21"/>
          <w:szCs w:val="21"/>
          <w:lang w:val="en-GB" w:eastAsia="en-GB"/>
        </w:rPr>
      </w:pPr>
      <w:r w:rsidRPr="0015538B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val="en-GB" w:eastAsia="en-GB"/>
        </w:rPr>
        <w:t xml:space="preserve">Playing Chess and </w:t>
      </w:r>
      <w:r w:rsidR="002508F0" w:rsidRPr="0015538B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val="en-GB" w:eastAsia="en-GB"/>
        </w:rPr>
        <w:t>Basketball</w:t>
      </w:r>
    </w:p>
    <w:p w14:paraId="0A06941A" w14:textId="77777777" w:rsidR="0015538B" w:rsidRPr="0015538B" w:rsidRDefault="0015538B" w:rsidP="0015538B">
      <w:pPr>
        <w:numPr>
          <w:ilvl w:val="0"/>
          <w:numId w:val="17"/>
        </w:numPr>
        <w:spacing w:beforeAutospacing="1" w:afterAutospacing="1"/>
        <w:textAlignment w:val="baseline"/>
        <w:rPr>
          <w:rFonts w:ascii="Roboto" w:eastAsia="Times New Roman" w:hAnsi="Roboto" w:cs="Times New Roman"/>
          <w:color w:val="000000"/>
          <w:sz w:val="21"/>
          <w:szCs w:val="21"/>
          <w:lang w:val="en-GB" w:eastAsia="en-GB"/>
        </w:rPr>
      </w:pPr>
      <w:r w:rsidRPr="0015538B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val="en-GB" w:eastAsia="en-GB"/>
        </w:rPr>
        <w:t xml:space="preserve">Craft works/ </w:t>
      </w:r>
      <w:proofErr w:type="gramStart"/>
      <w:r w:rsidRPr="0015538B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val="en-GB" w:eastAsia="en-GB"/>
        </w:rPr>
        <w:t>Drawing</w:t>
      </w:r>
      <w:proofErr w:type="gramEnd"/>
    </w:p>
    <w:p w14:paraId="153EE231" w14:textId="36B090C5" w:rsidR="002508F0" w:rsidRDefault="0015538B" w:rsidP="0015538B">
      <w:r>
        <w:t>Achievements:</w:t>
      </w:r>
    </w:p>
    <w:p w14:paraId="62522D50" w14:textId="77777777" w:rsidR="002508F0" w:rsidRDefault="002508F0" w:rsidP="002508F0">
      <w:pPr>
        <w:pStyle w:val="public-draftstyledefault-unorderedlistitem"/>
        <w:numPr>
          <w:ilvl w:val="0"/>
          <w:numId w:val="22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2 times quarterly Manager Award.</w:t>
      </w:r>
    </w:p>
    <w:p w14:paraId="05A13B85" w14:textId="77777777" w:rsidR="002508F0" w:rsidRDefault="002508F0" w:rsidP="002508F0">
      <w:pPr>
        <w:pStyle w:val="public-draftstyledefault-unorderedlistitem"/>
        <w:numPr>
          <w:ilvl w:val="0"/>
          <w:numId w:val="22"/>
        </w:numPr>
        <w:spacing w:before="0" w:after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Peer Awards from fellow Team members</w:t>
      </w:r>
    </w:p>
    <w:p w14:paraId="265D0DE5" w14:textId="77777777" w:rsidR="002508F0" w:rsidRDefault="002508F0" w:rsidP="0015538B"/>
    <w:p w14:paraId="306FBFDE" w14:textId="4A2080F6" w:rsidR="0015538B" w:rsidRDefault="0015538B" w:rsidP="0015538B"/>
    <w:p w14:paraId="35125240" w14:textId="77777777" w:rsidR="002508F0" w:rsidRDefault="002508F0" w:rsidP="002508F0">
      <w:pPr>
        <w:pStyle w:val="Heading1"/>
        <w:textAlignment w:val="baseline"/>
        <w:rPr>
          <w:rFonts w:ascii="Frank Ruhl Libre" w:hAnsi="Frank Ruhl Libre" w:cs="Frank Ruhl Libre"/>
          <w:color w:val="000000"/>
        </w:rPr>
      </w:pPr>
      <w:r>
        <w:rPr>
          <w:rFonts w:ascii="Frank Ruhl Libre" w:hAnsi="Frank Ruhl Libre" w:cs="Frank Ruhl Libre" w:hint="cs"/>
          <w:color w:val="000000"/>
        </w:rPr>
        <w:t>Personal Information</w:t>
      </w:r>
    </w:p>
    <w:p w14:paraId="4CBA6C3A" w14:textId="4A5E2826" w:rsidR="002508F0" w:rsidRPr="002508F0" w:rsidRDefault="002508F0" w:rsidP="002508F0">
      <w:pPr>
        <w:pStyle w:val="ListBullet"/>
        <w:rPr>
          <w:lang w:val="en-GB" w:eastAsia="en-GB"/>
        </w:rPr>
      </w:pPr>
      <w:r w:rsidRPr="002508F0">
        <w:rPr>
          <w:b/>
          <w:bCs/>
          <w:bdr w:val="none" w:sz="0" w:space="0" w:color="auto" w:frame="1"/>
          <w:lang w:val="en-GB" w:eastAsia="en-GB"/>
        </w:rPr>
        <w:t>Name</w:t>
      </w:r>
      <w:r w:rsidRPr="002508F0">
        <w:rPr>
          <w:bdr w:val="none" w:sz="0" w:space="0" w:color="auto" w:frame="1"/>
          <w:lang w:val="en-GB" w:eastAsia="en-GB"/>
        </w:rPr>
        <w:t xml:space="preserve">: </w:t>
      </w:r>
      <w:r>
        <w:rPr>
          <w:bdr w:val="none" w:sz="0" w:space="0" w:color="auto" w:frame="1"/>
          <w:lang w:val="en-GB" w:eastAsia="en-GB"/>
        </w:rPr>
        <w:t xml:space="preserve">                           </w:t>
      </w:r>
      <w:r w:rsidRPr="002508F0">
        <w:rPr>
          <w:bdr w:val="none" w:sz="0" w:space="0" w:color="auto" w:frame="1"/>
          <w:lang w:val="en-GB" w:eastAsia="en-GB"/>
        </w:rPr>
        <w:t>Pooja S Hiremath</w:t>
      </w:r>
    </w:p>
    <w:p w14:paraId="26D6BA66" w14:textId="4F2C2B89" w:rsidR="002508F0" w:rsidRPr="002508F0" w:rsidRDefault="002508F0" w:rsidP="002508F0">
      <w:pPr>
        <w:pStyle w:val="ListBullet"/>
        <w:rPr>
          <w:lang w:val="en-GB" w:eastAsia="en-GB"/>
        </w:rPr>
      </w:pPr>
      <w:r w:rsidRPr="002508F0">
        <w:rPr>
          <w:b/>
          <w:bCs/>
          <w:bdr w:val="none" w:sz="0" w:space="0" w:color="auto" w:frame="1"/>
          <w:lang w:val="en-GB" w:eastAsia="en-GB"/>
        </w:rPr>
        <w:t>Date of Birth</w:t>
      </w:r>
      <w:r w:rsidRPr="002508F0">
        <w:rPr>
          <w:bdr w:val="none" w:sz="0" w:space="0" w:color="auto" w:frame="1"/>
          <w:lang w:val="en-GB" w:eastAsia="en-GB"/>
        </w:rPr>
        <w:t>:</w:t>
      </w:r>
      <w:r>
        <w:rPr>
          <w:b/>
          <w:bCs/>
          <w:bdr w:val="none" w:sz="0" w:space="0" w:color="auto" w:frame="1"/>
          <w:lang w:val="en-GB" w:eastAsia="en-GB"/>
        </w:rPr>
        <w:t xml:space="preserve">              </w:t>
      </w:r>
      <w:r w:rsidRPr="002508F0">
        <w:rPr>
          <w:bdr w:val="none" w:sz="0" w:space="0" w:color="auto" w:frame="1"/>
          <w:lang w:val="en-GB" w:eastAsia="en-GB"/>
        </w:rPr>
        <w:t>18th Aug 1995</w:t>
      </w:r>
    </w:p>
    <w:p w14:paraId="16B99FEB" w14:textId="7C8BFFF8" w:rsidR="002508F0" w:rsidRPr="002508F0" w:rsidRDefault="002508F0" w:rsidP="002508F0">
      <w:pPr>
        <w:pStyle w:val="ListBullet"/>
        <w:rPr>
          <w:lang w:val="en-GB" w:eastAsia="en-GB"/>
        </w:rPr>
      </w:pPr>
      <w:r w:rsidRPr="002508F0">
        <w:rPr>
          <w:b/>
          <w:bCs/>
          <w:bdr w:val="none" w:sz="0" w:space="0" w:color="auto" w:frame="1"/>
          <w:lang w:val="en-GB" w:eastAsia="en-GB"/>
        </w:rPr>
        <w:t>Father’s name</w:t>
      </w:r>
      <w:r w:rsidRPr="002508F0">
        <w:rPr>
          <w:bdr w:val="none" w:sz="0" w:space="0" w:color="auto" w:frame="1"/>
          <w:lang w:val="en-GB" w:eastAsia="en-GB"/>
        </w:rPr>
        <w:t>:</w:t>
      </w:r>
      <w:r w:rsidRPr="002508F0">
        <w:rPr>
          <w:b/>
          <w:bCs/>
          <w:bdr w:val="none" w:sz="0" w:space="0" w:color="auto" w:frame="1"/>
          <w:lang w:val="en-GB" w:eastAsia="en-GB"/>
        </w:rPr>
        <w:t xml:space="preserve"> </w:t>
      </w:r>
      <w:r>
        <w:rPr>
          <w:b/>
          <w:bCs/>
          <w:bdr w:val="none" w:sz="0" w:space="0" w:color="auto" w:frame="1"/>
          <w:lang w:val="en-GB" w:eastAsia="en-GB"/>
        </w:rPr>
        <w:t xml:space="preserve">            </w:t>
      </w:r>
      <w:r w:rsidRPr="002508F0">
        <w:rPr>
          <w:bdr w:val="none" w:sz="0" w:space="0" w:color="auto" w:frame="1"/>
          <w:lang w:val="en-GB" w:eastAsia="en-GB"/>
        </w:rPr>
        <w:t>Shankar</w:t>
      </w:r>
    </w:p>
    <w:p w14:paraId="6A38AB12" w14:textId="58664A7B" w:rsidR="002508F0" w:rsidRPr="002508F0" w:rsidRDefault="002508F0" w:rsidP="002508F0">
      <w:pPr>
        <w:pStyle w:val="ListBullet"/>
        <w:rPr>
          <w:lang w:val="en-GB" w:eastAsia="en-GB"/>
        </w:rPr>
      </w:pPr>
      <w:r w:rsidRPr="002508F0">
        <w:rPr>
          <w:b/>
          <w:bCs/>
          <w:bdr w:val="none" w:sz="0" w:space="0" w:color="auto" w:frame="1"/>
          <w:lang w:val="en-GB" w:eastAsia="en-GB"/>
        </w:rPr>
        <w:t xml:space="preserve">Spouse Name: </w:t>
      </w:r>
      <w:r>
        <w:rPr>
          <w:b/>
          <w:bCs/>
          <w:bdr w:val="none" w:sz="0" w:space="0" w:color="auto" w:frame="1"/>
          <w:lang w:val="en-GB" w:eastAsia="en-GB"/>
        </w:rPr>
        <w:t xml:space="preserve">             </w:t>
      </w:r>
      <w:r w:rsidRPr="002508F0">
        <w:rPr>
          <w:bdr w:val="none" w:sz="0" w:space="0" w:color="auto" w:frame="1"/>
          <w:lang w:val="en-GB" w:eastAsia="en-GB"/>
        </w:rPr>
        <w:t>Shivakumar</w:t>
      </w:r>
    </w:p>
    <w:p w14:paraId="1B07D44B" w14:textId="6744462B" w:rsidR="002508F0" w:rsidRPr="002508F0" w:rsidRDefault="002508F0" w:rsidP="002508F0">
      <w:pPr>
        <w:pStyle w:val="ListBullet"/>
        <w:rPr>
          <w:lang w:val="en-GB" w:eastAsia="en-GB"/>
        </w:rPr>
      </w:pPr>
      <w:r w:rsidRPr="002508F0">
        <w:rPr>
          <w:b/>
          <w:bCs/>
          <w:bdr w:val="none" w:sz="0" w:space="0" w:color="auto" w:frame="1"/>
          <w:lang w:val="en-GB" w:eastAsia="en-GB"/>
        </w:rPr>
        <w:t>Languages known</w:t>
      </w:r>
      <w:r w:rsidRPr="002508F0">
        <w:rPr>
          <w:bdr w:val="none" w:sz="0" w:space="0" w:color="auto" w:frame="1"/>
          <w:lang w:val="en-GB" w:eastAsia="en-GB"/>
        </w:rPr>
        <w:t>:</w:t>
      </w:r>
      <w:r>
        <w:rPr>
          <w:bdr w:val="none" w:sz="0" w:space="0" w:color="auto" w:frame="1"/>
          <w:lang w:val="en-GB" w:eastAsia="en-GB"/>
        </w:rPr>
        <w:t xml:space="preserve">      </w:t>
      </w:r>
      <w:r w:rsidRPr="002508F0">
        <w:rPr>
          <w:b/>
          <w:bCs/>
          <w:bdr w:val="none" w:sz="0" w:space="0" w:color="auto" w:frame="1"/>
          <w:lang w:val="en-GB" w:eastAsia="en-GB"/>
        </w:rPr>
        <w:t xml:space="preserve"> </w:t>
      </w:r>
      <w:r w:rsidRPr="002508F0">
        <w:rPr>
          <w:bdr w:val="none" w:sz="0" w:space="0" w:color="auto" w:frame="1"/>
          <w:lang w:val="en-GB" w:eastAsia="en-GB"/>
        </w:rPr>
        <w:t xml:space="preserve">Kannada, English, Hindi, basics of </w:t>
      </w:r>
      <w:proofErr w:type="gramStart"/>
      <w:r w:rsidRPr="002508F0">
        <w:rPr>
          <w:bdr w:val="none" w:sz="0" w:space="0" w:color="auto" w:frame="1"/>
          <w:lang w:val="en-GB" w:eastAsia="en-GB"/>
        </w:rPr>
        <w:t>Telugu</w:t>
      </w:r>
      <w:proofErr w:type="gramEnd"/>
    </w:p>
    <w:p w14:paraId="78335987" w14:textId="4144D8A1" w:rsidR="002508F0" w:rsidRPr="002508F0" w:rsidRDefault="002508F0" w:rsidP="002508F0">
      <w:pPr>
        <w:pStyle w:val="ListBullet"/>
        <w:rPr>
          <w:lang w:val="en-GB" w:eastAsia="en-GB"/>
        </w:rPr>
      </w:pPr>
      <w:r w:rsidRPr="002508F0">
        <w:rPr>
          <w:b/>
          <w:bCs/>
          <w:bdr w:val="none" w:sz="0" w:space="0" w:color="auto" w:frame="1"/>
          <w:lang w:val="en-GB" w:eastAsia="en-GB"/>
        </w:rPr>
        <w:t>Permanent address</w:t>
      </w:r>
      <w:r w:rsidRPr="002508F0">
        <w:rPr>
          <w:bdr w:val="none" w:sz="0" w:space="0" w:color="auto" w:frame="1"/>
          <w:lang w:val="en-GB" w:eastAsia="en-GB"/>
        </w:rPr>
        <w:t>:</w:t>
      </w:r>
      <w:r w:rsidRPr="002508F0">
        <w:rPr>
          <w:b/>
          <w:bCs/>
          <w:bdr w:val="none" w:sz="0" w:space="0" w:color="auto" w:frame="1"/>
          <w:lang w:val="en-GB" w:eastAsia="en-GB"/>
        </w:rPr>
        <w:t xml:space="preserve"> </w:t>
      </w:r>
      <w:r>
        <w:rPr>
          <w:b/>
          <w:bCs/>
          <w:bdr w:val="none" w:sz="0" w:space="0" w:color="auto" w:frame="1"/>
          <w:lang w:val="en-GB" w:eastAsia="en-GB"/>
        </w:rPr>
        <w:t xml:space="preserve">   </w:t>
      </w:r>
      <w:r w:rsidRPr="002508F0">
        <w:rPr>
          <w:bdr w:val="none" w:sz="0" w:space="0" w:color="auto" w:frame="1"/>
          <w:lang w:val="en-GB" w:eastAsia="en-GB"/>
        </w:rPr>
        <w:t xml:space="preserve">W/O: Shivakumar G </w:t>
      </w:r>
      <w:proofErr w:type="spellStart"/>
      <w:r w:rsidRPr="002508F0">
        <w:rPr>
          <w:bdr w:val="none" w:sz="0" w:space="0" w:color="auto" w:frame="1"/>
          <w:lang w:val="en-GB" w:eastAsia="en-GB"/>
        </w:rPr>
        <w:t>Odsumath</w:t>
      </w:r>
      <w:proofErr w:type="spellEnd"/>
      <w:r w:rsidRPr="002508F0">
        <w:rPr>
          <w:bdr w:val="none" w:sz="0" w:space="0" w:color="auto" w:frame="1"/>
          <w:lang w:val="en-GB" w:eastAsia="en-GB"/>
        </w:rPr>
        <w:t>, Bakale Plot,</w:t>
      </w:r>
    </w:p>
    <w:p w14:paraId="58475B21" w14:textId="09377FBE" w:rsidR="002508F0" w:rsidRDefault="002508F0" w:rsidP="002508F0">
      <w:pPr>
        <w:pStyle w:val="ListBullet"/>
        <w:numPr>
          <w:ilvl w:val="0"/>
          <w:numId w:val="0"/>
        </w:numPr>
        <w:ind w:left="360"/>
        <w:rPr>
          <w:bdr w:val="none" w:sz="0" w:space="0" w:color="auto" w:frame="1"/>
          <w:lang w:val="en-GB" w:eastAsia="en-GB"/>
        </w:rPr>
      </w:pPr>
      <w:r>
        <w:rPr>
          <w:b/>
          <w:bCs/>
          <w:bdr w:val="none" w:sz="0" w:space="0" w:color="auto" w:frame="1"/>
          <w:lang w:val="en-GB" w:eastAsia="en-GB"/>
        </w:rPr>
        <w:t xml:space="preserve">                                    </w:t>
      </w:r>
      <w:r w:rsidRPr="002508F0">
        <w:rPr>
          <w:bdr w:val="none" w:sz="0" w:space="0" w:color="auto" w:frame="1"/>
          <w:lang w:val="en-GB" w:eastAsia="en-GB"/>
        </w:rPr>
        <w:t xml:space="preserve"> </w:t>
      </w:r>
      <w:r>
        <w:rPr>
          <w:bdr w:val="none" w:sz="0" w:space="0" w:color="auto" w:frame="1"/>
          <w:lang w:val="en-GB" w:eastAsia="en-GB"/>
        </w:rPr>
        <w:t xml:space="preserve">    </w:t>
      </w:r>
      <w:r w:rsidRPr="002508F0">
        <w:rPr>
          <w:bdr w:val="none" w:sz="0" w:space="0" w:color="auto" w:frame="1"/>
          <w:lang w:val="en-GB" w:eastAsia="en-GB"/>
        </w:rPr>
        <w:t xml:space="preserve">Opp. to New IB, Near </w:t>
      </w:r>
      <w:proofErr w:type="spellStart"/>
      <w:r w:rsidRPr="002508F0">
        <w:rPr>
          <w:bdr w:val="none" w:sz="0" w:space="0" w:color="auto" w:frame="1"/>
          <w:lang w:val="en-GB" w:eastAsia="en-GB"/>
        </w:rPr>
        <w:t>Kempannavar</w:t>
      </w:r>
      <w:proofErr w:type="spellEnd"/>
      <w:r w:rsidRPr="002508F0">
        <w:rPr>
          <w:bdr w:val="none" w:sz="0" w:space="0" w:color="auto" w:frame="1"/>
          <w:lang w:val="en-GB" w:eastAsia="en-GB"/>
        </w:rPr>
        <w:t xml:space="preserve"> School, </w:t>
      </w:r>
    </w:p>
    <w:p w14:paraId="7AA917B1" w14:textId="15EBCCD3" w:rsidR="0015538B" w:rsidRPr="002508F0" w:rsidRDefault="002508F0" w:rsidP="002508F0">
      <w:pPr>
        <w:pStyle w:val="ListBullet"/>
        <w:numPr>
          <w:ilvl w:val="0"/>
          <w:numId w:val="0"/>
        </w:numPr>
        <w:ind w:left="360"/>
        <w:rPr>
          <w:lang w:val="en-GB" w:eastAsia="en-GB"/>
        </w:rPr>
      </w:pPr>
      <w:r>
        <w:rPr>
          <w:bdr w:val="none" w:sz="0" w:space="0" w:color="auto" w:frame="1"/>
          <w:lang w:val="en-GB" w:eastAsia="en-GB"/>
        </w:rPr>
        <w:t xml:space="preserve">                                         </w:t>
      </w:r>
      <w:r w:rsidRPr="002508F0">
        <w:rPr>
          <w:bdr w:val="none" w:sz="0" w:space="0" w:color="auto" w:frame="1"/>
          <w:lang w:val="en-GB" w:eastAsia="en-GB"/>
        </w:rPr>
        <w:t xml:space="preserve">Ron Road, </w:t>
      </w:r>
      <w:proofErr w:type="spellStart"/>
      <w:r w:rsidRPr="002508F0">
        <w:rPr>
          <w:bdr w:val="none" w:sz="0" w:space="0" w:color="auto" w:frame="1"/>
          <w:lang w:val="en-GB" w:eastAsia="en-GB"/>
        </w:rPr>
        <w:t>Gajendragadh</w:t>
      </w:r>
      <w:proofErr w:type="spellEnd"/>
      <w:r w:rsidRPr="002508F0">
        <w:rPr>
          <w:bdr w:val="none" w:sz="0" w:space="0" w:color="auto" w:frame="1"/>
          <w:lang w:val="en-GB" w:eastAsia="en-GB"/>
        </w:rPr>
        <w:t xml:space="preserve">, </w:t>
      </w:r>
      <w:proofErr w:type="spellStart"/>
      <w:r w:rsidRPr="002508F0">
        <w:rPr>
          <w:bdr w:val="none" w:sz="0" w:space="0" w:color="auto" w:frame="1"/>
          <w:lang w:val="en-GB" w:eastAsia="en-GB"/>
        </w:rPr>
        <w:t>Gadag</w:t>
      </w:r>
      <w:proofErr w:type="spellEnd"/>
      <w:r w:rsidRPr="002508F0">
        <w:rPr>
          <w:bdr w:val="none" w:sz="0" w:space="0" w:color="auto" w:frame="1"/>
          <w:lang w:val="en-GB" w:eastAsia="en-GB"/>
        </w:rPr>
        <w:t xml:space="preserve"> Pin:         </w:t>
      </w:r>
      <w:r w:rsidRPr="002508F0">
        <w:rPr>
          <w:b/>
          <w:bCs/>
          <w:bdr w:val="none" w:sz="0" w:space="0" w:color="auto" w:frame="1"/>
          <w:lang w:val="en-GB" w:eastAsia="en-GB"/>
        </w:rPr>
        <w:t xml:space="preserve">                                  </w:t>
      </w:r>
    </w:p>
    <w:p w14:paraId="1CEC15C0" w14:textId="280B2518" w:rsidR="0015538B" w:rsidRDefault="0015538B" w:rsidP="00486277">
      <w:pPr>
        <w:pStyle w:val="Heading1"/>
      </w:pPr>
    </w:p>
    <w:p w14:paraId="219FE6C5" w14:textId="77777777" w:rsidR="0094155A" w:rsidRDefault="0094155A" w:rsidP="0094155A">
      <w:pPr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Declaration:</w:t>
      </w:r>
    </w:p>
    <w:p w14:paraId="0E64E64A" w14:textId="3C278173" w:rsidR="0094155A" w:rsidRDefault="0094155A" w:rsidP="0094155A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             The above furnished information </w:t>
      </w:r>
      <w:r>
        <w:rPr>
          <w:sz w:val="24"/>
          <w:szCs w:val="24"/>
        </w:rPr>
        <w:t xml:space="preserve">is </w:t>
      </w:r>
      <w:r>
        <w:rPr>
          <w:rFonts w:eastAsia="Calibri" w:cs="Calibri"/>
          <w:sz w:val="24"/>
          <w:szCs w:val="24"/>
        </w:rPr>
        <w:t>true and correct to the best of my knowledge.</w:t>
      </w:r>
    </w:p>
    <w:p w14:paraId="529DE3A1" w14:textId="0E3282F0" w:rsidR="0094155A" w:rsidRDefault="0094155A" w:rsidP="0094155A">
      <w:pPr>
        <w:rPr>
          <w:rFonts w:eastAsia="Calibri" w:cs="Calibri"/>
          <w:sz w:val="24"/>
          <w:szCs w:val="24"/>
        </w:rPr>
      </w:pPr>
    </w:p>
    <w:p w14:paraId="42D5F6CC" w14:textId="2569C022" w:rsidR="0094155A" w:rsidRDefault="0094155A" w:rsidP="0094155A">
      <w:pPr>
        <w:rPr>
          <w:rFonts w:eastAsia="Calibri" w:cs="Calibri"/>
          <w:sz w:val="24"/>
          <w:szCs w:val="24"/>
        </w:rPr>
      </w:pPr>
    </w:p>
    <w:p w14:paraId="64FCB1E4" w14:textId="77777777" w:rsidR="0094155A" w:rsidRDefault="0094155A" w:rsidP="0094155A">
      <w:pPr>
        <w:rPr>
          <w:rFonts w:eastAsia="Calibri" w:cs="Calibri"/>
          <w:sz w:val="24"/>
          <w:szCs w:val="24"/>
        </w:rPr>
      </w:pPr>
    </w:p>
    <w:p w14:paraId="4FE36CBD" w14:textId="77777777" w:rsidR="0094155A" w:rsidRDefault="0094155A" w:rsidP="0094155A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       </w:t>
      </w:r>
    </w:p>
    <w:p w14:paraId="62CF6FEA" w14:textId="77777777" w:rsidR="0094155A" w:rsidRPr="0094155A" w:rsidRDefault="0094155A" w:rsidP="0094155A">
      <w:pPr>
        <w:rPr>
          <w:rFonts w:eastAsia="Calibri" w:cs="Calibri"/>
          <w:b/>
          <w:bCs/>
          <w:sz w:val="24"/>
          <w:szCs w:val="24"/>
        </w:rPr>
      </w:pPr>
      <w:r w:rsidRPr="0094155A">
        <w:rPr>
          <w:rFonts w:eastAsia="Calibri" w:cs="Calibri"/>
          <w:b/>
          <w:bCs/>
          <w:sz w:val="24"/>
          <w:szCs w:val="24"/>
        </w:rPr>
        <w:t>Yours Sincerely,</w:t>
      </w:r>
    </w:p>
    <w:p w14:paraId="4B055B5E" w14:textId="77777777" w:rsidR="0094155A" w:rsidRPr="0094155A" w:rsidRDefault="0094155A" w:rsidP="0094155A">
      <w:pPr>
        <w:rPr>
          <w:rFonts w:eastAsia="Calibri" w:cs="Calibri"/>
          <w:b/>
          <w:bCs/>
          <w:sz w:val="24"/>
          <w:szCs w:val="24"/>
        </w:rPr>
      </w:pPr>
      <w:r w:rsidRPr="0094155A">
        <w:rPr>
          <w:rFonts w:eastAsia="Calibri" w:cs="Calibri"/>
          <w:b/>
          <w:bCs/>
          <w:sz w:val="24"/>
          <w:szCs w:val="24"/>
        </w:rPr>
        <w:t>Pooja S Hiremath</w:t>
      </w:r>
    </w:p>
    <w:p w14:paraId="4E9AC1FD" w14:textId="2210F090" w:rsidR="0015538B" w:rsidRDefault="0015538B" w:rsidP="00486277">
      <w:pPr>
        <w:pStyle w:val="Heading1"/>
      </w:pPr>
    </w:p>
    <w:p w14:paraId="7EE97C21" w14:textId="5E4C0A8D" w:rsidR="0015538B" w:rsidRDefault="0015538B" w:rsidP="00486277">
      <w:pPr>
        <w:pStyle w:val="Heading1"/>
      </w:pPr>
    </w:p>
    <w:p w14:paraId="263DBA23" w14:textId="291A8E4F" w:rsidR="0015538B" w:rsidRDefault="0015538B" w:rsidP="00486277">
      <w:pPr>
        <w:pStyle w:val="Heading1"/>
      </w:pPr>
    </w:p>
    <w:p w14:paraId="7AD22C03" w14:textId="6BEF5B95" w:rsidR="0015538B" w:rsidRDefault="0015538B" w:rsidP="00486277">
      <w:pPr>
        <w:pStyle w:val="Heading1"/>
      </w:pPr>
    </w:p>
    <w:p w14:paraId="589963EE" w14:textId="77777777" w:rsidR="0015538B" w:rsidRPr="00CF1A49" w:rsidRDefault="0015538B" w:rsidP="00486277">
      <w:pPr>
        <w:pStyle w:val="Heading1"/>
      </w:pPr>
    </w:p>
    <w:p w14:paraId="15410380" w14:textId="621F1A06" w:rsidR="00AD782D" w:rsidRPr="00CF1A49" w:rsidRDefault="00AD782D" w:rsidP="0062312F">
      <w:pPr>
        <w:pStyle w:val="Heading1"/>
      </w:pPr>
    </w:p>
    <w:p w14:paraId="317706A2" w14:textId="77777777" w:rsidR="0015538B" w:rsidRPr="006E1507" w:rsidRDefault="0015538B" w:rsidP="006E1507"/>
    <w:sectPr w:rsidR="0015538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BE15" w14:textId="77777777" w:rsidR="004751B2" w:rsidRDefault="004751B2" w:rsidP="0068194B">
      <w:r>
        <w:separator/>
      </w:r>
    </w:p>
    <w:p w14:paraId="1D81D60A" w14:textId="77777777" w:rsidR="004751B2" w:rsidRDefault="004751B2"/>
    <w:p w14:paraId="18FD1022" w14:textId="77777777" w:rsidR="004751B2" w:rsidRDefault="004751B2"/>
  </w:endnote>
  <w:endnote w:type="continuationSeparator" w:id="0">
    <w:p w14:paraId="7832C697" w14:textId="77777777" w:rsidR="004751B2" w:rsidRDefault="004751B2" w:rsidP="0068194B">
      <w:r>
        <w:continuationSeparator/>
      </w:r>
    </w:p>
    <w:p w14:paraId="4EF98517" w14:textId="77777777" w:rsidR="004751B2" w:rsidRDefault="004751B2"/>
    <w:p w14:paraId="5573B578" w14:textId="77777777" w:rsidR="004751B2" w:rsidRDefault="00475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ank Ruhl Libre">
    <w:charset w:val="B1"/>
    <w:family w:val="auto"/>
    <w:pitch w:val="variable"/>
    <w:sig w:usb0="00000807" w:usb1="40000001" w:usb2="00000000" w:usb3="00000000" w:csb0="000000A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83D3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B768A" w14:textId="77777777" w:rsidR="004751B2" w:rsidRDefault="004751B2" w:rsidP="0068194B">
      <w:r>
        <w:separator/>
      </w:r>
    </w:p>
    <w:p w14:paraId="45AF7C73" w14:textId="77777777" w:rsidR="004751B2" w:rsidRDefault="004751B2"/>
    <w:p w14:paraId="78462C54" w14:textId="77777777" w:rsidR="004751B2" w:rsidRDefault="004751B2"/>
  </w:footnote>
  <w:footnote w:type="continuationSeparator" w:id="0">
    <w:p w14:paraId="4FEDBE5E" w14:textId="77777777" w:rsidR="004751B2" w:rsidRDefault="004751B2" w:rsidP="0068194B">
      <w:r>
        <w:continuationSeparator/>
      </w:r>
    </w:p>
    <w:p w14:paraId="6EAD008D" w14:textId="77777777" w:rsidR="004751B2" w:rsidRDefault="004751B2"/>
    <w:p w14:paraId="7DFB0A58" w14:textId="77777777" w:rsidR="004751B2" w:rsidRDefault="004751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174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D64A96" wp14:editId="00F84E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2F2980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BC5A3B"/>
    <w:multiLevelType w:val="hybridMultilevel"/>
    <w:tmpl w:val="82CEB814"/>
    <w:lvl w:ilvl="0" w:tplc="08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1" w15:restartNumberingAfterBreak="0">
    <w:nsid w:val="106F2AA7"/>
    <w:multiLevelType w:val="hybridMultilevel"/>
    <w:tmpl w:val="F54890D6"/>
    <w:lvl w:ilvl="0" w:tplc="08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5722E6"/>
    <w:multiLevelType w:val="multilevel"/>
    <w:tmpl w:val="1A7E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7D5A7A"/>
    <w:multiLevelType w:val="hybridMultilevel"/>
    <w:tmpl w:val="71C61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25F34FF"/>
    <w:multiLevelType w:val="multilevel"/>
    <w:tmpl w:val="9D0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61C93"/>
    <w:multiLevelType w:val="multilevel"/>
    <w:tmpl w:val="B3A2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D80C2C"/>
    <w:multiLevelType w:val="multilevel"/>
    <w:tmpl w:val="38F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D8769B"/>
    <w:multiLevelType w:val="hybridMultilevel"/>
    <w:tmpl w:val="B4689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9291D"/>
    <w:multiLevelType w:val="multilevel"/>
    <w:tmpl w:val="124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C17E44"/>
    <w:multiLevelType w:val="multilevel"/>
    <w:tmpl w:val="93EC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6024720">
    <w:abstractNumId w:val="9"/>
  </w:num>
  <w:num w:numId="2" w16cid:durableId="1785495414">
    <w:abstractNumId w:val="8"/>
  </w:num>
  <w:num w:numId="3" w16cid:durableId="115686617">
    <w:abstractNumId w:val="7"/>
  </w:num>
  <w:num w:numId="4" w16cid:durableId="1442726047">
    <w:abstractNumId w:val="6"/>
  </w:num>
  <w:num w:numId="5" w16cid:durableId="1049063268">
    <w:abstractNumId w:val="12"/>
  </w:num>
  <w:num w:numId="6" w16cid:durableId="2021003114">
    <w:abstractNumId w:val="3"/>
  </w:num>
  <w:num w:numId="7" w16cid:durableId="1048992951">
    <w:abstractNumId w:val="15"/>
  </w:num>
  <w:num w:numId="8" w16cid:durableId="1495029170">
    <w:abstractNumId w:val="2"/>
  </w:num>
  <w:num w:numId="9" w16cid:durableId="312686061">
    <w:abstractNumId w:val="19"/>
  </w:num>
  <w:num w:numId="10" w16cid:durableId="914706122">
    <w:abstractNumId w:val="5"/>
  </w:num>
  <w:num w:numId="11" w16cid:durableId="606236425">
    <w:abstractNumId w:val="4"/>
  </w:num>
  <w:num w:numId="12" w16cid:durableId="399906656">
    <w:abstractNumId w:val="1"/>
  </w:num>
  <w:num w:numId="13" w16cid:durableId="1248156296">
    <w:abstractNumId w:val="0"/>
  </w:num>
  <w:num w:numId="14" w16cid:durableId="198054339">
    <w:abstractNumId w:val="22"/>
  </w:num>
  <w:num w:numId="15" w16cid:durableId="2085028543">
    <w:abstractNumId w:val="13"/>
  </w:num>
  <w:num w:numId="16" w16cid:durableId="154037448">
    <w:abstractNumId w:val="17"/>
  </w:num>
  <w:num w:numId="17" w16cid:durableId="341275911">
    <w:abstractNumId w:val="16"/>
  </w:num>
  <w:num w:numId="18" w16cid:durableId="1456019068">
    <w:abstractNumId w:val="20"/>
  </w:num>
  <w:num w:numId="19" w16cid:durableId="313605374">
    <w:abstractNumId w:val="11"/>
  </w:num>
  <w:num w:numId="20" w16cid:durableId="648242205">
    <w:abstractNumId w:val="10"/>
  </w:num>
  <w:num w:numId="21" w16cid:durableId="638926956">
    <w:abstractNumId w:val="14"/>
  </w:num>
  <w:num w:numId="22" w16cid:durableId="836311184">
    <w:abstractNumId w:val="21"/>
  </w:num>
  <w:num w:numId="23" w16cid:durableId="19774927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53"/>
    <w:rsid w:val="000001EF"/>
    <w:rsid w:val="00007322"/>
    <w:rsid w:val="00007728"/>
    <w:rsid w:val="00022EB2"/>
    <w:rsid w:val="00024584"/>
    <w:rsid w:val="00024730"/>
    <w:rsid w:val="00034773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5538B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08F0"/>
    <w:rsid w:val="002617AE"/>
    <w:rsid w:val="002638D0"/>
    <w:rsid w:val="002647D3"/>
    <w:rsid w:val="00275EAE"/>
    <w:rsid w:val="00287942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3FD9"/>
    <w:rsid w:val="00437E8C"/>
    <w:rsid w:val="00440225"/>
    <w:rsid w:val="004726BC"/>
    <w:rsid w:val="00474105"/>
    <w:rsid w:val="004751B2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826CF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2D0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155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6B96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6B53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038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28794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ooj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9FE52BE0C840E4A644C890FE54B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5E1E-22B5-4341-86EE-9B6521C63081}"/>
      </w:docPartPr>
      <w:docPartBody>
        <w:p w:rsidR="008E1653" w:rsidRDefault="00000000">
          <w:pPr>
            <w:pStyle w:val="369FE52BE0C840E4A644C890FE54B2E4"/>
          </w:pPr>
          <w:r w:rsidRPr="00CF1A49">
            <w:t>Phone</w:t>
          </w:r>
        </w:p>
      </w:docPartBody>
    </w:docPart>
    <w:docPart>
      <w:docPartPr>
        <w:name w:val="728E42FCCA024C79B50EE115F7C2F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12A20-166F-4538-A681-97AB737B1559}"/>
      </w:docPartPr>
      <w:docPartBody>
        <w:p w:rsidR="008E1653" w:rsidRDefault="00000000">
          <w:pPr>
            <w:pStyle w:val="728E42FCCA024C79B50EE115F7C2F393"/>
          </w:pPr>
          <w:r w:rsidRPr="00CF1A49">
            <w:t>Email</w:t>
          </w:r>
        </w:p>
      </w:docPartBody>
    </w:docPart>
    <w:docPart>
      <w:docPartPr>
        <w:name w:val="EC2AB26EC1B044EF9E019C37C116D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D9018-9E3A-45CD-BB12-BE648D64854B}"/>
      </w:docPartPr>
      <w:docPartBody>
        <w:p w:rsidR="008E1653" w:rsidRDefault="00000000">
          <w:pPr>
            <w:pStyle w:val="EC2AB26EC1B044EF9E019C37C116D80E"/>
          </w:pPr>
          <w:r w:rsidRPr="00CF1A49">
            <w:t>Experience</w:t>
          </w:r>
        </w:p>
      </w:docPartBody>
    </w:docPart>
    <w:docPart>
      <w:docPartPr>
        <w:name w:val="074A5B73C3704531BEDC85367343E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EC88E-EBC9-4573-87B0-B076DA5E9358}"/>
      </w:docPartPr>
      <w:docPartBody>
        <w:p w:rsidR="008E1653" w:rsidRDefault="00000000">
          <w:pPr>
            <w:pStyle w:val="074A5B73C3704531BEDC85367343EEF5"/>
          </w:pPr>
          <w:r w:rsidRPr="00CF1A49">
            <w:t>Education</w:t>
          </w:r>
        </w:p>
      </w:docPartBody>
    </w:docPart>
    <w:docPart>
      <w:docPartPr>
        <w:name w:val="F91DEB99D0B94776ABB206A93F991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8152-F986-4AB6-BE5E-716D10579EBE}"/>
      </w:docPartPr>
      <w:docPartBody>
        <w:p w:rsidR="008E1653" w:rsidRDefault="00000000">
          <w:pPr>
            <w:pStyle w:val="F91DEB99D0B94776ABB206A93F991F7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ank Ruhl Libre">
    <w:charset w:val="B1"/>
    <w:family w:val="auto"/>
    <w:pitch w:val="variable"/>
    <w:sig w:usb0="00000807" w:usb1="40000001" w:usb2="00000000" w:usb3="00000000" w:csb0="000000A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77"/>
    <w:rsid w:val="00051C14"/>
    <w:rsid w:val="00574277"/>
    <w:rsid w:val="008E1653"/>
    <w:rsid w:val="00D3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69FE52BE0C840E4A644C890FE54B2E4">
    <w:name w:val="369FE52BE0C840E4A644C890FE54B2E4"/>
  </w:style>
  <w:style w:type="paragraph" w:customStyle="1" w:styleId="728E42FCCA024C79B50EE115F7C2F393">
    <w:name w:val="728E42FCCA024C79B50EE115F7C2F393"/>
  </w:style>
  <w:style w:type="paragraph" w:customStyle="1" w:styleId="EC2AB26EC1B044EF9E019C37C116D80E">
    <w:name w:val="EC2AB26EC1B044EF9E019C37C116D80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74A5B73C3704531BEDC85367343EEF5">
    <w:name w:val="074A5B73C3704531BEDC85367343EEF5"/>
  </w:style>
  <w:style w:type="paragraph" w:customStyle="1" w:styleId="F91DEB99D0B94776ABB206A93F991F7D">
    <w:name w:val="F91DEB99D0B94776ABB206A93F991F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2023-01-26T17:23:00Z</dcterms:created>
  <dcterms:modified xsi:type="dcterms:W3CDTF">2023-09-24T18:44:00Z</dcterms:modified>
  <cp:category/>
</cp:coreProperties>
</file>