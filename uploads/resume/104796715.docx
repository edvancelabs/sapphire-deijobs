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C748" w14:textId="54D0141E" w:rsidR="00D944B4" w:rsidRPr="004C4426" w:rsidRDefault="009A7971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b/>
          <w:smallCaps/>
          <w:sz w:val="4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241DC7AE" wp14:editId="241DC7AF">
            <wp:simplePos x="0" y="0"/>
            <wp:positionH relativeFrom="column">
              <wp:posOffset>6022340</wp:posOffset>
            </wp:positionH>
            <wp:positionV relativeFrom="paragraph">
              <wp:posOffset>58362</wp:posOffset>
            </wp:positionV>
            <wp:extent cx="654924" cy="789709"/>
            <wp:effectExtent l="19050" t="19050" r="12065" b="10795"/>
            <wp:wrapNone/>
            <wp:docPr id="2" name="Picture 0" descr="DSC_14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47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24" cy="7897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31F">
        <w:rPr>
          <w:rFonts w:ascii="Times New Roman" w:hAnsi="Times New Roman" w:cs="Times New Roman"/>
          <w:b/>
          <w:smallCaps/>
          <w:sz w:val="40"/>
          <w:szCs w:val="20"/>
          <w:lang w:val="en-US"/>
        </w:rPr>
        <w:softHyphen/>
      </w:r>
      <w:r w:rsidR="0081067F" w:rsidRPr="0081067F">
        <w:rPr>
          <w:rFonts w:ascii="Times New Roman" w:hAnsi="Times New Roman" w:cs="Times New Roman"/>
          <w:b/>
          <w:smallCaps/>
          <w:sz w:val="40"/>
          <w:szCs w:val="20"/>
          <w:lang w:val="en-US"/>
        </w:rPr>
        <w:t>Shiba Prasad Padhy</w:t>
      </w:r>
      <w:r>
        <w:rPr>
          <w:rFonts w:ascii="Times New Roman" w:hAnsi="Times New Roman" w:cs="Times New Roman"/>
          <w:b/>
          <w:smallCaps/>
          <w:sz w:val="40"/>
          <w:szCs w:val="20"/>
          <w:lang w:val="en-US"/>
        </w:rPr>
        <w:t xml:space="preserve"> </w:t>
      </w:r>
    </w:p>
    <w:p w14:paraId="241DC749" w14:textId="77777777" w:rsidR="00D944B4" w:rsidRPr="004C4426" w:rsidRDefault="00D944B4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b/>
          <w:sz w:val="10"/>
          <w:szCs w:val="20"/>
        </w:rPr>
      </w:pPr>
    </w:p>
    <w:p w14:paraId="241DC74A" w14:textId="77777777" w:rsidR="00D944B4" w:rsidRPr="004C4426" w:rsidRDefault="00D944B4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sz w:val="20"/>
        </w:rPr>
      </w:pPr>
      <w:r w:rsidRPr="004C4426">
        <w:rPr>
          <w:rFonts w:ascii="Times New Roman" w:hAnsi="Times New Roman" w:cs="Times New Roman"/>
          <w:b/>
          <w:sz w:val="24"/>
          <w:szCs w:val="24"/>
        </w:rPr>
        <w:sym w:font="Webdings" w:char="F0FD"/>
      </w:r>
      <w:r w:rsidR="00C70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971">
        <w:rPr>
          <w:rFonts w:ascii="Times New Roman" w:hAnsi="Times New Roman" w:cs="Times New Roman"/>
          <w:sz w:val="20"/>
        </w:rPr>
        <w:t>Hyderabad, India</w:t>
      </w:r>
    </w:p>
    <w:p w14:paraId="241DC74B" w14:textId="77777777" w:rsidR="00D944B4" w:rsidRPr="004C4426" w:rsidRDefault="00D944B4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sz w:val="20"/>
        </w:rPr>
      </w:pPr>
      <w:r w:rsidRPr="004C4426">
        <w:rPr>
          <w:rFonts w:ascii="Times New Roman" w:hAnsi="Times New Roman" w:cs="Times New Roman"/>
          <w:b/>
          <w:sz w:val="24"/>
        </w:rPr>
        <w:sym w:font="Wingdings" w:char="F029"/>
      </w:r>
      <w:r w:rsidR="00C7080D">
        <w:rPr>
          <w:rFonts w:ascii="Times New Roman" w:hAnsi="Times New Roman" w:cs="Times New Roman"/>
          <w:b/>
          <w:sz w:val="24"/>
        </w:rPr>
        <w:t xml:space="preserve"> </w:t>
      </w:r>
      <w:r w:rsidRPr="004C4426">
        <w:rPr>
          <w:rFonts w:ascii="Times New Roman" w:hAnsi="Times New Roman" w:cs="Times New Roman"/>
          <w:sz w:val="20"/>
        </w:rPr>
        <w:t xml:space="preserve">+91 </w:t>
      </w:r>
      <w:r w:rsidR="009A7971" w:rsidRPr="009A7971">
        <w:rPr>
          <w:rFonts w:ascii="Times New Roman" w:hAnsi="Times New Roman" w:cs="Times New Roman"/>
          <w:sz w:val="20"/>
          <w:lang w:val="en-US"/>
        </w:rPr>
        <w:t>9716527992</w:t>
      </w:r>
      <w:r w:rsidR="009A7971">
        <w:rPr>
          <w:rFonts w:ascii="Times New Roman" w:hAnsi="Times New Roman" w:cs="Times New Roman"/>
          <w:sz w:val="20"/>
          <w:lang w:val="en-US"/>
        </w:rPr>
        <w:t xml:space="preserve"> / </w:t>
      </w:r>
      <w:r w:rsidR="009A7971" w:rsidRPr="009A7971">
        <w:rPr>
          <w:rFonts w:ascii="Times New Roman" w:hAnsi="Times New Roman" w:cs="Times New Roman"/>
          <w:sz w:val="20"/>
          <w:lang w:val="en-US"/>
        </w:rPr>
        <w:t>8587012858</w:t>
      </w:r>
    </w:p>
    <w:p w14:paraId="241DC74C" w14:textId="77777777" w:rsidR="00D944B4" w:rsidRPr="004C4426" w:rsidRDefault="00D944B4" w:rsidP="00D944B4">
      <w:pPr>
        <w:pStyle w:val="NoSpacing"/>
        <w:shd w:val="clear" w:color="auto" w:fill="FFFFFF" w:themeFill="background1"/>
        <w:ind w:firstLine="0"/>
        <w:rPr>
          <w:rFonts w:ascii="Times New Roman" w:hAnsi="Times New Roman" w:cs="Times New Roman"/>
          <w:sz w:val="20"/>
        </w:rPr>
      </w:pPr>
      <w:r w:rsidRPr="004C4426">
        <w:rPr>
          <w:rFonts w:ascii="Times New Roman" w:hAnsi="Times New Roman" w:cs="Times New Roman"/>
          <w:b/>
          <w:sz w:val="24"/>
        </w:rPr>
        <w:sym w:font="Wingdings" w:char="F02A"/>
      </w:r>
      <w:r w:rsidRPr="004C4426">
        <w:rPr>
          <w:rFonts w:ascii="Times New Roman" w:hAnsi="Times New Roman" w:cs="Times New Roman"/>
          <w:b/>
          <w:sz w:val="24"/>
        </w:rPr>
        <w:t xml:space="preserve"> </w:t>
      </w:r>
      <w:r w:rsidR="009A7971" w:rsidRPr="009A7971">
        <w:rPr>
          <w:rFonts w:ascii="Times New Roman" w:hAnsi="Times New Roman" w:cs="Times New Roman"/>
          <w:sz w:val="20"/>
          <w:lang w:val="en-US"/>
        </w:rPr>
        <w:t>shibapadhy1981@Gmail.com</w:t>
      </w:r>
      <w:r w:rsidR="009A7971">
        <w:rPr>
          <w:rFonts w:ascii="Times New Roman" w:hAnsi="Times New Roman" w:cs="Times New Roman"/>
          <w:sz w:val="20"/>
          <w:lang w:val="en-US"/>
        </w:rPr>
        <w:t xml:space="preserve"> / </w:t>
      </w:r>
      <w:r w:rsidR="009A7971" w:rsidRPr="009A7971">
        <w:rPr>
          <w:rFonts w:ascii="Times New Roman" w:hAnsi="Times New Roman" w:cs="Times New Roman"/>
          <w:sz w:val="20"/>
          <w:lang w:val="en-US"/>
        </w:rPr>
        <w:t>y2kpadhy@yahoo.com</w:t>
      </w:r>
    </w:p>
    <w:p w14:paraId="241DC74D" w14:textId="77777777" w:rsidR="00D944B4" w:rsidRPr="004C4426" w:rsidRDefault="00D944B4" w:rsidP="00D944B4">
      <w:pPr>
        <w:pStyle w:val="NoSpacing"/>
        <w:ind w:firstLine="0"/>
        <w:rPr>
          <w:rFonts w:ascii="Times New Roman" w:hAnsi="Times New Roman" w:cs="Times New Roman"/>
          <w:sz w:val="10"/>
          <w:szCs w:val="10"/>
        </w:rPr>
      </w:pPr>
    </w:p>
    <w:p w14:paraId="241DC74E" w14:textId="77777777" w:rsidR="00D944B4" w:rsidRPr="004C4426" w:rsidRDefault="00D944B4" w:rsidP="00D944B4">
      <w:pPr>
        <w:pStyle w:val="NoSpacing"/>
        <w:shd w:val="clear" w:color="auto" w:fill="632423" w:themeFill="accent2" w:themeFillShade="80"/>
        <w:ind w:firstLine="0"/>
        <w:rPr>
          <w:rFonts w:ascii="Times New Roman" w:hAnsi="Times New Roman" w:cs="Times New Roman"/>
          <w:sz w:val="2"/>
          <w:szCs w:val="10"/>
        </w:rPr>
      </w:pPr>
    </w:p>
    <w:p w14:paraId="241DC74F" w14:textId="77777777" w:rsidR="00D944B4" w:rsidRPr="004C4426" w:rsidRDefault="00D944B4" w:rsidP="00D944B4">
      <w:pPr>
        <w:pStyle w:val="NoSpacing"/>
        <w:ind w:firstLine="0"/>
        <w:rPr>
          <w:rFonts w:ascii="Times New Roman" w:hAnsi="Times New Roman" w:cs="Times New Roman"/>
          <w:sz w:val="20"/>
          <w:szCs w:val="20"/>
        </w:rPr>
      </w:pPr>
    </w:p>
    <w:p w14:paraId="241DC750" w14:textId="21652D8D" w:rsidR="00D944B4" w:rsidRPr="00F5281C" w:rsidRDefault="009A7971" w:rsidP="00D944B4">
      <w:pPr>
        <w:pStyle w:val="NoSpacing"/>
        <w:shd w:val="clear" w:color="auto" w:fill="F2DBDB" w:themeFill="accent2" w:themeFillTint="33"/>
        <w:ind w:firstLine="0"/>
        <w:jc w:val="center"/>
        <w:rPr>
          <w:rFonts w:ascii="Times New Roman" w:hAnsi="Times New Roman" w:cs="Times New Roman"/>
          <w:b/>
          <w:smallCaps/>
          <w:color w:val="000000" w:themeColor="text1"/>
          <w:sz w:val="30"/>
          <w:szCs w:val="30"/>
        </w:rPr>
      </w:pPr>
      <w:r w:rsidRPr="009A7971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>Manager</w:t>
      </w:r>
      <w:r w:rsidR="00A87D46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 xml:space="preserve"> </w:t>
      </w:r>
      <w:r w:rsidRPr="009A7971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>/</w:t>
      </w:r>
      <w:r w:rsidR="00A87D46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 xml:space="preserve"> </w:t>
      </w:r>
      <w:r w:rsidRPr="009A7971">
        <w:rPr>
          <w:rFonts w:ascii="Times New Roman" w:hAnsi="Times New Roman" w:cs="Times New Roman"/>
          <w:b/>
          <w:smallCaps/>
          <w:color w:val="000000" w:themeColor="text1"/>
          <w:sz w:val="40"/>
          <w:szCs w:val="20"/>
          <w:lang w:val="en-US"/>
        </w:rPr>
        <w:t>Sr. Manager (Operations)</w:t>
      </w:r>
    </w:p>
    <w:p w14:paraId="241DC751" w14:textId="77777777" w:rsidR="00D944B4" w:rsidRPr="00F5281C" w:rsidRDefault="00D944B4" w:rsidP="00D944B4">
      <w:pPr>
        <w:pStyle w:val="NoSpacing"/>
        <w:shd w:val="clear" w:color="auto" w:fill="F2DBDB" w:themeFill="accent2" w:themeFillTint="33"/>
        <w:ind w:firstLine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241DC752" w14:textId="426680F7" w:rsidR="00D944B4" w:rsidRPr="0012046D" w:rsidRDefault="0093390A" w:rsidP="00D944B4">
      <w:pPr>
        <w:pStyle w:val="NoSpacing"/>
        <w:shd w:val="clear" w:color="auto" w:fill="F2DBDB" w:themeFill="accent2" w:themeFillTint="33"/>
        <w:ind w:firstLine="0"/>
        <w:jc w:val="center"/>
        <w:rPr>
          <w:rFonts w:ascii="Times New Roman" w:hAnsi="Times New Roman" w:cs="Times New Roman"/>
          <w:iCs/>
          <w:sz w:val="20"/>
          <w:szCs w:val="18"/>
        </w:rPr>
      </w:pPr>
      <w:r w:rsidRPr="0012046D">
        <w:rPr>
          <w:rFonts w:ascii="Times New Roman" w:hAnsi="Times New Roman" w:cs="Times New Roman"/>
          <w:iCs/>
          <w:sz w:val="20"/>
          <w:szCs w:val="18"/>
        </w:rPr>
        <w:t xml:space="preserve">Retired </w:t>
      </w:r>
      <w:r w:rsidR="00615AE1" w:rsidRPr="0012046D">
        <w:rPr>
          <w:rFonts w:ascii="Times New Roman" w:hAnsi="Times New Roman" w:cs="Times New Roman"/>
          <w:iCs/>
          <w:sz w:val="20"/>
          <w:szCs w:val="18"/>
        </w:rPr>
        <w:t xml:space="preserve">Air Force Veteran </w:t>
      </w:r>
      <w:r w:rsidR="00A73122" w:rsidRPr="0012046D">
        <w:rPr>
          <w:rFonts w:ascii="Times New Roman" w:hAnsi="Times New Roman" w:cs="Times New Roman"/>
          <w:iCs/>
          <w:sz w:val="20"/>
          <w:szCs w:val="18"/>
        </w:rPr>
        <w:t>with 26</w:t>
      </w:r>
      <w:r w:rsidR="00D16F8C" w:rsidRPr="0012046D">
        <w:rPr>
          <w:rFonts w:ascii="Times New Roman" w:hAnsi="Times New Roman" w:cs="Times New Roman"/>
          <w:iCs/>
          <w:sz w:val="20"/>
          <w:szCs w:val="18"/>
        </w:rPr>
        <w:t>+</w:t>
      </w:r>
      <w:r w:rsidR="00A73122" w:rsidRPr="0012046D">
        <w:rPr>
          <w:rFonts w:ascii="Times New Roman" w:hAnsi="Times New Roman" w:cs="Times New Roman"/>
          <w:iCs/>
          <w:sz w:val="20"/>
          <w:szCs w:val="18"/>
        </w:rPr>
        <w:t xml:space="preserve"> years of experience in operations, office administration, and process development</w:t>
      </w:r>
      <w:r w:rsidR="00824540">
        <w:rPr>
          <w:rFonts w:ascii="Times New Roman" w:hAnsi="Times New Roman" w:cs="Times New Roman"/>
          <w:iCs/>
          <w:sz w:val="20"/>
          <w:szCs w:val="18"/>
        </w:rPr>
        <w:t>, Content Moderation</w:t>
      </w:r>
      <w:r w:rsidR="00A73122" w:rsidRPr="0012046D">
        <w:rPr>
          <w:rFonts w:ascii="Times New Roman" w:hAnsi="Times New Roman" w:cs="Times New Roman"/>
          <w:iCs/>
          <w:sz w:val="20"/>
          <w:szCs w:val="18"/>
        </w:rPr>
        <w:t xml:space="preserve"> across diverse organizations. Seeking challenging senior managerial assignments with a reputed organization to utilize acquired skills in accomplishing organizational growth objectives</w:t>
      </w:r>
    </w:p>
    <w:p w14:paraId="241DC753" w14:textId="77777777" w:rsidR="00D944B4" w:rsidRPr="004C4426" w:rsidRDefault="00D944B4" w:rsidP="00D944B4">
      <w:pPr>
        <w:pStyle w:val="NoSpacing"/>
        <w:tabs>
          <w:tab w:val="left" w:pos="7327"/>
        </w:tabs>
        <w:ind w:firstLine="0"/>
        <w:rPr>
          <w:rFonts w:ascii="Times New Roman" w:hAnsi="Times New Roman" w:cs="Times New Roman"/>
          <w:sz w:val="20"/>
          <w:szCs w:val="10"/>
        </w:rPr>
      </w:pPr>
      <w:r w:rsidRPr="004C4426">
        <w:rPr>
          <w:rFonts w:ascii="Times New Roman" w:hAnsi="Times New Roman" w:cs="Times New Roman"/>
          <w:sz w:val="10"/>
          <w:szCs w:val="10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3699"/>
        <w:gridCol w:w="6980"/>
      </w:tblGrid>
      <w:tr w:rsidR="00D944B4" w:rsidRPr="004C4426" w14:paraId="241DC775" w14:textId="77777777" w:rsidTr="00790916">
        <w:trPr>
          <w:trHeight w:val="5175"/>
        </w:trPr>
        <w:tc>
          <w:tcPr>
            <w:tcW w:w="3780" w:type="dxa"/>
            <w:shd w:val="clear" w:color="auto" w:fill="F2DBDB" w:themeFill="accent2" w:themeFillTint="33"/>
          </w:tcPr>
          <w:p w14:paraId="241DC754" w14:textId="77777777" w:rsidR="00D944B4" w:rsidRPr="009A0EE1" w:rsidRDefault="00D944B4" w:rsidP="00790916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left" w:pos="3942"/>
                <w:tab w:val="right" w:pos="10080"/>
              </w:tabs>
              <w:spacing w:before="0"/>
              <w:ind w:left="-108" w:right="-108" w:firstLine="108"/>
              <w:jc w:val="center"/>
              <w:rPr>
                <w:caps w:val="0"/>
                <w:smallCaps/>
                <w:color w:val="FFFFFF" w:themeColor="background1"/>
                <w:szCs w:val="24"/>
              </w:rPr>
            </w:pPr>
            <w:r w:rsidRPr="009A0EE1">
              <w:rPr>
                <w:caps w:val="0"/>
                <w:smallCaps/>
                <w:color w:val="FFFFFF" w:themeColor="background1"/>
                <w:szCs w:val="24"/>
              </w:rPr>
              <w:t>Core Skills</w:t>
            </w:r>
          </w:p>
          <w:p w14:paraId="241DC755" w14:textId="77777777" w:rsidR="00D944B4" w:rsidRPr="004C4426" w:rsidRDefault="00D944B4" w:rsidP="00790916">
            <w:pPr>
              <w:pStyle w:val="ListParagraph"/>
              <w:tabs>
                <w:tab w:val="left" w:pos="0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10"/>
                <w:szCs w:val="18"/>
                <w:lang w:val="en-IN"/>
              </w:rPr>
            </w:pPr>
          </w:p>
          <w:p w14:paraId="241DC756" w14:textId="3C9A81E4" w:rsidR="00D944B4" w:rsidRPr="009E2C3D" w:rsidRDefault="009E2C3D" w:rsidP="00790916">
            <w:pPr>
              <w:rPr>
                <w:b/>
                <w:color w:val="1F497D" w:themeColor="text2"/>
                <w:sz w:val="22"/>
              </w:rPr>
            </w:pPr>
            <w:r w:rsidRPr="00E54F62">
              <w:rPr>
                <w:b/>
                <w:color w:val="FF0000"/>
                <w:sz w:val="20"/>
              </w:rPr>
              <w:t xml:space="preserve"> </w:t>
            </w:r>
            <w:r w:rsidRPr="0012046D">
              <w:rPr>
                <w:b/>
                <w:sz w:val="20"/>
              </w:rPr>
              <w:t>Operations Management</w:t>
            </w:r>
          </w:p>
          <w:p w14:paraId="241DC757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9744" behindDoc="0" locked="0" layoutInCell="1" allowOverlap="1" wp14:anchorId="241DC7B0" wp14:editId="241DC7B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65404</wp:posOffset>
                      </wp:positionV>
                      <wp:extent cx="2103120" cy="0"/>
                      <wp:effectExtent l="0" t="19050" r="11430" b="3810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B363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.3pt;margin-top:5.15pt;width:165.6pt;height:0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41DC7B2" wp14:editId="241DC7B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69849</wp:posOffset>
                      </wp:positionV>
                      <wp:extent cx="2182495" cy="0"/>
                      <wp:effectExtent l="0" t="19050" r="27305" b="3810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143B1" id="Straight Arrow Connector 22" o:spid="_x0000_s1026" type="#_x0000_t32" style="position:absolute;margin-left:.6pt;margin-top:5.5pt;width:171.8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" strokecolor="white [3212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3" distB="4294967293" distL="114300" distR="114300" simplePos="0" relativeHeight="251669504" behindDoc="0" locked="0" layoutInCell="1" allowOverlap="1" wp14:anchorId="241DC7B4" wp14:editId="241DC7B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68579</wp:posOffset>
                      </wp:positionV>
                      <wp:extent cx="2023110" cy="0"/>
                      <wp:effectExtent l="0" t="19050" r="15240" b="1905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11F87" id="Straight Arrow Connector 25" o:spid="_x0000_s1026" type="#_x0000_t32" style="position:absolute;margin-left:.3pt;margin-top:5.4pt;width:159.3pt;height:0;z-index:2516695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" strokecolor="#f2f2f2 [3041]" strokeweight="3pt">
                      <v:shadow color="#622423 [1605]" opacity=".5" offset="1pt"/>
                    </v:shape>
                  </w:pict>
                </mc:Fallback>
              </mc:AlternateContent>
            </w:r>
          </w:p>
          <w:p w14:paraId="241DC758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 Management</w:t>
            </w:r>
          </w:p>
          <w:p w14:paraId="241DC759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0528" behindDoc="0" locked="0" layoutInCell="1" allowOverlap="1" wp14:anchorId="241DC7B6" wp14:editId="241DC7B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87629</wp:posOffset>
                      </wp:positionV>
                      <wp:extent cx="2057400" cy="0"/>
                      <wp:effectExtent l="0" t="19050" r="19050" b="3810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CC851" id="Straight Arrow Connector 21" o:spid="_x0000_s1026" type="#_x0000_t32" style="position:absolute;margin-left:.6pt;margin-top:6.9pt;width:162pt;height:0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241DC7B8" wp14:editId="241DC7B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88264</wp:posOffset>
                      </wp:positionV>
                      <wp:extent cx="2182495" cy="0"/>
                      <wp:effectExtent l="0" t="19050" r="27305" b="3810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7950B" id="Straight Arrow Connector 20" o:spid="_x0000_s1026" type="#_x0000_t32" style="position:absolute;margin-left:.6pt;margin-top:6.95pt;width:171.8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" strokecolor="white [3212]" strokeweight="4.5pt"/>
                  </w:pict>
                </mc:Fallback>
              </mc:AlternateContent>
            </w:r>
          </w:p>
          <w:p w14:paraId="241DC75A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Logistics &amp; Inventory Management</w:t>
            </w:r>
          </w:p>
          <w:p w14:paraId="241DC75B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241DC7BA" wp14:editId="241DC7B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88899</wp:posOffset>
                      </wp:positionV>
                      <wp:extent cx="2182495" cy="0"/>
                      <wp:effectExtent l="0" t="19050" r="27305" b="3810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00E19" id="Straight Arrow Connector 19" o:spid="_x0000_s1026" type="#_x0000_t32" style="position:absolute;margin-left:.6pt;margin-top:7pt;width:171.8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ArHpVNgAAAAHAQAADwAA&#10;AAAAAAAAAAAAAAApBAAAZHJzL2Rvd25yZXYueG1sUEsFBgAAAAAEAAQA8wAAAC4FAAAAAA==&#10;" strokecolor="white [3212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1552" behindDoc="0" locked="0" layoutInCell="1" allowOverlap="1" wp14:anchorId="241DC7BC" wp14:editId="241DC7B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87629</wp:posOffset>
                      </wp:positionV>
                      <wp:extent cx="2023110" cy="0"/>
                      <wp:effectExtent l="0" t="19050" r="15240" b="3810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1595D" id="Straight Arrow Connector 18" o:spid="_x0000_s1026" type="#_x0000_t32" style="position:absolute;margin-left:.3pt;margin-top:6.9pt;width:159.3pt;height:0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gE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" strokecolor="#622423 [1605]" strokeweight="4.5pt"/>
                  </w:pict>
                </mc:Fallback>
              </mc:AlternateContent>
            </w:r>
          </w:p>
          <w:p w14:paraId="241DC75C" w14:textId="371AF2AF" w:rsidR="00D944B4" w:rsidRPr="0012046D" w:rsidRDefault="009E2C3D" w:rsidP="00790916">
            <w:pPr>
              <w:rPr>
                <w:b/>
                <w:sz w:val="20"/>
              </w:rPr>
            </w:pPr>
            <w:r w:rsidRPr="0012046D">
              <w:rPr>
                <w:b/>
                <w:sz w:val="20"/>
              </w:rPr>
              <w:t>Stra</w:t>
            </w:r>
            <w:r w:rsidR="00E54F62" w:rsidRPr="0012046D">
              <w:rPr>
                <w:b/>
                <w:sz w:val="20"/>
              </w:rPr>
              <w:t>tegy Planning</w:t>
            </w:r>
          </w:p>
          <w:p w14:paraId="241DC75D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4384" behindDoc="0" locked="0" layoutInCell="1" allowOverlap="1" wp14:anchorId="241DC7BE" wp14:editId="241DC7B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88264</wp:posOffset>
                      </wp:positionV>
                      <wp:extent cx="2182495" cy="0"/>
                      <wp:effectExtent l="0" t="19050" r="27305" b="3810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9C69E" id="Straight Arrow Connector 17" o:spid="_x0000_s1026" type="#_x0000_t32" style="position:absolute;margin-left:.6pt;margin-top:6.95pt;width:171.8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" strokecolor="white [3212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2576" behindDoc="0" locked="0" layoutInCell="1" allowOverlap="1" wp14:anchorId="241DC7C0" wp14:editId="241DC7C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87629</wp:posOffset>
                      </wp:positionV>
                      <wp:extent cx="1968500" cy="0"/>
                      <wp:effectExtent l="0" t="19050" r="12700" b="3810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332CB" id="Straight Arrow Connector 16" o:spid="_x0000_s1026" type="#_x0000_t32" style="position:absolute;margin-left:.35pt;margin-top:6.9pt;width:155pt;height:0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" strokecolor="#622423 [1605]" strokeweight="4.5pt"/>
                  </w:pict>
                </mc:Fallback>
              </mc:AlternateContent>
            </w:r>
          </w:p>
          <w:p w14:paraId="241DC75E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Resource Optimization</w:t>
            </w:r>
          </w:p>
          <w:p w14:paraId="241DC75F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3600" behindDoc="0" locked="0" layoutInCell="1" allowOverlap="1" wp14:anchorId="241DC7C2" wp14:editId="241DC7C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71754</wp:posOffset>
                      </wp:positionV>
                      <wp:extent cx="2103120" cy="0"/>
                      <wp:effectExtent l="0" t="19050" r="11430" b="3810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36397" id="Straight Arrow Connector 15" o:spid="_x0000_s1026" type="#_x0000_t32" style="position:absolute;margin-left:.6pt;margin-top:5.65pt;width:165.6pt;height:0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241DC7C4" wp14:editId="241DC7C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71755</wp:posOffset>
                      </wp:positionV>
                      <wp:extent cx="2182495" cy="635"/>
                      <wp:effectExtent l="0" t="19050" r="27305" b="56515"/>
                      <wp:wrapNone/>
                      <wp:docPr id="14" name="Elb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2495" cy="63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46D21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.6pt;margin-top:5.65pt;width:171.85pt;height:.05p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" adj="10797" strokecolor="white [3212]" strokeweight="4.5pt"/>
                  </w:pict>
                </mc:Fallback>
              </mc:AlternateContent>
            </w:r>
          </w:p>
          <w:p w14:paraId="241DC760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Budget &amp; Cost Management</w:t>
            </w:r>
          </w:p>
          <w:p w14:paraId="241DC761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4624" behindDoc="0" locked="0" layoutInCell="1" allowOverlap="1" wp14:anchorId="241DC7C6" wp14:editId="241DC7C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86359</wp:posOffset>
                      </wp:positionV>
                      <wp:extent cx="2011680" cy="0"/>
                      <wp:effectExtent l="0" t="19050" r="26670" b="3810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F06B0" id="Straight Arrow Connector 13" o:spid="_x0000_s1026" type="#_x0000_t32" style="position:absolute;margin-left:.6pt;margin-top:6.8pt;width:158.4pt;height:0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241DC7C8" wp14:editId="241DC7C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86359</wp:posOffset>
                      </wp:positionV>
                      <wp:extent cx="2182495" cy="0"/>
                      <wp:effectExtent l="0" t="19050" r="27305" b="3810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BC96D" id="Straight Arrow Connector 12" o:spid="_x0000_s1026" type="#_x0000_t32" style="position:absolute;margin-left:.6pt;margin-top:6.8pt;width:171.8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oYKD1dgAAAAHAQAADwAA&#10;AAAAAAAAAAAAAAApBAAAZHJzL2Rvd25yZXYueG1sUEsFBgAAAAAEAAQA8wAAAC4FAAAAAA==&#10;" strokecolor="white [3212]" strokeweight="4.5pt"/>
                  </w:pict>
                </mc:Fallback>
              </mc:AlternateContent>
            </w:r>
          </w:p>
          <w:p w14:paraId="241DC762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Process Reengineering</w:t>
            </w:r>
          </w:p>
          <w:p w14:paraId="241DC763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5648" behindDoc="0" locked="0" layoutInCell="1" allowOverlap="1" wp14:anchorId="241DC7CA" wp14:editId="241DC7C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85089</wp:posOffset>
                      </wp:positionV>
                      <wp:extent cx="2103120" cy="0"/>
                      <wp:effectExtent l="0" t="19050" r="11430" b="3810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253E4" id="Straight Arrow Connector 11" o:spid="_x0000_s1026" type="#_x0000_t32" style="position:absolute;margin-left:.6pt;margin-top:6.7pt;width:165.6pt;height:0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5408" behindDoc="0" locked="0" layoutInCell="1" allowOverlap="1" wp14:anchorId="241DC7CC" wp14:editId="241DC7C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86994</wp:posOffset>
                      </wp:positionV>
                      <wp:extent cx="2182495" cy="0"/>
                      <wp:effectExtent l="0" t="19050" r="27305" b="3810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77847" id="Straight Arrow Connector 10" o:spid="_x0000_s1026" type="#_x0000_t32" style="position:absolute;margin-left:.6pt;margin-top:6.85pt;width:171.8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bNYRl9gAAAAHAQAADwAA&#10;AAAAAAAAAAAAAAApBAAAZHJzL2Rvd25yZXYueG1sUEsFBgAAAAAEAAQA8wAAAC4FAAAAAA==&#10;" strokecolor="white [3212]" strokeweight="4.5pt"/>
                  </w:pict>
                </mc:Fallback>
              </mc:AlternateContent>
            </w:r>
          </w:p>
          <w:p w14:paraId="241DC764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Liaison</w:t>
            </w:r>
          </w:p>
          <w:p w14:paraId="241DC765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6672" behindDoc="0" locked="0" layoutInCell="1" allowOverlap="1" wp14:anchorId="241DC7CE" wp14:editId="241DC7C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85089</wp:posOffset>
                      </wp:positionV>
                      <wp:extent cx="2011680" cy="0"/>
                      <wp:effectExtent l="0" t="19050" r="26670" b="3810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39F53" id="Straight Arrow Connector 9" o:spid="_x0000_s1026" type="#_x0000_t32" style="position:absolute;margin-left:.35pt;margin-top:6.7pt;width:158.4pt;height:0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6432" behindDoc="0" locked="0" layoutInCell="1" allowOverlap="1" wp14:anchorId="241DC7D0" wp14:editId="241DC7D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85089</wp:posOffset>
                      </wp:positionV>
                      <wp:extent cx="2182495" cy="0"/>
                      <wp:effectExtent l="0" t="19050" r="27305" b="3810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26770" id="Straight Arrow Connector 8" o:spid="_x0000_s1026" type="#_x0000_t32" style="position:absolute;margin-left:.6pt;margin-top:6.7pt;width:171.8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" strokecolor="white [3212]" strokeweight="4.5pt"/>
                  </w:pict>
                </mc:Fallback>
              </mc:AlternateContent>
            </w:r>
          </w:p>
          <w:p w14:paraId="241DC766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Training &amp; Development</w:t>
            </w:r>
          </w:p>
          <w:p w14:paraId="241DC767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7696" behindDoc="0" locked="0" layoutInCell="1" allowOverlap="1" wp14:anchorId="241DC7D2" wp14:editId="241DC7D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88899</wp:posOffset>
                      </wp:positionV>
                      <wp:extent cx="2103120" cy="0"/>
                      <wp:effectExtent l="0" t="19050" r="11430" b="3810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8C8FC" id="Straight Arrow Connector 7" o:spid="_x0000_s1026" type="#_x0000_t32" style="position:absolute;margin-left:.35pt;margin-top:7pt;width:165.6pt;height:0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241DC7D4" wp14:editId="241DC7D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88900</wp:posOffset>
                      </wp:positionV>
                      <wp:extent cx="2182495" cy="635"/>
                      <wp:effectExtent l="0" t="19050" r="27305" b="56515"/>
                      <wp:wrapNone/>
                      <wp:docPr id="6" name="Elb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2495" cy="635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CF09A" id="Elbow Connector 6" o:spid="_x0000_s1026" type="#_x0000_t34" style="position:absolute;margin-left:.6pt;margin-top:7pt;width:171.85pt;height:.05p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" adj="10797" strokecolor="white [3212]" strokeweight="4.5pt"/>
                  </w:pict>
                </mc:Fallback>
              </mc:AlternateContent>
            </w:r>
          </w:p>
          <w:p w14:paraId="241DC768" w14:textId="77777777" w:rsidR="00D944B4" w:rsidRPr="004C4426" w:rsidRDefault="00B04C42" w:rsidP="0079091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Team Leadership</w:t>
            </w:r>
          </w:p>
          <w:p w14:paraId="241DC769" w14:textId="77777777" w:rsidR="00D944B4" w:rsidRPr="004C4426" w:rsidRDefault="00D944B4" w:rsidP="00790916">
            <w:pPr>
              <w:rPr>
                <w:sz w:val="20"/>
              </w:rPr>
            </w:pP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78720" behindDoc="0" locked="0" layoutInCell="1" allowOverlap="1" wp14:anchorId="241DC7D6" wp14:editId="241DC7D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87629</wp:posOffset>
                      </wp:positionV>
                      <wp:extent cx="2103120" cy="0"/>
                      <wp:effectExtent l="0" t="19050" r="11430" b="3810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163A9" id="Straight Arrow Connector 5" o:spid="_x0000_s1026" type="#_x0000_t32" style="position:absolute;margin-left:.35pt;margin-top:6.9pt;width:165.6pt;height:0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" strokecolor="#622423 [1605]" strokeweight="4.5pt"/>
                  </w:pict>
                </mc:Fallback>
              </mc:AlternateContent>
            </w:r>
            <w:r>
              <w:rPr>
                <w:caps/>
                <w:smallCaps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8480" behindDoc="0" locked="0" layoutInCell="1" allowOverlap="1" wp14:anchorId="241DC7D8" wp14:editId="241DC7D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90169</wp:posOffset>
                      </wp:positionV>
                      <wp:extent cx="2182495" cy="0"/>
                      <wp:effectExtent l="0" t="19050" r="27305" b="3810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2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8D561" id="Straight Arrow Connector 4" o:spid="_x0000_s1026" type="#_x0000_t32" style="position:absolute;margin-left:.6pt;margin-top:7.1pt;width:171.8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" strokecolor="white [3212]" strokeweight="4.5pt"/>
                  </w:pict>
                </mc:Fallback>
              </mc:AlternateContent>
            </w:r>
          </w:p>
        </w:tc>
        <w:tc>
          <w:tcPr>
            <w:tcW w:w="7173" w:type="dxa"/>
            <w:shd w:val="clear" w:color="auto" w:fill="FFFFFF" w:themeFill="background1"/>
          </w:tcPr>
          <w:p w14:paraId="241DC76A" w14:textId="77777777" w:rsidR="00D944B4" w:rsidRPr="00F674EC" w:rsidRDefault="00D944B4" w:rsidP="00790916">
            <w:pPr>
              <w:pStyle w:val="SectionHeading"/>
              <w:shd w:val="clear" w:color="auto" w:fill="632423" w:themeFill="accent2" w:themeFillShade="80"/>
              <w:tabs>
                <w:tab w:val="left" w:pos="284"/>
                <w:tab w:val="right" w:pos="10080"/>
              </w:tabs>
              <w:spacing w:before="0"/>
              <w:ind w:left="-64" w:right="-49"/>
              <w:jc w:val="center"/>
              <w:rPr>
                <w:caps w:val="0"/>
                <w:smallCaps/>
                <w:color w:val="FFFFFF" w:themeColor="background1"/>
                <w:szCs w:val="24"/>
              </w:rPr>
            </w:pPr>
            <w:r w:rsidRPr="00F674EC">
              <w:rPr>
                <w:caps w:val="0"/>
                <w:smallCaps/>
                <w:color w:val="FFFFFF" w:themeColor="background1"/>
                <w:szCs w:val="24"/>
              </w:rPr>
              <w:t>Executive Summary</w:t>
            </w:r>
          </w:p>
          <w:p w14:paraId="241DC76B" w14:textId="77777777" w:rsidR="00D944B4" w:rsidRPr="004C4426" w:rsidRDefault="00D944B4" w:rsidP="00790916">
            <w:pPr>
              <w:tabs>
                <w:tab w:val="left" w:pos="0"/>
              </w:tabs>
              <w:jc w:val="both"/>
              <w:rPr>
                <w:sz w:val="10"/>
                <w:szCs w:val="6"/>
              </w:rPr>
            </w:pPr>
          </w:p>
          <w:p w14:paraId="241DC76C" w14:textId="77777777" w:rsidR="00467AA5" w:rsidRDefault="00A73122" w:rsidP="00790916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Skilled in various aspects of operations management including optimizing resource utilization by implementing various process improvement initiatives.</w:t>
            </w:r>
          </w:p>
          <w:p w14:paraId="241DC76D" w14:textId="1E0B2ECD" w:rsidR="00A73122" w:rsidRDefault="00A73122" w:rsidP="00A7312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Adept at managing day-to-day </w:t>
            </w:r>
            <w:r w:rsidR="00E16223" w:rsidRPr="005E487A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Operations </w:t>
            </w:r>
            <w:r w:rsidR="00E16223" w:rsidRPr="00E16223">
              <w:rPr>
                <w:rFonts w:ascii="Times New Roman" w:hAnsi="Times New Roman" w:cs="Times New Roman"/>
                <w:bCs/>
                <w:color w:val="1F497D" w:themeColor="text2"/>
                <w:sz w:val="20"/>
                <w:szCs w:val="28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administrative aspects of the organization based on organizational policies and procedures.</w:t>
            </w:r>
          </w:p>
          <w:p w14:paraId="241DC76E" w14:textId="3D77F1F9" w:rsidR="00A73122" w:rsidRDefault="00A73122" w:rsidP="00A7312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Maintain updated inventory and manage logistics to ensure seamless and safe operations.</w:t>
            </w:r>
            <w:r w:rsidR="008A6ED4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</w:t>
            </w:r>
          </w:p>
          <w:p w14:paraId="241DC76F" w14:textId="77777777" w:rsidR="00B04C42" w:rsidRPr="00B04C42" w:rsidRDefault="00B04C42" w:rsidP="00B04C4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Well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-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versed in analysis and interpretation of data, generation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,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and consolidation of various reports as well as maintenance of status updates.</w:t>
            </w:r>
          </w:p>
          <w:p w14:paraId="241DC770" w14:textId="77777777" w:rsidR="00B04C42" w:rsidRDefault="00B04C42" w:rsidP="00B04C4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Adept at interacting with vendors and suppliers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about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the 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supply of equipment and spares. </w:t>
            </w:r>
          </w:p>
          <w:p w14:paraId="241DC771" w14:textId="77777777" w:rsidR="00B04C42" w:rsidRPr="00B04C42" w:rsidRDefault="00B04C42" w:rsidP="00B04C4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Maintain updated records of available inventory for aligning stocks to reorder levels.</w:t>
            </w:r>
          </w:p>
          <w:p w14:paraId="241DC772" w14:textId="77777777" w:rsidR="00B04C42" w:rsidRPr="00B04C42" w:rsidRDefault="00B04C42" w:rsidP="00B04C4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Adroit in evaluating documents and reports received from various internal/ external entities encompassing technical regulations, guides and code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s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of practices,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and 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general correspondences.</w:t>
            </w:r>
          </w:p>
          <w:p w14:paraId="241DC773" w14:textId="77777777" w:rsidR="00B04C42" w:rsidRDefault="00B04C42" w:rsidP="00B04C4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Efficient Team Leader &amp; Player, combining communication, interpersonal &amp; problem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-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solving skills with analytical, decision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-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making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,</w:t>
            </w:r>
            <w:r w:rsidRPr="00B04C42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and leadership capabilities to enhance organizational objectives.</w:t>
            </w:r>
          </w:p>
          <w:p w14:paraId="455F311C" w14:textId="4217C2D5" w:rsidR="008B0086" w:rsidRPr="00B04C42" w:rsidRDefault="008B0086" w:rsidP="00B04C42">
            <w:pPr>
              <w:pStyle w:val="NoSpacing"/>
              <w:numPr>
                <w:ilvl w:val="0"/>
                <w:numId w:val="15"/>
              </w:numPr>
              <w:tabs>
                <w:tab w:val="left" w:pos="342"/>
              </w:tabs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Joined</w:t>
            </w:r>
            <w:r w:rsidR="00375A8D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(BCM) Banking &amp; Cap</w:t>
            </w:r>
            <w:r w:rsidR="00A87D46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tal Market</w:t>
            </w:r>
            <w:r w:rsidR="00A87D46"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  <w:t>, Collection process.</w:t>
            </w:r>
          </w:p>
          <w:p w14:paraId="241DC774" w14:textId="77777777" w:rsidR="00C7080D" w:rsidRPr="00B04C42" w:rsidRDefault="00C7080D" w:rsidP="00B04C42">
            <w:pPr>
              <w:pStyle w:val="NoSpacing"/>
              <w:tabs>
                <w:tab w:val="left" w:pos="342"/>
              </w:tabs>
              <w:ind w:left="360" w:firstLine="0"/>
              <w:jc w:val="both"/>
              <w:rPr>
                <w:rFonts w:ascii="Times New Roman" w:hAnsi="Times New Roman" w:cs="Times New Roman"/>
                <w:bCs/>
                <w:sz w:val="20"/>
                <w:szCs w:val="28"/>
                <w:lang w:val="en-US"/>
              </w:rPr>
            </w:pPr>
          </w:p>
        </w:tc>
      </w:tr>
    </w:tbl>
    <w:p w14:paraId="241DC776" w14:textId="77777777" w:rsidR="00A51A09" w:rsidRPr="008648D9" w:rsidRDefault="00A51A09" w:rsidP="00C57CFF">
      <w:pPr>
        <w:pStyle w:val="NoSpacing"/>
        <w:tabs>
          <w:tab w:val="left" w:pos="134"/>
        </w:tabs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1DC777" w14:textId="77777777" w:rsidR="00BC3206" w:rsidRPr="008648D9" w:rsidRDefault="00C7080D" w:rsidP="007655DB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>
        <w:rPr>
          <w:rFonts w:asciiTheme="majorHAnsi" w:hAnsiTheme="majorHAnsi"/>
          <w:caps w:val="0"/>
          <w:smallCaps/>
          <w:szCs w:val="24"/>
        </w:rPr>
        <w:t xml:space="preserve">   </w:t>
      </w:r>
      <w:r w:rsidR="00C57CFF" w:rsidRPr="008648D9">
        <w:rPr>
          <w:rFonts w:asciiTheme="majorHAnsi" w:hAnsiTheme="majorHAnsi"/>
          <w:caps w:val="0"/>
          <w:smallCaps/>
          <w:szCs w:val="24"/>
        </w:rPr>
        <w:t xml:space="preserve"> </w:t>
      </w:r>
      <w:r w:rsidR="00C57CFF" w:rsidRPr="008648D9">
        <w:rPr>
          <w:caps w:val="0"/>
          <w:smallCaps/>
          <w:szCs w:val="24"/>
        </w:rPr>
        <w:t xml:space="preserve">Professional Experience </w:t>
      </w:r>
    </w:p>
    <w:p w14:paraId="241DC778" w14:textId="77777777" w:rsidR="000F2105" w:rsidRDefault="000F2105" w:rsidP="002C604B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p w14:paraId="0E8D3433" w14:textId="3B593541" w:rsidR="00E17023" w:rsidRDefault="00E17023" w:rsidP="00E17023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>Genpact India, Hyderabad</w:t>
      </w:r>
      <w:r>
        <w:rPr>
          <w:b/>
          <w:bCs/>
          <w:sz w:val="20"/>
          <w:szCs w:val="18"/>
        </w:rPr>
        <w:tab/>
      </w:r>
      <w:r w:rsidR="00595B11">
        <w:rPr>
          <w:b/>
          <w:bCs/>
          <w:sz w:val="20"/>
          <w:szCs w:val="18"/>
        </w:rPr>
        <w:t>June</w:t>
      </w:r>
      <w:r w:rsidRPr="0012046D">
        <w:rPr>
          <w:b/>
          <w:bCs/>
          <w:sz w:val="20"/>
          <w:szCs w:val="18"/>
        </w:rPr>
        <w:t xml:space="preserve"> 20</w:t>
      </w:r>
      <w:r w:rsidR="00595B11">
        <w:rPr>
          <w:b/>
          <w:bCs/>
          <w:sz w:val="20"/>
          <w:szCs w:val="18"/>
        </w:rPr>
        <w:t>23</w:t>
      </w:r>
      <w:r w:rsidRPr="0012046D">
        <w:rPr>
          <w:b/>
          <w:bCs/>
          <w:sz w:val="20"/>
          <w:szCs w:val="18"/>
        </w:rPr>
        <w:t xml:space="preserve"> – P</w:t>
      </w:r>
      <w:r w:rsidRPr="0012046D">
        <w:rPr>
          <w:b/>
          <w:bCs/>
          <w:sz w:val="20"/>
          <w:szCs w:val="18"/>
          <w:lang w:val="en-IN"/>
        </w:rPr>
        <w:t>resent</w:t>
      </w:r>
    </w:p>
    <w:p w14:paraId="5A184AB0" w14:textId="60A48086" w:rsidR="00E17023" w:rsidRPr="00992377" w:rsidRDefault="00E17023" w:rsidP="00E17023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 xml:space="preserve">Process Developer (BCM) Banking &amp; </w:t>
      </w:r>
      <w:r w:rsidR="002D536C">
        <w:rPr>
          <w:b/>
          <w:bCs/>
          <w:sz w:val="20"/>
          <w:szCs w:val="18"/>
        </w:rPr>
        <w:t>C</w:t>
      </w:r>
      <w:r>
        <w:rPr>
          <w:b/>
          <w:bCs/>
          <w:sz w:val="20"/>
          <w:szCs w:val="18"/>
        </w:rPr>
        <w:t>apital Markets, Collections</w:t>
      </w:r>
    </w:p>
    <w:p w14:paraId="295D772D" w14:textId="77777777" w:rsidR="00891FE1" w:rsidRDefault="00891FE1" w:rsidP="002C604B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p w14:paraId="1CB518FC" w14:textId="77777777" w:rsidR="00891FE1" w:rsidRPr="008648D9" w:rsidRDefault="00891FE1" w:rsidP="002C604B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p w14:paraId="241DC779" w14:textId="74663487" w:rsidR="00992377" w:rsidRDefault="00B71507" w:rsidP="00B7150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>Genpact India, Hyderabad</w:t>
      </w:r>
      <w:r w:rsidR="00374A32">
        <w:rPr>
          <w:b/>
          <w:bCs/>
          <w:sz w:val="20"/>
          <w:szCs w:val="18"/>
        </w:rPr>
        <w:tab/>
      </w:r>
      <w:r w:rsidR="00615AE1" w:rsidRPr="0012046D">
        <w:rPr>
          <w:b/>
          <w:bCs/>
          <w:sz w:val="20"/>
          <w:szCs w:val="18"/>
        </w:rPr>
        <w:t>Oct</w:t>
      </w:r>
      <w:r w:rsidRPr="0012046D">
        <w:rPr>
          <w:b/>
          <w:bCs/>
          <w:sz w:val="20"/>
          <w:szCs w:val="18"/>
        </w:rPr>
        <w:t xml:space="preserve"> 2016</w:t>
      </w:r>
      <w:r w:rsidR="00BC3021" w:rsidRPr="0012046D">
        <w:rPr>
          <w:b/>
          <w:bCs/>
          <w:sz w:val="20"/>
          <w:szCs w:val="18"/>
        </w:rPr>
        <w:t xml:space="preserve"> – </w:t>
      </w:r>
      <w:r w:rsidR="00595B11">
        <w:rPr>
          <w:b/>
          <w:bCs/>
          <w:sz w:val="20"/>
          <w:szCs w:val="18"/>
        </w:rPr>
        <w:t>Jun 2023</w:t>
      </w:r>
    </w:p>
    <w:p w14:paraId="241DC77A" w14:textId="29B11EEE" w:rsidR="00801ECF" w:rsidRPr="00992377" w:rsidRDefault="00B71507" w:rsidP="0099237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>Process Developer</w:t>
      </w:r>
      <w:r w:rsidR="008A0F0B">
        <w:rPr>
          <w:b/>
          <w:bCs/>
          <w:sz w:val="20"/>
          <w:szCs w:val="18"/>
        </w:rPr>
        <w:t xml:space="preserve"> (</w:t>
      </w:r>
      <w:r w:rsidR="001D7BFC" w:rsidRPr="0012046D">
        <w:rPr>
          <w:b/>
          <w:bCs/>
          <w:sz w:val="20"/>
          <w:szCs w:val="18"/>
        </w:rPr>
        <w:t>Trust &amp; Safety</w:t>
      </w:r>
      <w:r w:rsidR="008A0F0B">
        <w:rPr>
          <w:b/>
          <w:bCs/>
          <w:sz w:val="20"/>
          <w:szCs w:val="18"/>
        </w:rPr>
        <w:t>)</w:t>
      </w:r>
    </w:p>
    <w:p w14:paraId="241DC77B" w14:textId="77777777" w:rsidR="004224FD" w:rsidRPr="008648D9" w:rsidRDefault="004224FD" w:rsidP="00586A09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241DC77C" w14:textId="77777777" w:rsidR="00E02CA4" w:rsidRPr="006A3317" w:rsidRDefault="00E02CA4" w:rsidP="00E02CA4">
      <w:pPr>
        <w:tabs>
          <w:tab w:val="left" w:pos="8364"/>
        </w:tabs>
        <w:rPr>
          <w:b/>
          <w:i/>
          <w:color w:val="000000" w:themeColor="text1"/>
          <w:sz w:val="20"/>
          <w:szCs w:val="18"/>
          <w:u w:val="single"/>
        </w:rPr>
      </w:pPr>
      <w:r w:rsidRPr="006A3317">
        <w:rPr>
          <w:b/>
          <w:i/>
          <w:color w:val="000000" w:themeColor="text1"/>
          <w:sz w:val="20"/>
          <w:szCs w:val="18"/>
          <w:u w:val="single"/>
        </w:rPr>
        <w:t>Responsibilities:</w:t>
      </w:r>
    </w:p>
    <w:p w14:paraId="241DC77D" w14:textId="77777777" w:rsidR="00D944B4" w:rsidRDefault="00B71507" w:rsidP="00B71507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Involved in investigating and resolving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social media content that are reported for account support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by eliminating potentially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abusive/harmful content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to enhance the safety of the social media platform.</w:t>
      </w:r>
    </w:p>
    <w:p w14:paraId="2AD31267" w14:textId="77777777" w:rsidR="007562CC" w:rsidRPr="007562CC" w:rsidRDefault="007562CC" w:rsidP="007562CC">
      <w:pPr>
        <w:pStyle w:val="NoSpacing"/>
        <w:tabs>
          <w:tab w:val="left" w:pos="342"/>
        </w:tabs>
        <w:ind w:left="360" w:firstLine="0"/>
        <w:jc w:val="both"/>
        <w:rPr>
          <w:rFonts w:ascii="Times New Roman" w:hAnsi="Times New Roman" w:cs="Times New Roman"/>
          <w:color w:val="000000" w:themeColor="text1"/>
          <w:sz w:val="14"/>
          <w:szCs w:val="12"/>
        </w:rPr>
      </w:pPr>
    </w:p>
    <w:p w14:paraId="241DC77E" w14:textId="0F074C5D" w:rsidR="00B71507" w:rsidRDefault="00B71507" w:rsidP="003C36B6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Identify social media trends,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and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user </w:t>
      </w:r>
      <w:r w:rsidR="00CD0123" w:rsidRPr="005E487A">
        <w:rPr>
          <w:rFonts w:ascii="Times New Roman" w:hAnsi="Times New Roman" w:cs="Times New Roman"/>
          <w:sz w:val="20"/>
          <w:szCs w:val="18"/>
        </w:rPr>
        <w:t>behaviour</w:t>
      </w:r>
      <w:r w:rsidRPr="005E487A">
        <w:rPr>
          <w:rFonts w:ascii="Times New Roman" w:hAnsi="Times New Roman" w:cs="Times New Roman"/>
          <w:sz w:val="20"/>
          <w:szCs w:val="18"/>
        </w:rPr>
        <w:t xml:space="preserve">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across client social media platform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s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and </w:t>
      </w:r>
      <w:r w:rsidR="00CD0123" w:rsidRPr="005E487A">
        <w:rPr>
          <w:rFonts w:ascii="Times New Roman" w:hAnsi="Times New Roman" w:cs="Times New Roman"/>
          <w:sz w:val="20"/>
          <w:szCs w:val="18"/>
        </w:rPr>
        <w:t>analyse</w:t>
      </w:r>
      <w:r w:rsidRPr="005E487A">
        <w:rPr>
          <w:rFonts w:ascii="Times New Roman" w:hAnsi="Times New Roman" w:cs="Times New Roman"/>
          <w:sz w:val="20"/>
          <w:szCs w:val="18"/>
        </w:rPr>
        <w:t xml:space="preserve">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the credibility of the User Generated Content (UGC).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Focus on s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ituational awareness and typical user </w:t>
      </w:r>
      <w:r w:rsidR="002536E3" w:rsidRPr="005E487A">
        <w:rPr>
          <w:rFonts w:ascii="Times New Roman" w:hAnsi="Times New Roman" w:cs="Times New Roman"/>
          <w:sz w:val="20"/>
          <w:szCs w:val="18"/>
        </w:rPr>
        <w:t>behaviour</w:t>
      </w:r>
      <w:r w:rsidRPr="005E487A">
        <w:rPr>
          <w:rFonts w:ascii="Times New Roman" w:hAnsi="Times New Roman" w:cs="Times New Roman"/>
          <w:sz w:val="20"/>
          <w:szCs w:val="18"/>
        </w:rPr>
        <w:t xml:space="preserve">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in and around South Eastern </w:t>
      </w:r>
      <w:r w:rsidR="002536E3" w:rsidRPr="005E487A">
        <w:rPr>
          <w:rFonts w:ascii="Times New Roman" w:hAnsi="Times New Roman" w:cs="Times New Roman"/>
          <w:sz w:val="20"/>
          <w:szCs w:val="18"/>
        </w:rPr>
        <w:t>Countries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14:paraId="072B3431" w14:textId="77777777" w:rsidR="007562CC" w:rsidRPr="008B0A3C" w:rsidRDefault="007562CC" w:rsidP="007562CC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color w:val="000000" w:themeColor="text1"/>
          <w:sz w:val="8"/>
          <w:szCs w:val="6"/>
        </w:rPr>
      </w:pPr>
    </w:p>
    <w:p w14:paraId="241DC77F" w14:textId="77777777" w:rsidR="00B71507" w:rsidRDefault="00B71507" w:rsidP="003C36B6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Conduct training sessions for the team members including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team wellness sessions, driving Genome learning modules, cascading updates,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and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instructions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 Render constant floor support to the team.</w:t>
      </w:r>
    </w:p>
    <w:p w14:paraId="522E8D30" w14:textId="77777777" w:rsidR="007562CC" w:rsidRPr="008B0A3C" w:rsidRDefault="007562CC" w:rsidP="007562CC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color w:val="000000" w:themeColor="text1"/>
          <w:sz w:val="8"/>
          <w:szCs w:val="6"/>
        </w:rPr>
      </w:pPr>
    </w:p>
    <w:p w14:paraId="241DC780" w14:textId="770D818F" w:rsidR="00B71507" w:rsidRDefault="00B71507" w:rsidP="003C36B6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Prepare and present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WBRs &amp; MBRs, data analysis for client perusals,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and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discussions on further process improvements with clients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followed by implementation of the feedback sessions.</w:t>
      </w:r>
      <w:r w:rsidR="005F7DF8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Achieved almost 100% error free </w:t>
      </w:r>
      <w:r w:rsidR="00A41685">
        <w:rPr>
          <w:rFonts w:ascii="Times New Roman" w:hAnsi="Times New Roman" w:cs="Times New Roman"/>
          <w:color w:val="000000" w:themeColor="text1"/>
          <w:sz w:val="20"/>
          <w:szCs w:val="18"/>
        </w:rPr>
        <w:t>process.</w:t>
      </w:r>
    </w:p>
    <w:p w14:paraId="6289A622" w14:textId="77777777" w:rsidR="007562CC" w:rsidRPr="008B0A3C" w:rsidRDefault="007562CC" w:rsidP="007562CC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color w:val="000000" w:themeColor="text1"/>
          <w:sz w:val="10"/>
          <w:szCs w:val="8"/>
        </w:rPr>
      </w:pPr>
    </w:p>
    <w:p w14:paraId="2AF9BF00" w14:textId="3CAB606E" w:rsidR="007562CC" w:rsidRDefault="00B71507" w:rsidP="007562CC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>Process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duty rosters for the team for upcoming months and maintain their leave records to be in sync with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the </w:t>
      </w:r>
      <w:r w:rsidRPr="00B71507">
        <w:rPr>
          <w:rFonts w:ascii="Times New Roman" w:hAnsi="Times New Roman" w:cs="Times New Roman"/>
          <w:color w:val="000000" w:themeColor="text1"/>
          <w:sz w:val="20"/>
          <w:szCs w:val="18"/>
        </w:rPr>
        <w:t>WFM team.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Generate and present various status reports to senior management to enable effective decision-making.</w:t>
      </w:r>
    </w:p>
    <w:p w14:paraId="3AF4AEEC" w14:textId="77777777" w:rsidR="008B0A3C" w:rsidRPr="008B0A3C" w:rsidRDefault="008B0A3C" w:rsidP="008B0A3C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color w:val="000000" w:themeColor="text1"/>
          <w:sz w:val="8"/>
          <w:szCs w:val="6"/>
        </w:rPr>
      </w:pPr>
    </w:p>
    <w:p w14:paraId="77227FDA" w14:textId="711135D3" w:rsidR="006F5F15" w:rsidRDefault="006F5F15" w:rsidP="00B71507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 w:rsidRPr="006F5F1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 have got 6+ years of Content moderation experience for Genpact's client. </w:t>
      </w:r>
      <w:r w:rsidR="00824AC3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Handled </w:t>
      </w:r>
      <w:r w:rsidR="00824AC3" w:rsidRPr="006F5F15">
        <w:rPr>
          <w:rFonts w:ascii="Times New Roman" w:hAnsi="Times New Roman" w:cs="Times New Roman"/>
          <w:color w:val="000000" w:themeColor="text1"/>
          <w:sz w:val="20"/>
          <w:szCs w:val="18"/>
        </w:rPr>
        <w:t>double</w:t>
      </w:r>
      <w:r w:rsidRPr="006F5F1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foreign Language expertise (Russian and Pashto)</w:t>
      </w:r>
      <w:r w:rsidR="00472CFF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languages </w:t>
      </w:r>
      <w:r w:rsidR="00320273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including Odiya language </w:t>
      </w:r>
      <w:r w:rsidR="00472CFF">
        <w:rPr>
          <w:rFonts w:ascii="Times New Roman" w:hAnsi="Times New Roman" w:cs="Times New Roman"/>
          <w:color w:val="000000" w:themeColor="text1"/>
          <w:sz w:val="20"/>
          <w:szCs w:val="18"/>
        </w:rPr>
        <w:t>in Trust &amp; Safety</w:t>
      </w:r>
      <w:r w:rsidRPr="006F5F1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. </w:t>
      </w:r>
      <w:r w:rsidR="009D4F7B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</w:p>
    <w:p w14:paraId="3D9BA557" w14:textId="77777777" w:rsidR="007562CC" w:rsidRPr="007562CC" w:rsidRDefault="007562CC" w:rsidP="007562CC">
      <w:pPr>
        <w:pStyle w:val="NoSpacing"/>
        <w:tabs>
          <w:tab w:val="left" w:pos="342"/>
        </w:tabs>
        <w:ind w:firstLine="0"/>
        <w:jc w:val="both"/>
        <w:rPr>
          <w:rFonts w:ascii="Times New Roman" w:hAnsi="Times New Roman" w:cs="Times New Roman"/>
          <w:color w:val="000000" w:themeColor="text1"/>
          <w:sz w:val="14"/>
          <w:szCs w:val="12"/>
        </w:rPr>
      </w:pPr>
    </w:p>
    <w:p w14:paraId="241DC782" w14:textId="77777777" w:rsidR="00B71507" w:rsidRPr="008648D9" w:rsidRDefault="00B71507" w:rsidP="00B71507">
      <w:pPr>
        <w:pStyle w:val="NoSpacing"/>
        <w:ind w:firstLine="0"/>
        <w:rPr>
          <w:rFonts w:asciiTheme="minorHAnsi" w:hAnsiTheme="minorHAnsi" w:cstheme="minorHAnsi"/>
          <w:sz w:val="10"/>
        </w:rPr>
      </w:pPr>
    </w:p>
    <w:p w14:paraId="241DC783" w14:textId="75871A9A" w:rsidR="00B71507" w:rsidRDefault="00B71507" w:rsidP="00B7150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>Nalanda International School, Vijayawada</w:t>
      </w:r>
      <w:r>
        <w:rPr>
          <w:b/>
          <w:bCs/>
          <w:sz w:val="20"/>
          <w:szCs w:val="18"/>
        </w:rPr>
        <w:tab/>
      </w:r>
      <w:r w:rsidR="00615AE1" w:rsidRPr="0012046D">
        <w:rPr>
          <w:b/>
          <w:bCs/>
          <w:sz w:val="20"/>
          <w:szCs w:val="18"/>
        </w:rPr>
        <w:t>Jan</w:t>
      </w:r>
      <w:r w:rsidRPr="0012046D">
        <w:rPr>
          <w:b/>
          <w:bCs/>
          <w:sz w:val="20"/>
          <w:szCs w:val="18"/>
        </w:rPr>
        <w:t xml:space="preserve"> 2016 – </w:t>
      </w:r>
      <w:r w:rsidR="00EB0CA4" w:rsidRPr="0012046D">
        <w:rPr>
          <w:b/>
          <w:bCs/>
          <w:sz w:val="20"/>
          <w:szCs w:val="18"/>
        </w:rPr>
        <w:t>Oct</w:t>
      </w:r>
      <w:r w:rsidRPr="0012046D">
        <w:rPr>
          <w:b/>
          <w:bCs/>
          <w:sz w:val="20"/>
          <w:szCs w:val="18"/>
        </w:rPr>
        <w:t xml:space="preserve"> </w:t>
      </w:r>
      <w:r w:rsidR="00EB0CA4" w:rsidRPr="0012046D">
        <w:rPr>
          <w:b/>
          <w:bCs/>
          <w:sz w:val="20"/>
          <w:szCs w:val="18"/>
        </w:rPr>
        <w:t>2016</w:t>
      </w:r>
    </w:p>
    <w:p w14:paraId="241DC784" w14:textId="77777777" w:rsidR="00B71507" w:rsidRPr="00992377" w:rsidRDefault="00B71507" w:rsidP="00B7150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>Admin Manager</w:t>
      </w:r>
    </w:p>
    <w:p w14:paraId="241DC785" w14:textId="77777777" w:rsidR="00B71507" w:rsidRPr="008648D9" w:rsidRDefault="00B71507" w:rsidP="00B71507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241DC786" w14:textId="77777777" w:rsidR="00B71507" w:rsidRPr="006A3317" w:rsidRDefault="00B71507" w:rsidP="00B71507">
      <w:pPr>
        <w:tabs>
          <w:tab w:val="left" w:pos="8364"/>
        </w:tabs>
        <w:rPr>
          <w:b/>
          <w:i/>
          <w:color w:val="000000" w:themeColor="text1"/>
          <w:sz w:val="20"/>
          <w:szCs w:val="18"/>
          <w:u w:val="single"/>
        </w:rPr>
      </w:pPr>
      <w:r w:rsidRPr="006A3317">
        <w:rPr>
          <w:b/>
          <w:i/>
          <w:color w:val="000000" w:themeColor="text1"/>
          <w:sz w:val="20"/>
          <w:szCs w:val="18"/>
          <w:u w:val="single"/>
        </w:rPr>
        <w:t>Responsibilities:</w:t>
      </w:r>
    </w:p>
    <w:p w14:paraId="2F4FBC41" w14:textId="2133ED29" w:rsidR="002D536C" w:rsidRPr="008B0A3C" w:rsidRDefault="00B71507" w:rsidP="008B0A3C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>Managed day-to-day administrative aspects of the school based on organizational policies and procedures.</w:t>
      </w:r>
      <w:r w:rsidR="002D536C" w:rsidRPr="008B0A3C">
        <w:rPr>
          <w:b/>
          <w:bCs/>
          <w:sz w:val="20"/>
          <w:szCs w:val="18"/>
        </w:rPr>
        <w:br w:type="page"/>
      </w:r>
    </w:p>
    <w:p w14:paraId="241DC789" w14:textId="21E37D6E" w:rsidR="00B71507" w:rsidRDefault="00B71507" w:rsidP="00B7150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lastRenderedPageBreak/>
        <w:t>Indian Air Force, New Delhi, India</w:t>
      </w:r>
      <w:r>
        <w:rPr>
          <w:b/>
          <w:bCs/>
          <w:sz w:val="20"/>
          <w:szCs w:val="18"/>
        </w:rPr>
        <w:tab/>
      </w:r>
      <w:r w:rsidR="00EB0CA4" w:rsidRPr="0012046D">
        <w:rPr>
          <w:b/>
          <w:bCs/>
          <w:sz w:val="20"/>
          <w:szCs w:val="18"/>
        </w:rPr>
        <w:t>Sep</w:t>
      </w:r>
      <w:r w:rsidRPr="0012046D">
        <w:rPr>
          <w:b/>
          <w:bCs/>
          <w:sz w:val="20"/>
          <w:szCs w:val="18"/>
        </w:rPr>
        <w:t xml:space="preserve"> 1995 – </w:t>
      </w:r>
      <w:r w:rsidR="00EB0CA4" w:rsidRPr="0012046D">
        <w:rPr>
          <w:b/>
          <w:bCs/>
          <w:sz w:val="20"/>
          <w:szCs w:val="18"/>
        </w:rPr>
        <w:t>Sep</w:t>
      </w:r>
      <w:r w:rsidRPr="0012046D">
        <w:rPr>
          <w:b/>
          <w:bCs/>
          <w:sz w:val="20"/>
          <w:szCs w:val="18"/>
        </w:rPr>
        <w:t xml:space="preserve"> 2015</w:t>
      </w:r>
    </w:p>
    <w:p w14:paraId="241DC78A" w14:textId="77777777" w:rsidR="00B71507" w:rsidRPr="00992377" w:rsidRDefault="00B71507" w:rsidP="00B71507">
      <w:pPr>
        <w:shd w:val="clear" w:color="auto" w:fill="F2DBDB" w:themeFill="accent2" w:themeFillTint="33"/>
        <w:tabs>
          <w:tab w:val="right" w:pos="10530"/>
        </w:tabs>
        <w:ind w:right="-23"/>
        <w:rPr>
          <w:b/>
          <w:sz w:val="20"/>
        </w:rPr>
      </w:pPr>
      <w:r>
        <w:rPr>
          <w:b/>
          <w:bCs/>
          <w:sz w:val="20"/>
          <w:szCs w:val="18"/>
        </w:rPr>
        <w:t>Manager (Operations)</w:t>
      </w:r>
    </w:p>
    <w:p w14:paraId="241DC78B" w14:textId="77777777" w:rsidR="00B71507" w:rsidRPr="008648D9" w:rsidRDefault="00B71507" w:rsidP="00B71507">
      <w:pPr>
        <w:tabs>
          <w:tab w:val="left" w:pos="8364"/>
        </w:tabs>
        <w:rPr>
          <w:b/>
          <w:i/>
          <w:sz w:val="10"/>
          <w:szCs w:val="18"/>
          <w:u w:val="single"/>
        </w:rPr>
      </w:pPr>
    </w:p>
    <w:p w14:paraId="241DC78C" w14:textId="77777777" w:rsidR="00B71507" w:rsidRPr="006A3317" w:rsidRDefault="00B71507" w:rsidP="00B71507">
      <w:pPr>
        <w:tabs>
          <w:tab w:val="left" w:pos="8364"/>
        </w:tabs>
        <w:rPr>
          <w:b/>
          <w:i/>
          <w:color w:val="000000" w:themeColor="text1"/>
          <w:sz w:val="20"/>
          <w:szCs w:val="18"/>
          <w:u w:val="single"/>
        </w:rPr>
      </w:pPr>
      <w:r w:rsidRPr="006A3317">
        <w:rPr>
          <w:b/>
          <w:i/>
          <w:color w:val="000000" w:themeColor="text1"/>
          <w:sz w:val="20"/>
          <w:szCs w:val="18"/>
          <w:u w:val="single"/>
        </w:rPr>
        <w:t>Responsibilities:</w:t>
      </w:r>
    </w:p>
    <w:p w14:paraId="241DC78D" w14:textId="74F42FFE" w:rsidR="00B71507" w:rsidRDefault="00B71507" w:rsidP="00B71507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Led a team of </w:t>
      </w:r>
      <w:r w:rsidR="009A5D01" w:rsidRPr="00375A8D">
        <w:rPr>
          <w:rFonts w:ascii="Times New Roman" w:hAnsi="Times New Roman" w:cs="Times New Roman"/>
          <w:sz w:val="20"/>
          <w:szCs w:val="18"/>
        </w:rPr>
        <w:t>100</w:t>
      </w:r>
      <w:r w:rsidRPr="00375A8D">
        <w:rPr>
          <w:rFonts w:ascii="Times New Roman" w:hAnsi="Times New Roman" w:cs="Times New Roman"/>
          <w:sz w:val="20"/>
          <w:szCs w:val="1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members and catered to training needs, logistics, leave and transition to respective trades. Managed office correspondence </w:t>
      </w:r>
      <w:r w:rsidR="00A7312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related to </w:t>
      </w:r>
      <w:r w:rsidR="00A73122"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AMCs, Vendor Management, </w:t>
      </w:r>
      <w:r w:rsidR="00A7312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and </w:t>
      </w:r>
      <w:r w:rsidR="00A73122"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Contracts Management</w:t>
      </w:r>
      <w:r w:rsidR="00A73122"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14:paraId="241DC78E" w14:textId="77777777" w:rsidR="00B71507" w:rsidRDefault="00A73122" w:rsidP="00A73122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>Interacted with c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ivil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/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Govt. authorities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/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Police authorities for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the 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early accomplishment of tasks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/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projects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 Ensured strict compliance with the SOPs</w:t>
      </w:r>
    </w:p>
    <w:p w14:paraId="241DC78F" w14:textId="47C4AA9A" w:rsidR="00A73122" w:rsidRPr="0012046D" w:rsidRDefault="00A73122" w:rsidP="00A73122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Prepared 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follow-up Reviews / Reports / Returns to meet deadlines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 Maintained</w:t>
      </w:r>
      <w:r w:rsidRPr="00A7312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o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perational readiness for the team to face any challenges and adverse situations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  <w:r w:rsidR="00A41685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="00A41685" w:rsidRPr="0012046D">
        <w:rPr>
          <w:rFonts w:ascii="Times New Roman" w:hAnsi="Times New Roman" w:cs="Times New Roman"/>
          <w:sz w:val="20"/>
          <w:szCs w:val="18"/>
        </w:rPr>
        <w:t>Achieved a perfect 100%</w:t>
      </w:r>
      <w:r w:rsidR="00B050EC" w:rsidRPr="0012046D">
        <w:rPr>
          <w:rFonts w:ascii="Times New Roman" w:hAnsi="Times New Roman" w:cs="Times New Roman"/>
          <w:sz w:val="20"/>
          <w:szCs w:val="18"/>
        </w:rPr>
        <w:t xml:space="preserve"> </w:t>
      </w:r>
      <w:r w:rsidR="00900BB9" w:rsidRPr="0012046D">
        <w:rPr>
          <w:rFonts w:ascii="Times New Roman" w:hAnsi="Times New Roman" w:cs="Times New Roman"/>
          <w:sz w:val="20"/>
          <w:szCs w:val="18"/>
        </w:rPr>
        <w:t>operational readiness of the equipment’s and inventory.</w:t>
      </w:r>
    </w:p>
    <w:p w14:paraId="241DC790" w14:textId="66AA5B58" w:rsidR="00A73122" w:rsidRDefault="00A73122" w:rsidP="00A73122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>Organized training on</w:t>
      </w:r>
      <w:r w:rsidRPr="00A7312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="0039157B">
        <w:rPr>
          <w:rFonts w:ascii="Times New Roman" w:hAnsi="Times New Roman" w:cs="Times New Roman"/>
          <w:color w:val="000000" w:themeColor="text1"/>
          <w:sz w:val="20"/>
          <w:szCs w:val="18"/>
        </w:rPr>
        <w:t>f</w:t>
      </w:r>
      <w:r w:rsidR="0039157B"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iref</w:t>
      </w:r>
      <w:r w:rsidR="0039157B">
        <w:rPr>
          <w:rFonts w:ascii="Times New Roman" w:hAnsi="Times New Roman" w:cs="Times New Roman"/>
          <w:color w:val="000000" w:themeColor="text1"/>
          <w:sz w:val="20"/>
          <w:szCs w:val="18"/>
        </w:rPr>
        <w:t>i</w:t>
      </w:r>
      <w:r w:rsidR="0039157B"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ghting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t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echniques and industrial safety management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 Managed</w:t>
      </w:r>
      <w:r w:rsidRPr="00A7312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logistical support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/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administration of vehicles (more than 500 vehicles) at various Air Force Establishments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14:paraId="241DC791" w14:textId="77777777" w:rsidR="00A73122" w:rsidRDefault="00A73122" w:rsidP="00A73122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Conducted classes for the junior team members on 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driving skills on various types of vehicles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with 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special attention towards defensive driving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</w:p>
    <w:p w14:paraId="6BFCF7E0" w14:textId="77777777" w:rsidR="0016602E" w:rsidRDefault="00A73122" w:rsidP="00A73122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color w:val="000000" w:themeColor="text1"/>
          <w:sz w:val="20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Maintained 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stores &amp; inventory of transport department at various Air Force Stations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.</w:t>
      </w:r>
      <w:r w:rsidRPr="00A73122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 </w:t>
      </w:r>
    </w:p>
    <w:p w14:paraId="241DC792" w14:textId="384DC342" w:rsidR="00A73122" w:rsidRPr="0012046D" w:rsidRDefault="00A73122" w:rsidP="00A73122">
      <w:pPr>
        <w:pStyle w:val="NoSpacing"/>
        <w:numPr>
          <w:ilvl w:val="0"/>
          <w:numId w:val="15"/>
        </w:numPr>
        <w:tabs>
          <w:tab w:val="left" w:pos="342"/>
        </w:tabs>
        <w:jc w:val="both"/>
        <w:rPr>
          <w:rFonts w:ascii="Times New Roman" w:hAnsi="Times New Roman" w:cs="Times New Roman"/>
          <w:sz w:val="20"/>
          <w:szCs w:val="18"/>
        </w:rPr>
      </w:pPr>
      <w:r w:rsidRPr="0012046D">
        <w:rPr>
          <w:rFonts w:ascii="Times New Roman" w:hAnsi="Times New Roman" w:cs="Times New Roman"/>
          <w:sz w:val="20"/>
          <w:szCs w:val="18"/>
        </w:rPr>
        <w:t>Served as Foreign Language Interpreter in PASHTO Language</w:t>
      </w:r>
      <w:r w:rsidR="004F2A83" w:rsidRPr="0012046D">
        <w:rPr>
          <w:rFonts w:ascii="Times New Roman" w:hAnsi="Times New Roman" w:cs="Times New Roman"/>
          <w:sz w:val="20"/>
          <w:szCs w:val="18"/>
        </w:rPr>
        <w:t>.</w:t>
      </w:r>
    </w:p>
    <w:p w14:paraId="241DC793" w14:textId="77777777" w:rsidR="008D6505" w:rsidRPr="008648D9" w:rsidRDefault="008D6505" w:rsidP="008D6505">
      <w:pPr>
        <w:pStyle w:val="NoSpacing"/>
        <w:tabs>
          <w:tab w:val="left" w:pos="134"/>
        </w:tabs>
        <w:spacing w:line="276" w:lineRule="auto"/>
        <w:ind w:firstLine="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1DC794" w14:textId="77777777" w:rsidR="00A51A09" w:rsidRPr="008648D9" w:rsidRDefault="00220A8A" w:rsidP="003D0412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8648D9">
        <w:rPr>
          <w:caps w:val="0"/>
          <w:smallCaps/>
          <w:szCs w:val="24"/>
        </w:rPr>
        <w:t>Education</w:t>
      </w:r>
    </w:p>
    <w:p w14:paraId="241DC795" w14:textId="77777777" w:rsidR="00F7384C" w:rsidRPr="008648D9" w:rsidRDefault="00F7384C" w:rsidP="00F7384C">
      <w:pPr>
        <w:pStyle w:val="NoSpacing"/>
        <w:tabs>
          <w:tab w:val="left" w:pos="342"/>
        </w:tabs>
        <w:spacing w:after="60"/>
        <w:ind w:left="346" w:firstLine="0"/>
        <w:jc w:val="both"/>
        <w:rPr>
          <w:rFonts w:ascii="Times New Roman" w:hAnsi="Times New Roman" w:cs="Times New Roman"/>
          <w:bCs/>
          <w:sz w:val="4"/>
          <w:szCs w:val="4"/>
          <w:lang w:val="en-US"/>
        </w:rPr>
      </w:pPr>
    </w:p>
    <w:p w14:paraId="241DC796" w14:textId="77777777" w:rsidR="009A7971" w:rsidRPr="009A7971" w:rsidRDefault="009A7971" w:rsidP="009A7971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9A7971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Diploma in Fire Technology </w:t>
      </w:r>
      <w:r>
        <w:rPr>
          <w:rFonts w:ascii="Times New Roman" w:hAnsi="Times New Roman" w:cs="Times New Roman"/>
          <w:b/>
          <w:bCs/>
          <w:sz w:val="20"/>
          <w:szCs w:val="28"/>
          <w:lang w:val="en-US"/>
        </w:rPr>
        <w:t>&amp;</w:t>
      </w:r>
      <w:r w:rsidRPr="009A7971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 Industrial Safety Management, </w:t>
      </w:r>
      <w:r w:rsidRPr="009A7971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Delhi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>I</w:t>
      </w:r>
      <w:r w:rsidRPr="009A7971">
        <w:rPr>
          <w:rFonts w:ascii="Times New Roman" w:hAnsi="Times New Roman" w:cs="Times New Roman"/>
          <w:bCs/>
          <w:sz w:val="20"/>
          <w:szCs w:val="28"/>
          <w:lang w:val="en-US"/>
        </w:rPr>
        <w:t>nstitute of Fire Engineering, New Delhi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India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ab/>
      </w:r>
      <w:r w:rsidRPr="009A7971">
        <w:rPr>
          <w:rFonts w:ascii="Times New Roman" w:hAnsi="Times New Roman" w:cs="Times New Roman"/>
          <w:bCs/>
          <w:sz w:val="20"/>
          <w:szCs w:val="28"/>
          <w:lang w:val="en-US"/>
        </w:rPr>
        <w:t>2014</w:t>
      </w:r>
    </w:p>
    <w:p w14:paraId="241DC797" w14:textId="77777777" w:rsidR="009A7971" w:rsidRPr="009A7971" w:rsidRDefault="009A7971" w:rsidP="009A7971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9A7971">
        <w:rPr>
          <w:rFonts w:ascii="Times New Roman" w:hAnsi="Times New Roman" w:cs="Times New Roman"/>
          <w:b/>
          <w:bCs/>
          <w:sz w:val="20"/>
          <w:szCs w:val="28"/>
          <w:lang w:val="en-US"/>
        </w:rPr>
        <w:t>Diploma in Automobile Technology,</w:t>
      </w:r>
      <w:r w:rsidRPr="009A7971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IGNOU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India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ab/>
      </w:r>
      <w:r w:rsidRPr="009A7971">
        <w:rPr>
          <w:rFonts w:ascii="Times New Roman" w:hAnsi="Times New Roman" w:cs="Times New Roman"/>
          <w:bCs/>
          <w:sz w:val="20"/>
          <w:szCs w:val="28"/>
          <w:lang w:val="en-US"/>
        </w:rPr>
        <w:t>2012</w:t>
      </w:r>
    </w:p>
    <w:p w14:paraId="241DC798" w14:textId="77777777" w:rsidR="009A7971" w:rsidRPr="009A7971" w:rsidRDefault="009A7971" w:rsidP="009A7971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9A7971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Certificate Course in Security Management of Strategic Installations,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IGNOU, India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ab/>
        <w:t>2011</w:t>
      </w:r>
    </w:p>
    <w:p w14:paraId="241DC799" w14:textId="77777777" w:rsidR="009A7971" w:rsidRPr="009A7971" w:rsidRDefault="009A7971" w:rsidP="009A7971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9A7971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Interpretership Diploma in PASHTO Language, </w:t>
      </w:r>
      <w:r w:rsidRPr="009A7971">
        <w:rPr>
          <w:rFonts w:ascii="Times New Roman" w:hAnsi="Times New Roman" w:cs="Times New Roman"/>
          <w:bCs/>
          <w:sz w:val="20"/>
          <w:szCs w:val="28"/>
          <w:lang w:val="en-US"/>
        </w:rPr>
        <w:t>School of Forei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 xml:space="preserve">gn Languages, New Delhi, India </w:t>
      </w:r>
      <w:r>
        <w:rPr>
          <w:rFonts w:ascii="Times New Roman" w:hAnsi="Times New Roman" w:cs="Times New Roman"/>
          <w:bCs/>
          <w:sz w:val="20"/>
          <w:szCs w:val="28"/>
          <w:lang w:val="en-US"/>
        </w:rPr>
        <w:tab/>
        <w:t>2009</w:t>
      </w:r>
    </w:p>
    <w:p w14:paraId="241DC79A" w14:textId="77777777" w:rsidR="009A7971" w:rsidRPr="009A7971" w:rsidRDefault="009A7971" w:rsidP="00467AA5">
      <w:pPr>
        <w:pStyle w:val="NoSpacing"/>
        <w:numPr>
          <w:ilvl w:val="0"/>
          <w:numId w:val="11"/>
        </w:numPr>
        <w:tabs>
          <w:tab w:val="right" w:pos="10526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9A7971">
        <w:rPr>
          <w:rFonts w:ascii="Times New Roman" w:hAnsi="Times New Roman" w:cs="Times New Roman"/>
          <w:b/>
          <w:bCs/>
          <w:sz w:val="20"/>
          <w:szCs w:val="28"/>
          <w:lang w:val="en-US"/>
        </w:rPr>
        <w:t>B Com</w:t>
      </w:r>
      <w:r w:rsidRPr="009A7971">
        <w:rPr>
          <w:rFonts w:ascii="Times New Roman" w:hAnsi="Times New Roman" w:cs="Times New Roman"/>
          <w:b/>
          <w:sz w:val="20"/>
          <w:szCs w:val="18"/>
        </w:rPr>
        <w:t xml:space="preserve">, </w:t>
      </w:r>
      <w:r w:rsidRPr="009A7971">
        <w:rPr>
          <w:rFonts w:ascii="Times New Roman" w:hAnsi="Times New Roman" w:cs="Times New Roman"/>
          <w:sz w:val="20"/>
          <w:szCs w:val="18"/>
        </w:rPr>
        <w:t xml:space="preserve">Berhampur University, Odisha, India </w:t>
      </w:r>
      <w:r w:rsidRPr="009A7971">
        <w:rPr>
          <w:rFonts w:ascii="Times New Roman" w:hAnsi="Times New Roman" w:cs="Times New Roman"/>
          <w:sz w:val="20"/>
          <w:szCs w:val="18"/>
        </w:rPr>
        <w:tab/>
        <w:t>1994</w:t>
      </w:r>
    </w:p>
    <w:p w14:paraId="241DC79B" w14:textId="77777777" w:rsidR="007772AA" w:rsidRPr="008648D9" w:rsidRDefault="007772AA" w:rsidP="00A51A09">
      <w:pPr>
        <w:pStyle w:val="NoSpacing"/>
        <w:ind w:firstLine="0"/>
        <w:rPr>
          <w:rFonts w:ascii="Times New Roman" w:eastAsia="Times New Roman" w:hAnsi="Times New Roman" w:cs="Times New Roman"/>
          <w:b/>
          <w:smallCaps/>
          <w:sz w:val="20"/>
          <w:szCs w:val="24"/>
          <w:lang w:val="en-US"/>
        </w:rPr>
      </w:pPr>
    </w:p>
    <w:p w14:paraId="241DC79C" w14:textId="77777777" w:rsidR="00A51A09" w:rsidRPr="008648D9" w:rsidRDefault="00E02CA4" w:rsidP="007655DB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rFonts w:asciiTheme="majorHAnsi" w:hAnsiTheme="majorHAnsi"/>
          <w:caps w:val="0"/>
          <w:smallCaps/>
          <w:szCs w:val="24"/>
        </w:rPr>
      </w:pPr>
      <w:r w:rsidRPr="008648D9">
        <w:rPr>
          <w:caps w:val="0"/>
          <w:smallCaps/>
          <w:szCs w:val="24"/>
        </w:rPr>
        <w:t>Training Courses</w:t>
      </w:r>
    </w:p>
    <w:p w14:paraId="241DC79D" w14:textId="77777777" w:rsidR="004224FD" w:rsidRPr="008648D9" w:rsidRDefault="004224FD" w:rsidP="004224FD">
      <w:pPr>
        <w:rPr>
          <w:sz w:val="10"/>
          <w:szCs w:val="10"/>
          <w:lang w:val="en-IN"/>
        </w:rPr>
      </w:pPr>
    </w:p>
    <w:p w14:paraId="241DC79E" w14:textId="77777777" w:rsidR="009A7971" w:rsidRPr="009A7971" w:rsidRDefault="009A7971" w:rsidP="009A797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sz w:val="20"/>
          <w:szCs w:val="18"/>
        </w:rPr>
        <w:t>Advanced Level Russian language course from Culture Centre, Russian Embassy, New Delhi in 2014.</w:t>
      </w:r>
    </w:p>
    <w:p w14:paraId="241DC79F" w14:textId="77777777" w:rsidR="009A7971" w:rsidRPr="009A7971" w:rsidRDefault="009A7971" w:rsidP="00A73122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sz w:val="20"/>
          <w:szCs w:val="18"/>
        </w:rPr>
        <w:t>Undergone Security Officer Course in Industrial Security Concepts, Security of Assets, Personnel, Information, Air</w:t>
      </w:r>
      <w:r w:rsidR="00A73122">
        <w:rPr>
          <w:rFonts w:ascii="Times New Roman" w:hAnsi="Times New Roman" w:cs="Times New Roman"/>
          <w:sz w:val="20"/>
          <w:szCs w:val="18"/>
        </w:rPr>
        <w:t>p</w:t>
      </w:r>
      <w:r w:rsidRPr="009A7971">
        <w:rPr>
          <w:rFonts w:ascii="Times New Roman" w:hAnsi="Times New Roman" w:cs="Times New Roman"/>
          <w:sz w:val="20"/>
          <w:szCs w:val="18"/>
        </w:rPr>
        <w:t>ort Familiarisation, Airline Services, Cargo, Courier &amp; Warehouse Security</w:t>
      </w:r>
      <w:r w:rsidR="00A73122">
        <w:rPr>
          <w:rFonts w:ascii="Times New Roman" w:hAnsi="Times New Roman" w:cs="Times New Roman"/>
          <w:sz w:val="20"/>
          <w:szCs w:val="18"/>
        </w:rPr>
        <w:t>,</w:t>
      </w:r>
      <w:r w:rsidRPr="009A7971">
        <w:rPr>
          <w:rFonts w:ascii="Times New Roman" w:hAnsi="Times New Roman" w:cs="Times New Roman"/>
          <w:sz w:val="20"/>
          <w:szCs w:val="18"/>
        </w:rPr>
        <w:t xml:space="preserve"> and Aviation Services from Global Aviation Institute, Gurgaon in 2009.</w:t>
      </w:r>
    </w:p>
    <w:p w14:paraId="241DC7A0" w14:textId="77777777" w:rsidR="009A7971" w:rsidRDefault="009A7971" w:rsidP="009A797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sz w:val="20"/>
          <w:szCs w:val="18"/>
        </w:rPr>
        <w:t>Qualified Transport / Workshop In-charge Mechanical Transport Training Institute, Air Force Station, Avadi (Chennai).</w:t>
      </w:r>
    </w:p>
    <w:p w14:paraId="241DC7A1" w14:textId="77777777" w:rsidR="00A73122" w:rsidRPr="00A73122" w:rsidRDefault="00A73122" w:rsidP="00A73122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18"/>
        </w:rPr>
      </w:pPr>
      <w:r w:rsidRPr="00A73122">
        <w:rPr>
          <w:rFonts w:ascii="Times New Roman" w:hAnsi="Times New Roman" w:cs="Times New Roman"/>
          <w:bCs/>
          <w:color w:val="000000" w:themeColor="text1"/>
          <w:sz w:val="20"/>
          <w:szCs w:val="18"/>
        </w:rPr>
        <w:t>Online Digital Marketing Certifications: Google Garage Certified Professional on Fundamentals of Digital Marketing (2020)</w:t>
      </w:r>
    </w:p>
    <w:p w14:paraId="241DC7A2" w14:textId="77777777" w:rsidR="00A73122" w:rsidRPr="00A73122" w:rsidRDefault="00A73122" w:rsidP="009A797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bCs/>
          <w:sz w:val="20"/>
          <w:szCs w:val="18"/>
        </w:rPr>
      </w:pPr>
      <w:r w:rsidRPr="00A73122">
        <w:rPr>
          <w:rFonts w:ascii="Times New Roman" w:hAnsi="Times New Roman" w:cs="Times New Roman"/>
          <w:bCs/>
          <w:color w:val="000000" w:themeColor="text1"/>
          <w:sz w:val="20"/>
          <w:szCs w:val="18"/>
        </w:rPr>
        <w:t>Digital Marketing, Digital skills Certificate of achievement by Accenture</w:t>
      </w:r>
    </w:p>
    <w:p w14:paraId="241DC7A3" w14:textId="77777777" w:rsidR="00A73122" w:rsidRPr="00A73122" w:rsidRDefault="00A73122" w:rsidP="009A797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Search Engine Optimization (SEO), Search Engine Marketing (SEM), Social Media Marketing, E-mail Marketing, Content Marketing, On-Line Marketing by e-marketing certified professional, Copenhagen, Denmark</w:t>
      </w:r>
    </w:p>
    <w:p w14:paraId="241DC7A4" w14:textId="77777777" w:rsidR="00A73122" w:rsidRPr="00A73122" w:rsidRDefault="00A73122" w:rsidP="00A73122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 xml:space="preserve">Content Marketing and Social Media Marketing certified professional by Hubspot </w:t>
      </w:r>
      <w:r>
        <w:rPr>
          <w:rFonts w:ascii="Times New Roman" w:hAnsi="Times New Roman" w:cs="Times New Roman"/>
          <w:color w:val="000000" w:themeColor="text1"/>
          <w:sz w:val="20"/>
          <w:szCs w:val="18"/>
        </w:rPr>
        <w:t>A</w:t>
      </w: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cademy</w:t>
      </w:r>
    </w:p>
    <w:p w14:paraId="241DC7A5" w14:textId="77777777" w:rsidR="00A73122" w:rsidRPr="00A73122" w:rsidRDefault="00A73122" w:rsidP="009A797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Google Ads Display Certification, Google Skills</w:t>
      </w:r>
    </w:p>
    <w:p w14:paraId="241DC7A6" w14:textId="77777777" w:rsidR="00A73122" w:rsidRPr="009A7971" w:rsidRDefault="00A73122" w:rsidP="009A7971">
      <w:pPr>
        <w:pStyle w:val="NoSpacing"/>
        <w:numPr>
          <w:ilvl w:val="0"/>
          <w:numId w:val="11"/>
        </w:numPr>
        <w:tabs>
          <w:tab w:val="left" w:pos="342"/>
        </w:tabs>
        <w:spacing w:after="20"/>
        <w:ind w:left="346" w:hanging="346"/>
        <w:jc w:val="both"/>
        <w:rPr>
          <w:rFonts w:ascii="Times New Roman" w:hAnsi="Times New Roman" w:cs="Times New Roman"/>
          <w:sz w:val="20"/>
          <w:szCs w:val="18"/>
        </w:rPr>
      </w:pPr>
      <w:r w:rsidRPr="009A7971">
        <w:rPr>
          <w:rFonts w:ascii="Times New Roman" w:hAnsi="Times New Roman" w:cs="Times New Roman"/>
          <w:color w:val="000000" w:themeColor="text1"/>
          <w:sz w:val="20"/>
          <w:szCs w:val="18"/>
        </w:rPr>
        <w:t>Lean Six Sigma Beginner level, Agile Beginner level, Client Relationships, Change Management, beginner course from Genpact Study</w:t>
      </w:r>
    </w:p>
    <w:p w14:paraId="241DC7A7" w14:textId="77777777" w:rsidR="004224FD" w:rsidRPr="008648D9" w:rsidRDefault="004224FD" w:rsidP="004224FD">
      <w:pPr>
        <w:tabs>
          <w:tab w:val="left" w:pos="8364"/>
        </w:tabs>
        <w:rPr>
          <w:sz w:val="20"/>
        </w:rPr>
      </w:pPr>
    </w:p>
    <w:p w14:paraId="241DC7A8" w14:textId="77777777" w:rsidR="00E02CA4" w:rsidRPr="008648D9" w:rsidRDefault="00E02CA4" w:rsidP="00E02CA4">
      <w:pPr>
        <w:pStyle w:val="SectionHeading"/>
        <w:shd w:val="clear" w:color="auto" w:fill="632423" w:themeFill="accent2" w:themeFillShade="80"/>
        <w:tabs>
          <w:tab w:val="left" w:pos="284"/>
          <w:tab w:val="right" w:pos="10080"/>
        </w:tabs>
        <w:spacing w:before="0"/>
        <w:jc w:val="center"/>
        <w:rPr>
          <w:caps w:val="0"/>
          <w:smallCaps/>
          <w:szCs w:val="24"/>
        </w:rPr>
      </w:pPr>
      <w:r w:rsidRPr="008648D9">
        <w:rPr>
          <w:caps w:val="0"/>
          <w:smallCaps/>
          <w:szCs w:val="24"/>
        </w:rPr>
        <w:t>Personal Details</w:t>
      </w:r>
    </w:p>
    <w:p w14:paraId="241DC7A9" w14:textId="77777777" w:rsidR="00E02CA4" w:rsidRPr="008648D9" w:rsidRDefault="00E02CA4" w:rsidP="00E02CA4">
      <w:pPr>
        <w:pStyle w:val="NoSpacing"/>
        <w:tabs>
          <w:tab w:val="left" w:pos="342"/>
        </w:tabs>
        <w:spacing w:after="20"/>
        <w:ind w:firstLine="0"/>
        <w:jc w:val="both"/>
        <w:rPr>
          <w:rFonts w:ascii="Times New Roman" w:hAnsi="Times New Roman" w:cs="Times New Roman"/>
          <w:i/>
          <w:sz w:val="10"/>
          <w:szCs w:val="18"/>
        </w:rPr>
      </w:pPr>
    </w:p>
    <w:p w14:paraId="241DC7AA" w14:textId="77777777" w:rsidR="00D944B4" w:rsidRPr="004C4426" w:rsidRDefault="00D944B4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Date of Birth: </w:t>
      </w:r>
      <w:r w:rsidR="009A7971" w:rsidRPr="009A7971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01</w:t>
      </w:r>
      <w:r w:rsidR="009A7971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Jul </w:t>
      </w:r>
      <w:r w:rsidR="009A7971" w:rsidRPr="009A7971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1976</w:t>
      </w:r>
    </w:p>
    <w:p w14:paraId="241DC7AB" w14:textId="77777777" w:rsidR="00D944B4" w:rsidRPr="004C4426" w:rsidRDefault="00D944B4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Nationality: </w:t>
      </w:r>
      <w:r w:rsidR="00467AA5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Indian</w:t>
      </w:r>
    </w:p>
    <w:p w14:paraId="241DC7AC" w14:textId="498F0049" w:rsidR="00D944B4" w:rsidRPr="0012046D" w:rsidRDefault="00D944B4" w:rsidP="00A73122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 w:rsidRPr="004C4426"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 xml:space="preserve">Languages Known: </w:t>
      </w:r>
      <w:r w:rsidR="009A7971" w:rsidRPr="009A7971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English, Hindi, O</w:t>
      </w:r>
      <w:r w:rsidR="00A73122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di</w:t>
      </w:r>
      <w:r w:rsidR="009A7971" w:rsidRPr="009A7971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a,</w:t>
      </w:r>
      <w:r w:rsidR="009A7971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 </w:t>
      </w:r>
      <w:r w:rsidR="007B0D12" w:rsidRPr="0012046D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 xml:space="preserve">Pashto and </w:t>
      </w:r>
      <w:r w:rsidR="009A7971" w:rsidRPr="0012046D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Russia</w:t>
      </w:r>
      <w:r w:rsidR="007B0D12" w:rsidRPr="0012046D">
        <w:rPr>
          <w:rFonts w:ascii="Times New Roman" w:eastAsia="Times New Roman" w:hAnsi="Times New Roman" w:cs="Times New Roman"/>
          <w:bCs/>
          <w:sz w:val="20"/>
          <w:szCs w:val="18"/>
          <w:lang w:val="en-US"/>
        </w:rPr>
        <w:t>n</w:t>
      </w:r>
    </w:p>
    <w:p w14:paraId="241DC7AD" w14:textId="77777777" w:rsidR="009A7971" w:rsidRPr="00D944B4" w:rsidRDefault="009A7971" w:rsidP="00D944B4">
      <w:pPr>
        <w:pStyle w:val="NoSpacing"/>
        <w:numPr>
          <w:ilvl w:val="0"/>
          <w:numId w:val="11"/>
        </w:numPr>
        <w:tabs>
          <w:tab w:val="left" w:pos="342"/>
        </w:tabs>
        <w:ind w:left="346" w:hanging="346"/>
        <w:jc w:val="both"/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18"/>
          <w:lang w:val="en-US"/>
        </w:rPr>
        <w:t>Address:</w:t>
      </w:r>
      <w:r>
        <w:rPr>
          <w:rFonts w:ascii="Times New Roman" w:eastAsia="Times New Roman" w:hAnsi="Times New Roman" w:cs="Times New Roman"/>
          <w:sz w:val="20"/>
          <w:szCs w:val="18"/>
          <w:lang w:val="en-US"/>
        </w:rPr>
        <w:t xml:space="preserve"> </w:t>
      </w:r>
      <w:r w:rsidRPr="009A7971">
        <w:rPr>
          <w:rFonts w:ascii="Times New Roman" w:eastAsia="Times New Roman" w:hAnsi="Times New Roman" w:cs="Times New Roman"/>
          <w:sz w:val="20"/>
          <w:szCs w:val="18"/>
          <w:lang w:val="en-US"/>
        </w:rPr>
        <w:t>Coconut Grove Apts, Lotus-905, Miyapur, Hyderabad</w:t>
      </w:r>
      <w:r>
        <w:rPr>
          <w:rFonts w:ascii="Times New Roman" w:eastAsia="Times New Roman" w:hAnsi="Times New Roman" w:cs="Times New Roman"/>
          <w:sz w:val="20"/>
          <w:szCs w:val="18"/>
          <w:lang w:val="en-US"/>
        </w:rPr>
        <w:t xml:space="preserve"> – </w:t>
      </w:r>
      <w:r w:rsidRPr="009A7971">
        <w:rPr>
          <w:rFonts w:ascii="Times New Roman" w:eastAsia="Times New Roman" w:hAnsi="Times New Roman" w:cs="Times New Roman"/>
          <w:sz w:val="20"/>
          <w:szCs w:val="18"/>
          <w:lang w:val="en-US"/>
        </w:rPr>
        <w:t>500049</w:t>
      </w:r>
    </w:p>
    <w:sectPr w:rsidR="009A7971" w:rsidRPr="00D944B4" w:rsidSect="004224FD">
      <w:pgSz w:w="11907" w:h="16839" w:code="9"/>
      <w:pgMar w:top="709" w:right="616" w:bottom="567" w:left="720" w:header="50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FFD3" w14:textId="77777777" w:rsidR="00D2630F" w:rsidRDefault="00D2630F">
      <w:r>
        <w:separator/>
      </w:r>
    </w:p>
  </w:endnote>
  <w:endnote w:type="continuationSeparator" w:id="0">
    <w:p w14:paraId="2C17220F" w14:textId="77777777" w:rsidR="00D2630F" w:rsidRDefault="00D26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3EF1" w14:textId="77777777" w:rsidR="00D2630F" w:rsidRDefault="00D2630F">
      <w:r>
        <w:separator/>
      </w:r>
    </w:p>
  </w:footnote>
  <w:footnote w:type="continuationSeparator" w:id="0">
    <w:p w14:paraId="2A45A7D5" w14:textId="77777777" w:rsidR="00D2630F" w:rsidRDefault="00D26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85pt;height:11.85pt" o:bullet="t">
        <v:imagedata r:id="rId1" o:title="mso228"/>
      </v:shape>
    </w:pict>
  </w:numPicBullet>
  <w:numPicBullet w:numPicBulletId="1">
    <w:pict>
      <v:shape id="_x0000_i1066" type="#_x0000_t75" alt="bullet_grey_circ" style="width:9.55pt;height:9.55pt;visibility:visible;mso-wrap-style:square" o:bullet="t">
        <v:imagedata r:id="rId2" o:title="bullet_grey_circ"/>
      </v:shape>
    </w:pict>
  </w:numPicBullet>
  <w:numPicBullet w:numPicBulletId="2">
    <w:pict>
      <v:shape id="_x0000_i1067" type="#_x0000_t75" style="width:14.15pt;height:10.9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" o:bullet="t">
        <v:imagedata r:id="rId3" o:title="" croptop="-8263f" cropbottom="-6839f" cropright="-227f"/>
        <o:lock v:ext="edit" aspectratio="f"/>
      </v:shape>
    </w:pict>
  </w:numPicBullet>
  <w:abstractNum w:abstractNumId="0" w15:restartNumberingAfterBreak="0">
    <w:nsid w:val="11E419CE"/>
    <w:multiLevelType w:val="hybridMultilevel"/>
    <w:tmpl w:val="46C8BB36"/>
    <w:lvl w:ilvl="0" w:tplc="04090001">
      <w:start w:val="1"/>
      <w:numFmt w:val="bullet"/>
      <w:lvlText w:val=""/>
      <w:lvlJc w:val="left"/>
      <w:pPr>
        <w:ind w:left="64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2" w:hanging="480"/>
      </w:pPr>
      <w:rPr>
        <w:rFonts w:ascii="Wingdings" w:hAnsi="Wingdings" w:hint="default"/>
      </w:rPr>
    </w:lvl>
  </w:abstractNum>
  <w:abstractNum w:abstractNumId="1" w15:restartNumberingAfterBreak="0">
    <w:nsid w:val="18826424"/>
    <w:multiLevelType w:val="hybridMultilevel"/>
    <w:tmpl w:val="301A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6699"/>
    <w:multiLevelType w:val="hybridMultilevel"/>
    <w:tmpl w:val="802A63BE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54285"/>
    <w:multiLevelType w:val="hybridMultilevel"/>
    <w:tmpl w:val="3928244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1500F50"/>
    <w:multiLevelType w:val="hybridMultilevel"/>
    <w:tmpl w:val="2C58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7693E"/>
    <w:multiLevelType w:val="hybridMultilevel"/>
    <w:tmpl w:val="E17E24E4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63310"/>
    <w:multiLevelType w:val="hybridMultilevel"/>
    <w:tmpl w:val="1F509C86"/>
    <w:lvl w:ilvl="0" w:tplc="FE906800">
      <w:numFmt w:val="bullet"/>
      <w:lvlText w:val=""/>
      <w:lvlJc w:val="left"/>
      <w:pPr>
        <w:ind w:left="720" w:hanging="360"/>
      </w:pPr>
      <w:rPr>
        <w:rFonts w:ascii="Wingdings" w:eastAsia="SimSun" w:hAnsi="Wingdings" w:cs="Times New Roman" w:hint="default"/>
        <w:b w:val="0"/>
        <w:color w:val="00000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8C6"/>
    <w:multiLevelType w:val="hybridMultilevel"/>
    <w:tmpl w:val="84D2F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71B14"/>
    <w:multiLevelType w:val="hybridMultilevel"/>
    <w:tmpl w:val="97F2A7A0"/>
    <w:lvl w:ilvl="0" w:tplc="40881A8C">
      <w:start w:val="1"/>
      <w:numFmt w:val="bullet"/>
      <w:lvlText w:val=""/>
      <w:lvlJc w:val="right"/>
      <w:pPr>
        <w:ind w:left="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37E215C6"/>
    <w:multiLevelType w:val="hybridMultilevel"/>
    <w:tmpl w:val="3AA43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2686F"/>
    <w:multiLevelType w:val="multilevel"/>
    <w:tmpl w:val="18F27DE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0F480D"/>
    <w:multiLevelType w:val="hybridMultilevel"/>
    <w:tmpl w:val="DF90330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1A30F1"/>
    <w:multiLevelType w:val="hybridMultilevel"/>
    <w:tmpl w:val="EA0212F6"/>
    <w:lvl w:ilvl="0" w:tplc="E1C60716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9DC4593"/>
    <w:multiLevelType w:val="hybridMultilevel"/>
    <w:tmpl w:val="BF68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E2C43"/>
    <w:multiLevelType w:val="hybridMultilevel"/>
    <w:tmpl w:val="A1B402AA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3E4879"/>
    <w:multiLevelType w:val="hybridMultilevel"/>
    <w:tmpl w:val="1570DC58"/>
    <w:lvl w:ilvl="0" w:tplc="04090001">
      <w:start w:val="1"/>
      <w:numFmt w:val="bullet"/>
      <w:lvlText w:val=""/>
      <w:lvlJc w:val="left"/>
      <w:pPr>
        <w:ind w:left="64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2" w:hanging="480"/>
      </w:pPr>
      <w:rPr>
        <w:rFonts w:ascii="Wingdings" w:hAnsi="Wingdings" w:hint="default"/>
      </w:rPr>
    </w:lvl>
  </w:abstractNum>
  <w:abstractNum w:abstractNumId="16" w15:restartNumberingAfterBreak="0">
    <w:nsid w:val="6BE465D5"/>
    <w:multiLevelType w:val="singleLevel"/>
    <w:tmpl w:val="6DEA02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</w:rPr>
    </w:lvl>
  </w:abstractNum>
  <w:abstractNum w:abstractNumId="17" w15:restartNumberingAfterBreak="0">
    <w:nsid w:val="6D1F0544"/>
    <w:multiLevelType w:val="hybridMultilevel"/>
    <w:tmpl w:val="D5C6951E"/>
    <w:lvl w:ilvl="0" w:tplc="0C3A5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1B6B2B"/>
    <w:multiLevelType w:val="hybridMultilevel"/>
    <w:tmpl w:val="14BA82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CE13C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i/>
        <w:sz w:val="24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95FD7"/>
    <w:multiLevelType w:val="hybridMultilevel"/>
    <w:tmpl w:val="48B80A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0169295">
    <w:abstractNumId w:val="7"/>
  </w:num>
  <w:num w:numId="2" w16cid:durableId="170923259">
    <w:abstractNumId w:val="4"/>
  </w:num>
  <w:num w:numId="3" w16cid:durableId="442195490">
    <w:abstractNumId w:val="9"/>
  </w:num>
  <w:num w:numId="4" w16cid:durableId="472874694">
    <w:abstractNumId w:val="19"/>
  </w:num>
  <w:num w:numId="5" w16cid:durableId="693851430">
    <w:abstractNumId w:val="19"/>
  </w:num>
  <w:num w:numId="6" w16cid:durableId="1163204646">
    <w:abstractNumId w:val="14"/>
  </w:num>
  <w:num w:numId="7" w16cid:durableId="213547967">
    <w:abstractNumId w:val="2"/>
  </w:num>
  <w:num w:numId="8" w16cid:durableId="1163356971">
    <w:abstractNumId w:val="18"/>
  </w:num>
  <w:num w:numId="9" w16cid:durableId="352388927">
    <w:abstractNumId w:val="13"/>
  </w:num>
  <w:num w:numId="10" w16cid:durableId="1053892485">
    <w:abstractNumId w:val="8"/>
  </w:num>
  <w:num w:numId="11" w16cid:durableId="1200438108">
    <w:abstractNumId w:val="12"/>
  </w:num>
  <w:num w:numId="12" w16cid:durableId="1212154757">
    <w:abstractNumId w:val="6"/>
  </w:num>
  <w:num w:numId="13" w16cid:durableId="1972202842">
    <w:abstractNumId w:val="5"/>
  </w:num>
  <w:num w:numId="14" w16cid:durableId="1896352874">
    <w:abstractNumId w:val="1"/>
  </w:num>
  <w:num w:numId="15" w16cid:durableId="126509686">
    <w:abstractNumId w:val="17"/>
  </w:num>
  <w:num w:numId="16" w16cid:durableId="1796874417">
    <w:abstractNumId w:val="3"/>
  </w:num>
  <w:num w:numId="17" w16cid:durableId="2097287472">
    <w:abstractNumId w:val="11"/>
  </w:num>
  <w:num w:numId="18" w16cid:durableId="21711201">
    <w:abstractNumId w:val="15"/>
  </w:num>
  <w:num w:numId="19" w16cid:durableId="318266373">
    <w:abstractNumId w:val="16"/>
  </w:num>
  <w:num w:numId="20" w16cid:durableId="1556424843">
    <w:abstractNumId w:val="0"/>
  </w:num>
  <w:num w:numId="21" w16cid:durableId="202073797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NTYzMjE0NzM2NzNV0lEKTi0uzszPAykwqwUAfnaVKiwAAAA="/>
  </w:docVars>
  <w:rsids>
    <w:rsidRoot w:val="002B1120"/>
    <w:rsid w:val="00000E2C"/>
    <w:rsid w:val="000028C4"/>
    <w:rsid w:val="000039B2"/>
    <w:rsid w:val="0000400A"/>
    <w:rsid w:val="00012EE8"/>
    <w:rsid w:val="0001493C"/>
    <w:rsid w:val="000149A7"/>
    <w:rsid w:val="0001783B"/>
    <w:rsid w:val="00023858"/>
    <w:rsid w:val="00024122"/>
    <w:rsid w:val="00024346"/>
    <w:rsid w:val="00025118"/>
    <w:rsid w:val="0003348A"/>
    <w:rsid w:val="00033821"/>
    <w:rsid w:val="000354BE"/>
    <w:rsid w:val="000368F5"/>
    <w:rsid w:val="00037267"/>
    <w:rsid w:val="000400A0"/>
    <w:rsid w:val="00043B23"/>
    <w:rsid w:val="00043E1A"/>
    <w:rsid w:val="0004623E"/>
    <w:rsid w:val="00047868"/>
    <w:rsid w:val="00050103"/>
    <w:rsid w:val="0005063F"/>
    <w:rsid w:val="00052E5C"/>
    <w:rsid w:val="00053A49"/>
    <w:rsid w:val="00054310"/>
    <w:rsid w:val="00054813"/>
    <w:rsid w:val="00055DCB"/>
    <w:rsid w:val="00060211"/>
    <w:rsid w:val="0006085E"/>
    <w:rsid w:val="00062A37"/>
    <w:rsid w:val="0006318D"/>
    <w:rsid w:val="000643BF"/>
    <w:rsid w:val="00064932"/>
    <w:rsid w:val="00064B3A"/>
    <w:rsid w:val="00065023"/>
    <w:rsid w:val="000700FD"/>
    <w:rsid w:val="000711C5"/>
    <w:rsid w:val="0007156D"/>
    <w:rsid w:val="00072F89"/>
    <w:rsid w:val="0007314E"/>
    <w:rsid w:val="00075A27"/>
    <w:rsid w:val="00075B59"/>
    <w:rsid w:val="00077327"/>
    <w:rsid w:val="0007785B"/>
    <w:rsid w:val="00081B2E"/>
    <w:rsid w:val="000823B2"/>
    <w:rsid w:val="00084515"/>
    <w:rsid w:val="00084F14"/>
    <w:rsid w:val="0008588D"/>
    <w:rsid w:val="00087140"/>
    <w:rsid w:val="00087E50"/>
    <w:rsid w:val="000921ED"/>
    <w:rsid w:val="00093324"/>
    <w:rsid w:val="00094A51"/>
    <w:rsid w:val="00096826"/>
    <w:rsid w:val="00096BCD"/>
    <w:rsid w:val="00097963"/>
    <w:rsid w:val="000A0909"/>
    <w:rsid w:val="000A1E65"/>
    <w:rsid w:val="000A321A"/>
    <w:rsid w:val="000B1275"/>
    <w:rsid w:val="000B1979"/>
    <w:rsid w:val="000B1EB6"/>
    <w:rsid w:val="000B2070"/>
    <w:rsid w:val="000B2CC4"/>
    <w:rsid w:val="000B34E8"/>
    <w:rsid w:val="000B5365"/>
    <w:rsid w:val="000B5B8A"/>
    <w:rsid w:val="000B6179"/>
    <w:rsid w:val="000B61B9"/>
    <w:rsid w:val="000C1ABC"/>
    <w:rsid w:val="000C3CA4"/>
    <w:rsid w:val="000C4AF8"/>
    <w:rsid w:val="000C50DD"/>
    <w:rsid w:val="000D650B"/>
    <w:rsid w:val="000E009D"/>
    <w:rsid w:val="000E2436"/>
    <w:rsid w:val="000E24CD"/>
    <w:rsid w:val="000E41E8"/>
    <w:rsid w:val="000E580F"/>
    <w:rsid w:val="000E680C"/>
    <w:rsid w:val="000E6C18"/>
    <w:rsid w:val="000F036B"/>
    <w:rsid w:val="000F1A73"/>
    <w:rsid w:val="000F2105"/>
    <w:rsid w:val="000F4338"/>
    <w:rsid w:val="000F59B2"/>
    <w:rsid w:val="00100425"/>
    <w:rsid w:val="00101120"/>
    <w:rsid w:val="00102573"/>
    <w:rsid w:val="00104421"/>
    <w:rsid w:val="0010520D"/>
    <w:rsid w:val="001063E4"/>
    <w:rsid w:val="00106BC1"/>
    <w:rsid w:val="00113A80"/>
    <w:rsid w:val="00114422"/>
    <w:rsid w:val="00115E05"/>
    <w:rsid w:val="0011728C"/>
    <w:rsid w:val="001203DD"/>
    <w:rsid w:val="0012046D"/>
    <w:rsid w:val="001219E1"/>
    <w:rsid w:val="00121B3C"/>
    <w:rsid w:val="00126CAD"/>
    <w:rsid w:val="00127BF5"/>
    <w:rsid w:val="0013539F"/>
    <w:rsid w:val="001366ED"/>
    <w:rsid w:val="00136C14"/>
    <w:rsid w:val="001405FD"/>
    <w:rsid w:val="00141536"/>
    <w:rsid w:val="0014245E"/>
    <w:rsid w:val="0014525C"/>
    <w:rsid w:val="00154552"/>
    <w:rsid w:val="00154994"/>
    <w:rsid w:val="00154FBA"/>
    <w:rsid w:val="0015579D"/>
    <w:rsid w:val="0016119A"/>
    <w:rsid w:val="0016602E"/>
    <w:rsid w:val="00166849"/>
    <w:rsid w:val="00170ACD"/>
    <w:rsid w:val="00171750"/>
    <w:rsid w:val="0017324D"/>
    <w:rsid w:val="0017610C"/>
    <w:rsid w:val="00176841"/>
    <w:rsid w:val="00176E14"/>
    <w:rsid w:val="00193998"/>
    <w:rsid w:val="00193A2B"/>
    <w:rsid w:val="00193DC8"/>
    <w:rsid w:val="00194ADF"/>
    <w:rsid w:val="00194B6B"/>
    <w:rsid w:val="001A1D8F"/>
    <w:rsid w:val="001A4F91"/>
    <w:rsid w:val="001A528C"/>
    <w:rsid w:val="001A5BF8"/>
    <w:rsid w:val="001A7426"/>
    <w:rsid w:val="001B0894"/>
    <w:rsid w:val="001B43A6"/>
    <w:rsid w:val="001B52E9"/>
    <w:rsid w:val="001B62A3"/>
    <w:rsid w:val="001B7502"/>
    <w:rsid w:val="001C0467"/>
    <w:rsid w:val="001C11EB"/>
    <w:rsid w:val="001C3F41"/>
    <w:rsid w:val="001C4177"/>
    <w:rsid w:val="001C64EF"/>
    <w:rsid w:val="001D1AE3"/>
    <w:rsid w:val="001D1FC5"/>
    <w:rsid w:val="001D3DC7"/>
    <w:rsid w:val="001D444F"/>
    <w:rsid w:val="001D523F"/>
    <w:rsid w:val="001D630E"/>
    <w:rsid w:val="001D7BFC"/>
    <w:rsid w:val="001E1CE3"/>
    <w:rsid w:val="001E2310"/>
    <w:rsid w:val="001E2BF2"/>
    <w:rsid w:val="001E2BFE"/>
    <w:rsid w:val="001E398A"/>
    <w:rsid w:val="001E3D28"/>
    <w:rsid w:val="001E622D"/>
    <w:rsid w:val="001F248E"/>
    <w:rsid w:val="001F3E25"/>
    <w:rsid w:val="001F7DFE"/>
    <w:rsid w:val="001F7F4E"/>
    <w:rsid w:val="00201549"/>
    <w:rsid w:val="002021A1"/>
    <w:rsid w:val="00202F3D"/>
    <w:rsid w:val="002036D7"/>
    <w:rsid w:val="00206950"/>
    <w:rsid w:val="00206E1D"/>
    <w:rsid w:val="00206EF9"/>
    <w:rsid w:val="002107E3"/>
    <w:rsid w:val="00211ACA"/>
    <w:rsid w:val="00212596"/>
    <w:rsid w:val="00213335"/>
    <w:rsid w:val="002152EC"/>
    <w:rsid w:val="00215A3F"/>
    <w:rsid w:val="00215A79"/>
    <w:rsid w:val="002165A6"/>
    <w:rsid w:val="002167F4"/>
    <w:rsid w:val="00216A65"/>
    <w:rsid w:val="002179D0"/>
    <w:rsid w:val="00220A8A"/>
    <w:rsid w:val="002210B7"/>
    <w:rsid w:val="00221B1E"/>
    <w:rsid w:val="00224D6E"/>
    <w:rsid w:val="00225EF1"/>
    <w:rsid w:val="00226D8F"/>
    <w:rsid w:val="00227C6C"/>
    <w:rsid w:val="00227F25"/>
    <w:rsid w:val="00230F96"/>
    <w:rsid w:val="00231FD8"/>
    <w:rsid w:val="0023396B"/>
    <w:rsid w:val="0024025C"/>
    <w:rsid w:val="00240378"/>
    <w:rsid w:val="00240F75"/>
    <w:rsid w:val="002437E0"/>
    <w:rsid w:val="002439A7"/>
    <w:rsid w:val="00245BB9"/>
    <w:rsid w:val="00246009"/>
    <w:rsid w:val="00250A17"/>
    <w:rsid w:val="00250D62"/>
    <w:rsid w:val="00251E59"/>
    <w:rsid w:val="002536E3"/>
    <w:rsid w:val="002574A1"/>
    <w:rsid w:val="002601FD"/>
    <w:rsid w:val="002621E3"/>
    <w:rsid w:val="0026377F"/>
    <w:rsid w:val="00263964"/>
    <w:rsid w:val="002641FA"/>
    <w:rsid w:val="00265D88"/>
    <w:rsid w:val="002660D7"/>
    <w:rsid w:val="00270228"/>
    <w:rsid w:val="0027098D"/>
    <w:rsid w:val="00273B58"/>
    <w:rsid w:val="0027425A"/>
    <w:rsid w:val="002777F4"/>
    <w:rsid w:val="00280474"/>
    <w:rsid w:val="00280C95"/>
    <w:rsid w:val="00281279"/>
    <w:rsid w:val="00282284"/>
    <w:rsid w:val="00285D11"/>
    <w:rsid w:val="002863CB"/>
    <w:rsid w:val="00287556"/>
    <w:rsid w:val="00290CBD"/>
    <w:rsid w:val="00290D94"/>
    <w:rsid w:val="00292575"/>
    <w:rsid w:val="00292AA0"/>
    <w:rsid w:val="00295192"/>
    <w:rsid w:val="00296573"/>
    <w:rsid w:val="0029686E"/>
    <w:rsid w:val="00297499"/>
    <w:rsid w:val="00297918"/>
    <w:rsid w:val="002A1C22"/>
    <w:rsid w:val="002A45DE"/>
    <w:rsid w:val="002A6DCB"/>
    <w:rsid w:val="002B06BD"/>
    <w:rsid w:val="002B1120"/>
    <w:rsid w:val="002B1CDE"/>
    <w:rsid w:val="002C0912"/>
    <w:rsid w:val="002C0943"/>
    <w:rsid w:val="002C39B1"/>
    <w:rsid w:val="002C44F7"/>
    <w:rsid w:val="002C604B"/>
    <w:rsid w:val="002D04CF"/>
    <w:rsid w:val="002D0ADD"/>
    <w:rsid w:val="002D2949"/>
    <w:rsid w:val="002D36C3"/>
    <w:rsid w:val="002D536C"/>
    <w:rsid w:val="002D5820"/>
    <w:rsid w:val="002E5CC6"/>
    <w:rsid w:val="002E5FE7"/>
    <w:rsid w:val="002F02FB"/>
    <w:rsid w:val="002F7EA1"/>
    <w:rsid w:val="003007EF"/>
    <w:rsid w:val="003048C4"/>
    <w:rsid w:val="00304ABE"/>
    <w:rsid w:val="00304D28"/>
    <w:rsid w:val="003120E2"/>
    <w:rsid w:val="003130C0"/>
    <w:rsid w:val="00313974"/>
    <w:rsid w:val="003152FA"/>
    <w:rsid w:val="00320273"/>
    <w:rsid w:val="003204C2"/>
    <w:rsid w:val="00321EBF"/>
    <w:rsid w:val="00324899"/>
    <w:rsid w:val="00324F5B"/>
    <w:rsid w:val="003253EC"/>
    <w:rsid w:val="00326DDF"/>
    <w:rsid w:val="0032790A"/>
    <w:rsid w:val="00327BD6"/>
    <w:rsid w:val="00330806"/>
    <w:rsid w:val="003330B2"/>
    <w:rsid w:val="00335387"/>
    <w:rsid w:val="0033648B"/>
    <w:rsid w:val="003366F6"/>
    <w:rsid w:val="00340ADA"/>
    <w:rsid w:val="00341797"/>
    <w:rsid w:val="00345BCF"/>
    <w:rsid w:val="00346302"/>
    <w:rsid w:val="00346A35"/>
    <w:rsid w:val="00346E78"/>
    <w:rsid w:val="00350E47"/>
    <w:rsid w:val="00353502"/>
    <w:rsid w:val="0036131F"/>
    <w:rsid w:val="003618F8"/>
    <w:rsid w:val="00363CBC"/>
    <w:rsid w:val="00364108"/>
    <w:rsid w:val="0037341D"/>
    <w:rsid w:val="00374A32"/>
    <w:rsid w:val="00375A8D"/>
    <w:rsid w:val="00377920"/>
    <w:rsid w:val="003814A7"/>
    <w:rsid w:val="003851D7"/>
    <w:rsid w:val="003871B1"/>
    <w:rsid w:val="00387F9B"/>
    <w:rsid w:val="0039157B"/>
    <w:rsid w:val="00391A10"/>
    <w:rsid w:val="00391A40"/>
    <w:rsid w:val="00393AFC"/>
    <w:rsid w:val="00395F20"/>
    <w:rsid w:val="003A11FA"/>
    <w:rsid w:val="003A42AA"/>
    <w:rsid w:val="003A43E0"/>
    <w:rsid w:val="003A4E98"/>
    <w:rsid w:val="003A5059"/>
    <w:rsid w:val="003B3DE4"/>
    <w:rsid w:val="003B4BB2"/>
    <w:rsid w:val="003B51FD"/>
    <w:rsid w:val="003B6F42"/>
    <w:rsid w:val="003C088B"/>
    <w:rsid w:val="003C36B6"/>
    <w:rsid w:val="003C47E2"/>
    <w:rsid w:val="003C6812"/>
    <w:rsid w:val="003C6D3B"/>
    <w:rsid w:val="003C7535"/>
    <w:rsid w:val="003D0412"/>
    <w:rsid w:val="003D1CE5"/>
    <w:rsid w:val="003D538F"/>
    <w:rsid w:val="003D6B9B"/>
    <w:rsid w:val="003E03B1"/>
    <w:rsid w:val="003E3423"/>
    <w:rsid w:val="003E348B"/>
    <w:rsid w:val="003E4F3F"/>
    <w:rsid w:val="003E5BAA"/>
    <w:rsid w:val="003E7B0F"/>
    <w:rsid w:val="003F0318"/>
    <w:rsid w:val="003F3D28"/>
    <w:rsid w:val="003F4A2F"/>
    <w:rsid w:val="003F68E5"/>
    <w:rsid w:val="003F7859"/>
    <w:rsid w:val="003F7C3F"/>
    <w:rsid w:val="004023EC"/>
    <w:rsid w:val="00402F66"/>
    <w:rsid w:val="004044BF"/>
    <w:rsid w:val="004167A5"/>
    <w:rsid w:val="004224FD"/>
    <w:rsid w:val="004241E9"/>
    <w:rsid w:val="00424E97"/>
    <w:rsid w:val="004269FE"/>
    <w:rsid w:val="00427559"/>
    <w:rsid w:val="00431792"/>
    <w:rsid w:val="004330FB"/>
    <w:rsid w:val="00433AC6"/>
    <w:rsid w:val="00434D99"/>
    <w:rsid w:val="0043592F"/>
    <w:rsid w:val="00437762"/>
    <w:rsid w:val="00437E81"/>
    <w:rsid w:val="00440161"/>
    <w:rsid w:val="0044069C"/>
    <w:rsid w:val="004453FA"/>
    <w:rsid w:val="004515BF"/>
    <w:rsid w:val="004516C0"/>
    <w:rsid w:val="004518B5"/>
    <w:rsid w:val="004537A8"/>
    <w:rsid w:val="0045503C"/>
    <w:rsid w:val="004617A3"/>
    <w:rsid w:val="004622A1"/>
    <w:rsid w:val="00462DC7"/>
    <w:rsid w:val="00463572"/>
    <w:rsid w:val="00464A5D"/>
    <w:rsid w:val="0046529C"/>
    <w:rsid w:val="00466690"/>
    <w:rsid w:val="00467AA5"/>
    <w:rsid w:val="0047042F"/>
    <w:rsid w:val="00470480"/>
    <w:rsid w:val="00472CFF"/>
    <w:rsid w:val="00474EC9"/>
    <w:rsid w:val="004764A7"/>
    <w:rsid w:val="00485765"/>
    <w:rsid w:val="004869A4"/>
    <w:rsid w:val="00487476"/>
    <w:rsid w:val="004903B4"/>
    <w:rsid w:val="00490E28"/>
    <w:rsid w:val="00490E9D"/>
    <w:rsid w:val="00492D35"/>
    <w:rsid w:val="00494342"/>
    <w:rsid w:val="00496C80"/>
    <w:rsid w:val="004A12BB"/>
    <w:rsid w:val="004A2028"/>
    <w:rsid w:val="004A218B"/>
    <w:rsid w:val="004A3EBA"/>
    <w:rsid w:val="004A3FB0"/>
    <w:rsid w:val="004A5FF3"/>
    <w:rsid w:val="004A70D6"/>
    <w:rsid w:val="004A7B3B"/>
    <w:rsid w:val="004B07F2"/>
    <w:rsid w:val="004B111C"/>
    <w:rsid w:val="004B189C"/>
    <w:rsid w:val="004B66D2"/>
    <w:rsid w:val="004B7A81"/>
    <w:rsid w:val="004C388D"/>
    <w:rsid w:val="004C4511"/>
    <w:rsid w:val="004C5779"/>
    <w:rsid w:val="004D027C"/>
    <w:rsid w:val="004D040B"/>
    <w:rsid w:val="004D4107"/>
    <w:rsid w:val="004D4DE3"/>
    <w:rsid w:val="004D7E62"/>
    <w:rsid w:val="004E2C3E"/>
    <w:rsid w:val="004E4219"/>
    <w:rsid w:val="004E4E21"/>
    <w:rsid w:val="004E7617"/>
    <w:rsid w:val="004E7A4F"/>
    <w:rsid w:val="004F011A"/>
    <w:rsid w:val="004F209C"/>
    <w:rsid w:val="004F2309"/>
    <w:rsid w:val="004F2A83"/>
    <w:rsid w:val="0050090E"/>
    <w:rsid w:val="00501ECA"/>
    <w:rsid w:val="005063F1"/>
    <w:rsid w:val="005119BB"/>
    <w:rsid w:val="00511FBD"/>
    <w:rsid w:val="0051230E"/>
    <w:rsid w:val="00512FE3"/>
    <w:rsid w:val="0051366E"/>
    <w:rsid w:val="005153EC"/>
    <w:rsid w:val="005165FB"/>
    <w:rsid w:val="00516E55"/>
    <w:rsid w:val="005177A3"/>
    <w:rsid w:val="005178FE"/>
    <w:rsid w:val="00524120"/>
    <w:rsid w:val="005244EA"/>
    <w:rsid w:val="00525878"/>
    <w:rsid w:val="00526729"/>
    <w:rsid w:val="00530B82"/>
    <w:rsid w:val="00531529"/>
    <w:rsid w:val="005321A7"/>
    <w:rsid w:val="00534160"/>
    <w:rsid w:val="005348F0"/>
    <w:rsid w:val="00536A9A"/>
    <w:rsid w:val="00536AC4"/>
    <w:rsid w:val="005414A5"/>
    <w:rsid w:val="0054470C"/>
    <w:rsid w:val="00551A3E"/>
    <w:rsid w:val="0055200C"/>
    <w:rsid w:val="0055226A"/>
    <w:rsid w:val="00555F2C"/>
    <w:rsid w:val="005573A4"/>
    <w:rsid w:val="005606BF"/>
    <w:rsid w:val="00561918"/>
    <w:rsid w:val="00561AC5"/>
    <w:rsid w:val="005633EF"/>
    <w:rsid w:val="005641FC"/>
    <w:rsid w:val="00565F89"/>
    <w:rsid w:val="0056655F"/>
    <w:rsid w:val="00572DE1"/>
    <w:rsid w:val="005731A9"/>
    <w:rsid w:val="00573B86"/>
    <w:rsid w:val="00575410"/>
    <w:rsid w:val="00575EE5"/>
    <w:rsid w:val="00576BB5"/>
    <w:rsid w:val="005775CA"/>
    <w:rsid w:val="0058013E"/>
    <w:rsid w:val="00580F52"/>
    <w:rsid w:val="0058152D"/>
    <w:rsid w:val="0058164C"/>
    <w:rsid w:val="00581758"/>
    <w:rsid w:val="00581E58"/>
    <w:rsid w:val="00581E97"/>
    <w:rsid w:val="00583A63"/>
    <w:rsid w:val="00583F11"/>
    <w:rsid w:val="005846E1"/>
    <w:rsid w:val="0058573C"/>
    <w:rsid w:val="005863A0"/>
    <w:rsid w:val="00586A09"/>
    <w:rsid w:val="00594A3D"/>
    <w:rsid w:val="00594D0B"/>
    <w:rsid w:val="00595B11"/>
    <w:rsid w:val="00596C3F"/>
    <w:rsid w:val="005A3D95"/>
    <w:rsid w:val="005A6C49"/>
    <w:rsid w:val="005A7F23"/>
    <w:rsid w:val="005B05F3"/>
    <w:rsid w:val="005B2271"/>
    <w:rsid w:val="005B528F"/>
    <w:rsid w:val="005B5337"/>
    <w:rsid w:val="005B5F87"/>
    <w:rsid w:val="005C11D1"/>
    <w:rsid w:val="005C2B4D"/>
    <w:rsid w:val="005C32E8"/>
    <w:rsid w:val="005C4A0E"/>
    <w:rsid w:val="005C7C6E"/>
    <w:rsid w:val="005D4C55"/>
    <w:rsid w:val="005D54FC"/>
    <w:rsid w:val="005D6206"/>
    <w:rsid w:val="005D7087"/>
    <w:rsid w:val="005D7728"/>
    <w:rsid w:val="005E1B89"/>
    <w:rsid w:val="005E43D3"/>
    <w:rsid w:val="005E487A"/>
    <w:rsid w:val="005E4D77"/>
    <w:rsid w:val="005E50C4"/>
    <w:rsid w:val="005E7189"/>
    <w:rsid w:val="005F15BD"/>
    <w:rsid w:val="005F3488"/>
    <w:rsid w:val="005F5FC3"/>
    <w:rsid w:val="005F7DF8"/>
    <w:rsid w:val="00602E2E"/>
    <w:rsid w:val="00605F4C"/>
    <w:rsid w:val="006066E8"/>
    <w:rsid w:val="006124D7"/>
    <w:rsid w:val="006130DE"/>
    <w:rsid w:val="0061322B"/>
    <w:rsid w:val="006142BE"/>
    <w:rsid w:val="00615AE1"/>
    <w:rsid w:val="00621E80"/>
    <w:rsid w:val="00624C6B"/>
    <w:rsid w:val="00624F09"/>
    <w:rsid w:val="00625AA9"/>
    <w:rsid w:val="00627B69"/>
    <w:rsid w:val="0063005C"/>
    <w:rsid w:val="006302B7"/>
    <w:rsid w:val="006332A6"/>
    <w:rsid w:val="006359E0"/>
    <w:rsid w:val="00640A82"/>
    <w:rsid w:val="00640FE9"/>
    <w:rsid w:val="006440DD"/>
    <w:rsid w:val="00646092"/>
    <w:rsid w:val="00646625"/>
    <w:rsid w:val="00650356"/>
    <w:rsid w:val="00657D10"/>
    <w:rsid w:val="006600CE"/>
    <w:rsid w:val="00660641"/>
    <w:rsid w:val="00662D5B"/>
    <w:rsid w:val="00665011"/>
    <w:rsid w:val="00665887"/>
    <w:rsid w:val="00670E92"/>
    <w:rsid w:val="0067147E"/>
    <w:rsid w:val="006719FE"/>
    <w:rsid w:val="006733C5"/>
    <w:rsid w:val="00677D34"/>
    <w:rsid w:val="006815D5"/>
    <w:rsid w:val="0068289D"/>
    <w:rsid w:val="006831AA"/>
    <w:rsid w:val="00691705"/>
    <w:rsid w:val="00691EB0"/>
    <w:rsid w:val="00693A1F"/>
    <w:rsid w:val="0069407F"/>
    <w:rsid w:val="0069459D"/>
    <w:rsid w:val="00694A91"/>
    <w:rsid w:val="00695E50"/>
    <w:rsid w:val="00696C80"/>
    <w:rsid w:val="00697FBC"/>
    <w:rsid w:val="006A019A"/>
    <w:rsid w:val="006A08FA"/>
    <w:rsid w:val="006A128F"/>
    <w:rsid w:val="006A19EE"/>
    <w:rsid w:val="006A2AAA"/>
    <w:rsid w:val="006A3121"/>
    <w:rsid w:val="006A3317"/>
    <w:rsid w:val="006A3A6F"/>
    <w:rsid w:val="006A4FF1"/>
    <w:rsid w:val="006A7470"/>
    <w:rsid w:val="006B1888"/>
    <w:rsid w:val="006B3A63"/>
    <w:rsid w:val="006B5701"/>
    <w:rsid w:val="006B656C"/>
    <w:rsid w:val="006B777B"/>
    <w:rsid w:val="006C01A6"/>
    <w:rsid w:val="006C1444"/>
    <w:rsid w:val="006C5142"/>
    <w:rsid w:val="006C7AC2"/>
    <w:rsid w:val="006C7F0A"/>
    <w:rsid w:val="006D03FD"/>
    <w:rsid w:val="006D06BB"/>
    <w:rsid w:val="006D0B6A"/>
    <w:rsid w:val="006D6D15"/>
    <w:rsid w:val="006E02AC"/>
    <w:rsid w:val="006E1F9F"/>
    <w:rsid w:val="006E27D6"/>
    <w:rsid w:val="006E2DAE"/>
    <w:rsid w:val="006E515B"/>
    <w:rsid w:val="006E58D6"/>
    <w:rsid w:val="006E6987"/>
    <w:rsid w:val="006E6BFF"/>
    <w:rsid w:val="006F42F2"/>
    <w:rsid w:val="006F5F15"/>
    <w:rsid w:val="006F6B5A"/>
    <w:rsid w:val="006F6EFE"/>
    <w:rsid w:val="00702111"/>
    <w:rsid w:val="0070306E"/>
    <w:rsid w:val="00703575"/>
    <w:rsid w:val="00706A5D"/>
    <w:rsid w:val="00711E13"/>
    <w:rsid w:val="00712426"/>
    <w:rsid w:val="00713533"/>
    <w:rsid w:val="00714CE9"/>
    <w:rsid w:val="00714FE7"/>
    <w:rsid w:val="00715384"/>
    <w:rsid w:val="00716ACF"/>
    <w:rsid w:val="00717424"/>
    <w:rsid w:val="00721072"/>
    <w:rsid w:val="00721B66"/>
    <w:rsid w:val="007254ED"/>
    <w:rsid w:val="00726274"/>
    <w:rsid w:val="007263B2"/>
    <w:rsid w:val="0072679D"/>
    <w:rsid w:val="00727704"/>
    <w:rsid w:val="00732FE3"/>
    <w:rsid w:val="00737C31"/>
    <w:rsid w:val="00743B00"/>
    <w:rsid w:val="00745246"/>
    <w:rsid w:val="00747165"/>
    <w:rsid w:val="007473E2"/>
    <w:rsid w:val="00747B47"/>
    <w:rsid w:val="00747B68"/>
    <w:rsid w:val="00750ABC"/>
    <w:rsid w:val="00751146"/>
    <w:rsid w:val="00752BA3"/>
    <w:rsid w:val="00754087"/>
    <w:rsid w:val="00756117"/>
    <w:rsid w:val="007562CC"/>
    <w:rsid w:val="007574D1"/>
    <w:rsid w:val="00757D81"/>
    <w:rsid w:val="00761122"/>
    <w:rsid w:val="00764857"/>
    <w:rsid w:val="00764E94"/>
    <w:rsid w:val="00765541"/>
    <w:rsid w:val="007655DB"/>
    <w:rsid w:val="00765E98"/>
    <w:rsid w:val="0077260F"/>
    <w:rsid w:val="0077271F"/>
    <w:rsid w:val="00774987"/>
    <w:rsid w:val="00776346"/>
    <w:rsid w:val="0077653D"/>
    <w:rsid w:val="007772AA"/>
    <w:rsid w:val="00783A15"/>
    <w:rsid w:val="007857F1"/>
    <w:rsid w:val="00792263"/>
    <w:rsid w:val="0079265D"/>
    <w:rsid w:val="00792D37"/>
    <w:rsid w:val="0079460F"/>
    <w:rsid w:val="00795CD6"/>
    <w:rsid w:val="00795F1D"/>
    <w:rsid w:val="00796820"/>
    <w:rsid w:val="00796931"/>
    <w:rsid w:val="007A15FD"/>
    <w:rsid w:val="007A1DBE"/>
    <w:rsid w:val="007A3C1A"/>
    <w:rsid w:val="007A4204"/>
    <w:rsid w:val="007A4A8B"/>
    <w:rsid w:val="007A4CB3"/>
    <w:rsid w:val="007A6012"/>
    <w:rsid w:val="007B0D12"/>
    <w:rsid w:val="007B2739"/>
    <w:rsid w:val="007B2D9E"/>
    <w:rsid w:val="007B3A14"/>
    <w:rsid w:val="007B4131"/>
    <w:rsid w:val="007B477A"/>
    <w:rsid w:val="007B65C1"/>
    <w:rsid w:val="007B722C"/>
    <w:rsid w:val="007C18FA"/>
    <w:rsid w:val="007C2FD9"/>
    <w:rsid w:val="007C4A4D"/>
    <w:rsid w:val="007C6887"/>
    <w:rsid w:val="007D00DF"/>
    <w:rsid w:val="007D492F"/>
    <w:rsid w:val="007D51F1"/>
    <w:rsid w:val="007D5A62"/>
    <w:rsid w:val="007E0502"/>
    <w:rsid w:val="007E23A1"/>
    <w:rsid w:val="007E60E4"/>
    <w:rsid w:val="007E69D4"/>
    <w:rsid w:val="007E6D43"/>
    <w:rsid w:val="007E7156"/>
    <w:rsid w:val="007F051C"/>
    <w:rsid w:val="007F125B"/>
    <w:rsid w:val="007F1B23"/>
    <w:rsid w:val="007F209C"/>
    <w:rsid w:val="007F2E52"/>
    <w:rsid w:val="007F4EB6"/>
    <w:rsid w:val="007F6F72"/>
    <w:rsid w:val="008000CC"/>
    <w:rsid w:val="00801ECF"/>
    <w:rsid w:val="00804FFD"/>
    <w:rsid w:val="008070FD"/>
    <w:rsid w:val="0081067F"/>
    <w:rsid w:val="00810E52"/>
    <w:rsid w:val="0081249B"/>
    <w:rsid w:val="00813A79"/>
    <w:rsid w:val="00815081"/>
    <w:rsid w:val="00815BC2"/>
    <w:rsid w:val="0081704E"/>
    <w:rsid w:val="00824242"/>
    <w:rsid w:val="00824540"/>
    <w:rsid w:val="00824AC3"/>
    <w:rsid w:val="00825DD8"/>
    <w:rsid w:val="008307B0"/>
    <w:rsid w:val="008356E6"/>
    <w:rsid w:val="00835759"/>
    <w:rsid w:val="008418C7"/>
    <w:rsid w:val="0084331E"/>
    <w:rsid w:val="0084334F"/>
    <w:rsid w:val="00843B03"/>
    <w:rsid w:val="00846450"/>
    <w:rsid w:val="00851815"/>
    <w:rsid w:val="008527DC"/>
    <w:rsid w:val="00856280"/>
    <w:rsid w:val="008639F8"/>
    <w:rsid w:val="0086482D"/>
    <w:rsid w:val="008648D9"/>
    <w:rsid w:val="00866519"/>
    <w:rsid w:val="00867B49"/>
    <w:rsid w:val="0087162A"/>
    <w:rsid w:val="00872FE5"/>
    <w:rsid w:val="0087345A"/>
    <w:rsid w:val="0087597A"/>
    <w:rsid w:val="0087720A"/>
    <w:rsid w:val="00877AA3"/>
    <w:rsid w:val="008816B3"/>
    <w:rsid w:val="008828B4"/>
    <w:rsid w:val="00883210"/>
    <w:rsid w:val="00883DB3"/>
    <w:rsid w:val="00891FE1"/>
    <w:rsid w:val="00892AAA"/>
    <w:rsid w:val="00893BD8"/>
    <w:rsid w:val="008962BB"/>
    <w:rsid w:val="008A07C4"/>
    <w:rsid w:val="008A0F0B"/>
    <w:rsid w:val="008A34C8"/>
    <w:rsid w:val="008A46EC"/>
    <w:rsid w:val="008A6ED4"/>
    <w:rsid w:val="008B0086"/>
    <w:rsid w:val="008B06B2"/>
    <w:rsid w:val="008B07E5"/>
    <w:rsid w:val="008B0A3C"/>
    <w:rsid w:val="008B3A91"/>
    <w:rsid w:val="008B4A89"/>
    <w:rsid w:val="008B6A79"/>
    <w:rsid w:val="008C1A31"/>
    <w:rsid w:val="008C5C8C"/>
    <w:rsid w:val="008C6DD1"/>
    <w:rsid w:val="008C799F"/>
    <w:rsid w:val="008D6505"/>
    <w:rsid w:val="008D6A56"/>
    <w:rsid w:val="008E0B1C"/>
    <w:rsid w:val="008E2FF3"/>
    <w:rsid w:val="008E301E"/>
    <w:rsid w:val="008E4328"/>
    <w:rsid w:val="008E5876"/>
    <w:rsid w:val="008F000A"/>
    <w:rsid w:val="008F0E96"/>
    <w:rsid w:val="008F1142"/>
    <w:rsid w:val="008F36EE"/>
    <w:rsid w:val="008F39B3"/>
    <w:rsid w:val="008F3D79"/>
    <w:rsid w:val="008F6ECF"/>
    <w:rsid w:val="008F714B"/>
    <w:rsid w:val="00900BB9"/>
    <w:rsid w:val="00902941"/>
    <w:rsid w:val="00904BF6"/>
    <w:rsid w:val="009051C8"/>
    <w:rsid w:val="00906AD1"/>
    <w:rsid w:val="00907C47"/>
    <w:rsid w:val="0091169B"/>
    <w:rsid w:val="0091211B"/>
    <w:rsid w:val="0091410E"/>
    <w:rsid w:val="00917BD1"/>
    <w:rsid w:val="00926E50"/>
    <w:rsid w:val="009304D7"/>
    <w:rsid w:val="00930980"/>
    <w:rsid w:val="00931953"/>
    <w:rsid w:val="0093390A"/>
    <w:rsid w:val="00933B3D"/>
    <w:rsid w:val="00936B9D"/>
    <w:rsid w:val="00937767"/>
    <w:rsid w:val="00937815"/>
    <w:rsid w:val="00941C88"/>
    <w:rsid w:val="00941F46"/>
    <w:rsid w:val="00942ED8"/>
    <w:rsid w:val="009440CD"/>
    <w:rsid w:val="009461D1"/>
    <w:rsid w:val="00950940"/>
    <w:rsid w:val="0095265A"/>
    <w:rsid w:val="00954FD7"/>
    <w:rsid w:val="00955D42"/>
    <w:rsid w:val="00963554"/>
    <w:rsid w:val="00965185"/>
    <w:rsid w:val="0096653E"/>
    <w:rsid w:val="0096769C"/>
    <w:rsid w:val="00967CD4"/>
    <w:rsid w:val="00970D29"/>
    <w:rsid w:val="00974887"/>
    <w:rsid w:val="009756F4"/>
    <w:rsid w:val="00980A71"/>
    <w:rsid w:val="009862CD"/>
    <w:rsid w:val="00986993"/>
    <w:rsid w:val="00991244"/>
    <w:rsid w:val="009916C8"/>
    <w:rsid w:val="009920CE"/>
    <w:rsid w:val="00992377"/>
    <w:rsid w:val="00993275"/>
    <w:rsid w:val="00993EBE"/>
    <w:rsid w:val="00994A08"/>
    <w:rsid w:val="00997AA6"/>
    <w:rsid w:val="009A11AA"/>
    <w:rsid w:val="009A19AC"/>
    <w:rsid w:val="009A1CE6"/>
    <w:rsid w:val="009A305E"/>
    <w:rsid w:val="009A4C21"/>
    <w:rsid w:val="009A5513"/>
    <w:rsid w:val="009A5D01"/>
    <w:rsid w:val="009A7971"/>
    <w:rsid w:val="009A7C8A"/>
    <w:rsid w:val="009B21BA"/>
    <w:rsid w:val="009B23B9"/>
    <w:rsid w:val="009B41DA"/>
    <w:rsid w:val="009B6531"/>
    <w:rsid w:val="009C1A45"/>
    <w:rsid w:val="009C322F"/>
    <w:rsid w:val="009C5040"/>
    <w:rsid w:val="009C76F5"/>
    <w:rsid w:val="009C7B43"/>
    <w:rsid w:val="009D0B5C"/>
    <w:rsid w:val="009D1E79"/>
    <w:rsid w:val="009D1FF8"/>
    <w:rsid w:val="009D4EC0"/>
    <w:rsid w:val="009D4F7B"/>
    <w:rsid w:val="009D7BE6"/>
    <w:rsid w:val="009E185B"/>
    <w:rsid w:val="009E2C3D"/>
    <w:rsid w:val="009E385B"/>
    <w:rsid w:val="009E3866"/>
    <w:rsid w:val="009E5131"/>
    <w:rsid w:val="009E5BB1"/>
    <w:rsid w:val="009E6525"/>
    <w:rsid w:val="009F2A04"/>
    <w:rsid w:val="009F3CCC"/>
    <w:rsid w:val="009F62EF"/>
    <w:rsid w:val="00A01C0C"/>
    <w:rsid w:val="00A02DB3"/>
    <w:rsid w:val="00A0318C"/>
    <w:rsid w:val="00A03B4C"/>
    <w:rsid w:val="00A04BDC"/>
    <w:rsid w:val="00A11569"/>
    <w:rsid w:val="00A15AE0"/>
    <w:rsid w:val="00A15BC4"/>
    <w:rsid w:val="00A171E2"/>
    <w:rsid w:val="00A208A8"/>
    <w:rsid w:val="00A22260"/>
    <w:rsid w:val="00A2234A"/>
    <w:rsid w:val="00A229B3"/>
    <w:rsid w:val="00A23703"/>
    <w:rsid w:val="00A23A6C"/>
    <w:rsid w:val="00A25ECA"/>
    <w:rsid w:val="00A27AE5"/>
    <w:rsid w:val="00A31B86"/>
    <w:rsid w:val="00A32030"/>
    <w:rsid w:val="00A3246A"/>
    <w:rsid w:val="00A3289F"/>
    <w:rsid w:val="00A33C26"/>
    <w:rsid w:val="00A37851"/>
    <w:rsid w:val="00A40089"/>
    <w:rsid w:val="00A40275"/>
    <w:rsid w:val="00A410A2"/>
    <w:rsid w:val="00A4160C"/>
    <w:rsid w:val="00A41685"/>
    <w:rsid w:val="00A4195A"/>
    <w:rsid w:val="00A44625"/>
    <w:rsid w:val="00A46082"/>
    <w:rsid w:val="00A465F3"/>
    <w:rsid w:val="00A47B76"/>
    <w:rsid w:val="00A50697"/>
    <w:rsid w:val="00A51A09"/>
    <w:rsid w:val="00A52EA0"/>
    <w:rsid w:val="00A545BD"/>
    <w:rsid w:val="00A5478D"/>
    <w:rsid w:val="00A55055"/>
    <w:rsid w:val="00A5617C"/>
    <w:rsid w:val="00A64751"/>
    <w:rsid w:val="00A658D4"/>
    <w:rsid w:val="00A70780"/>
    <w:rsid w:val="00A7126B"/>
    <w:rsid w:val="00A7168E"/>
    <w:rsid w:val="00A73122"/>
    <w:rsid w:val="00A750CF"/>
    <w:rsid w:val="00A80770"/>
    <w:rsid w:val="00A81516"/>
    <w:rsid w:val="00A81AFB"/>
    <w:rsid w:val="00A8479E"/>
    <w:rsid w:val="00A87D46"/>
    <w:rsid w:val="00A909E7"/>
    <w:rsid w:val="00A91297"/>
    <w:rsid w:val="00A93491"/>
    <w:rsid w:val="00A955DE"/>
    <w:rsid w:val="00A96B2A"/>
    <w:rsid w:val="00AA14DB"/>
    <w:rsid w:val="00AA1D2C"/>
    <w:rsid w:val="00AA2DF3"/>
    <w:rsid w:val="00AA5171"/>
    <w:rsid w:val="00AA647A"/>
    <w:rsid w:val="00AA7DFA"/>
    <w:rsid w:val="00AB1355"/>
    <w:rsid w:val="00AB20F6"/>
    <w:rsid w:val="00AB37F6"/>
    <w:rsid w:val="00AB3BEF"/>
    <w:rsid w:val="00AC2A6A"/>
    <w:rsid w:val="00AC433E"/>
    <w:rsid w:val="00AC602C"/>
    <w:rsid w:val="00AC645D"/>
    <w:rsid w:val="00AC6778"/>
    <w:rsid w:val="00AD24BB"/>
    <w:rsid w:val="00AD51CB"/>
    <w:rsid w:val="00AD6157"/>
    <w:rsid w:val="00AD7AF1"/>
    <w:rsid w:val="00AE079A"/>
    <w:rsid w:val="00AE3A91"/>
    <w:rsid w:val="00AE4B88"/>
    <w:rsid w:val="00AE51B2"/>
    <w:rsid w:val="00AE6695"/>
    <w:rsid w:val="00AE79F3"/>
    <w:rsid w:val="00AF2718"/>
    <w:rsid w:val="00AF3D44"/>
    <w:rsid w:val="00AF4843"/>
    <w:rsid w:val="00AF4AF2"/>
    <w:rsid w:val="00AF4F69"/>
    <w:rsid w:val="00AF598D"/>
    <w:rsid w:val="00AF7296"/>
    <w:rsid w:val="00B00144"/>
    <w:rsid w:val="00B00190"/>
    <w:rsid w:val="00B02385"/>
    <w:rsid w:val="00B03266"/>
    <w:rsid w:val="00B04C42"/>
    <w:rsid w:val="00B04EDD"/>
    <w:rsid w:val="00B050EC"/>
    <w:rsid w:val="00B05506"/>
    <w:rsid w:val="00B062AC"/>
    <w:rsid w:val="00B10271"/>
    <w:rsid w:val="00B10929"/>
    <w:rsid w:val="00B17CB2"/>
    <w:rsid w:val="00B17CD9"/>
    <w:rsid w:val="00B2130E"/>
    <w:rsid w:val="00B24135"/>
    <w:rsid w:val="00B2556D"/>
    <w:rsid w:val="00B25AD3"/>
    <w:rsid w:val="00B266F5"/>
    <w:rsid w:val="00B34B3E"/>
    <w:rsid w:val="00B352FD"/>
    <w:rsid w:val="00B43C0D"/>
    <w:rsid w:val="00B45194"/>
    <w:rsid w:val="00B4577B"/>
    <w:rsid w:val="00B45A44"/>
    <w:rsid w:val="00B46DDC"/>
    <w:rsid w:val="00B5306E"/>
    <w:rsid w:val="00B53106"/>
    <w:rsid w:val="00B60BF1"/>
    <w:rsid w:val="00B61F5A"/>
    <w:rsid w:val="00B63132"/>
    <w:rsid w:val="00B67F39"/>
    <w:rsid w:val="00B709A2"/>
    <w:rsid w:val="00B71507"/>
    <w:rsid w:val="00B75164"/>
    <w:rsid w:val="00B76EB5"/>
    <w:rsid w:val="00B80091"/>
    <w:rsid w:val="00B86D2B"/>
    <w:rsid w:val="00B87A5A"/>
    <w:rsid w:val="00B905F5"/>
    <w:rsid w:val="00B9521C"/>
    <w:rsid w:val="00B95D2F"/>
    <w:rsid w:val="00B96AC0"/>
    <w:rsid w:val="00B976EA"/>
    <w:rsid w:val="00BA11A1"/>
    <w:rsid w:val="00BA4BAA"/>
    <w:rsid w:val="00BA4C4B"/>
    <w:rsid w:val="00BA63FC"/>
    <w:rsid w:val="00BA6DDB"/>
    <w:rsid w:val="00BA78F2"/>
    <w:rsid w:val="00BB01E5"/>
    <w:rsid w:val="00BB0706"/>
    <w:rsid w:val="00BB085A"/>
    <w:rsid w:val="00BB18CA"/>
    <w:rsid w:val="00BB3AD9"/>
    <w:rsid w:val="00BB3F43"/>
    <w:rsid w:val="00BB6EA8"/>
    <w:rsid w:val="00BB6F2C"/>
    <w:rsid w:val="00BB73ED"/>
    <w:rsid w:val="00BB7BC8"/>
    <w:rsid w:val="00BC1BEA"/>
    <w:rsid w:val="00BC3021"/>
    <w:rsid w:val="00BC3206"/>
    <w:rsid w:val="00BC4178"/>
    <w:rsid w:val="00BC450C"/>
    <w:rsid w:val="00BC76E0"/>
    <w:rsid w:val="00BD07C6"/>
    <w:rsid w:val="00BD26E6"/>
    <w:rsid w:val="00BD39D0"/>
    <w:rsid w:val="00BD4CED"/>
    <w:rsid w:val="00BE03AD"/>
    <w:rsid w:val="00BE1C31"/>
    <w:rsid w:val="00BE2AF4"/>
    <w:rsid w:val="00BE4892"/>
    <w:rsid w:val="00BE5320"/>
    <w:rsid w:val="00BE6D96"/>
    <w:rsid w:val="00BF0073"/>
    <w:rsid w:val="00BF341B"/>
    <w:rsid w:val="00BF3CBA"/>
    <w:rsid w:val="00BF5640"/>
    <w:rsid w:val="00BF5B99"/>
    <w:rsid w:val="00BF6031"/>
    <w:rsid w:val="00BF6EC2"/>
    <w:rsid w:val="00BF799A"/>
    <w:rsid w:val="00BF79B5"/>
    <w:rsid w:val="00C00A38"/>
    <w:rsid w:val="00C01450"/>
    <w:rsid w:val="00C01E30"/>
    <w:rsid w:val="00C01FCB"/>
    <w:rsid w:val="00C0397F"/>
    <w:rsid w:val="00C05489"/>
    <w:rsid w:val="00C06DD9"/>
    <w:rsid w:val="00C07B56"/>
    <w:rsid w:val="00C10785"/>
    <w:rsid w:val="00C11D7E"/>
    <w:rsid w:val="00C137D9"/>
    <w:rsid w:val="00C146A7"/>
    <w:rsid w:val="00C15062"/>
    <w:rsid w:val="00C20517"/>
    <w:rsid w:val="00C21888"/>
    <w:rsid w:val="00C233A8"/>
    <w:rsid w:val="00C23699"/>
    <w:rsid w:val="00C247EA"/>
    <w:rsid w:val="00C25A9C"/>
    <w:rsid w:val="00C31836"/>
    <w:rsid w:val="00C354A1"/>
    <w:rsid w:val="00C35699"/>
    <w:rsid w:val="00C35F6F"/>
    <w:rsid w:val="00C36C8A"/>
    <w:rsid w:val="00C40AB2"/>
    <w:rsid w:val="00C5054E"/>
    <w:rsid w:val="00C508F0"/>
    <w:rsid w:val="00C51073"/>
    <w:rsid w:val="00C515BC"/>
    <w:rsid w:val="00C57CFF"/>
    <w:rsid w:val="00C60022"/>
    <w:rsid w:val="00C601F7"/>
    <w:rsid w:val="00C63848"/>
    <w:rsid w:val="00C7080D"/>
    <w:rsid w:val="00C715DA"/>
    <w:rsid w:val="00C73DBF"/>
    <w:rsid w:val="00C743BD"/>
    <w:rsid w:val="00C75356"/>
    <w:rsid w:val="00C80508"/>
    <w:rsid w:val="00C81E17"/>
    <w:rsid w:val="00C832E9"/>
    <w:rsid w:val="00C8594D"/>
    <w:rsid w:val="00C86521"/>
    <w:rsid w:val="00C875CE"/>
    <w:rsid w:val="00C9058D"/>
    <w:rsid w:val="00C93410"/>
    <w:rsid w:val="00C9613C"/>
    <w:rsid w:val="00C96230"/>
    <w:rsid w:val="00C9763C"/>
    <w:rsid w:val="00CA064D"/>
    <w:rsid w:val="00CA0896"/>
    <w:rsid w:val="00CA11F5"/>
    <w:rsid w:val="00CA1905"/>
    <w:rsid w:val="00CA1ECF"/>
    <w:rsid w:val="00CA4047"/>
    <w:rsid w:val="00CA4500"/>
    <w:rsid w:val="00CA6DD2"/>
    <w:rsid w:val="00CA7749"/>
    <w:rsid w:val="00CB1723"/>
    <w:rsid w:val="00CC5990"/>
    <w:rsid w:val="00CC6F8B"/>
    <w:rsid w:val="00CD0123"/>
    <w:rsid w:val="00CD1B24"/>
    <w:rsid w:val="00CD27A3"/>
    <w:rsid w:val="00CD314E"/>
    <w:rsid w:val="00CD31CE"/>
    <w:rsid w:val="00CD712F"/>
    <w:rsid w:val="00CD73D7"/>
    <w:rsid w:val="00CE0E93"/>
    <w:rsid w:val="00CE1E92"/>
    <w:rsid w:val="00CE3541"/>
    <w:rsid w:val="00CE3EC6"/>
    <w:rsid w:val="00CE6A84"/>
    <w:rsid w:val="00CE7613"/>
    <w:rsid w:val="00CF06E5"/>
    <w:rsid w:val="00CF0C5E"/>
    <w:rsid w:val="00CF188E"/>
    <w:rsid w:val="00CF3225"/>
    <w:rsid w:val="00CF3A55"/>
    <w:rsid w:val="00CF4050"/>
    <w:rsid w:val="00CF55E4"/>
    <w:rsid w:val="00CF6809"/>
    <w:rsid w:val="00D01159"/>
    <w:rsid w:val="00D015B9"/>
    <w:rsid w:val="00D02107"/>
    <w:rsid w:val="00D04231"/>
    <w:rsid w:val="00D06082"/>
    <w:rsid w:val="00D065DD"/>
    <w:rsid w:val="00D10021"/>
    <w:rsid w:val="00D101FE"/>
    <w:rsid w:val="00D12EC8"/>
    <w:rsid w:val="00D13BE5"/>
    <w:rsid w:val="00D163DD"/>
    <w:rsid w:val="00D16F8C"/>
    <w:rsid w:val="00D16FAF"/>
    <w:rsid w:val="00D17126"/>
    <w:rsid w:val="00D20BBD"/>
    <w:rsid w:val="00D229E3"/>
    <w:rsid w:val="00D24E75"/>
    <w:rsid w:val="00D259E1"/>
    <w:rsid w:val="00D25DFD"/>
    <w:rsid w:val="00D2630F"/>
    <w:rsid w:val="00D26A4F"/>
    <w:rsid w:val="00D30B5A"/>
    <w:rsid w:val="00D3235D"/>
    <w:rsid w:val="00D33A05"/>
    <w:rsid w:val="00D35047"/>
    <w:rsid w:val="00D37D9B"/>
    <w:rsid w:val="00D439AA"/>
    <w:rsid w:val="00D44DE2"/>
    <w:rsid w:val="00D5276E"/>
    <w:rsid w:val="00D56330"/>
    <w:rsid w:val="00D5666B"/>
    <w:rsid w:val="00D6102D"/>
    <w:rsid w:val="00D6168E"/>
    <w:rsid w:val="00D62FE5"/>
    <w:rsid w:val="00D66A32"/>
    <w:rsid w:val="00D7099C"/>
    <w:rsid w:val="00D77C8B"/>
    <w:rsid w:val="00D84E9F"/>
    <w:rsid w:val="00D87334"/>
    <w:rsid w:val="00D943C0"/>
    <w:rsid w:val="00D944B4"/>
    <w:rsid w:val="00D94829"/>
    <w:rsid w:val="00D97FA9"/>
    <w:rsid w:val="00DA01C5"/>
    <w:rsid w:val="00DA3EB1"/>
    <w:rsid w:val="00DA4165"/>
    <w:rsid w:val="00DA7CF8"/>
    <w:rsid w:val="00DB02DB"/>
    <w:rsid w:val="00DB16F1"/>
    <w:rsid w:val="00DB3A7C"/>
    <w:rsid w:val="00DB4317"/>
    <w:rsid w:val="00DB5166"/>
    <w:rsid w:val="00DC05FC"/>
    <w:rsid w:val="00DC0EA4"/>
    <w:rsid w:val="00DC38B8"/>
    <w:rsid w:val="00DC7042"/>
    <w:rsid w:val="00DD07EB"/>
    <w:rsid w:val="00DD32B4"/>
    <w:rsid w:val="00DD3779"/>
    <w:rsid w:val="00DD5DBA"/>
    <w:rsid w:val="00DD6EA0"/>
    <w:rsid w:val="00DD7597"/>
    <w:rsid w:val="00DE02EC"/>
    <w:rsid w:val="00DE5708"/>
    <w:rsid w:val="00DE5DA4"/>
    <w:rsid w:val="00DF0403"/>
    <w:rsid w:val="00DF145A"/>
    <w:rsid w:val="00DF1818"/>
    <w:rsid w:val="00DF2B22"/>
    <w:rsid w:val="00DF3262"/>
    <w:rsid w:val="00DF38F9"/>
    <w:rsid w:val="00DF49A3"/>
    <w:rsid w:val="00DF6FF8"/>
    <w:rsid w:val="00DF7135"/>
    <w:rsid w:val="00E01B2C"/>
    <w:rsid w:val="00E0272E"/>
    <w:rsid w:val="00E02CA4"/>
    <w:rsid w:val="00E04C20"/>
    <w:rsid w:val="00E04FCB"/>
    <w:rsid w:val="00E059B3"/>
    <w:rsid w:val="00E10389"/>
    <w:rsid w:val="00E11557"/>
    <w:rsid w:val="00E11A38"/>
    <w:rsid w:val="00E15FF1"/>
    <w:rsid w:val="00E16223"/>
    <w:rsid w:val="00E17023"/>
    <w:rsid w:val="00E1724E"/>
    <w:rsid w:val="00E2122D"/>
    <w:rsid w:val="00E226FC"/>
    <w:rsid w:val="00E22D9C"/>
    <w:rsid w:val="00E23C2D"/>
    <w:rsid w:val="00E252A8"/>
    <w:rsid w:val="00E2702F"/>
    <w:rsid w:val="00E279A7"/>
    <w:rsid w:val="00E31740"/>
    <w:rsid w:val="00E31F8C"/>
    <w:rsid w:val="00E32E12"/>
    <w:rsid w:val="00E3689D"/>
    <w:rsid w:val="00E40C2F"/>
    <w:rsid w:val="00E40DF3"/>
    <w:rsid w:val="00E4637A"/>
    <w:rsid w:val="00E469C0"/>
    <w:rsid w:val="00E47811"/>
    <w:rsid w:val="00E506B6"/>
    <w:rsid w:val="00E5250C"/>
    <w:rsid w:val="00E54F62"/>
    <w:rsid w:val="00E551E3"/>
    <w:rsid w:val="00E67024"/>
    <w:rsid w:val="00E67B18"/>
    <w:rsid w:val="00E71E2B"/>
    <w:rsid w:val="00E722F3"/>
    <w:rsid w:val="00E76383"/>
    <w:rsid w:val="00E76C46"/>
    <w:rsid w:val="00E9219E"/>
    <w:rsid w:val="00E92B32"/>
    <w:rsid w:val="00E951FC"/>
    <w:rsid w:val="00E9550F"/>
    <w:rsid w:val="00EA11FC"/>
    <w:rsid w:val="00EA23D5"/>
    <w:rsid w:val="00EA36A8"/>
    <w:rsid w:val="00EA4E21"/>
    <w:rsid w:val="00EA6444"/>
    <w:rsid w:val="00EB023F"/>
    <w:rsid w:val="00EB0CA4"/>
    <w:rsid w:val="00EB2282"/>
    <w:rsid w:val="00EB240F"/>
    <w:rsid w:val="00EB4531"/>
    <w:rsid w:val="00EB7797"/>
    <w:rsid w:val="00EC07CC"/>
    <w:rsid w:val="00EC15F5"/>
    <w:rsid w:val="00EC1B1E"/>
    <w:rsid w:val="00EC2B6D"/>
    <w:rsid w:val="00EC3999"/>
    <w:rsid w:val="00EC71F6"/>
    <w:rsid w:val="00ED65F3"/>
    <w:rsid w:val="00ED7B8E"/>
    <w:rsid w:val="00EE0D17"/>
    <w:rsid w:val="00EE0E05"/>
    <w:rsid w:val="00EE647F"/>
    <w:rsid w:val="00EE66BC"/>
    <w:rsid w:val="00EE735E"/>
    <w:rsid w:val="00EE7711"/>
    <w:rsid w:val="00EF00D5"/>
    <w:rsid w:val="00EF0198"/>
    <w:rsid w:val="00EF1B01"/>
    <w:rsid w:val="00EF1ECC"/>
    <w:rsid w:val="00F008F2"/>
    <w:rsid w:val="00F0093C"/>
    <w:rsid w:val="00F0136E"/>
    <w:rsid w:val="00F020E5"/>
    <w:rsid w:val="00F06095"/>
    <w:rsid w:val="00F0624C"/>
    <w:rsid w:val="00F1023A"/>
    <w:rsid w:val="00F14AE1"/>
    <w:rsid w:val="00F156A7"/>
    <w:rsid w:val="00F220DB"/>
    <w:rsid w:val="00F22360"/>
    <w:rsid w:val="00F22554"/>
    <w:rsid w:val="00F22FEF"/>
    <w:rsid w:val="00F243E8"/>
    <w:rsid w:val="00F24E5C"/>
    <w:rsid w:val="00F262F1"/>
    <w:rsid w:val="00F26561"/>
    <w:rsid w:val="00F3148E"/>
    <w:rsid w:val="00F343D3"/>
    <w:rsid w:val="00F3481B"/>
    <w:rsid w:val="00F4107A"/>
    <w:rsid w:val="00F42711"/>
    <w:rsid w:val="00F46326"/>
    <w:rsid w:val="00F4638E"/>
    <w:rsid w:val="00F47242"/>
    <w:rsid w:val="00F472CB"/>
    <w:rsid w:val="00F50307"/>
    <w:rsid w:val="00F5281C"/>
    <w:rsid w:val="00F570B2"/>
    <w:rsid w:val="00F57E45"/>
    <w:rsid w:val="00F614EE"/>
    <w:rsid w:val="00F66506"/>
    <w:rsid w:val="00F66E46"/>
    <w:rsid w:val="00F67B4B"/>
    <w:rsid w:val="00F70D36"/>
    <w:rsid w:val="00F71EE0"/>
    <w:rsid w:val="00F7324E"/>
    <w:rsid w:val="00F7384C"/>
    <w:rsid w:val="00F74263"/>
    <w:rsid w:val="00F755E3"/>
    <w:rsid w:val="00F761CF"/>
    <w:rsid w:val="00F761F2"/>
    <w:rsid w:val="00F7633C"/>
    <w:rsid w:val="00F85255"/>
    <w:rsid w:val="00F87984"/>
    <w:rsid w:val="00F92ED0"/>
    <w:rsid w:val="00F948CE"/>
    <w:rsid w:val="00F94CC8"/>
    <w:rsid w:val="00F9645F"/>
    <w:rsid w:val="00FA3149"/>
    <w:rsid w:val="00FA4120"/>
    <w:rsid w:val="00FB1620"/>
    <w:rsid w:val="00FB5AEE"/>
    <w:rsid w:val="00FC014F"/>
    <w:rsid w:val="00FC1AB0"/>
    <w:rsid w:val="00FC26C6"/>
    <w:rsid w:val="00FC318C"/>
    <w:rsid w:val="00FC33EA"/>
    <w:rsid w:val="00FC489D"/>
    <w:rsid w:val="00FC6352"/>
    <w:rsid w:val="00FC6EA0"/>
    <w:rsid w:val="00FD1EF3"/>
    <w:rsid w:val="00FD371E"/>
    <w:rsid w:val="00FD4005"/>
    <w:rsid w:val="00FD4253"/>
    <w:rsid w:val="00FD5688"/>
    <w:rsid w:val="00FD684B"/>
    <w:rsid w:val="00FE1080"/>
    <w:rsid w:val="00FE3525"/>
    <w:rsid w:val="00FE409E"/>
    <w:rsid w:val="00FE4765"/>
    <w:rsid w:val="00FE7925"/>
    <w:rsid w:val="00FF1B7C"/>
    <w:rsid w:val="00FF22FF"/>
    <w:rsid w:val="00FF405C"/>
    <w:rsid w:val="00FF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DC748"/>
  <w15:docId w15:val="{E3B8BB24-CF91-4BDB-A071-2E1A2CB0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DD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440DD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440DD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440DD"/>
    <w:pPr>
      <w:keepNext/>
      <w:widowControl w:val="0"/>
      <w:ind w:left="1440" w:right="-720"/>
      <w:jc w:val="both"/>
      <w:outlineLvl w:val="3"/>
    </w:pPr>
    <w:rPr>
      <w:i/>
      <w:sz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6440DD"/>
    <w:pPr>
      <w:tabs>
        <w:tab w:val="left" w:pos="7560"/>
      </w:tabs>
      <w:ind w:left="1440" w:right="-720"/>
    </w:pPr>
    <w:rPr>
      <w:color w:val="000000"/>
      <w:sz w:val="20"/>
      <w:lang w:val="en-GB"/>
    </w:rPr>
  </w:style>
  <w:style w:type="paragraph" w:customStyle="1" w:styleId="Name">
    <w:name w:val="Name"/>
    <w:basedOn w:val="Normal"/>
    <w:rsid w:val="006440DD"/>
    <w:pPr>
      <w:jc w:val="center"/>
    </w:pPr>
    <w:rPr>
      <w:b/>
      <w:caps/>
    </w:rPr>
  </w:style>
  <w:style w:type="paragraph" w:customStyle="1" w:styleId="Address">
    <w:name w:val="Address"/>
    <w:basedOn w:val="Normal"/>
    <w:rsid w:val="006440DD"/>
    <w:pPr>
      <w:jc w:val="center"/>
    </w:pPr>
  </w:style>
  <w:style w:type="paragraph" w:customStyle="1" w:styleId="PhoneNumber">
    <w:name w:val="Phone Number"/>
    <w:basedOn w:val="Normal"/>
    <w:rsid w:val="006440DD"/>
    <w:pPr>
      <w:spacing w:after="240"/>
      <w:jc w:val="center"/>
    </w:pPr>
  </w:style>
  <w:style w:type="paragraph" w:customStyle="1" w:styleId="SectionHeading">
    <w:name w:val="Section Heading"/>
    <w:basedOn w:val="Normal"/>
    <w:rsid w:val="006440DD"/>
    <w:pPr>
      <w:spacing w:before="240"/>
    </w:pPr>
    <w:rPr>
      <w:b/>
      <w:caps/>
    </w:rPr>
  </w:style>
  <w:style w:type="paragraph" w:styleId="Date">
    <w:name w:val="Date"/>
    <w:basedOn w:val="Normal"/>
    <w:link w:val="DateChar"/>
    <w:semiHidden/>
    <w:rsid w:val="006440DD"/>
    <w:pPr>
      <w:tabs>
        <w:tab w:val="left" w:pos="2160"/>
        <w:tab w:val="right" w:pos="10080"/>
      </w:tabs>
      <w:spacing w:before="120"/>
    </w:pPr>
  </w:style>
  <w:style w:type="character" w:customStyle="1" w:styleId="School">
    <w:name w:val="School"/>
    <w:rsid w:val="006440DD"/>
    <w:rPr>
      <w:b/>
      <w:caps/>
    </w:rPr>
  </w:style>
  <w:style w:type="paragraph" w:customStyle="1" w:styleId="Position">
    <w:name w:val="Position"/>
    <w:basedOn w:val="Normal"/>
    <w:rsid w:val="006440DD"/>
    <w:pPr>
      <w:ind w:left="2160"/>
    </w:pPr>
    <w:rPr>
      <w:i/>
    </w:rPr>
  </w:style>
  <w:style w:type="paragraph" w:customStyle="1" w:styleId="Details">
    <w:name w:val="Details"/>
    <w:basedOn w:val="Position"/>
    <w:rsid w:val="006440DD"/>
    <w:pPr>
      <w:ind w:left="2520" w:hanging="360"/>
    </w:pPr>
    <w:rPr>
      <w:i w:val="0"/>
    </w:rPr>
  </w:style>
  <w:style w:type="paragraph" w:customStyle="1" w:styleId="Body">
    <w:name w:val="Body"/>
    <w:basedOn w:val="Date"/>
    <w:rsid w:val="006440DD"/>
    <w:pPr>
      <w:spacing w:before="0"/>
      <w:ind w:left="2160"/>
    </w:pPr>
  </w:style>
  <w:style w:type="character" w:customStyle="1" w:styleId="Other">
    <w:name w:val="Other"/>
    <w:basedOn w:val="DefaultParagraphFont"/>
    <w:rsid w:val="006440DD"/>
  </w:style>
  <w:style w:type="paragraph" w:customStyle="1" w:styleId="Revised">
    <w:name w:val="Revised"/>
    <w:basedOn w:val="Normal"/>
    <w:rsid w:val="006440DD"/>
    <w:pPr>
      <w:jc w:val="right"/>
    </w:pPr>
    <w:rPr>
      <w:i/>
    </w:rPr>
  </w:style>
  <w:style w:type="paragraph" w:styleId="BodyText2">
    <w:name w:val="Body Text 2"/>
    <w:basedOn w:val="Normal"/>
    <w:semiHidden/>
    <w:rsid w:val="006440DD"/>
    <w:pPr>
      <w:tabs>
        <w:tab w:val="right" w:pos="10080"/>
      </w:tabs>
      <w:ind w:left="2160"/>
    </w:pPr>
    <w:rPr>
      <w:sz w:val="18"/>
    </w:rPr>
  </w:style>
  <w:style w:type="paragraph" w:customStyle="1" w:styleId="Dates">
    <w:name w:val="Dates"/>
    <w:basedOn w:val="Normal"/>
    <w:rsid w:val="006440DD"/>
    <w:pPr>
      <w:widowControl w:val="0"/>
      <w:tabs>
        <w:tab w:val="left" w:pos="1260"/>
      </w:tabs>
      <w:overflowPunct/>
      <w:autoSpaceDE/>
      <w:autoSpaceDN/>
      <w:adjustRightInd/>
      <w:textAlignment w:val="auto"/>
    </w:pPr>
    <w:rPr>
      <w:sz w:val="20"/>
    </w:rPr>
  </w:style>
  <w:style w:type="paragraph" w:styleId="Header">
    <w:name w:val="header"/>
    <w:basedOn w:val="Normal"/>
    <w:semiHidden/>
    <w:rsid w:val="006440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0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40D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6440DD"/>
    <w:pPr>
      <w:spacing w:after="120"/>
    </w:pPr>
  </w:style>
  <w:style w:type="paragraph" w:customStyle="1" w:styleId="Bullets">
    <w:name w:val="Bullets"/>
    <w:basedOn w:val="Normal"/>
    <w:rsid w:val="006440DD"/>
    <w:pPr>
      <w:widowControl w:val="0"/>
      <w:tabs>
        <w:tab w:val="left" w:pos="1520"/>
      </w:tabs>
      <w:overflowPunct/>
      <w:autoSpaceDE/>
      <w:autoSpaceDN/>
      <w:adjustRightInd/>
      <w:ind w:left="1520" w:hanging="260"/>
      <w:textAlignment w:val="auto"/>
    </w:pPr>
    <w:rPr>
      <w:sz w:val="20"/>
    </w:rPr>
  </w:style>
  <w:style w:type="character" w:customStyle="1" w:styleId="CharChar">
    <w:name w:val="Char Char"/>
    <w:semiHidden/>
    <w:rsid w:val="006440DD"/>
    <w:rPr>
      <w:sz w:val="24"/>
    </w:rPr>
  </w:style>
  <w:style w:type="character" w:styleId="CommentReference">
    <w:name w:val="annotation reference"/>
    <w:uiPriority w:val="99"/>
    <w:semiHidden/>
    <w:unhideWhenUsed/>
    <w:rsid w:val="00FF4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05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0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405C"/>
    <w:rPr>
      <w:b/>
      <w:bCs/>
    </w:rPr>
  </w:style>
  <w:style w:type="paragraph" w:styleId="ListParagraph">
    <w:name w:val="List Paragraph"/>
    <w:basedOn w:val="Normal"/>
    <w:link w:val="ListParagraphChar"/>
    <w:qFormat/>
    <w:rsid w:val="00AD51CB"/>
    <w:pPr>
      <w:widowControl w:val="0"/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character" w:customStyle="1" w:styleId="DateChar">
    <w:name w:val="Date Char"/>
    <w:link w:val="Date"/>
    <w:semiHidden/>
    <w:rsid w:val="008E0B1C"/>
    <w:rPr>
      <w:sz w:val="24"/>
    </w:rPr>
  </w:style>
  <w:style w:type="character" w:styleId="Hyperlink">
    <w:name w:val="Hyperlink"/>
    <w:uiPriority w:val="99"/>
    <w:unhideWhenUsed/>
    <w:rsid w:val="00D163DD"/>
    <w:rPr>
      <w:color w:val="0000FF"/>
      <w:u w:val="single"/>
    </w:rPr>
  </w:style>
  <w:style w:type="paragraph" w:styleId="Revision">
    <w:name w:val="Revision"/>
    <w:hidden/>
    <w:uiPriority w:val="99"/>
    <w:semiHidden/>
    <w:rsid w:val="00084515"/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517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64751"/>
    <w:rPr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1FD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mute">
    <w:name w:val="mute"/>
    <w:basedOn w:val="DefaultParagraphFont"/>
    <w:rsid w:val="00937815"/>
  </w:style>
  <w:style w:type="paragraph" w:styleId="NoSpacing">
    <w:name w:val="No Spacing"/>
    <w:uiPriority w:val="1"/>
    <w:qFormat/>
    <w:rsid w:val="0055200C"/>
    <w:pPr>
      <w:ind w:firstLine="3402"/>
    </w:pPr>
    <w:rPr>
      <w:rFonts w:ascii="Calibri" w:eastAsia="Calibri" w:hAnsi="Calibri" w:cs="Mangal"/>
      <w:sz w:val="22"/>
      <w:szCs w:val="22"/>
      <w:lang w:val="en-IN" w:eastAsia="en-US"/>
    </w:rPr>
  </w:style>
  <w:style w:type="paragraph" w:customStyle="1" w:styleId="a">
    <w:basedOn w:val="Normal"/>
    <w:next w:val="NormalWeb"/>
    <w:uiPriority w:val="99"/>
    <w:unhideWhenUsed/>
    <w:rsid w:val="00F67B4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NormalWeb">
    <w:name w:val="Normal (Web)"/>
    <w:basedOn w:val="Normal"/>
    <w:uiPriority w:val="99"/>
    <w:semiHidden/>
    <w:unhideWhenUsed/>
    <w:rsid w:val="00A0318C"/>
    <w:rPr>
      <w:szCs w:val="24"/>
    </w:rPr>
  </w:style>
  <w:style w:type="character" w:customStyle="1" w:styleId="ListParagraphChar">
    <w:name w:val="List Paragraph Char"/>
    <w:link w:val="ListParagraph"/>
    <w:rsid w:val="009F2A04"/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D259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7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usman's%20Data\Resumes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3898F-C05E-4CD0-84EA-91EAB9F3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32</TotalTime>
  <Pages>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Shiba Prasad Padhy</cp:lastModifiedBy>
  <cp:revision>43</cp:revision>
  <cp:lastPrinted>2023-06-01T17:24:00Z</cp:lastPrinted>
  <dcterms:created xsi:type="dcterms:W3CDTF">2023-06-01T17:29:00Z</dcterms:created>
  <dcterms:modified xsi:type="dcterms:W3CDTF">2023-06-21T06:50:00Z</dcterms:modified>
</cp:coreProperties>
</file>