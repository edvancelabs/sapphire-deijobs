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10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421"/>
        <w:gridCol w:w="504"/>
        <w:gridCol w:w="6618"/>
      </w:tblGrid>
      <w:tr w:rsidR="006D409C" w:rsidTr="00F56513">
        <w:trPr>
          <w:trHeight w:val="1080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:rsidR="006D409C" w:rsidRDefault="006D409C" w:rsidP="006D409C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C4B8582" wp14:editId="784DB413">
                      <wp:extent cx="2262251" cy="2262251"/>
                      <wp:effectExtent l="38100" t="38100" r="62230" b="62230"/>
                      <wp:docPr id="53" name="Diamond 53" descr="Headshot of woman" title="Headshot of wo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2251" cy="2262251"/>
                              </a:xfrm>
                              <a:prstGeom prst="diamond">
                                <a:avLst/>
                              </a:prstGeom>
                              <a:blipFill dpi="0"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 cmpd="sng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79AA" w:rsidRDefault="00C479AA" w:rsidP="00C479A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C4B8582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53" o:spid="_x0000_s1026" type="#_x0000_t4" alt="Title: Headshot of woman - Description: Headshot of woman" style="width:178.15pt;height:17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V2luZG93cyBQ&#10;aG90byBFZGl0b3IgMTAuMC4xMDAxMS4xNjM4NABXaW5kb3dzIFBob3RvIEVkaXRvciAxMC4wLjEw&#10;MDExLjE2Mzg0ADIwMjI6MDY6MjkgMTA6MzI6MzAAAAaQAwACAAAAFAAAERyQBAACAAAAFAAAETCS&#10;kQACAAAAAzAwAACSkgACAAAAAzAwAACgAQADAAAAAQABAADqHAAHAAAIDAAACRAAAAAAHOoAAAAI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" strokecolor="#99cb38 [3204]" strokeweight="5pt">
                      <v:fill r:id="rId11" o:title="Headshot of woman" recolor="t" rotate="t" type="frame"/>
                      <v:textbox>
                        <w:txbxContent>
                          <w:p w:rsidR="00C479AA" w:rsidRDefault="00C479AA" w:rsidP="00C479AA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04" w:type="dxa"/>
            <w:shd w:val="clear" w:color="auto" w:fill="31521B" w:themeFill="accent2" w:themeFillShade="80"/>
          </w:tcPr>
          <w:p w:rsidR="006D409C" w:rsidRDefault="006D409C" w:rsidP="006D409C">
            <w:pPr>
              <w:tabs>
                <w:tab w:val="left" w:pos="990"/>
              </w:tabs>
            </w:pPr>
          </w:p>
        </w:tc>
        <w:tc>
          <w:tcPr>
            <w:tcW w:w="6619" w:type="dxa"/>
            <w:shd w:val="clear" w:color="auto" w:fill="31521B" w:themeFill="accent2" w:themeFillShade="80"/>
            <w:vAlign w:val="center"/>
          </w:tcPr>
          <w:sdt>
            <w:sdtPr>
              <w:id w:val="1049110328"/>
              <w:placeholder>
                <w:docPart w:val="828679F3DB1449528095A964A9BC0733"/>
              </w:placeholder>
              <w:temporary/>
              <w:showingPlcHdr/>
              <w15:appearance w15:val="hidden"/>
            </w:sdtPr>
            <w:sdtEndPr/>
            <w:sdtContent>
              <w:p w:rsidR="006D409C" w:rsidRDefault="006D409C" w:rsidP="00776643">
                <w:pPr>
                  <w:pStyle w:val="Heading1"/>
                </w:pPr>
                <w:r w:rsidRPr="00036450">
                  <w:t>EDUCATION</w:t>
                </w:r>
              </w:p>
            </w:sdtContent>
          </w:sdt>
        </w:tc>
      </w:tr>
      <w:tr w:rsidR="006D409C" w:rsidTr="00F56513">
        <w:trPr>
          <w:trHeight w:val="3024"/>
        </w:trPr>
        <w:tc>
          <w:tcPr>
            <w:tcW w:w="4421" w:type="dxa"/>
            <w:vMerge/>
            <w:tcMar>
              <w:left w:w="360" w:type="dxa"/>
            </w:tcMar>
            <w:vAlign w:val="bottom"/>
          </w:tcPr>
          <w:p w:rsidR="006D409C" w:rsidRDefault="006D409C" w:rsidP="00776643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504" w:type="dxa"/>
            <w:tcMar>
              <w:left w:w="0" w:type="dxa"/>
              <w:right w:w="0" w:type="dxa"/>
            </w:tcMar>
          </w:tcPr>
          <w:p w:rsidR="006D409C" w:rsidRDefault="006D409C" w:rsidP="00776643">
            <w:pPr>
              <w:tabs>
                <w:tab w:val="left" w:pos="990"/>
              </w:tabs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4FC8A9E">
                      <wp:extent cx="227812" cy="311173"/>
                      <wp:effectExtent l="0" t="3810" r="0" b="0"/>
                      <wp:docPr id="3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D409C" w:rsidRPr="00AF4EA4" w:rsidRDefault="006D409C" w:rsidP="006D409C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4FC8A9E" id="Right Triangle 3" o:spid="_x0000_s1027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/rXjg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:rsidR="006D409C" w:rsidRPr="00AF4EA4" w:rsidRDefault="006D409C" w:rsidP="006D409C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</w:tcPr>
          <w:p w:rsidR="006D409C" w:rsidRPr="00036450" w:rsidRDefault="00E46D86" w:rsidP="00776643">
            <w:pPr>
              <w:rPr>
                <w:b/>
              </w:rPr>
            </w:pPr>
            <w:r>
              <w:rPr>
                <w:b/>
              </w:rPr>
              <w:t>Nagpur University (RTMNU)</w:t>
            </w:r>
          </w:p>
          <w:p w:rsidR="006D409C" w:rsidRPr="00036450" w:rsidRDefault="00E46D86" w:rsidP="00776643">
            <w:pPr>
              <w:pStyle w:val="Date"/>
            </w:pPr>
            <w:r>
              <w:t>2008</w:t>
            </w:r>
            <w:r w:rsidR="006D409C" w:rsidRPr="00036450">
              <w:t xml:space="preserve"> - </w:t>
            </w:r>
            <w:r>
              <w:t>2012</w:t>
            </w:r>
          </w:p>
          <w:p w:rsidR="006D409C" w:rsidRDefault="00E46D86" w:rsidP="00776643">
            <w:r>
              <w:t>Bachelor of Engineering (B.E) Electronics &amp; Telecommunication</w:t>
            </w:r>
          </w:p>
          <w:p w:rsidR="006D409C" w:rsidRDefault="006D409C" w:rsidP="00776643"/>
          <w:p w:rsidR="006D409C" w:rsidRPr="00036450" w:rsidRDefault="00E46D86" w:rsidP="00776643">
            <w:pPr>
              <w:rPr>
                <w:b/>
              </w:rPr>
            </w:pPr>
            <w:r>
              <w:rPr>
                <w:b/>
              </w:rPr>
              <w:t xml:space="preserve">BJM Carmel Academy </w:t>
            </w:r>
            <w:r w:rsidRPr="00E46D86">
              <w:rPr>
                <w:b/>
              </w:rPr>
              <w:t xml:space="preserve">Convent High </w:t>
            </w:r>
            <w:r>
              <w:rPr>
                <w:b/>
              </w:rPr>
              <w:t>School</w:t>
            </w:r>
          </w:p>
          <w:p w:rsidR="006D409C" w:rsidRPr="00036450" w:rsidRDefault="00E46D86" w:rsidP="00776643">
            <w:pPr>
              <w:pStyle w:val="Date"/>
            </w:pPr>
            <w:r>
              <w:t>2006</w:t>
            </w:r>
            <w:r w:rsidR="006D409C" w:rsidRPr="00036450">
              <w:t xml:space="preserve"> </w:t>
            </w:r>
            <w:r>
              <w:t>&amp; 2008</w:t>
            </w:r>
          </w:p>
          <w:p w:rsidR="006D409C" w:rsidRDefault="00E46D86" w:rsidP="00776643">
            <w:r>
              <w:t>HSC- 57.4% (2006)</w:t>
            </w:r>
          </w:p>
          <w:p w:rsidR="00E46D86" w:rsidRDefault="00E46D86" w:rsidP="00776643">
            <w:r>
              <w:t>SSC- 85.4% (2008)</w:t>
            </w:r>
          </w:p>
        </w:tc>
      </w:tr>
      <w:tr w:rsidR="006D409C" w:rsidTr="00F56513">
        <w:trPr>
          <w:trHeight w:val="1080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:rsidR="00E46D86" w:rsidRDefault="000F509F" w:rsidP="005D47DE">
            <w:pPr>
              <w:pStyle w:val="Title"/>
              <w:rPr>
                <w:sz w:val="56"/>
              </w:rPr>
            </w:pPr>
            <w:r w:rsidRPr="000F509F">
              <w:rPr>
                <w:sz w:val="56"/>
              </w:rPr>
              <w:t>Mubashra</w:t>
            </w:r>
          </w:p>
          <w:p w:rsidR="006D409C" w:rsidRPr="000F509F" w:rsidRDefault="000F509F" w:rsidP="005D47DE">
            <w:pPr>
              <w:pStyle w:val="Title"/>
              <w:rPr>
                <w:sz w:val="56"/>
              </w:rPr>
            </w:pPr>
            <w:r w:rsidRPr="000F509F">
              <w:rPr>
                <w:sz w:val="56"/>
              </w:rPr>
              <w:t>Moinuddin Syed</w:t>
            </w:r>
          </w:p>
          <w:p w:rsidR="006D409C" w:rsidRPr="005D47DE" w:rsidRDefault="000F509F" w:rsidP="005D47DE">
            <w:pPr>
              <w:pStyle w:val="Subtitle"/>
            </w:pPr>
            <w:r w:rsidRPr="00721594">
              <w:rPr>
                <w:spacing w:val="14"/>
                <w:w w:val="100"/>
              </w:rPr>
              <w:t>HR Assistant I</w:t>
            </w:r>
            <w:r w:rsidRPr="00721594">
              <w:rPr>
                <w:spacing w:val="13"/>
                <w:w w:val="100"/>
              </w:rPr>
              <w:t>I</w:t>
            </w:r>
          </w:p>
          <w:sdt>
            <w:sdtPr>
              <w:id w:val="-1448076370"/>
              <w:placeholder>
                <w:docPart w:val="76089A44C677431291F5124C6D017302"/>
              </w:placeholder>
              <w:temporary/>
              <w:showingPlcHdr/>
              <w15:appearance w15:val="hidden"/>
            </w:sdtPr>
            <w:sdtEndPr/>
            <w:sdtContent>
              <w:p w:rsidR="006D409C" w:rsidRPr="005D47DE" w:rsidRDefault="006D409C" w:rsidP="005D47DE">
                <w:pPr>
                  <w:pStyle w:val="Heading2"/>
                </w:pPr>
                <w:r w:rsidRPr="005D47DE">
                  <w:t>Profile</w:t>
                </w:r>
              </w:p>
            </w:sdtContent>
          </w:sdt>
          <w:p w:rsidR="006D409C" w:rsidRDefault="000F509F" w:rsidP="000F509F">
            <w:pPr>
              <w:pStyle w:val="ProfileText"/>
            </w:pPr>
            <w:r>
              <w:t>To leverage 4+ years of experience as a Catalog Manager, utilizing my expertise in managing and optimizing product catalogs, driving sales growth, and</w:t>
            </w:r>
            <w:r w:rsidR="00E46D86">
              <w:t xml:space="preserve"> </w:t>
            </w:r>
            <w:r>
              <w:t>enhancing customer experience. Skilled in overseeing end-to-end catalog management processes, including data enrichment,</w:t>
            </w:r>
            <w:r w:rsidR="00E46D86">
              <w:t xml:space="preserve"> c</w:t>
            </w:r>
            <w:r>
              <w:t>ategorization, and content</w:t>
            </w:r>
            <w:r w:rsidR="00E46D86">
              <w:t xml:space="preserve"> </w:t>
            </w:r>
            <w:r>
              <w:t>optimization. Proficient in</w:t>
            </w:r>
            <w:r w:rsidR="00E46D86">
              <w:t xml:space="preserve"> </w:t>
            </w:r>
            <w:r>
              <w:t>collaborating with cross-functional teams to ensure accurate and up-to-date product information, improve searchability, and</w:t>
            </w:r>
            <w:r w:rsidR="00E46D86">
              <w:t xml:space="preserve"> </w:t>
            </w:r>
            <w:r>
              <w:t>maximize</w:t>
            </w:r>
            <w:r w:rsidR="00E46D86">
              <w:t xml:space="preserve"> </w:t>
            </w:r>
            <w:r>
              <w:t>conversions. Committed to implementing best practices, leveraging data insights, and utilizing industry trends to drive catalog enhancements and</w:t>
            </w:r>
            <w:r w:rsidR="00E46D86">
              <w:t xml:space="preserve"> </w:t>
            </w:r>
            <w:r>
              <w:t>deliver exceptional results for the organization.</w:t>
            </w:r>
          </w:p>
          <w:p w:rsidR="006D409C" w:rsidRDefault="006D409C" w:rsidP="005D47DE"/>
          <w:sdt>
            <w:sdtPr>
              <w:id w:val="-1954003311"/>
              <w:placeholder>
                <w:docPart w:val="3DDC2F66B12644F28BD7ECCB6FEEBC00"/>
              </w:placeholder>
              <w:temporary/>
              <w:showingPlcHdr/>
              <w15:appearance w15:val="hidden"/>
            </w:sdtPr>
            <w:sdtEndPr/>
            <w:sdtContent>
              <w:p w:rsidR="006D409C" w:rsidRDefault="006D409C" w:rsidP="005D47DE">
                <w:pPr>
                  <w:pStyle w:val="Heading2"/>
                </w:pPr>
                <w:r w:rsidRPr="005D47DE">
                  <w:rPr>
                    <w:rStyle w:val="Heading2Char"/>
                  </w:rPr>
                  <w:t>CONTACT</w:t>
                </w:r>
              </w:p>
            </w:sdtContent>
          </w:sdt>
          <w:p w:rsidR="006D409C" w:rsidRDefault="00C56067" w:rsidP="004A2B49">
            <w:pPr>
              <w:pStyle w:val="ContactDetails"/>
            </w:pPr>
            <w:sdt>
              <w:sdtPr>
                <w:id w:val="1111563247"/>
                <w:placeholder>
                  <w:docPart w:val="1D9E9BCD5B7F47BBA1B3D96E9C6271BC"/>
                </w:placeholder>
                <w:temporary/>
                <w:showingPlcHdr/>
                <w15:appearance w15:val="hidden"/>
              </w:sdtPr>
              <w:sdtEndPr/>
              <w:sdtContent>
                <w:r w:rsidR="006D409C" w:rsidRPr="004D3011">
                  <w:t>PHONE:</w:t>
                </w:r>
              </w:sdtContent>
            </w:sdt>
            <w:r w:rsidR="0043707A">
              <w:t xml:space="preserve"> </w:t>
            </w:r>
            <w:r w:rsidR="004A2B49">
              <w:t>+91 7709877786</w:t>
            </w:r>
          </w:p>
          <w:p w:rsidR="004A2B49" w:rsidRDefault="00E46D86" w:rsidP="004A2B49">
            <w:pPr>
              <w:pStyle w:val="ContactDetails"/>
            </w:pPr>
            <w:r>
              <w:t xml:space="preserve">     </w:t>
            </w:r>
          </w:p>
          <w:p w:rsidR="006D409C" w:rsidRDefault="00C56067" w:rsidP="00E46D86">
            <w:pPr>
              <w:pStyle w:val="ContactDetails"/>
            </w:pPr>
            <w:sdt>
              <w:sdtPr>
                <w:id w:val="-240260293"/>
                <w:placeholder>
                  <w:docPart w:val="D57491CB5C3341258ED2C38B848CE6AA"/>
                </w:placeholder>
                <w:temporary/>
                <w:showingPlcHdr/>
                <w15:appearance w15:val="hidden"/>
              </w:sdtPr>
              <w:sdtEndPr/>
              <w:sdtContent>
                <w:r w:rsidR="006D409C" w:rsidRPr="004D3011">
                  <w:t>EMAIL:</w:t>
                </w:r>
              </w:sdtContent>
            </w:sdt>
            <w:r w:rsidR="00E46D86">
              <w:t xml:space="preserve"> </w:t>
            </w:r>
            <w:hyperlink r:id="rId12" w:history="1">
              <w:r w:rsidR="00C479AA" w:rsidRPr="004E44BB">
                <w:rPr>
                  <w:rStyle w:val="Hyperlink"/>
                </w:rPr>
                <w:t>Mssyeduae@gmail.com</w:t>
              </w:r>
            </w:hyperlink>
          </w:p>
          <w:p w:rsidR="00C479AA" w:rsidRDefault="00C479AA" w:rsidP="00C479AA"/>
          <w:p w:rsidR="00842F6A" w:rsidRDefault="00842F6A" w:rsidP="00C479AA"/>
          <w:p w:rsidR="00842F6A" w:rsidRPr="00E46D86" w:rsidRDefault="00842F6A" w:rsidP="00842F6A">
            <w:pPr>
              <w:rPr>
                <w:rStyle w:val="Heading2Char"/>
              </w:rPr>
            </w:pPr>
            <w:r w:rsidRPr="00E46D86">
              <w:rPr>
                <w:rStyle w:val="Heading2Char"/>
              </w:rPr>
              <w:t>EXTRA CURRICULAR ACTIVITIES</w:t>
            </w:r>
          </w:p>
          <w:p w:rsidR="00842F6A" w:rsidRDefault="00842F6A" w:rsidP="00842F6A">
            <w:r>
              <w:rPr>
                <w:rFonts w:ascii="Segoe UI Symbol" w:hAnsi="Segoe UI Symbol" w:cs="Segoe UI Symbol"/>
              </w:rPr>
              <w:t>➣</w:t>
            </w:r>
            <w:r>
              <w:t xml:space="preserve">Participated in various </w:t>
            </w:r>
            <w:r w:rsidRPr="00842F6A">
              <w:t>sports, quiz, paper presentations, et</w:t>
            </w:r>
            <w:r>
              <w:t>c. in school and college.</w:t>
            </w:r>
          </w:p>
          <w:p w:rsidR="00842F6A" w:rsidRDefault="00842F6A" w:rsidP="00842F6A">
            <w:r>
              <w:rPr>
                <w:rFonts w:ascii="Segoe UI Symbol" w:hAnsi="Segoe UI Symbol" w:cs="Segoe UI Symbol"/>
              </w:rPr>
              <w:t>➣</w:t>
            </w:r>
            <w:r>
              <w:t xml:space="preserve"> </w:t>
            </w:r>
            <w:r w:rsidRPr="00842F6A">
              <w:t>Head of Inauguration &amp; Decoration</w:t>
            </w:r>
            <w:r>
              <w:t xml:space="preserve"> </w:t>
            </w:r>
            <w:r w:rsidRPr="00842F6A">
              <w:t>and Co-Head of Sponsorship</w:t>
            </w:r>
            <w:r>
              <w:t>.</w:t>
            </w:r>
          </w:p>
          <w:p w:rsidR="00842F6A" w:rsidRDefault="00842F6A" w:rsidP="00842F6A">
            <w:r>
              <w:rPr>
                <w:rFonts w:ascii="Segoe UI Symbol" w:hAnsi="Segoe UI Symbol" w:cs="Segoe UI Symbol"/>
              </w:rPr>
              <w:t>➣</w:t>
            </w:r>
            <w:r>
              <w:t>Demonstrated sportsmanship and skill by participating in a</w:t>
            </w:r>
          </w:p>
          <w:p w:rsidR="00842F6A" w:rsidRDefault="00842F6A" w:rsidP="00842F6A">
            <w:r>
              <w:t>national-level cycling competition, showcasing dedication and</w:t>
            </w:r>
          </w:p>
          <w:p w:rsidR="00842F6A" w:rsidRDefault="00842F6A" w:rsidP="00842F6A">
            <w:r>
              <w:t>commitment to physical fitness and competitive sports</w:t>
            </w:r>
          </w:p>
          <w:p w:rsidR="00842F6A" w:rsidRDefault="00842F6A" w:rsidP="00842F6A"/>
          <w:p w:rsidR="00842F6A" w:rsidRPr="00E46D86" w:rsidRDefault="00842F6A" w:rsidP="00842F6A">
            <w:pPr>
              <w:rPr>
                <w:rStyle w:val="Heading2Char"/>
              </w:rPr>
            </w:pPr>
            <w:r w:rsidRPr="00E46D86">
              <w:rPr>
                <w:rStyle w:val="Heading2Char"/>
              </w:rPr>
              <w:t>ACHIEVEMENTS</w:t>
            </w:r>
          </w:p>
          <w:p w:rsidR="00842F6A" w:rsidRDefault="00842F6A" w:rsidP="00842F6A">
            <w:r>
              <w:rPr>
                <w:rFonts w:ascii="Segoe UI Symbol" w:hAnsi="Segoe UI Symbol" w:cs="Segoe UI Symbol"/>
              </w:rPr>
              <w:t>➣</w:t>
            </w:r>
            <w:r>
              <w:t xml:space="preserve">Joined Amazon on Contractual basis for 6 months and my contract got extended twice. Also, before completing a year, I mentored a badge. </w:t>
            </w:r>
          </w:p>
          <w:p w:rsidR="00842F6A" w:rsidRDefault="00842F6A" w:rsidP="00842F6A">
            <w:r>
              <w:rPr>
                <w:rFonts w:ascii="Segoe UI Symbol" w:hAnsi="Segoe UI Symbol" w:cs="Segoe UI Symbol"/>
              </w:rPr>
              <w:t>➣</w:t>
            </w:r>
            <w:r>
              <w:t>Awarded with Employee of the Month for February 2015</w:t>
            </w:r>
          </w:p>
          <w:p w:rsidR="00842F6A" w:rsidRDefault="00842F6A" w:rsidP="00842F6A">
            <w:r>
              <w:t>Promoted to Senior Purchasing Associate / Merchandiser, managing team of 4 members in July, 2017</w:t>
            </w:r>
          </w:p>
        </w:tc>
        <w:tc>
          <w:tcPr>
            <w:tcW w:w="504" w:type="dxa"/>
            <w:shd w:val="clear" w:color="auto" w:fill="31521B" w:themeFill="accent2" w:themeFillShade="80"/>
          </w:tcPr>
          <w:p w:rsidR="006D409C" w:rsidRDefault="006D409C" w:rsidP="00776643">
            <w:pPr>
              <w:tabs>
                <w:tab w:val="left" w:pos="990"/>
              </w:tabs>
            </w:pPr>
          </w:p>
        </w:tc>
        <w:tc>
          <w:tcPr>
            <w:tcW w:w="6619" w:type="dxa"/>
            <w:shd w:val="clear" w:color="auto" w:fill="31521B" w:themeFill="accent2" w:themeFillShade="80"/>
            <w:vAlign w:val="center"/>
          </w:tcPr>
          <w:sdt>
            <w:sdtPr>
              <w:id w:val="1001553383"/>
              <w:placeholder>
                <w:docPart w:val="D148794680404E6E86B5CE9E6CF1A4B0"/>
              </w:placeholder>
              <w:temporary/>
              <w:showingPlcHdr/>
              <w15:appearance w15:val="hidden"/>
            </w:sdtPr>
            <w:sdtEndPr/>
            <w:sdtContent>
              <w:p w:rsidR="006D409C" w:rsidRDefault="006D409C" w:rsidP="00776643">
                <w:pPr>
                  <w:pStyle w:val="Heading1"/>
                  <w:rPr>
                    <w:b/>
                  </w:rPr>
                </w:pPr>
                <w:r w:rsidRPr="00036450">
                  <w:t>WORK EXPERIENCE</w:t>
                </w:r>
              </w:p>
            </w:sdtContent>
          </w:sdt>
        </w:tc>
      </w:tr>
      <w:tr w:rsidR="006D409C" w:rsidTr="00F56513">
        <w:trPr>
          <w:trHeight w:val="5688"/>
        </w:trPr>
        <w:tc>
          <w:tcPr>
            <w:tcW w:w="4421" w:type="dxa"/>
            <w:vMerge/>
            <w:vAlign w:val="bottom"/>
          </w:tcPr>
          <w:p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tcMar>
              <w:left w:w="0" w:type="dxa"/>
              <w:right w:w="0" w:type="dxa"/>
            </w:tcMar>
          </w:tcPr>
          <w:p w:rsidR="006D409C" w:rsidRDefault="00F56513" w:rsidP="00776643">
            <w:pPr>
              <w:tabs>
                <w:tab w:val="left" w:pos="990"/>
              </w:tabs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CF83FC8" wp14:editId="3AB3D172">
                      <wp:extent cx="227812" cy="311173"/>
                      <wp:effectExtent l="0" t="3810" r="0" b="0"/>
                      <wp:docPr id="6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CF83FC8" id="_x0000_s1028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ZMSjg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L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</w:tcPr>
          <w:p w:rsidR="00E46D86" w:rsidRDefault="00E46D86" w:rsidP="00776643">
            <w:pPr>
              <w:rPr>
                <w:b/>
              </w:rPr>
            </w:pPr>
          </w:p>
          <w:p w:rsidR="006D409C" w:rsidRDefault="000F509F" w:rsidP="00776643">
            <w:pPr>
              <w:rPr>
                <w:bCs/>
              </w:rPr>
            </w:pPr>
            <w:r>
              <w:rPr>
                <w:b/>
              </w:rPr>
              <w:t xml:space="preserve">Amazon Development Centre (India) Pvt Ltd </w:t>
            </w:r>
            <w:proofErr w:type="gramStart"/>
            <w:r>
              <w:rPr>
                <w:b/>
              </w:rPr>
              <w:t>-</w:t>
            </w:r>
            <w:r w:rsidR="006D409C">
              <w:rPr>
                <w:b/>
              </w:rPr>
              <w:t xml:space="preserve"> </w:t>
            </w:r>
            <w:r w:rsidR="006D409C" w:rsidRPr="00036450">
              <w:t xml:space="preserve"> </w:t>
            </w:r>
            <w:r>
              <w:rPr>
                <w:b/>
              </w:rPr>
              <w:t>HR</w:t>
            </w:r>
            <w:proofErr w:type="gramEnd"/>
            <w:r>
              <w:rPr>
                <w:b/>
              </w:rPr>
              <w:t xml:space="preserve"> Assistant II</w:t>
            </w:r>
          </w:p>
          <w:p w:rsidR="000F509F" w:rsidRDefault="000F509F" w:rsidP="00776643">
            <w:r>
              <w:t>May 2022</w:t>
            </w:r>
            <w:r w:rsidR="006D409C" w:rsidRPr="00036450">
              <w:t>–</w:t>
            </w:r>
            <w:r>
              <w:t>September 2023</w:t>
            </w:r>
          </w:p>
          <w:p w:rsidR="000F509F" w:rsidRDefault="000F509F" w:rsidP="00776643"/>
          <w:p w:rsidR="000F509F" w:rsidRDefault="000F509F" w:rsidP="000F509F">
            <w:pPr>
              <w:pStyle w:val="ListParagraph"/>
              <w:numPr>
                <w:ilvl w:val="0"/>
                <w:numId w:val="2"/>
              </w:numPr>
            </w:pPr>
            <w:r w:rsidRPr="000F509F">
              <w:t>Work</w:t>
            </w:r>
            <w:r>
              <w:t>ing as</w:t>
            </w:r>
            <w:r w:rsidRPr="000F509F">
              <w:t xml:space="preserve"> HR Assistant for </w:t>
            </w:r>
            <w:r>
              <w:t xml:space="preserve">US and </w:t>
            </w:r>
            <w:r w:rsidRPr="000F509F">
              <w:t>APAC (Asia Pacific) employees (13 countries, excluding Indian Sub-Continent)</w:t>
            </w:r>
            <w:r>
              <w:t>.</w:t>
            </w:r>
          </w:p>
          <w:p w:rsidR="006D409C" w:rsidRDefault="000F509F" w:rsidP="000F509F">
            <w:pPr>
              <w:pStyle w:val="ListParagraph"/>
              <w:numPr>
                <w:ilvl w:val="0"/>
                <w:numId w:val="2"/>
              </w:numPr>
            </w:pPr>
            <w:r>
              <w:t xml:space="preserve">Handling </w:t>
            </w:r>
            <w:r w:rsidR="00F82281">
              <w:t xml:space="preserve">Inbound and Outbound calls for their </w:t>
            </w:r>
            <w:r>
              <w:t xml:space="preserve">queries regarding </w:t>
            </w:r>
            <w:r w:rsidRPr="000F509F">
              <w:t>timecard, requesting leaves, opening COVID or medical leaves, school/hardship/religious or temporary schedule accommodations, to read their pay statements and make changes in their tax deductions, etc.</w:t>
            </w:r>
            <w:r>
              <w:t xml:space="preserve"> in collaboration with other departments like Payroll, Timekeeping, Site HR and managers via emails and tickets.</w:t>
            </w:r>
          </w:p>
          <w:p w:rsidR="000F509F" w:rsidRDefault="00F82281" w:rsidP="000F509F">
            <w:pPr>
              <w:pStyle w:val="ListParagraph"/>
              <w:numPr>
                <w:ilvl w:val="0"/>
                <w:numId w:val="2"/>
              </w:numPr>
            </w:pPr>
            <w:r>
              <w:t>Mentored a badge of 4</w:t>
            </w:r>
          </w:p>
          <w:p w:rsidR="00F82281" w:rsidRDefault="00F82281" w:rsidP="000F509F">
            <w:pPr>
              <w:pStyle w:val="ListParagraph"/>
              <w:numPr>
                <w:ilvl w:val="0"/>
                <w:numId w:val="2"/>
              </w:numPr>
            </w:pPr>
            <w:r w:rsidRPr="00F82281">
              <w:t>Assessed organization’s policies in order to provide best resolution to the employees</w:t>
            </w:r>
            <w:r>
              <w:t xml:space="preserve"> and help</w:t>
            </w:r>
            <w:r w:rsidR="004A2B49">
              <w:t>ed</w:t>
            </w:r>
            <w:r>
              <w:t xml:space="preserve"> </w:t>
            </w:r>
            <w:r w:rsidR="004A2B49">
              <w:t>them</w:t>
            </w:r>
            <w:r>
              <w:t xml:space="preserve"> to </w:t>
            </w:r>
            <w:r w:rsidR="004A2B49">
              <w:t>understand company policies.</w:t>
            </w:r>
          </w:p>
          <w:p w:rsidR="006D409C" w:rsidRDefault="006D409C" w:rsidP="00776643"/>
          <w:p w:rsidR="006D409C" w:rsidRPr="004D3011" w:rsidRDefault="004A2B49" w:rsidP="00776643">
            <w:pPr>
              <w:rPr>
                <w:bCs/>
              </w:rPr>
            </w:pPr>
            <w:r>
              <w:rPr>
                <w:b/>
              </w:rPr>
              <w:t>Alacrity E-Commerce Solutions Pvt Ltd</w:t>
            </w:r>
            <w:r w:rsidR="006D409C" w:rsidRPr="004D3011">
              <w:rPr>
                <w:b/>
              </w:rPr>
              <w:t xml:space="preserve"> </w:t>
            </w:r>
            <w:r w:rsidR="00216D83">
              <w:rPr>
                <w:b/>
              </w:rPr>
              <w:t>–</w:t>
            </w:r>
            <w:r w:rsidR="006D409C" w:rsidRPr="004D3011">
              <w:t xml:space="preserve"> </w:t>
            </w:r>
            <w:r w:rsidR="00216D83">
              <w:rPr>
                <w:b/>
              </w:rPr>
              <w:t>Sr. Merchandizer</w:t>
            </w:r>
          </w:p>
          <w:p w:rsidR="006D409C" w:rsidRPr="004D3011" w:rsidRDefault="00216D83" w:rsidP="00776643">
            <w:r>
              <w:t>July 2017</w:t>
            </w:r>
            <w:r w:rsidR="006D409C" w:rsidRPr="004D3011">
              <w:t>–</w:t>
            </w:r>
            <w:r>
              <w:t>November 2017</w:t>
            </w:r>
          </w:p>
          <w:p w:rsidR="006D409C" w:rsidRDefault="006D409C" w:rsidP="00776643"/>
          <w:p w:rsidR="00721594" w:rsidRPr="004D3011" w:rsidRDefault="00721594" w:rsidP="00721594">
            <w:pPr>
              <w:rPr>
                <w:bCs/>
              </w:rPr>
            </w:pPr>
            <w:r>
              <w:rPr>
                <w:b/>
              </w:rPr>
              <w:t>Alacrity E-Commerce Solutions Pvt Ltd</w:t>
            </w:r>
            <w:r w:rsidRPr="004D3011">
              <w:rPr>
                <w:b/>
              </w:rPr>
              <w:t xml:space="preserve"> </w:t>
            </w:r>
            <w:r>
              <w:rPr>
                <w:b/>
              </w:rPr>
              <w:t>–</w:t>
            </w:r>
            <w:r w:rsidRPr="004D3011">
              <w:t xml:space="preserve"> </w:t>
            </w:r>
            <w:r>
              <w:rPr>
                <w:b/>
              </w:rPr>
              <w:t>Sr. Merchandizer</w:t>
            </w:r>
          </w:p>
          <w:p w:rsidR="00721594" w:rsidRPr="004D3011" w:rsidRDefault="00721594" w:rsidP="00721594">
            <w:r>
              <w:t>September</w:t>
            </w:r>
            <w:r>
              <w:t xml:space="preserve"> 201</w:t>
            </w:r>
            <w:r>
              <w:t>4</w:t>
            </w:r>
            <w:r w:rsidRPr="004D3011">
              <w:t>–</w:t>
            </w:r>
            <w:r>
              <w:t>July</w:t>
            </w:r>
            <w:r>
              <w:t xml:space="preserve"> 2017</w:t>
            </w:r>
          </w:p>
          <w:p w:rsidR="00721594" w:rsidRDefault="00721594" w:rsidP="00776643"/>
          <w:p w:rsidR="00A82D30" w:rsidRDefault="0043707A" w:rsidP="0043707A">
            <w:pPr>
              <w:pStyle w:val="ListParagraph"/>
              <w:numPr>
                <w:ilvl w:val="0"/>
                <w:numId w:val="3"/>
              </w:numPr>
            </w:pPr>
            <w:r>
              <w:t>Category Management includes creating new categories and their subcategories in CMS. Assigning containers and sorting them. Publishing and showing them on the display page, and sidebars.</w:t>
            </w:r>
          </w:p>
          <w:p w:rsidR="00A82D30" w:rsidRDefault="0043707A" w:rsidP="00CC74E6">
            <w:pPr>
              <w:pStyle w:val="ListParagraph"/>
              <w:numPr>
                <w:ilvl w:val="0"/>
                <w:numId w:val="3"/>
              </w:numPr>
            </w:pPr>
            <w:r>
              <w:t>Expert in seeing different categories as individual business units, aimed at</w:t>
            </w:r>
            <w:r w:rsidR="00A82D30">
              <w:t xml:space="preserve"> </w:t>
            </w:r>
            <w:r>
              <w:t>providing business results by focusing on delivering value to the customers.</w:t>
            </w:r>
          </w:p>
          <w:p w:rsidR="00A82D30" w:rsidRDefault="0043707A" w:rsidP="008C1D5C">
            <w:pPr>
              <w:pStyle w:val="ListParagraph"/>
              <w:numPr>
                <w:ilvl w:val="0"/>
                <w:numId w:val="3"/>
              </w:numPr>
            </w:pPr>
            <w:r>
              <w:t>Collaboration with suppliers will improve building the category itself as their</w:t>
            </w:r>
            <w:r w:rsidR="00A82D30">
              <w:t xml:space="preserve"> </w:t>
            </w:r>
            <w:r>
              <w:t>expertise can be used to develop the category</w:t>
            </w:r>
          </w:p>
          <w:p w:rsidR="00C479AA" w:rsidRDefault="0043707A" w:rsidP="00142601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Brand Management includes launching new products, deciding the budget</w:t>
            </w:r>
            <w:r w:rsidR="00A82D30">
              <w:t xml:space="preserve"> </w:t>
            </w:r>
            <w:r>
              <w:t>for the product type, and managing existing products.</w:t>
            </w:r>
          </w:p>
          <w:p w:rsidR="00C479AA" w:rsidRDefault="0043707A" w:rsidP="0043707A">
            <w:pPr>
              <w:pStyle w:val="ListParagraph"/>
              <w:numPr>
                <w:ilvl w:val="0"/>
                <w:numId w:val="3"/>
              </w:numPr>
            </w:pPr>
            <w:r>
              <w:t>Creating inventories,</w:t>
            </w:r>
            <w:r w:rsidR="00C479AA">
              <w:t xml:space="preserve"> </w:t>
            </w:r>
            <w:r>
              <w:t>catalogs, containers, and models along with their descriptions, features, and</w:t>
            </w:r>
            <w:r w:rsidR="00C479AA">
              <w:t xml:space="preserve"> </w:t>
            </w:r>
            <w:r>
              <w:t>images.</w:t>
            </w:r>
          </w:p>
          <w:p w:rsidR="00C479AA" w:rsidRDefault="0043707A" w:rsidP="00D526F9">
            <w:pPr>
              <w:pStyle w:val="ListParagraph"/>
              <w:numPr>
                <w:ilvl w:val="0"/>
                <w:numId w:val="3"/>
              </w:numPr>
            </w:pPr>
            <w:r>
              <w:t>Analyzed the company’s brand positioning in the market and crystallize the</w:t>
            </w:r>
            <w:r w:rsidR="00C479AA">
              <w:t xml:space="preserve"> </w:t>
            </w:r>
            <w:r>
              <w:t>insights of current or targeted customers. Established cost and price</w:t>
            </w:r>
            <w:r w:rsidR="00C479AA">
              <w:t xml:space="preserve"> </w:t>
            </w:r>
            <w:r>
              <w:t>parameters, performance specifications, market applications, and sales</w:t>
            </w:r>
            <w:r w:rsidR="00C479AA">
              <w:t xml:space="preserve"> </w:t>
            </w:r>
            <w:r>
              <w:t>estimates.</w:t>
            </w:r>
          </w:p>
          <w:p w:rsidR="00C479AA" w:rsidRDefault="0043707A" w:rsidP="00C7196A">
            <w:pPr>
              <w:pStyle w:val="ListParagraph"/>
              <w:numPr>
                <w:ilvl w:val="0"/>
                <w:numId w:val="3"/>
              </w:numPr>
            </w:pPr>
            <w:r>
              <w:t>Monitored market trends, researching consumer markets and analyzing</w:t>
            </w:r>
            <w:r w:rsidR="00C479AA">
              <w:t xml:space="preserve"> </w:t>
            </w:r>
            <w:r>
              <w:t>competitors’ activities in an attempt to identify key issues and opportunities.</w:t>
            </w:r>
          </w:p>
          <w:p w:rsidR="00C479AA" w:rsidRDefault="0043707A" w:rsidP="000F38BE">
            <w:pPr>
              <w:pStyle w:val="ListParagraph"/>
              <w:numPr>
                <w:ilvl w:val="0"/>
                <w:numId w:val="3"/>
              </w:numPr>
            </w:pPr>
            <w:r>
              <w:t>Inventory Management includes maintaining stock, ordering, price updates,</w:t>
            </w:r>
            <w:r w:rsidR="00C479AA">
              <w:t xml:space="preserve"> </w:t>
            </w:r>
            <w:r>
              <w:t>and slow movers.</w:t>
            </w:r>
          </w:p>
          <w:p w:rsidR="00C479AA" w:rsidRDefault="0043707A" w:rsidP="003E709B">
            <w:pPr>
              <w:pStyle w:val="ListParagraph"/>
              <w:numPr>
                <w:ilvl w:val="0"/>
                <w:numId w:val="3"/>
              </w:numPr>
            </w:pPr>
            <w:r>
              <w:t xml:space="preserve">Purchasing on eBay, and Amazon, </w:t>
            </w:r>
            <w:r w:rsidR="00C479AA">
              <w:t>m</w:t>
            </w:r>
            <w:r>
              <w:t>aking purchase orders from</w:t>
            </w:r>
            <w:r w:rsidR="00C479AA">
              <w:t xml:space="preserve"> </w:t>
            </w:r>
            <w:r>
              <w:t>Manufacturers, Suppliers on the basis of their feedback, reviews, return</w:t>
            </w:r>
            <w:r w:rsidR="00C479AA">
              <w:t xml:space="preserve"> </w:t>
            </w:r>
            <w:r>
              <w:t xml:space="preserve">policies, product description, ETA, shipping, and payments. </w:t>
            </w:r>
          </w:p>
          <w:p w:rsidR="0043707A" w:rsidRDefault="00C479AA" w:rsidP="00313AA4">
            <w:pPr>
              <w:pStyle w:val="ListParagraph"/>
              <w:numPr>
                <w:ilvl w:val="0"/>
                <w:numId w:val="3"/>
              </w:numPr>
            </w:pPr>
            <w:r>
              <w:t>C</w:t>
            </w:r>
            <w:r w:rsidR="0043707A">
              <w:t>ommunicating</w:t>
            </w:r>
            <w:r>
              <w:t xml:space="preserve"> </w:t>
            </w:r>
            <w:r w:rsidR="0043707A">
              <w:t>with merchants/vendors for necessary updates or in case of new and refurb</w:t>
            </w:r>
            <w:r>
              <w:t xml:space="preserve"> </w:t>
            </w:r>
            <w:r w:rsidR="0043707A">
              <w:t>items, then for refunds or exchanges.</w:t>
            </w:r>
          </w:p>
          <w:p w:rsidR="00C479AA" w:rsidRDefault="00C479AA" w:rsidP="00C479AA">
            <w:pPr>
              <w:pStyle w:val="ListParagraph"/>
              <w:numPr>
                <w:ilvl w:val="0"/>
                <w:numId w:val="3"/>
              </w:numPr>
            </w:pPr>
            <w:r>
              <w:t>Managing promotions, clearance, overstocks to attain product forecasts.</w:t>
            </w:r>
          </w:p>
          <w:p w:rsidR="00C479AA" w:rsidRDefault="00C479AA" w:rsidP="00BD6195">
            <w:pPr>
              <w:pStyle w:val="ListParagraph"/>
              <w:numPr>
                <w:ilvl w:val="0"/>
                <w:numId w:val="3"/>
              </w:numPr>
            </w:pPr>
            <w:r>
              <w:t>Collaborating on the trading strategy. Ensuring that the digital have the marketing in place for product promotion.</w:t>
            </w:r>
          </w:p>
          <w:p w:rsidR="00C479AA" w:rsidRDefault="00C479AA" w:rsidP="006D4BF4">
            <w:pPr>
              <w:pStyle w:val="ListParagraph"/>
              <w:numPr>
                <w:ilvl w:val="0"/>
                <w:numId w:val="3"/>
              </w:numPr>
            </w:pPr>
            <w:r>
              <w:t>Collaborating with the buying team to agree new strategies. Managing the different planning cycles and taking full accountability for achieving results and for seasonal growth through the optimization of opportunities.</w:t>
            </w:r>
          </w:p>
          <w:p w:rsidR="00C479AA" w:rsidRDefault="00C479AA" w:rsidP="00FB3ABE">
            <w:pPr>
              <w:pStyle w:val="ListParagraph"/>
              <w:numPr>
                <w:ilvl w:val="0"/>
                <w:numId w:val="3"/>
              </w:numPr>
            </w:pPr>
            <w:r>
              <w:t>Leading and supporting a small team with their development, ensuring their commercial focus. Keeping up to date with market trends across geographical regions and enacting on these to support business growth.</w:t>
            </w:r>
          </w:p>
          <w:p w:rsidR="00C479AA" w:rsidRDefault="00C479AA" w:rsidP="00F67FFC">
            <w:pPr>
              <w:pStyle w:val="ListParagraph"/>
              <w:numPr>
                <w:ilvl w:val="0"/>
                <w:numId w:val="3"/>
              </w:numPr>
            </w:pPr>
            <w:r>
              <w:t xml:space="preserve">Carrying out continuous analysis to ensure clear understanding across the different regions, whilst using your significant planning and forecasting skills for risks and opportunities. </w:t>
            </w:r>
          </w:p>
          <w:p w:rsidR="00C479AA" w:rsidRDefault="00C479AA" w:rsidP="00C479AA">
            <w:pPr>
              <w:pStyle w:val="ListParagraph"/>
              <w:numPr>
                <w:ilvl w:val="0"/>
                <w:numId w:val="3"/>
              </w:numPr>
            </w:pPr>
            <w:r>
              <w:t>Ensuring clear communication across departments and building strong business relationships internally and with external partners.</w:t>
            </w:r>
          </w:p>
          <w:p w:rsidR="006D409C" w:rsidRDefault="006D409C" w:rsidP="00776643"/>
          <w:p w:rsidR="006D409C" w:rsidRPr="004D3011" w:rsidRDefault="00C479AA" w:rsidP="005D47DE">
            <w:pPr>
              <w:rPr>
                <w:bCs/>
              </w:rPr>
            </w:pPr>
            <w:bookmarkStart w:id="0" w:name="_Hlk143991874"/>
            <w:r>
              <w:rPr>
                <w:b/>
              </w:rPr>
              <w:t xml:space="preserve">Alacrity E-Commerce Solutions Pvt. Ltd. - </w:t>
            </w:r>
            <w:r w:rsidR="006D409C" w:rsidRPr="004D3011">
              <w:rPr>
                <w:b/>
              </w:rPr>
              <w:t xml:space="preserve"> </w:t>
            </w:r>
            <w:r w:rsidR="006D409C" w:rsidRPr="004D3011">
              <w:t xml:space="preserve"> </w:t>
            </w:r>
            <w:r>
              <w:rPr>
                <w:b/>
              </w:rPr>
              <w:t>Content Management Associate</w:t>
            </w:r>
          </w:p>
          <w:p w:rsidR="006D409C" w:rsidRPr="004D3011" w:rsidRDefault="00C479AA" w:rsidP="005D47DE">
            <w:r>
              <w:t>December 2013</w:t>
            </w:r>
            <w:r w:rsidR="006D409C" w:rsidRPr="004D3011">
              <w:t>–</w:t>
            </w:r>
            <w:r>
              <w:t>September 2014</w:t>
            </w:r>
          </w:p>
          <w:bookmarkEnd w:id="0"/>
          <w:p w:rsidR="006D409C" w:rsidRDefault="006D409C" w:rsidP="005D47DE"/>
          <w:p w:rsidR="00C479AA" w:rsidRPr="004D3011" w:rsidRDefault="00C479AA" w:rsidP="00C479AA">
            <w:pPr>
              <w:rPr>
                <w:bCs/>
              </w:rPr>
            </w:pPr>
            <w:r>
              <w:rPr>
                <w:b/>
              </w:rPr>
              <w:t xml:space="preserve">Alacrity E-Commerce Solutions Pvt. Ltd. - </w:t>
            </w:r>
            <w:r w:rsidRPr="004D3011">
              <w:rPr>
                <w:b/>
              </w:rPr>
              <w:t xml:space="preserve"> </w:t>
            </w:r>
            <w:r w:rsidRPr="004D3011">
              <w:t xml:space="preserve"> </w:t>
            </w:r>
            <w:r>
              <w:rPr>
                <w:b/>
              </w:rPr>
              <w:t>Affiliate Marketing Associate</w:t>
            </w:r>
          </w:p>
          <w:p w:rsidR="00C479AA" w:rsidRPr="004D3011" w:rsidRDefault="00C479AA" w:rsidP="00C479AA">
            <w:r>
              <w:t>August 2013</w:t>
            </w:r>
            <w:r w:rsidRPr="004D3011">
              <w:t>–</w:t>
            </w:r>
            <w:r>
              <w:t>December 2013</w:t>
            </w:r>
          </w:p>
          <w:p w:rsidR="00C479AA" w:rsidRPr="00C479AA" w:rsidRDefault="00C479AA" w:rsidP="005D47DE"/>
          <w:p w:rsidR="00F82281" w:rsidRDefault="00F82281" w:rsidP="005D47DE"/>
          <w:p w:rsidR="00C479AA" w:rsidRDefault="00C479AA" w:rsidP="005D47DE"/>
          <w:p w:rsidR="00C479AA" w:rsidRDefault="00C479AA" w:rsidP="005D47DE"/>
          <w:p w:rsidR="00C479AA" w:rsidRDefault="00C479AA" w:rsidP="005D47DE"/>
          <w:p w:rsidR="0043707A" w:rsidRDefault="0043707A" w:rsidP="005D47DE">
            <w:bookmarkStart w:id="1" w:name="_GoBack"/>
            <w:bookmarkEnd w:id="1"/>
          </w:p>
        </w:tc>
      </w:tr>
      <w:tr w:rsidR="006D409C" w:rsidTr="00F56513">
        <w:trPr>
          <w:trHeight w:val="1080"/>
        </w:trPr>
        <w:tc>
          <w:tcPr>
            <w:tcW w:w="4421" w:type="dxa"/>
            <w:vMerge/>
            <w:vAlign w:val="bottom"/>
          </w:tcPr>
          <w:p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shd w:val="clear" w:color="auto" w:fill="31521B" w:themeFill="accent2" w:themeFillShade="80"/>
          </w:tcPr>
          <w:p w:rsidR="006D409C" w:rsidRDefault="006D409C" w:rsidP="00776643">
            <w:pPr>
              <w:tabs>
                <w:tab w:val="left" w:pos="990"/>
              </w:tabs>
            </w:pPr>
          </w:p>
        </w:tc>
        <w:tc>
          <w:tcPr>
            <w:tcW w:w="6619" w:type="dxa"/>
            <w:shd w:val="clear" w:color="auto" w:fill="31521B" w:themeFill="accent2" w:themeFillShade="80"/>
            <w:vAlign w:val="center"/>
          </w:tcPr>
          <w:sdt>
            <w:sdtPr>
              <w:id w:val="1669594239"/>
              <w:placeholder>
                <w:docPart w:val="18C68AEB9F2F47D1A40A7CE370C78DB0"/>
              </w:placeholder>
              <w:temporary/>
              <w:showingPlcHdr/>
              <w15:appearance w15:val="hidden"/>
            </w:sdtPr>
            <w:sdtEndPr/>
            <w:sdtContent>
              <w:p w:rsidR="006D409C" w:rsidRDefault="006D409C" w:rsidP="00776643">
                <w:pPr>
                  <w:pStyle w:val="Heading1"/>
                  <w:rPr>
                    <w:b/>
                  </w:rPr>
                </w:pPr>
                <w:r w:rsidRPr="00776643">
                  <w:rPr>
                    <w:rStyle w:val="Heading2Char"/>
                    <w:b w:val="0"/>
                    <w:bCs w:val="0"/>
                    <w:caps/>
                    <w:sz w:val="48"/>
                    <w:szCs w:val="32"/>
                  </w:rPr>
                  <w:t>SKILLS</w:t>
                </w:r>
              </w:p>
            </w:sdtContent>
          </w:sdt>
        </w:tc>
      </w:tr>
      <w:tr w:rsidR="006D409C" w:rsidTr="00F56513">
        <w:trPr>
          <w:trHeight w:val="2160"/>
        </w:trPr>
        <w:tc>
          <w:tcPr>
            <w:tcW w:w="4421" w:type="dxa"/>
            <w:vMerge/>
            <w:tcBorders>
              <w:bottom w:val="nil"/>
            </w:tcBorders>
            <w:vAlign w:val="bottom"/>
          </w:tcPr>
          <w:p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:rsidR="006D409C" w:rsidRDefault="00F56513" w:rsidP="00776643">
            <w:pPr>
              <w:tabs>
                <w:tab w:val="left" w:pos="990"/>
              </w:tabs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CF83FC8" wp14:editId="3AB3D172">
                      <wp:extent cx="227812" cy="311173"/>
                      <wp:effectExtent l="0" t="3810" r="0" b="0"/>
                      <wp:docPr id="5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CF83FC8" id="_x0000_s1029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WTnjA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N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  <w:tcBorders>
              <w:bottom w:val="nil"/>
            </w:tcBorders>
            <w:vAlign w:val="bottom"/>
          </w:tcPr>
          <w:p w:rsidR="006D409C" w:rsidRDefault="006D409C" w:rsidP="00776643">
            <w:pPr>
              <w:rPr>
                <w:b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580233D0" wp14:editId="678A9697">
                  <wp:extent cx="3981450" cy="4254500"/>
                  <wp:effectExtent l="0" t="0" r="0" b="1270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</w:tr>
    </w:tbl>
    <w:p w:rsidR="00153B84" w:rsidRDefault="00153B84" w:rsidP="005D47DE"/>
    <w:sectPr w:rsidR="00153B84" w:rsidSect="00F56513">
      <w:headerReference w:type="default" r:id="rId14"/>
      <w:pgSz w:w="12240" w:h="15840"/>
      <w:pgMar w:top="360" w:right="360" w:bottom="360" w:left="36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6067" w:rsidRDefault="00C56067" w:rsidP="00C51CF5">
      <w:r>
        <w:separator/>
      </w:r>
    </w:p>
  </w:endnote>
  <w:endnote w:type="continuationSeparator" w:id="0">
    <w:p w:rsidR="00C56067" w:rsidRDefault="00C56067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6067" w:rsidRDefault="00C56067" w:rsidP="00C51CF5">
      <w:r>
        <w:separator/>
      </w:r>
    </w:p>
  </w:footnote>
  <w:footnote w:type="continuationSeparator" w:id="0">
    <w:p w:rsidR="00C56067" w:rsidRDefault="00C56067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1CF5" w:rsidRDefault="00F5651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228600</wp:posOffset>
              </wp:positionH>
              <wp:positionV relativeFrom="page">
                <wp:align>center</wp:align>
              </wp:positionV>
              <wp:extent cx="3005070" cy="9467090"/>
              <wp:effectExtent l="0" t="0" r="0" b="3175"/>
              <wp:wrapNone/>
              <wp:docPr id="4" name="Manual Inpu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>
          <w:pict>
            <v:shapetype w14:anchorId="4EF7C701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Manual Input 4" o:spid="_x0000_s1026" type="#_x0000_t118" style="position:absolute;margin-left:18pt;margin-top:0;width:236.6pt;height:745.45pt;z-index:-251657216;visibility:visible;mso-wrap-style:square;mso-width-percent:405;mso-height-percent:941;mso-wrap-distance-left:9pt;mso-wrap-distance-top:0;mso-wrap-distance-right:9pt;mso-wrap-distance-bottom:0;mso-position-horizontal:absolute;mso-position-horizontal-relative:page;mso-position-vertical:center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" fillcolor="#eaf4d7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AC02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B1B446A"/>
    <w:multiLevelType w:val="hybridMultilevel"/>
    <w:tmpl w:val="91ECB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6F1439"/>
    <w:multiLevelType w:val="hybridMultilevel"/>
    <w:tmpl w:val="8514D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41D0F"/>
    <w:multiLevelType w:val="hybridMultilevel"/>
    <w:tmpl w:val="06A424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09F"/>
    <w:rsid w:val="000521EF"/>
    <w:rsid w:val="000A545F"/>
    <w:rsid w:val="000F3BEA"/>
    <w:rsid w:val="000F509F"/>
    <w:rsid w:val="0010314C"/>
    <w:rsid w:val="00153B84"/>
    <w:rsid w:val="00196AAB"/>
    <w:rsid w:val="001A4D1A"/>
    <w:rsid w:val="001B0B3D"/>
    <w:rsid w:val="00216D83"/>
    <w:rsid w:val="003B0DB8"/>
    <w:rsid w:val="00431999"/>
    <w:rsid w:val="0043707A"/>
    <w:rsid w:val="00443E2D"/>
    <w:rsid w:val="004A2B49"/>
    <w:rsid w:val="004D42BA"/>
    <w:rsid w:val="00572086"/>
    <w:rsid w:val="00597871"/>
    <w:rsid w:val="005D47DE"/>
    <w:rsid w:val="005F364E"/>
    <w:rsid w:val="0062123A"/>
    <w:rsid w:val="00635EF0"/>
    <w:rsid w:val="00646E75"/>
    <w:rsid w:val="00663587"/>
    <w:rsid w:val="006D409C"/>
    <w:rsid w:val="00721594"/>
    <w:rsid w:val="00725F33"/>
    <w:rsid w:val="00776643"/>
    <w:rsid w:val="00797579"/>
    <w:rsid w:val="007D0F5B"/>
    <w:rsid w:val="00842F6A"/>
    <w:rsid w:val="00882E29"/>
    <w:rsid w:val="008F290E"/>
    <w:rsid w:val="00942045"/>
    <w:rsid w:val="00964B9F"/>
    <w:rsid w:val="009F215D"/>
    <w:rsid w:val="00A73BCA"/>
    <w:rsid w:val="00A75FCE"/>
    <w:rsid w:val="00A82D30"/>
    <w:rsid w:val="00AB16FB"/>
    <w:rsid w:val="00AC5509"/>
    <w:rsid w:val="00AF4EA4"/>
    <w:rsid w:val="00B0669D"/>
    <w:rsid w:val="00B90CEF"/>
    <w:rsid w:val="00B95D4D"/>
    <w:rsid w:val="00C479AA"/>
    <w:rsid w:val="00C51CF5"/>
    <w:rsid w:val="00C56067"/>
    <w:rsid w:val="00C93D20"/>
    <w:rsid w:val="00CA407F"/>
    <w:rsid w:val="00D00A30"/>
    <w:rsid w:val="00D8438A"/>
    <w:rsid w:val="00DC71AE"/>
    <w:rsid w:val="00E46D86"/>
    <w:rsid w:val="00E55D74"/>
    <w:rsid w:val="00E774C3"/>
    <w:rsid w:val="00E8541C"/>
    <w:rsid w:val="00F56513"/>
    <w:rsid w:val="00F82281"/>
    <w:rsid w:val="00FC5CD1"/>
    <w:rsid w:val="00FD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481D5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</w:latentStyles>
  <w:style w:type="paragraph" w:default="1" w:styleId="Normal">
    <w:name w:val="Normal"/>
    <w:qFormat/>
    <w:rsid w:val="00572086"/>
    <w:pPr>
      <w:ind w:right="36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semiHidden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C5509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styleId="UnresolvedMention">
    <w:name w:val="Unresolved Mention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hart" Target="charts/chart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Mssyeduae@gmail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bhsyed\AppData\Roaming\Microsoft\Templates\Cubist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delete val="1"/>
          </c:dLbls>
          <c:cat>
            <c:strRef>
              <c:f>Sheet1!$A$2:$A$18</c:f>
              <c:strCache>
                <c:ptCount val="17"/>
                <c:pt idx="0">
                  <c:v>Inventory Management</c:v>
                </c:pt>
                <c:pt idx="1">
                  <c:v>Catalog Management</c:v>
                </c:pt>
                <c:pt idx="2">
                  <c:v>Brand Management</c:v>
                </c:pt>
                <c:pt idx="3">
                  <c:v>Procurement</c:v>
                </c:pt>
                <c:pt idx="4">
                  <c:v>People Management</c:v>
                </c:pt>
                <c:pt idx="5">
                  <c:v>Purchase Management</c:v>
                </c:pt>
                <c:pt idx="6">
                  <c:v>Category Management</c:v>
                </c:pt>
                <c:pt idx="7">
                  <c:v>Vendor Management</c:v>
                </c:pt>
                <c:pt idx="8">
                  <c:v>Price Negotiation</c:v>
                </c:pt>
                <c:pt idx="9">
                  <c:v>Website Merchandising</c:v>
                </c:pt>
                <c:pt idx="10">
                  <c:v>Handling International Clients</c:v>
                </c:pt>
                <c:pt idx="11">
                  <c:v>MS Excel</c:v>
                </c:pt>
                <c:pt idx="12">
                  <c:v>Good Knowledge of CMS / CRM</c:v>
                </c:pt>
                <c:pt idx="13">
                  <c:v>Salesforce CRM</c:v>
                </c:pt>
                <c:pt idx="14">
                  <c:v>Communication Skills</c:v>
                </c:pt>
                <c:pt idx="15">
                  <c:v>Inbound / Outbound Calling</c:v>
                </c:pt>
                <c:pt idx="16">
                  <c:v>Cold Calling</c:v>
                </c:pt>
              </c:strCache>
            </c:strRef>
          </c:cat>
          <c:val>
            <c:numRef>
              <c:f>Sheet1!$B$2:$B$18</c:f>
              <c:numCache>
                <c:formatCode>General</c:formatCode>
                <c:ptCount val="17"/>
                <c:pt idx="0">
                  <c:v>0.75</c:v>
                </c:pt>
                <c:pt idx="1">
                  <c:v>0.75</c:v>
                </c:pt>
                <c:pt idx="2">
                  <c:v>0.75</c:v>
                </c:pt>
                <c:pt idx="3">
                  <c:v>0.75</c:v>
                </c:pt>
                <c:pt idx="4">
                  <c:v>1</c:v>
                </c:pt>
                <c:pt idx="5">
                  <c:v>0.75</c:v>
                </c:pt>
                <c:pt idx="6">
                  <c:v>0.75</c:v>
                </c:pt>
                <c:pt idx="7">
                  <c:v>0.75</c:v>
                </c:pt>
                <c:pt idx="8">
                  <c:v>0.75</c:v>
                </c:pt>
                <c:pt idx="9">
                  <c:v>0.75</c:v>
                </c:pt>
                <c:pt idx="10">
                  <c:v>1</c:v>
                </c:pt>
                <c:pt idx="11">
                  <c:v>0.5</c:v>
                </c:pt>
                <c:pt idx="12">
                  <c:v>0.75</c:v>
                </c:pt>
                <c:pt idx="13">
                  <c:v>0.75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92A-4063-83A0-58B2528B3A27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style1.xml><?xml version="1.0" encoding="utf-8"?>
<cs:chartStyle xmlns:cs="http://schemas.microsoft.com/office/drawing/2012/chartStyle" xmlns:a="http://schemas.openxmlformats.org/drawingml/2006/main" id="21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28679F3DB1449528095A964A9BC07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03095-841B-4480-A8A5-7DA84E5C7EEA}"/>
      </w:docPartPr>
      <w:docPartBody>
        <w:p w:rsidR="005E5889" w:rsidRDefault="007016AD">
          <w:pPr>
            <w:pStyle w:val="828679F3DB1449528095A964A9BC0733"/>
          </w:pPr>
          <w:r w:rsidRPr="00036450">
            <w:t>EDUCATION</w:t>
          </w:r>
        </w:p>
      </w:docPartBody>
    </w:docPart>
    <w:docPart>
      <w:docPartPr>
        <w:name w:val="76089A44C677431291F5124C6D017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D64BE-AB54-4A12-820C-BC7503C47A2F}"/>
      </w:docPartPr>
      <w:docPartBody>
        <w:p w:rsidR="005E5889" w:rsidRDefault="007016AD">
          <w:pPr>
            <w:pStyle w:val="76089A44C677431291F5124C6D017302"/>
          </w:pPr>
          <w:r w:rsidRPr="005D47DE">
            <w:t>Profile</w:t>
          </w:r>
        </w:p>
      </w:docPartBody>
    </w:docPart>
    <w:docPart>
      <w:docPartPr>
        <w:name w:val="3DDC2F66B12644F28BD7ECCB6FEEBC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65ADF2-B4B7-46C4-965E-62213CBD3E56}"/>
      </w:docPartPr>
      <w:docPartBody>
        <w:p w:rsidR="005E5889" w:rsidRDefault="007016AD">
          <w:pPr>
            <w:pStyle w:val="3DDC2F66B12644F28BD7ECCB6FEEBC00"/>
          </w:pPr>
          <w:r w:rsidRPr="005D47DE">
            <w:rPr>
              <w:rStyle w:val="Heading2Char"/>
            </w:rPr>
            <w:t>CONTACT</w:t>
          </w:r>
        </w:p>
      </w:docPartBody>
    </w:docPart>
    <w:docPart>
      <w:docPartPr>
        <w:name w:val="1D9E9BCD5B7F47BBA1B3D96E9C6271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48772E-02EB-41E1-9560-94A6E42001FC}"/>
      </w:docPartPr>
      <w:docPartBody>
        <w:p w:rsidR="005E5889" w:rsidRDefault="007016AD">
          <w:pPr>
            <w:pStyle w:val="1D9E9BCD5B7F47BBA1B3D96E9C6271BC"/>
          </w:pPr>
          <w:r w:rsidRPr="004D3011">
            <w:t>PHONE:</w:t>
          </w:r>
        </w:p>
      </w:docPartBody>
    </w:docPart>
    <w:docPart>
      <w:docPartPr>
        <w:name w:val="D57491CB5C3341258ED2C38B848CE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AB863-F23B-418A-AB3A-7F92EB9A9773}"/>
      </w:docPartPr>
      <w:docPartBody>
        <w:p w:rsidR="005E5889" w:rsidRDefault="007016AD">
          <w:pPr>
            <w:pStyle w:val="D57491CB5C3341258ED2C38B848CE6AA"/>
          </w:pPr>
          <w:r w:rsidRPr="004D3011">
            <w:t>EMAIL:</w:t>
          </w:r>
        </w:p>
      </w:docPartBody>
    </w:docPart>
    <w:docPart>
      <w:docPartPr>
        <w:name w:val="D148794680404E6E86B5CE9E6CF1A4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D69E22-5E72-4755-814E-10B734D3518A}"/>
      </w:docPartPr>
      <w:docPartBody>
        <w:p w:rsidR="005E5889" w:rsidRDefault="007016AD">
          <w:pPr>
            <w:pStyle w:val="D148794680404E6E86B5CE9E6CF1A4B0"/>
          </w:pPr>
          <w:r w:rsidRPr="00036450">
            <w:t>WORK EXPERIENCE</w:t>
          </w:r>
        </w:p>
      </w:docPartBody>
    </w:docPart>
    <w:docPart>
      <w:docPartPr>
        <w:name w:val="18C68AEB9F2F47D1A40A7CE370C78D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67499E-3562-4816-97B8-060698B1C65D}"/>
      </w:docPartPr>
      <w:docPartBody>
        <w:p w:rsidR="005E5889" w:rsidRDefault="007016AD">
          <w:pPr>
            <w:pStyle w:val="18C68AEB9F2F47D1A40A7CE370C78DB0"/>
          </w:pPr>
          <w:r w:rsidRPr="00776643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9CA"/>
    <w:rsid w:val="0008082F"/>
    <w:rsid w:val="005E5889"/>
    <w:rsid w:val="007016AD"/>
    <w:rsid w:val="0095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00" w:after="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8679F3DB1449528095A964A9BC0733">
    <w:name w:val="828679F3DB1449528095A964A9BC0733"/>
  </w:style>
  <w:style w:type="paragraph" w:customStyle="1" w:styleId="AC60BF3DD48F4FF2B6E3931EF7FB0BCC">
    <w:name w:val="AC60BF3DD48F4FF2B6E3931EF7FB0BCC"/>
  </w:style>
  <w:style w:type="paragraph" w:customStyle="1" w:styleId="001C5BFC639B49AE9BBE5869C2CF5458">
    <w:name w:val="001C5BFC639B49AE9BBE5869C2CF5458"/>
  </w:style>
  <w:style w:type="paragraph" w:customStyle="1" w:styleId="A76C450BF26D4E68B0CDD31889C43FDB">
    <w:name w:val="A76C450BF26D4E68B0CDD31889C43FDB"/>
  </w:style>
  <w:style w:type="paragraph" w:customStyle="1" w:styleId="78ACCB5D99D74B65989AD11CDD662737">
    <w:name w:val="78ACCB5D99D74B65989AD11CDD662737"/>
  </w:style>
  <w:style w:type="paragraph" w:customStyle="1" w:styleId="9F665F3333DC4BC389ACE4EDE8BFC849">
    <w:name w:val="9F665F3333DC4BC389ACE4EDE8BFC849"/>
  </w:style>
  <w:style w:type="paragraph" w:customStyle="1" w:styleId="43DE9F9DA1D8439389DEB242B95F9062">
    <w:name w:val="43DE9F9DA1D8439389DEB242B95F9062"/>
  </w:style>
  <w:style w:type="paragraph" w:customStyle="1" w:styleId="8638A43375E14F8DAE99B8E2829C042C">
    <w:name w:val="8638A43375E14F8DAE99B8E2829C042C"/>
  </w:style>
  <w:style w:type="paragraph" w:customStyle="1" w:styleId="6ECA06882A38408A8FE0D7F585608CEC">
    <w:name w:val="6ECA06882A38408A8FE0D7F585608CEC"/>
  </w:style>
  <w:style w:type="paragraph" w:customStyle="1" w:styleId="01E4AE6E89DF40439E0530D30C846512">
    <w:name w:val="01E4AE6E89DF40439E0530D30C846512"/>
  </w:style>
  <w:style w:type="paragraph" w:customStyle="1" w:styleId="76089A44C677431291F5124C6D017302">
    <w:name w:val="76089A44C677431291F5124C6D017302"/>
  </w:style>
  <w:style w:type="paragraph" w:customStyle="1" w:styleId="60235A0C9CD648E0B178B810EEE9D3D1">
    <w:name w:val="60235A0C9CD648E0B178B810EEE9D3D1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eastAsia="ja-JP"/>
    </w:rPr>
  </w:style>
  <w:style w:type="paragraph" w:customStyle="1" w:styleId="3DDC2F66B12644F28BD7ECCB6FEEBC00">
    <w:name w:val="3DDC2F66B12644F28BD7ECCB6FEEBC00"/>
  </w:style>
  <w:style w:type="paragraph" w:customStyle="1" w:styleId="1D9E9BCD5B7F47BBA1B3D96E9C6271BC">
    <w:name w:val="1D9E9BCD5B7F47BBA1B3D96E9C6271BC"/>
  </w:style>
  <w:style w:type="paragraph" w:customStyle="1" w:styleId="7D67AE50A1434F34B3AD6CB70D66F53A">
    <w:name w:val="7D67AE50A1434F34B3AD6CB70D66F53A"/>
  </w:style>
  <w:style w:type="paragraph" w:customStyle="1" w:styleId="0FCADB693B01449ABED1EC866FC673E8">
    <w:name w:val="0FCADB693B01449ABED1EC866FC673E8"/>
  </w:style>
  <w:style w:type="paragraph" w:customStyle="1" w:styleId="B550B42D3F974A57AD66E7C676B955D3">
    <w:name w:val="B550B42D3F974A57AD66E7C676B955D3"/>
  </w:style>
  <w:style w:type="paragraph" w:customStyle="1" w:styleId="D57491CB5C3341258ED2C38B848CE6AA">
    <w:name w:val="D57491CB5C3341258ED2C38B848CE6AA"/>
  </w:style>
  <w:style w:type="character" w:styleId="Hyperlink">
    <w:name w:val="Hyperlink"/>
    <w:basedOn w:val="DefaultParagraphFont"/>
    <w:uiPriority w:val="99"/>
    <w:unhideWhenUsed/>
    <w:rPr>
      <w:color w:val="ED7D31" w:themeColor="accent2"/>
      <w:u w:val="single"/>
    </w:rPr>
  </w:style>
  <w:style w:type="paragraph" w:customStyle="1" w:styleId="104D43F31184424ABEDEC82E8DF12729">
    <w:name w:val="104D43F31184424ABEDEC82E8DF12729"/>
  </w:style>
  <w:style w:type="paragraph" w:customStyle="1" w:styleId="D148794680404E6E86B5CE9E6CF1A4B0">
    <w:name w:val="D148794680404E6E86B5CE9E6CF1A4B0"/>
  </w:style>
  <w:style w:type="paragraph" w:customStyle="1" w:styleId="4B9ED3A1161148E5872AA1F7AC073F7F">
    <w:name w:val="4B9ED3A1161148E5872AA1F7AC073F7F"/>
  </w:style>
  <w:style w:type="paragraph" w:customStyle="1" w:styleId="077E3A92CCE94AD899E4A641E250659E">
    <w:name w:val="077E3A92CCE94AD899E4A641E250659E"/>
  </w:style>
  <w:style w:type="paragraph" w:customStyle="1" w:styleId="3A7DB2CBEE1940B4BAC45FAE41648FDD">
    <w:name w:val="3A7DB2CBEE1940B4BAC45FAE41648FDD"/>
  </w:style>
  <w:style w:type="paragraph" w:customStyle="1" w:styleId="2F2AB5AD8AF54858910E1A19BC7E4569">
    <w:name w:val="2F2AB5AD8AF54858910E1A19BC7E4569"/>
  </w:style>
  <w:style w:type="paragraph" w:customStyle="1" w:styleId="DA9D8F35C9B34E81A54B82F51CE0091F">
    <w:name w:val="DA9D8F35C9B34E81A54B82F51CE0091F"/>
  </w:style>
  <w:style w:type="paragraph" w:customStyle="1" w:styleId="0B7116991AA946568C2A0998714596F4">
    <w:name w:val="0B7116991AA946568C2A0998714596F4"/>
  </w:style>
  <w:style w:type="paragraph" w:customStyle="1" w:styleId="840EE8765D544306A90F9868E46B3131">
    <w:name w:val="840EE8765D544306A90F9868E46B3131"/>
  </w:style>
  <w:style w:type="paragraph" w:customStyle="1" w:styleId="6A3CAD8F66064A0989682E1D450C5CE7">
    <w:name w:val="6A3CAD8F66064A0989682E1D450C5CE7"/>
  </w:style>
  <w:style w:type="paragraph" w:customStyle="1" w:styleId="C00F848460594F38BFCCC4D0AE078F39">
    <w:name w:val="C00F848460594F38BFCCC4D0AE078F39"/>
  </w:style>
  <w:style w:type="paragraph" w:customStyle="1" w:styleId="26D1752C68C246879AAF3AF25BEAF266">
    <w:name w:val="26D1752C68C246879AAF3AF25BEAF266"/>
  </w:style>
  <w:style w:type="paragraph" w:customStyle="1" w:styleId="D8685FA9EFE34F87BA4F5BD0CC882D96">
    <w:name w:val="D8685FA9EFE34F87BA4F5BD0CC882D96"/>
  </w:style>
  <w:style w:type="paragraph" w:customStyle="1" w:styleId="9B211EA18D8B431C9586DC1B0C5CD137">
    <w:name w:val="9B211EA18D8B431C9586DC1B0C5CD137"/>
  </w:style>
  <w:style w:type="paragraph" w:customStyle="1" w:styleId="B833F173B0BE43A896DD25E0863FEA66">
    <w:name w:val="B833F173B0BE43A896DD25E0863FEA66"/>
  </w:style>
  <w:style w:type="paragraph" w:customStyle="1" w:styleId="598B429EEDF046BEADB0FF6969484151">
    <w:name w:val="598B429EEDF046BEADB0FF6969484151"/>
  </w:style>
  <w:style w:type="paragraph" w:customStyle="1" w:styleId="9C0C837E8C974BE5B810A85B1F91E936">
    <w:name w:val="9C0C837E8C974BE5B810A85B1F91E936"/>
  </w:style>
  <w:style w:type="paragraph" w:customStyle="1" w:styleId="FE6D292196C2493287B8AAE0C74DE130">
    <w:name w:val="FE6D292196C2493287B8AAE0C74DE130"/>
  </w:style>
  <w:style w:type="paragraph" w:customStyle="1" w:styleId="3D6431759CA44F618B0D18303CE9B754">
    <w:name w:val="3D6431759CA44F618B0D18303CE9B754"/>
  </w:style>
  <w:style w:type="paragraph" w:customStyle="1" w:styleId="FB6BC64A446147C28145D54AC1887C92">
    <w:name w:val="FB6BC64A446147C28145D54AC1887C92"/>
  </w:style>
  <w:style w:type="paragraph" w:customStyle="1" w:styleId="4EBF5B7B266C4B709DD7ABB0037EDA4E">
    <w:name w:val="4EBF5B7B266C4B709DD7ABB0037EDA4E"/>
  </w:style>
  <w:style w:type="paragraph" w:customStyle="1" w:styleId="A56E96B12AA64C869D6794923C815D68">
    <w:name w:val="A56E96B12AA64C869D6794923C815D68"/>
  </w:style>
  <w:style w:type="paragraph" w:customStyle="1" w:styleId="18C68AEB9F2F47D1A40A7CE370C78DB0">
    <w:name w:val="18C68AEB9F2F47D1A40A7CE370C78DB0"/>
  </w:style>
  <w:style w:type="paragraph" w:customStyle="1" w:styleId="C5AAD321412145C7B673E349FB18222A">
    <w:name w:val="C5AAD321412145C7B673E349FB18222A"/>
    <w:rsid w:val="009529CA"/>
  </w:style>
  <w:style w:type="paragraph" w:customStyle="1" w:styleId="28290E6C8DDB400788FCB49C3B46607B">
    <w:name w:val="28290E6C8DDB400788FCB49C3B46607B"/>
    <w:rsid w:val="009529CA"/>
  </w:style>
  <w:style w:type="paragraph" w:customStyle="1" w:styleId="6F62AE0495D642D4B99A709D80A24190">
    <w:name w:val="6F62AE0495D642D4B99A709D80A24190"/>
    <w:rsid w:val="009529CA"/>
  </w:style>
  <w:style w:type="paragraph" w:customStyle="1" w:styleId="9C5D0AA7F4654B6DB36CAABE41BEC455">
    <w:name w:val="9C5D0AA7F4654B6DB36CAABE41BEC455"/>
    <w:rsid w:val="009529CA"/>
  </w:style>
  <w:style w:type="paragraph" w:customStyle="1" w:styleId="B7BA90D4CBD5438E810D3F2D077DCA93">
    <w:name w:val="B7BA90D4CBD5438E810D3F2D077DCA93"/>
    <w:rsid w:val="009529CA"/>
  </w:style>
  <w:style w:type="paragraph" w:customStyle="1" w:styleId="2374801F09E2459B9A7D7A5A8514CA43">
    <w:name w:val="2374801F09E2459B9A7D7A5A8514CA43"/>
    <w:rsid w:val="009529CA"/>
  </w:style>
  <w:style w:type="paragraph" w:customStyle="1" w:styleId="B6393CEA0D8A49C48BF0A9B0F34CC55A">
    <w:name w:val="B6393CEA0D8A49C48BF0A9B0F34CC55A"/>
    <w:rsid w:val="009529CA"/>
  </w:style>
  <w:style w:type="paragraph" w:customStyle="1" w:styleId="2AA934772EDE407DADBF0D91AC426E74">
    <w:name w:val="2AA934772EDE407DADBF0D91AC426E74"/>
    <w:rsid w:val="009529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CAF49CD-81BB-4ED9-A718-D98C8A5DA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60C0CD-0EA2-490A-B7DE-ACED37094F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27A47F-0417-412B-B449-2856C38608B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Cubist resume</Template>
  <TotalTime>0</TotalTime>
  <Pages>3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2023-08-26T15:22:00Z</dcterms:created>
  <dcterms:modified xsi:type="dcterms:W3CDTF">2023-09-08T18:48:00Z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