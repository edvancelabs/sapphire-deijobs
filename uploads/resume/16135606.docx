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74B" w:rsidRDefault="005D539B">
      <w:pPr>
        <w:pStyle w:val="Name"/>
      </w:pPr>
      <w:r>
        <w:t>Shah Kajal</w:t>
      </w:r>
    </w:p>
    <w:p w:rsidR="005D539B" w:rsidRDefault="005D539B">
      <w:pPr>
        <w:pStyle w:val="ContactInfo"/>
      </w:pPr>
      <w:r>
        <w:t>174, Premchandnagar</w:t>
      </w:r>
      <w:r w:rsidR="00DA39F8">
        <w:t xml:space="preserve">  </w:t>
      </w:r>
      <w:r w:rsidR="00DA39F8">
        <w:rPr>
          <w:rFonts w:eastAsia="MS Mincho"/>
        </w:rPr>
        <w:sym w:font="Wingdings 2" w:char="F0BF"/>
      </w:r>
      <w:r w:rsidR="00DA39F8">
        <w:t xml:space="preserve">  </w:t>
      </w:r>
      <w:r>
        <w:t>Judges Bungalow Road, Satellite Road</w:t>
      </w:r>
      <w:r w:rsidR="00DA39F8">
        <w:t xml:space="preserve">, </w:t>
      </w:r>
      <w:r>
        <w:t>AHMEDABAD, INDIA 380054</w:t>
      </w:r>
      <w:r w:rsidR="00DA39F8">
        <w:t xml:space="preserve">  </w:t>
      </w:r>
    </w:p>
    <w:p w:rsidR="005D674B" w:rsidRDefault="005D539B" w:rsidP="005D539B">
      <w:pPr>
        <w:pStyle w:val="ContactInfo"/>
        <w:rPr>
          <w:rFonts w:eastAsia="MS Mincho"/>
        </w:rPr>
      </w:pPr>
      <w:r>
        <w:t xml:space="preserve">   </w:t>
      </w:r>
      <w:r w:rsidR="00DA39F8">
        <w:rPr>
          <w:rFonts w:eastAsia="MS Mincho"/>
        </w:rPr>
        <w:sym w:font="Wingdings 2" w:char="F0BF"/>
      </w:r>
      <w:r w:rsidR="00DA39F8">
        <w:t xml:space="preserve">  </w:t>
      </w:r>
      <w:r w:rsidRPr="005D539B">
        <w:t>+91-972-377-4353</w:t>
      </w:r>
      <w:r w:rsidR="00DA39F8">
        <w:t xml:space="preserve">  </w:t>
      </w:r>
      <w:r w:rsidR="00DA39F8">
        <w:rPr>
          <w:rFonts w:eastAsia="MS Mincho"/>
        </w:rPr>
        <w:sym w:font="Wingdings 2" w:char="F0BF"/>
      </w:r>
      <w:r w:rsidR="00DA39F8">
        <w:rPr>
          <w:rFonts w:eastAsia="MS Mincho"/>
        </w:rPr>
        <w:t xml:space="preserve">  </w:t>
      </w:r>
      <w:hyperlink r:id="rId8" w:history="1">
        <w:r w:rsidRPr="003F2404">
          <w:rPr>
            <w:rStyle w:val="Hyperlink"/>
            <w:rFonts w:eastAsia="MS Mincho"/>
          </w:rPr>
          <w:t>rkajalshah@yahoo.co.in</w:t>
        </w:r>
      </w:hyperlink>
    </w:p>
    <w:p w:rsidR="005D674B" w:rsidRDefault="005D674B">
      <w:pPr>
        <w:pStyle w:val="Horizontalline"/>
      </w:pPr>
    </w:p>
    <w:p w:rsidR="005D674B" w:rsidRDefault="001265EF">
      <w:pPr>
        <w:pStyle w:val="Heading1"/>
      </w:pPr>
      <w:r>
        <w:t>Profile</w:t>
      </w:r>
    </w:p>
    <w:p w:rsidR="005D674B" w:rsidRDefault="003A0505">
      <w:pPr>
        <w:pStyle w:val="BulletedList"/>
      </w:pPr>
      <w:r>
        <w:t>Enthusiastic, analytical and result-oriented professional interested in working with professionals following Business Process Analysis or Change/ Project Management capacity</w:t>
      </w:r>
      <w:r w:rsidR="003A18A8">
        <w:t xml:space="preserve"> or Software Testing</w:t>
      </w:r>
      <w:r w:rsidR="00CE297C">
        <w:t>.</w:t>
      </w:r>
    </w:p>
    <w:p w:rsidR="006646E4" w:rsidRDefault="000719B7">
      <w:pPr>
        <w:pStyle w:val="BulletedList"/>
      </w:pPr>
      <w:r>
        <w:rPr>
          <w:b/>
        </w:rPr>
        <w:t>15</w:t>
      </w:r>
      <w:r w:rsidR="006646E4" w:rsidRPr="006646E4">
        <w:rPr>
          <w:b/>
        </w:rPr>
        <w:t xml:space="preserve"> years</w:t>
      </w:r>
      <w:r w:rsidR="006646E4">
        <w:t xml:space="preserve"> of experience as Business Analyst</w:t>
      </w:r>
      <w:r w:rsidR="003647D4">
        <w:t>, Project Analyst</w:t>
      </w:r>
      <w:r w:rsidR="006646E4">
        <w:t>.</w:t>
      </w:r>
    </w:p>
    <w:p w:rsidR="003A18A8" w:rsidRDefault="003A18A8">
      <w:pPr>
        <w:pStyle w:val="BulletedList"/>
      </w:pPr>
      <w:r w:rsidRPr="003A18A8">
        <w:rPr>
          <w:b/>
        </w:rPr>
        <w:t>5+ years</w:t>
      </w:r>
      <w:r>
        <w:t xml:space="preserve"> of experience as Manual QA, Software Testing Engineer</w:t>
      </w:r>
    </w:p>
    <w:p w:rsidR="00101C3D" w:rsidRDefault="003647D4">
      <w:pPr>
        <w:pStyle w:val="BulletedList"/>
      </w:pPr>
      <w:r>
        <w:t>Analyzed applications related to</w:t>
      </w:r>
      <w:r w:rsidR="00101C3D">
        <w:t xml:space="preserve"> </w:t>
      </w:r>
      <w:r>
        <w:rPr>
          <w:b/>
        </w:rPr>
        <w:t>Real Estate, Finance, Travel, Hotel, Education, Healthcare, Insurance, Travel, Automobile, Restaurants, Entertainment</w:t>
      </w:r>
      <w:r w:rsidR="00FC1272">
        <w:rPr>
          <w:b/>
        </w:rPr>
        <w:t>, eCommerce, Law, Shipping and Marine</w:t>
      </w:r>
      <w:r>
        <w:rPr>
          <w:b/>
        </w:rPr>
        <w:t xml:space="preserve"> </w:t>
      </w:r>
      <w:r>
        <w:t>industry</w:t>
      </w:r>
      <w:r w:rsidR="00101C3D">
        <w:t>.</w:t>
      </w:r>
    </w:p>
    <w:p w:rsidR="00101C3D" w:rsidRDefault="003647D4">
      <w:pPr>
        <w:pStyle w:val="BulletedList"/>
      </w:pPr>
      <w:r>
        <w:t>Analyzed</w:t>
      </w:r>
      <w:r w:rsidR="00101C3D">
        <w:t xml:space="preserve"> </w:t>
      </w:r>
      <w:r>
        <w:rPr>
          <w:b/>
        </w:rPr>
        <w:t xml:space="preserve">Web Applications, Mobile Applications </w:t>
      </w:r>
      <w:r>
        <w:t xml:space="preserve">and applications having features like </w:t>
      </w:r>
      <w:r w:rsidRPr="003647D4">
        <w:rPr>
          <w:b/>
        </w:rPr>
        <w:t>POS, ERP</w:t>
      </w:r>
      <w:r w:rsidR="00101C3D">
        <w:t>.</w:t>
      </w:r>
    </w:p>
    <w:p w:rsidR="000719B7" w:rsidRDefault="000719B7">
      <w:pPr>
        <w:pStyle w:val="BulletedList"/>
      </w:pPr>
      <w:r>
        <w:t xml:space="preserve">Managed Projects related to </w:t>
      </w:r>
      <w:r w:rsidRPr="000719B7">
        <w:rPr>
          <w:b/>
        </w:rPr>
        <w:t>Real Estate, Automobile, Finance, Crypto-currency</w:t>
      </w:r>
      <w:r>
        <w:t xml:space="preserve"> applications.</w:t>
      </w:r>
    </w:p>
    <w:p w:rsidR="00101C3D" w:rsidRDefault="003647D4">
      <w:pPr>
        <w:pStyle w:val="BulletedList"/>
      </w:pPr>
      <w:r>
        <w:t>Enhances personal skills by continually taking Web-based training.</w:t>
      </w:r>
    </w:p>
    <w:p w:rsidR="00101C3D" w:rsidRDefault="00101C3D">
      <w:pPr>
        <w:pStyle w:val="BulletedList"/>
      </w:pPr>
      <w:r>
        <w:t xml:space="preserve">Experience in </w:t>
      </w:r>
      <w:r w:rsidRPr="006646E4">
        <w:rPr>
          <w:b/>
        </w:rPr>
        <w:t>Requirement Gathering, Analysis</w:t>
      </w:r>
      <w:r w:rsidR="003647D4">
        <w:rPr>
          <w:b/>
        </w:rPr>
        <w:t xml:space="preserve">, Documentation, UAT and SDLC process </w:t>
      </w:r>
      <w:bookmarkStart w:id="0" w:name="_GoBack"/>
      <w:bookmarkEnd w:id="0"/>
      <w:r w:rsidR="003647D4">
        <w:rPr>
          <w:b/>
        </w:rPr>
        <w:t>management</w:t>
      </w:r>
      <w:r>
        <w:t>.</w:t>
      </w:r>
    </w:p>
    <w:p w:rsidR="00101C3D" w:rsidRDefault="00101C3D">
      <w:pPr>
        <w:pStyle w:val="BulletedList"/>
      </w:pPr>
      <w:r>
        <w:t>Experience of Communicating with Customers, Building Bridge between Developer and Customer, Explaining Requirement to developer.</w:t>
      </w:r>
    </w:p>
    <w:p w:rsidR="00101C3D" w:rsidRDefault="00101C3D">
      <w:pPr>
        <w:pStyle w:val="BulletedList"/>
      </w:pPr>
      <w:r>
        <w:t xml:space="preserve">Experience of </w:t>
      </w:r>
      <w:r w:rsidRPr="006646E4">
        <w:rPr>
          <w:b/>
        </w:rPr>
        <w:t>Preparing Requirement Specification Document and Functional Requirement Specification Document using UML Diagrams</w:t>
      </w:r>
      <w:r>
        <w:t>.</w:t>
      </w:r>
    </w:p>
    <w:p w:rsidR="00101C3D" w:rsidRPr="00BC327C" w:rsidRDefault="00101C3D">
      <w:pPr>
        <w:pStyle w:val="BulletedList"/>
      </w:pPr>
      <w:r>
        <w:t xml:space="preserve">Experience of </w:t>
      </w:r>
      <w:r w:rsidRPr="006646E4">
        <w:rPr>
          <w:b/>
        </w:rPr>
        <w:t>MS Visio</w:t>
      </w:r>
      <w:r w:rsidR="003647D4">
        <w:rPr>
          <w:b/>
        </w:rPr>
        <w:t>, Axure Wireframe making tool.</w:t>
      </w:r>
    </w:p>
    <w:p w:rsidR="00BC327C" w:rsidRDefault="00BC327C">
      <w:pPr>
        <w:pStyle w:val="BulletedList"/>
      </w:pPr>
      <w:r>
        <w:t xml:space="preserve">Worked as </w:t>
      </w:r>
      <w:r>
        <w:rPr>
          <w:b/>
        </w:rPr>
        <w:t>domain expert for financial application.</w:t>
      </w:r>
    </w:p>
    <w:p w:rsidR="00631215" w:rsidRDefault="00631215">
      <w:pPr>
        <w:pStyle w:val="BulletedList"/>
      </w:pPr>
      <w:r>
        <w:t xml:space="preserve">Experience of </w:t>
      </w:r>
      <w:r w:rsidRPr="00631215">
        <w:rPr>
          <w:b/>
        </w:rPr>
        <w:t>Manual Testing</w:t>
      </w:r>
      <w:r>
        <w:t xml:space="preserve"> of Web Applications and Mobile Application Testing.</w:t>
      </w:r>
    </w:p>
    <w:p w:rsidR="00101C3D" w:rsidRDefault="00BC327C">
      <w:pPr>
        <w:pStyle w:val="BulletedList"/>
      </w:pPr>
      <w:r>
        <w:t>Experience</w:t>
      </w:r>
      <w:r w:rsidR="00101C3D">
        <w:t xml:space="preserve"> of Software Development Life Cycle, Design, Development and Testing.</w:t>
      </w:r>
    </w:p>
    <w:p w:rsidR="00101C3D" w:rsidRDefault="00101C3D">
      <w:pPr>
        <w:pStyle w:val="BulletedList"/>
      </w:pPr>
      <w:r>
        <w:t xml:space="preserve">Proficient in creating </w:t>
      </w:r>
      <w:r w:rsidRPr="006646E4">
        <w:rPr>
          <w:b/>
        </w:rPr>
        <w:t>UML Diagrams</w:t>
      </w:r>
      <w:r>
        <w:t xml:space="preserve"> including </w:t>
      </w:r>
      <w:r w:rsidRPr="006646E4">
        <w:rPr>
          <w:b/>
        </w:rPr>
        <w:t>Use Case Diagram</w:t>
      </w:r>
      <w:r>
        <w:t xml:space="preserve">, </w:t>
      </w:r>
      <w:r w:rsidRPr="006646E4">
        <w:rPr>
          <w:b/>
        </w:rPr>
        <w:t>Activity Diagram</w:t>
      </w:r>
      <w:r>
        <w:t xml:space="preserve">, </w:t>
      </w:r>
      <w:r w:rsidRPr="006646E4">
        <w:rPr>
          <w:b/>
        </w:rPr>
        <w:t>Sequence Diagram</w:t>
      </w:r>
      <w:r>
        <w:t xml:space="preserve">, </w:t>
      </w:r>
      <w:r w:rsidR="006646E4" w:rsidRPr="006646E4">
        <w:rPr>
          <w:b/>
        </w:rPr>
        <w:t>Entity Relationship Diagram</w:t>
      </w:r>
      <w:r w:rsidR="006646E4">
        <w:t xml:space="preserve">, </w:t>
      </w:r>
      <w:r w:rsidR="006646E4" w:rsidRPr="006646E4">
        <w:rPr>
          <w:b/>
        </w:rPr>
        <w:t>Data Flow Diagram</w:t>
      </w:r>
      <w:r w:rsidR="006646E4">
        <w:t xml:space="preserve"> using </w:t>
      </w:r>
      <w:r w:rsidR="006646E4" w:rsidRPr="006646E4">
        <w:rPr>
          <w:b/>
        </w:rPr>
        <w:t>MS Visio</w:t>
      </w:r>
      <w:r w:rsidR="006646E4">
        <w:t>.</w:t>
      </w:r>
    </w:p>
    <w:p w:rsidR="00BC327C" w:rsidRDefault="00BC327C">
      <w:pPr>
        <w:pStyle w:val="BulletedList"/>
      </w:pPr>
      <w:r>
        <w:t xml:space="preserve">Sound Knowledge of </w:t>
      </w:r>
      <w:r w:rsidRPr="00BC327C">
        <w:rPr>
          <w:b/>
        </w:rPr>
        <w:t>Microsoft, Open Source, Java and iPhone Applications</w:t>
      </w:r>
      <w:r>
        <w:t>.</w:t>
      </w:r>
    </w:p>
    <w:p w:rsidR="00BC327C" w:rsidRDefault="00BC327C">
      <w:pPr>
        <w:pStyle w:val="BulletedList"/>
      </w:pPr>
      <w:r>
        <w:t>Knowledge of Cucumber and Ruby on Rails, Selenium.</w:t>
      </w:r>
    </w:p>
    <w:p w:rsidR="005D674B" w:rsidRDefault="006646E4">
      <w:pPr>
        <w:pStyle w:val="BulletedList"/>
      </w:pPr>
      <w:r>
        <w:t>Believe in building a team which can prove its capabilities under various situations and help team members flourish.</w:t>
      </w:r>
    </w:p>
    <w:p w:rsidR="005D674B" w:rsidRDefault="006B2203">
      <w:pPr>
        <w:pStyle w:val="CategoryHeading"/>
        <w:rPr>
          <w:rFonts w:eastAsia="MS Mincho"/>
        </w:rPr>
      </w:pPr>
      <w:r>
        <w:rPr>
          <w:rFonts w:eastAsia="MS Mincho"/>
        </w:rPr>
        <w:t>Key</w:t>
      </w:r>
      <w:r w:rsidR="00DA39F8">
        <w:rPr>
          <w:rFonts w:eastAsia="MS Mincho"/>
        </w:rPr>
        <w:t xml:space="preserve"> Skills</w:t>
      </w:r>
    </w:p>
    <w:tbl>
      <w:tblPr>
        <w:tblW w:w="0" w:type="auto"/>
        <w:tblLook w:val="0000" w:firstRow="0" w:lastRow="0" w:firstColumn="0" w:lastColumn="0" w:noHBand="0" w:noVBand="0"/>
      </w:tblPr>
      <w:tblGrid>
        <w:gridCol w:w="2853"/>
        <w:gridCol w:w="3948"/>
        <w:gridCol w:w="3135"/>
      </w:tblGrid>
      <w:tr w:rsidR="005D674B">
        <w:tc>
          <w:tcPr>
            <w:tcW w:w="2898" w:type="dxa"/>
          </w:tcPr>
          <w:p w:rsidR="00091545" w:rsidRPr="00091545" w:rsidRDefault="00091545">
            <w:pPr>
              <w:pStyle w:val="SkillsList"/>
              <w:rPr>
                <w:b/>
              </w:rPr>
            </w:pPr>
            <w:r w:rsidRPr="00091545">
              <w:rPr>
                <w:b/>
              </w:rPr>
              <w:t>SKILLS</w:t>
            </w:r>
          </w:p>
          <w:p w:rsidR="005D674B" w:rsidRDefault="00117A26">
            <w:pPr>
              <w:pStyle w:val="SkillsList"/>
            </w:pPr>
            <w:r>
              <w:t>Requirement Gathering</w:t>
            </w:r>
          </w:p>
          <w:p w:rsidR="00117A26" w:rsidRDefault="00117A26">
            <w:pPr>
              <w:pStyle w:val="SkillsList"/>
            </w:pPr>
            <w:r>
              <w:t>Analyzing Requirements</w:t>
            </w:r>
          </w:p>
          <w:p w:rsidR="00BC327C" w:rsidRDefault="00BC327C">
            <w:pPr>
              <w:pStyle w:val="SkillsList"/>
            </w:pPr>
            <w:r>
              <w:t>Designing Wireframe</w:t>
            </w:r>
          </w:p>
          <w:p w:rsidR="005D674B" w:rsidRDefault="00117A26">
            <w:pPr>
              <w:pStyle w:val="SkillsList"/>
            </w:pPr>
            <w:r>
              <w:t>Writing Documents</w:t>
            </w:r>
          </w:p>
          <w:p w:rsidR="005D674B" w:rsidRDefault="00117A26">
            <w:pPr>
              <w:pStyle w:val="SkillsList"/>
            </w:pPr>
            <w:r>
              <w:t>UML Diagrams</w:t>
            </w:r>
          </w:p>
          <w:p w:rsidR="005D674B" w:rsidRDefault="00BC327C" w:rsidP="00117A26">
            <w:pPr>
              <w:pStyle w:val="SkillsList"/>
            </w:pPr>
            <w:r>
              <w:t>UAT</w:t>
            </w:r>
            <w:r w:rsidR="00117A26">
              <w:t xml:space="preserve"> Testing</w:t>
            </w:r>
          </w:p>
          <w:p w:rsidR="00BC327C" w:rsidRDefault="00BC327C" w:rsidP="00117A26">
            <w:pPr>
              <w:pStyle w:val="SkillsList"/>
            </w:pPr>
            <w:r>
              <w:t>Manual Testing</w:t>
            </w:r>
          </w:p>
        </w:tc>
        <w:tc>
          <w:tcPr>
            <w:tcW w:w="4050" w:type="dxa"/>
          </w:tcPr>
          <w:p w:rsidR="00091545" w:rsidRPr="00091545" w:rsidRDefault="00091545">
            <w:pPr>
              <w:pStyle w:val="SkillsList"/>
              <w:rPr>
                <w:b/>
              </w:rPr>
            </w:pPr>
            <w:r w:rsidRPr="00091545">
              <w:rPr>
                <w:b/>
              </w:rPr>
              <w:t>Domain</w:t>
            </w:r>
          </w:p>
          <w:p w:rsidR="00BC327C" w:rsidRDefault="00BC327C">
            <w:pPr>
              <w:pStyle w:val="SkillsList"/>
            </w:pPr>
            <w:r>
              <w:t>Finance</w:t>
            </w:r>
          </w:p>
          <w:p w:rsidR="005D674B" w:rsidRDefault="00117A26">
            <w:pPr>
              <w:pStyle w:val="SkillsList"/>
            </w:pPr>
            <w:r>
              <w:t>Social Networking Sites</w:t>
            </w:r>
          </w:p>
          <w:p w:rsidR="005D674B" w:rsidRDefault="00117A26">
            <w:pPr>
              <w:pStyle w:val="SkillsList"/>
            </w:pPr>
            <w:r>
              <w:t>Sports Sites</w:t>
            </w:r>
          </w:p>
          <w:p w:rsidR="005D674B" w:rsidRDefault="00117A26">
            <w:pPr>
              <w:pStyle w:val="SkillsList"/>
            </w:pPr>
            <w:r>
              <w:t>Entertainment Sites</w:t>
            </w:r>
          </w:p>
          <w:p w:rsidR="005D674B" w:rsidRDefault="00117A26">
            <w:pPr>
              <w:pStyle w:val="SkillsList"/>
            </w:pPr>
            <w:r>
              <w:t>Real Estate Site</w:t>
            </w:r>
          </w:p>
          <w:p w:rsidR="005D674B" w:rsidRDefault="00117A26">
            <w:pPr>
              <w:pStyle w:val="SkillsList"/>
            </w:pPr>
            <w:r>
              <w:t>Travel Sites</w:t>
            </w:r>
          </w:p>
          <w:p w:rsidR="00BC327C" w:rsidRDefault="00BC327C">
            <w:pPr>
              <w:pStyle w:val="SkillsList"/>
            </w:pPr>
            <w:r>
              <w:t>Healthcare</w:t>
            </w:r>
          </w:p>
          <w:p w:rsidR="00BC327C" w:rsidRDefault="00BC327C">
            <w:pPr>
              <w:pStyle w:val="SkillsList"/>
            </w:pPr>
            <w:r>
              <w:t>Insurance</w:t>
            </w:r>
          </w:p>
          <w:p w:rsidR="00BC327C" w:rsidRDefault="00BC327C">
            <w:pPr>
              <w:pStyle w:val="SkillsList"/>
            </w:pPr>
            <w:r>
              <w:t>Education</w:t>
            </w:r>
          </w:p>
          <w:p w:rsidR="00631215" w:rsidRDefault="00631215">
            <w:pPr>
              <w:pStyle w:val="SkillsList"/>
            </w:pPr>
            <w:r>
              <w:t>Shipping &amp; Marine</w:t>
            </w:r>
          </w:p>
        </w:tc>
        <w:tc>
          <w:tcPr>
            <w:tcW w:w="3204" w:type="dxa"/>
          </w:tcPr>
          <w:p w:rsidR="00091545" w:rsidRPr="00091545" w:rsidRDefault="00F32C2F">
            <w:pPr>
              <w:pStyle w:val="SkillsList"/>
              <w:rPr>
                <w:b/>
              </w:rPr>
            </w:pPr>
            <w:r>
              <w:rPr>
                <w:b/>
              </w:rPr>
              <w:t>Technical Skills</w:t>
            </w:r>
          </w:p>
          <w:p w:rsidR="005D674B" w:rsidRDefault="00F32C2F">
            <w:pPr>
              <w:pStyle w:val="SkillsList"/>
            </w:pPr>
            <w:r>
              <w:t>MS Visio</w:t>
            </w:r>
          </w:p>
          <w:p w:rsidR="005D674B" w:rsidRDefault="00F32C2F">
            <w:pPr>
              <w:pStyle w:val="SkillsList"/>
            </w:pPr>
            <w:r>
              <w:t>Windows, Linux</w:t>
            </w:r>
          </w:p>
          <w:p w:rsidR="005D674B" w:rsidRDefault="00F32C2F">
            <w:pPr>
              <w:pStyle w:val="SkillsList"/>
            </w:pPr>
            <w:r>
              <w:t>.NET, PHP, JAVA, JS, CSS,HTML</w:t>
            </w:r>
          </w:p>
          <w:p w:rsidR="005D674B" w:rsidRDefault="00F32C2F">
            <w:pPr>
              <w:pStyle w:val="SkillsList"/>
            </w:pPr>
            <w:r>
              <w:t>MSSQL, MySQL, PL-SQL</w:t>
            </w:r>
          </w:p>
          <w:p w:rsidR="00631215" w:rsidRDefault="00631215" w:rsidP="00631215">
            <w:pPr>
              <w:pStyle w:val="SkillsList"/>
            </w:pPr>
            <w:r>
              <w:t>Axure, Mockflow, Pencil</w:t>
            </w:r>
          </w:p>
          <w:p w:rsidR="00631215" w:rsidRDefault="00631215" w:rsidP="00631215">
            <w:pPr>
              <w:pStyle w:val="SkillsList"/>
            </w:pPr>
            <w:r>
              <w:t>Figma</w:t>
            </w:r>
          </w:p>
          <w:p w:rsidR="00631215" w:rsidRDefault="00F32C2F" w:rsidP="00631215">
            <w:pPr>
              <w:pStyle w:val="SkillsList"/>
            </w:pPr>
            <w:r>
              <w:t xml:space="preserve">Learning </w:t>
            </w:r>
            <w:r w:rsidR="00631215">
              <w:t>Python</w:t>
            </w:r>
          </w:p>
          <w:p w:rsidR="003A18A8" w:rsidRDefault="003A18A8" w:rsidP="00631215">
            <w:pPr>
              <w:pStyle w:val="SkillsList"/>
            </w:pPr>
            <w:r>
              <w:t>Selenium</w:t>
            </w:r>
          </w:p>
          <w:p w:rsidR="00725713" w:rsidRDefault="00725713" w:rsidP="00631215">
            <w:pPr>
              <w:pStyle w:val="SkillsList"/>
            </w:pPr>
            <w:r>
              <w:t>JIRA, Github</w:t>
            </w:r>
          </w:p>
        </w:tc>
      </w:tr>
    </w:tbl>
    <w:p w:rsidR="005D674B" w:rsidRDefault="00DA39F8">
      <w:pPr>
        <w:pStyle w:val="CategoryHeading"/>
        <w:rPr>
          <w:rFonts w:eastAsia="MS Mincho"/>
        </w:rPr>
      </w:pPr>
      <w:r>
        <w:rPr>
          <w:rFonts w:eastAsia="MS Mincho"/>
        </w:rPr>
        <w:t>Professional Experience</w:t>
      </w:r>
    </w:p>
    <w:p w:rsidR="00725713" w:rsidRDefault="00725713" w:rsidP="00725713">
      <w:pPr>
        <w:pStyle w:val="Heading2"/>
        <w:rPr>
          <w:rStyle w:val="Employer"/>
        </w:rPr>
      </w:pPr>
      <w:r>
        <w:rPr>
          <w:rStyle w:val="Employer"/>
        </w:rPr>
        <w:t xml:space="preserve">Carserv, usa (Remote).          </w:t>
      </w:r>
      <w:r w:rsidR="00FC1272">
        <w:rPr>
          <w:rStyle w:val="Employer"/>
        </w:rPr>
        <w:t xml:space="preserve">         </w:t>
      </w:r>
      <w:r w:rsidR="00FC1272">
        <w:rPr>
          <w:rStyle w:val="Employer"/>
        </w:rPr>
        <w:tab/>
      </w:r>
      <w:r w:rsidR="00FC1272">
        <w:rPr>
          <w:rStyle w:val="Employer"/>
        </w:rPr>
        <w:tab/>
      </w:r>
      <w:r w:rsidR="00FC1272">
        <w:rPr>
          <w:rStyle w:val="Employer"/>
        </w:rPr>
        <w:tab/>
      </w:r>
      <w:r w:rsidR="00FC1272">
        <w:rPr>
          <w:rStyle w:val="Employer"/>
        </w:rPr>
        <w:tab/>
        <w:t xml:space="preserve">               </w:t>
      </w:r>
      <w:r w:rsidRPr="006B2203">
        <w:rPr>
          <w:rStyle w:val="Employer"/>
          <w:b w:val="0"/>
        </w:rPr>
        <w:t>201</w:t>
      </w:r>
      <w:r>
        <w:rPr>
          <w:rStyle w:val="Employer"/>
          <w:b w:val="0"/>
        </w:rPr>
        <w:t>8</w:t>
      </w:r>
      <w:r w:rsidRPr="006B2203">
        <w:rPr>
          <w:rStyle w:val="Employer"/>
          <w:b w:val="0"/>
        </w:rPr>
        <w:t xml:space="preserve"> to </w:t>
      </w:r>
      <w:r w:rsidR="00FC1272">
        <w:rPr>
          <w:rStyle w:val="Employer"/>
          <w:b w:val="0"/>
        </w:rPr>
        <w:t>27 Nov 2022</w:t>
      </w:r>
    </w:p>
    <w:p w:rsidR="00725713" w:rsidRDefault="00725713" w:rsidP="00725713">
      <w:pPr>
        <w:pStyle w:val="Job"/>
      </w:pPr>
      <w:r>
        <w:rPr>
          <w:rStyle w:val="JobTitle"/>
        </w:rPr>
        <w:t>QA Engineer</w:t>
      </w:r>
      <w:r>
        <w:t xml:space="preserve">, 2018 – </w:t>
      </w:r>
      <w:r w:rsidR="00FC1272">
        <w:t>27 Nov 2022</w:t>
      </w:r>
    </w:p>
    <w:p w:rsidR="00725713" w:rsidRDefault="00725713" w:rsidP="00725713">
      <w:pPr>
        <w:pStyle w:val="Jobdescription"/>
      </w:pPr>
      <w:r>
        <w:lastRenderedPageBreak/>
        <w:t>Responsible for testing web application across browser as well as testing application on iPhone. Responsible for writing Test Cases and reporting testing progress during stand-up meetings. Generate regression testing execution plan and perform regression testing on Staging and Preview environments.</w:t>
      </w:r>
    </w:p>
    <w:p w:rsidR="00725713" w:rsidRDefault="00725713" w:rsidP="00725713">
      <w:pPr>
        <w:pStyle w:val="Heading3"/>
      </w:pPr>
      <w:r>
        <w:t>Key Responsibilities:</w:t>
      </w:r>
    </w:p>
    <w:p w:rsidR="00725713" w:rsidRDefault="00725713" w:rsidP="00725713">
      <w:pPr>
        <w:pStyle w:val="BulletedList-Indent"/>
      </w:pPr>
      <w:r>
        <w:t>I am responsible for writing Test Cases and Test Plans.</w:t>
      </w:r>
    </w:p>
    <w:p w:rsidR="00725713" w:rsidRDefault="00725713" w:rsidP="00725713">
      <w:pPr>
        <w:pStyle w:val="BulletedList-Indent"/>
      </w:pPr>
      <w:r>
        <w:t>Maintain Test Case repository in XRAY (JIRA)</w:t>
      </w:r>
    </w:p>
    <w:p w:rsidR="00725713" w:rsidRDefault="00725713" w:rsidP="00C84F5A">
      <w:pPr>
        <w:pStyle w:val="Heading2"/>
        <w:rPr>
          <w:rStyle w:val="Employer"/>
        </w:rPr>
      </w:pPr>
    </w:p>
    <w:p w:rsidR="00C84F5A" w:rsidRDefault="004D7D32" w:rsidP="00C84F5A">
      <w:pPr>
        <w:pStyle w:val="Heading2"/>
        <w:rPr>
          <w:rStyle w:val="Employer"/>
        </w:rPr>
      </w:pPr>
      <w:r>
        <w:rPr>
          <w:rStyle w:val="Employer"/>
        </w:rPr>
        <w:t>Demao Group Ltd</w:t>
      </w:r>
      <w:r w:rsidR="00B00C1E">
        <w:rPr>
          <w:rStyle w:val="Employer"/>
        </w:rPr>
        <w:t xml:space="preserve">, </w:t>
      </w:r>
      <w:r>
        <w:rPr>
          <w:rStyle w:val="Employer"/>
        </w:rPr>
        <w:t>Canada (Remote)</w:t>
      </w:r>
      <w:r w:rsidR="00C84F5A">
        <w:rPr>
          <w:rStyle w:val="Employer"/>
        </w:rPr>
        <w:t>.</w:t>
      </w:r>
      <w:r w:rsidR="00B00C1E">
        <w:rPr>
          <w:rStyle w:val="Employer"/>
        </w:rPr>
        <w:t xml:space="preserve">    </w:t>
      </w:r>
      <w:r w:rsidR="00725713">
        <w:rPr>
          <w:rStyle w:val="Employer"/>
        </w:rPr>
        <w:t xml:space="preserve">               </w:t>
      </w:r>
      <w:r w:rsidR="00725713">
        <w:rPr>
          <w:rStyle w:val="Employer"/>
        </w:rPr>
        <w:tab/>
      </w:r>
      <w:r w:rsidR="00725713">
        <w:rPr>
          <w:rStyle w:val="Employer"/>
        </w:rPr>
        <w:tab/>
      </w:r>
      <w:r w:rsidR="00725713">
        <w:rPr>
          <w:rStyle w:val="Employer"/>
        </w:rPr>
        <w:tab/>
      </w:r>
      <w:r w:rsidR="00725713">
        <w:rPr>
          <w:rStyle w:val="Employer"/>
          <w:b w:val="0"/>
        </w:rPr>
        <w:t xml:space="preserve">2014 TO </w:t>
      </w:r>
      <w:r>
        <w:rPr>
          <w:rStyle w:val="Employer"/>
          <w:b w:val="0"/>
        </w:rPr>
        <w:t>2018</w:t>
      </w:r>
    </w:p>
    <w:p w:rsidR="00C84F5A" w:rsidRDefault="00C84F5A" w:rsidP="00C84F5A">
      <w:pPr>
        <w:pStyle w:val="Job"/>
      </w:pPr>
      <w:r>
        <w:rPr>
          <w:rStyle w:val="JobTitle"/>
        </w:rPr>
        <w:t>Business Analyst</w:t>
      </w:r>
      <w:r w:rsidR="00B00C1E">
        <w:t xml:space="preserve">, 2014 to </w:t>
      </w:r>
      <w:r w:rsidR="004D7D32">
        <w:t>2018</w:t>
      </w:r>
    </w:p>
    <w:p w:rsidR="00C84F5A" w:rsidRDefault="00C84F5A" w:rsidP="00C84F5A">
      <w:pPr>
        <w:pStyle w:val="Jobdescription"/>
      </w:pPr>
      <w:r>
        <w:t>Responsible for gathering busi</w:t>
      </w:r>
      <w:r w:rsidR="004D7D32">
        <w:t xml:space="preserve">ness requirement, documentation, wireframe </w:t>
      </w:r>
      <w:r>
        <w:t>and process flow. Responsible to study the business process and work closely with the business users to collect understand and analyze the business requirements.</w:t>
      </w:r>
    </w:p>
    <w:p w:rsidR="00C84F5A" w:rsidRDefault="00C84F5A" w:rsidP="00C84F5A">
      <w:pPr>
        <w:pStyle w:val="Heading3"/>
      </w:pPr>
      <w:r>
        <w:t>Key Responsibilities:</w:t>
      </w:r>
    </w:p>
    <w:p w:rsidR="00C84F5A" w:rsidRDefault="00C84F5A" w:rsidP="00C84F5A">
      <w:pPr>
        <w:pStyle w:val="BulletedList-Indent"/>
      </w:pPr>
      <w:r>
        <w:t xml:space="preserve">I am responsible to design wireframes, mock-ups which could be used by </w:t>
      </w:r>
      <w:r w:rsidR="004D7D32">
        <w:t>designers as guide to design UI/UX</w:t>
      </w:r>
      <w:r>
        <w:t>.</w:t>
      </w:r>
    </w:p>
    <w:p w:rsidR="004D7D32" w:rsidRDefault="00C84F5A" w:rsidP="00ED6B26">
      <w:pPr>
        <w:pStyle w:val="BulletedList-Indent"/>
      </w:pPr>
      <w:r>
        <w:t>I am responsible for writing System Requirement Specification documents, Scope Documents</w:t>
      </w:r>
      <w:r w:rsidR="004D7D32">
        <w:t xml:space="preserve">, </w:t>
      </w:r>
      <w:r w:rsidR="004D7D32">
        <w:t>Functional Specification, Use Case and User Stories for Web Sites and Web</w:t>
      </w:r>
    </w:p>
    <w:p w:rsidR="004D7D32" w:rsidRDefault="004D7D32" w:rsidP="00ED6B26">
      <w:pPr>
        <w:pStyle w:val="BulletedList-Indent"/>
      </w:pPr>
      <w:r>
        <w:t xml:space="preserve">I am responsible for gathering requirements through discussions, quiz, self-study of </w:t>
      </w:r>
      <w:r w:rsidR="00F54303">
        <w:t>reference applications.</w:t>
      </w:r>
    </w:p>
    <w:p w:rsidR="00B00C1E" w:rsidRDefault="00B00C1E" w:rsidP="00B00C1E">
      <w:pPr>
        <w:pStyle w:val="Heading3"/>
      </w:pPr>
      <w:r>
        <w:t>Key Projects:</w:t>
      </w:r>
    </w:p>
    <w:p w:rsidR="00B00C1E" w:rsidRDefault="00B00C1E" w:rsidP="00B00C1E">
      <w:pPr>
        <w:pStyle w:val="BulletedList-Indent"/>
      </w:pPr>
      <w:r>
        <w:t xml:space="preserve">Web application in </w:t>
      </w:r>
      <w:r w:rsidR="00DD4D13">
        <w:t>Inventory management, manufacturing unit</w:t>
      </w:r>
      <w:r>
        <w:t xml:space="preserve">. It allows user to </w:t>
      </w:r>
      <w:r w:rsidR="00DD4D13">
        <w:t>manage inventory across various manufacturing units</w:t>
      </w:r>
      <w:r>
        <w:t>.</w:t>
      </w:r>
    </w:p>
    <w:p w:rsidR="00B00C1E" w:rsidRDefault="00B00C1E" w:rsidP="00B00C1E">
      <w:pPr>
        <w:pStyle w:val="BulletedList-Indent"/>
      </w:pPr>
      <w:r>
        <w:t xml:space="preserve">Web application for </w:t>
      </w:r>
      <w:r w:rsidR="00DD4D13">
        <w:t>Book Keeping</w:t>
      </w:r>
      <w:r>
        <w:t xml:space="preserve">. It allowed user to </w:t>
      </w:r>
      <w:r w:rsidR="00DD4D13">
        <w:t>manage books of accounts like they manage accounts in Quickbooks</w:t>
      </w:r>
    </w:p>
    <w:p w:rsidR="00B00C1E" w:rsidRDefault="00DD4D13" w:rsidP="00B00C1E">
      <w:pPr>
        <w:pStyle w:val="BulletedList-Indent"/>
      </w:pPr>
      <w:r>
        <w:t>POS application for Church. It allowed users to make donations.</w:t>
      </w:r>
      <w:r w:rsidR="00B00C1E">
        <w:t xml:space="preserve"> </w:t>
      </w:r>
    </w:p>
    <w:p w:rsidR="00C84F5A" w:rsidRDefault="00C84F5A" w:rsidP="006B2203">
      <w:pPr>
        <w:pStyle w:val="Heading2"/>
        <w:rPr>
          <w:rStyle w:val="Employer"/>
        </w:rPr>
      </w:pPr>
    </w:p>
    <w:p w:rsidR="006B2203" w:rsidRDefault="006B2203" w:rsidP="006B2203">
      <w:pPr>
        <w:pStyle w:val="Heading2"/>
        <w:rPr>
          <w:rStyle w:val="Employer"/>
        </w:rPr>
      </w:pPr>
      <w:r>
        <w:rPr>
          <w:rStyle w:val="Employer"/>
        </w:rPr>
        <w:t xml:space="preserve">Sigma infosolutions, bangalore, india.                                               </w:t>
      </w:r>
      <w:r w:rsidRPr="006B2203">
        <w:rPr>
          <w:rStyle w:val="Employer"/>
          <w:b w:val="0"/>
        </w:rPr>
        <w:t>2014 to 2014</w:t>
      </w:r>
    </w:p>
    <w:p w:rsidR="006B2203" w:rsidRDefault="006B2203" w:rsidP="006B2203">
      <w:pPr>
        <w:pStyle w:val="Job"/>
      </w:pPr>
      <w:r>
        <w:rPr>
          <w:rStyle w:val="JobTitle"/>
        </w:rPr>
        <w:t>Business Analyst</w:t>
      </w:r>
      <w:r>
        <w:t>, 2014 to 2014</w:t>
      </w:r>
    </w:p>
    <w:p w:rsidR="006B2203" w:rsidRDefault="006B2203" w:rsidP="006B2203">
      <w:pPr>
        <w:pStyle w:val="Jobdescription"/>
      </w:pPr>
      <w:r>
        <w:t>Responsible for gathering business requirement, documentation and process flow. Responsible to study the business process and work closely with the business users to collect understand and analyze the business requirements.</w:t>
      </w:r>
    </w:p>
    <w:p w:rsidR="006B2203" w:rsidRDefault="006B2203" w:rsidP="006B2203">
      <w:pPr>
        <w:pStyle w:val="Heading3"/>
      </w:pPr>
      <w:r>
        <w:t>Key Responsibilities:</w:t>
      </w:r>
    </w:p>
    <w:p w:rsidR="005E7F76" w:rsidRDefault="005E7F76" w:rsidP="006B2203">
      <w:pPr>
        <w:pStyle w:val="BulletedList-Indent"/>
      </w:pPr>
      <w:r>
        <w:t>I am responsible to design wireframes, mock-ups which could be used by development team. Responsible to prepare Functional Specification and Test Plans along with Data Analysis.</w:t>
      </w:r>
    </w:p>
    <w:p w:rsidR="006B2203" w:rsidRDefault="005E7F76" w:rsidP="006B2203">
      <w:pPr>
        <w:pStyle w:val="BulletedList-Indent"/>
      </w:pPr>
      <w:r>
        <w:t>I am responsible for writing System Requirement Specification documents, Scope Documents for various applications. I help in testing mock-ups, applications and websites</w:t>
      </w:r>
      <w:r w:rsidR="006B2203">
        <w:t>.</w:t>
      </w:r>
    </w:p>
    <w:p w:rsidR="005E7F76" w:rsidRDefault="005E7F76" w:rsidP="005E7F76">
      <w:pPr>
        <w:pStyle w:val="BulletedList-Indent"/>
        <w:numPr>
          <w:ilvl w:val="0"/>
          <w:numId w:val="0"/>
        </w:numPr>
        <w:ind w:left="720"/>
      </w:pPr>
    </w:p>
    <w:p w:rsidR="005E7F76" w:rsidRDefault="005E7F76" w:rsidP="005E7F76">
      <w:pPr>
        <w:pStyle w:val="Heading2"/>
        <w:rPr>
          <w:rStyle w:val="Employer"/>
        </w:rPr>
      </w:pPr>
      <w:r>
        <w:rPr>
          <w:rStyle w:val="Employer"/>
        </w:rPr>
        <w:t xml:space="preserve">Cygnet infotech pvt ltd, ahmedabad, gujarart, india.                  </w:t>
      </w:r>
      <w:r w:rsidRPr="006B2203">
        <w:rPr>
          <w:rStyle w:val="Employer"/>
          <w:b w:val="0"/>
        </w:rPr>
        <w:t>201</w:t>
      </w:r>
      <w:r>
        <w:rPr>
          <w:rStyle w:val="Employer"/>
          <w:b w:val="0"/>
        </w:rPr>
        <w:t>0</w:t>
      </w:r>
      <w:r w:rsidRPr="006B2203">
        <w:rPr>
          <w:rStyle w:val="Employer"/>
          <w:b w:val="0"/>
        </w:rPr>
        <w:t xml:space="preserve"> to 2014</w:t>
      </w:r>
    </w:p>
    <w:p w:rsidR="005E7F76" w:rsidRDefault="005E7F76" w:rsidP="005E7F76">
      <w:pPr>
        <w:pStyle w:val="Job"/>
      </w:pPr>
      <w:r>
        <w:rPr>
          <w:rStyle w:val="JobTitle"/>
        </w:rPr>
        <w:t>Sr. Project / Business Analyst</w:t>
      </w:r>
      <w:r>
        <w:t>, 2010 to 2014</w:t>
      </w:r>
    </w:p>
    <w:p w:rsidR="005E7F76" w:rsidRDefault="005E7F76" w:rsidP="005E7F76">
      <w:pPr>
        <w:pStyle w:val="Jobdescription"/>
      </w:pPr>
      <w:r>
        <w:t>Responsible for gathering business requirement, documentation and process flow. Responsible to study the business process and work closely with the business users to collect understand and analyze the business requirements.</w:t>
      </w:r>
    </w:p>
    <w:p w:rsidR="005E7F76" w:rsidRDefault="005E7F76" w:rsidP="005E7F76">
      <w:pPr>
        <w:pStyle w:val="Heading3"/>
      </w:pPr>
      <w:r>
        <w:t>Key Responsibilities:</w:t>
      </w:r>
    </w:p>
    <w:p w:rsidR="005E7F76" w:rsidRDefault="005E7F76" w:rsidP="005E7F76">
      <w:pPr>
        <w:pStyle w:val="BulletedList-Indent"/>
      </w:pPr>
      <w:r>
        <w:t>I am responsible to design wireframes, mock-ups which could be used by development team. Responsible to prepare Functional Specification and Test Plans along with Data Analysis.</w:t>
      </w:r>
    </w:p>
    <w:p w:rsidR="00642F5C" w:rsidRDefault="00642F5C" w:rsidP="00642F5C">
      <w:pPr>
        <w:pStyle w:val="BulletedList-Indent"/>
      </w:pPr>
      <w:r>
        <w:t>I am responsible for writing System Requirement Specification documents, Scope Documents for various applications. I help in testing mock-ups, applications and websites.</w:t>
      </w:r>
    </w:p>
    <w:p w:rsidR="00642F5C" w:rsidRDefault="00642F5C" w:rsidP="005E7F76">
      <w:pPr>
        <w:pStyle w:val="BulletedList-Indent"/>
      </w:pPr>
      <w:r>
        <w:t>I am responsible for maintaining documents required in SDLC Life Cycle under QISMS.</w:t>
      </w:r>
    </w:p>
    <w:p w:rsidR="006B2203" w:rsidRPr="006B2203" w:rsidRDefault="006B2203" w:rsidP="006B2203"/>
    <w:p w:rsidR="005D674B" w:rsidRDefault="00091545">
      <w:pPr>
        <w:pStyle w:val="Heading2"/>
      </w:pPr>
      <w:r>
        <w:rPr>
          <w:rStyle w:val="Employer"/>
        </w:rPr>
        <w:lastRenderedPageBreak/>
        <w:t>agile infoways pvt ltd</w:t>
      </w:r>
      <w:r w:rsidR="00DA39F8">
        <w:t xml:space="preserve"> — </w:t>
      </w:r>
      <w:r>
        <w:t>Ahmedabad</w:t>
      </w:r>
      <w:r w:rsidR="00DA39F8">
        <w:t>,</w:t>
      </w:r>
      <w:r>
        <w:t xml:space="preserve"> Gujarat,</w:t>
      </w:r>
      <w:r w:rsidR="00DA39F8">
        <w:t xml:space="preserve"> </w:t>
      </w:r>
      <w:r>
        <w:t>India</w:t>
      </w:r>
      <w:r w:rsidR="00642F5C">
        <w:t xml:space="preserve">                           </w:t>
      </w:r>
      <w:r w:rsidR="00642F5C" w:rsidRPr="00642F5C">
        <w:rPr>
          <w:b w:val="0"/>
        </w:rPr>
        <w:t xml:space="preserve"> </w:t>
      </w:r>
      <w:r w:rsidR="00642F5C">
        <w:rPr>
          <w:b w:val="0"/>
        </w:rPr>
        <w:t xml:space="preserve">   </w:t>
      </w:r>
      <w:r w:rsidR="00642F5C" w:rsidRPr="00642F5C">
        <w:rPr>
          <w:b w:val="0"/>
        </w:rPr>
        <w:t>2006 to 2010</w:t>
      </w:r>
    </w:p>
    <w:p w:rsidR="00642F5C" w:rsidRDefault="00642F5C">
      <w:pPr>
        <w:pStyle w:val="Job"/>
        <w:rPr>
          <w:rStyle w:val="JobTitle"/>
        </w:rPr>
      </w:pPr>
      <w:r>
        <w:rPr>
          <w:rStyle w:val="JobTitle"/>
        </w:rPr>
        <w:t>Business Development Manager</w:t>
      </w:r>
      <w:r>
        <w:t>, 2006 to 2010</w:t>
      </w:r>
    </w:p>
    <w:p w:rsidR="005D674B" w:rsidRDefault="00091545">
      <w:pPr>
        <w:pStyle w:val="Job"/>
      </w:pPr>
      <w:r>
        <w:rPr>
          <w:rStyle w:val="JobTitle"/>
        </w:rPr>
        <w:t>Business Analyst</w:t>
      </w:r>
      <w:r w:rsidR="00DA39F8">
        <w:t>, 200</w:t>
      </w:r>
      <w:r>
        <w:t>8</w:t>
      </w:r>
      <w:r w:rsidR="00DA39F8">
        <w:t xml:space="preserve"> to </w:t>
      </w:r>
      <w:r w:rsidR="00642F5C">
        <w:t>2010</w:t>
      </w:r>
    </w:p>
    <w:p w:rsidR="00642F5C" w:rsidRDefault="00642F5C">
      <w:pPr>
        <w:pStyle w:val="Jobdescription"/>
      </w:pPr>
      <w:r>
        <w:t>As Business Development Manager Helped Company grow from 6 developers to 40 developers in a span of 1 and half year. 3 years of experience handling a team of Marketing Professionals.</w:t>
      </w:r>
    </w:p>
    <w:p w:rsidR="005D674B" w:rsidRDefault="00642F5C">
      <w:pPr>
        <w:pStyle w:val="Jobdescription"/>
        <w:rPr>
          <w:highlight w:val="yellow"/>
        </w:rPr>
      </w:pPr>
      <w:r>
        <w:t>As Business Analyst v</w:t>
      </w:r>
      <w:r w:rsidR="00091545">
        <w:t>eined responsibility to analyze various documents, requirements to prepare Functional Requirement Specification Document, System Requirement Specification Document for various domain and technology based applications</w:t>
      </w:r>
      <w:r w:rsidR="00DA39F8">
        <w:t xml:space="preserve">. Worked with senior management to </w:t>
      </w:r>
      <w:r w:rsidR="00091545">
        <w:t>research on various applications and estimate applications</w:t>
      </w:r>
      <w:r w:rsidR="00DA39F8">
        <w:t xml:space="preserve">; </w:t>
      </w:r>
      <w:r w:rsidR="00091545">
        <w:t>manage applications and</w:t>
      </w:r>
      <w:r w:rsidR="00DA39F8">
        <w:t xml:space="preserve"> </w:t>
      </w:r>
      <w:r w:rsidR="00091545">
        <w:t>test applications</w:t>
      </w:r>
      <w:r w:rsidR="00DA39F8">
        <w:t xml:space="preserve">. </w:t>
      </w:r>
      <w:r w:rsidR="00C5211F">
        <w:t>Actively participates in research activities.</w:t>
      </w:r>
    </w:p>
    <w:p w:rsidR="005D674B" w:rsidRDefault="00C5211F">
      <w:pPr>
        <w:pStyle w:val="Heading3"/>
      </w:pPr>
      <w:r>
        <w:t>Key Responsibilities</w:t>
      </w:r>
      <w:r w:rsidR="00DA39F8">
        <w:t>:</w:t>
      </w:r>
    </w:p>
    <w:p w:rsidR="00C5211F" w:rsidRDefault="00C5211F" w:rsidP="00C5211F">
      <w:pPr>
        <w:pStyle w:val="BulletedList-Indent"/>
      </w:pPr>
      <w:r>
        <w:t>Handles activities of Business Analyst in the Software Development Company developing Software and Applications using .NET and PHP.</w:t>
      </w:r>
    </w:p>
    <w:p w:rsidR="00C5211F" w:rsidRDefault="00C5211F" w:rsidP="00C5211F">
      <w:pPr>
        <w:pStyle w:val="BulletedList-Indent"/>
      </w:pPr>
      <w:r>
        <w:t>Analyzed applications for domains like Social Networking, Insurance, Medical, Search Engines, Mobile Applications, Sports Applications, Game Applications and Survey Applications.</w:t>
      </w:r>
    </w:p>
    <w:p w:rsidR="00C5211F" w:rsidRDefault="00C5211F" w:rsidP="00C5211F">
      <w:pPr>
        <w:pStyle w:val="BulletedList-Indent"/>
      </w:pPr>
      <w:r>
        <w:t>Responsible to communicate with clients, collect requirement, analyze requirement, study existing application and prepare necessary documents.</w:t>
      </w:r>
    </w:p>
    <w:p w:rsidR="00C5211F" w:rsidRDefault="00C5211F" w:rsidP="00C5211F">
      <w:pPr>
        <w:pStyle w:val="BulletedList-Indent"/>
      </w:pPr>
      <w:r>
        <w:t>Sound knowledge of developing documents using UML diagrams, Use case specifications, functional specification, requirement specifications.</w:t>
      </w:r>
    </w:p>
    <w:p w:rsidR="00C5211F" w:rsidRDefault="00C5211F" w:rsidP="00C5211F">
      <w:pPr>
        <w:pStyle w:val="BulletedList-Indent"/>
      </w:pPr>
      <w:r>
        <w:t>Worked across teams and solutions in Agile Infoways with proven ability to easily adapt and gradually become the single point of contact for all functional queries in the solution.</w:t>
      </w:r>
    </w:p>
    <w:p w:rsidR="00C5211F" w:rsidRDefault="00C5211F" w:rsidP="00C5211F">
      <w:pPr>
        <w:pStyle w:val="BulletedList-Indent"/>
      </w:pPr>
      <w:r>
        <w:t>Facilitate, participate and lead meetings with customers, establish a strong work relationship and presenting product functionality to customers and other members of the senior project development team.</w:t>
      </w:r>
    </w:p>
    <w:p w:rsidR="00C5211F" w:rsidRDefault="00C5211F" w:rsidP="00C5211F">
      <w:pPr>
        <w:pStyle w:val="BulletedList-Indent"/>
      </w:pPr>
      <w:r>
        <w:t>Research, define and document business requirements by analyzing customer strategy and business needs.</w:t>
      </w:r>
    </w:p>
    <w:p w:rsidR="00C5211F" w:rsidRDefault="00C5211F" w:rsidP="00C5211F">
      <w:pPr>
        <w:pStyle w:val="BulletedList-Indent"/>
      </w:pPr>
      <w:r>
        <w:t>Supported testing of application functionality by working with Quality Assurance Professional.</w:t>
      </w:r>
    </w:p>
    <w:p w:rsidR="006646E4" w:rsidRDefault="00C5211F" w:rsidP="006646E4">
      <w:pPr>
        <w:pStyle w:val="BulletedList-Indent"/>
        <w:rPr>
          <w:rStyle w:val="JobChar"/>
        </w:rPr>
      </w:pPr>
      <w:r>
        <w:t>Supported content writer, designer to help design applications for Clients.</w:t>
      </w:r>
    </w:p>
    <w:p w:rsidR="00C5211F" w:rsidRDefault="00C5211F" w:rsidP="00C5211F">
      <w:pPr>
        <w:pStyle w:val="CollegeDegree"/>
        <w:rPr>
          <w:rStyle w:val="JobChar"/>
        </w:rPr>
      </w:pPr>
    </w:p>
    <w:p w:rsidR="00B40A96" w:rsidRDefault="00B40A96" w:rsidP="00B40A96">
      <w:pPr>
        <w:pStyle w:val="CategoryHeading"/>
        <w:rPr>
          <w:rFonts w:eastAsia="MS Mincho"/>
        </w:rPr>
      </w:pPr>
      <w:r>
        <w:rPr>
          <w:rFonts w:eastAsia="MS Mincho"/>
        </w:rPr>
        <w:t>Professional Projects</w:t>
      </w:r>
    </w:p>
    <w:p w:rsidR="005C117B" w:rsidRDefault="005C117B" w:rsidP="005C117B">
      <w:pPr>
        <w:pStyle w:val="Heading2"/>
      </w:pPr>
      <w:r>
        <w:rPr>
          <w:rStyle w:val="Employer"/>
        </w:rPr>
        <w:t>invoice application &amp; help desk application</w:t>
      </w:r>
    </w:p>
    <w:p w:rsidR="005C117B" w:rsidRDefault="005C117B" w:rsidP="005C117B">
      <w:pPr>
        <w:pStyle w:val="EmployerDescription"/>
      </w:pPr>
      <w:r>
        <w:t>Above mentioned two applications are parts of a multi-application system (officetree) will be made available based on subscriptions the companies and offices buy. These applications are designed to serve various companies operating in different domains.</w:t>
      </w:r>
    </w:p>
    <w:p w:rsidR="001369CC" w:rsidRDefault="001369CC" w:rsidP="001369CC">
      <w:pPr>
        <w:pStyle w:val="Heading3"/>
      </w:pPr>
      <w:r>
        <w:t>Challenges:</w:t>
      </w:r>
    </w:p>
    <w:p w:rsidR="001369CC" w:rsidRDefault="001369CC" w:rsidP="001369CC">
      <w:pPr>
        <w:pStyle w:val="BulletedList-Indent"/>
      </w:pPr>
      <w:r>
        <w:t>No requirement was provided: Client use to share concept and expect from team to come up with solution which will be acceptable to layman. For each solution client would expect pros and cons to be explained.</w:t>
      </w:r>
    </w:p>
    <w:p w:rsidR="001369CC" w:rsidRDefault="001369CC" w:rsidP="001369CC">
      <w:pPr>
        <w:pStyle w:val="BulletedList-Indent"/>
      </w:pPr>
      <w:r>
        <w:t xml:space="preserve">Very strict about wireframe: Client’s expectation is to deliver wireframe with properly aligned controls, logical placement of tooltip, help and notes along with this the expectation is to think of the </w:t>
      </w:r>
      <w:r w:rsidR="00F559E0">
        <w:t>all possible validations, business rules related to fields, modules. The flow of wireframes should be logical and the data should resemble to that of the real world.</w:t>
      </w:r>
    </w:p>
    <w:p w:rsidR="005C117B" w:rsidRDefault="005C117B" w:rsidP="005C117B">
      <w:pPr>
        <w:pStyle w:val="Heading3"/>
      </w:pPr>
      <w:r>
        <w:t>Key Responsibilities:</w:t>
      </w:r>
    </w:p>
    <w:p w:rsidR="005C117B" w:rsidRDefault="00F559E0" w:rsidP="005C117B">
      <w:pPr>
        <w:pStyle w:val="BulletedList-Indent"/>
      </w:pPr>
      <w:r>
        <w:t>visualize</w:t>
      </w:r>
      <w:r w:rsidR="005C117B" w:rsidRPr="00B40A96">
        <w:t xml:space="preserve"> requirements</w:t>
      </w:r>
      <w:r>
        <w:t>, scope</w:t>
      </w:r>
      <w:r w:rsidR="005C117B" w:rsidRPr="00B40A96">
        <w:t xml:space="preserve"> and </w:t>
      </w:r>
      <w:r>
        <w:t>prepare wireframe that could be easily and quickly converted into web pages</w:t>
      </w:r>
      <w:r w:rsidR="005C117B">
        <w:t xml:space="preserve">. </w:t>
      </w:r>
    </w:p>
    <w:p w:rsidR="005C117B" w:rsidRDefault="00F559E0" w:rsidP="005C117B">
      <w:pPr>
        <w:pStyle w:val="BulletedList-Indent"/>
      </w:pPr>
      <w:r>
        <w:t>Research competitors’ sites to present the wireframes better than competitors</w:t>
      </w:r>
      <w:r w:rsidR="005C117B">
        <w:t xml:space="preserve">. </w:t>
      </w:r>
    </w:p>
    <w:p w:rsidR="005C117B" w:rsidRDefault="00F559E0" w:rsidP="005C117B">
      <w:pPr>
        <w:pStyle w:val="BulletedList-Indent"/>
      </w:pPr>
      <w:r>
        <w:t>Monitor, help and guide team of designers in designing the mock-ups</w:t>
      </w:r>
      <w:r w:rsidR="005C117B">
        <w:t>.</w:t>
      </w:r>
    </w:p>
    <w:p w:rsidR="005C117B" w:rsidRDefault="00F559E0" w:rsidP="005C117B">
      <w:pPr>
        <w:pStyle w:val="BulletedList-Indent"/>
      </w:pPr>
      <w:r>
        <w:t>Explain pros-cons of the proposed feature.</w:t>
      </w:r>
    </w:p>
    <w:p w:rsidR="00F559E0" w:rsidRDefault="00F559E0" w:rsidP="00F559E0">
      <w:pPr>
        <w:pStyle w:val="Heading2"/>
        <w:rPr>
          <w:rStyle w:val="Employer"/>
        </w:rPr>
      </w:pPr>
    </w:p>
    <w:p w:rsidR="00F559E0" w:rsidRDefault="00F559E0" w:rsidP="00F559E0">
      <w:pPr>
        <w:pStyle w:val="Heading2"/>
      </w:pPr>
      <w:r>
        <w:rPr>
          <w:rStyle w:val="Employer"/>
        </w:rPr>
        <w:t>MYbuilding strata</w:t>
      </w:r>
    </w:p>
    <w:p w:rsidR="00F559E0" w:rsidRDefault="00F559E0" w:rsidP="00F559E0">
      <w:pPr>
        <w:pStyle w:val="EmployerDescription"/>
      </w:pPr>
      <w:r>
        <w:lastRenderedPageBreak/>
        <w:t>A vast financial application allowing various property management associations to manage property details, resident details and property funds. The financial application collaborates with the social networking like site where residents can manage financial details as well as communicate with other residents.</w:t>
      </w:r>
    </w:p>
    <w:p w:rsidR="00F559E0" w:rsidRDefault="00F559E0" w:rsidP="00F559E0">
      <w:pPr>
        <w:pStyle w:val="Heading3"/>
      </w:pPr>
      <w:r>
        <w:t>Challenges:</w:t>
      </w:r>
    </w:p>
    <w:p w:rsidR="00F559E0" w:rsidRDefault="00F559E0" w:rsidP="00F559E0">
      <w:pPr>
        <w:pStyle w:val="BulletedList-Indent"/>
      </w:pPr>
      <w:r>
        <w:t>Study Law of Dubai: The application is first launched in Dubai where there is a law regulating such financial activites.</w:t>
      </w:r>
    </w:p>
    <w:p w:rsidR="00F559E0" w:rsidRDefault="00F559E0" w:rsidP="00F559E0">
      <w:pPr>
        <w:pStyle w:val="BulletedList-Indent"/>
      </w:pPr>
      <w:r>
        <w:t>Study competitor’s application: In Dubai there is minimum competition in this market and the competitor is well established in the industry. Thus there is minimum information available on the application and the domain.</w:t>
      </w:r>
    </w:p>
    <w:p w:rsidR="00F559E0" w:rsidRDefault="00C74C1D" w:rsidP="00F559E0">
      <w:pPr>
        <w:pStyle w:val="BulletedList-Indent"/>
      </w:pPr>
      <w:r>
        <w:t>Explain client features and functionality: It is a real challenge to explain client importance of certain functionalities and or features critical for business.</w:t>
      </w:r>
    </w:p>
    <w:p w:rsidR="00F559E0" w:rsidRDefault="00F559E0" w:rsidP="00F559E0">
      <w:pPr>
        <w:pStyle w:val="Heading3"/>
      </w:pPr>
      <w:r>
        <w:t>Key Responsibilities:</w:t>
      </w:r>
    </w:p>
    <w:p w:rsidR="00C74C1D" w:rsidRDefault="00C74C1D" w:rsidP="00F559E0">
      <w:pPr>
        <w:pStyle w:val="BulletedList-Indent"/>
      </w:pPr>
      <w:r>
        <w:t>Domain research, market research and application research such that the requirement is collected at length before the development begins</w:t>
      </w:r>
    </w:p>
    <w:p w:rsidR="00F559E0" w:rsidRDefault="00C74C1D" w:rsidP="00F559E0">
      <w:pPr>
        <w:pStyle w:val="BulletedList-Indent"/>
      </w:pPr>
      <w:r>
        <w:t>Study law and ensure that proposed features comply with the law</w:t>
      </w:r>
      <w:r w:rsidR="00F559E0">
        <w:t>.</w:t>
      </w:r>
    </w:p>
    <w:p w:rsidR="00C74C1D" w:rsidRDefault="00C74C1D" w:rsidP="00F559E0">
      <w:pPr>
        <w:pStyle w:val="BulletedList-Indent"/>
      </w:pPr>
      <w:r>
        <w:t>Design wireframe, communicate with client and explain the flow of application.</w:t>
      </w:r>
    </w:p>
    <w:p w:rsidR="00C74C1D" w:rsidRDefault="00C74C1D" w:rsidP="00F559E0">
      <w:pPr>
        <w:pStyle w:val="BulletedList-Indent"/>
      </w:pPr>
      <w:r>
        <w:t>Prepare necessary documents as per QISMS standards like Functional Requirement Specification, Flow Diagrams, Scenario Diagram</w:t>
      </w:r>
    </w:p>
    <w:p w:rsidR="00C74C1D" w:rsidRDefault="00C74C1D" w:rsidP="00F559E0">
      <w:pPr>
        <w:pStyle w:val="BulletedList-Indent"/>
      </w:pPr>
      <w:r>
        <w:t>Coordinate with the testing team and development team to help under the domain, features and functionality.</w:t>
      </w:r>
    </w:p>
    <w:p w:rsidR="00C74C1D" w:rsidRDefault="00C74C1D" w:rsidP="00F559E0">
      <w:pPr>
        <w:pStyle w:val="BulletedList-Indent"/>
      </w:pPr>
      <w:r>
        <w:t>Maintained documents to be required as per QISMS process.</w:t>
      </w:r>
    </w:p>
    <w:p w:rsidR="005C117B" w:rsidRDefault="005C117B" w:rsidP="0096045C">
      <w:pPr>
        <w:pStyle w:val="Heading2"/>
        <w:rPr>
          <w:rStyle w:val="Employer"/>
        </w:rPr>
      </w:pPr>
    </w:p>
    <w:p w:rsidR="0096045C" w:rsidRDefault="0096045C" w:rsidP="0096045C">
      <w:pPr>
        <w:pStyle w:val="Heading2"/>
      </w:pPr>
      <w:r w:rsidRPr="0096045C">
        <w:rPr>
          <w:rStyle w:val="Employer"/>
        </w:rPr>
        <w:t>Enterprise Resource Planning Application for Textile Industry</w:t>
      </w:r>
      <w:r>
        <w:t xml:space="preserve"> — Madhu Industries Ltd.</w:t>
      </w:r>
    </w:p>
    <w:p w:rsidR="0096045C" w:rsidRDefault="0096045C" w:rsidP="0096045C">
      <w:pPr>
        <w:pStyle w:val="EmployerDescription"/>
      </w:pPr>
      <w:r>
        <w:t>Proposed Application to modify existing application and integrate the modified with other applications.</w:t>
      </w:r>
    </w:p>
    <w:p w:rsidR="0096045C" w:rsidRDefault="0096045C" w:rsidP="0096045C">
      <w:pPr>
        <w:pStyle w:val="Jobdescription"/>
        <w:rPr>
          <w:highlight w:val="yellow"/>
        </w:rPr>
      </w:pPr>
    </w:p>
    <w:p w:rsidR="0096045C" w:rsidRDefault="0096045C" w:rsidP="0096045C">
      <w:pPr>
        <w:pStyle w:val="Heading3"/>
      </w:pPr>
      <w:r>
        <w:t>Key Responsibilities:</w:t>
      </w:r>
    </w:p>
    <w:p w:rsidR="0096045C" w:rsidRDefault="0096045C" w:rsidP="0096045C">
      <w:pPr>
        <w:pStyle w:val="BulletedList-Indent"/>
      </w:pPr>
      <w:r>
        <w:t>Co-ordinate with client and stakeholders to understand business process, existing system and validate business requirements.</w:t>
      </w:r>
    </w:p>
    <w:p w:rsidR="0096045C" w:rsidRDefault="0096045C" w:rsidP="0096045C">
      <w:pPr>
        <w:pStyle w:val="BulletedList-Indent"/>
      </w:pPr>
      <w:r>
        <w:t>Studied and analyzed existing application, features, flow of data and business process followed by client.</w:t>
      </w:r>
    </w:p>
    <w:p w:rsidR="0096045C" w:rsidRDefault="0096045C" w:rsidP="0096045C">
      <w:pPr>
        <w:pStyle w:val="BulletedList-Indent"/>
      </w:pPr>
      <w:r>
        <w:t>Communicate directly with client to get feedback on business requirement analysis and study.</w:t>
      </w:r>
    </w:p>
    <w:p w:rsidR="0096045C" w:rsidRDefault="0096045C" w:rsidP="0096045C">
      <w:pPr>
        <w:pStyle w:val="BulletedList-Indent"/>
      </w:pPr>
      <w:r>
        <w:t>Prepared requirement specification document using Use Case diagrams, mock-ups.</w:t>
      </w:r>
    </w:p>
    <w:p w:rsidR="00F559E0" w:rsidRDefault="00F559E0" w:rsidP="00F559E0">
      <w:pPr>
        <w:pStyle w:val="BulletedList-Indent"/>
        <w:numPr>
          <w:ilvl w:val="0"/>
          <w:numId w:val="0"/>
        </w:numPr>
        <w:ind w:left="720" w:hanging="360"/>
      </w:pPr>
    </w:p>
    <w:p w:rsidR="00642F5C" w:rsidRDefault="00642F5C" w:rsidP="00642F5C">
      <w:pPr>
        <w:pStyle w:val="Heading2"/>
      </w:pPr>
      <w:r w:rsidRPr="00B40A96">
        <w:rPr>
          <w:rStyle w:val="Employer"/>
        </w:rPr>
        <w:t>Search Engine for searching Reviews</w:t>
      </w:r>
      <w:r>
        <w:t xml:space="preserve"> — scrapping sites like yelp</w:t>
      </w:r>
    </w:p>
    <w:p w:rsidR="00642F5C" w:rsidRDefault="00642F5C" w:rsidP="00642F5C">
      <w:pPr>
        <w:pStyle w:val="EmployerDescription"/>
      </w:pPr>
      <w:r>
        <w:t>Search engine is responsible to work like Google crawler and scrap reviews from various reviews sites.</w:t>
      </w:r>
    </w:p>
    <w:p w:rsidR="00642F5C" w:rsidRDefault="00642F5C" w:rsidP="00642F5C">
      <w:pPr>
        <w:pStyle w:val="Jobdescription"/>
        <w:rPr>
          <w:highlight w:val="yellow"/>
        </w:rPr>
      </w:pPr>
    </w:p>
    <w:p w:rsidR="00642F5C" w:rsidRDefault="00642F5C" w:rsidP="00642F5C">
      <w:pPr>
        <w:pStyle w:val="Heading3"/>
      </w:pPr>
      <w:r>
        <w:t>Key Responsibilities:</w:t>
      </w:r>
    </w:p>
    <w:p w:rsidR="00642F5C" w:rsidRDefault="00642F5C" w:rsidP="00642F5C">
      <w:pPr>
        <w:pStyle w:val="BulletedList-Indent"/>
      </w:pPr>
      <w:r w:rsidRPr="00B40A96">
        <w:t>Research and analyze requirements and process followed by Google crawler and determine feasibility of implementing the same in the application functionality</w:t>
      </w:r>
      <w:r>
        <w:t xml:space="preserve">. </w:t>
      </w:r>
    </w:p>
    <w:p w:rsidR="00642F5C" w:rsidRDefault="00642F5C" w:rsidP="00642F5C">
      <w:pPr>
        <w:pStyle w:val="BulletedList-Indent"/>
      </w:pPr>
      <w:r>
        <w:t xml:space="preserve">Determined feasibility of crawler to scrap site like yelp. </w:t>
      </w:r>
    </w:p>
    <w:p w:rsidR="00642F5C" w:rsidRDefault="00642F5C" w:rsidP="00642F5C">
      <w:pPr>
        <w:pStyle w:val="BulletedList-Indent"/>
      </w:pPr>
      <w:r>
        <w:t>Done team work with Project Manager to understand the complexity.</w:t>
      </w:r>
    </w:p>
    <w:p w:rsidR="00642F5C" w:rsidRDefault="00642F5C" w:rsidP="00642F5C">
      <w:pPr>
        <w:pStyle w:val="BulletedList-Indent"/>
      </w:pPr>
      <w:r>
        <w:t>Produce requirement process artifacts using Use Case diagrams and functional requirement specification document as per requirement.</w:t>
      </w:r>
    </w:p>
    <w:p w:rsidR="00642F5C" w:rsidRDefault="00642F5C" w:rsidP="00642F5C">
      <w:pPr>
        <w:pStyle w:val="BulletedList-Indent"/>
      </w:pPr>
      <w:r>
        <w:t>Act as a liaison between Client and development team.</w:t>
      </w:r>
    </w:p>
    <w:p w:rsidR="00642F5C" w:rsidRDefault="00642F5C" w:rsidP="00642F5C">
      <w:pPr>
        <w:pStyle w:val="CollegeDegree"/>
        <w:rPr>
          <w:rStyle w:val="JobChar"/>
        </w:rPr>
      </w:pPr>
    </w:p>
    <w:p w:rsidR="00642F5C" w:rsidRDefault="00642F5C" w:rsidP="00642F5C">
      <w:pPr>
        <w:pStyle w:val="Heading2"/>
      </w:pPr>
      <w:r w:rsidRPr="00B40A96">
        <w:rPr>
          <w:rStyle w:val="Employer"/>
        </w:rPr>
        <w:t>Golfd.com</w:t>
      </w:r>
      <w:r>
        <w:t xml:space="preserve"> — community for Golf lovers</w:t>
      </w:r>
    </w:p>
    <w:p w:rsidR="00642F5C" w:rsidRDefault="00642F5C" w:rsidP="00642F5C">
      <w:pPr>
        <w:pStyle w:val="EmployerDescription"/>
      </w:pPr>
      <w:r>
        <w:t>Site allows golf lover to share videos and game details of their favorite golf player.</w:t>
      </w:r>
    </w:p>
    <w:p w:rsidR="00642F5C" w:rsidRDefault="00642F5C" w:rsidP="00642F5C">
      <w:pPr>
        <w:pStyle w:val="Jobdescription"/>
        <w:rPr>
          <w:highlight w:val="yellow"/>
        </w:rPr>
      </w:pPr>
    </w:p>
    <w:p w:rsidR="00642F5C" w:rsidRDefault="00642F5C" w:rsidP="00642F5C">
      <w:pPr>
        <w:pStyle w:val="Heading3"/>
      </w:pPr>
      <w:r>
        <w:t>Key Responsibilities:</w:t>
      </w:r>
    </w:p>
    <w:p w:rsidR="00642F5C" w:rsidRDefault="00642F5C" w:rsidP="00642F5C">
      <w:pPr>
        <w:pStyle w:val="BulletedList-Indent"/>
      </w:pPr>
      <w:r>
        <w:t>Directly communicated with client to gather requirement</w:t>
      </w:r>
    </w:p>
    <w:p w:rsidR="00642F5C" w:rsidRDefault="00642F5C" w:rsidP="00642F5C">
      <w:pPr>
        <w:pStyle w:val="BulletedList-Indent"/>
      </w:pPr>
      <w:r>
        <w:lastRenderedPageBreak/>
        <w:t>Analyzed domain specific websites, discussed features with client to prepare requirement specification document using Use Case diagrams.</w:t>
      </w:r>
    </w:p>
    <w:p w:rsidR="00642F5C" w:rsidRDefault="00642F5C" w:rsidP="00642F5C">
      <w:pPr>
        <w:pStyle w:val="BulletedList-Indent"/>
      </w:pPr>
      <w:r>
        <w:t>Worked with development team constantly to review milestones and intermediate screen reviews and provide feedback on functionality and usability.</w:t>
      </w:r>
    </w:p>
    <w:p w:rsidR="00642F5C" w:rsidRDefault="00642F5C" w:rsidP="00642F5C">
      <w:pPr>
        <w:pStyle w:val="Heading2"/>
        <w:rPr>
          <w:rStyle w:val="Employer"/>
        </w:rPr>
      </w:pPr>
    </w:p>
    <w:p w:rsidR="0096045C" w:rsidRDefault="0096045C" w:rsidP="0096045C">
      <w:pPr>
        <w:pStyle w:val="Heading2"/>
        <w:rPr>
          <w:rStyle w:val="Employer"/>
        </w:rPr>
      </w:pPr>
    </w:p>
    <w:p w:rsidR="0096045C" w:rsidRDefault="0096045C" w:rsidP="0096045C">
      <w:pPr>
        <w:pStyle w:val="Heading2"/>
      </w:pPr>
      <w:r w:rsidRPr="0096045C">
        <w:rPr>
          <w:rStyle w:val="Employer"/>
        </w:rPr>
        <w:t>Mobile Application</w:t>
      </w:r>
      <w:r>
        <w:t xml:space="preserve"> — Application for Connecting Social Networking Site.</w:t>
      </w:r>
    </w:p>
    <w:p w:rsidR="0096045C" w:rsidRDefault="00F32C2F" w:rsidP="0096045C">
      <w:pPr>
        <w:pStyle w:val="EmployerDescription"/>
      </w:pPr>
      <w:r>
        <w:t>User will install this application, provide Social Networking Site details and application will securely connect mobile with the application</w:t>
      </w:r>
      <w:r w:rsidR="0096045C">
        <w:t>.</w:t>
      </w:r>
    </w:p>
    <w:p w:rsidR="0096045C" w:rsidRDefault="0096045C" w:rsidP="0096045C">
      <w:pPr>
        <w:pStyle w:val="Jobdescription"/>
        <w:rPr>
          <w:highlight w:val="yellow"/>
        </w:rPr>
      </w:pPr>
    </w:p>
    <w:p w:rsidR="0096045C" w:rsidRDefault="0096045C" w:rsidP="0096045C">
      <w:pPr>
        <w:pStyle w:val="Heading3"/>
      </w:pPr>
      <w:r>
        <w:t>Key Responsibilities:</w:t>
      </w:r>
    </w:p>
    <w:p w:rsidR="00F32C2F" w:rsidRDefault="00F32C2F" w:rsidP="00F32C2F">
      <w:pPr>
        <w:pStyle w:val="BulletedList-Indent"/>
      </w:pPr>
      <w:r>
        <w:t>Communicate with client to understand requirement and business process.</w:t>
      </w:r>
    </w:p>
    <w:p w:rsidR="00F32C2F" w:rsidRDefault="00F32C2F" w:rsidP="00F32C2F">
      <w:pPr>
        <w:pStyle w:val="BulletedList-Indent"/>
      </w:pPr>
      <w:r>
        <w:t>Prepare requirement specification document using Use Case diagrams based on the understanding provided by client.</w:t>
      </w:r>
    </w:p>
    <w:p w:rsidR="00F32C2F" w:rsidRDefault="00F32C2F" w:rsidP="00F32C2F">
      <w:pPr>
        <w:pStyle w:val="BulletedList-Indent"/>
      </w:pPr>
      <w:r>
        <w:t>User will install the application on his cell phone, enter the social networking site details and application will locate a “smart space”, build bridge between server and application to facilitate communication with social networking site.</w:t>
      </w:r>
    </w:p>
    <w:p w:rsidR="00F32C2F" w:rsidRDefault="00F32C2F" w:rsidP="00F32C2F">
      <w:pPr>
        <w:pStyle w:val="BulletedList-Indent"/>
      </w:pPr>
      <w:r>
        <w:t xml:space="preserve">Only the concept of application was given to prepare requirement specification document. </w:t>
      </w:r>
    </w:p>
    <w:p w:rsidR="0096045C" w:rsidRDefault="00F32C2F" w:rsidP="00F32C2F">
      <w:pPr>
        <w:pStyle w:val="BulletedList-Indent"/>
      </w:pPr>
      <w:r>
        <w:t>Provided Class Diagram, Use Case Diagrams and logic of how the application should work.</w:t>
      </w:r>
    </w:p>
    <w:p w:rsidR="0096045C" w:rsidRPr="00B40A96" w:rsidRDefault="0096045C" w:rsidP="0096045C">
      <w:pPr>
        <w:pStyle w:val="CollegeDegree"/>
        <w:rPr>
          <w:rStyle w:val="JobChar"/>
        </w:rPr>
      </w:pPr>
    </w:p>
    <w:p w:rsidR="006B2203" w:rsidRDefault="006B2203" w:rsidP="006B2203">
      <w:pPr>
        <w:pStyle w:val="CategoryHeading"/>
        <w:rPr>
          <w:rFonts w:eastAsia="MS Mincho"/>
        </w:rPr>
      </w:pPr>
      <w:r>
        <w:rPr>
          <w:rFonts w:eastAsia="MS Mincho"/>
        </w:rPr>
        <w:t>Education &amp; Certifications</w:t>
      </w:r>
    </w:p>
    <w:p w:rsidR="006B2203" w:rsidRDefault="006B2203" w:rsidP="006B2203">
      <w:pPr>
        <w:pStyle w:val="Heading2"/>
        <w:rPr>
          <w:szCs w:val="21"/>
        </w:rPr>
      </w:pPr>
      <w:r>
        <w:rPr>
          <w:rStyle w:val="Employer"/>
        </w:rPr>
        <w:t>Indira gandhi open university</w:t>
      </w:r>
      <w:r>
        <w:rPr>
          <w:szCs w:val="21"/>
        </w:rPr>
        <w:t xml:space="preserve"> — Ahmedabad, Gujarat, India</w:t>
      </w:r>
    </w:p>
    <w:p w:rsidR="006B2203" w:rsidRDefault="006B2203" w:rsidP="006B2203">
      <w:pPr>
        <w:pStyle w:val="CollegeDegree"/>
        <w:rPr>
          <w:rStyle w:val="JobChar"/>
        </w:rPr>
      </w:pPr>
      <w:r>
        <w:rPr>
          <w:rStyle w:val="JobChar"/>
        </w:rPr>
        <w:t>Master in Computer Application (MCA), study project in Java, 2008</w:t>
      </w:r>
    </w:p>
    <w:p w:rsidR="006B2203" w:rsidRDefault="006B2203" w:rsidP="006B2203">
      <w:pPr>
        <w:pStyle w:val="Job"/>
      </w:pPr>
      <w:r>
        <w:rPr>
          <w:rStyle w:val="JobTitle"/>
        </w:rPr>
        <w:t>Activities</w:t>
      </w:r>
      <w:r>
        <w:t>: Taught concurrently during college to BCA students and professional.</w:t>
      </w:r>
    </w:p>
    <w:p w:rsidR="006B2203" w:rsidRDefault="006B2203" w:rsidP="006B2203">
      <w:pPr>
        <w:pStyle w:val="Heading2"/>
        <w:rPr>
          <w:szCs w:val="21"/>
        </w:rPr>
      </w:pPr>
      <w:r>
        <w:rPr>
          <w:rStyle w:val="Employer"/>
        </w:rPr>
        <w:t>Gujarat university</w:t>
      </w:r>
      <w:r>
        <w:rPr>
          <w:szCs w:val="21"/>
        </w:rPr>
        <w:t xml:space="preserve"> — Ahmedabad, Gujarat, India</w:t>
      </w:r>
    </w:p>
    <w:p w:rsidR="006B2203" w:rsidRDefault="006B2203" w:rsidP="006B2203">
      <w:pPr>
        <w:pStyle w:val="CollegeDegree"/>
        <w:rPr>
          <w:rStyle w:val="JobChar"/>
        </w:rPr>
      </w:pPr>
      <w:r>
        <w:rPr>
          <w:rStyle w:val="JobChar"/>
        </w:rPr>
        <w:t>Bachelor of Commerce (BCom.), in Accountancy, 2002</w:t>
      </w:r>
    </w:p>
    <w:p w:rsidR="006B2203" w:rsidRDefault="006B2203" w:rsidP="006B2203">
      <w:pPr>
        <w:pStyle w:val="Heading2"/>
        <w:rPr>
          <w:rStyle w:val="Employer"/>
        </w:rPr>
      </w:pPr>
    </w:p>
    <w:p w:rsidR="006B2203" w:rsidRDefault="006B2203" w:rsidP="006B2203">
      <w:pPr>
        <w:pStyle w:val="Heading2"/>
        <w:rPr>
          <w:szCs w:val="21"/>
        </w:rPr>
      </w:pPr>
      <w:r>
        <w:rPr>
          <w:rStyle w:val="Employer"/>
        </w:rPr>
        <w:t>cmc ltd.</w:t>
      </w:r>
      <w:r>
        <w:rPr>
          <w:szCs w:val="21"/>
        </w:rPr>
        <w:t xml:space="preserve"> — Ahmedabad, Gujarat, India</w:t>
      </w:r>
    </w:p>
    <w:p w:rsidR="006B2203" w:rsidRDefault="006B2203" w:rsidP="006B2203">
      <w:pPr>
        <w:pStyle w:val="BulletedList"/>
        <w:numPr>
          <w:ilvl w:val="0"/>
          <w:numId w:val="0"/>
        </w:numPr>
        <w:ind w:left="360" w:hanging="360"/>
      </w:pPr>
      <w:r>
        <w:rPr>
          <w:rStyle w:val="JobChar"/>
        </w:rPr>
        <w:t>Diploma in Advanced Software Technology, study project in C, 2003</w:t>
      </w:r>
    </w:p>
    <w:p w:rsidR="00B40A96" w:rsidRPr="00B40A96" w:rsidRDefault="00B40A96" w:rsidP="00B40A96">
      <w:pPr>
        <w:pStyle w:val="CollegeDegree"/>
        <w:rPr>
          <w:rStyle w:val="JobChar"/>
        </w:rPr>
      </w:pPr>
    </w:p>
    <w:p w:rsidR="005D674B" w:rsidRDefault="00DA39F8">
      <w:pPr>
        <w:pStyle w:val="CategoryHeading"/>
        <w:rPr>
          <w:rFonts w:eastAsia="MS Mincho"/>
        </w:rPr>
      </w:pPr>
      <w:r>
        <w:rPr>
          <w:rFonts w:eastAsia="MS Mincho"/>
        </w:rPr>
        <w:t>Of Note</w:t>
      </w:r>
    </w:p>
    <w:p w:rsidR="005D674B" w:rsidRDefault="00DA39F8">
      <w:pPr>
        <w:pStyle w:val="Heading4"/>
      </w:pPr>
      <w:r>
        <w:t>Professional Development:</w:t>
      </w:r>
    </w:p>
    <w:p w:rsidR="005D674B" w:rsidRDefault="00F32C2F">
      <w:pPr>
        <w:pStyle w:val="BulletedList"/>
      </w:pPr>
      <w:r>
        <w:t xml:space="preserve">Attended </w:t>
      </w:r>
      <w:r w:rsidRPr="00F32C2F">
        <w:t>Workshop on Business Analyst (32 CDUs)</w:t>
      </w:r>
      <w:r>
        <w:t>, I</w:t>
      </w:r>
      <w:r w:rsidRPr="00F32C2F">
        <w:t>IBA, EEP, Bangalore.</w:t>
      </w:r>
    </w:p>
    <w:p w:rsidR="00F32C2F" w:rsidRDefault="00F32C2F" w:rsidP="00F32C2F">
      <w:pPr>
        <w:pStyle w:val="BulletedList"/>
      </w:pPr>
      <w:r>
        <w:t>Certificate in Developing Enterprise Application &amp; Web Services Using J2EE Technologies from NIIT Ltd.</w:t>
      </w:r>
    </w:p>
    <w:p w:rsidR="00F32C2F" w:rsidRDefault="00F32C2F" w:rsidP="00F32C2F">
      <w:pPr>
        <w:pStyle w:val="BulletedList"/>
      </w:pPr>
      <w:r>
        <w:t>Brain Bench Certification in OO concepts         (Transcript ID:  7681134)</w:t>
      </w:r>
    </w:p>
    <w:p w:rsidR="00F32C2F" w:rsidRDefault="00F32C2F" w:rsidP="00F32C2F">
      <w:pPr>
        <w:pStyle w:val="BulletedList"/>
      </w:pPr>
      <w:r>
        <w:t>Brain Bench Certification in Java 2 Foundation (Transcript ID:  7681134)</w:t>
      </w:r>
    </w:p>
    <w:p w:rsidR="005D674B" w:rsidRDefault="00F32C2F">
      <w:pPr>
        <w:pStyle w:val="Heading4"/>
      </w:pPr>
      <w:r>
        <w:t>Other Details</w:t>
      </w:r>
      <w:r w:rsidR="00DA39F8">
        <w:t>:</w:t>
      </w:r>
    </w:p>
    <w:p w:rsidR="0039307B" w:rsidRDefault="0039307B" w:rsidP="0039307B">
      <w:pPr>
        <w:pStyle w:val="BulletedList"/>
      </w:pPr>
      <w:r>
        <w:t>Date of Birth               June 4th 1981</w:t>
      </w:r>
    </w:p>
    <w:p w:rsidR="0039307B" w:rsidRDefault="0039307B" w:rsidP="0039307B">
      <w:pPr>
        <w:pStyle w:val="BulletedList"/>
      </w:pPr>
      <w:r>
        <w:t>Nationality                  Indian</w:t>
      </w:r>
    </w:p>
    <w:p w:rsidR="0039307B" w:rsidRDefault="0039307B" w:rsidP="0039307B">
      <w:pPr>
        <w:pStyle w:val="BulletedList"/>
      </w:pPr>
      <w:r>
        <w:t>Willing to Relocate      Yes</w:t>
      </w:r>
    </w:p>
    <w:p w:rsidR="0039307B" w:rsidRDefault="0039307B" w:rsidP="0039307B">
      <w:pPr>
        <w:pStyle w:val="BulletedList"/>
      </w:pPr>
      <w:r>
        <w:t xml:space="preserve">Languages Known      English, Hindi, Gujarati    </w:t>
      </w:r>
    </w:p>
    <w:p w:rsidR="005D674B" w:rsidRDefault="00C74C1D" w:rsidP="0039307B">
      <w:pPr>
        <w:pStyle w:val="BulletedList"/>
      </w:pPr>
      <w:r>
        <w:t xml:space="preserve">Hobbies                      </w:t>
      </w:r>
      <w:r w:rsidR="0039307B">
        <w:t>Music, reading, painting.</w:t>
      </w:r>
    </w:p>
    <w:sectPr w:rsidR="005D674B" w:rsidSect="005D674B">
      <w:headerReference w:type="default" r:id="rId9"/>
      <w:footerReference w:type="default" r:id="rId10"/>
      <w:footerReference w:type="first" r:id="rId11"/>
      <w:pgSz w:w="12240" w:h="15840" w:code="1"/>
      <w:pgMar w:top="864" w:right="1152" w:bottom="720" w:left="1152"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53B" w:rsidRDefault="001F053B">
      <w:r>
        <w:separator/>
      </w:r>
    </w:p>
  </w:endnote>
  <w:endnote w:type="continuationSeparator" w:id="0">
    <w:p w:rsidR="001F053B" w:rsidRDefault="001F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74B" w:rsidRDefault="005D674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74B" w:rsidRDefault="005D674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53B" w:rsidRDefault="001F053B">
      <w:r>
        <w:separator/>
      </w:r>
    </w:p>
  </w:footnote>
  <w:footnote w:type="continuationSeparator" w:id="0">
    <w:p w:rsidR="001F053B" w:rsidRDefault="001F0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33"/>
      <w:gridCol w:w="5703"/>
    </w:tblGrid>
    <w:tr w:rsidR="005D674B">
      <w:tc>
        <w:tcPr>
          <w:tcW w:w="4302" w:type="dxa"/>
          <w:vAlign w:val="bottom"/>
        </w:tcPr>
        <w:p w:rsidR="005D674B" w:rsidRDefault="005D674B">
          <w:pPr>
            <w:pStyle w:val="Name-Header"/>
          </w:pPr>
        </w:p>
      </w:tc>
      <w:tc>
        <w:tcPr>
          <w:tcW w:w="5790" w:type="dxa"/>
          <w:vAlign w:val="bottom"/>
        </w:tcPr>
        <w:p w:rsidR="005D674B" w:rsidRDefault="00DA39F8">
          <w:pPr>
            <w:autoSpaceDE w:val="0"/>
            <w:autoSpaceDN w:val="0"/>
            <w:adjustRightInd w:val="0"/>
            <w:spacing w:before="120"/>
            <w:jc w:val="right"/>
            <w:rPr>
              <w:sz w:val="19"/>
              <w:szCs w:val="19"/>
            </w:rPr>
          </w:pPr>
          <w:r>
            <w:rPr>
              <w:rFonts w:eastAsia="MS Mincho" w:cs="Arial"/>
              <w:sz w:val="14"/>
            </w:rPr>
            <w:sym w:font="Wingdings" w:char="F06E"/>
          </w:r>
          <w:r>
            <w:rPr>
              <w:sz w:val="19"/>
              <w:szCs w:val="19"/>
            </w:rPr>
            <w:t xml:space="preserve">  </w:t>
          </w:r>
          <w:r>
            <w:rPr>
              <w:rStyle w:val="PageNumber"/>
            </w:rPr>
            <w:t xml:space="preserve">Page </w:t>
          </w:r>
          <w:r w:rsidR="003F7A7D">
            <w:rPr>
              <w:rStyle w:val="PageNumber"/>
            </w:rPr>
            <w:fldChar w:fldCharType="begin"/>
          </w:r>
          <w:r>
            <w:rPr>
              <w:rStyle w:val="PageNumber"/>
            </w:rPr>
            <w:instrText xml:space="preserve"> PAGE </w:instrText>
          </w:r>
          <w:r w:rsidR="003F7A7D">
            <w:rPr>
              <w:rStyle w:val="PageNumber"/>
            </w:rPr>
            <w:fldChar w:fldCharType="separate"/>
          </w:r>
          <w:r w:rsidR="00DD4D13">
            <w:rPr>
              <w:rStyle w:val="PageNumber"/>
              <w:noProof/>
            </w:rPr>
            <w:t>2</w:t>
          </w:r>
          <w:r w:rsidR="003F7A7D">
            <w:rPr>
              <w:rStyle w:val="PageNumber"/>
            </w:rPr>
            <w:fldChar w:fldCharType="end"/>
          </w:r>
        </w:p>
      </w:tc>
    </w:tr>
  </w:tbl>
  <w:p w:rsidR="005D674B" w:rsidRDefault="005D674B" w:rsidP="008512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65895A4"/>
    <w:lvl w:ilvl="0">
      <w:start w:val="1"/>
      <w:numFmt w:val="decimal"/>
      <w:lvlText w:val="%1."/>
      <w:lvlJc w:val="left"/>
      <w:pPr>
        <w:tabs>
          <w:tab w:val="num" w:pos="1800"/>
        </w:tabs>
        <w:ind w:left="1800" w:hanging="360"/>
      </w:pPr>
    </w:lvl>
  </w:abstractNum>
  <w:abstractNum w:abstractNumId="1">
    <w:nsid w:val="FFFFFF7D"/>
    <w:multiLevelType w:val="singleLevel"/>
    <w:tmpl w:val="962ECA24"/>
    <w:lvl w:ilvl="0">
      <w:start w:val="1"/>
      <w:numFmt w:val="decimal"/>
      <w:lvlText w:val="%1."/>
      <w:lvlJc w:val="left"/>
      <w:pPr>
        <w:tabs>
          <w:tab w:val="num" w:pos="1440"/>
        </w:tabs>
        <w:ind w:left="1440" w:hanging="360"/>
      </w:pPr>
    </w:lvl>
  </w:abstractNum>
  <w:abstractNum w:abstractNumId="2">
    <w:nsid w:val="FFFFFF7E"/>
    <w:multiLevelType w:val="singleLevel"/>
    <w:tmpl w:val="5AA6162A"/>
    <w:lvl w:ilvl="0">
      <w:start w:val="1"/>
      <w:numFmt w:val="decimal"/>
      <w:lvlText w:val="%1."/>
      <w:lvlJc w:val="left"/>
      <w:pPr>
        <w:tabs>
          <w:tab w:val="num" w:pos="1080"/>
        </w:tabs>
        <w:ind w:left="1080" w:hanging="360"/>
      </w:pPr>
    </w:lvl>
  </w:abstractNum>
  <w:abstractNum w:abstractNumId="3">
    <w:nsid w:val="FFFFFF7F"/>
    <w:multiLevelType w:val="singleLevel"/>
    <w:tmpl w:val="18F4BFEC"/>
    <w:lvl w:ilvl="0">
      <w:start w:val="1"/>
      <w:numFmt w:val="decimal"/>
      <w:lvlText w:val="%1."/>
      <w:lvlJc w:val="left"/>
      <w:pPr>
        <w:tabs>
          <w:tab w:val="num" w:pos="720"/>
        </w:tabs>
        <w:ind w:left="720" w:hanging="360"/>
      </w:pPr>
    </w:lvl>
  </w:abstractNum>
  <w:abstractNum w:abstractNumId="4">
    <w:nsid w:val="FFFFFF80"/>
    <w:multiLevelType w:val="singleLevel"/>
    <w:tmpl w:val="F2EAAF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EE27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71AAA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626F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72A9148"/>
    <w:lvl w:ilvl="0">
      <w:start w:val="1"/>
      <w:numFmt w:val="decimal"/>
      <w:lvlText w:val="%1."/>
      <w:lvlJc w:val="left"/>
      <w:pPr>
        <w:tabs>
          <w:tab w:val="num" w:pos="360"/>
        </w:tabs>
        <w:ind w:left="360" w:hanging="360"/>
      </w:pPr>
    </w:lvl>
  </w:abstractNum>
  <w:abstractNum w:abstractNumId="9">
    <w:nsid w:val="FFFFFF89"/>
    <w:multiLevelType w:val="singleLevel"/>
    <w:tmpl w:val="A3C2FB1A"/>
    <w:lvl w:ilvl="0">
      <w:start w:val="1"/>
      <w:numFmt w:val="bullet"/>
      <w:lvlText w:val=""/>
      <w:lvlJc w:val="left"/>
      <w:pPr>
        <w:tabs>
          <w:tab w:val="num" w:pos="360"/>
        </w:tabs>
        <w:ind w:left="360" w:hanging="360"/>
      </w:pPr>
      <w:rPr>
        <w:rFonts w:ascii="Symbol" w:hAnsi="Symbol" w:hint="default"/>
      </w:rPr>
    </w:lvl>
  </w:abstractNum>
  <w:abstractNum w:abstractNumId="10">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E6B52C6"/>
    <w:multiLevelType w:val="hybridMultilevel"/>
    <w:tmpl w:val="68842F08"/>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E85B1F"/>
    <w:multiLevelType w:val="hybridMultilevel"/>
    <w:tmpl w:val="E434561C"/>
    <w:lvl w:ilvl="0" w:tplc="E5E63C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C173BD"/>
    <w:multiLevelType w:val="hybridMultilevel"/>
    <w:tmpl w:val="BE02C5F0"/>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B13635"/>
    <w:multiLevelType w:val="hybridMultilevel"/>
    <w:tmpl w:val="B9F0DB20"/>
    <w:lvl w:ilvl="0" w:tplc="04090009">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604583"/>
    <w:multiLevelType w:val="hybridMultilevel"/>
    <w:tmpl w:val="F104B15A"/>
    <w:lvl w:ilvl="0" w:tplc="3078C05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141614"/>
    <w:multiLevelType w:val="hybridMultilevel"/>
    <w:tmpl w:val="6A28028A"/>
    <w:lvl w:ilvl="0" w:tplc="6988EE14">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E5A2F"/>
    <w:multiLevelType w:val="multilevel"/>
    <w:tmpl w:val="785E1D3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D25ADC"/>
    <w:multiLevelType w:val="hybridMultilevel"/>
    <w:tmpl w:val="89AADB5E"/>
    <w:lvl w:ilvl="0" w:tplc="5BD0C248">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47618C"/>
    <w:multiLevelType w:val="hybridMultilevel"/>
    <w:tmpl w:val="FDFAF186"/>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EB35AD"/>
    <w:multiLevelType w:val="hybridMultilevel"/>
    <w:tmpl w:val="F0DE170E"/>
    <w:lvl w:ilvl="0" w:tplc="D79ABB7A">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FD6567"/>
    <w:multiLevelType w:val="multilevel"/>
    <w:tmpl w:val="7ED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98585B"/>
    <w:multiLevelType w:val="hybridMultilevel"/>
    <w:tmpl w:val="EC5AC1E2"/>
    <w:lvl w:ilvl="0" w:tplc="AC9C578A">
      <w:start w:val="1"/>
      <w:numFmt w:val="bullet"/>
      <w:lvlText w:val=""/>
      <w:lvlJc w:val="left"/>
      <w:pPr>
        <w:tabs>
          <w:tab w:val="num" w:pos="792"/>
        </w:tabs>
        <w:ind w:left="79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7"/>
  </w:num>
  <w:num w:numId="3">
    <w:abstractNumId w:val="11"/>
  </w:num>
  <w:num w:numId="4">
    <w:abstractNumId w:val="37"/>
  </w:num>
  <w:num w:numId="5">
    <w:abstractNumId w:val="25"/>
  </w:num>
  <w:num w:numId="6">
    <w:abstractNumId w:val="23"/>
  </w:num>
  <w:num w:numId="7">
    <w:abstractNumId w:val="10"/>
  </w:num>
  <w:num w:numId="8">
    <w:abstractNumId w:val="20"/>
  </w:num>
  <w:num w:numId="9">
    <w:abstractNumId w:val="14"/>
  </w:num>
  <w:num w:numId="10">
    <w:abstractNumId w:val="18"/>
  </w:num>
  <w:num w:numId="11">
    <w:abstractNumId w:val="21"/>
  </w:num>
  <w:num w:numId="12">
    <w:abstractNumId w:val="30"/>
  </w:num>
  <w:num w:numId="13">
    <w:abstractNumId w:val="36"/>
  </w:num>
  <w:num w:numId="14">
    <w:abstractNumId w:val="27"/>
  </w:num>
  <w:num w:numId="15">
    <w:abstractNumId w:val="33"/>
  </w:num>
  <w:num w:numId="16">
    <w:abstractNumId w:val="34"/>
  </w:num>
  <w:num w:numId="17">
    <w:abstractNumId w:val="29"/>
  </w:num>
  <w:num w:numId="18">
    <w:abstractNumId w:val="26"/>
  </w:num>
  <w:num w:numId="19">
    <w:abstractNumId w:val="35"/>
  </w:num>
  <w:num w:numId="20">
    <w:abstractNumId w:val="19"/>
  </w:num>
  <w:num w:numId="21">
    <w:abstractNumId w:val="13"/>
  </w:num>
  <w:num w:numId="22">
    <w:abstractNumId w:val="22"/>
  </w:num>
  <w:num w:numId="23">
    <w:abstractNumId w:val="32"/>
  </w:num>
  <w:num w:numId="24">
    <w:abstractNumId w:val="16"/>
  </w:num>
  <w:num w:numId="25">
    <w:abstractNumId w:val="12"/>
  </w:num>
  <w:num w:numId="26">
    <w:abstractNumId w:val="31"/>
  </w:num>
  <w:num w:numId="27">
    <w:abstractNumId w:val="15"/>
  </w:num>
  <w:num w:numId="28">
    <w:abstractNumId w:val="24"/>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displayBackgroundShap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9B"/>
    <w:rsid w:val="00066CC8"/>
    <w:rsid w:val="000719B7"/>
    <w:rsid w:val="00091545"/>
    <w:rsid w:val="00101C3D"/>
    <w:rsid w:val="00117A26"/>
    <w:rsid w:val="001265EF"/>
    <w:rsid w:val="001369CC"/>
    <w:rsid w:val="00151694"/>
    <w:rsid w:val="001F053B"/>
    <w:rsid w:val="00211130"/>
    <w:rsid w:val="00327548"/>
    <w:rsid w:val="003647D4"/>
    <w:rsid w:val="003823DF"/>
    <w:rsid w:val="0039307B"/>
    <w:rsid w:val="003A0505"/>
    <w:rsid w:val="003A18A8"/>
    <w:rsid w:val="003F7A7D"/>
    <w:rsid w:val="004C43AA"/>
    <w:rsid w:val="004D7D32"/>
    <w:rsid w:val="005132CA"/>
    <w:rsid w:val="005C117B"/>
    <w:rsid w:val="005C7A3B"/>
    <w:rsid w:val="005D539B"/>
    <w:rsid w:val="005D674B"/>
    <w:rsid w:val="005E7F76"/>
    <w:rsid w:val="00631215"/>
    <w:rsid w:val="00642F5C"/>
    <w:rsid w:val="00654BA6"/>
    <w:rsid w:val="00657CE1"/>
    <w:rsid w:val="006646E4"/>
    <w:rsid w:val="00685DFF"/>
    <w:rsid w:val="006966D4"/>
    <w:rsid w:val="006B2203"/>
    <w:rsid w:val="0071133D"/>
    <w:rsid w:val="0072049B"/>
    <w:rsid w:val="00725713"/>
    <w:rsid w:val="007C0073"/>
    <w:rsid w:val="0081272B"/>
    <w:rsid w:val="008135EB"/>
    <w:rsid w:val="00851245"/>
    <w:rsid w:val="008908FA"/>
    <w:rsid w:val="0096045C"/>
    <w:rsid w:val="009D2C59"/>
    <w:rsid w:val="00B00C1E"/>
    <w:rsid w:val="00B40A96"/>
    <w:rsid w:val="00B53D3E"/>
    <w:rsid w:val="00B6051C"/>
    <w:rsid w:val="00B614BB"/>
    <w:rsid w:val="00BB4B21"/>
    <w:rsid w:val="00BC327C"/>
    <w:rsid w:val="00C5211F"/>
    <w:rsid w:val="00C72E75"/>
    <w:rsid w:val="00C74C1D"/>
    <w:rsid w:val="00C84F5A"/>
    <w:rsid w:val="00CE297C"/>
    <w:rsid w:val="00D674DA"/>
    <w:rsid w:val="00DA39F8"/>
    <w:rsid w:val="00DD4D13"/>
    <w:rsid w:val="00F32C2F"/>
    <w:rsid w:val="00F54303"/>
    <w:rsid w:val="00F559E0"/>
    <w:rsid w:val="00F638CB"/>
    <w:rsid w:val="00FC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245"/>
    <w:rPr>
      <w:rFonts w:asciiTheme="majorHAnsi" w:hAnsiTheme="majorHAnsi"/>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rFonts w:asciiTheme="minorHAnsi" w:hAnsiTheme="minorHAnsi"/>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rFonts w:asciiTheme="minorHAnsi" w:hAnsiTheme="minorHAnsi"/>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rFonts w:asciiTheme="minorHAnsi" w:hAnsiTheme="minorHAnsi"/>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customStyle="1" w:styleId="BalloonTextChar">
    <w:name w:val="Balloon Text Char"/>
    <w:basedOn w:val="DefaultParagraphFont"/>
    <w:link w:val="BalloonText"/>
    <w:rsid w:val="00BB4B21"/>
    <w:rPr>
      <w:rFonts w:ascii="Tahoma" w:hAnsi="Tahoma" w:cs="Tahoma"/>
      <w:sz w:val="16"/>
      <w:szCs w:val="16"/>
    </w:rPr>
  </w:style>
  <w:style w:type="table" w:styleId="TableGrid">
    <w:name w:val="Table Grid"/>
    <w:basedOn w:val="TableNormal"/>
    <w:rsid w:val="005D6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245"/>
    <w:pPr>
      <w:tabs>
        <w:tab w:val="center" w:pos="4680"/>
        <w:tab w:val="right" w:pos="9360"/>
      </w:tabs>
    </w:pPr>
    <w:rPr>
      <w:rFonts w:asciiTheme="minorHAnsi" w:hAnsiTheme="minorHAnsi"/>
    </w:rPr>
  </w:style>
  <w:style w:type="character" w:customStyle="1" w:styleId="HeaderChar">
    <w:name w:val="Header Char"/>
    <w:basedOn w:val="DefaultParagraphFont"/>
    <w:link w:val="Header"/>
    <w:rsid w:val="00851245"/>
    <w:rPr>
      <w:rFonts w:asciiTheme="minorHAnsi" w:hAnsiTheme="minorHAnsi"/>
      <w:sz w:val="24"/>
      <w:szCs w:val="24"/>
    </w:rPr>
  </w:style>
  <w:style w:type="paragraph" w:styleId="Footer">
    <w:name w:val="footer"/>
    <w:basedOn w:val="Normal"/>
    <w:link w:val="FooterChar"/>
    <w:rsid w:val="00851245"/>
    <w:pPr>
      <w:tabs>
        <w:tab w:val="center" w:pos="4680"/>
        <w:tab w:val="right" w:pos="9360"/>
      </w:tabs>
    </w:pPr>
    <w:rPr>
      <w:rFonts w:asciiTheme="minorHAnsi" w:hAnsiTheme="minorHAnsi"/>
    </w:rPr>
  </w:style>
  <w:style w:type="character" w:customStyle="1" w:styleId="FooterChar">
    <w:name w:val="Footer Char"/>
    <w:basedOn w:val="DefaultParagraphFont"/>
    <w:link w:val="Footer"/>
    <w:rsid w:val="00851245"/>
    <w:rPr>
      <w:rFonts w:asciiTheme="minorHAnsi" w:hAnsiTheme="minorHAnsi"/>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Theme="minorHAnsi" w:hAnsiTheme="minorHAnsi"/>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851245"/>
    <w:rPr>
      <w:rFonts w:asciiTheme="minorHAnsi" w:hAnsiTheme="minorHAnsi"/>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24"/>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basedOn w:val="DefaultParagraphFont"/>
    <w:rsid w:val="005D674B"/>
    <w:rPr>
      <w:bCs/>
      <w:caps/>
      <w:sz w:val="21"/>
    </w:rPr>
  </w:style>
  <w:style w:type="character" w:customStyle="1" w:styleId="Heading4Char">
    <w:name w:val="Heading 4 Char"/>
    <w:basedOn w:val="DefaultParagraphFont"/>
    <w:link w:val="Heading4"/>
    <w:rsid w:val="00851245"/>
    <w:rPr>
      <w:rFonts w:asciiTheme="minorHAnsi" w:hAnsiTheme="minorHAnsi"/>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basedOn w:val="DefaultParagraphFont"/>
    <w:link w:val="Job"/>
    <w:rsid w:val="00851245"/>
    <w:rPr>
      <w:rFonts w:asciiTheme="minorHAnsi" w:hAnsiTheme="minorHAnsi"/>
      <w:sz w:val="19"/>
      <w:szCs w:val="19"/>
    </w:rPr>
  </w:style>
  <w:style w:type="character" w:customStyle="1" w:styleId="JobTitle">
    <w:name w:val="Job Title"/>
    <w:basedOn w:val="DefaultParagraphFont"/>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basedOn w:val="ContactInfoChar"/>
    <w:rsid w:val="00851245"/>
    <w:rPr>
      <w:rFonts w:asciiTheme="minorHAnsi" w:hAnsiTheme="minorHAnsi"/>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character" w:styleId="Hyperlink">
    <w:name w:val="Hyperlink"/>
    <w:basedOn w:val="DefaultParagraphFont"/>
    <w:rsid w:val="005D53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ajalshah@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MN_HRGeneralistResume</Template>
  <TotalTime>0</TotalTime>
  <Pages>5</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13928</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3</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2009-08-18T20:02:00Z</cp:lastPrinted>
  <dcterms:created xsi:type="dcterms:W3CDTF">2023-01-16T16:42:00Z</dcterms:created>
  <dcterms:modified xsi:type="dcterms:W3CDTF">2023-01-16T16:42:00Z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TC010362221</vt:lpwstr>
  </property>
</Properties>
</file>