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AB53" w14:textId="77777777" w:rsidR="00D453C7" w:rsidRPr="006D666A" w:rsidRDefault="00D453C7"/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811"/>
        <w:gridCol w:w="4812"/>
      </w:tblGrid>
      <w:tr w:rsidR="00826945" w:rsidRPr="006D666A" w14:paraId="17BC2C4D" w14:textId="77777777" w:rsidTr="00F16DC5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666C83" w14:textId="77777777" w:rsidR="00DF77B5" w:rsidRDefault="00DF77B5" w:rsidP="00F16DC5">
            <w:pPr>
              <w:spacing w:after="20"/>
              <w:ind w:left="-108"/>
              <w:rPr>
                <w:b/>
              </w:rPr>
            </w:pPr>
            <w:r>
              <w:rPr>
                <w:b/>
              </w:rPr>
              <w:t>Divya P</w:t>
            </w:r>
          </w:p>
          <w:p w14:paraId="535DC3DE" w14:textId="374499DB" w:rsidR="00826945" w:rsidRPr="006D666A" w:rsidRDefault="00176C17" w:rsidP="00F16DC5">
            <w:pPr>
              <w:spacing w:after="20"/>
              <w:ind w:left="-108"/>
              <w:rPr>
                <w:rStyle w:val="Hyperlink"/>
              </w:rPr>
            </w:pPr>
            <w:r w:rsidRPr="006D666A">
              <w:rPr>
                <w:b/>
              </w:rPr>
              <w:t>Email:</w:t>
            </w:r>
            <w:r w:rsidRPr="006D6741">
              <w:rPr>
                <w:rFonts w:ascii="Verdana" w:hAnsi="Verdana"/>
                <w:color w:val="0000FF"/>
                <w:sz w:val="20"/>
                <w:szCs w:val="20"/>
              </w:rPr>
              <w:t xml:space="preserve"> divyalaxmi91@gmail.com</w:t>
            </w:r>
            <w:r w:rsidR="00DF77B5">
              <w:rPr>
                <w:rFonts w:ascii="Verdana" w:hAnsi="Verdana"/>
                <w:i/>
                <w:color w:val="0000FF"/>
                <w:sz w:val="20"/>
                <w:szCs w:val="20"/>
              </w:rPr>
              <w:tab/>
            </w:r>
          </w:p>
          <w:p w14:paraId="4F2FF33D" w14:textId="4E734E8B" w:rsidR="00D453C7" w:rsidRPr="006D666A" w:rsidRDefault="00644BC3" w:rsidP="00324869">
            <w:pPr>
              <w:spacing w:after="20"/>
              <w:ind w:left="-108"/>
              <w:rPr>
                <w:b/>
              </w:rPr>
            </w:pPr>
            <w:r>
              <w:rPr>
                <w:b/>
              </w:rPr>
              <w:t>Mobile</w:t>
            </w:r>
            <w:r w:rsidR="00D07CFA" w:rsidRPr="001723F6">
              <w:rPr>
                <w:b/>
              </w:rPr>
              <w:t>:</w:t>
            </w:r>
            <w:r w:rsidR="00786120">
              <w:t>7207630158</w:t>
            </w:r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9351F5" w14:textId="77777777" w:rsidR="00826945" w:rsidRPr="006D666A" w:rsidRDefault="00826945" w:rsidP="00F16DC5">
            <w:pPr>
              <w:spacing w:after="20"/>
              <w:jc w:val="right"/>
              <w:rPr>
                <w:b/>
              </w:rPr>
            </w:pPr>
          </w:p>
        </w:tc>
      </w:tr>
    </w:tbl>
    <w:p w14:paraId="03EA4A78" w14:textId="77777777" w:rsidR="00786120" w:rsidRDefault="00786120" w:rsidP="00826945">
      <w:pPr>
        <w:rPr>
          <w:b/>
        </w:rPr>
      </w:pPr>
    </w:p>
    <w:p w14:paraId="718AA78C" w14:textId="2351605B" w:rsidR="00826945" w:rsidRPr="00DF77B5" w:rsidRDefault="00826945" w:rsidP="00826945">
      <w:pPr>
        <w:rPr>
          <w:b/>
          <w:u w:val="double"/>
        </w:rPr>
      </w:pPr>
      <w:r w:rsidRPr="00DF77B5">
        <w:rPr>
          <w:b/>
          <w:u w:val="double"/>
        </w:rPr>
        <w:t>Career Objective</w:t>
      </w:r>
    </w:p>
    <w:p w14:paraId="6F4A986C" w14:textId="77777777" w:rsidR="00DF77B5" w:rsidRPr="006D666A" w:rsidRDefault="00DF77B5" w:rsidP="00826945">
      <w:pPr>
        <w:rPr>
          <w:b/>
        </w:rPr>
      </w:pPr>
    </w:p>
    <w:p w14:paraId="1BC65D19" w14:textId="77777777" w:rsidR="00DF77B5" w:rsidRPr="00503CFB" w:rsidRDefault="00DF77B5" w:rsidP="00DF77B5">
      <w:pPr>
        <w:spacing w:line="360" w:lineRule="auto"/>
        <w:ind w:left="-181" w:firstLine="720"/>
        <w:jc w:val="both"/>
        <w:rPr>
          <w:sz w:val="22"/>
          <w:szCs w:val="22"/>
        </w:rPr>
      </w:pPr>
      <w:r w:rsidRPr="00503CFB">
        <w:rPr>
          <w:sz w:val="22"/>
          <w:szCs w:val="22"/>
        </w:rPr>
        <w:t>To seek a challenging position in a reputed organization where my technical, analytical and communication skills can be put in for the accomplishment of organization’s goals and its Continuous improvement.</w:t>
      </w:r>
    </w:p>
    <w:p w14:paraId="774D9EBB" w14:textId="77777777" w:rsidR="00503CFB" w:rsidRDefault="00503CFB" w:rsidP="002B774D">
      <w:pPr>
        <w:rPr>
          <w:b/>
        </w:rPr>
      </w:pPr>
    </w:p>
    <w:p w14:paraId="0A4FEEB3" w14:textId="3FB0A8EF" w:rsidR="002B774D" w:rsidRDefault="002B774D" w:rsidP="002B774D">
      <w:pPr>
        <w:rPr>
          <w:b/>
        </w:rPr>
      </w:pPr>
      <w:r>
        <w:rPr>
          <w:b/>
        </w:rPr>
        <w:t xml:space="preserve">Professional Experience </w:t>
      </w:r>
    </w:p>
    <w:p w14:paraId="3785086B" w14:textId="77777777" w:rsidR="002B774D" w:rsidRPr="006D666A" w:rsidRDefault="002B774D" w:rsidP="002B774D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 w14:paraId="05A0BDFA" w14:textId="290B87E3" w:rsidR="00826945" w:rsidRDefault="00826945" w:rsidP="00826945">
      <w:pPr>
        <w:rPr>
          <w:b/>
        </w:rPr>
      </w:pPr>
    </w:p>
    <w:p w14:paraId="3A68CBA2" w14:textId="5E4A7F1C" w:rsidR="00FF737E" w:rsidRPr="00FF737E" w:rsidRDefault="00FF737E" w:rsidP="00FF737E">
      <w:pPr>
        <w:spacing w:line="273" w:lineRule="exact"/>
        <w:ind w:left="140"/>
      </w:pPr>
      <w:r w:rsidRPr="00FF737E">
        <w:rPr>
          <w:b/>
          <w:u w:val="thick"/>
        </w:rPr>
        <w:t>Capgemini</w:t>
      </w:r>
      <w:r>
        <w:rPr>
          <w:b/>
        </w:rPr>
        <w:t xml:space="preserve">: </w:t>
      </w:r>
      <w:r w:rsidRPr="00FF737E">
        <w:t>(17th Mar 2022 –</w:t>
      </w:r>
      <w:r w:rsidR="0021342D">
        <w:t xml:space="preserve"> May 2023</w:t>
      </w:r>
      <w:r w:rsidRPr="00FF737E">
        <w:t>)</w:t>
      </w:r>
    </w:p>
    <w:p w14:paraId="0DA4F146" w14:textId="71658EEA" w:rsidR="00FF737E" w:rsidRDefault="00FF737E" w:rsidP="00FF737E">
      <w:pPr>
        <w:spacing w:line="273" w:lineRule="exact"/>
        <w:ind w:left="140"/>
        <w:rPr>
          <w:b/>
          <w:u w:val="thick"/>
        </w:rPr>
      </w:pPr>
      <w:r>
        <w:rPr>
          <w:b/>
          <w:u w:val="thick"/>
        </w:rPr>
        <w:t xml:space="preserve">      </w:t>
      </w:r>
    </w:p>
    <w:p w14:paraId="2B2889DC" w14:textId="31AD9CD4" w:rsidR="00FF737E" w:rsidRDefault="00FF737E" w:rsidP="00FF737E">
      <w:r w:rsidRPr="00FF737E">
        <w:t xml:space="preserve">       Role</w:t>
      </w:r>
      <w:r>
        <w:rPr>
          <w:b/>
        </w:rPr>
        <w:t xml:space="preserve">: Associate Consultant </w:t>
      </w:r>
      <w:r w:rsidRPr="00FF737E">
        <w:t>(Resource Management Group)</w:t>
      </w:r>
    </w:p>
    <w:p w14:paraId="6C6647B5" w14:textId="77777777" w:rsidR="00FF737E" w:rsidRPr="00FF737E" w:rsidRDefault="00FF737E" w:rsidP="00FF737E"/>
    <w:p w14:paraId="02723300" w14:textId="342B099D" w:rsidR="00FF737E" w:rsidRDefault="00FF737E" w:rsidP="00FF737E">
      <w:pPr>
        <w:pStyle w:val="Heading2"/>
        <w:ind w:left="0"/>
        <w:rPr>
          <w:u w:val="thick"/>
        </w:rPr>
      </w:pPr>
      <w:r>
        <w:rPr>
          <w:u w:val="thick"/>
        </w:rPr>
        <w:t>Responsibilities:</w:t>
      </w:r>
    </w:p>
    <w:p w14:paraId="1F592A62" w14:textId="6AFB30CF" w:rsidR="00330B46" w:rsidRPr="0021342D" w:rsidRDefault="004D58A9" w:rsidP="00330B4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b/>
          <w:bCs/>
        </w:rPr>
        <w:t>Handling bench management</w:t>
      </w:r>
      <w:r w:rsidR="00330B46">
        <w:rPr>
          <w:b/>
          <w:bCs/>
        </w:rPr>
        <w:t>-</w:t>
      </w:r>
      <w:r w:rsidR="00330B46" w:rsidRPr="00330B46">
        <w:rPr>
          <w:rFonts w:ascii="Georgia" w:hAnsi="Georgia"/>
          <w:color w:val="000000"/>
          <w:sz w:val="21"/>
          <w:szCs w:val="21"/>
        </w:rPr>
        <w:t>R</w:t>
      </w:r>
      <w:r w:rsidR="00330B46">
        <w:rPr>
          <w:rFonts w:ascii="Georgia" w:hAnsi="Georgia"/>
          <w:color w:val="000000"/>
          <w:sz w:val="21"/>
          <w:szCs w:val="21"/>
        </w:rPr>
        <w:t>esponsible for attendance, performance and developmental management of fresher pool.</w:t>
      </w:r>
    </w:p>
    <w:p w14:paraId="418C54A8" w14:textId="5C2D139D" w:rsidR="0021342D" w:rsidRPr="00330B46" w:rsidRDefault="0021342D" w:rsidP="00330B4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lang w:val="en-US"/>
        </w:rPr>
        <w:t>Managing around 250+ people on bench and taking care of their skill enhancement,</w:t>
      </w:r>
      <w:r w:rsidR="008236B0">
        <w:rPr>
          <w:rFonts w:ascii="Georgia" w:hAnsi="Georgia"/>
          <w:color w:val="000000"/>
          <w:sz w:val="21"/>
          <w:szCs w:val="21"/>
          <w:lang w:val="en-US"/>
        </w:rPr>
        <w:t xml:space="preserve"> regular connect with them on their upskilling and placing them on projects</w:t>
      </w:r>
    </w:p>
    <w:p w14:paraId="38C465D6" w14:textId="76EB8566" w:rsidR="00330B46" w:rsidRPr="008236B0" w:rsidRDefault="00330B46" w:rsidP="00330B4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Collaborate with project managers to understand project resource demands and provide resources based on skill requirement</w:t>
      </w:r>
      <w:r w:rsidR="008236B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(SAP, Oracle and Java).</w:t>
      </w:r>
    </w:p>
    <w:p w14:paraId="71CAEE5C" w14:textId="607127AB" w:rsidR="0050084F" w:rsidRPr="0050084F" w:rsidRDefault="0050084F" w:rsidP="0050084F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lang w:val="en-US"/>
        </w:rPr>
        <w:t>Conducting initiates like toastmaster, case studies and SME connects for bench resources.</w:t>
      </w:r>
    </w:p>
    <w:p w14:paraId="6D957630" w14:textId="1E04A21F" w:rsidR="00786120" w:rsidRPr="00330B46" w:rsidRDefault="00786120" w:rsidP="00330B4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Proposing resources to the client as per the requirement in the project.</w:t>
      </w:r>
    </w:p>
    <w:p w14:paraId="1DDD1455" w14:textId="6F574827" w:rsidR="00330B46" w:rsidRPr="00330B46" w:rsidRDefault="00330B46" w:rsidP="00330B4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Providing SME’s as per skill requirement for L&amp;D team to evaluate freshers who have been trained on different skills.</w:t>
      </w:r>
    </w:p>
    <w:p w14:paraId="43716C35" w14:textId="32CC3C54" w:rsidR="00F10F8A" w:rsidRPr="00786120" w:rsidRDefault="00330B46" w:rsidP="00142FC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Worked as RMG spoc for Germany BU</w:t>
      </w:r>
      <w:r w:rsidR="00F10F8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which includes coordinating with account leads to infuse YP’s in the project based on YP deficit in account.</w:t>
      </w:r>
    </w:p>
    <w:p w14:paraId="60333DC7" w14:textId="2C924433" w:rsidR="00786120" w:rsidRDefault="00786120" w:rsidP="00142FC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Conducting shadow and billable deficit meetings with the account leads.</w:t>
      </w:r>
    </w:p>
    <w:p w14:paraId="49558BF0" w14:textId="4614BEAE" w:rsidR="00142FCE" w:rsidRPr="00142FCE" w:rsidRDefault="00142FCE" w:rsidP="00142FC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095"/>
        <w:rPr>
          <w:rFonts w:ascii="Georgia" w:hAnsi="Georgia"/>
          <w:color w:val="000000"/>
          <w:sz w:val="21"/>
          <w:szCs w:val="21"/>
          <w:lang w:val="en-US"/>
        </w:rPr>
      </w:pPr>
      <w:r>
        <w:rPr>
          <w:rFonts w:ascii="Georgia" w:hAnsi="Georgia"/>
          <w:color w:val="000000"/>
          <w:sz w:val="21"/>
          <w:szCs w:val="21"/>
          <w:lang w:val="en-US"/>
        </w:rPr>
        <w:t>Conducting bench meetings to explain roles and responsibilities for new joiners.</w:t>
      </w:r>
    </w:p>
    <w:p w14:paraId="2FD5CAC6" w14:textId="220C8280" w:rsidR="00FF737E" w:rsidRPr="00F10F8A" w:rsidRDefault="00F10F8A" w:rsidP="00F10F8A">
      <w:pPr>
        <w:shd w:val="clear" w:color="auto" w:fill="FFFFFF"/>
        <w:spacing w:before="100" w:beforeAutospacing="1" w:after="100" w:afterAutospacing="1"/>
        <w:rPr>
          <w:u w:val="thick"/>
        </w:rPr>
      </w:pPr>
      <w:r w:rsidRPr="00F10F8A">
        <w:rPr>
          <w:b/>
          <w:bCs/>
          <w:sz w:val="22"/>
          <w:szCs w:val="22"/>
          <w:u w:val="thick"/>
          <w:lang w:val="en-US" w:bidi="en-US"/>
        </w:rPr>
        <w:t>Applications Used</w:t>
      </w:r>
      <w:r w:rsidRPr="00F10F8A">
        <w:rPr>
          <w:b/>
          <w:bCs/>
          <w:sz w:val="22"/>
          <w:szCs w:val="22"/>
          <w:lang w:val="en-US" w:bidi="en-US"/>
        </w:rPr>
        <w:t>:</w:t>
      </w:r>
      <w:r w:rsidRPr="00F10F8A">
        <w:t xml:space="preserve"> SMART, PMT, Microsoft Outlook, MS Teams</w:t>
      </w:r>
    </w:p>
    <w:p w14:paraId="066D1F78" w14:textId="15653604" w:rsidR="00B02C7F" w:rsidRDefault="00B02C7F" w:rsidP="00B02C7F">
      <w:pPr>
        <w:spacing w:line="273" w:lineRule="exact"/>
        <w:ind w:left="140"/>
      </w:pPr>
      <w:r>
        <w:rPr>
          <w:b/>
          <w:u w:val="thick"/>
        </w:rPr>
        <w:t>Deloitte:</w:t>
      </w:r>
      <w:r>
        <w:t xml:space="preserve"> (23</w:t>
      </w:r>
      <w:r w:rsidRPr="00B02C7F">
        <w:rPr>
          <w:vertAlign w:val="superscript"/>
        </w:rPr>
        <w:t>rd</w:t>
      </w:r>
      <w:r>
        <w:t xml:space="preserve"> Jan 2017 – </w:t>
      </w:r>
      <w:r w:rsidR="00C54BAD">
        <w:t>09</w:t>
      </w:r>
      <w:r w:rsidR="00C54BAD" w:rsidRPr="00C54BAD">
        <w:rPr>
          <w:vertAlign w:val="superscript"/>
        </w:rPr>
        <w:t>th</w:t>
      </w:r>
      <w:r w:rsidR="00C54BAD">
        <w:t xml:space="preserve"> Feb 2022)</w:t>
      </w:r>
    </w:p>
    <w:p w14:paraId="7751B475" w14:textId="77777777" w:rsidR="00B02C7F" w:rsidRDefault="00B02C7F" w:rsidP="00B02C7F">
      <w:r>
        <w:t xml:space="preserve">         </w:t>
      </w:r>
    </w:p>
    <w:p w14:paraId="439A625A" w14:textId="551D4B48" w:rsidR="00B02C7F" w:rsidRPr="007A3AF1" w:rsidRDefault="00B02C7F" w:rsidP="00B02C7F">
      <w:pPr>
        <w:rPr>
          <w:b/>
        </w:rPr>
      </w:pPr>
      <w:r>
        <w:t xml:space="preserve">            Role: </w:t>
      </w:r>
      <w:r w:rsidRPr="00B02C7F">
        <w:rPr>
          <w:b/>
        </w:rPr>
        <w:t xml:space="preserve">HR </w:t>
      </w:r>
      <w:r w:rsidR="007A3AF1">
        <w:rPr>
          <w:b/>
        </w:rPr>
        <w:t xml:space="preserve">Senior </w:t>
      </w:r>
      <w:r w:rsidRPr="00B02C7F">
        <w:rPr>
          <w:b/>
        </w:rPr>
        <w:t>Analyst</w:t>
      </w:r>
      <w:r>
        <w:t xml:space="preserve"> (Core Talent Services – Resource Management)</w:t>
      </w:r>
    </w:p>
    <w:p w14:paraId="14BBE72C" w14:textId="77777777" w:rsidR="00B02C7F" w:rsidRDefault="00B02C7F" w:rsidP="00B02C7F">
      <w:pPr>
        <w:pStyle w:val="BodyText"/>
        <w:ind w:firstLine="0"/>
      </w:pPr>
    </w:p>
    <w:p w14:paraId="07A0399C" w14:textId="55DE0A56" w:rsidR="00B02C7F" w:rsidRDefault="00B02C7F" w:rsidP="00503CFB">
      <w:pPr>
        <w:pStyle w:val="Heading2"/>
        <w:ind w:left="0"/>
        <w:rPr>
          <w:u w:val="thick"/>
        </w:rPr>
      </w:pPr>
      <w:r>
        <w:rPr>
          <w:u w:val="thick"/>
        </w:rPr>
        <w:t>Responsibilities:</w:t>
      </w:r>
    </w:p>
    <w:p w14:paraId="423F6C7E" w14:textId="77777777" w:rsidR="00503CFB" w:rsidRDefault="00503CFB" w:rsidP="00503CFB">
      <w:pPr>
        <w:pStyle w:val="Heading2"/>
        <w:ind w:left="0"/>
        <w:rPr>
          <w:u w:val="thick"/>
        </w:rPr>
      </w:pPr>
    </w:p>
    <w:p w14:paraId="30BFBAE4" w14:textId="3AF05E5D" w:rsidR="00B02C7F" w:rsidRDefault="00503CFB" w:rsidP="00503CFB">
      <w:pPr>
        <w:pStyle w:val="ListParagraph"/>
        <w:widowControl w:val="0"/>
        <w:numPr>
          <w:ilvl w:val="0"/>
          <w:numId w:val="20"/>
        </w:numPr>
        <w:tabs>
          <w:tab w:val="left" w:pos="1191"/>
          <w:tab w:val="left" w:pos="1192"/>
        </w:tabs>
        <w:autoSpaceDE w:val="0"/>
        <w:autoSpaceDN w:val="0"/>
        <w:spacing w:before="2"/>
        <w:contextualSpacing w:val="0"/>
        <w:rPr>
          <w:lang w:val="en-US"/>
        </w:rPr>
      </w:pPr>
      <w:r w:rsidRPr="00503CFB">
        <w:rPr>
          <w:lang w:val="en-US"/>
        </w:rPr>
        <w:t>Publishin</w:t>
      </w:r>
      <w:r>
        <w:rPr>
          <w:lang w:val="en-US"/>
        </w:rPr>
        <w:t>g metrics on employee bench reports.</w:t>
      </w:r>
    </w:p>
    <w:p w14:paraId="3260F672" w14:textId="7BC49173" w:rsidR="00503CFB" w:rsidRDefault="00503CFB" w:rsidP="00503CFB">
      <w:pPr>
        <w:pStyle w:val="ListParagraph"/>
        <w:widowControl w:val="0"/>
        <w:numPr>
          <w:ilvl w:val="0"/>
          <w:numId w:val="20"/>
        </w:numPr>
        <w:tabs>
          <w:tab w:val="left" w:pos="1191"/>
          <w:tab w:val="left" w:pos="1192"/>
        </w:tabs>
        <w:autoSpaceDE w:val="0"/>
        <w:autoSpaceDN w:val="0"/>
        <w:spacing w:before="2"/>
        <w:contextualSpacing w:val="0"/>
        <w:rPr>
          <w:lang w:val="en-US"/>
        </w:rPr>
      </w:pPr>
      <w:r>
        <w:rPr>
          <w:lang w:val="en-US"/>
        </w:rPr>
        <w:t>Deploying resources to the projects based on their skills and projects handled.</w:t>
      </w:r>
    </w:p>
    <w:p w14:paraId="002D9489" w14:textId="2C63F588" w:rsidR="00B02C7F" w:rsidRDefault="00B02C7F" w:rsidP="00B02C7F">
      <w:pPr>
        <w:pStyle w:val="ListParagraph"/>
        <w:widowControl w:val="0"/>
        <w:numPr>
          <w:ilvl w:val="0"/>
          <w:numId w:val="20"/>
        </w:numPr>
        <w:tabs>
          <w:tab w:val="left" w:pos="1191"/>
          <w:tab w:val="left" w:pos="1192"/>
        </w:tabs>
        <w:autoSpaceDE w:val="0"/>
        <w:autoSpaceDN w:val="0"/>
        <w:spacing w:before="2"/>
        <w:contextualSpacing w:val="0"/>
      </w:pPr>
      <w:r>
        <w:rPr>
          <w:lang w:val="en-US"/>
        </w:rPr>
        <w:t xml:space="preserve">Control population Leaves, Transfers, Terms, Promotions, Merits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maintain records. </w:t>
      </w:r>
    </w:p>
    <w:p w14:paraId="1B6DC043" w14:textId="77777777" w:rsidR="00B02C7F" w:rsidRDefault="00B02C7F" w:rsidP="00B02C7F">
      <w:pPr>
        <w:pStyle w:val="ListParagraph"/>
        <w:widowControl w:val="0"/>
        <w:numPr>
          <w:ilvl w:val="0"/>
          <w:numId w:val="20"/>
        </w:numPr>
        <w:tabs>
          <w:tab w:val="left" w:pos="1191"/>
          <w:tab w:val="left" w:pos="1192"/>
        </w:tabs>
        <w:autoSpaceDE w:val="0"/>
        <w:autoSpaceDN w:val="0"/>
        <w:spacing w:before="1"/>
        <w:contextualSpacing w:val="0"/>
      </w:pPr>
      <w:r>
        <w:t>Checking on for resource as per the role available and</w:t>
      </w:r>
      <w:r>
        <w:rPr>
          <w:spacing w:val="-12"/>
        </w:rPr>
        <w:t xml:space="preserve"> </w:t>
      </w:r>
      <w:proofErr w:type="gramStart"/>
      <w:r>
        <w:t>Deploy</w:t>
      </w:r>
      <w:proofErr w:type="gramEnd"/>
      <w:r>
        <w:t>.</w:t>
      </w:r>
    </w:p>
    <w:p w14:paraId="5C757C51" w14:textId="77777777" w:rsidR="00B02C7F" w:rsidRDefault="00B02C7F" w:rsidP="00B02C7F">
      <w:pPr>
        <w:pStyle w:val="ListParagraph"/>
        <w:widowControl w:val="0"/>
        <w:numPr>
          <w:ilvl w:val="0"/>
          <w:numId w:val="20"/>
        </w:numPr>
        <w:tabs>
          <w:tab w:val="left" w:pos="1191"/>
          <w:tab w:val="left" w:pos="1192"/>
        </w:tabs>
        <w:autoSpaceDE w:val="0"/>
        <w:autoSpaceDN w:val="0"/>
        <w:spacing w:before="1"/>
        <w:ind w:right="759"/>
        <w:contextualSpacing w:val="0"/>
      </w:pPr>
      <w:r>
        <w:t>Raising Resource request as per the Client</w:t>
      </w:r>
      <w:r>
        <w:rPr>
          <w:spacing w:val="-10"/>
        </w:rPr>
        <w:t xml:space="preserve"> </w:t>
      </w:r>
      <w:r>
        <w:t>requirement.</w:t>
      </w:r>
    </w:p>
    <w:p w14:paraId="222F0F30" w14:textId="0DD379A0" w:rsidR="00B02C7F" w:rsidRDefault="00B02C7F" w:rsidP="00B02C7F">
      <w:pPr>
        <w:pStyle w:val="ListParagraph"/>
        <w:widowControl w:val="0"/>
        <w:numPr>
          <w:ilvl w:val="0"/>
          <w:numId w:val="20"/>
        </w:numPr>
        <w:autoSpaceDE w:val="0"/>
        <w:autoSpaceDN w:val="0"/>
        <w:contextualSpacing w:val="0"/>
      </w:pPr>
      <w:r>
        <w:rPr>
          <w:lang w:val="en-US"/>
        </w:rPr>
        <w:t xml:space="preserve">Performing Ticket/Query Management and Reporting out of daily metrics. </w:t>
      </w:r>
    </w:p>
    <w:p w14:paraId="02665D2A" w14:textId="77777777" w:rsidR="00B02C7F" w:rsidRDefault="00B02C7F" w:rsidP="00B02C7F">
      <w:pPr>
        <w:pStyle w:val="ListParagraph"/>
        <w:widowControl w:val="0"/>
        <w:numPr>
          <w:ilvl w:val="0"/>
          <w:numId w:val="20"/>
        </w:numPr>
        <w:tabs>
          <w:tab w:val="left" w:pos="1191"/>
          <w:tab w:val="left" w:pos="1192"/>
        </w:tabs>
        <w:autoSpaceDE w:val="0"/>
        <w:autoSpaceDN w:val="0"/>
        <w:spacing w:before="1"/>
        <w:ind w:right="759"/>
        <w:contextualSpacing w:val="0"/>
      </w:pPr>
      <w:r>
        <w:t>Handling FY20 Interns and Campus Hires</w:t>
      </w:r>
      <w:r>
        <w:rPr>
          <w:spacing w:val="-7"/>
        </w:rPr>
        <w:t xml:space="preserve"> </w:t>
      </w:r>
      <w:r>
        <w:t>project.</w:t>
      </w:r>
    </w:p>
    <w:p w14:paraId="2C10B4A1" w14:textId="77777777" w:rsidR="00B02C7F" w:rsidRDefault="00B02C7F" w:rsidP="00B02C7F">
      <w:pPr>
        <w:pStyle w:val="ListParagraph"/>
        <w:widowControl w:val="0"/>
        <w:numPr>
          <w:ilvl w:val="0"/>
          <w:numId w:val="20"/>
        </w:numPr>
        <w:autoSpaceDE w:val="0"/>
        <w:autoSpaceDN w:val="0"/>
        <w:contextualSpacing w:val="0"/>
      </w:pPr>
      <w:r>
        <w:lastRenderedPageBreak/>
        <w:t xml:space="preserve">Initiating/Creating </w:t>
      </w:r>
      <w:proofErr w:type="spellStart"/>
      <w:r>
        <w:t>Empl</w:t>
      </w:r>
      <w:proofErr w:type="spellEnd"/>
      <w:r>
        <w:t xml:space="preserve"> ID and Email address for all the New Joiners.</w:t>
      </w:r>
    </w:p>
    <w:p w14:paraId="17EE49F4" w14:textId="52D390B5" w:rsidR="00B02C7F" w:rsidRDefault="00B02C7F" w:rsidP="00B02C7F">
      <w:pPr>
        <w:pStyle w:val="ListParagraph"/>
        <w:widowControl w:val="0"/>
        <w:numPr>
          <w:ilvl w:val="0"/>
          <w:numId w:val="20"/>
        </w:numPr>
        <w:tabs>
          <w:tab w:val="left" w:pos="1191"/>
          <w:tab w:val="left" w:pos="1192"/>
        </w:tabs>
        <w:autoSpaceDE w:val="0"/>
        <w:autoSpaceDN w:val="0"/>
        <w:spacing w:before="1"/>
        <w:ind w:right="759"/>
        <w:contextualSpacing w:val="0"/>
      </w:pPr>
      <w:r>
        <w:t>Publishing Skill reports for Sourcing and other Availability</w:t>
      </w:r>
      <w:r>
        <w:rPr>
          <w:spacing w:val="-11"/>
        </w:rPr>
        <w:t xml:space="preserve"> </w:t>
      </w:r>
      <w:r>
        <w:t>Reports also publish professionals Utilization reports to</w:t>
      </w:r>
      <w:r>
        <w:rPr>
          <w:spacing w:val="-6"/>
        </w:rPr>
        <w:t xml:space="preserve"> </w:t>
      </w:r>
      <w:r>
        <w:t>Leaders.</w:t>
      </w:r>
    </w:p>
    <w:p w14:paraId="19634B3E" w14:textId="77777777" w:rsidR="00503CFB" w:rsidRDefault="00503CFB" w:rsidP="00503CFB">
      <w:pPr>
        <w:pStyle w:val="ListParagraph"/>
        <w:widowControl w:val="0"/>
        <w:tabs>
          <w:tab w:val="left" w:pos="1191"/>
          <w:tab w:val="left" w:pos="1192"/>
        </w:tabs>
        <w:autoSpaceDE w:val="0"/>
        <w:autoSpaceDN w:val="0"/>
        <w:spacing w:before="1"/>
        <w:ind w:left="1191" w:right="759"/>
        <w:contextualSpacing w:val="0"/>
      </w:pPr>
    </w:p>
    <w:p w14:paraId="6F9BE349" w14:textId="3203877B" w:rsidR="00B02C7F" w:rsidRPr="00503CFB" w:rsidRDefault="00503CFB" w:rsidP="00503CFB">
      <w:pPr>
        <w:pStyle w:val="Heading2"/>
        <w:ind w:left="0"/>
        <w:rPr>
          <w:b w:val="0"/>
        </w:rPr>
      </w:pPr>
      <w:r>
        <w:rPr>
          <w:u w:val="thick"/>
        </w:rPr>
        <w:t>Applications Used</w:t>
      </w:r>
      <w:r>
        <w:rPr>
          <w:b w:val="0"/>
        </w:rPr>
        <w:t>: STAFFIT, Salesforce, Microsoft</w:t>
      </w:r>
      <w:r>
        <w:rPr>
          <w:b w:val="0"/>
          <w:spacing w:val="-3"/>
        </w:rPr>
        <w:t xml:space="preserve"> </w:t>
      </w:r>
      <w:r>
        <w:rPr>
          <w:b w:val="0"/>
        </w:rPr>
        <w:t>Outlook, Skype for</w:t>
      </w:r>
      <w:r>
        <w:rPr>
          <w:b w:val="0"/>
          <w:spacing w:val="-1"/>
        </w:rPr>
        <w:t xml:space="preserve"> </w:t>
      </w:r>
      <w:r>
        <w:rPr>
          <w:b w:val="0"/>
        </w:rPr>
        <w:t>Business, Demand Management Application</w:t>
      </w:r>
      <w:r>
        <w:rPr>
          <w:b w:val="0"/>
          <w:spacing w:val="1"/>
        </w:rPr>
        <w:t xml:space="preserve"> </w:t>
      </w:r>
      <w:r>
        <w:rPr>
          <w:b w:val="0"/>
        </w:rPr>
        <w:t>(DMA), ServiceNow.</w:t>
      </w:r>
    </w:p>
    <w:p w14:paraId="39F6D5E7" w14:textId="77777777" w:rsidR="00B02C7F" w:rsidRDefault="00B02C7F" w:rsidP="00086B5F"/>
    <w:p w14:paraId="5408286C" w14:textId="77777777" w:rsidR="00B02C7F" w:rsidRDefault="00B02C7F" w:rsidP="00086B5F">
      <w:r w:rsidRPr="00B02C7F">
        <w:rPr>
          <w:b/>
          <w:u w:val="thick"/>
        </w:rPr>
        <w:t>Tech Mahindra:</w:t>
      </w:r>
      <w:r>
        <w:t xml:space="preserve"> </w:t>
      </w:r>
    </w:p>
    <w:p w14:paraId="2287FBA9" w14:textId="77777777" w:rsidR="00B02C7F" w:rsidRDefault="00B02C7F" w:rsidP="00086B5F">
      <w:r>
        <w:t xml:space="preserve">   </w:t>
      </w:r>
    </w:p>
    <w:p w14:paraId="02A4CFC7" w14:textId="55CE36C5" w:rsidR="002B774D" w:rsidRPr="00503CFB" w:rsidRDefault="00AA5E0F" w:rsidP="00086B5F">
      <w:pPr>
        <w:rPr>
          <w:sz w:val="22"/>
          <w:szCs w:val="22"/>
        </w:rPr>
      </w:pPr>
      <w:r w:rsidRPr="00503CFB">
        <w:rPr>
          <w:sz w:val="22"/>
          <w:szCs w:val="22"/>
        </w:rPr>
        <w:t>Worked</w:t>
      </w:r>
      <w:r w:rsidR="002B774D" w:rsidRPr="00503CFB">
        <w:rPr>
          <w:sz w:val="22"/>
          <w:szCs w:val="22"/>
        </w:rPr>
        <w:t xml:space="preserve"> as </w:t>
      </w:r>
      <w:r w:rsidR="006D6741" w:rsidRPr="00503CFB">
        <w:rPr>
          <w:sz w:val="22"/>
          <w:szCs w:val="22"/>
        </w:rPr>
        <w:t>Associate Analyst</w:t>
      </w:r>
      <w:r w:rsidR="002B774D" w:rsidRPr="00503CFB">
        <w:rPr>
          <w:sz w:val="22"/>
          <w:szCs w:val="22"/>
        </w:rPr>
        <w:t xml:space="preserve"> </w:t>
      </w:r>
      <w:r w:rsidRPr="00503CFB">
        <w:rPr>
          <w:sz w:val="22"/>
          <w:szCs w:val="22"/>
        </w:rPr>
        <w:t xml:space="preserve">and Business Coordinator at </w:t>
      </w:r>
      <w:r w:rsidR="002B774D" w:rsidRPr="00503CFB">
        <w:rPr>
          <w:sz w:val="22"/>
          <w:szCs w:val="22"/>
        </w:rPr>
        <w:t xml:space="preserve">Tech Mahindra from </w:t>
      </w:r>
      <w:r w:rsidR="00146E52" w:rsidRPr="00503CFB">
        <w:rPr>
          <w:sz w:val="22"/>
          <w:szCs w:val="22"/>
        </w:rPr>
        <w:t>Nov</w:t>
      </w:r>
      <w:r w:rsidR="002B774D" w:rsidRPr="00503CFB">
        <w:rPr>
          <w:sz w:val="22"/>
          <w:szCs w:val="22"/>
        </w:rPr>
        <w:t xml:space="preserve"> 201</w:t>
      </w:r>
      <w:r w:rsidR="006D6741" w:rsidRPr="00503CFB">
        <w:rPr>
          <w:sz w:val="22"/>
          <w:szCs w:val="22"/>
        </w:rPr>
        <w:t xml:space="preserve">3 to </w:t>
      </w:r>
      <w:r w:rsidRPr="00503CFB">
        <w:rPr>
          <w:sz w:val="22"/>
          <w:szCs w:val="22"/>
        </w:rPr>
        <w:t>Jun 2016.</w:t>
      </w:r>
    </w:p>
    <w:p w14:paraId="07C3C25D" w14:textId="77777777" w:rsidR="002B774D" w:rsidRPr="00706314" w:rsidRDefault="002B774D" w:rsidP="00826945">
      <w:pPr>
        <w:rPr>
          <w:b/>
        </w:rPr>
      </w:pPr>
    </w:p>
    <w:p w14:paraId="7C041EAF" w14:textId="77777777" w:rsidR="002B774D" w:rsidRPr="00706314" w:rsidRDefault="00EB4208" w:rsidP="00826945">
      <w:pPr>
        <w:rPr>
          <w:b/>
          <w:u w:val="single"/>
        </w:rPr>
      </w:pPr>
      <w:r w:rsidRPr="00706314">
        <w:rPr>
          <w:b/>
          <w:u w:val="single"/>
        </w:rPr>
        <w:t xml:space="preserve">Roles and Responsibilities </w:t>
      </w:r>
    </w:p>
    <w:p w14:paraId="451A198C" w14:textId="77777777" w:rsidR="002B774D" w:rsidRDefault="002B774D" w:rsidP="00826945">
      <w:pPr>
        <w:rPr>
          <w:b/>
        </w:rPr>
      </w:pPr>
    </w:p>
    <w:p w14:paraId="1552F5D7" w14:textId="7AF851CA" w:rsidR="00326351" w:rsidRPr="00503CFB" w:rsidRDefault="00326351" w:rsidP="00E54E76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03CFB">
        <w:rPr>
          <w:sz w:val="22"/>
          <w:szCs w:val="22"/>
        </w:rPr>
        <w:t xml:space="preserve">Handling </w:t>
      </w:r>
      <w:r w:rsidR="00521883" w:rsidRPr="00503CFB">
        <w:rPr>
          <w:sz w:val="22"/>
          <w:szCs w:val="22"/>
        </w:rPr>
        <w:t>issues</w:t>
      </w:r>
      <w:r w:rsidRPr="00503CFB">
        <w:rPr>
          <w:sz w:val="22"/>
          <w:szCs w:val="22"/>
        </w:rPr>
        <w:t xml:space="preserve"> related to Variable pay like Variable pay payment details, adding </w:t>
      </w:r>
      <w:r w:rsidR="003D3812" w:rsidRPr="00503CFB">
        <w:rPr>
          <w:sz w:val="22"/>
          <w:szCs w:val="22"/>
        </w:rPr>
        <w:t>associate’s</w:t>
      </w:r>
      <w:r w:rsidRPr="00503CFB">
        <w:rPr>
          <w:sz w:val="22"/>
          <w:szCs w:val="22"/>
        </w:rPr>
        <w:t xml:space="preserve"> details for Re-visit. </w:t>
      </w:r>
    </w:p>
    <w:p w14:paraId="2AADF4C0" w14:textId="77777777" w:rsidR="00324869" w:rsidRPr="00503CFB" w:rsidRDefault="00E54E76" w:rsidP="00324869">
      <w:pPr>
        <w:pStyle w:val="ListParagraph"/>
        <w:numPr>
          <w:ilvl w:val="0"/>
          <w:numId w:val="16"/>
        </w:numPr>
        <w:rPr>
          <w:b/>
          <w:sz w:val="22"/>
          <w:szCs w:val="22"/>
        </w:rPr>
      </w:pPr>
      <w:r w:rsidRPr="00503CFB">
        <w:rPr>
          <w:sz w:val="22"/>
          <w:szCs w:val="22"/>
        </w:rPr>
        <w:t>Advising payroll inputs to finance</w:t>
      </w:r>
      <w:r w:rsidR="00521883" w:rsidRPr="00503CFB">
        <w:rPr>
          <w:sz w:val="22"/>
          <w:szCs w:val="22"/>
        </w:rPr>
        <w:t>.</w:t>
      </w:r>
    </w:p>
    <w:p w14:paraId="6E9333B4" w14:textId="77777777" w:rsidR="00E54E76" w:rsidRPr="00503CFB" w:rsidRDefault="00E54E76" w:rsidP="00E54E76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03CFB">
        <w:rPr>
          <w:sz w:val="22"/>
          <w:szCs w:val="22"/>
        </w:rPr>
        <w:t>Regularly attending Hands on meet. (As a support partner, one to one interaction with employees on queries)</w:t>
      </w:r>
    </w:p>
    <w:p w14:paraId="203364F2" w14:textId="77777777" w:rsidR="00E54E76" w:rsidRPr="00503CFB" w:rsidRDefault="00E54E76" w:rsidP="0052188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03CFB">
        <w:rPr>
          <w:sz w:val="22"/>
          <w:szCs w:val="22"/>
          <w:lang w:val="en-US"/>
        </w:rPr>
        <w:t>Responding to inquiries regarding policies and programs including benefits, attendance, payroll deductions, leave management, variable pay.</w:t>
      </w:r>
    </w:p>
    <w:p w14:paraId="6EB468C2" w14:textId="77777777" w:rsidR="00521883" w:rsidRPr="00503CFB" w:rsidRDefault="00521883" w:rsidP="0052188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03CFB">
        <w:rPr>
          <w:sz w:val="22"/>
          <w:szCs w:val="22"/>
          <w:lang w:val="en-US"/>
        </w:rPr>
        <w:t>Attending VSHARE program and addressing the issues of associates regarding Variable Pay policies and pay out procedures.</w:t>
      </w:r>
    </w:p>
    <w:p w14:paraId="1A23DA4F" w14:textId="723CD691" w:rsidR="00032B57" w:rsidRPr="00503CFB" w:rsidRDefault="00032B57" w:rsidP="0052188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03CFB">
        <w:rPr>
          <w:sz w:val="22"/>
          <w:szCs w:val="22"/>
          <w:lang w:val="en-US"/>
        </w:rPr>
        <w:t>Playing a major role as SPOC for Pay roll and Variable Pay.</w:t>
      </w:r>
    </w:p>
    <w:p w14:paraId="23005EBB" w14:textId="603EEEB1" w:rsidR="00503CFB" w:rsidRDefault="00503CFB" w:rsidP="00503CFB">
      <w:pPr>
        <w:pStyle w:val="ListParagraph"/>
        <w:rPr>
          <w:sz w:val="22"/>
          <w:szCs w:val="22"/>
          <w:lang w:val="en-US"/>
        </w:rPr>
      </w:pPr>
    </w:p>
    <w:p w14:paraId="6E95DD02" w14:textId="3CDF1965" w:rsidR="00503CFB" w:rsidRDefault="00503CFB" w:rsidP="00503CFB">
      <w:pPr>
        <w:tabs>
          <w:tab w:val="left" w:pos="861"/>
        </w:tabs>
        <w:ind w:right="424"/>
      </w:pPr>
      <w:r>
        <w:rPr>
          <w:b/>
          <w:u w:val="single"/>
        </w:rPr>
        <w:t>Application Used</w:t>
      </w:r>
      <w:r>
        <w:t>: ServiceNow, Salesforce, Microsoft Outlook.</w:t>
      </w:r>
    </w:p>
    <w:p w14:paraId="3AE563C8" w14:textId="77777777" w:rsidR="00521883" w:rsidRDefault="00521883" w:rsidP="00521883">
      <w:pPr>
        <w:pStyle w:val="ListParagraph"/>
      </w:pPr>
    </w:p>
    <w:p w14:paraId="0D31B3EB" w14:textId="77777777" w:rsidR="00826945" w:rsidRDefault="00826945" w:rsidP="00826945">
      <w:pPr>
        <w:rPr>
          <w:b/>
        </w:rPr>
      </w:pPr>
      <w:r w:rsidRPr="006D666A">
        <w:rPr>
          <w:b/>
        </w:rPr>
        <w:t>Academic</w:t>
      </w:r>
      <w:r w:rsidR="00412B15" w:rsidRPr="006D666A">
        <w:rPr>
          <w:b/>
        </w:rPr>
        <w:t>s</w:t>
      </w:r>
    </w:p>
    <w:p w14:paraId="46D0040E" w14:textId="77777777" w:rsidR="00310809" w:rsidRPr="006D666A" w:rsidRDefault="00310809" w:rsidP="00826945">
      <w:pPr>
        <w:rPr>
          <w:b/>
        </w:rPr>
      </w:pPr>
    </w:p>
    <w:p w14:paraId="35386414" w14:textId="77777777" w:rsidR="00826945" w:rsidRPr="006D666A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tbl>
      <w:tblPr>
        <w:tblW w:w="50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9"/>
        <w:gridCol w:w="2301"/>
        <w:gridCol w:w="2662"/>
        <w:gridCol w:w="1320"/>
        <w:gridCol w:w="1419"/>
      </w:tblGrid>
      <w:tr w:rsidR="003C394A" w:rsidRPr="006D666A" w14:paraId="42021F85" w14:textId="77777777" w:rsidTr="008E2111">
        <w:trPr>
          <w:trHeight w:val="346"/>
          <w:jc w:val="center"/>
        </w:trPr>
        <w:tc>
          <w:tcPr>
            <w:tcW w:w="1114" w:type="pct"/>
          </w:tcPr>
          <w:p w14:paraId="4F6428AF" w14:textId="77777777" w:rsidR="007F453B" w:rsidRPr="006D666A" w:rsidRDefault="007F453B" w:rsidP="00F16DC5">
            <w:pPr>
              <w:rPr>
                <w:b/>
              </w:rPr>
            </w:pPr>
            <w:r w:rsidRPr="006D666A">
              <w:rPr>
                <w:b/>
              </w:rPr>
              <w:t>QUALIFICATION</w:t>
            </w:r>
          </w:p>
        </w:tc>
        <w:tc>
          <w:tcPr>
            <w:tcW w:w="1161" w:type="pct"/>
          </w:tcPr>
          <w:p w14:paraId="50799E1C" w14:textId="77777777" w:rsidR="007F453B" w:rsidRPr="006D666A" w:rsidRDefault="007F453B" w:rsidP="00F16DC5">
            <w:pPr>
              <w:rPr>
                <w:b/>
              </w:rPr>
            </w:pPr>
            <w:r w:rsidRPr="006D666A">
              <w:rPr>
                <w:b/>
              </w:rPr>
              <w:t>SPECIALIZATION</w:t>
            </w:r>
          </w:p>
        </w:tc>
        <w:tc>
          <w:tcPr>
            <w:tcW w:w="1343" w:type="pct"/>
          </w:tcPr>
          <w:p w14:paraId="64B37E86" w14:textId="77777777" w:rsidR="007F453B" w:rsidRPr="006D666A" w:rsidRDefault="007F453B" w:rsidP="00F16DC5">
            <w:pPr>
              <w:rPr>
                <w:b/>
              </w:rPr>
            </w:pPr>
            <w:r w:rsidRPr="006D666A">
              <w:rPr>
                <w:b/>
              </w:rPr>
              <w:t>BOARD/UNIVERSITY</w:t>
            </w:r>
          </w:p>
        </w:tc>
        <w:tc>
          <w:tcPr>
            <w:tcW w:w="666" w:type="pct"/>
          </w:tcPr>
          <w:p w14:paraId="5509B92A" w14:textId="77777777" w:rsidR="007F453B" w:rsidRPr="006D666A" w:rsidRDefault="007F453B" w:rsidP="00F16DC5">
            <w:pPr>
              <w:rPr>
                <w:b/>
              </w:rPr>
            </w:pPr>
            <w:r w:rsidRPr="006D666A">
              <w:rPr>
                <w:b/>
              </w:rPr>
              <w:t>MARKS (%)</w:t>
            </w:r>
          </w:p>
        </w:tc>
        <w:tc>
          <w:tcPr>
            <w:tcW w:w="716" w:type="pct"/>
          </w:tcPr>
          <w:p w14:paraId="71115BF8" w14:textId="77777777" w:rsidR="007F453B" w:rsidRPr="006D666A" w:rsidRDefault="007F453B" w:rsidP="00F16DC5">
            <w:pPr>
              <w:rPr>
                <w:b/>
              </w:rPr>
            </w:pPr>
            <w:r w:rsidRPr="006D666A">
              <w:rPr>
                <w:b/>
              </w:rPr>
              <w:t>YEAR OF PASSING</w:t>
            </w:r>
          </w:p>
        </w:tc>
      </w:tr>
      <w:tr w:rsidR="007F453B" w:rsidRPr="006D666A" w14:paraId="63D4971E" w14:textId="77777777" w:rsidTr="008E2111">
        <w:trPr>
          <w:trHeight w:val="346"/>
          <w:jc w:val="center"/>
        </w:trPr>
        <w:tc>
          <w:tcPr>
            <w:tcW w:w="1114" w:type="pct"/>
          </w:tcPr>
          <w:p w14:paraId="668016D8" w14:textId="77777777" w:rsidR="007F453B" w:rsidRPr="006D666A" w:rsidRDefault="00146E52" w:rsidP="00F16DC5">
            <w:r>
              <w:t>MBA</w:t>
            </w:r>
          </w:p>
        </w:tc>
        <w:tc>
          <w:tcPr>
            <w:tcW w:w="1161" w:type="pct"/>
          </w:tcPr>
          <w:p w14:paraId="5AF93B07" w14:textId="77777777" w:rsidR="007F453B" w:rsidRPr="006D666A" w:rsidRDefault="007F453B" w:rsidP="00F16DC5">
            <w:r w:rsidRPr="006D666A">
              <w:t>HUMAN RESOURCES</w:t>
            </w:r>
          </w:p>
        </w:tc>
        <w:tc>
          <w:tcPr>
            <w:tcW w:w="1343" w:type="pct"/>
          </w:tcPr>
          <w:p w14:paraId="265A5E3A" w14:textId="77777777" w:rsidR="007F453B" w:rsidRPr="006D666A" w:rsidRDefault="00146E52" w:rsidP="00F16DC5">
            <w:r>
              <w:t>Osmania University</w:t>
            </w:r>
          </w:p>
        </w:tc>
        <w:tc>
          <w:tcPr>
            <w:tcW w:w="666" w:type="pct"/>
          </w:tcPr>
          <w:p w14:paraId="73DD9303" w14:textId="77777777" w:rsidR="007F453B" w:rsidRPr="006D666A" w:rsidRDefault="00146E52" w:rsidP="00F16DC5">
            <w:r>
              <w:t>72</w:t>
            </w:r>
          </w:p>
        </w:tc>
        <w:tc>
          <w:tcPr>
            <w:tcW w:w="716" w:type="pct"/>
          </w:tcPr>
          <w:p w14:paraId="165DBFEC" w14:textId="77777777" w:rsidR="007F453B" w:rsidRPr="006D666A" w:rsidRDefault="00EC04AF" w:rsidP="00F16DC5">
            <w:r w:rsidRPr="006D666A">
              <w:t>2013</w:t>
            </w:r>
          </w:p>
          <w:p w14:paraId="25986E84" w14:textId="77777777" w:rsidR="00193F42" w:rsidRPr="006D666A" w:rsidRDefault="00193F42" w:rsidP="00F16DC5"/>
        </w:tc>
      </w:tr>
      <w:tr w:rsidR="007F453B" w:rsidRPr="006D666A" w14:paraId="771981F9" w14:textId="77777777" w:rsidTr="008E2111">
        <w:trPr>
          <w:trHeight w:val="332"/>
          <w:jc w:val="center"/>
        </w:trPr>
        <w:tc>
          <w:tcPr>
            <w:tcW w:w="1114" w:type="pct"/>
          </w:tcPr>
          <w:p w14:paraId="6DB63994" w14:textId="77777777" w:rsidR="007F453B" w:rsidRPr="006D666A" w:rsidRDefault="00146E52" w:rsidP="00F16DC5">
            <w:r>
              <w:t>Degree</w:t>
            </w:r>
          </w:p>
        </w:tc>
        <w:tc>
          <w:tcPr>
            <w:tcW w:w="1161" w:type="pct"/>
          </w:tcPr>
          <w:p w14:paraId="02CBE140" w14:textId="77777777" w:rsidR="007F453B" w:rsidRPr="006D666A" w:rsidRDefault="00146E52" w:rsidP="00F16DC5">
            <w:r>
              <w:t xml:space="preserve">BSC computers </w:t>
            </w:r>
          </w:p>
        </w:tc>
        <w:tc>
          <w:tcPr>
            <w:tcW w:w="1343" w:type="pct"/>
          </w:tcPr>
          <w:p w14:paraId="628CF8BD" w14:textId="77777777" w:rsidR="007F453B" w:rsidRPr="006D666A" w:rsidRDefault="00146E52" w:rsidP="00146E52">
            <w:r>
              <w:t>Osmania University</w:t>
            </w:r>
          </w:p>
        </w:tc>
        <w:tc>
          <w:tcPr>
            <w:tcW w:w="666" w:type="pct"/>
          </w:tcPr>
          <w:p w14:paraId="552F561C" w14:textId="77777777" w:rsidR="007F453B" w:rsidRPr="006D666A" w:rsidRDefault="00146E52" w:rsidP="00F16DC5">
            <w:r>
              <w:t>83</w:t>
            </w:r>
          </w:p>
        </w:tc>
        <w:tc>
          <w:tcPr>
            <w:tcW w:w="716" w:type="pct"/>
          </w:tcPr>
          <w:p w14:paraId="14074CC9" w14:textId="77777777" w:rsidR="007F453B" w:rsidRPr="006D666A" w:rsidRDefault="007F453B" w:rsidP="00F16DC5">
            <w:r w:rsidRPr="006D666A">
              <w:t>2011</w:t>
            </w:r>
          </w:p>
        </w:tc>
      </w:tr>
      <w:tr w:rsidR="007F453B" w:rsidRPr="006D666A" w14:paraId="2165D98C" w14:textId="77777777" w:rsidTr="008E2111">
        <w:trPr>
          <w:trHeight w:val="332"/>
          <w:jc w:val="center"/>
        </w:trPr>
        <w:tc>
          <w:tcPr>
            <w:tcW w:w="1114" w:type="pct"/>
          </w:tcPr>
          <w:p w14:paraId="289C2E30" w14:textId="77777777" w:rsidR="007F453B" w:rsidRPr="006D666A" w:rsidRDefault="00A10F66" w:rsidP="00F16DC5">
            <w:r w:rsidRPr="006D666A">
              <w:t>INTERMEDIATE</w:t>
            </w:r>
          </w:p>
        </w:tc>
        <w:tc>
          <w:tcPr>
            <w:tcW w:w="1161" w:type="pct"/>
          </w:tcPr>
          <w:p w14:paraId="0AA49D51" w14:textId="77777777" w:rsidR="007F453B" w:rsidRPr="006D666A" w:rsidRDefault="007F453B" w:rsidP="00F16DC5">
            <w:r w:rsidRPr="006D666A">
              <w:t>MPC</w:t>
            </w:r>
          </w:p>
        </w:tc>
        <w:tc>
          <w:tcPr>
            <w:tcW w:w="1343" w:type="pct"/>
          </w:tcPr>
          <w:p w14:paraId="6833D08A" w14:textId="77777777" w:rsidR="007F453B" w:rsidRPr="006D666A" w:rsidRDefault="00146E52" w:rsidP="00F16DC5">
            <w:r>
              <w:t>IPE</w:t>
            </w:r>
          </w:p>
        </w:tc>
        <w:tc>
          <w:tcPr>
            <w:tcW w:w="666" w:type="pct"/>
          </w:tcPr>
          <w:p w14:paraId="26D42D1A" w14:textId="77777777" w:rsidR="007F453B" w:rsidRPr="006D666A" w:rsidRDefault="00146E52" w:rsidP="00F16DC5">
            <w:r>
              <w:t>82</w:t>
            </w:r>
          </w:p>
        </w:tc>
        <w:tc>
          <w:tcPr>
            <w:tcW w:w="716" w:type="pct"/>
          </w:tcPr>
          <w:p w14:paraId="34D318A9" w14:textId="77777777" w:rsidR="007F453B" w:rsidRPr="006D666A" w:rsidRDefault="00146E52" w:rsidP="00F16DC5">
            <w:r>
              <w:t>2008</w:t>
            </w:r>
          </w:p>
        </w:tc>
      </w:tr>
      <w:tr w:rsidR="007F453B" w:rsidRPr="006D666A" w14:paraId="208E1303" w14:textId="77777777" w:rsidTr="008E2111">
        <w:trPr>
          <w:trHeight w:val="520"/>
          <w:jc w:val="center"/>
        </w:trPr>
        <w:tc>
          <w:tcPr>
            <w:tcW w:w="1114" w:type="pct"/>
          </w:tcPr>
          <w:p w14:paraId="5B5794A4" w14:textId="77777777" w:rsidR="007F453B" w:rsidRPr="006D666A" w:rsidRDefault="007F453B" w:rsidP="00F16DC5">
            <w:r w:rsidRPr="006D666A">
              <w:t>10</w:t>
            </w:r>
            <w:r w:rsidRPr="006D666A">
              <w:rPr>
                <w:vertAlign w:val="superscript"/>
              </w:rPr>
              <w:t>th</w:t>
            </w:r>
            <w:r w:rsidRPr="006D666A">
              <w:t xml:space="preserve"> STD</w:t>
            </w:r>
          </w:p>
        </w:tc>
        <w:tc>
          <w:tcPr>
            <w:tcW w:w="1161" w:type="pct"/>
          </w:tcPr>
          <w:p w14:paraId="49EE4E0A" w14:textId="77777777" w:rsidR="007F453B" w:rsidRPr="006D666A" w:rsidRDefault="007F453B" w:rsidP="00F16DC5">
            <w:pPr>
              <w:rPr>
                <w:b/>
              </w:rPr>
            </w:pPr>
          </w:p>
        </w:tc>
        <w:tc>
          <w:tcPr>
            <w:tcW w:w="1343" w:type="pct"/>
          </w:tcPr>
          <w:p w14:paraId="5634B624" w14:textId="77777777" w:rsidR="007F453B" w:rsidRPr="006D666A" w:rsidRDefault="00146E52" w:rsidP="00F16DC5">
            <w:r>
              <w:t>SSC</w:t>
            </w:r>
          </w:p>
        </w:tc>
        <w:tc>
          <w:tcPr>
            <w:tcW w:w="666" w:type="pct"/>
          </w:tcPr>
          <w:p w14:paraId="3F3C5B1F" w14:textId="77777777" w:rsidR="007F453B" w:rsidRPr="006D666A" w:rsidRDefault="00146E52" w:rsidP="00F16DC5">
            <w:r>
              <w:t>79</w:t>
            </w:r>
          </w:p>
        </w:tc>
        <w:tc>
          <w:tcPr>
            <w:tcW w:w="716" w:type="pct"/>
          </w:tcPr>
          <w:p w14:paraId="09807827" w14:textId="77777777" w:rsidR="007F453B" w:rsidRPr="006D666A" w:rsidRDefault="00146E52" w:rsidP="00F16DC5">
            <w:r>
              <w:t>2005</w:t>
            </w:r>
          </w:p>
        </w:tc>
      </w:tr>
    </w:tbl>
    <w:p w14:paraId="057C1F54" w14:textId="77777777" w:rsidR="006D666A" w:rsidRDefault="006D666A" w:rsidP="00826945">
      <w:pPr>
        <w:rPr>
          <w:b/>
        </w:rPr>
      </w:pPr>
    </w:p>
    <w:p w14:paraId="39981B88" w14:textId="77777777" w:rsidR="006D666A" w:rsidRDefault="006D666A" w:rsidP="00612C66">
      <w:pPr>
        <w:rPr>
          <w:b/>
          <w:u w:val="single"/>
        </w:rPr>
      </w:pPr>
    </w:p>
    <w:p w14:paraId="1B64F112" w14:textId="77777777" w:rsidR="00DD3B8A" w:rsidRPr="006D666A" w:rsidRDefault="00DD3B8A" w:rsidP="00612C66">
      <w:pPr>
        <w:rPr>
          <w:b/>
          <w:u w:val="single"/>
        </w:rPr>
      </w:pPr>
      <w:r w:rsidRPr="006D666A">
        <w:rPr>
          <w:b/>
          <w:u w:val="single"/>
        </w:rPr>
        <w:t xml:space="preserve">Internship at </w:t>
      </w:r>
      <w:r w:rsidR="00146E52">
        <w:rPr>
          <w:b/>
          <w:u w:val="single"/>
        </w:rPr>
        <w:t>ECIL</w:t>
      </w:r>
    </w:p>
    <w:p w14:paraId="0A811004" w14:textId="77777777" w:rsidR="00DD3B8A" w:rsidRPr="006D666A" w:rsidRDefault="00DD3B8A" w:rsidP="00DD3B8A">
      <w:pPr>
        <w:pStyle w:val="ListParagraph"/>
        <w:rPr>
          <w:b/>
        </w:rPr>
      </w:pPr>
    </w:p>
    <w:p w14:paraId="14502014" w14:textId="77777777" w:rsidR="00DD3B8A" w:rsidRPr="006D666A" w:rsidRDefault="00D07CFA" w:rsidP="00DD3B8A">
      <w:pPr>
        <w:pStyle w:val="ListParagraph"/>
      </w:pPr>
      <w:r w:rsidRPr="006D666A">
        <w:rPr>
          <w:b/>
        </w:rPr>
        <w:t>Designation:</w:t>
      </w:r>
      <w:r w:rsidR="00DD3B8A" w:rsidRPr="006D666A">
        <w:rPr>
          <w:b/>
        </w:rPr>
        <w:tab/>
      </w:r>
      <w:r w:rsidR="00DD3B8A" w:rsidRPr="006D666A">
        <w:rPr>
          <w:b/>
        </w:rPr>
        <w:tab/>
      </w:r>
      <w:r w:rsidR="00DD3B8A" w:rsidRPr="006D666A">
        <w:t>Intern</w:t>
      </w:r>
    </w:p>
    <w:p w14:paraId="60EB62B3" w14:textId="77777777" w:rsidR="00DD3B8A" w:rsidRPr="006D666A" w:rsidRDefault="00DD3B8A" w:rsidP="00DD3B8A">
      <w:pPr>
        <w:pStyle w:val="ListParagraph"/>
        <w:rPr>
          <w:b/>
        </w:rPr>
      </w:pPr>
    </w:p>
    <w:p w14:paraId="41365926" w14:textId="77777777" w:rsidR="00DD3B8A" w:rsidRDefault="00D07CFA" w:rsidP="00DF77B5">
      <w:pPr>
        <w:pStyle w:val="ListParagraph"/>
        <w:rPr>
          <w:rFonts w:ascii="Verdana" w:hAnsi="Verdana" w:cs="Arial"/>
          <w:b/>
          <w:i/>
          <w:sz w:val="20"/>
          <w:szCs w:val="20"/>
        </w:rPr>
      </w:pPr>
      <w:r w:rsidRPr="006D666A">
        <w:rPr>
          <w:b/>
        </w:rPr>
        <w:t>Organization:</w:t>
      </w:r>
      <w:r w:rsidR="00DD3B8A" w:rsidRPr="006D666A">
        <w:rPr>
          <w:b/>
        </w:rPr>
        <w:tab/>
      </w:r>
      <w:r w:rsidR="001136CA" w:rsidRPr="006D666A">
        <w:rPr>
          <w:b/>
        </w:rPr>
        <w:tab/>
      </w:r>
      <w:r w:rsidR="00DF77B5" w:rsidRPr="003C55CB">
        <w:rPr>
          <w:rFonts w:ascii="Verdana" w:hAnsi="Verdana" w:cs="Arial"/>
          <w:b/>
          <w:i/>
          <w:sz w:val="20"/>
          <w:szCs w:val="20"/>
        </w:rPr>
        <w:t>ELECTRONICS CORPORATION OF INDIA</w:t>
      </w:r>
    </w:p>
    <w:p w14:paraId="5D06E4C3" w14:textId="77777777" w:rsidR="00DF77B5" w:rsidRPr="006D666A" w:rsidRDefault="00DF77B5" w:rsidP="00DF77B5">
      <w:pPr>
        <w:pStyle w:val="ListParagraph"/>
        <w:rPr>
          <w:b/>
        </w:rPr>
      </w:pPr>
    </w:p>
    <w:p w14:paraId="6C83047F" w14:textId="77777777" w:rsidR="00DD3B8A" w:rsidRPr="006D666A" w:rsidRDefault="00DD3B8A" w:rsidP="00DD3B8A">
      <w:pPr>
        <w:ind w:firstLine="720"/>
      </w:pPr>
      <w:r w:rsidRPr="006D666A">
        <w:rPr>
          <w:b/>
        </w:rPr>
        <w:t>Duration:</w:t>
      </w:r>
      <w:r w:rsidRPr="006D666A">
        <w:rPr>
          <w:b/>
        </w:rPr>
        <w:tab/>
      </w:r>
      <w:r w:rsidRPr="006D666A">
        <w:rPr>
          <w:b/>
        </w:rPr>
        <w:tab/>
      </w:r>
      <w:r w:rsidR="00DF77B5">
        <w:t xml:space="preserve">2 </w:t>
      </w:r>
      <w:r w:rsidR="00DF77B5" w:rsidRPr="006D666A">
        <w:t>months</w:t>
      </w:r>
      <w:r w:rsidR="000A55AD" w:rsidRPr="006D666A">
        <w:t xml:space="preserve"> (</w:t>
      </w:r>
      <w:r w:rsidR="00DF77B5">
        <w:t>Apr 2012 to May 2012</w:t>
      </w:r>
      <w:r w:rsidRPr="006D666A">
        <w:t>)</w:t>
      </w:r>
    </w:p>
    <w:p w14:paraId="79507F68" w14:textId="77777777" w:rsidR="00DD3B8A" w:rsidRPr="006D666A" w:rsidRDefault="00DD3B8A" w:rsidP="00DD3B8A">
      <w:pPr>
        <w:ind w:firstLine="720"/>
        <w:rPr>
          <w:b/>
        </w:rPr>
      </w:pPr>
    </w:p>
    <w:p w14:paraId="2034C1FA" w14:textId="77777777" w:rsidR="00DD3B8A" w:rsidRPr="006D666A" w:rsidRDefault="00DD3B8A" w:rsidP="00DD3B8A">
      <w:pPr>
        <w:ind w:firstLine="720"/>
      </w:pPr>
      <w:r w:rsidRPr="006D666A">
        <w:rPr>
          <w:b/>
        </w:rPr>
        <w:t>Domain:</w:t>
      </w:r>
      <w:r w:rsidR="00FD1DDC">
        <w:rPr>
          <w:b/>
        </w:rPr>
        <w:tab/>
      </w:r>
      <w:r w:rsidR="00FD1DDC">
        <w:rPr>
          <w:b/>
        </w:rPr>
        <w:tab/>
      </w:r>
      <w:r w:rsidR="00DF77B5">
        <w:t>Motivational Practices at ECIL</w:t>
      </w:r>
    </w:p>
    <w:p w14:paraId="23025DC7" w14:textId="77777777" w:rsidR="00DD3B8A" w:rsidRPr="006D666A" w:rsidRDefault="00DD3B8A" w:rsidP="00DD3B8A">
      <w:pPr>
        <w:ind w:firstLine="720"/>
        <w:rPr>
          <w:b/>
        </w:rPr>
      </w:pPr>
    </w:p>
    <w:p w14:paraId="2CD4597C" w14:textId="77777777" w:rsidR="00DD3B8A" w:rsidRPr="006D666A" w:rsidRDefault="00DD3B8A" w:rsidP="006D666A">
      <w:pPr>
        <w:rPr>
          <w:b/>
        </w:rPr>
      </w:pPr>
      <w:r w:rsidRPr="006D666A">
        <w:rPr>
          <w:b/>
        </w:rPr>
        <w:t xml:space="preserve">Key Learning’s at </w:t>
      </w:r>
      <w:r w:rsidR="00DF77B5">
        <w:rPr>
          <w:b/>
        </w:rPr>
        <w:t>ECIL</w:t>
      </w:r>
      <w:r w:rsidR="00DE72DB" w:rsidRPr="006D666A">
        <w:rPr>
          <w:b/>
        </w:rPr>
        <w:t>:</w:t>
      </w:r>
    </w:p>
    <w:p w14:paraId="6979BABE" w14:textId="77777777" w:rsidR="00DE72DB" w:rsidRPr="006D666A" w:rsidRDefault="00DE72DB" w:rsidP="00DD3B8A">
      <w:pPr>
        <w:ind w:firstLine="720"/>
        <w:rPr>
          <w:b/>
        </w:rPr>
      </w:pPr>
    </w:p>
    <w:p w14:paraId="7DFDFCE9" w14:textId="77777777" w:rsidR="00DF77B5" w:rsidRPr="00503CFB" w:rsidRDefault="00DF77B5" w:rsidP="00DF77B5">
      <w:pPr>
        <w:spacing w:line="360" w:lineRule="auto"/>
        <w:jc w:val="both"/>
        <w:rPr>
          <w:sz w:val="22"/>
          <w:szCs w:val="22"/>
        </w:rPr>
      </w:pPr>
      <w:r w:rsidRPr="00503CFB">
        <w:rPr>
          <w:sz w:val="22"/>
          <w:szCs w:val="22"/>
        </w:rPr>
        <w:lastRenderedPageBreak/>
        <w:t>The study on Motivational Practices at ECIL” focused on motivational practices adopted by public sector organisation “</w:t>
      </w:r>
      <w:r w:rsidRPr="00503CFB">
        <w:rPr>
          <w:b/>
          <w:sz w:val="22"/>
          <w:szCs w:val="22"/>
        </w:rPr>
        <w:t>ELECTRONICS CORPORATION OF INDIA LIMITED</w:t>
      </w:r>
      <w:r w:rsidRPr="00503CFB">
        <w:rPr>
          <w:sz w:val="22"/>
          <w:szCs w:val="22"/>
        </w:rPr>
        <w:t xml:space="preserve">” Hyderabad which was been catering the country </w:t>
      </w:r>
      <w:proofErr w:type="gramStart"/>
      <w:r w:rsidRPr="00503CFB">
        <w:rPr>
          <w:sz w:val="22"/>
          <w:szCs w:val="22"/>
        </w:rPr>
        <w:t>need’s</w:t>
      </w:r>
      <w:proofErr w:type="gramEnd"/>
      <w:r w:rsidRPr="00503CFB">
        <w:rPr>
          <w:sz w:val="22"/>
          <w:szCs w:val="22"/>
        </w:rPr>
        <w:t xml:space="preserve"> in nuclear electronics, defence and other communication areas.</w:t>
      </w:r>
    </w:p>
    <w:p w14:paraId="13DC7A72" w14:textId="77777777" w:rsidR="00DE72DB" w:rsidRPr="006D666A" w:rsidRDefault="00DE72DB" w:rsidP="00826945">
      <w:pPr>
        <w:rPr>
          <w:b/>
        </w:rPr>
      </w:pPr>
    </w:p>
    <w:p w14:paraId="0C522E60" w14:textId="77777777" w:rsidR="00826945" w:rsidRPr="006D666A" w:rsidRDefault="00823D63" w:rsidP="00826945">
      <w:pPr>
        <w:rPr>
          <w:b/>
        </w:rPr>
      </w:pPr>
      <w:r w:rsidRPr="006D666A">
        <w:rPr>
          <w:b/>
        </w:rPr>
        <w:t xml:space="preserve">Technical </w:t>
      </w:r>
      <w:r w:rsidR="00913A59" w:rsidRPr="006D666A">
        <w:rPr>
          <w:b/>
        </w:rPr>
        <w:t>Skills</w:t>
      </w:r>
    </w:p>
    <w:p w14:paraId="47C9CCE0" w14:textId="77777777" w:rsidR="00826945" w:rsidRPr="006D666A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 w14:paraId="23C58977" w14:textId="77777777" w:rsidR="00DF77B5" w:rsidRDefault="00913A59" w:rsidP="00DF77B5">
      <w:pPr>
        <w:numPr>
          <w:ilvl w:val="0"/>
          <w:numId w:val="2"/>
        </w:numPr>
        <w:jc w:val="both"/>
      </w:pPr>
      <w:r w:rsidRPr="00DF77B5">
        <w:t>MS Word, MS Excel, MS PowerPoint</w:t>
      </w:r>
    </w:p>
    <w:p w14:paraId="6C3756C5" w14:textId="77777777" w:rsidR="00DF77B5" w:rsidRPr="00DF77B5" w:rsidRDefault="00DF77B5" w:rsidP="00DF77B5">
      <w:pPr>
        <w:numPr>
          <w:ilvl w:val="0"/>
          <w:numId w:val="2"/>
        </w:numPr>
        <w:spacing w:line="360" w:lineRule="auto"/>
        <w:jc w:val="both"/>
      </w:pPr>
      <w:r w:rsidRPr="00DF77B5">
        <w:t>C, C++</w:t>
      </w:r>
    </w:p>
    <w:p w14:paraId="2208BAC8" w14:textId="77777777" w:rsidR="00823D63" w:rsidRPr="006D666A" w:rsidRDefault="00823D63" w:rsidP="00823D63">
      <w:pPr>
        <w:ind w:left="360"/>
        <w:jc w:val="both"/>
      </w:pPr>
    </w:p>
    <w:p w14:paraId="43F23DD5" w14:textId="77777777" w:rsidR="00823D63" w:rsidRPr="006D666A" w:rsidRDefault="00823D63" w:rsidP="00823D63">
      <w:pPr>
        <w:rPr>
          <w:b/>
        </w:rPr>
      </w:pPr>
      <w:r w:rsidRPr="006D666A">
        <w:rPr>
          <w:b/>
        </w:rPr>
        <w:t>Soft Skills</w:t>
      </w:r>
    </w:p>
    <w:p w14:paraId="3F3AF08B" w14:textId="77777777" w:rsidR="00823D63" w:rsidRPr="006D666A" w:rsidRDefault="00823D63" w:rsidP="00823D63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 w14:paraId="532AC801" w14:textId="77777777" w:rsidR="00823D63" w:rsidRPr="006D666A" w:rsidRDefault="00823D63" w:rsidP="00823D63">
      <w:pPr>
        <w:jc w:val="both"/>
      </w:pPr>
    </w:p>
    <w:p w14:paraId="2B47C174" w14:textId="77777777" w:rsidR="00823D63" w:rsidRPr="006D666A" w:rsidRDefault="00823D63" w:rsidP="006D6741">
      <w:pPr>
        <w:pStyle w:val="ListParagraph"/>
        <w:numPr>
          <w:ilvl w:val="0"/>
          <w:numId w:val="18"/>
        </w:numPr>
        <w:jc w:val="both"/>
      </w:pPr>
      <w:r w:rsidRPr="006D666A">
        <w:t>Good oral and written communication skills</w:t>
      </w:r>
    </w:p>
    <w:p w14:paraId="7AD558FA" w14:textId="77777777" w:rsidR="006D6741" w:rsidRDefault="006D6741" w:rsidP="006D6741">
      <w:pPr>
        <w:pStyle w:val="ListParagraph"/>
        <w:numPr>
          <w:ilvl w:val="0"/>
          <w:numId w:val="18"/>
        </w:numPr>
      </w:pPr>
      <w:r>
        <w:t>Zeal to learn new things.</w:t>
      </w:r>
    </w:p>
    <w:p w14:paraId="65C366DA" w14:textId="77777777" w:rsidR="006D6741" w:rsidRDefault="006D6741" w:rsidP="006D6741">
      <w:pPr>
        <w:pStyle w:val="ListParagraph"/>
        <w:numPr>
          <w:ilvl w:val="0"/>
          <w:numId w:val="18"/>
        </w:numPr>
      </w:pPr>
      <w:r>
        <w:t>Good team facilitator.</w:t>
      </w:r>
    </w:p>
    <w:p w14:paraId="144DB91A" w14:textId="77777777" w:rsidR="006D6741" w:rsidRDefault="006D6741" w:rsidP="006D6741">
      <w:pPr>
        <w:pStyle w:val="ListParagraph"/>
        <w:numPr>
          <w:ilvl w:val="0"/>
          <w:numId w:val="18"/>
        </w:numPr>
      </w:pPr>
      <w:r>
        <w:t>Create and organize teams and group activities.</w:t>
      </w:r>
    </w:p>
    <w:p w14:paraId="04C2D03F" w14:textId="77777777" w:rsidR="00823D63" w:rsidRPr="006D666A" w:rsidRDefault="00823D63" w:rsidP="00823D63">
      <w:pPr>
        <w:ind w:left="360"/>
        <w:rPr>
          <w:b/>
        </w:rPr>
      </w:pPr>
    </w:p>
    <w:p w14:paraId="40BBC466" w14:textId="6BB7694B" w:rsidR="00DF277E" w:rsidRPr="006D666A" w:rsidRDefault="00913A59" w:rsidP="00DF277E">
      <w:pPr>
        <w:jc w:val="both"/>
      </w:pPr>
      <w:r w:rsidRPr="006D666A">
        <w:rPr>
          <w:b/>
        </w:rPr>
        <w:t>Extra-Curricular Activities</w:t>
      </w:r>
      <w:r w:rsidR="00F85513" w:rsidRPr="006D666A">
        <w:rPr>
          <w:b/>
        </w:rPr>
        <w:t xml:space="preserve"> and </w:t>
      </w:r>
      <w:r w:rsidR="00936559" w:rsidRPr="006D666A">
        <w:rPr>
          <w:b/>
        </w:rPr>
        <w:t>Achievements</w:t>
      </w:r>
      <w:r w:rsidR="00000000">
        <w:rPr>
          <w:noProof/>
        </w:rPr>
        <w:pict w14:anchorId="51635B6E">
          <v:line id="Straight Connector 5" o:spid="_x0000_s1027" style="position:absolute;left:0;text-align:left;z-index:251662336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.9pt,9.45pt" to="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" strokecolor="#e37808 [3044]">
            <o:lock v:ext="edit" shapetype="f"/>
          </v:line>
        </w:pict>
      </w:r>
    </w:p>
    <w:p w14:paraId="7E6A49C7" w14:textId="77777777" w:rsidR="00DF277E" w:rsidRPr="006D666A" w:rsidRDefault="00DF277E" w:rsidP="00DF277E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tbl>
      <w:tblPr>
        <w:tblW w:w="94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422"/>
      </w:tblGrid>
      <w:tr w:rsidR="00DF77B5" w:rsidRPr="006D666A" w14:paraId="053274E3" w14:textId="77777777" w:rsidTr="00913A59">
        <w:trPr>
          <w:trHeight w:val="262"/>
        </w:trPr>
        <w:tc>
          <w:tcPr>
            <w:tcW w:w="94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9D577F" w14:textId="77777777" w:rsidR="00DF77B5" w:rsidRPr="00DF77B5" w:rsidRDefault="00DF77B5" w:rsidP="00DF77B5">
            <w:pPr>
              <w:numPr>
                <w:ilvl w:val="0"/>
                <w:numId w:val="14"/>
              </w:numPr>
              <w:spacing w:line="360" w:lineRule="auto"/>
            </w:pPr>
            <w:r w:rsidRPr="00DF77B5">
              <w:t>Participated in Ad-Mad show conducted by college and various techno meets conducted by other colleges.</w:t>
            </w:r>
          </w:p>
        </w:tc>
      </w:tr>
      <w:tr w:rsidR="00DF77B5" w:rsidRPr="006D666A" w14:paraId="4B8E92F9" w14:textId="77777777" w:rsidTr="00913A59">
        <w:trPr>
          <w:trHeight w:val="262"/>
        </w:trPr>
        <w:tc>
          <w:tcPr>
            <w:tcW w:w="94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BAE275" w14:textId="77777777" w:rsidR="00DF77B5" w:rsidRPr="00DF77B5" w:rsidRDefault="00DF77B5" w:rsidP="00DF77B5">
            <w:pPr>
              <w:numPr>
                <w:ilvl w:val="0"/>
                <w:numId w:val="14"/>
              </w:numPr>
              <w:spacing w:line="360" w:lineRule="auto"/>
            </w:pPr>
            <w:r w:rsidRPr="00DF77B5">
              <w:t xml:space="preserve">Received scholar ship for securing high sore in Sanskrit in intermediate. </w:t>
            </w:r>
          </w:p>
        </w:tc>
      </w:tr>
    </w:tbl>
    <w:p w14:paraId="37A926A9" w14:textId="77777777" w:rsidR="001F07B2" w:rsidRPr="006D666A" w:rsidRDefault="001F07B2" w:rsidP="00826945">
      <w:pPr>
        <w:rPr>
          <w:b/>
        </w:rPr>
      </w:pPr>
    </w:p>
    <w:p w14:paraId="6F3CF0D1" w14:textId="77777777" w:rsidR="00826945" w:rsidRPr="006D666A" w:rsidRDefault="00826945" w:rsidP="00826945">
      <w:pPr>
        <w:rPr>
          <w:b/>
        </w:rPr>
      </w:pPr>
      <w:r w:rsidRPr="006D666A">
        <w:rPr>
          <w:b/>
        </w:rPr>
        <w:t xml:space="preserve">Personal </w:t>
      </w:r>
      <w:r w:rsidR="006B1854" w:rsidRPr="006D666A">
        <w:rPr>
          <w:b/>
        </w:rPr>
        <w:t>Information</w:t>
      </w:r>
    </w:p>
    <w:p w14:paraId="0FEF7073" w14:textId="77777777" w:rsidR="00826945" w:rsidRPr="006D666A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 w14:paraId="6FB99C41" w14:textId="77777777" w:rsidR="008D3FB1" w:rsidRDefault="008D3FB1" w:rsidP="008D3FB1">
      <w:pPr>
        <w:spacing w:line="360" w:lineRule="auto"/>
        <w:jc w:val="both"/>
        <w:rPr>
          <w:b/>
        </w:rPr>
      </w:pPr>
    </w:p>
    <w:p w14:paraId="3EAC5775" w14:textId="77777777" w:rsidR="008D3FB1" w:rsidRPr="00326351" w:rsidRDefault="008D3FB1" w:rsidP="008D3FB1">
      <w:pPr>
        <w:spacing w:line="360" w:lineRule="auto"/>
        <w:jc w:val="both"/>
      </w:pPr>
      <w:r w:rsidRPr="00326351">
        <w:t xml:space="preserve">Name                   </w:t>
      </w:r>
      <w:proofErr w:type="gramStart"/>
      <w:r w:rsidRPr="00326351">
        <w:t xml:space="preserve">  :</w:t>
      </w:r>
      <w:proofErr w:type="gramEnd"/>
      <w:r w:rsidRPr="00326351">
        <w:t xml:space="preserve">     P Divya</w:t>
      </w:r>
    </w:p>
    <w:p w14:paraId="74A4086E" w14:textId="77777777" w:rsidR="008D3FB1" w:rsidRPr="00326351" w:rsidRDefault="008D3FB1" w:rsidP="008D3FB1">
      <w:pPr>
        <w:spacing w:line="360" w:lineRule="auto"/>
        <w:jc w:val="both"/>
      </w:pPr>
      <w:r w:rsidRPr="00326351">
        <w:t xml:space="preserve">Father Name        </w:t>
      </w:r>
      <w:proofErr w:type="gramStart"/>
      <w:r w:rsidRPr="00326351">
        <w:t xml:space="preserve">  :</w:t>
      </w:r>
      <w:proofErr w:type="gramEnd"/>
      <w:r w:rsidR="00032B57">
        <w:t xml:space="preserve">    </w:t>
      </w:r>
      <w:r w:rsidRPr="00326351">
        <w:t xml:space="preserve">P. </w:t>
      </w:r>
      <w:proofErr w:type="spellStart"/>
      <w:r w:rsidRPr="00326351">
        <w:t>Mallikarjuna</w:t>
      </w:r>
      <w:proofErr w:type="spellEnd"/>
      <w:r w:rsidRPr="00326351">
        <w:t xml:space="preserve"> Rao</w:t>
      </w:r>
    </w:p>
    <w:p w14:paraId="53E45780" w14:textId="77777777" w:rsidR="00326351" w:rsidRPr="00326351" w:rsidRDefault="00326351" w:rsidP="00326351">
      <w:pPr>
        <w:spacing w:line="360" w:lineRule="auto"/>
        <w:jc w:val="both"/>
      </w:pPr>
      <w:r>
        <w:t>Date of Birth</w:t>
      </w:r>
      <w:r>
        <w:tab/>
      </w:r>
      <w:r w:rsidR="00032B57">
        <w:t xml:space="preserve">    </w:t>
      </w:r>
      <w:proofErr w:type="gramStart"/>
      <w:r w:rsidR="00032B57">
        <w:t xml:space="preserve">  :</w:t>
      </w:r>
      <w:proofErr w:type="gramEnd"/>
      <w:r w:rsidR="00032B57">
        <w:tab/>
      </w:r>
      <w:r w:rsidRPr="00326351">
        <w:t>08 May 1991</w:t>
      </w:r>
    </w:p>
    <w:p w14:paraId="79FDA6EF" w14:textId="18296858" w:rsidR="00326351" w:rsidRPr="00326351" w:rsidRDefault="00326351" w:rsidP="00326351">
      <w:pPr>
        <w:spacing w:line="360" w:lineRule="auto"/>
        <w:jc w:val="both"/>
      </w:pPr>
      <w:r w:rsidRPr="00326351">
        <w:t>Marital Status</w:t>
      </w:r>
      <w:proofErr w:type="gramStart"/>
      <w:r w:rsidRPr="00326351">
        <w:tab/>
      </w:r>
      <w:r w:rsidR="00AA5E0F">
        <w:t xml:space="preserve"> </w:t>
      </w:r>
      <w:r w:rsidR="00503CFB">
        <w:t xml:space="preserve"> :</w:t>
      </w:r>
      <w:proofErr w:type="gramEnd"/>
      <w:r w:rsidR="00503CFB">
        <w:t xml:space="preserve">     </w:t>
      </w:r>
      <w:r w:rsidRPr="00326351">
        <w:t>Married</w:t>
      </w:r>
    </w:p>
    <w:p w14:paraId="12FA0C13" w14:textId="7EF8125E" w:rsidR="00326351" w:rsidRPr="00326351" w:rsidRDefault="00326351" w:rsidP="00326351">
      <w:pPr>
        <w:spacing w:line="360" w:lineRule="auto"/>
        <w:jc w:val="both"/>
      </w:pPr>
      <w:r>
        <w:t>Nationality</w:t>
      </w:r>
      <w:proofErr w:type="gramStart"/>
      <w:r w:rsidR="00503CFB">
        <w:tab/>
        <w:t xml:space="preserve"> :</w:t>
      </w:r>
      <w:proofErr w:type="gramEnd"/>
      <w:r w:rsidRPr="00326351">
        <w:tab/>
        <w:t>Indian</w:t>
      </w:r>
    </w:p>
    <w:p w14:paraId="1DADE216" w14:textId="77777777" w:rsidR="00326351" w:rsidRPr="00326351" w:rsidRDefault="00326351" w:rsidP="00326351">
      <w:pPr>
        <w:spacing w:line="360" w:lineRule="auto"/>
        <w:jc w:val="both"/>
      </w:pPr>
      <w:r>
        <w:t>Religion</w:t>
      </w:r>
      <w:r>
        <w:tab/>
      </w:r>
      <w:r w:rsidR="00AA5E0F">
        <w:t xml:space="preserve"> </w:t>
      </w:r>
      <w:proofErr w:type="gramStart"/>
      <w:r w:rsidR="00AA5E0F">
        <w:t xml:space="preserve">  </w:t>
      </w:r>
      <w:r w:rsidRPr="00326351">
        <w:t>:</w:t>
      </w:r>
      <w:proofErr w:type="gramEnd"/>
      <w:r w:rsidRPr="00326351">
        <w:tab/>
      </w:r>
      <w:r w:rsidRPr="00326351">
        <w:tab/>
        <w:t>Hindu</w:t>
      </w:r>
    </w:p>
    <w:p w14:paraId="32C72DC6" w14:textId="77777777" w:rsidR="00326351" w:rsidRPr="00326351" w:rsidRDefault="00326351" w:rsidP="00032B57">
      <w:pPr>
        <w:spacing w:line="360" w:lineRule="auto"/>
      </w:pPr>
      <w:r w:rsidRPr="00326351">
        <w:t>Lan</w:t>
      </w:r>
      <w:r>
        <w:t xml:space="preserve">guages </w:t>
      </w:r>
      <w:r w:rsidR="008D3FB1">
        <w:t>Known:</w:t>
      </w:r>
      <w:r w:rsidR="00032B57">
        <w:tab/>
      </w:r>
      <w:r w:rsidR="00032B57">
        <w:tab/>
        <w:t>Telugu, English, and Hindi</w:t>
      </w:r>
    </w:p>
    <w:p w14:paraId="1E33DF38" w14:textId="77777777" w:rsidR="00DF77B5" w:rsidRDefault="00DF77B5" w:rsidP="009614DC">
      <w:pPr>
        <w:jc w:val="both"/>
        <w:rPr>
          <w:b/>
        </w:rPr>
      </w:pPr>
    </w:p>
    <w:p w14:paraId="47073C76" w14:textId="77777777" w:rsidR="00DF77B5" w:rsidRDefault="00DF77B5" w:rsidP="009614DC">
      <w:pPr>
        <w:jc w:val="both"/>
        <w:rPr>
          <w:b/>
        </w:rPr>
      </w:pPr>
    </w:p>
    <w:p w14:paraId="7BA761E4" w14:textId="51B5D50B" w:rsidR="009614DC" w:rsidRPr="006D666A" w:rsidRDefault="00000000" w:rsidP="009614DC">
      <w:pPr>
        <w:jc w:val="both"/>
      </w:pPr>
      <w:r>
        <w:rPr>
          <w:noProof/>
        </w:rPr>
        <w:pict w14:anchorId="5645E02C">
          <v:line id="Straight Connector 7" o:spid="_x0000_s1026" style="position:absolute;left:0;text-align:left;z-index:251664384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.9pt,9.45pt" to="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" strokecolor="#e37808 [3044]">
            <o:lock v:ext="edit" shapetype="f"/>
          </v:line>
        </w:pict>
      </w:r>
      <w:r w:rsidR="009614DC" w:rsidRPr="006D666A">
        <w:rPr>
          <w:b/>
        </w:rPr>
        <w:t>Declaration</w:t>
      </w:r>
    </w:p>
    <w:p w14:paraId="5F635EAA" w14:textId="77777777" w:rsidR="009614DC" w:rsidRPr="006D666A" w:rsidRDefault="009614DC" w:rsidP="009614DC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 w14:paraId="02337CE6" w14:textId="77777777" w:rsidR="009614DC" w:rsidRPr="006D666A" w:rsidRDefault="009614DC" w:rsidP="009614DC">
      <w:pPr>
        <w:jc w:val="both"/>
      </w:pPr>
      <w:r w:rsidRPr="006D666A">
        <w:t>I hereby declare that the information given is true and correct to the best of my knowledge.</w:t>
      </w:r>
    </w:p>
    <w:p w14:paraId="0C4B2E91" w14:textId="77777777" w:rsidR="009846FF" w:rsidRPr="006D666A" w:rsidRDefault="009846FF" w:rsidP="009846FF"/>
    <w:p w14:paraId="3B462E32" w14:textId="77777777" w:rsidR="002322BC" w:rsidRPr="006D666A" w:rsidRDefault="002322BC" w:rsidP="009846FF">
      <w:r w:rsidRPr="006D666A">
        <w:rPr>
          <w:b/>
        </w:rPr>
        <w:t xml:space="preserve">Name: </w:t>
      </w:r>
      <w:r w:rsidR="00DF77B5">
        <w:t>Divya P</w:t>
      </w:r>
    </w:p>
    <w:p w14:paraId="0E670382" w14:textId="77777777" w:rsidR="002322BC" w:rsidRDefault="002322BC" w:rsidP="009846FF">
      <w:r w:rsidRPr="006D666A">
        <w:rPr>
          <w:b/>
        </w:rPr>
        <w:t xml:space="preserve">Place: </w:t>
      </w:r>
      <w:r w:rsidRPr="006D666A">
        <w:t>Hyderabad</w:t>
      </w:r>
    </w:p>
    <w:p w14:paraId="20FE4422" w14:textId="77777777" w:rsidR="0086407A" w:rsidRDefault="0086407A" w:rsidP="009846FF"/>
    <w:p w14:paraId="55887EC7" w14:textId="77777777" w:rsidR="0086407A" w:rsidRDefault="0086407A" w:rsidP="009846FF"/>
    <w:sectPr w:rsidR="0086407A" w:rsidSect="00F16DC5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73457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2E42E88C"/>
    <w:lvl w:ilvl="0" w:tplc="E63C287E">
      <w:start w:val="1"/>
      <w:numFmt w:val="bullet"/>
      <w:lvlText w:val=""/>
      <w:lvlJc w:val="left"/>
      <w:pPr>
        <w:ind w:left="119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12A18A0">
      <w:start w:val="1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06A2E2BA">
      <w:start w:val="1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en-US"/>
      </w:rPr>
    </w:lvl>
    <w:lvl w:ilvl="3" w:tplc="A560F9EE">
      <w:start w:val="1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en-US"/>
      </w:rPr>
    </w:lvl>
    <w:lvl w:ilvl="4" w:tplc="E29E7E2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en-US"/>
      </w:rPr>
    </w:lvl>
    <w:lvl w:ilvl="5" w:tplc="743E1382">
      <w:start w:val="1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CD4092BE">
      <w:start w:val="1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en-US"/>
      </w:rPr>
    </w:lvl>
    <w:lvl w:ilvl="7" w:tplc="F2D0DE06">
      <w:start w:val="1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en-US"/>
      </w:rPr>
    </w:lvl>
    <w:lvl w:ilvl="8" w:tplc="147296B6">
      <w:start w:val="1"/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2E12091"/>
    <w:multiLevelType w:val="hybridMultilevel"/>
    <w:tmpl w:val="22BE1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A19D7"/>
    <w:multiLevelType w:val="hybridMultilevel"/>
    <w:tmpl w:val="0AF0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461ED"/>
    <w:multiLevelType w:val="hybridMultilevel"/>
    <w:tmpl w:val="6D94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55E2F"/>
    <w:multiLevelType w:val="hybridMultilevel"/>
    <w:tmpl w:val="381C1A4E"/>
    <w:lvl w:ilvl="0" w:tplc="04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90541D0"/>
    <w:multiLevelType w:val="hybridMultilevel"/>
    <w:tmpl w:val="110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E7E51"/>
    <w:multiLevelType w:val="hybridMultilevel"/>
    <w:tmpl w:val="85F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51DB1"/>
    <w:multiLevelType w:val="hybridMultilevel"/>
    <w:tmpl w:val="9B78F0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B85A3A"/>
    <w:multiLevelType w:val="hybridMultilevel"/>
    <w:tmpl w:val="42029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54E1C"/>
    <w:multiLevelType w:val="hybridMultilevel"/>
    <w:tmpl w:val="763A3238"/>
    <w:lvl w:ilvl="0" w:tplc="4009000F">
      <w:start w:val="1"/>
      <w:numFmt w:val="decimal"/>
      <w:lvlText w:val="%1."/>
      <w:lvlJc w:val="lef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22AB3EFF"/>
    <w:multiLevelType w:val="hybridMultilevel"/>
    <w:tmpl w:val="83A48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A19E8"/>
    <w:multiLevelType w:val="hybridMultilevel"/>
    <w:tmpl w:val="2952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1487F"/>
    <w:multiLevelType w:val="hybridMultilevel"/>
    <w:tmpl w:val="AC023492"/>
    <w:lvl w:ilvl="0" w:tplc="F1FC06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7B8"/>
    <w:multiLevelType w:val="hybridMultilevel"/>
    <w:tmpl w:val="AFB2C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02439"/>
    <w:multiLevelType w:val="hybridMultilevel"/>
    <w:tmpl w:val="B8062EF4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D17D2"/>
    <w:multiLevelType w:val="hybridMultilevel"/>
    <w:tmpl w:val="B0A6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202D2"/>
    <w:multiLevelType w:val="hybridMultilevel"/>
    <w:tmpl w:val="177C5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F5C10"/>
    <w:multiLevelType w:val="hybridMultilevel"/>
    <w:tmpl w:val="205A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EC6BC9"/>
    <w:multiLevelType w:val="multilevel"/>
    <w:tmpl w:val="AF2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B66CC0"/>
    <w:multiLevelType w:val="hybridMultilevel"/>
    <w:tmpl w:val="B6C8A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7C3CE8"/>
    <w:multiLevelType w:val="hybridMultilevel"/>
    <w:tmpl w:val="C5EC9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48998">
    <w:abstractNumId w:val="15"/>
  </w:num>
  <w:num w:numId="2" w16cid:durableId="1043870815">
    <w:abstractNumId w:val="11"/>
  </w:num>
  <w:num w:numId="3" w16cid:durableId="1502744052">
    <w:abstractNumId w:val="17"/>
  </w:num>
  <w:num w:numId="4" w16cid:durableId="671251599">
    <w:abstractNumId w:val="6"/>
  </w:num>
  <w:num w:numId="5" w16cid:durableId="1168862834">
    <w:abstractNumId w:val="17"/>
  </w:num>
  <w:num w:numId="6" w16cid:durableId="1683126425">
    <w:abstractNumId w:val="13"/>
  </w:num>
  <w:num w:numId="7" w16cid:durableId="1037662333">
    <w:abstractNumId w:val="18"/>
  </w:num>
  <w:num w:numId="8" w16cid:durableId="130446020">
    <w:abstractNumId w:val="20"/>
  </w:num>
  <w:num w:numId="9" w16cid:durableId="813179407">
    <w:abstractNumId w:val="8"/>
  </w:num>
  <w:num w:numId="10" w16cid:durableId="665980254">
    <w:abstractNumId w:val="16"/>
  </w:num>
  <w:num w:numId="11" w16cid:durableId="594292107">
    <w:abstractNumId w:val="4"/>
  </w:num>
  <w:num w:numId="12" w16cid:durableId="617182054">
    <w:abstractNumId w:val="12"/>
  </w:num>
  <w:num w:numId="13" w16cid:durableId="1898856043">
    <w:abstractNumId w:val="21"/>
  </w:num>
  <w:num w:numId="14" w16cid:durableId="2094738645">
    <w:abstractNumId w:val="3"/>
  </w:num>
  <w:num w:numId="15" w16cid:durableId="803884867">
    <w:abstractNumId w:val="9"/>
  </w:num>
  <w:num w:numId="16" w16cid:durableId="1224564833">
    <w:abstractNumId w:val="14"/>
  </w:num>
  <w:num w:numId="17" w16cid:durableId="1723552260">
    <w:abstractNumId w:val="10"/>
  </w:num>
  <w:num w:numId="18" w16cid:durableId="1340615539">
    <w:abstractNumId w:val="2"/>
  </w:num>
  <w:num w:numId="19" w16cid:durableId="1474057615">
    <w:abstractNumId w:val="0"/>
  </w:num>
  <w:num w:numId="20" w16cid:durableId="52899167">
    <w:abstractNumId w:val="1"/>
  </w:num>
  <w:num w:numId="21" w16cid:durableId="786849935">
    <w:abstractNumId w:val="5"/>
  </w:num>
  <w:num w:numId="22" w16cid:durableId="1837264846">
    <w:abstractNumId w:val="7"/>
  </w:num>
  <w:num w:numId="23" w16cid:durableId="1069884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53B"/>
    <w:rsid w:val="0000572D"/>
    <w:rsid w:val="00005D49"/>
    <w:rsid w:val="00005ED9"/>
    <w:rsid w:val="00014765"/>
    <w:rsid w:val="00016475"/>
    <w:rsid w:val="000316A6"/>
    <w:rsid w:val="00032B57"/>
    <w:rsid w:val="00032EC5"/>
    <w:rsid w:val="000412C3"/>
    <w:rsid w:val="00045D93"/>
    <w:rsid w:val="00060019"/>
    <w:rsid w:val="0007002B"/>
    <w:rsid w:val="00086B5F"/>
    <w:rsid w:val="000A42D9"/>
    <w:rsid w:val="000A55AD"/>
    <w:rsid w:val="000B5AC2"/>
    <w:rsid w:val="000E1D01"/>
    <w:rsid w:val="001076E0"/>
    <w:rsid w:val="001136CA"/>
    <w:rsid w:val="00115A96"/>
    <w:rsid w:val="00132B51"/>
    <w:rsid w:val="001375CC"/>
    <w:rsid w:val="00142FCE"/>
    <w:rsid w:val="00146E52"/>
    <w:rsid w:val="00154623"/>
    <w:rsid w:val="00160D74"/>
    <w:rsid w:val="0016138B"/>
    <w:rsid w:val="001642C4"/>
    <w:rsid w:val="001720C2"/>
    <w:rsid w:val="001723F6"/>
    <w:rsid w:val="00176C17"/>
    <w:rsid w:val="00177133"/>
    <w:rsid w:val="001865DB"/>
    <w:rsid w:val="00193F42"/>
    <w:rsid w:val="001E755F"/>
    <w:rsid w:val="001F07B2"/>
    <w:rsid w:val="00210F39"/>
    <w:rsid w:val="0021342D"/>
    <w:rsid w:val="00214422"/>
    <w:rsid w:val="002322BC"/>
    <w:rsid w:val="002341E2"/>
    <w:rsid w:val="002609C8"/>
    <w:rsid w:val="002A0A30"/>
    <w:rsid w:val="002A36F0"/>
    <w:rsid w:val="002B421A"/>
    <w:rsid w:val="002B774D"/>
    <w:rsid w:val="002D6661"/>
    <w:rsid w:val="00310809"/>
    <w:rsid w:val="003117AA"/>
    <w:rsid w:val="00324869"/>
    <w:rsid w:val="00326351"/>
    <w:rsid w:val="00330B46"/>
    <w:rsid w:val="003468DC"/>
    <w:rsid w:val="003B5AF6"/>
    <w:rsid w:val="003C0F02"/>
    <w:rsid w:val="003C394A"/>
    <w:rsid w:val="003D3812"/>
    <w:rsid w:val="003E75E1"/>
    <w:rsid w:val="00400932"/>
    <w:rsid w:val="00412B15"/>
    <w:rsid w:val="004207EF"/>
    <w:rsid w:val="004B446C"/>
    <w:rsid w:val="004B779C"/>
    <w:rsid w:val="004D58A9"/>
    <w:rsid w:val="004E227A"/>
    <w:rsid w:val="004F03E7"/>
    <w:rsid w:val="0050084F"/>
    <w:rsid w:val="00502005"/>
    <w:rsid w:val="00503CFB"/>
    <w:rsid w:val="00521883"/>
    <w:rsid w:val="00531B21"/>
    <w:rsid w:val="00546140"/>
    <w:rsid w:val="00567B8B"/>
    <w:rsid w:val="005932A2"/>
    <w:rsid w:val="005A3BAE"/>
    <w:rsid w:val="005C0D70"/>
    <w:rsid w:val="005C1F92"/>
    <w:rsid w:val="005D62EF"/>
    <w:rsid w:val="005F5783"/>
    <w:rsid w:val="00612C66"/>
    <w:rsid w:val="00624829"/>
    <w:rsid w:val="00634866"/>
    <w:rsid w:val="00644BC3"/>
    <w:rsid w:val="00655AB2"/>
    <w:rsid w:val="006747E9"/>
    <w:rsid w:val="006A26C2"/>
    <w:rsid w:val="006B1854"/>
    <w:rsid w:val="006B6DDA"/>
    <w:rsid w:val="006C24E8"/>
    <w:rsid w:val="006C6182"/>
    <w:rsid w:val="006D219E"/>
    <w:rsid w:val="006D666A"/>
    <w:rsid w:val="006D6741"/>
    <w:rsid w:val="00706314"/>
    <w:rsid w:val="00714ADE"/>
    <w:rsid w:val="007324F9"/>
    <w:rsid w:val="00750A7E"/>
    <w:rsid w:val="0078089B"/>
    <w:rsid w:val="0078203C"/>
    <w:rsid w:val="00786120"/>
    <w:rsid w:val="00795DDD"/>
    <w:rsid w:val="007A0068"/>
    <w:rsid w:val="007A3AF1"/>
    <w:rsid w:val="007C4909"/>
    <w:rsid w:val="007F0A12"/>
    <w:rsid w:val="007F453B"/>
    <w:rsid w:val="00803CD5"/>
    <w:rsid w:val="008112B2"/>
    <w:rsid w:val="008236B0"/>
    <w:rsid w:val="00823D63"/>
    <w:rsid w:val="00826945"/>
    <w:rsid w:val="00841015"/>
    <w:rsid w:val="00847DBA"/>
    <w:rsid w:val="00856B08"/>
    <w:rsid w:val="0086407A"/>
    <w:rsid w:val="00866A1A"/>
    <w:rsid w:val="00887EA6"/>
    <w:rsid w:val="00890EA2"/>
    <w:rsid w:val="008923F4"/>
    <w:rsid w:val="008928BA"/>
    <w:rsid w:val="008D3FB1"/>
    <w:rsid w:val="008D5495"/>
    <w:rsid w:val="008E2111"/>
    <w:rsid w:val="008E4323"/>
    <w:rsid w:val="00907DAB"/>
    <w:rsid w:val="00913A59"/>
    <w:rsid w:val="009208A3"/>
    <w:rsid w:val="00923B2A"/>
    <w:rsid w:val="00935612"/>
    <w:rsid w:val="00936559"/>
    <w:rsid w:val="00951AD8"/>
    <w:rsid w:val="009614DC"/>
    <w:rsid w:val="009846FF"/>
    <w:rsid w:val="009A28C0"/>
    <w:rsid w:val="009E1B80"/>
    <w:rsid w:val="009E3958"/>
    <w:rsid w:val="009E6C8E"/>
    <w:rsid w:val="009F14CF"/>
    <w:rsid w:val="009F53D8"/>
    <w:rsid w:val="00A10F66"/>
    <w:rsid w:val="00A20E70"/>
    <w:rsid w:val="00A641CC"/>
    <w:rsid w:val="00A87B8D"/>
    <w:rsid w:val="00AA5E0F"/>
    <w:rsid w:val="00AD0815"/>
    <w:rsid w:val="00AF71FC"/>
    <w:rsid w:val="00B02C7F"/>
    <w:rsid w:val="00B214B7"/>
    <w:rsid w:val="00B355D9"/>
    <w:rsid w:val="00B46FA7"/>
    <w:rsid w:val="00B51B8E"/>
    <w:rsid w:val="00B61422"/>
    <w:rsid w:val="00B633B2"/>
    <w:rsid w:val="00B67FBA"/>
    <w:rsid w:val="00B77669"/>
    <w:rsid w:val="00B86DEC"/>
    <w:rsid w:val="00BB0A6F"/>
    <w:rsid w:val="00BD2CD3"/>
    <w:rsid w:val="00BD4A40"/>
    <w:rsid w:val="00BF3D5C"/>
    <w:rsid w:val="00C031CE"/>
    <w:rsid w:val="00C114B3"/>
    <w:rsid w:val="00C114F0"/>
    <w:rsid w:val="00C32C2E"/>
    <w:rsid w:val="00C459A5"/>
    <w:rsid w:val="00C54BAD"/>
    <w:rsid w:val="00C61C86"/>
    <w:rsid w:val="00C8673A"/>
    <w:rsid w:val="00CB0D89"/>
    <w:rsid w:val="00CB3BBE"/>
    <w:rsid w:val="00CD014E"/>
    <w:rsid w:val="00CD5D04"/>
    <w:rsid w:val="00D07CFA"/>
    <w:rsid w:val="00D244A5"/>
    <w:rsid w:val="00D25CA7"/>
    <w:rsid w:val="00D265F2"/>
    <w:rsid w:val="00D453C7"/>
    <w:rsid w:val="00D46678"/>
    <w:rsid w:val="00D62DFE"/>
    <w:rsid w:val="00D773B6"/>
    <w:rsid w:val="00D87CE4"/>
    <w:rsid w:val="00DA10E2"/>
    <w:rsid w:val="00DD3B8A"/>
    <w:rsid w:val="00DD6EC2"/>
    <w:rsid w:val="00DE1013"/>
    <w:rsid w:val="00DE72DB"/>
    <w:rsid w:val="00DF277E"/>
    <w:rsid w:val="00DF77B5"/>
    <w:rsid w:val="00E365D1"/>
    <w:rsid w:val="00E41FCA"/>
    <w:rsid w:val="00E54E76"/>
    <w:rsid w:val="00E701E6"/>
    <w:rsid w:val="00E731A3"/>
    <w:rsid w:val="00EA4991"/>
    <w:rsid w:val="00EA4D62"/>
    <w:rsid w:val="00EB4208"/>
    <w:rsid w:val="00EC04AF"/>
    <w:rsid w:val="00ED534B"/>
    <w:rsid w:val="00ED63FD"/>
    <w:rsid w:val="00EE0494"/>
    <w:rsid w:val="00EE2AA3"/>
    <w:rsid w:val="00F10F8A"/>
    <w:rsid w:val="00F12D52"/>
    <w:rsid w:val="00F16DC5"/>
    <w:rsid w:val="00F30934"/>
    <w:rsid w:val="00F3715B"/>
    <w:rsid w:val="00F4736F"/>
    <w:rsid w:val="00F47B24"/>
    <w:rsid w:val="00F62695"/>
    <w:rsid w:val="00F75C31"/>
    <w:rsid w:val="00F85513"/>
    <w:rsid w:val="00F90753"/>
    <w:rsid w:val="00F932CC"/>
    <w:rsid w:val="00F933B4"/>
    <w:rsid w:val="00FC326B"/>
    <w:rsid w:val="00FD1DDC"/>
    <w:rsid w:val="00FF22EF"/>
    <w:rsid w:val="00FF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C3BA7D"/>
  <w15:docId w15:val="{F84F4693-538D-402E-A158-FA7C5F2E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B02C7F"/>
    <w:pPr>
      <w:widowControl w:val="0"/>
      <w:autoSpaceDE w:val="0"/>
      <w:autoSpaceDN w:val="0"/>
      <w:ind w:left="140"/>
      <w:outlineLvl w:val="1"/>
    </w:pPr>
    <w:rPr>
      <w:b/>
      <w:bCs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3B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F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14F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51AD8"/>
    <w:rPr>
      <w:color w:val="B26B0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5F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02C7F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02C7F"/>
    <w:pPr>
      <w:widowControl w:val="0"/>
      <w:autoSpaceDE w:val="0"/>
      <w:autoSpaceDN w:val="0"/>
      <w:ind w:hanging="360"/>
    </w:pPr>
    <w:rPr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02C7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IM\Downloads\TS030009090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CE1CA5E-D8C7-43F8-A525-2384B474F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F26FEB-42E8-4412-A725-46B9AB32DA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TS030009090</Template>
  <TotalTime>210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Panamgipalli, Divya</dc:creator>
  <cp:keywords/>
  <dc:description/>
  <cp:lastModifiedBy>Panamgipalli, Divya</cp:lastModifiedBy>
  <cp:revision>12</cp:revision>
  <cp:lastPrinted>2014-10-30T01:41:00Z</cp:lastPrinted>
  <dcterms:created xsi:type="dcterms:W3CDTF">2023-02-23T08:46:00Z</dcterms:created>
  <dcterms:modified xsi:type="dcterms:W3CDTF">2023-05-23T09:28:00Z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TC300090909990</vt:lpwstr>
  </property>
</Properties>
</file>