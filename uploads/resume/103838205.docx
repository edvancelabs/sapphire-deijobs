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B3A4FCA" w14:textId="77777777" w:rsidTr="001B2ABD">
        <w:trPr>
          <w:trHeight w:val="4410"/>
        </w:trPr>
        <w:tc>
          <w:tcPr>
            <w:tcW w:w="3600" w:type="dxa"/>
            <w:vAlign w:val="bottom"/>
          </w:tcPr>
          <w:p w14:paraId="414FB051" w14:textId="77777777" w:rsidR="001B2ABD" w:rsidRDefault="001B2ABD" w:rsidP="001B2ABD">
            <w:pPr>
              <w:tabs>
                <w:tab w:val="left" w:pos="990"/>
              </w:tabs>
              <w:jc w:val="center"/>
            </w:pPr>
            <w:r>
              <w:rPr>
                <w:noProof/>
                <w:lang w:eastAsia="en-US"/>
              </w:rPr>
              <mc:AlternateContent>
                <mc:Choice Requires="wps">
                  <w:drawing>
                    <wp:inline distT="0" distB="0" distL="0" distR="0" wp14:anchorId="4CCB1EA5" wp14:editId="27637D4E">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93C0E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" strokecolor="#94b6d2 [3204]" strokeweight="5pt">
                      <v:fill r:id="rId11" o:title="" recolor="t" rotate="t" type="frame"/>
                      <v:stroke joinstyle="miter"/>
                      <w10:anchorlock/>
                    </v:oval>
                  </w:pict>
                </mc:Fallback>
              </mc:AlternateContent>
            </w:r>
          </w:p>
        </w:tc>
        <w:tc>
          <w:tcPr>
            <w:tcW w:w="720" w:type="dxa"/>
          </w:tcPr>
          <w:p w14:paraId="292BF9C8" w14:textId="77777777" w:rsidR="001B2ABD" w:rsidRDefault="001B2ABD" w:rsidP="000C45FF">
            <w:pPr>
              <w:tabs>
                <w:tab w:val="left" w:pos="990"/>
              </w:tabs>
            </w:pPr>
          </w:p>
        </w:tc>
        <w:tc>
          <w:tcPr>
            <w:tcW w:w="6470" w:type="dxa"/>
            <w:vAlign w:val="bottom"/>
          </w:tcPr>
          <w:p w14:paraId="171A25C8" w14:textId="77777777" w:rsidR="001B2ABD" w:rsidRPr="00F25893" w:rsidRDefault="00F25893" w:rsidP="001B2ABD">
            <w:pPr>
              <w:pStyle w:val="Subtitle"/>
              <w:rPr>
                <w:b/>
                <w:spacing w:val="0"/>
                <w:w w:val="100"/>
                <w:sz w:val="48"/>
                <w:szCs w:val="48"/>
              </w:rPr>
            </w:pPr>
            <w:r w:rsidRPr="001633A1">
              <w:rPr>
                <w:b/>
                <w:spacing w:val="0"/>
                <w:w w:val="66"/>
                <w:sz w:val="48"/>
                <w:szCs w:val="48"/>
              </w:rPr>
              <w:t>Shilpa Kanjila</w:t>
            </w:r>
            <w:r w:rsidRPr="001633A1">
              <w:rPr>
                <w:b/>
                <w:spacing w:val="31"/>
                <w:w w:val="66"/>
                <w:sz w:val="48"/>
                <w:szCs w:val="48"/>
              </w:rPr>
              <w:t>l</w:t>
            </w:r>
          </w:p>
          <w:p w14:paraId="61281F01" w14:textId="77777777" w:rsidR="00F25893" w:rsidRPr="00F25893" w:rsidRDefault="00F25893" w:rsidP="00F25893">
            <w:r>
              <w:t>Senior Helpdesk Engineer</w:t>
            </w:r>
          </w:p>
        </w:tc>
      </w:tr>
      <w:tr w:rsidR="001B2ABD" w14:paraId="387C2169" w14:textId="77777777" w:rsidTr="001B2ABD">
        <w:tc>
          <w:tcPr>
            <w:tcW w:w="3600" w:type="dxa"/>
          </w:tcPr>
          <w:sdt>
            <w:sdtPr>
              <w:id w:val="-1711873194"/>
              <w:placeholder>
                <w:docPart w:val="9982A86AED634CB698170774478C52C3"/>
              </w:placeholder>
              <w:temporary/>
              <w:showingPlcHdr/>
              <w15:appearance w15:val="hidden"/>
            </w:sdtPr>
            <w:sdtEndPr/>
            <w:sdtContent>
              <w:p w14:paraId="6713DDD5" w14:textId="77777777" w:rsidR="001B2ABD" w:rsidRDefault="00036450" w:rsidP="00036450">
                <w:pPr>
                  <w:pStyle w:val="Heading3"/>
                </w:pPr>
                <w:r w:rsidRPr="00D5459D">
                  <w:t>Profile</w:t>
                </w:r>
              </w:p>
            </w:sdtContent>
          </w:sdt>
          <w:p w14:paraId="00323256" w14:textId="77777777" w:rsidR="00F25893" w:rsidRPr="009E47E6" w:rsidRDefault="00F25893" w:rsidP="00F25893">
            <w:r w:rsidRPr="009E47E6">
              <w:t>Aim to associate with an organization that gives me scope to apply my knowledge and skills. To excel in the roles and responsibilities that will contribute towards development of the organization.</w:t>
            </w:r>
            <w:r w:rsidR="00774336">
              <w:t xml:space="preserve"> </w:t>
            </w:r>
            <w:r w:rsidR="00774336" w:rsidRPr="00774336">
              <w:t>IT professional with excellent academic and professional formation. 7 years of experience in Customer service, tech support and team handling</w:t>
            </w:r>
          </w:p>
          <w:p w14:paraId="20C1CDAF" w14:textId="77777777" w:rsidR="00036450" w:rsidRDefault="00036450" w:rsidP="00F25893"/>
          <w:p w14:paraId="45FC6E25" w14:textId="77777777" w:rsidR="00036450" w:rsidRDefault="00036450" w:rsidP="00036450"/>
          <w:sdt>
            <w:sdtPr>
              <w:id w:val="-1954003311"/>
              <w:placeholder>
                <w:docPart w:val="4D7675842E914FA98A287065479CC5FE"/>
              </w:placeholder>
              <w:temporary/>
              <w:showingPlcHdr/>
              <w15:appearance w15:val="hidden"/>
            </w:sdtPr>
            <w:sdtEndPr/>
            <w:sdtContent>
              <w:p w14:paraId="001A52D1" w14:textId="77777777" w:rsidR="00036450" w:rsidRPr="00CB0055" w:rsidRDefault="00CB0055" w:rsidP="00CB0055">
                <w:pPr>
                  <w:pStyle w:val="Heading3"/>
                </w:pPr>
                <w:r w:rsidRPr="00CB0055">
                  <w:t>Contact</w:t>
                </w:r>
              </w:p>
            </w:sdtContent>
          </w:sdt>
          <w:sdt>
            <w:sdtPr>
              <w:id w:val="1111563247"/>
              <w:placeholder>
                <w:docPart w:val="E17B022AD6354BCAA26E33E21E75E43F"/>
              </w:placeholder>
              <w:temporary/>
              <w:showingPlcHdr/>
              <w15:appearance w15:val="hidden"/>
            </w:sdtPr>
            <w:sdtEndPr/>
            <w:sdtContent>
              <w:p w14:paraId="0CE7D972" w14:textId="77777777" w:rsidR="004D3011" w:rsidRDefault="004D3011" w:rsidP="004D3011">
                <w:r w:rsidRPr="004D3011">
                  <w:t>PHONE:</w:t>
                </w:r>
              </w:p>
            </w:sdtContent>
          </w:sdt>
          <w:p w14:paraId="358DA2C3" w14:textId="77777777" w:rsidR="004D3011" w:rsidRDefault="00F25893" w:rsidP="004D3011">
            <w:r>
              <w:t>9804331276, 9094393138</w:t>
            </w:r>
          </w:p>
          <w:p w14:paraId="15A9EB79" w14:textId="77777777" w:rsidR="004D3011" w:rsidRDefault="004D3011" w:rsidP="004D3011"/>
          <w:p w14:paraId="32BB46F1" w14:textId="77777777" w:rsidR="004D3011" w:rsidRDefault="004D3011" w:rsidP="004D3011"/>
          <w:sdt>
            <w:sdtPr>
              <w:id w:val="-240260293"/>
              <w:placeholder>
                <w:docPart w:val="84CC8D9054544195A1ED79B6DE796E7C"/>
              </w:placeholder>
              <w:temporary/>
              <w:showingPlcHdr/>
              <w15:appearance w15:val="hidden"/>
            </w:sdtPr>
            <w:sdtEndPr/>
            <w:sdtContent>
              <w:p w14:paraId="559D580D" w14:textId="77777777" w:rsidR="004D3011" w:rsidRDefault="004D3011" w:rsidP="004D3011">
                <w:r w:rsidRPr="004D3011">
                  <w:t>EMAIL:</w:t>
                </w:r>
              </w:p>
            </w:sdtContent>
          </w:sdt>
          <w:p w14:paraId="1047D606" w14:textId="77777777" w:rsidR="00036450" w:rsidRDefault="001633A1" w:rsidP="004D3011">
            <w:pPr>
              <w:rPr>
                <w:rStyle w:val="Hyperlink"/>
              </w:rPr>
            </w:pPr>
            <w:hyperlink r:id="rId12" w:history="1">
              <w:r w:rsidR="00774336" w:rsidRPr="00EC525F">
                <w:rPr>
                  <w:rStyle w:val="Hyperlink"/>
                </w:rPr>
                <w:t>shilpakanjilal@yahoo.com</w:t>
              </w:r>
            </w:hyperlink>
          </w:p>
          <w:p w14:paraId="2EEA5BDA" w14:textId="77777777" w:rsidR="00774336" w:rsidRPr="00E4381A" w:rsidRDefault="00774336" w:rsidP="004D3011">
            <w:pPr>
              <w:rPr>
                <w:rStyle w:val="Hyperlink"/>
              </w:rPr>
            </w:pPr>
            <w:r>
              <w:rPr>
                <w:rStyle w:val="Hyperlink"/>
              </w:rPr>
              <w:t>kanjilal.shilpa@gmail.com</w:t>
            </w:r>
          </w:p>
          <w:p w14:paraId="6FD29275" w14:textId="77777777" w:rsidR="004D3011" w:rsidRPr="004D3011" w:rsidRDefault="004D3011" w:rsidP="004D3011"/>
        </w:tc>
        <w:tc>
          <w:tcPr>
            <w:tcW w:w="720" w:type="dxa"/>
          </w:tcPr>
          <w:p w14:paraId="7C4991A7" w14:textId="77777777" w:rsidR="001B2ABD" w:rsidRDefault="001B2ABD" w:rsidP="000C45FF">
            <w:pPr>
              <w:tabs>
                <w:tab w:val="left" w:pos="990"/>
              </w:tabs>
            </w:pPr>
          </w:p>
        </w:tc>
        <w:tc>
          <w:tcPr>
            <w:tcW w:w="6470" w:type="dxa"/>
          </w:tcPr>
          <w:sdt>
            <w:sdtPr>
              <w:id w:val="1049110328"/>
              <w:placeholder>
                <w:docPart w:val="9939C8D431CE4AC3A2D3039922CE10CE"/>
              </w:placeholder>
              <w:temporary/>
              <w:showingPlcHdr/>
              <w15:appearance w15:val="hidden"/>
            </w:sdtPr>
            <w:sdtEndPr/>
            <w:sdtContent>
              <w:p w14:paraId="2D65BD50" w14:textId="77777777" w:rsidR="001B2ABD" w:rsidRDefault="00E25A26" w:rsidP="00036450">
                <w:pPr>
                  <w:pStyle w:val="Heading2"/>
                </w:pPr>
                <w:r w:rsidRPr="00036450">
                  <w:t>EDUCATION</w:t>
                </w:r>
              </w:p>
            </w:sdtContent>
          </w:sdt>
          <w:p w14:paraId="331C7377" w14:textId="77777777" w:rsidR="00036450" w:rsidRDefault="00F25893" w:rsidP="00036450">
            <w:r w:rsidRPr="00F25893">
              <w:t>Completed Bachelor of Arts (English Honours) from E.I.I.L.M University in 2012</w:t>
            </w:r>
          </w:p>
          <w:sdt>
            <w:sdtPr>
              <w:id w:val="1001553383"/>
              <w:placeholder>
                <w:docPart w:val="AD1103DCFCE6449F93F8BB440CB04496"/>
              </w:placeholder>
              <w:temporary/>
              <w:showingPlcHdr/>
              <w15:appearance w15:val="hidden"/>
            </w:sdtPr>
            <w:sdtEndPr/>
            <w:sdtContent>
              <w:p w14:paraId="6586680E" w14:textId="77777777" w:rsidR="00036450" w:rsidRDefault="00036450" w:rsidP="00036450">
                <w:pPr>
                  <w:pStyle w:val="Heading2"/>
                </w:pPr>
                <w:r w:rsidRPr="00036450">
                  <w:t>WORK EXPERIENCE</w:t>
                </w:r>
              </w:p>
            </w:sdtContent>
          </w:sdt>
          <w:p w14:paraId="7052DA64" w14:textId="77777777" w:rsidR="00036450" w:rsidRDefault="00F25893" w:rsidP="00B359E4">
            <w:pPr>
              <w:pStyle w:val="Heading4"/>
              <w:rPr>
                <w:bCs/>
              </w:rPr>
            </w:pPr>
            <w:r>
              <w:t xml:space="preserve">Mr. </w:t>
            </w:r>
            <w:r w:rsidR="0044223D">
              <w:t xml:space="preserve">Cooper, Chennai </w:t>
            </w:r>
            <w:r w:rsidRPr="00036450">
              <w:t>(</w:t>
            </w:r>
            <w:r>
              <w:t>Senior Helpdesk Engineer)</w:t>
            </w:r>
          </w:p>
          <w:p w14:paraId="35913174" w14:textId="77777777" w:rsidR="00036450" w:rsidRPr="00036450" w:rsidRDefault="00F25893" w:rsidP="00B359E4">
            <w:pPr>
              <w:pStyle w:val="Date"/>
            </w:pPr>
            <w:r>
              <w:t>27</w:t>
            </w:r>
            <w:r w:rsidRPr="00F25893">
              <w:rPr>
                <w:vertAlign w:val="superscript"/>
              </w:rPr>
              <w:t>th</w:t>
            </w:r>
            <w:r>
              <w:t xml:space="preserve"> June 2016</w:t>
            </w:r>
            <w:r w:rsidR="00036450" w:rsidRPr="00036450">
              <w:t>–</w:t>
            </w:r>
            <w:r>
              <w:t>Present</w:t>
            </w:r>
          </w:p>
          <w:p w14:paraId="1E230430" w14:textId="266CE411" w:rsidR="00F25893" w:rsidRDefault="00F25893" w:rsidP="00036450">
            <w:pPr>
              <w:pStyle w:val="ListParagraph"/>
              <w:numPr>
                <w:ilvl w:val="0"/>
                <w:numId w:val="1"/>
              </w:numPr>
            </w:pPr>
            <w:r w:rsidRPr="00F25893">
              <w:t xml:space="preserve">Monitor service desk L1 and L2 queue in Service Now </w:t>
            </w:r>
            <w:r>
              <w:t>Tool</w:t>
            </w:r>
          </w:p>
          <w:p w14:paraId="3A76306D" w14:textId="51B8C88C" w:rsidR="001633A1" w:rsidRDefault="001633A1" w:rsidP="00036450">
            <w:pPr>
              <w:pStyle w:val="ListParagraph"/>
              <w:numPr>
                <w:ilvl w:val="0"/>
                <w:numId w:val="1"/>
              </w:numPr>
            </w:pPr>
            <w:r>
              <w:t>Auditing calls and tickets for the team.</w:t>
            </w:r>
            <w:bookmarkStart w:id="0" w:name="_GoBack"/>
            <w:bookmarkEnd w:id="0"/>
          </w:p>
          <w:p w14:paraId="40645F22" w14:textId="77777777" w:rsidR="00F25893" w:rsidRDefault="00F25893" w:rsidP="00036450">
            <w:pPr>
              <w:pStyle w:val="ListParagraph"/>
              <w:numPr>
                <w:ilvl w:val="0"/>
                <w:numId w:val="1"/>
              </w:numPr>
            </w:pPr>
            <w:r w:rsidRPr="00F25893">
              <w:t>Analyze the tickets and reassign them to appropriate application queue</w:t>
            </w:r>
            <w:r>
              <w:t>.</w:t>
            </w:r>
            <w:r w:rsidRPr="00F25893">
              <w:t xml:space="preserve"> </w:t>
            </w:r>
          </w:p>
          <w:p w14:paraId="65A26FF2" w14:textId="77777777" w:rsidR="00F25893" w:rsidRDefault="00F25893" w:rsidP="00036450">
            <w:pPr>
              <w:pStyle w:val="ListParagraph"/>
              <w:numPr>
                <w:ilvl w:val="0"/>
                <w:numId w:val="1"/>
              </w:numPr>
            </w:pPr>
            <w:r w:rsidRPr="00F25893">
              <w:t xml:space="preserve">Following up with the user to know whether the resolution given by the support team solved the issue (Done for 3 times until the user responds) </w:t>
            </w:r>
          </w:p>
          <w:p w14:paraId="23AD7387" w14:textId="77777777" w:rsidR="00F25893" w:rsidRDefault="00F25893" w:rsidP="00036450">
            <w:pPr>
              <w:pStyle w:val="ListParagraph"/>
              <w:numPr>
                <w:ilvl w:val="0"/>
                <w:numId w:val="1"/>
              </w:numPr>
            </w:pPr>
            <w:r w:rsidRPr="00F25893">
              <w:t xml:space="preserve">Documentation and creation of KT related docs </w:t>
            </w:r>
          </w:p>
          <w:p w14:paraId="5035C900" w14:textId="77777777" w:rsidR="00F25893" w:rsidRDefault="00F25893" w:rsidP="00036450">
            <w:pPr>
              <w:pStyle w:val="ListParagraph"/>
              <w:numPr>
                <w:ilvl w:val="0"/>
                <w:numId w:val="1"/>
              </w:numPr>
            </w:pPr>
            <w:r w:rsidRPr="00F25893">
              <w:t>Sending weekly and monthly reports to the management group related to pr</w:t>
            </w:r>
            <w:r>
              <w:t>oductivity of the team members.</w:t>
            </w:r>
          </w:p>
          <w:p w14:paraId="3A6CDF5D" w14:textId="77777777" w:rsidR="00F25893" w:rsidRDefault="00F25893" w:rsidP="00036450">
            <w:pPr>
              <w:pStyle w:val="ListParagraph"/>
              <w:numPr>
                <w:ilvl w:val="0"/>
                <w:numId w:val="1"/>
              </w:numPr>
            </w:pPr>
            <w:r w:rsidRPr="00F25893">
              <w:t xml:space="preserve">Conducting knowledge sharing session for the new team members and helping them in resolving tickets Maintaining the tracker for the tickets worked on. </w:t>
            </w:r>
          </w:p>
          <w:p w14:paraId="7DC1CEDE" w14:textId="77777777" w:rsidR="00F25893" w:rsidRDefault="00F25893" w:rsidP="00036450">
            <w:pPr>
              <w:pStyle w:val="ListParagraph"/>
              <w:numPr>
                <w:ilvl w:val="0"/>
                <w:numId w:val="1"/>
              </w:numPr>
            </w:pPr>
            <w:r w:rsidRPr="00F25893">
              <w:t>Performed the Monitori</w:t>
            </w:r>
            <w:r>
              <w:t>ng job using the DELL EMC tool.</w:t>
            </w:r>
          </w:p>
          <w:p w14:paraId="0F2A23EC" w14:textId="77777777" w:rsidR="0044223D" w:rsidRDefault="00F25893" w:rsidP="00036450">
            <w:pPr>
              <w:pStyle w:val="ListParagraph"/>
              <w:numPr>
                <w:ilvl w:val="0"/>
                <w:numId w:val="1"/>
              </w:numPr>
            </w:pPr>
            <w:r w:rsidRPr="00F25893">
              <w:t>Performed quality audit for calls and tickets for Service Desk L1 and giving required feedback as and when required.</w:t>
            </w:r>
          </w:p>
          <w:p w14:paraId="5EB0BF38" w14:textId="77777777" w:rsidR="00036450" w:rsidRDefault="00F25893" w:rsidP="00036450">
            <w:pPr>
              <w:pStyle w:val="ListParagraph"/>
              <w:numPr>
                <w:ilvl w:val="0"/>
                <w:numId w:val="1"/>
              </w:numPr>
            </w:pPr>
            <w:r w:rsidRPr="00F25893">
              <w:t>Initiated the process review sessions by discussing the quality parameters within the L1</w:t>
            </w:r>
            <w:r w:rsidR="00036450" w:rsidRPr="00036450">
              <w:t xml:space="preserve"> </w:t>
            </w:r>
          </w:p>
          <w:p w14:paraId="3DA4A0CF" w14:textId="77777777" w:rsidR="004D3011" w:rsidRDefault="004D3011" w:rsidP="00036450"/>
          <w:p w14:paraId="6FB9FA64" w14:textId="77777777" w:rsidR="004D3011" w:rsidRPr="004D3011" w:rsidRDefault="0044223D" w:rsidP="00B359E4">
            <w:pPr>
              <w:pStyle w:val="Heading4"/>
              <w:rPr>
                <w:bCs/>
              </w:rPr>
            </w:pPr>
            <w:r w:rsidRPr="0044223D">
              <w:t>Sutherland Global Services</w:t>
            </w:r>
            <w:r>
              <w:t>, Chennai</w:t>
            </w:r>
            <w:r w:rsidRPr="004D3011">
              <w:t xml:space="preserve"> (</w:t>
            </w:r>
            <w:r>
              <w:t>Senior Technical Consultant)</w:t>
            </w:r>
          </w:p>
          <w:p w14:paraId="4CC7BC53" w14:textId="77777777" w:rsidR="004D3011" w:rsidRPr="004D3011" w:rsidRDefault="0044223D" w:rsidP="00B359E4">
            <w:pPr>
              <w:pStyle w:val="Date"/>
            </w:pPr>
            <w:r>
              <w:t>December 2014</w:t>
            </w:r>
            <w:r w:rsidR="004D3011" w:rsidRPr="004D3011">
              <w:t>–</w:t>
            </w:r>
            <w:r>
              <w:t>May 2016</w:t>
            </w:r>
          </w:p>
          <w:p w14:paraId="25908882" w14:textId="77777777" w:rsidR="0044223D" w:rsidRDefault="0044223D" w:rsidP="0044223D">
            <w:pPr>
              <w:pStyle w:val="ListParagraph"/>
              <w:numPr>
                <w:ilvl w:val="0"/>
                <w:numId w:val="2"/>
              </w:numPr>
            </w:pPr>
            <w:r>
              <w:t>To assist the customers regarding Product issues like installation, activation, download</w:t>
            </w:r>
          </w:p>
          <w:p w14:paraId="34D19A3A" w14:textId="77777777" w:rsidR="0044223D" w:rsidRDefault="0044223D" w:rsidP="0044223D">
            <w:pPr>
              <w:pStyle w:val="ListParagraph"/>
              <w:numPr>
                <w:ilvl w:val="0"/>
                <w:numId w:val="2"/>
              </w:numPr>
            </w:pPr>
            <w:r>
              <w:t>Helping the customers related with any error message while download, installation, activation</w:t>
            </w:r>
          </w:p>
          <w:p w14:paraId="681662FB" w14:textId="77777777" w:rsidR="0044223D" w:rsidRDefault="0044223D" w:rsidP="0044223D">
            <w:pPr>
              <w:pStyle w:val="ListParagraph"/>
              <w:numPr>
                <w:ilvl w:val="0"/>
                <w:numId w:val="2"/>
              </w:numPr>
            </w:pPr>
            <w:r>
              <w:t>Assisting the customers regarding subscription verifying</w:t>
            </w:r>
          </w:p>
          <w:p w14:paraId="3DE03510" w14:textId="77777777" w:rsidR="004D3011" w:rsidRPr="004D3011" w:rsidRDefault="0044223D" w:rsidP="0044223D">
            <w:pPr>
              <w:pStyle w:val="ListParagraph"/>
              <w:numPr>
                <w:ilvl w:val="0"/>
                <w:numId w:val="2"/>
              </w:numPr>
            </w:pPr>
            <w:r>
              <w:t>Providing end to end support</w:t>
            </w:r>
            <w:r w:rsidR="00036450" w:rsidRPr="004D3011">
              <w:t xml:space="preserve"> </w:t>
            </w:r>
          </w:p>
          <w:p w14:paraId="5D6086A5" w14:textId="77777777" w:rsidR="004D3011" w:rsidRDefault="004D3011" w:rsidP="00036450"/>
          <w:p w14:paraId="5B1A4DFE" w14:textId="77777777" w:rsidR="004D3011" w:rsidRPr="004D3011" w:rsidRDefault="0044223D" w:rsidP="00B359E4">
            <w:pPr>
              <w:pStyle w:val="Heading4"/>
              <w:rPr>
                <w:bCs/>
              </w:rPr>
            </w:pPr>
            <w:r>
              <w:t>Teleperformance, Jaipur (Technical Support Executive)</w:t>
            </w:r>
          </w:p>
          <w:p w14:paraId="1B2EF240" w14:textId="77777777" w:rsidR="004D3011" w:rsidRPr="004D3011" w:rsidRDefault="0044223D" w:rsidP="00B359E4">
            <w:pPr>
              <w:pStyle w:val="Date"/>
            </w:pPr>
            <w:r>
              <w:t>September 2013</w:t>
            </w:r>
            <w:r w:rsidR="004D3011" w:rsidRPr="004D3011">
              <w:t>–</w:t>
            </w:r>
            <w:r>
              <w:t>April 2014</w:t>
            </w:r>
          </w:p>
          <w:p w14:paraId="73104715" w14:textId="77777777" w:rsidR="0044223D" w:rsidRDefault="0044223D" w:rsidP="004D3011">
            <w:r w:rsidRPr="0044223D">
              <w:t>Providing technical assistance related with installation, activation, download and upgrade of Office 2010, 2013 and Windows 7, 8, 8.1 for all US Customers</w:t>
            </w:r>
          </w:p>
          <w:p w14:paraId="5283D58E" w14:textId="77777777" w:rsidR="0044223D" w:rsidRPr="0044223D" w:rsidRDefault="0044223D" w:rsidP="004D3011">
            <w:pPr>
              <w:rPr>
                <w:b/>
              </w:rPr>
            </w:pPr>
          </w:p>
          <w:p w14:paraId="26A49C34" w14:textId="77777777" w:rsidR="004D3011" w:rsidRDefault="0044223D" w:rsidP="004D3011">
            <w:pPr>
              <w:rPr>
                <w:b/>
              </w:rPr>
            </w:pPr>
            <w:r>
              <w:rPr>
                <w:b/>
              </w:rPr>
              <w:t xml:space="preserve">Descon Soft Pvt. Ltd, </w:t>
            </w:r>
            <w:r w:rsidRPr="0044223D">
              <w:rPr>
                <w:b/>
              </w:rPr>
              <w:t>Kolkata</w:t>
            </w:r>
            <w:r w:rsidR="00036450" w:rsidRPr="0044223D">
              <w:rPr>
                <w:b/>
              </w:rPr>
              <w:t xml:space="preserve"> </w:t>
            </w:r>
            <w:r>
              <w:rPr>
                <w:b/>
              </w:rPr>
              <w:t>(Customer Service Executive)</w:t>
            </w:r>
          </w:p>
          <w:p w14:paraId="140934C9" w14:textId="77777777" w:rsidR="004D3011" w:rsidRDefault="0044223D" w:rsidP="00036450">
            <w:r>
              <w:t>August 2009</w:t>
            </w:r>
            <w:r w:rsidRPr="0044223D">
              <w:t>–</w:t>
            </w:r>
            <w:r>
              <w:t>July 2010</w:t>
            </w:r>
          </w:p>
          <w:p w14:paraId="403AB7D8" w14:textId="77777777" w:rsidR="0044223D" w:rsidRDefault="0044223D" w:rsidP="00036450">
            <w:r w:rsidRPr="0044223D">
              <w:t>Providing Billing clearance in Australian Solar Energy Process</w:t>
            </w:r>
          </w:p>
          <w:p w14:paraId="27ABB57C" w14:textId="77777777" w:rsidR="0044223D" w:rsidRDefault="0044223D" w:rsidP="00036450"/>
          <w:p w14:paraId="015E0BA0" w14:textId="77777777" w:rsidR="0044223D" w:rsidRDefault="00774336" w:rsidP="00036450">
            <w:pPr>
              <w:rPr>
                <w:b/>
              </w:rPr>
            </w:pPr>
            <w:r>
              <w:rPr>
                <w:b/>
              </w:rPr>
              <w:t>Wipro BPO</w:t>
            </w:r>
            <w:r w:rsidRPr="00774336">
              <w:rPr>
                <w:b/>
              </w:rPr>
              <w:t>, Kolkata</w:t>
            </w:r>
            <w:r>
              <w:rPr>
                <w:b/>
              </w:rPr>
              <w:t xml:space="preserve"> (Technical Support Executive)</w:t>
            </w:r>
          </w:p>
          <w:p w14:paraId="0FF0A7BC" w14:textId="77777777" w:rsidR="00774336" w:rsidRDefault="00774336" w:rsidP="00036450">
            <w:r>
              <w:t>October 2007</w:t>
            </w:r>
            <w:r w:rsidRPr="00774336">
              <w:t>–</w:t>
            </w:r>
            <w:r>
              <w:t>July2008</w:t>
            </w:r>
          </w:p>
          <w:p w14:paraId="1E5F8A07" w14:textId="77777777" w:rsidR="00774336" w:rsidRPr="00774336" w:rsidRDefault="00774336" w:rsidP="00036450">
            <w:r w:rsidRPr="00774336">
              <w:t>Providing Technical assistance in broadband connection issues</w:t>
            </w:r>
          </w:p>
          <w:p w14:paraId="523EEC65" w14:textId="77777777" w:rsidR="00036450" w:rsidRDefault="00774336" w:rsidP="00036450">
            <w:pPr>
              <w:pStyle w:val="Heading2"/>
            </w:pPr>
            <w:r>
              <w:t>Skills</w:t>
            </w:r>
          </w:p>
          <w:p w14:paraId="52FFC993" w14:textId="77777777" w:rsidR="00774336" w:rsidRDefault="00774336" w:rsidP="00774336">
            <w:r>
              <w:t>Eye for detail</w:t>
            </w:r>
          </w:p>
          <w:p w14:paraId="39E4FDB2" w14:textId="77777777" w:rsidR="00774336" w:rsidRDefault="00774336" w:rsidP="00774336">
            <w:r>
              <w:t>Customer service.</w:t>
            </w:r>
          </w:p>
          <w:p w14:paraId="20E561B8" w14:textId="77777777" w:rsidR="00774336" w:rsidRDefault="00774336" w:rsidP="00774336">
            <w:r>
              <w:t>Communication skills.</w:t>
            </w:r>
          </w:p>
          <w:p w14:paraId="1AE29155" w14:textId="77777777" w:rsidR="00774336" w:rsidRDefault="00774336" w:rsidP="00774336">
            <w:r>
              <w:t>Ability to learn quickly.</w:t>
            </w:r>
          </w:p>
          <w:p w14:paraId="00EE3A48" w14:textId="77777777" w:rsidR="00774336" w:rsidRDefault="00774336" w:rsidP="00774336">
            <w:r>
              <w:t>Troubleshooting/problem-solving skills.</w:t>
            </w:r>
          </w:p>
          <w:p w14:paraId="4E3E8BCF" w14:textId="77777777" w:rsidR="00774336" w:rsidRDefault="00774336" w:rsidP="00774336">
            <w:r>
              <w:t>Ability to work under pressure.</w:t>
            </w:r>
          </w:p>
          <w:p w14:paraId="5086721F" w14:textId="77777777" w:rsidR="00774336" w:rsidRDefault="00774336" w:rsidP="00774336">
            <w:r>
              <w:t>Adaptability.</w:t>
            </w:r>
          </w:p>
          <w:p w14:paraId="50D4E01C" w14:textId="77777777" w:rsidR="00774336" w:rsidRDefault="00774336" w:rsidP="00774336">
            <w:r>
              <w:t>Teamwork skills.</w:t>
            </w:r>
          </w:p>
          <w:p w14:paraId="11A66BA4" w14:textId="77777777" w:rsidR="00036450" w:rsidRPr="004D3011" w:rsidRDefault="00774336" w:rsidP="00774336">
            <w:pPr>
              <w:rPr>
                <w:color w:val="FFFFFF" w:themeColor="background1"/>
              </w:rPr>
            </w:pPr>
            <w:r>
              <w:t>Interpersonal skills</w:t>
            </w:r>
          </w:p>
        </w:tc>
      </w:tr>
    </w:tbl>
    <w:p w14:paraId="0D1A80C8" w14:textId="77777777" w:rsidR="0043117B" w:rsidRDefault="001633A1"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DBC4" w14:textId="77777777" w:rsidR="00D0490A" w:rsidRDefault="00D0490A" w:rsidP="000C45FF">
      <w:r>
        <w:separator/>
      </w:r>
    </w:p>
  </w:endnote>
  <w:endnote w:type="continuationSeparator" w:id="0">
    <w:p w14:paraId="7B8EA232" w14:textId="77777777" w:rsidR="00D0490A" w:rsidRDefault="00D0490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AD940" w14:textId="77777777" w:rsidR="00D0490A" w:rsidRDefault="00D0490A" w:rsidP="000C45FF">
      <w:r>
        <w:separator/>
      </w:r>
    </w:p>
  </w:footnote>
  <w:footnote w:type="continuationSeparator" w:id="0">
    <w:p w14:paraId="2D1D960A" w14:textId="77777777" w:rsidR="00D0490A" w:rsidRDefault="00D0490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15D4" w14:textId="77777777" w:rsidR="000C45FF" w:rsidRDefault="000C45FF">
    <w:pPr>
      <w:pStyle w:val="Header"/>
    </w:pPr>
    <w:r>
      <w:rPr>
        <w:noProof/>
        <w:lang w:eastAsia="en-US"/>
      </w:rPr>
      <w:drawing>
        <wp:anchor distT="0" distB="0" distL="114300" distR="114300" simplePos="0" relativeHeight="251658240" behindDoc="1" locked="0" layoutInCell="1" allowOverlap="1" wp14:anchorId="2A15B87D" wp14:editId="1E534F9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02F62"/>
    <w:multiLevelType w:val="hybridMultilevel"/>
    <w:tmpl w:val="1A06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46912"/>
    <w:multiLevelType w:val="hybridMultilevel"/>
    <w:tmpl w:val="62CE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893"/>
    <w:rsid w:val="00036450"/>
    <w:rsid w:val="00094499"/>
    <w:rsid w:val="000C45FF"/>
    <w:rsid w:val="000E3FD1"/>
    <w:rsid w:val="00112054"/>
    <w:rsid w:val="001525E1"/>
    <w:rsid w:val="001633A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223D"/>
    <w:rsid w:val="00445947"/>
    <w:rsid w:val="004813B3"/>
    <w:rsid w:val="00496591"/>
    <w:rsid w:val="004C63E4"/>
    <w:rsid w:val="004D3011"/>
    <w:rsid w:val="005262AC"/>
    <w:rsid w:val="005E39D5"/>
    <w:rsid w:val="00600670"/>
    <w:rsid w:val="0062123A"/>
    <w:rsid w:val="00646E75"/>
    <w:rsid w:val="006771D0"/>
    <w:rsid w:val="00715FCB"/>
    <w:rsid w:val="00743101"/>
    <w:rsid w:val="00774336"/>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0490A"/>
    <w:rsid w:val="00D2522B"/>
    <w:rsid w:val="00D422DE"/>
    <w:rsid w:val="00D5459D"/>
    <w:rsid w:val="00DA1F4D"/>
    <w:rsid w:val="00DD172A"/>
    <w:rsid w:val="00E25A26"/>
    <w:rsid w:val="00E4381A"/>
    <w:rsid w:val="00E55D74"/>
    <w:rsid w:val="00F2589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1C76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25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hilpakanjilal@yah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ubey\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82A86AED634CB698170774478C52C3"/>
        <w:category>
          <w:name w:val="General"/>
          <w:gallery w:val="placeholder"/>
        </w:category>
        <w:types>
          <w:type w:val="bbPlcHdr"/>
        </w:types>
        <w:behaviors>
          <w:behavior w:val="content"/>
        </w:behaviors>
        <w:guid w:val="{FDECBECB-DFBE-444B-9373-A9290405953A}"/>
      </w:docPartPr>
      <w:docPartBody>
        <w:p w:rsidR="00160236" w:rsidRDefault="00386531">
          <w:pPr>
            <w:pStyle w:val="9982A86AED634CB698170774478C52C3"/>
          </w:pPr>
          <w:r w:rsidRPr="00D5459D">
            <w:t>Profile</w:t>
          </w:r>
        </w:p>
      </w:docPartBody>
    </w:docPart>
    <w:docPart>
      <w:docPartPr>
        <w:name w:val="4D7675842E914FA98A287065479CC5FE"/>
        <w:category>
          <w:name w:val="General"/>
          <w:gallery w:val="placeholder"/>
        </w:category>
        <w:types>
          <w:type w:val="bbPlcHdr"/>
        </w:types>
        <w:behaviors>
          <w:behavior w:val="content"/>
        </w:behaviors>
        <w:guid w:val="{57C66643-6F22-47A7-9CBE-BDB19D9D8A55}"/>
      </w:docPartPr>
      <w:docPartBody>
        <w:p w:rsidR="00160236" w:rsidRDefault="00386531">
          <w:pPr>
            <w:pStyle w:val="4D7675842E914FA98A287065479CC5FE"/>
          </w:pPr>
          <w:r w:rsidRPr="00CB0055">
            <w:t>Contact</w:t>
          </w:r>
        </w:p>
      </w:docPartBody>
    </w:docPart>
    <w:docPart>
      <w:docPartPr>
        <w:name w:val="E17B022AD6354BCAA26E33E21E75E43F"/>
        <w:category>
          <w:name w:val="General"/>
          <w:gallery w:val="placeholder"/>
        </w:category>
        <w:types>
          <w:type w:val="bbPlcHdr"/>
        </w:types>
        <w:behaviors>
          <w:behavior w:val="content"/>
        </w:behaviors>
        <w:guid w:val="{54F1BE36-A344-4036-BB2D-6F5FDFE41CD2}"/>
      </w:docPartPr>
      <w:docPartBody>
        <w:p w:rsidR="00160236" w:rsidRDefault="00386531">
          <w:pPr>
            <w:pStyle w:val="E17B022AD6354BCAA26E33E21E75E43F"/>
          </w:pPr>
          <w:r w:rsidRPr="004D3011">
            <w:t>PHONE:</w:t>
          </w:r>
        </w:p>
      </w:docPartBody>
    </w:docPart>
    <w:docPart>
      <w:docPartPr>
        <w:name w:val="84CC8D9054544195A1ED79B6DE796E7C"/>
        <w:category>
          <w:name w:val="General"/>
          <w:gallery w:val="placeholder"/>
        </w:category>
        <w:types>
          <w:type w:val="bbPlcHdr"/>
        </w:types>
        <w:behaviors>
          <w:behavior w:val="content"/>
        </w:behaviors>
        <w:guid w:val="{827AEC58-696E-45C8-A081-8A6DEEF4D9EB}"/>
      </w:docPartPr>
      <w:docPartBody>
        <w:p w:rsidR="00160236" w:rsidRDefault="00386531">
          <w:pPr>
            <w:pStyle w:val="84CC8D9054544195A1ED79B6DE796E7C"/>
          </w:pPr>
          <w:r w:rsidRPr="004D3011">
            <w:t>EMAIL:</w:t>
          </w:r>
        </w:p>
      </w:docPartBody>
    </w:docPart>
    <w:docPart>
      <w:docPartPr>
        <w:name w:val="9939C8D431CE4AC3A2D3039922CE10CE"/>
        <w:category>
          <w:name w:val="General"/>
          <w:gallery w:val="placeholder"/>
        </w:category>
        <w:types>
          <w:type w:val="bbPlcHdr"/>
        </w:types>
        <w:behaviors>
          <w:behavior w:val="content"/>
        </w:behaviors>
        <w:guid w:val="{35AF03EE-92FE-4244-A58B-CF1BF8EB0C02}"/>
      </w:docPartPr>
      <w:docPartBody>
        <w:p w:rsidR="00160236" w:rsidRDefault="00386531">
          <w:pPr>
            <w:pStyle w:val="9939C8D431CE4AC3A2D3039922CE10CE"/>
          </w:pPr>
          <w:r w:rsidRPr="00036450">
            <w:t>EDUCATION</w:t>
          </w:r>
        </w:p>
      </w:docPartBody>
    </w:docPart>
    <w:docPart>
      <w:docPartPr>
        <w:name w:val="AD1103DCFCE6449F93F8BB440CB04496"/>
        <w:category>
          <w:name w:val="General"/>
          <w:gallery w:val="placeholder"/>
        </w:category>
        <w:types>
          <w:type w:val="bbPlcHdr"/>
        </w:types>
        <w:behaviors>
          <w:behavior w:val="content"/>
        </w:behaviors>
        <w:guid w:val="{75761CD4-338E-45D9-9B6E-2F2C9C95AC2C}"/>
      </w:docPartPr>
      <w:docPartBody>
        <w:p w:rsidR="00160236" w:rsidRDefault="00386531">
          <w:pPr>
            <w:pStyle w:val="AD1103DCFCE6449F93F8BB440CB04496"/>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A6"/>
    <w:rsid w:val="00160236"/>
    <w:rsid w:val="00386531"/>
    <w:rsid w:val="00EC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9E5D1312A441D9D012F5FF65B5EDE">
    <w:name w:val="3379E5D1312A441D9D012F5FF65B5EDE"/>
  </w:style>
  <w:style w:type="paragraph" w:customStyle="1" w:styleId="E504F82489F54BC0A8C907C4B1A7E1D1">
    <w:name w:val="E504F82489F54BC0A8C907C4B1A7E1D1"/>
  </w:style>
  <w:style w:type="paragraph" w:customStyle="1" w:styleId="9982A86AED634CB698170774478C52C3">
    <w:name w:val="9982A86AED634CB698170774478C52C3"/>
  </w:style>
  <w:style w:type="paragraph" w:customStyle="1" w:styleId="CCDC627CFDE547CC9CCE03B762E79DBF">
    <w:name w:val="CCDC627CFDE547CC9CCE03B762E79DBF"/>
  </w:style>
  <w:style w:type="paragraph" w:customStyle="1" w:styleId="4D7675842E914FA98A287065479CC5FE">
    <w:name w:val="4D7675842E914FA98A287065479CC5FE"/>
  </w:style>
  <w:style w:type="paragraph" w:customStyle="1" w:styleId="E17B022AD6354BCAA26E33E21E75E43F">
    <w:name w:val="E17B022AD6354BCAA26E33E21E75E43F"/>
  </w:style>
  <w:style w:type="paragraph" w:customStyle="1" w:styleId="FD9C3F032F854D6EA49106555E80A195">
    <w:name w:val="FD9C3F032F854D6EA49106555E80A195"/>
  </w:style>
  <w:style w:type="paragraph" w:customStyle="1" w:styleId="13A333157D0D4E41A61DE33F4E14EEED">
    <w:name w:val="13A333157D0D4E41A61DE33F4E14EEED"/>
  </w:style>
  <w:style w:type="paragraph" w:customStyle="1" w:styleId="B4B226B556B14F8283835DAF85B67319">
    <w:name w:val="B4B226B556B14F8283835DAF85B67319"/>
  </w:style>
  <w:style w:type="paragraph" w:customStyle="1" w:styleId="84CC8D9054544195A1ED79B6DE796E7C">
    <w:name w:val="84CC8D9054544195A1ED79B6DE796E7C"/>
  </w:style>
  <w:style w:type="character" w:styleId="Hyperlink">
    <w:name w:val="Hyperlink"/>
    <w:basedOn w:val="DefaultParagraphFont"/>
    <w:uiPriority w:val="99"/>
    <w:unhideWhenUsed/>
    <w:rPr>
      <w:color w:val="C45911" w:themeColor="accent2" w:themeShade="BF"/>
      <w:u w:val="single"/>
    </w:rPr>
  </w:style>
  <w:style w:type="paragraph" w:customStyle="1" w:styleId="59747C41A6B246C99B6FA1E1C15B9616">
    <w:name w:val="59747C41A6B246C99B6FA1E1C15B9616"/>
  </w:style>
  <w:style w:type="paragraph" w:customStyle="1" w:styleId="AAA583B9B3FE41D6B97320082DC7D0BB">
    <w:name w:val="AAA583B9B3FE41D6B97320082DC7D0BB"/>
  </w:style>
  <w:style w:type="paragraph" w:customStyle="1" w:styleId="21C9CD4177F94C3C8BF4127FBA3FBDD2">
    <w:name w:val="21C9CD4177F94C3C8BF4127FBA3FBDD2"/>
  </w:style>
  <w:style w:type="paragraph" w:customStyle="1" w:styleId="A9974E234A5C46EBA172137C97E25255">
    <w:name w:val="A9974E234A5C46EBA172137C97E25255"/>
  </w:style>
  <w:style w:type="paragraph" w:customStyle="1" w:styleId="09D2A6EBC49C4C19B65C911CB0D2E4E9">
    <w:name w:val="09D2A6EBC49C4C19B65C911CB0D2E4E9"/>
  </w:style>
  <w:style w:type="paragraph" w:customStyle="1" w:styleId="11F38B0BAC3F492195F2A9A09DD7DD6E">
    <w:name w:val="11F38B0BAC3F492195F2A9A09DD7DD6E"/>
  </w:style>
  <w:style w:type="paragraph" w:customStyle="1" w:styleId="9939C8D431CE4AC3A2D3039922CE10CE">
    <w:name w:val="9939C8D431CE4AC3A2D3039922CE10CE"/>
  </w:style>
  <w:style w:type="paragraph" w:customStyle="1" w:styleId="7395B68379014D96AB4371E403520FB2">
    <w:name w:val="7395B68379014D96AB4371E403520FB2"/>
  </w:style>
  <w:style w:type="paragraph" w:customStyle="1" w:styleId="B63E6B30B77343F5A2F4178CF8775F6D">
    <w:name w:val="B63E6B30B77343F5A2F4178CF8775F6D"/>
  </w:style>
  <w:style w:type="paragraph" w:customStyle="1" w:styleId="58DE7C3281994FDFBF361B08865AD958">
    <w:name w:val="58DE7C3281994FDFBF361B08865AD958"/>
  </w:style>
  <w:style w:type="paragraph" w:customStyle="1" w:styleId="6B34F47A1E2E4A09949D40F5F3B635C3">
    <w:name w:val="6B34F47A1E2E4A09949D40F5F3B635C3"/>
  </w:style>
  <w:style w:type="paragraph" w:customStyle="1" w:styleId="7D0F642581E64E4CB2D229E812093CB1">
    <w:name w:val="7D0F642581E64E4CB2D229E812093CB1"/>
  </w:style>
  <w:style w:type="paragraph" w:customStyle="1" w:styleId="1E4D8124CB6B479EBFFE466C9581C4A2">
    <w:name w:val="1E4D8124CB6B479EBFFE466C9581C4A2"/>
  </w:style>
  <w:style w:type="paragraph" w:customStyle="1" w:styleId="DBB35E3B56AA490FAE8B36073A792A15">
    <w:name w:val="DBB35E3B56AA490FAE8B36073A792A15"/>
  </w:style>
  <w:style w:type="paragraph" w:customStyle="1" w:styleId="AD1103DCFCE6449F93F8BB440CB04496">
    <w:name w:val="AD1103DCFCE6449F93F8BB440CB04496"/>
  </w:style>
  <w:style w:type="paragraph" w:customStyle="1" w:styleId="1431E1E817F74EBDB7D397D94FE1E000">
    <w:name w:val="1431E1E817F74EBDB7D397D94FE1E000"/>
  </w:style>
  <w:style w:type="paragraph" w:customStyle="1" w:styleId="B792103FF28F47ECA3B678693598D5EB">
    <w:name w:val="B792103FF28F47ECA3B678693598D5EB"/>
  </w:style>
  <w:style w:type="paragraph" w:customStyle="1" w:styleId="588954A54E874D72B6DE75EFB89B441D">
    <w:name w:val="588954A54E874D72B6DE75EFB89B441D"/>
  </w:style>
  <w:style w:type="paragraph" w:customStyle="1" w:styleId="6E32E1F4E08A42B6BA2428673F8E93B3">
    <w:name w:val="6E32E1F4E08A42B6BA2428673F8E93B3"/>
  </w:style>
  <w:style w:type="paragraph" w:customStyle="1" w:styleId="1FD520F218DA4633A33A126443BBEA12">
    <w:name w:val="1FD520F218DA4633A33A126443BBEA12"/>
  </w:style>
  <w:style w:type="paragraph" w:customStyle="1" w:styleId="4721D8BE46474FC48384E61A9A81A5E7">
    <w:name w:val="4721D8BE46474FC48384E61A9A81A5E7"/>
  </w:style>
  <w:style w:type="paragraph" w:customStyle="1" w:styleId="8F165573F5BB46E9B7CF0405EC03DBB8">
    <w:name w:val="8F165573F5BB46E9B7CF0405EC03DBB8"/>
  </w:style>
  <w:style w:type="paragraph" w:customStyle="1" w:styleId="F1257EE6A56D4B98B868645F0B400EED">
    <w:name w:val="F1257EE6A56D4B98B868645F0B400EED"/>
  </w:style>
  <w:style w:type="paragraph" w:customStyle="1" w:styleId="D3F0091361DC4131A83CECFFC8FA3C76">
    <w:name w:val="D3F0091361DC4131A83CECFFC8FA3C76"/>
  </w:style>
  <w:style w:type="paragraph" w:customStyle="1" w:styleId="E633543716954FD2A85CFFF7D5F5B3D7">
    <w:name w:val="E633543716954FD2A85CFFF7D5F5B3D7"/>
  </w:style>
  <w:style w:type="paragraph" w:customStyle="1" w:styleId="888602974C294A53ADAF3AC7C1C0A094">
    <w:name w:val="888602974C294A53ADAF3AC7C1C0A094"/>
  </w:style>
  <w:style w:type="paragraph" w:customStyle="1" w:styleId="22DFAD3C6FF94F588E2F1F4DBD1835B2">
    <w:name w:val="22DFAD3C6FF94F588E2F1F4DBD1835B2"/>
  </w:style>
  <w:style w:type="paragraph" w:customStyle="1" w:styleId="6BF961FF46744A998CBB36656519EFDC">
    <w:name w:val="6BF961FF46744A998CBB36656519EFDC"/>
  </w:style>
  <w:style w:type="paragraph" w:customStyle="1" w:styleId="631729F45C404B479A31975326078CCE">
    <w:name w:val="631729F45C404B479A31975326078CCE"/>
  </w:style>
  <w:style w:type="paragraph" w:customStyle="1" w:styleId="23D1BEFD47534255BA179F51F7CBFE32">
    <w:name w:val="23D1BEFD47534255BA179F51F7CBFE3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66D93A4A70E64ADDBFC29391165BBE66">
    <w:name w:val="66D93A4A70E64ADDBFC29391165BBE66"/>
  </w:style>
  <w:style w:type="paragraph" w:customStyle="1" w:styleId="7E5C1A7B1F684DD28DB7A49E39BE7228">
    <w:name w:val="7E5C1A7B1F684DD28DB7A49E39BE7228"/>
    <w:rsid w:val="00EC7CA6"/>
  </w:style>
  <w:style w:type="paragraph" w:customStyle="1" w:styleId="60A2CAC070B74AD8932AEA474CCBCD84">
    <w:name w:val="60A2CAC070B74AD8932AEA474CCBCD84"/>
    <w:rsid w:val="00EC7CA6"/>
  </w:style>
  <w:style w:type="paragraph" w:customStyle="1" w:styleId="505119C067714FA5A65FB3428C1A70AD">
    <w:name w:val="505119C067714FA5A65FB3428C1A70AD"/>
    <w:rsid w:val="00EC7CA6"/>
  </w:style>
  <w:style w:type="paragraph" w:customStyle="1" w:styleId="10DA2E59987346EDAF77EC957178EF65">
    <w:name w:val="10DA2E59987346EDAF77EC957178EF65"/>
    <w:rsid w:val="00EC7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2019-12-02T06:47:00Z</dcterms:created>
  <dcterms:modified xsi:type="dcterms:W3CDTF">2021-06-01T16:52:00Z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