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8"/>
        <w:gridCol w:w="4140"/>
      </w:tblGrid>
      <w:tr w:rsidR="00876246" w:rsidRPr="00EF57F3" w14:paraId="123123E8" w14:textId="77777777" w:rsidTr="00EF57F3">
        <w:tc>
          <w:tcPr>
            <w:tcW w:w="6858" w:type="dxa"/>
          </w:tcPr>
          <w:tbl>
            <w:tblPr>
              <w:tblStyle w:val="TableGrid"/>
              <w:tblpPr w:leftFromText="187" w:rightFromText="187" w:tblpY="1"/>
              <w:tblOverlap w:val="never"/>
              <w:tblW w:w="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44"/>
            </w:tblGrid>
            <w:tr w:rsidR="00876246" w:rsidRPr="00EF57F3" w14:paraId="08D348A9" w14:textId="77777777" w:rsidTr="0078663B">
              <w:trPr>
                <w:trHeight w:val="432"/>
              </w:trPr>
              <w:tc>
                <w:tcPr>
                  <w:tcW w:w="142" w:type="dxa"/>
                  <w:vAlign w:val="center"/>
                </w:tcPr>
                <w:p w14:paraId="442CE17D" w14:textId="77777777" w:rsidR="00876246" w:rsidRPr="00EF57F3" w:rsidRDefault="00000000" w:rsidP="001F073E">
                  <w:pPr>
                    <w:pStyle w:val="IntroductionStyle"/>
                  </w:pPr>
                  <w:sdt>
                    <w:sdtPr>
                      <w:rPr>
                        <w:rStyle w:val="IntroductionStyleChar"/>
                        <w:b/>
                      </w:rPr>
                      <w:alias w:val="Introduction"/>
                      <w:tag w:val="Introduction"/>
                      <w:id w:val="1823162150"/>
                      <w:placeholder>
                        <w:docPart w:val="AD463B75304746E5BB9302775F77943F"/>
                      </w:placeholder>
                    </w:sdtPr>
                    <w:sdtContent>
                      <w:r w:rsidR="00876246" w:rsidRPr="004270D2">
                        <w:rPr>
                          <w:rStyle w:val="IntroductionStyleChar"/>
                          <w:rFonts w:asciiTheme="majorHAnsi" w:hAnsiTheme="majorHAnsi" w:cstheme="majorHAnsi"/>
                          <w:b/>
                          <w:caps/>
                          <w:color w:val="530E6C"/>
                        </w:rPr>
                        <w:t>BACKGROUND</w:t>
                      </w:r>
                    </w:sdtContent>
                  </w:sdt>
                </w:p>
              </w:tc>
            </w:tr>
            <w:tr w:rsidR="00876246" w:rsidRPr="00EF57F3" w14:paraId="3F27BCE5" w14:textId="77777777" w:rsidTr="0078663B">
              <w:trPr>
                <w:trHeight w:val="1440"/>
              </w:trPr>
              <w:tc>
                <w:tcPr>
                  <w:tcW w:w="142" w:type="dxa"/>
                </w:tcPr>
                <w:p w14:paraId="2C97437A" w14:textId="304B8655" w:rsidR="00771415" w:rsidRDefault="00000000" w:rsidP="00B435CE">
                  <w:pPr>
                    <w:pStyle w:val="BodyContentStyle"/>
                    <w:spacing w:before="240"/>
                  </w:pPr>
                  <w:r>
                    <w:rPr>
                      <w:noProof/>
                    </w:rPr>
                    <w:pict w14:anchorId="2E7BF33C">
                      <v:rect id="Rectangle 2" o:spid="_x0000_s2050" style="position:absolute;margin-left:334pt;margin-top:13.5pt;width:195pt;height:841.5pt;z-index:251661312;visibility:visible;mso-wrap-distance-left:9pt;mso-wrap-distance-top:0;mso-wrap-distance-right:9pt;mso-wrap-distance-bottom:0;mso-position-horizontal:absolute;mso-position-horizontal-relative:margin;mso-position-vertical:absolute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" fillcolor="#845096" stroked="f">
                        <v:textbox style="mso-next-textbox:#Rectangle 2" inset="21.6pt,21.6pt,21.6pt,21.6pt">
                          <w:txbxContent>
                            <w:p w14:paraId="7897E07A" w14:textId="77777777" w:rsidR="008D32B5" w:rsidRPr="00FF6C55" w:rsidRDefault="008D32B5" w:rsidP="008D32B5">
                              <w:pPr>
                                <w:pStyle w:val="Sidebar-Heading1"/>
                              </w:pPr>
                              <w:r w:rsidRPr="00FF6C55">
                                <w:t>EXPERIENCE</w:t>
                              </w:r>
                            </w:p>
                            <w:p w14:paraId="758B975C" w14:textId="77777777" w:rsidR="008D32B5" w:rsidRPr="00FF6C55" w:rsidRDefault="008D32B5" w:rsidP="008D32B5">
                              <w:pPr>
                                <w:pStyle w:val="Sidebar-Heading1"/>
                              </w:pPr>
                              <w:r w:rsidRPr="00FF6C55">
                                <w:t>SNAPSHOT</w:t>
                              </w:r>
                            </w:p>
                            <w:p w14:paraId="073AAC1F" w14:textId="77777777" w:rsidR="00CD5435" w:rsidRPr="0087466D" w:rsidRDefault="00467F76" w:rsidP="00CD5435">
                              <w:pPr>
                                <w:pStyle w:val="Sidebar-Heading2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Personal info</w:t>
                              </w:r>
                              <w:r w:rsidR="0035304B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0E9D2F0" w14:textId="77777777" w:rsidR="00467F76" w:rsidRDefault="00467F76" w:rsidP="00467F76">
                              <w:pPr>
                                <w:pStyle w:val="Sidebar-bulle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Phone</w:t>
                              </w:r>
                            </w:p>
                            <w:p w14:paraId="554E2B6F" w14:textId="27B20411" w:rsidR="00030EC1" w:rsidRDefault="00467F76" w:rsidP="00467F76">
                              <w:pPr>
                                <w:pStyle w:val="Sidebar-bulle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 w:rsidR="00393C7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  <w:r w:rsidR="00A72D5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550118965</w:t>
                              </w:r>
                            </w:p>
                            <w:p w14:paraId="32E5310B" w14:textId="77777777" w:rsidR="00467F76" w:rsidRDefault="00467F76" w:rsidP="00467F76">
                              <w:pPr>
                                <w:pStyle w:val="Sidebar-bulle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E-mail</w:t>
                              </w:r>
                            </w:p>
                            <w:p w14:paraId="1D97462B" w14:textId="7272128F" w:rsidR="00467F76" w:rsidRDefault="00467F76" w:rsidP="00467F76">
                              <w:pPr>
                                <w:pStyle w:val="Sidebar-bulle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 w:rsidR="00A72D5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sangeethab90@gmail.com</w:t>
                              </w:r>
                            </w:p>
                            <w:p w14:paraId="709943A4" w14:textId="77777777" w:rsidR="00467F76" w:rsidRDefault="00467F76" w:rsidP="00467F76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/>
                                  <w:b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KEY SKILLs:</w:t>
                              </w:r>
                            </w:p>
                            <w:p w14:paraId="5C742F09" w14:textId="33CB72C5" w:rsidR="00470075" w:rsidRDefault="00A72D5C" w:rsidP="00470075">
                              <w:pPr>
                                <w:pStyle w:val="Aside-ListParagraph"/>
                                <w:numPr>
                                  <w:ilvl w:val="0"/>
                                  <w:numId w:val="29"/>
                                </w:numPr>
                                <w:rPr>
                                  <w:rFonts w:asciiTheme="majorHAnsi" w:hAnsiTheme="majorHAnsi"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Ui </w:t>
                              </w:r>
                              <w:r w:rsidR="00470075">
                                <w:rPr>
                                  <w:rFonts w:asciiTheme="majorHAnsi" w:hAnsiTheme="majorHAnsi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PATH</w:t>
                              </w:r>
                            </w:p>
                            <w:p w14:paraId="2F8A0C11" w14:textId="51079301" w:rsidR="00470075" w:rsidRPr="00470075" w:rsidRDefault="00470075" w:rsidP="00470075">
                              <w:pPr>
                                <w:pStyle w:val="Aside-ListParagraph"/>
                                <w:numPr>
                                  <w:ilvl w:val="0"/>
                                  <w:numId w:val="29"/>
                                </w:numPr>
                                <w:rPr>
                                  <w:rFonts w:asciiTheme="majorHAnsi" w:hAnsiTheme="majorHAnsi"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JIRA</w:t>
                              </w:r>
                            </w:p>
                            <w:p w14:paraId="23CF50C6" w14:textId="55B5C9BA" w:rsidR="00470075" w:rsidRPr="00470075" w:rsidRDefault="00470075" w:rsidP="00470075">
                              <w:pPr>
                                <w:pStyle w:val="Aside-ListParagraph"/>
                                <w:numPr>
                                  <w:ilvl w:val="0"/>
                                  <w:numId w:val="29"/>
                                </w:numPr>
                                <w:rPr>
                                  <w:rFonts w:asciiTheme="majorHAnsi" w:hAnsiTheme="majorHAnsi"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  <w:p w14:paraId="0A875FE3" w14:textId="087B07C5" w:rsidR="00470075" w:rsidRDefault="00470075" w:rsidP="00380037">
                              <w:pPr>
                                <w:pStyle w:val="Aside-ListParagraph"/>
                                <w:numPr>
                                  <w:ilvl w:val="0"/>
                                  <w:numId w:val="29"/>
                                </w:numPr>
                                <w:rPr>
                                  <w:rFonts w:asciiTheme="majorHAnsi" w:hAnsiTheme="majorHAnsi"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Service now</w:t>
                              </w:r>
                            </w:p>
                            <w:p w14:paraId="63D4CCEA" w14:textId="17F447C9" w:rsidR="00824222" w:rsidRDefault="00824222" w:rsidP="00380037">
                              <w:pPr>
                                <w:pStyle w:val="Aside-ListParagraph"/>
                                <w:numPr>
                                  <w:ilvl w:val="0"/>
                                  <w:numId w:val="29"/>
                                </w:numPr>
                                <w:rPr>
                                  <w:rFonts w:asciiTheme="majorHAnsi" w:hAnsiTheme="majorHAnsi"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Product writer</w:t>
                              </w:r>
                            </w:p>
                            <w:p w14:paraId="2E0FF2C1" w14:textId="54F7D94C" w:rsidR="00470075" w:rsidRPr="00470075" w:rsidRDefault="00470075" w:rsidP="00470075">
                              <w:pPr>
                                <w:pStyle w:val="Aside-ListParagraph"/>
                                <w:numPr>
                                  <w:ilvl w:val="0"/>
                                  <w:numId w:val="29"/>
                                </w:numPr>
                                <w:rPr>
                                  <w:rFonts w:asciiTheme="majorHAnsi" w:hAnsiTheme="majorHAnsi"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XRTE</w:t>
                              </w:r>
                            </w:p>
                            <w:p w14:paraId="13EE76C0" w14:textId="77777777" w:rsidR="00467F76" w:rsidRDefault="00467F76" w:rsidP="0071646F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/>
                                  <w:b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304EDA2" w14:textId="77777777" w:rsidR="00467F76" w:rsidRDefault="0071646F" w:rsidP="0071646F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/>
                                  <w:b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71646F">
                                <w:rPr>
                                  <w:rFonts w:asciiTheme="majorHAnsi" w:hAnsiTheme="majorHAnsi"/>
                                  <w:b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DOMAIN Expertise</w:t>
                              </w:r>
                              <w:r w:rsidR="0035304B">
                                <w:rPr>
                                  <w:rFonts w:asciiTheme="majorHAnsi" w:hAnsiTheme="majorHAnsi"/>
                                  <w:b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5572FC04" w14:textId="77777777" w:rsidR="0078663B" w:rsidRPr="0071646F" w:rsidRDefault="0078663B" w:rsidP="0071646F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/>
                                  <w:b/>
                                  <w:bCs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2F1D3E0A" w14:textId="14BBDDCF" w:rsidR="0071646F" w:rsidRDefault="00C13A04" w:rsidP="0071646F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Insurance</w:t>
                              </w:r>
                            </w:p>
                            <w:p w14:paraId="2722BA7E" w14:textId="28FF1BA1" w:rsidR="00C13A04" w:rsidRDefault="00C13A04" w:rsidP="00C13A04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Manufacturing</w:t>
                              </w:r>
                            </w:p>
                            <w:p w14:paraId="795D45B2" w14:textId="7B831A3C" w:rsidR="00C13A04" w:rsidRPr="00C13A04" w:rsidRDefault="00C13A04" w:rsidP="000C02E5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13A0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Order to Cash</w:t>
                              </w:r>
                            </w:p>
                            <w:p w14:paraId="0FE1C57A" w14:textId="77777777" w:rsidR="0071646F" w:rsidRDefault="0071646F" w:rsidP="0071646F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Supply Chain Management</w:t>
                              </w:r>
                            </w:p>
                            <w:p w14:paraId="50759DCE" w14:textId="146582B2" w:rsidR="0078663B" w:rsidRDefault="0078663B" w:rsidP="0071646F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 Relationship Management</w:t>
                              </w:r>
                            </w:p>
                            <w:p w14:paraId="41D1B9D2" w14:textId="13FF9CA5" w:rsidR="0078663B" w:rsidRDefault="0078663B" w:rsidP="0071646F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Enterprise Performance Management</w:t>
                              </w:r>
                            </w:p>
                            <w:p w14:paraId="63618381" w14:textId="77777777" w:rsidR="00D248D1" w:rsidRPr="00C75BA4" w:rsidRDefault="00D248D1" w:rsidP="0008764A">
                              <w:pPr>
                                <w:pStyle w:val="Sidebar-bullet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  <w:p w14:paraId="2EFECFD2" w14:textId="77777777" w:rsidR="008D32B5" w:rsidRPr="0087466D" w:rsidRDefault="008D32B5" w:rsidP="008D32B5">
                              <w:pPr>
                                <w:pStyle w:val="Sidebar-Heading2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7466D">
                                <w:rPr>
                                  <w:sz w:val="20"/>
                                  <w:szCs w:val="20"/>
                                </w:rPr>
                                <w:t>TECHNICAL</w:t>
                              </w:r>
                              <w:r w:rsidR="00905F04" w:rsidRPr="0087466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SPECIALIZAT</w:t>
                              </w:r>
                              <w:r w:rsidR="00EF300D" w:rsidRPr="0087466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IONS</w:t>
                              </w:r>
                              <w:r w:rsidR="0035304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</w:p>
                            <w:p w14:paraId="00418272" w14:textId="0AFA78EA" w:rsidR="00B076EB" w:rsidRPr="00FD3914" w:rsidRDefault="00FD3914" w:rsidP="00FD0B39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  <w:p w14:paraId="6C36037D" w14:textId="77777777" w:rsidR="0071646F" w:rsidRDefault="0071646F" w:rsidP="00D248D1">
                              <w:pPr>
                                <w:pStyle w:val="Aside-ListParagraph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Uipath</w:t>
                              </w:r>
                            </w:p>
                            <w:p w14:paraId="6F30C0F6" w14:textId="59F76AE7" w:rsidR="0071646F" w:rsidRDefault="00FD0B39" w:rsidP="00D248D1">
                              <w:pPr>
                                <w:pStyle w:val="Aside-ListParagraph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Power BI</w:t>
                              </w:r>
                            </w:p>
                            <w:p w14:paraId="6E037C8F" w14:textId="77F0B3FC" w:rsidR="00E67124" w:rsidRPr="00FD0B39" w:rsidRDefault="0071646F" w:rsidP="00FD0B39">
                              <w:pPr>
                                <w:pStyle w:val="Aside-ListParagraph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ServiceNow</w:t>
                              </w:r>
                            </w:p>
                            <w:p w14:paraId="16CE7309" w14:textId="0DEC3722" w:rsidR="007E528B" w:rsidRDefault="00FD0B39" w:rsidP="00D248D1">
                              <w:pPr>
                                <w:pStyle w:val="Aside-ListParagraph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Blue Prism</w:t>
                              </w:r>
                            </w:p>
                            <w:p w14:paraId="091FE821" w14:textId="55493488" w:rsidR="00FD3914" w:rsidRDefault="00FD3914" w:rsidP="00FD3914">
                              <w:pPr>
                                <w:pStyle w:val="Aside-ListParagraph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7466D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SQL</w:t>
                              </w:r>
                            </w:p>
                            <w:p w14:paraId="0198836D" w14:textId="4F3C46B5" w:rsidR="00A76005" w:rsidRDefault="00A76005" w:rsidP="00FD3914">
                              <w:pPr>
                                <w:pStyle w:val="Aside-ListParagraph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TFS</w:t>
                              </w:r>
                            </w:p>
                            <w:p w14:paraId="563C20B0" w14:textId="77777777" w:rsidR="00FD0B39" w:rsidRDefault="00FD0B39" w:rsidP="00C51664">
                              <w:pPr>
                                <w:pStyle w:val="Sidebar-Heading2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6D3408F" w14:textId="23678A94" w:rsidR="00C51664" w:rsidRDefault="00CD13C6" w:rsidP="00C51664">
                              <w:pPr>
                                <w:pStyle w:val="Sidebar-Heading2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ACCOmPLISHMENTS</w:t>
                              </w:r>
                            </w:p>
                            <w:p w14:paraId="11606241" w14:textId="77777777" w:rsidR="00CD13C6" w:rsidRPr="0087466D" w:rsidRDefault="00CD13C6" w:rsidP="00C51664">
                              <w:pPr>
                                <w:pStyle w:val="Sidebar-Heading2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9A602D9" w14:textId="77777777" w:rsidR="00CD13C6" w:rsidRDefault="00CD13C6" w:rsidP="00CD13C6">
                              <w:pPr>
                                <w:pStyle w:val="Aside-ListParagraph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Key Contributor Award</w:t>
                              </w:r>
                              <w:r w:rsidR="008F0383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for continuous contribution during COVID.  </w:t>
                              </w:r>
                            </w:p>
                            <w:p w14:paraId="064ABCF7" w14:textId="77777777" w:rsidR="00CD13C6" w:rsidRDefault="00CD13C6" w:rsidP="00CD13C6">
                              <w:pPr>
                                <w:pStyle w:val="Aside-ListParagraph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Bronze award for Kaizen idea</w:t>
                              </w:r>
                              <w:r w:rsidR="008F0383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contribution</w:t>
                              </w:r>
                              <w:r w:rsidR="008F0383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and implementation.</w:t>
                              </w:r>
                            </w:p>
                            <w:p w14:paraId="7C3FF4BE" w14:textId="77777777" w:rsidR="008F0383" w:rsidRDefault="008F0383" w:rsidP="00CD13C6">
                              <w:pPr>
                                <w:pStyle w:val="Aside-ListParagraph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F0383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Received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client </w:t>
                              </w:r>
                              <w:r w:rsidRPr="008F0383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appreciation on dealing with unforeseen complications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3C9D12E3" w14:textId="77777777" w:rsidR="00CD13C6" w:rsidRPr="0087466D" w:rsidRDefault="00CD13C6" w:rsidP="00CD13C6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ind w:left="720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0EA5DA9" w14:textId="77777777" w:rsidR="00D248D1" w:rsidRPr="00D248D1" w:rsidRDefault="00D248D1" w:rsidP="00E67124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ind w:left="720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  <w:p w14:paraId="6A181C5F" w14:textId="77777777" w:rsidR="00D248D1" w:rsidRDefault="00D248D1" w:rsidP="00E67124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ind w:left="720" w:hanging="360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  <w:p w14:paraId="3A054BA4" w14:textId="77777777" w:rsidR="00A8126E" w:rsidRPr="00D248D1" w:rsidRDefault="00A8126E" w:rsidP="00A8126E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ind w:left="720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  <w:p w14:paraId="7833B854" w14:textId="77777777" w:rsidR="00111999" w:rsidRPr="00D248D1" w:rsidRDefault="00111999" w:rsidP="00D248D1">
                              <w:pPr>
                                <w:pStyle w:val="Sidebar-Heading2"/>
                                <w:rPr>
                                  <w:lang w:val="en-US"/>
                                </w:rPr>
                              </w:pPr>
                            </w:p>
                            <w:p w14:paraId="733361FA" w14:textId="77777777" w:rsidR="00111999" w:rsidRPr="00FF6C55" w:rsidRDefault="00111999" w:rsidP="00111999">
                              <w:pPr>
                                <w:pStyle w:val="Sidebar-bullet"/>
                                <w:rPr>
                                  <w:lang w:val="fr-CA"/>
                                </w:rPr>
                              </w:pPr>
                            </w:p>
                            <w:p w14:paraId="1542B094" w14:textId="77777777" w:rsidR="008D32B5" w:rsidRDefault="008D32B5"/>
                          </w:txbxContent>
                        </v:textbox>
                        <w10:wrap anchorx="margin" anchory="margin"/>
                      </v:rect>
                    </w:pict>
                  </w:r>
                  <w:r w:rsidR="00771415">
                    <w:t>Lead business</w:t>
                  </w:r>
                  <w:r w:rsidR="0083360E">
                    <w:t xml:space="preserve"> analyst with over</w:t>
                  </w:r>
                  <w:r w:rsidR="00CC03A9">
                    <w:t>all experience of</w:t>
                  </w:r>
                  <w:r w:rsidR="0083360E">
                    <w:t xml:space="preserve"> </w:t>
                  </w:r>
                  <w:r w:rsidR="00D76C0D">
                    <w:t>1</w:t>
                  </w:r>
                  <w:r w:rsidR="00A72D5C">
                    <w:t>1</w:t>
                  </w:r>
                  <w:r w:rsidR="00005A51">
                    <w:t xml:space="preserve"> </w:t>
                  </w:r>
                  <w:r w:rsidR="00F165F2">
                    <w:t>year</w:t>
                  </w:r>
                  <w:r w:rsidR="00274559">
                    <w:t>s</w:t>
                  </w:r>
                  <w:r w:rsidR="008344D0">
                    <w:t xml:space="preserve"> </w:t>
                  </w:r>
                  <w:r w:rsidR="00CC03A9">
                    <w:t>with</w:t>
                  </w:r>
                  <w:r w:rsidR="00EF491C">
                    <w:t xml:space="preserve"> progressive experience </w:t>
                  </w:r>
                  <w:r w:rsidR="00771415">
                    <w:t>analysing business needs</w:t>
                  </w:r>
                  <w:r w:rsidR="00C32B9D">
                    <w:t xml:space="preserve">. </w:t>
                  </w:r>
                  <w:r w:rsidR="00CC03A9">
                    <w:t>P</w:t>
                  </w:r>
                  <w:r w:rsidR="0042531B">
                    <w:t xml:space="preserve">assionate by process streamlining and keeping business intelligence up to date and relevant to organization’s needs. </w:t>
                  </w:r>
                  <w:r w:rsidR="00CC03A9">
                    <w:t xml:space="preserve">Motivated to join a group of seasoned business analysts and cross-functional team-mates at professional technology integration. </w:t>
                  </w:r>
                </w:p>
                <w:p w14:paraId="42046F1F" w14:textId="77777777" w:rsidR="0071646F" w:rsidRPr="001F5799" w:rsidRDefault="00771415" w:rsidP="00B435CE">
                  <w:pPr>
                    <w:pStyle w:val="BodyContentStyle"/>
                    <w:spacing w:before="240"/>
                  </w:pPr>
                  <w:r>
                    <w:t xml:space="preserve">Driving brain storming sessions for gathering automation ideas. </w:t>
                  </w:r>
                  <w:r w:rsidR="00CC03A9">
                    <w:t>H</w:t>
                  </w:r>
                  <w:r w:rsidR="00C01F38" w:rsidRPr="00C01F38">
                    <w:t>ands on</w:t>
                  </w:r>
                  <w:r w:rsidR="00C01F38">
                    <w:t xml:space="preserve"> experience on automation </w:t>
                  </w:r>
                  <w:r w:rsidR="00696CED">
                    <w:t>of</w:t>
                  </w:r>
                  <w:r w:rsidR="00A451E6">
                    <w:t xml:space="preserve"> business processes</w:t>
                  </w:r>
                  <w:r w:rsidR="00F313E5">
                    <w:t>.</w:t>
                  </w:r>
                  <w:r w:rsidR="00DB7537" w:rsidRPr="00DB7537">
                    <w:t xml:space="preserve"> </w:t>
                  </w:r>
                  <w:r w:rsidR="00DB7537">
                    <w:t xml:space="preserve">A </w:t>
                  </w:r>
                  <w:r w:rsidR="00DB7537" w:rsidRPr="00DB7537">
                    <w:t xml:space="preserve">highly motivated individual with a desire to further </w:t>
                  </w:r>
                  <w:r w:rsidR="00DB7537">
                    <w:t xml:space="preserve">enhance </w:t>
                  </w:r>
                  <w:r w:rsidR="00DB7537" w:rsidRPr="00DB7537">
                    <w:t xml:space="preserve">my </w:t>
                  </w:r>
                  <w:r w:rsidR="00E97214">
                    <w:t xml:space="preserve">functional </w:t>
                  </w:r>
                  <w:r w:rsidR="00D41D86">
                    <w:t xml:space="preserve">&amp; </w:t>
                  </w:r>
                  <w:r w:rsidR="00DB7537" w:rsidRPr="00DB7537">
                    <w:t>technical ability</w:t>
                  </w:r>
                  <w:r w:rsidR="0042531B">
                    <w:t xml:space="preserve"> </w:t>
                  </w:r>
                  <w:r w:rsidR="00D41D86">
                    <w:t>to</w:t>
                  </w:r>
                  <w:r w:rsidR="0042531B">
                    <w:t xml:space="preserve"> provide excellent services.</w:t>
                  </w:r>
                  <w:r w:rsidR="0071646F" w:rsidRPr="000641BA">
                    <w:br/>
                  </w:r>
                </w:p>
              </w:tc>
            </w:tr>
            <w:tr w:rsidR="00876246" w:rsidRPr="00EF57F3" w14:paraId="2DC4A63B" w14:textId="77777777" w:rsidTr="0078663B">
              <w:trPr>
                <w:trHeight w:val="432"/>
              </w:trPr>
              <w:tc>
                <w:tcPr>
                  <w:tcW w:w="142" w:type="dxa"/>
                  <w:vAlign w:val="center"/>
                </w:tcPr>
                <w:p w14:paraId="728685B7" w14:textId="77777777" w:rsidR="00876246" w:rsidRPr="00467F76" w:rsidRDefault="00467F76" w:rsidP="001F073E">
                  <w:pPr>
                    <w:pStyle w:val="BodyContentStyle"/>
                    <w:rPr>
                      <w:rStyle w:val="BodyContentStyleChar"/>
                    </w:rPr>
                  </w:pPr>
                  <w:r w:rsidRPr="004270D2">
                    <w:rPr>
                      <w:rStyle w:val="IntroductionStyleChar"/>
                      <w:rFonts w:asciiTheme="majorHAnsi" w:hAnsiTheme="majorHAnsi" w:cstheme="majorHAnsi"/>
                      <w:color w:val="530E6C"/>
                    </w:rPr>
                    <w:t>EXPERIENCE</w:t>
                  </w:r>
                </w:p>
              </w:tc>
            </w:tr>
            <w:tr w:rsidR="00876246" w:rsidRPr="00EF57F3" w14:paraId="3EF86EF0" w14:textId="77777777" w:rsidTr="0078663B">
              <w:trPr>
                <w:trHeight w:val="432"/>
              </w:trPr>
              <w:tc>
                <w:tcPr>
                  <w:tcW w:w="142" w:type="dxa"/>
                  <w:vAlign w:val="center"/>
                </w:tcPr>
                <w:p w14:paraId="6C29FCDF" w14:textId="7BCD15C9" w:rsidR="00876246" w:rsidRPr="001F5799" w:rsidRDefault="00401BE0" w:rsidP="001F073E">
                  <w:pPr>
                    <w:pStyle w:val="BodyContentStyle"/>
                    <w:rPr>
                      <w:rFonts w:cstheme="minorHAnsi"/>
                      <w:b/>
                    </w:rPr>
                  </w:pPr>
                  <w:r w:rsidRPr="001F5799">
                    <w:rPr>
                      <w:rFonts w:cstheme="minorHAnsi"/>
                      <w:b/>
                    </w:rPr>
                    <w:t>SKILLS:</w:t>
                  </w:r>
                </w:p>
                <w:p w14:paraId="21D6F63E" w14:textId="77777777" w:rsidR="008344D0" w:rsidRDefault="008344D0" w:rsidP="00C75BA4">
                  <w:pPr>
                    <w:pStyle w:val="BodyContentStyle"/>
                    <w:spacing w:line="240" w:lineRule="auto"/>
                    <w:contextualSpacing/>
                    <w:rPr>
                      <w:rFonts w:cstheme="minorHAnsi"/>
                    </w:rPr>
                  </w:pPr>
                </w:p>
                <w:p w14:paraId="4EB16C7C" w14:textId="77777777" w:rsidR="00C51664" w:rsidRDefault="000F3E76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Experience in </w:t>
                  </w:r>
                  <w:r w:rsidR="008D42C6">
                    <w:rPr>
                      <w:rFonts w:cstheme="minorHAnsi"/>
                    </w:rPr>
                    <w:t>A</w:t>
                  </w:r>
                  <w:r w:rsidR="00E639CA">
                    <w:rPr>
                      <w:rFonts w:cstheme="minorHAnsi"/>
                    </w:rPr>
                    <w:t>gile</w:t>
                  </w:r>
                  <w:r>
                    <w:rPr>
                      <w:rFonts w:cstheme="minorHAnsi"/>
                    </w:rPr>
                    <w:t>/</w:t>
                  </w:r>
                  <w:r w:rsidR="00E639CA">
                    <w:rPr>
                      <w:rFonts w:cstheme="minorHAnsi"/>
                    </w:rPr>
                    <w:t>s</w:t>
                  </w:r>
                  <w:r w:rsidR="008D42C6">
                    <w:rPr>
                      <w:rFonts w:cstheme="minorHAnsi"/>
                    </w:rPr>
                    <w:t xml:space="preserve">crum </w:t>
                  </w:r>
                  <w:r>
                    <w:rPr>
                      <w:rFonts w:cstheme="minorHAnsi"/>
                    </w:rPr>
                    <w:t>software development environment</w:t>
                  </w:r>
                  <w:r w:rsidR="009E6F3C">
                    <w:rPr>
                      <w:rFonts w:cstheme="minorHAnsi"/>
                    </w:rPr>
                    <w:t>.</w:t>
                  </w:r>
                </w:p>
                <w:p w14:paraId="079BA139" w14:textId="77777777" w:rsidR="00771415" w:rsidRPr="00C51664" w:rsidRDefault="00771415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Client Management – Managed 10+ key clients to support through end-to-end business requirement for SDLC.</w:t>
                  </w:r>
                </w:p>
                <w:p w14:paraId="7884C8D1" w14:textId="77777777" w:rsidR="00C51664" w:rsidRDefault="00B7480B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Strategic </w:t>
                  </w:r>
                  <w:r w:rsidR="00D126C6">
                    <w:rPr>
                      <w:rFonts w:cstheme="minorHAnsi"/>
                    </w:rPr>
                    <w:t>and forecasting planning.</w:t>
                  </w:r>
                </w:p>
                <w:p w14:paraId="1918F436" w14:textId="77777777" w:rsidR="00C51664" w:rsidRPr="00C51664" w:rsidRDefault="00C51664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Good French understanding skill (Verbal and Written)</w:t>
                  </w:r>
                  <w:r w:rsidR="009E6F3C">
                    <w:rPr>
                      <w:rFonts w:cstheme="minorHAnsi"/>
                    </w:rPr>
                    <w:t>.</w:t>
                  </w:r>
                </w:p>
                <w:p w14:paraId="6D5D7FE0" w14:textId="77777777" w:rsidR="00A13D46" w:rsidRDefault="00A13D46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A13D46">
                    <w:rPr>
                      <w:rFonts w:cstheme="minorHAnsi"/>
                    </w:rPr>
                    <w:t>Strong presentation, verbal, and written communications skills</w:t>
                  </w:r>
                  <w:r w:rsidR="009E6F3C">
                    <w:rPr>
                      <w:rFonts w:cstheme="minorHAnsi"/>
                    </w:rPr>
                    <w:t>.</w:t>
                  </w:r>
                  <w:r>
                    <w:rPr>
                      <w:rFonts w:cstheme="minorHAnsi"/>
                    </w:rPr>
                    <w:t xml:space="preserve"> </w:t>
                  </w:r>
                </w:p>
                <w:p w14:paraId="36FFA06C" w14:textId="77777777" w:rsidR="001F5799" w:rsidRDefault="000B06BB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Ensuring highest quality deliverables</w:t>
                  </w:r>
                  <w:r w:rsidR="009E6F3C">
                    <w:rPr>
                      <w:rFonts w:cstheme="minorHAnsi"/>
                    </w:rPr>
                    <w:t>.</w:t>
                  </w:r>
                </w:p>
                <w:p w14:paraId="07BA2661" w14:textId="270144A3" w:rsidR="00CB6A2D" w:rsidRPr="00CB6A2D" w:rsidRDefault="00CB6A2D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Expertise on automation tools – </w:t>
                  </w:r>
                  <w:r w:rsidR="004270D2">
                    <w:rPr>
                      <w:rFonts w:cstheme="minorHAnsi"/>
                    </w:rPr>
                    <w:t>Ui</w:t>
                  </w:r>
                  <w:r w:rsidR="008275C9">
                    <w:rPr>
                      <w:rFonts w:cstheme="minorHAnsi"/>
                    </w:rPr>
                    <w:t>P</w:t>
                  </w:r>
                  <w:r w:rsidR="004270D2">
                    <w:rPr>
                      <w:rFonts w:cstheme="minorHAnsi"/>
                    </w:rPr>
                    <w:t>ath</w:t>
                  </w:r>
                  <w:r w:rsidR="0064669C">
                    <w:rPr>
                      <w:rFonts w:cstheme="minorHAnsi"/>
                    </w:rPr>
                    <w:t xml:space="preserve"> and Blue Prism.</w:t>
                  </w:r>
                </w:p>
                <w:p w14:paraId="0B5F143C" w14:textId="77777777" w:rsidR="00EF39C2" w:rsidRDefault="00EF39C2" w:rsidP="00EF39C2">
                  <w:pPr>
                    <w:pStyle w:val="BodyContentStyle"/>
                    <w:ind w:left="720"/>
                    <w:rPr>
                      <w:rFonts w:cstheme="minorHAnsi"/>
                    </w:rPr>
                  </w:pPr>
                </w:p>
                <w:p w14:paraId="5997EFBA" w14:textId="77777777" w:rsidR="00D76C0D" w:rsidRPr="00D76C0D" w:rsidRDefault="00D76C0D" w:rsidP="00D76C0D">
                  <w:pPr>
                    <w:pStyle w:val="BodyContentStyle"/>
                    <w:rPr>
                      <w:rStyle w:val="IntroductionStyleChar"/>
                      <w:rFonts w:asciiTheme="majorHAnsi" w:hAnsiTheme="majorHAnsi" w:cstheme="majorHAnsi"/>
                      <w:color w:val="530E6C"/>
                    </w:rPr>
                  </w:pPr>
                  <w:r w:rsidRPr="00D76C0D">
                    <w:rPr>
                      <w:rStyle w:val="IntroductionStyleChar"/>
                      <w:rFonts w:asciiTheme="majorHAnsi" w:hAnsiTheme="majorHAnsi" w:cstheme="majorHAnsi"/>
                      <w:color w:val="530E6C"/>
                    </w:rPr>
                    <w:t>CGI:</w:t>
                  </w:r>
                </w:p>
                <w:p w14:paraId="34D499AC" w14:textId="16603687" w:rsidR="00AF7B14" w:rsidRDefault="00300EA2" w:rsidP="00AF7B14">
                  <w:pPr>
                    <w:pStyle w:val="BodyContentStyle"/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 xml:space="preserve">Lead </w:t>
                  </w:r>
                  <w:r w:rsidR="000613D9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>Business</w:t>
                  </w:r>
                  <w:r w:rsidR="00AF7B14" w:rsidRPr="00732E54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 xml:space="preserve"> Analyst</w:t>
                  </w:r>
                  <w:r w:rsidR="00FB2DDB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 xml:space="preserve">&amp; </w:t>
                  </w:r>
                  <w:r w:rsidR="008B5D14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>Scrum Master</w:t>
                  </w:r>
                </w:p>
                <w:p w14:paraId="5B1832ED" w14:textId="5787953D" w:rsidR="00AF7B14" w:rsidRDefault="000542A3" w:rsidP="00AF7B14">
                  <w:pPr>
                    <w:pStyle w:val="BodyContentStyle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(Jan 20</w:t>
                  </w:r>
                  <w:r w:rsidR="00AB54C8">
                    <w:rPr>
                      <w:rFonts w:cstheme="minorHAnsi"/>
                      <w:b/>
                    </w:rPr>
                    <w:t>18</w:t>
                  </w:r>
                  <w:r>
                    <w:rPr>
                      <w:rFonts w:cstheme="minorHAnsi"/>
                      <w:b/>
                    </w:rPr>
                    <w:t xml:space="preserve"> t</w:t>
                  </w:r>
                  <w:r w:rsidRPr="005413A6">
                    <w:rPr>
                      <w:rFonts w:cstheme="minorHAnsi"/>
                      <w:b/>
                    </w:rPr>
                    <w:t>o Till Date)</w:t>
                  </w:r>
                </w:p>
                <w:p w14:paraId="4A6686F6" w14:textId="77777777" w:rsidR="00D126C6" w:rsidRDefault="00D126C6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Synthesized current business intelligence data to produce reports and polished presentations, highlighting findings and recommending changes.</w:t>
                  </w:r>
                </w:p>
                <w:p w14:paraId="5A54758A" w14:textId="77777777" w:rsidR="00D126C6" w:rsidRDefault="00D126C6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Conducted interviews with key business users to collect information on business processes and requirements</w:t>
                  </w:r>
                  <w:r w:rsidR="00A72FFE">
                    <w:rPr>
                      <w:rFonts w:cstheme="minorHAnsi"/>
                    </w:rPr>
                    <w:t xml:space="preserve"> and document in form of BRD and FRD.</w:t>
                  </w:r>
                </w:p>
                <w:p w14:paraId="752E17BB" w14:textId="77777777" w:rsidR="00AF7B14" w:rsidRDefault="00AF7B14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Involved in sprint planning</w:t>
                  </w:r>
                  <w:r w:rsidR="00FB2DDB">
                    <w:rPr>
                      <w:rFonts w:cstheme="minorHAnsi"/>
                    </w:rPr>
                    <w:t>, daily scrum, sprint review and retrospective</w:t>
                  </w:r>
                  <w:r w:rsidR="009079B3">
                    <w:rPr>
                      <w:rFonts w:cstheme="minorHAnsi"/>
                    </w:rPr>
                    <w:t xml:space="preserve"> meeting</w:t>
                  </w:r>
                  <w:r w:rsidR="00FB2DDB">
                    <w:rPr>
                      <w:rFonts w:cstheme="minorHAnsi"/>
                    </w:rPr>
                    <w:t>.</w:t>
                  </w:r>
                </w:p>
                <w:p w14:paraId="045150A8" w14:textId="6C60697C" w:rsidR="00AF7B14" w:rsidRDefault="00AF7B14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Worked on User story creation</w:t>
                  </w:r>
                  <w:r w:rsidR="009D5149">
                    <w:rPr>
                      <w:rFonts w:cstheme="minorHAnsi"/>
                    </w:rPr>
                    <w:t>, Use cases</w:t>
                  </w:r>
                  <w:r>
                    <w:rPr>
                      <w:rFonts w:cstheme="minorHAnsi"/>
                    </w:rPr>
                    <w:t xml:space="preserve"> and refinement process for the application build using JIRA.</w:t>
                  </w:r>
                </w:p>
                <w:p w14:paraId="3E8FE9EA" w14:textId="77777777" w:rsidR="00F034FD" w:rsidRDefault="00F034FD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Lead User story reviews and ensure user stories meet the business </w:t>
                  </w:r>
                  <w:r>
                    <w:rPr>
                      <w:rFonts w:cstheme="minorHAnsi"/>
                    </w:rPr>
                    <w:lastRenderedPageBreak/>
                    <w:t>objectives.</w:t>
                  </w:r>
                </w:p>
                <w:p w14:paraId="320D8848" w14:textId="51145B2A" w:rsidR="002D62E4" w:rsidRDefault="002D62E4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Executed the role of team lead</w:t>
                  </w:r>
                  <w:r w:rsidR="00503F94">
                    <w:rPr>
                      <w:rFonts w:cstheme="minorHAnsi"/>
                    </w:rPr>
                    <w:t>, involved in testin</w:t>
                  </w:r>
                  <w:r w:rsidR="00973478">
                    <w:rPr>
                      <w:rFonts w:cstheme="minorHAnsi"/>
                    </w:rPr>
                    <w:t>g end to end functionality of the product.</w:t>
                  </w:r>
                </w:p>
                <w:p w14:paraId="4C31F691" w14:textId="0F3430A5" w:rsidR="00AF7B14" w:rsidRDefault="00D126C6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Built</w:t>
                  </w:r>
                  <w:r w:rsidR="009814DD">
                    <w:rPr>
                      <w:rFonts w:cstheme="minorHAnsi"/>
                    </w:rPr>
                    <w:t xml:space="preserve"> reusable knowledge base </w:t>
                  </w:r>
                  <w:r w:rsidR="0017258D">
                    <w:rPr>
                      <w:rFonts w:cstheme="minorHAnsi"/>
                    </w:rPr>
                    <w:t xml:space="preserve">assets, data management system and </w:t>
                  </w:r>
                  <w:r w:rsidR="00E146BA">
                    <w:rPr>
                      <w:rFonts w:cstheme="minorHAnsi"/>
                    </w:rPr>
                    <w:t>updating</w:t>
                  </w:r>
                  <w:r w:rsidR="00AF7B14">
                    <w:rPr>
                      <w:rFonts w:cstheme="minorHAnsi"/>
                    </w:rPr>
                    <w:t xml:space="preserve"> functional documents</w:t>
                  </w:r>
                  <w:r w:rsidR="0017258D">
                    <w:rPr>
                      <w:rFonts w:cstheme="minorHAnsi"/>
                    </w:rPr>
                    <w:t>.</w:t>
                  </w:r>
                </w:p>
                <w:p w14:paraId="33CCEC4C" w14:textId="244E65B0" w:rsidR="009D6219" w:rsidRDefault="009D6219" w:rsidP="00EC744A">
                  <w:pPr>
                    <w:numPr>
                      <w:ilvl w:val="0"/>
                      <w:numId w:val="21"/>
                    </w:numPr>
                    <w:shd w:val="clear" w:color="auto" w:fill="FFFFFF"/>
                    <w:spacing w:before="100" w:beforeAutospacing="1" w:after="270" w:line="300" w:lineRule="atLeast"/>
                    <w:contextualSpacing w:val="0"/>
                    <w:rPr>
                      <w:rFonts w:cstheme="minorHAnsi"/>
                    </w:rPr>
                  </w:pPr>
                  <w:r w:rsidRPr="009D6219">
                    <w:rPr>
                      <w:rFonts w:cstheme="minorHAnsi"/>
                    </w:rPr>
                    <w:t>Created Environment setup plan, Migration document</w:t>
                  </w:r>
                  <w:r w:rsidR="00E61F29">
                    <w:rPr>
                      <w:rFonts w:cstheme="minorHAnsi"/>
                    </w:rPr>
                    <w:t xml:space="preserve">, </w:t>
                  </w:r>
                  <w:r w:rsidR="00F23896" w:rsidRPr="009D6219">
                    <w:rPr>
                      <w:rFonts w:cstheme="minorHAnsi"/>
                    </w:rPr>
                    <w:t>checklist</w:t>
                  </w:r>
                  <w:r w:rsidR="00F23896">
                    <w:rPr>
                      <w:rFonts w:cstheme="minorHAnsi"/>
                    </w:rPr>
                    <w:t xml:space="preserve"> </w:t>
                  </w:r>
                  <w:r w:rsidR="00E61F29">
                    <w:rPr>
                      <w:rFonts w:cstheme="minorHAnsi"/>
                    </w:rPr>
                    <w:t>and u</w:t>
                  </w:r>
                  <w:r w:rsidR="00E61F29" w:rsidRPr="003977EA">
                    <w:rPr>
                      <w:rFonts w:cstheme="minorHAnsi"/>
                    </w:rPr>
                    <w:t>pdate requirements traceability matrix.</w:t>
                  </w:r>
                </w:p>
                <w:p w14:paraId="5791EE5C" w14:textId="70285488" w:rsidR="00F47247" w:rsidRDefault="00F47247" w:rsidP="00EC744A">
                  <w:pPr>
                    <w:numPr>
                      <w:ilvl w:val="0"/>
                      <w:numId w:val="21"/>
                    </w:numPr>
                    <w:shd w:val="clear" w:color="auto" w:fill="FFFFFF"/>
                    <w:spacing w:before="100" w:beforeAutospacing="1" w:after="270" w:line="300" w:lineRule="atLeast"/>
                    <w:contextualSpacing w:val="0"/>
                    <w:rPr>
                      <w:rFonts w:cstheme="minorHAnsi"/>
                    </w:rPr>
                  </w:pPr>
                  <w:r w:rsidRPr="003977EA">
                    <w:rPr>
                      <w:rFonts w:cstheme="minorHAnsi"/>
                    </w:rPr>
                    <w:t xml:space="preserve">Create impact analysis </w:t>
                  </w:r>
                  <w:r w:rsidR="00677FE9" w:rsidRPr="003977EA">
                    <w:rPr>
                      <w:rFonts w:cstheme="minorHAnsi"/>
                    </w:rPr>
                    <w:t>document</w:t>
                  </w:r>
                  <w:r w:rsidR="00677FE9">
                    <w:rPr>
                      <w:rFonts w:cstheme="minorHAnsi"/>
                    </w:rPr>
                    <w:t xml:space="preserve">, Gap analysis </w:t>
                  </w:r>
                  <w:r w:rsidRPr="003977EA">
                    <w:rPr>
                      <w:rFonts w:cstheme="minorHAnsi"/>
                    </w:rPr>
                    <w:t>to understand the impact on the existing functionality as required.</w:t>
                  </w:r>
                </w:p>
                <w:p w14:paraId="14721598" w14:textId="10CEF412" w:rsidR="008E0092" w:rsidRPr="00F47247" w:rsidRDefault="008E0092" w:rsidP="00EC744A">
                  <w:pPr>
                    <w:numPr>
                      <w:ilvl w:val="0"/>
                      <w:numId w:val="21"/>
                    </w:numPr>
                    <w:shd w:val="clear" w:color="auto" w:fill="FFFFFF"/>
                    <w:spacing w:before="100" w:beforeAutospacing="1" w:after="270" w:line="300" w:lineRule="atLeast"/>
                    <w:contextualSpacing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Involved in providing solution for </w:t>
                  </w:r>
                  <w:r w:rsidR="00F23896">
                    <w:rPr>
                      <w:rFonts w:cstheme="minorHAnsi"/>
                    </w:rPr>
                    <w:t>complex user change requests and queries and handled Service Desk calls using TFS tool.</w:t>
                  </w:r>
                </w:p>
                <w:p w14:paraId="77B31758" w14:textId="052640D9" w:rsidR="00AF7B14" w:rsidRDefault="00955DCC" w:rsidP="00EC744A">
                  <w:pPr>
                    <w:numPr>
                      <w:ilvl w:val="0"/>
                      <w:numId w:val="21"/>
                    </w:numPr>
                    <w:shd w:val="clear" w:color="auto" w:fill="FFFFFF"/>
                    <w:spacing w:before="100" w:beforeAutospacing="1" w:after="270" w:line="300" w:lineRule="atLeast"/>
                    <w:contextualSpacing w:val="0"/>
                    <w:rPr>
                      <w:rFonts w:cstheme="minorHAnsi"/>
                    </w:rPr>
                  </w:pPr>
                  <w:r w:rsidRPr="00955DCC">
                    <w:rPr>
                      <w:rFonts w:cstheme="minorHAnsi"/>
                    </w:rPr>
                    <w:t xml:space="preserve">Planned testing strategy, </w:t>
                  </w:r>
                  <w:r w:rsidR="00F23896" w:rsidRPr="00955DCC">
                    <w:rPr>
                      <w:rFonts w:cstheme="minorHAnsi"/>
                    </w:rPr>
                    <w:t>created,</w:t>
                  </w:r>
                  <w:r w:rsidRPr="00955DCC">
                    <w:rPr>
                      <w:rFonts w:cstheme="minorHAnsi"/>
                    </w:rPr>
                    <w:t xml:space="preserve"> and signed off test-script, executed User Acceptance Test</w:t>
                  </w:r>
                  <w:r>
                    <w:rPr>
                      <w:rFonts w:cstheme="minorHAnsi"/>
                    </w:rPr>
                    <w:t xml:space="preserve"> using JIRA.</w:t>
                  </w:r>
                </w:p>
                <w:p w14:paraId="2C9394D7" w14:textId="77777777" w:rsidR="00F034FD" w:rsidRDefault="00AF7B14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Participated in technical and functional design sharing sessions.</w:t>
                  </w:r>
                </w:p>
                <w:p w14:paraId="196FB12B" w14:textId="474EF693" w:rsidR="00BD3BB8" w:rsidRPr="00BD3BB8" w:rsidRDefault="00BD3BB8" w:rsidP="00BD3BB8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  <w:r w:rsidRPr="00BD3BB8">
                    <w:rPr>
                      <w:rFonts w:cstheme="minorHAnsi"/>
                    </w:rPr>
                    <w:t>eviewing of Specification from Client</w:t>
                  </w:r>
                  <w:r>
                    <w:rPr>
                      <w:rFonts w:cstheme="minorHAnsi"/>
                    </w:rPr>
                    <w:t xml:space="preserve"> and </w:t>
                  </w:r>
                  <w:r w:rsidRPr="00BD3BB8">
                    <w:rPr>
                      <w:rFonts w:cstheme="minorHAnsi"/>
                    </w:rPr>
                    <w:t>sending the necessary observations to the Client.</w:t>
                  </w:r>
                </w:p>
                <w:p w14:paraId="34C1B7F9" w14:textId="77777777" w:rsidR="00AF7B14" w:rsidRDefault="00AF7B14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68093F">
                    <w:rPr>
                      <w:rFonts w:cstheme="minorHAnsi"/>
                    </w:rPr>
                    <w:t>Empower the team to make system and process improvements captured in sprint retrospective meetings</w:t>
                  </w:r>
                  <w:r>
                    <w:rPr>
                      <w:rFonts w:cstheme="minorHAnsi"/>
                    </w:rPr>
                    <w:t>.</w:t>
                  </w:r>
                </w:p>
                <w:p w14:paraId="325B4325" w14:textId="65BD1231" w:rsidR="00EC744A" w:rsidRPr="00EC744A" w:rsidRDefault="00EC744A" w:rsidP="007C3E92">
                  <w:pPr>
                    <w:numPr>
                      <w:ilvl w:val="0"/>
                      <w:numId w:val="21"/>
                    </w:numPr>
                    <w:shd w:val="clear" w:color="auto" w:fill="FFFFFF"/>
                    <w:spacing w:before="100" w:beforeAutospacing="1" w:after="270" w:line="300" w:lineRule="atLeast"/>
                    <w:contextualSpacing w:val="0"/>
                    <w:rPr>
                      <w:rFonts w:cstheme="minorHAnsi"/>
                    </w:rPr>
                  </w:pPr>
                  <w:r w:rsidRPr="00EC744A">
                    <w:rPr>
                      <w:rFonts w:cstheme="minorHAnsi"/>
                    </w:rPr>
                    <w:t xml:space="preserve">Mentoring, </w:t>
                  </w:r>
                  <w:r w:rsidR="00FE4C36" w:rsidRPr="00EC744A">
                    <w:rPr>
                      <w:rFonts w:cstheme="minorHAnsi"/>
                    </w:rPr>
                    <w:t>coaching</w:t>
                  </w:r>
                  <w:r w:rsidRPr="00EC744A">
                    <w:rPr>
                      <w:rFonts w:cstheme="minorHAnsi"/>
                    </w:rPr>
                    <w:t xml:space="preserve"> and providing feedback to team members to improve service level.</w:t>
                  </w:r>
                </w:p>
                <w:p w14:paraId="06BBAA52" w14:textId="77777777" w:rsidR="00C31189" w:rsidRPr="00C31189" w:rsidRDefault="00C31189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6249C0">
                    <w:rPr>
                      <w:rFonts w:cstheme="minorHAnsi"/>
                    </w:rPr>
                    <w:t>Identify and drive continuous improvement initiatives</w:t>
                  </w:r>
                  <w:r>
                    <w:rPr>
                      <w:rFonts w:cstheme="minorHAnsi"/>
                    </w:rPr>
                    <w:t>.</w:t>
                  </w:r>
                </w:p>
                <w:p w14:paraId="6881BD9D" w14:textId="77777777" w:rsidR="00AF7B14" w:rsidRPr="00EF39C2" w:rsidRDefault="00AF7B14" w:rsidP="00AF7B14">
                  <w:pPr>
                    <w:pStyle w:val="BodyContentStyle"/>
                    <w:rPr>
                      <w:rFonts w:cstheme="minorHAnsi"/>
                    </w:rPr>
                  </w:pPr>
                </w:p>
                <w:p w14:paraId="7C6B091F" w14:textId="266114B7" w:rsidR="00732E54" w:rsidRDefault="00D670ED" w:rsidP="002B6B05">
                  <w:pPr>
                    <w:pStyle w:val="BodyContentStyle"/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 xml:space="preserve">L3 </w:t>
                  </w:r>
                  <w:r w:rsidR="008F6353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>Support</w:t>
                  </w:r>
                  <w:r w:rsidR="008F6353" w:rsidRPr="00732E54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 xml:space="preserve"> Analyst</w:t>
                  </w:r>
                  <w:r w:rsidR="008F6353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>:</w:t>
                  </w:r>
                </w:p>
                <w:p w14:paraId="3149F268" w14:textId="7286F023" w:rsidR="00742BFA" w:rsidRPr="00742BFA" w:rsidRDefault="00742BFA" w:rsidP="002B6B05">
                  <w:pPr>
                    <w:pStyle w:val="BodyContentStyle"/>
                    <w:rPr>
                      <w:rFonts w:cstheme="minorHAnsi"/>
                      <w:b/>
                    </w:rPr>
                  </w:pPr>
                  <w:r w:rsidRPr="005413A6">
                    <w:rPr>
                      <w:rFonts w:cstheme="minorHAnsi"/>
                      <w:b/>
                    </w:rPr>
                    <w:t xml:space="preserve"> </w:t>
                  </w:r>
                  <w:r>
                    <w:rPr>
                      <w:rFonts w:cstheme="minorHAnsi"/>
                      <w:b/>
                    </w:rPr>
                    <w:t>(</w:t>
                  </w:r>
                  <w:r w:rsidR="0068194A">
                    <w:rPr>
                      <w:rFonts w:cstheme="minorHAnsi"/>
                      <w:b/>
                    </w:rPr>
                    <w:t>May</w:t>
                  </w:r>
                  <w:r>
                    <w:rPr>
                      <w:rFonts w:cstheme="minorHAnsi"/>
                      <w:b/>
                    </w:rPr>
                    <w:t xml:space="preserve"> 2013 t</w:t>
                  </w:r>
                  <w:r w:rsidRPr="005413A6">
                    <w:rPr>
                      <w:rFonts w:cstheme="minorHAnsi"/>
                      <w:b/>
                    </w:rPr>
                    <w:t xml:space="preserve">o </w:t>
                  </w:r>
                  <w:r w:rsidR="00B7515F">
                    <w:rPr>
                      <w:rFonts w:cstheme="minorHAnsi"/>
                      <w:b/>
                    </w:rPr>
                    <w:t>Dec</w:t>
                  </w:r>
                  <w:r>
                    <w:rPr>
                      <w:rFonts w:cstheme="minorHAnsi"/>
                      <w:b/>
                    </w:rPr>
                    <w:t xml:space="preserve"> 201</w:t>
                  </w:r>
                  <w:r w:rsidR="00E14890">
                    <w:rPr>
                      <w:rFonts w:cstheme="minorHAnsi"/>
                      <w:b/>
                    </w:rPr>
                    <w:t>7</w:t>
                  </w:r>
                  <w:r w:rsidRPr="005413A6">
                    <w:rPr>
                      <w:rFonts w:cstheme="minorHAnsi"/>
                      <w:b/>
                    </w:rPr>
                    <w:t>)</w:t>
                  </w:r>
                </w:p>
                <w:p w14:paraId="7CE55B44" w14:textId="1D17C3B1" w:rsidR="009E5DDD" w:rsidRDefault="009E5DDD" w:rsidP="00EC744A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160" w:line="259" w:lineRule="auto"/>
                    <w:rPr>
                      <w:rFonts w:cstheme="minorHAnsi"/>
                    </w:rPr>
                  </w:pPr>
                  <w:r w:rsidRPr="009E5DDD">
                    <w:rPr>
                      <w:rFonts w:cstheme="minorHAnsi"/>
                    </w:rPr>
                    <w:t>Created and modified SQL</w:t>
                  </w:r>
                  <w:r w:rsidR="00402607">
                    <w:rPr>
                      <w:rFonts w:cstheme="minorHAnsi"/>
                    </w:rPr>
                    <w:t xml:space="preserve"> </w:t>
                  </w:r>
                  <w:r w:rsidRPr="009E5DDD">
                    <w:rPr>
                      <w:rFonts w:cstheme="minorHAnsi"/>
                    </w:rPr>
                    <w:t xml:space="preserve">scripts for data </w:t>
                  </w:r>
                  <w:r w:rsidR="00FE2BF7">
                    <w:rPr>
                      <w:rFonts w:cstheme="minorHAnsi"/>
                    </w:rPr>
                    <w:t xml:space="preserve">retrieval and </w:t>
                  </w:r>
                  <w:r w:rsidR="00065799">
                    <w:rPr>
                      <w:rFonts w:cstheme="minorHAnsi"/>
                    </w:rPr>
                    <w:t>updating</w:t>
                  </w:r>
                  <w:r w:rsidRPr="009E5DDD">
                    <w:rPr>
                      <w:rFonts w:cstheme="minorHAnsi"/>
                    </w:rPr>
                    <w:t>.</w:t>
                  </w:r>
                </w:p>
                <w:p w14:paraId="306C5632" w14:textId="77777777" w:rsidR="00065799" w:rsidRDefault="00065799" w:rsidP="00065799">
                  <w:pPr>
                    <w:pStyle w:val="ListParagraph"/>
                    <w:numPr>
                      <w:ilvl w:val="0"/>
                      <w:numId w:val="0"/>
                    </w:numPr>
                    <w:spacing w:before="0" w:after="160" w:line="259" w:lineRule="auto"/>
                    <w:ind w:left="720"/>
                    <w:rPr>
                      <w:rFonts w:cstheme="minorHAnsi"/>
                    </w:rPr>
                  </w:pPr>
                </w:p>
                <w:p w14:paraId="05EB3798" w14:textId="02547714" w:rsidR="00693524" w:rsidRPr="009E5DDD" w:rsidRDefault="00693524" w:rsidP="00EC744A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160" w:line="259" w:lineRule="auto"/>
                    <w:rPr>
                      <w:rFonts w:cstheme="minorHAnsi"/>
                    </w:rPr>
                  </w:pPr>
                  <w:r w:rsidRPr="00693524">
                    <w:rPr>
                      <w:rFonts w:cstheme="minorHAnsi"/>
                    </w:rPr>
                    <w:t xml:space="preserve">Working with PO, </w:t>
                  </w:r>
                  <w:r w:rsidR="00EF7F6B" w:rsidRPr="00693524">
                    <w:rPr>
                      <w:rFonts w:cstheme="minorHAnsi"/>
                    </w:rPr>
                    <w:t>BA’s</w:t>
                  </w:r>
                  <w:r w:rsidR="00EF7F6B">
                    <w:rPr>
                      <w:rFonts w:cstheme="minorHAnsi"/>
                    </w:rPr>
                    <w:t xml:space="preserve"> </w:t>
                  </w:r>
                  <w:r w:rsidRPr="00693524">
                    <w:rPr>
                      <w:rFonts w:cstheme="minorHAnsi"/>
                    </w:rPr>
                    <w:t xml:space="preserve">and </w:t>
                  </w:r>
                  <w:r w:rsidR="00E35C25" w:rsidRPr="00693524">
                    <w:rPr>
                      <w:rFonts w:cstheme="minorHAnsi"/>
                    </w:rPr>
                    <w:t>SMEs</w:t>
                  </w:r>
                  <w:r w:rsidRPr="00693524">
                    <w:rPr>
                      <w:rFonts w:cstheme="minorHAnsi"/>
                    </w:rPr>
                    <w:t xml:space="preserve"> to ensure that new and existing data models and databases are consistent with approved data architecture standards</w:t>
                  </w:r>
                  <w:r w:rsidR="00E35C25">
                    <w:rPr>
                      <w:rFonts w:cstheme="minorHAnsi"/>
                    </w:rPr>
                    <w:t>.</w:t>
                  </w:r>
                </w:p>
                <w:p w14:paraId="2BC0674F" w14:textId="77777777" w:rsidR="00307D58" w:rsidRDefault="009E5DDD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9E5DDD">
                    <w:rPr>
                      <w:rFonts w:cstheme="minorHAnsi"/>
                    </w:rPr>
                    <w:t>Involved in the continuous enhancements and fixing of errors in</w:t>
                  </w:r>
                  <w:r w:rsidR="00693524">
                    <w:rPr>
                      <w:rFonts w:cstheme="minorHAnsi"/>
                    </w:rPr>
                    <w:t xml:space="preserve"> batch jobs and</w:t>
                  </w:r>
                  <w:r w:rsidRPr="009E5DDD">
                    <w:rPr>
                      <w:rFonts w:cstheme="minorHAnsi"/>
                    </w:rPr>
                    <w:t xml:space="preserve"> application</w:t>
                  </w:r>
                  <w:r w:rsidR="008659D8">
                    <w:rPr>
                      <w:rFonts w:cstheme="minorHAnsi"/>
                    </w:rPr>
                    <w:t xml:space="preserve"> functionality</w:t>
                  </w:r>
                  <w:r w:rsidR="00307D58">
                    <w:rPr>
                      <w:rFonts w:cstheme="minorHAnsi"/>
                    </w:rPr>
                    <w:t>.</w:t>
                  </w:r>
                </w:p>
                <w:p w14:paraId="0F48182B" w14:textId="764DB0E1" w:rsidR="00F47247" w:rsidRDefault="00F47247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End-to-End analysis on the batch plan to address the root cause of the failed batch plans on the application. </w:t>
                  </w:r>
                </w:p>
                <w:p w14:paraId="5BD3F49F" w14:textId="77777777" w:rsidR="000F37D6" w:rsidRPr="009E48EF" w:rsidRDefault="00314EB0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9E48EF">
                    <w:rPr>
                      <w:rFonts w:cstheme="minorHAnsi"/>
                    </w:rPr>
                    <w:t>Working</w:t>
                  </w:r>
                  <w:r w:rsidR="009E5DDD" w:rsidRPr="009E48EF">
                    <w:rPr>
                      <w:rFonts w:cstheme="minorHAnsi"/>
                    </w:rPr>
                    <w:t xml:space="preserve"> with </w:t>
                  </w:r>
                  <w:r w:rsidR="00305F2F" w:rsidRPr="009E48EF">
                    <w:rPr>
                      <w:rFonts w:cstheme="minorHAnsi"/>
                    </w:rPr>
                    <w:t>complex functional issues</w:t>
                  </w:r>
                  <w:r w:rsidR="000F37D6" w:rsidRPr="009E48EF">
                    <w:rPr>
                      <w:rFonts w:cstheme="minorHAnsi"/>
                    </w:rPr>
                    <w:t xml:space="preserve"> on </w:t>
                  </w:r>
                  <w:r w:rsidR="00B86BCA">
                    <w:rPr>
                      <w:rFonts w:cstheme="minorHAnsi"/>
                    </w:rPr>
                    <w:t>critical</w:t>
                  </w:r>
                  <w:r w:rsidR="000F37D6" w:rsidRPr="009E48EF">
                    <w:rPr>
                      <w:rFonts w:cstheme="minorHAnsi"/>
                    </w:rPr>
                    <w:t xml:space="preserve"> applications</w:t>
                  </w:r>
                  <w:r w:rsidR="009E5DDD" w:rsidRPr="009E48EF">
                    <w:rPr>
                      <w:rFonts w:cstheme="minorHAnsi"/>
                    </w:rPr>
                    <w:t>,</w:t>
                  </w:r>
                  <w:r w:rsidR="00305F2F" w:rsidRPr="009E48EF">
                    <w:rPr>
                      <w:rFonts w:cstheme="minorHAnsi"/>
                    </w:rPr>
                    <w:t xml:space="preserve"> providing end-to-end solutions</w:t>
                  </w:r>
                  <w:r w:rsidRPr="009E48EF">
                    <w:rPr>
                      <w:rFonts w:cstheme="minorHAnsi"/>
                    </w:rPr>
                    <w:t xml:space="preserve"> </w:t>
                  </w:r>
                  <w:r w:rsidR="009E5DDD" w:rsidRPr="009E48EF">
                    <w:rPr>
                      <w:rFonts w:cstheme="minorHAnsi"/>
                    </w:rPr>
                    <w:t>and implementation procedures.</w:t>
                  </w:r>
                </w:p>
                <w:p w14:paraId="6D5C7125" w14:textId="77777777" w:rsidR="000A1642" w:rsidRPr="00B86BCA" w:rsidRDefault="00035449" w:rsidP="00EC744A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160" w:line="259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SME </w:t>
                  </w:r>
                  <w:r w:rsidR="000F37D6">
                    <w:rPr>
                      <w:rFonts w:cstheme="minorHAnsi"/>
                    </w:rPr>
                    <w:t xml:space="preserve">for the critical </w:t>
                  </w:r>
                  <w:r w:rsidR="003103B5">
                    <w:rPr>
                      <w:rFonts w:cstheme="minorHAnsi"/>
                    </w:rPr>
                    <w:t xml:space="preserve">order </w:t>
                  </w:r>
                  <w:r w:rsidR="000F37D6">
                    <w:rPr>
                      <w:rFonts w:cstheme="minorHAnsi"/>
                    </w:rPr>
                    <w:t>application</w:t>
                  </w:r>
                  <w:r w:rsidR="003103B5">
                    <w:rPr>
                      <w:rFonts w:cstheme="minorHAnsi"/>
                    </w:rPr>
                    <w:t xml:space="preserve"> </w:t>
                  </w:r>
                  <w:r w:rsidR="00B86BCA">
                    <w:rPr>
                      <w:rFonts w:cstheme="minorHAnsi"/>
                    </w:rPr>
                    <w:t>and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B86BCA">
                    <w:rPr>
                      <w:rFonts w:cstheme="minorHAnsi"/>
                    </w:rPr>
                    <w:t>p</w:t>
                  </w:r>
                  <w:r w:rsidR="008E3457" w:rsidRPr="00B86BCA">
                    <w:rPr>
                      <w:rFonts w:cstheme="minorHAnsi"/>
                    </w:rPr>
                    <w:t xml:space="preserve">erform </w:t>
                  </w:r>
                  <w:r w:rsidR="00B86BCA">
                    <w:rPr>
                      <w:rFonts w:cstheme="minorHAnsi"/>
                    </w:rPr>
                    <w:t>health check of the applications</w:t>
                  </w:r>
                  <w:r w:rsidR="000A1642" w:rsidRPr="00B86BCA">
                    <w:rPr>
                      <w:rFonts w:cstheme="minorHAnsi"/>
                    </w:rPr>
                    <w:t xml:space="preserve">. </w:t>
                  </w:r>
                </w:p>
                <w:p w14:paraId="0E6D7C2D" w14:textId="77777777" w:rsidR="00B86BCA" w:rsidRPr="00B86BCA" w:rsidRDefault="000A1642" w:rsidP="00EC744A">
                  <w:pPr>
                    <w:numPr>
                      <w:ilvl w:val="0"/>
                      <w:numId w:val="21"/>
                    </w:numPr>
                    <w:spacing w:before="0" w:after="0"/>
                    <w:contextualSpacing w:val="0"/>
                  </w:pPr>
                  <w:r>
                    <w:lastRenderedPageBreak/>
                    <w:t>Knowledge on the</w:t>
                  </w:r>
                  <w:r w:rsidRPr="00544D41">
                    <w:t xml:space="preserve"> business processes</w:t>
                  </w:r>
                  <w:r w:rsidR="003103B5">
                    <w:t xml:space="preserve"> from ordering system till invoicing</w:t>
                  </w:r>
                  <w:r w:rsidRPr="00544D41">
                    <w:t xml:space="preserve"> and their integration with other applications</w:t>
                  </w:r>
                  <w:r>
                    <w:t xml:space="preserve"> like inventory and stock reservation and availability</w:t>
                  </w:r>
                  <w:r w:rsidR="00B86BCA">
                    <w:t xml:space="preserve"> &amp; warehouse management systems</w:t>
                  </w:r>
                  <w:r w:rsidR="00B86BCA" w:rsidRPr="00B86BCA">
                    <w:rPr>
                      <w:rFonts w:cstheme="minorHAnsi"/>
                    </w:rPr>
                    <w:t>.</w:t>
                  </w:r>
                </w:p>
                <w:p w14:paraId="194174D6" w14:textId="77777777" w:rsidR="00B86BCA" w:rsidRPr="00B86BCA" w:rsidRDefault="00B86BCA" w:rsidP="00B86BCA">
                  <w:pPr>
                    <w:spacing w:before="0" w:after="0"/>
                    <w:ind w:left="360"/>
                    <w:contextualSpacing w:val="0"/>
                  </w:pPr>
                </w:p>
                <w:p w14:paraId="38A07F13" w14:textId="3538CFDF" w:rsidR="00A01EED" w:rsidRPr="00B86BCA" w:rsidRDefault="00A46D48" w:rsidP="00C67352">
                  <w:pPr>
                    <w:numPr>
                      <w:ilvl w:val="0"/>
                      <w:numId w:val="21"/>
                    </w:numPr>
                    <w:spacing w:before="0" w:after="0"/>
                    <w:contextualSpacing w:val="0"/>
                  </w:pPr>
                  <w:r w:rsidRPr="00A01EED">
                    <w:rPr>
                      <w:rFonts w:cstheme="minorHAnsi"/>
                    </w:rPr>
                    <w:t>Perform production support activities, including service management, incident management evaluating errors and implementing solution</w:t>
                  </w:r>
                  <w:r w:rsidR="0063378E" w:rsidRPr="00A01EED">
                    <w:rPr>
                      <w:rFonts w:cstheme="minorHAnsi"/>
                    </w:rPr>
                    <w:t>s</w:t>
                  </w:r>
                  <w:r w:rsidRPr="00A01EED">
                    <w:rPr>
                      <w:rFonts w:cstheme="minorHAnsi"/>
                    </w:rPr>
                    <w:t xml:space="preserve"> using ServiceNow</w:t>
                  </w:r>
                  <w:r w:rsidR="00035449" w:rsidRPr="00A01EED">
                    <w:rPr>
                      <w:rFonts w:cstheme="minorHAnsi"/>
                    </w:rPr>
                    <w:t xml:space="preserve">. </w:t>
                  </w:r>
                </w:p>
                <w:p w14:paraId="52907BA9" w14:textId="77777777" w:rsidR="00035449" w:rsidRDefault="00035449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2B0932">
                    <w:rPr>
                      <w:rFonts w:cstheme="minorHAnsi"/>
                    </w:rPr>
                    <w:t>E</w:t>
                  </w:r>
                  <w:r w:rsidR="007235FA">
                    <w:rPr>
                      <w:rFonts w:cstheme="minorHAnsi"/>
                    </w:rPr>
                    <w:t>xperience on</w:t>
                  </w:r>
                  <w:r w:rsidRPr="002B0932">
                    <w:rPr>
                      <w:rFonts w:cstheme="minorHAnsi"/>
                    </w:rPr>
                    <w:t xml:space="preserve"> working at </w:t>
                  </w:r>
                  <w:r w:rsidR="007235FA">
                    <w:rPr>
                      <w:rFonts w:cstheme="minorHAnsi"/>
                    </w:rPr>
                    <w:t>Onsite for</w:t>
                  </w:r>
                  <w:r w:rsidRPr="002B0932">
                    <w:rPr>
                      <w:rFonts w:cstheme="minorHAnsi"/>
                    </w:rPr>
                    <w:t xml:space="preserve"> Michelin</w:t>
                  </w:r>
                  <w:r w:rsidR="007235FA">
                    <w:rPr>
                      <w:rFonts w:cstheme="minorHAnsi"/>
                    </w:rPr>
                    <w:t xml:space="preserve"> France for the activity transition of</w:t>
                  </w:r>
                  <w:r w:rsidRPr="002B0932">
                    <w:rPr>
                      <w:rFonts w:cstheme="minorHAnsi"/>
                    </w:rPr>
                    <w:t xml:space="preserve"> applications to Offshore.</w:t>
                  </w:r>
                </w:p>
                <w:p w14:paraId="0BE4F078" w14:textId="374971E7" w:rsidR="00C02896" w:rsidRDefault="00C02896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1A5A34">
                    <w:rPr>
                      <w:rFonts w:cstheme="minorHAnsi"/>
                    </w:rPr>
                    <w:t xml:space="preserve">Developed dashboards </w:t>
                  </w:r>
                  <w:r>
                    <w:rPr>
                      <w:rFonts w:cstheme="minorHAnsi"/>
                    </w:rPr>
                    <w:t xml:space="preserve">to </w:t>
                  </w:r>
                  <w:r w:rsidRPr="009C7D7F">
                    <w:rPr>
                      <w:rFonts w:cstheme="minorHAnsi"/>
                    </w:rPr>
                    <w:t>Perform data collection, analysis, and validation</w:t>
                  </w:r>
                  <w:r w:rsidRPr="001A5A34">
                    <w:rPr>
                      <w:rFonts w:cstheme="minorHAnsi"/>
                    </w:rPr>
                    <w:t xml:space="preserve"> with </w:t>
                  </w:r>
                  <w:r w:rsidRPr="00E02101">
                    <w:rPr>
                      <w:rFonts w:cstheme="minorHAnsi"/>
                    </w:rPr>
                    <w:t>alerts and timed reports</w:t>
                  </w:r>
                  <w:r w:rsidRPr="001A5A34">
                    <w:rPr>
                      <w:rFonts w:cstheme="minorHAnsi"/>
                    </w:rPr>
                    <w:t xml:space="preserve"> metrics for all stakeholders</w:t>
                  </w:r>
                  <w:r w:rsidR="00E35C25">
                    <w:rPr>
                      <w:rFonts w:cstheme="minorHAnsi"/>
                    </w:rPr>
                    <w:t>.</w:t>
                  </w:r>
                </w:p>
                <w:p w14:paraId="6E257276" w14:textId="26DFB4B5" w:rsidR="00C31189" w:rsidRDefault="00C31189" w:rsidP="00E35C25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Developed automated processes for daily health check of applications and business processes using </w:t>
                  </w:r>
                  <w:r w:rsidR="00065799">
                    <w:rPr>
                      <w:rFonts w:cstheme="minorHAnsi"/>
                    </w:rPr>
                    <w:t xml:space="preserve">Blue Prism </w:t>
                  </w:r>
                  <w:r w:rsidR="006463D4">
                    <w:rPr>
                      <w:rFonts w:cstheme="minorHAnsi"/>
                    </w:rPr>
                    <w:t xml:space="preserve">and </w:t>
                  </w:r>
                  <w:r>
                    <w:rPr>
                      <w:rFonts w:cstheme="minorHAnsi"/>
                    </w:rPr>
                    <w:t>U</w:t>
                  </w:r>
                  <w:r w:rsidR="00E35C25">
                    <w:rPr>
                      <w:rFonts w:cstheme="minorHAnsi"/>
                    </w:rPr>
                    <w:t>iP</w:t>
                  </w:r>
                  <w:r w:rsidRPr="00E35C25">
                    <w:rPr>
                      <w:rFonts w:cstheme="minorHAnsi"/>
                    </w:rPr>
                    <w:t>ath RPA tool.</w:t>
                  </w:r>
                </w:p>
                <w:p w14:paraId="2DA4FF85" w14:textId="168C40F0" w:rsidR="00284D1C" w:rsidRDefault="00284D1C" w:rsidP="00EC744A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284D1C">
                    <w:rPr>
                      <w:rFonts w:cstheme="minorHAnsi"/>
                    </w:rPr>
                    <w:t>Work</w:t>
                  </w:r>
                  <w:r w:rsidR="009E5ACF">
                    <w:rPr>
                      <w:rFonts w:cstheme="minorHAnsi"/>
                    </w:rPr>
                    <w:t>ed</w:t>
                  </w:r>
                  <w:r w:rsidRPr="00284D1C">
                    <w:rPr>
                      <w:rFonts w:cstheme="minorHAnsi"/>
                    </w:rPr>
                    <w:t xml:space="preserve"> closely with stakeholders and business leaders to demonstrate the highest levels of c</w:t>
                  </w:r>
                  <w:r w:rsidR="006249C0">
                    <w:rPr>
                      <w:rFonts w:cstheme="minorHAnsi"/>
                    </w:rPr>
                    <w:t xml:space="preserve">ustomer service, </w:t>
                  </w:r>
                  <w:r w:rsidR="00025CE3">
                    <w:rPr>
                      <w:rFonts w:cstheme="minorHAnsi"/>
                    </w:rPr>
                    <w:t>communication</w:t>
                  </w:r>
                  <w:r w:rsidR="006249C0">
                    <w:rPr>
                      <w:rFonts w:cstheme="minorHAnsi"/>
                    </w:rPr>
                    <w:t xml:space="preserve"> and </w:t>
                  </w:r>
                  <w:r w:rsidRPr="00284D1C">
                    <w:rPr>
                      <w:rFonts w:cstheme="minorHAnsi"/>
                    </w:rPr>
                    <w:t>productivity</w:t>
                  </w:r>
                  <w:r w:rsidR="006249C0">
                    <w:rPr>
                      <w:rFonts w:cstheme="minorHAnsi"/>
                    </w:rPr>
                    <w:t>.</w:t>
                  </w:r>
                </w:p>
                <w:p w14:paraId="23EB6542" w14:textId="77777777" w:rsidR="00533E51" w:rsidRPr="00EF39C2" w:rsidRDefault="00533E51" w:rsidP="00533E51">
                  <w:pPr>
                    <w:pStyle w:val="BodyContentStyle"/>
                    <w:rPr>
                      <w:rFonts w:cstheme="minorHAnsi"/>
                    </w:rPr>
                  </w:pPr>
                </w:p>
                <w:p w14:paraId="18985066" w14:textId="775BF4B7" w:rsidR="00533E51" w:rsidRDefault="00533E51" w:rsidP="00533E51">
                  <w:pPr>
                    <w:pStyle w:val="BodyContentStyle"/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>Remedy Developer:</w:t>
                  </w:r>
                </w:p>
                <w:p w14:paraId="26510E1B" w14:textId="0A5ADCA9" w:rsidR="00533E51" w:rsidRPr="00742BFA" w:rsidRDefault="00533E51" w:rsidP="00533E51">
                  <w:pPr>
                    <w:pStyle w:val="BodyContentStyle"/>
                    <w:rPr>
                      <w:rFonts w:cstheme="minorHAnsi"/>
                      <w:b/>
                    </w:rPr>
                  </w:pPr>
                  <w:r w:rsidRPr="005413A6">
                    <w:rPr>
                      <w:rFonts w:cstheme="minorHAnsi"/>
                      <w:b/>
                    </w:rPr>
                    <w:t xml:space="preserve"> </w:t>
                  </w:r>
                  <w:r>
                    <w:rPr>
                      <w:rFonts w:cstheme="minorHAnsi"/>
                      <w:b/>
                    </w:rPr>
                    <w:t>(July 2012 t</w:t>
                  </w:r>
                  <w:r w:rsidRPr="005413A6">
                    <w:rPr>
                      <w:rFonts w:cstheme="minorHAnsi"/>
                      <w:b/>
                    </w:rPr>
                    <w:t>o</w:t>
                  </w:r>
                  <w:r>
                    <w:rPr>
                      <w:rFonts w:cstheme="minorHAnsi"/>
                      <w:b/>
                    </w:rPr>
                    <w:t xml:space="preserve"> April 2013</w:t>
                  </w:r>
                  <w:r w:rsidRPr="005413A6">
                    <w:rPr>
                      <w:rFonts w:cstheme="minorHAnsi"/>
                      <w:b/>
                    </w:rPr>
                    <w:t>)</w:t>
                  </w:r>
                </w:p>
                <w:p w14:paraId="668626B9" w14:textId="4ECA5B66" w:rsidR="00533E51" w:rsidRPr="00533E51" w:rsidRDefault="00533E51" w:rsidP="00533E51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160" w:line="259" w:lineRule="auto"/>
                    <w:rPr>
                      <w:rFonts w:cstheme="minorHAnsi"/>
                    </w:rPr>
                  </w:pPr>
                  <w:r w:rsidRPr="00533E51">
                    <w:rPr>
                      <w:rFonts w:cstheme="minorHAnsi"/>
                    </w:rPr>
                    <w:t xml:space="preserve">Worked in designing applications to create forms using the Remedy tool. </w:t>
                  </w:r>
                </w:p>
                <w:p w14:paraId="24BBEC7B" w14:textId="485E6ECC" w:rsidR="00533E51" w:rsidRDefault="00533E51" w:rsidP="00533E51">
                  <w:pPr>
                    <w:pStyle w:val="BodyContentStyle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533E51">
                    <w:rPr>
                      <w:rFonts w:cstheme="minorHAnsi"/>
                    </w:rPr>
                    <w:t>Have knowledge on the BMC Remedy process flow</w:t>
                  </w:r>
                  <w:r w:rsidR="00E2276D">
                    <w:rPr>
                      <w:rFonts w:cstheme="minorHAnsi"/>
                    </w:rPr>
                    <w:t xml:space="preserve"> and ITIL process flow</w:t>
                  </w:r>
                  <w:r w:rsidR="001E07F2">
                    <w:rPr>
                      <w:rFonts w:cstheme="minorHAnsi"/>
                    </w:rPr>
                    <w:t>.</w:t>
                  </w:r>
                </w:p>
                <w:p w14:paraId="2DEB6576" w14:textId="77777777" w:rsidR="00CB6A2D" w:rsidRDefault="00CB6A2D" w:rsidP="001F5799">
                  <w:pPr>
                    <w:pStyle w:val="BodyContentStyle"/>
                    <w:rPr>
                      <w:rFonts w:cstheme="minorHAnsi"/>
                      <w:b/>
                    </w:rPr>
                  </w:pPr>
                </w:p>
                <w:sdt>
                  <w:sdtPr>
                    <w:rPr>
                      <w:rStyle w:val="IntroductionStyleChar"/>
                      <w:rFonts w:asciiTheme="majorHAnsi" w:hAnsiTheme="majorHAnsi" w:cstheme="majorHAnsi"/>
                      <w:color w:val="530E6C"/>
                    </w:rPr>
                    <w:alias w:val="Experience"/>
                    <w:tag w:val="Experience"/>
                    <w:id w:val="10346450"/>
                    <w:placeholder>
                      <w:docPart w:val="4FADBED804484CACB3C93BB0A3B9A1C8"/>
                    </w:placeholder>
                    <w:text/>
                  </w:sdtPr>
                  <w:sdtEndPr>
                    <w:rPr>
                      <w:rStyle w:val="DefaultParagraphFont"/>
                      <w:b w:val="0"/>
                      <w:caps w:val="0"/>
                      <w:sz w:val="18"/>
                    </w:rPr>
                  </w:sdtEndPr>
                  <w:sdtContent>
                    <w:p w14:paraId="3AA03908" w14:textId="77777777" w:rsidR="0071646F" w:rsidRPr="004270D2" w:rsidRDefault="0071646F" w:rsidP="001F5799">
                      <w:pPr>
                        <w:pStyle w:val="BodyContentStyle"/>
                        <w:rPr>
                          <w:rFonts w:asciiTheme="majorHAnsi" w:hAnsiTheme="majorHAnsi" w:cstheme="majorHAnsi"/>
                          <w:b/>
                          <w:color w:val="530E6C"/>
                        </w:rPr>
                      </w:pPr>
                      <w:r w:rsidRPr="004270D2">
                        <w:rPr>
                          <w:rStyle w:val="IntroductionStyleChar"/>
                          <w:rFonts w:asciiTheme="majorHAnsi" w:hAnsiTheme="majorHAnsi" w:cstheme="majorHAnsi"/>
                          <w:color w:val="530E6C"/>
                        </w:rPr>
                        <w:t>Other experience</w:t>
                      </w:r>
                    </w:p>
                  </w:sdtContent>
                </w:sdt>
                <w:p w14:paraId="2FB8C797" w14:textId="77777777" w:rsidR="0071646F" w:rsidRPr="005D65BA" w:rsidRDefault="0071646F" w:rsidP="0071646F">
                  <w:pPr>
                    <w:pStyle w:val="BodyContentStyle"/>
                    <w:rPr>
                      <w:rStyle w:val="SubHeadingbold"/>
                    </w:rPr>
                  </w:pPr>
                  <w:r>
                    <w:rPr>
                      <w:rStyle w:val="SubHeadingbold"/>
                    </w:rPr>
                    <w:t>Technical Experience</w:t>
                  </w:r>
                </w:p>
                <w:tbl>
                  <w:tblPr>
                    <w:tblStyle w:val="TableGrid"/>
                    <w:tblW w:w="6419" w:type="dxa"/>
                    <w:tblLook w:val="04A0" w:firstRow="1" w:lastRow="0" w:firstColumn="1" w:lastColumn="0" w:noHBand="0" w:noVBand="1"/>
                  </w:tblPr>
                  <w:tblGrid>
                    <w:gridCol w:w="2793"/>
                    <w:gridCol w:w="1337"/>
                    <w:gridCol w:w="2289"/>
                  </w:tblGrid>
                  <w:tr w:rsidR="002B0932" w:rsidRPr="005678AE" w14:paraId="707FF369" w14:textId="77777777" w:rsidTr="002B0932">
                    <w:trPr>
                      <w:trHeight w:val="516"/>
                    </w:trPr>
                    <w:tc>
                      <w:tcPr>
                        <w:tcW w:w="2793" w:type="dxa"/>
                        <w:shd w:val="clear" w:color="auto" w:fill="A1C4D0" w:themeFill="accent6"/>
                        <w:vAlign w:val="center"/>
                      </w:tcPr>
                      <w:p w14:paraId="5ECDC3F8" w14:textId="77777777" w:rsidR="002B0932" w:rsidRPr="0014217A" w:rsidRDefault="002B0932" w:rsidP="002B0932">
                        <w:pPr>
                          <w:rPr>
                            <w:b/>
                            <w:color w:val="991F3D" w:themeColor="accent2"/>
                          </w:rPr>
                        </w:pPr>
                        <w:r w:rsidRPr="0014217A">
                          <w:rPr>
                            <w:b/>
                            <w:color w:val="991F3D" w:themeColor="accent2"/>
                          </w:rPr>
                          <w:t>SKILL</w:t>
                        </w:r>
                      </w:p>
                    </w:tc>
                    <w:tc>
                      <w:tcPr>
                        <w:tcW w:w="1337" w:type="dxa"/>
                        <w:shd w:val="clear" w:color="auto" w:fill="A1C4D0" w:themeFill="accent6"/>
                        <w:vAlign w:val="center"/>
                      </w:tcPr>
                      <w:p w14:paraId="16E3F250" w14:textId="77777777" w:rsidR="002B0932" w:rsidRPr="0014217A" w:rsidRDefault="002B0932" w:rsidP="002B0932">
                        <w:pPr>
                          <w:rPr>
                            <w:b/>
                            <w:color w:val="991F3D" w:themeColor="accent2"/>
                          </w:rPr>
                        </w:pPr>
                        <w:r w:rsidRPr="0014217A">
                          <w:rPr>
                            <w:b/>
                            <w:color w:val="991F3D" w:themeColor="accent2"/>
                          </w:rPr>
                          <w:t>NUMBER OF YEARS</w:t>
                        </w:r>
                      </w:p>
                    </w:tc>
                    <w:tc>
                      <w:tcPr>
                        <w:tcW w:w="2289" w:type="dxa"/>
                        <w:shd w:val="clear" w:color="auto" w:fill="A1C4D0" w:themeFill="accent6"/>
                        <w:vAlign w:val="center"/>
                      </w:tcPr>
                      <w:p w14:paraId="41D3AC26" w14:textId="77777777" w:rsidR="002B0932" w:rsidRPr="0014217A" w:rsidRDefault="002B0932" w:rsidP="002B0932">
                        <w:pPr>
                          <w:rPr>
                            <w:b/>
                            <w:color w:val="991F3D" w:themeColor="accent2"/>
                          </w:rPr>
                        </w:pPr>
                        <w:r w:rsidRPr="0014217A">
                          <w:rPr>
                            <w:b/>
                            <w:color w:val="991F3D" w:themeColor="accent2"/>
                          </w:rPr>
                          <w:t>SKILL LEVEL</w:t>
                        </w:r>
                        <w:r>
                          <w:rPr>
                            <w:b/>
                            <w:color w:val="991F3D" w:themeColor="accent2"/>
                          </w:rPr>
                          <w:t>*</w:t>
                        </w:r>
                      </w:p>
                    </w:tc>
                  </w:tr>
                  <w:tr w:rsidR="002B0932" w:rsidRPr="0014217A" w14:paraId="4ED6AFF2" w14:textId="77777777" w:rsidTr="002B0932">
                    <w:trPr>
                      <w:gridAfter w:val="2"/>
                      <w:wAfter w:w="3626" w:type="dxa"/>
                      <w:trHeight w:val="387"/>
                    </w:trPr>
                    <w:tc>
                      <w:tcPr>
                        <w:tcW w:w="2793" w:type="dxa"/>
                        <w:vAlign w:val="center"/>
                      </w:tcPr>
                      <w:p w14:paraId="77A9F987" w14:textId="77777777" w:rsidR="002B0932" w:rsidRPr="001F073E" w:rsidRDefault="002B0932" w:rsidP="002B0932">
                        <w:pPr>
                          <w:rPr>
                            <w:rStyle w:val="SubHeadingbold"/>
                          </w:rPr>
                        </w:pPr>
                        <w:r w:rsidRPr="001F073E">
                          <w:rPr>
                            <w:rStyle w:val="SubHeadingbold"/>
                          </w:rPr>
                          <w:t>Technical skills</w:t>
                        </w:r>
                      </w:p>
                    </w:tc>
                  </w:tr>
                  <w:tr w:rsidR="002B0932" w:rsidRPr="005678AE" w14:paraId="56AC7DDB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1D28B327" w14:textId="2E8FD8CE" w:rsidR="002B0932" w:rsidRPr="00AC272A" w:rsidRDefault="006E6B8A" w:rsidP="002B0932">
                        <w:r>
                          <w:t>Database</w:t>
                        </w:r>
                        <w:r w:rsidR="002B0932" w:rsidRPr="00CF6E7E">
                          <w:t>-</w:t>
                        </w:r>
                        <w:r w:rsidR="00E35C25">
                          <w:t xml:space="preserve"> </w:t>
                        </w:r>
                        <w:r w:rsidR="002B0932" w:rsidRPr="00CF6E7E">
                          <w:t>SQL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3D6DA9A6" w14:textId="77777777" w:rsidR="002B0932" w:rsidRPr="00EC49AF" w:rsidRDefault="002B0932" w:rsidP="002B0932">
                        <w:r>
                          <w:t xml:space="preserve">8 </w:t>
                        </w:r>
                      </w:p>
                    </w:tc>
                    <w:tc>
                      <w:tcPr>
                        <w:tcW w:w="2289" w:type="dxa"/>
                      </w:tcPr>
                      <w:p w14:paraId="33120DE9" w14:textId="77777777" w:rsidR="002B0932" w:rsidRPr="00EC49AF" w:rsidRDefault="002B0932" w:rsidP="002B0932">
                        <w:r>
                          <w:t>4</w:t>
                        </w:r>
                      </w:p>
                    </w:tc>
                  </w:tr>
                  <w:tr w:rsidR="002B0932" w:rsidRPr="005678AE" w14:paraId="7847D9D9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32652F13" w14:textId="67A1EA82" w:rsidR="002B0932" w:rsidRPr="00172BFD" w:rsidRDefault="00E35C25" w:rsidP="002B0932">
                        <w:r>
                          <w:t>Ui Path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6ECBB0AF" w14:textId="77777777" w:rsidR="002B0932" w:rsidRDefault="002B0932" w:rsidP="002B0932">
                        <w:r>
                          <w:t>2</w:t>
                        </w:r>
                      </w:p>
                    </w:tc>
                    <w:tc>
                      <w:tcPr>
                        <w:tcW w:w="2289" w:type="dxa"/>
                      </w:tcPr>
                      <w:p w14:paraId="1746200A" w14:textId="77777777" w:rsidR="002B0932" w:rsidRDefault="002B0932" w:rsidP="002B0932">
                        <w:r>
                          <w:t>4</w:t>
                        </w:r>
                      </w:p>
                    </w:tc>
                  </w:tr>
                  <w:tr w:rsidR="002B0932" w:rsidRPr="005678AE" w14:paraId="1EF683A4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777D5F34" w14:textId="2D4DDEC6" w:rsidR="002B0932" w:rsidRDefault="00E35C25" w:rsidP="002B0932">
                        <w:r>
                          <w:t>Blue Prism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1FBA3405" w14:textId="7A0ADA3E" w:rsidR="002B0932" w:rsidRDefault="00E35C25" w:rsidP="002B0932">
                        <w:r>
                          <w:t>2</w:t>
                        </w:r>
                      </w:p>
                    </w:tc>
                    <w:tc>
                      <w:tcPr>
                        <w:tcW w:w="2289" w:type="dxa"/>
                      </w:tcPr>
                      <w:p w14:paraId="456A6D79" w14:textId="77777777" w:rsidR="002B0932" w:rsidRDefault="006E6B8A" w:rsidP="002B0932">
                        <w:r>
                          <w:t>3</w:t>
                        </w:r>
                      </w:p>
                    </w:tc>
                  </w:tr>
                  <w:tr w:rsidR="002B0932" w:rsidRPr="005678AE" w14:paraId="4F2135BE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7224E565" w14:textId="761B4B5A" w:rsidR="002B0932" w:rsidRDefault="00326B68" w:rsidP="002B0932">
                        <w:r>
                          <w:t xml:space="preserve">BMC </w:t>
                        </w:r>
                        <w:r w:rsidR="00EF5282">
                          <w:t>Remedy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0C814416" w14:textId="006B39D4" w:rsidR="002B0932" w:rsidRDefault="00EF5282" w:rsidP="002B0932">
                        <w:r>
                          <w:t>1</w:t>
                        </w:r>
                      </w:p>
                    </w:tc>
                    <w:tc>
                      <w:tcPr>
                        <w:tcW w:w="2289" w:type="dxa"/>
                      </w:tcPr>
                      <w:p w14:paraId="561DC526" w14:textId="2C9626AD" w:rsidR="002B0932" w:rsidRDefault="00EF5282" w:rsidP="002B0932">
                        <w:r>
                          <w:t>2</w:t>
                        </w:r>
                      </w:p>
                    </w:tc>
                  </w:tr>
                  <w:tr w:rsidR="00EF5282" w:rsidRPr="005678AE" w14:paraId="0DAFC12F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6D52C378" w14:textId="77777777" w:rsidR="00EF5282" w:rsidRDefault="00EF5282" w:rsidP="002B0932"/>
                    </w:tc>
                    <w:tc>
                      <w:tcPr>
                        <w:tcW w:w="1337" w:type="dxa"/>
                      </w:tcPr>
                      <w:p w14:paraId="1B21CA7B" w14:textId="77777777" w:rsidR="00EF5282" w:rsidRDefault="00EF5282" w:rsidP="002B0932"/>
                    </w:tc>
                    <w:tc>
                      <w:tcPr>
                        <w:tcW w:w="2289" w:type="dxa"/>
                      </w:tcPr>
                      <w:p w14:paraId="7A619C22" w14:textId="77777777" w:rsidR="00EF5282" w:rsidRDefault="00EF5282" w:rsidP="002B0932"/>
                    </w:tc>
                  </w:tr>
                  <w:tr w:rsidR="002B0932" w:rsidRPr="0014217A" w14:paraId="4F396CCC" w14:textId="77777777" w:rsidTr="002B0932">
                    <w:trPr>
                      <w:gridAfter w:val="2"/>
                      <w:wAfter w:w="3626" w:type="dxa"/>
                      <w:trHeight w:val="387"/>
                    </w:trPr>
                    <w:tc>
                      <w:tcPr>
                        <w:tcW w:w="2793" w:type="dxa"/>
                        <w:vAlign w:val="center"/>
                      </w:tcPr>
                      <w:p w14:paraId="4817AC4A" w14:textId="77777777" w:rsidR="002B0932" w:rsidRPr="001F073E" w:rsidRDefault="002B0932" w:rsidP="002B0932">
                        <w:pPr>
                          <w:rPr>
                            <w:rStyle w:val="SubHeadingbold"/>
                          </w:rPr>
                        </w:pPr>
                        <w:r w:rsidRPr="001F073E">
                          <w:rPr>
                            <w:rStyle w:val="SubHeadingbold"/>
                          </w:rPr>
                          <w:t>Industry knowledge</w:t>
                        </w:r>
                      </w:p>
                    </w:tc>
                  </w:tr>
                  <w:tr w:rsidR="002B0932" w:rsidRPr="005678AE" w14:paraId="3B35581A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690FA6BF" w14:textId="7FB45611" w:rsidR="002B0932" w:rsidRPr="00EC49AF" w:rsidRDefault="00E35C25" w:rsidP="002B0932">
                        <w:r>
                          <w:t>Insurance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187CE905" w14:textId="1FA6A36C" w:rsidR="002B0932" w:rsidRPr="00EC49AF" w:rsidRDefault="00E35C25" w:rsidP="002B0932">
                        <w:r>
                          <w:t>5</w:t>
                        </w:r>
                      </w:p>
                    </w:tc>
                    <w:tc>
                      <w:tcPr>
                        <w:tcW w:w="2289" w:type="dxa"/>
                      </w:tcPr>
                      <w:p w14:paraId="0B04336B" w14:textId="77777777" w:rsidR="002B0932" w:rsidRPr="00EC49AF" w:rsidRDefault="002B0932" w:rsidP="002B0932">
                        <w:r>
                          <w:t>4</w:t>
                        </w:r>
                      </w:p>
                    </w:tc>
                  </w:tr>
                  <w:tr w:rsidR="00E35C25" w:rsidRPr="005678AE" w14:paraId="43863566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4E01E011" w14:textId="1921727E" w:rsidR="00E35C25" w:rsidRDefault="00E35C25" w:rsidP="002B0932">
                        <w:r>
                          <w:t>Manufacturing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38FDBA1A" w14:textId="333219C6" w:rsidR="00E35C25" w:rsidRDefault="00E35C25" w:rsidP="002B0932">
                        <w:r>
                          <w:t>6</w:t>
                        </w:r>
                      </w:p>
                    </w:tc>
                    <w:tc>
                      <w:tcPr>
                        <w:tcW w:w="2289" w:type="dxa"/>
                      </w:tcPr>
                      <w:p w14:paraId="78D94DAF" w14:textId="4456D611" w:rsidR="00E35C25" w:rsidRDefault="00E35C25" w:rsidP="002B0932">
                        <w:r>
                          <w:t>4</w:t>
                        </w:r>
                      </w:p>
                    </w:tc>
                  </w:tr>
                  <w:tr w:rsidR="00E35C25" w:rsidRPr="005678AE" w14:paraId="496BE57F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1247E67C" w14:textId="28899C61" w:rsidR="00E35C25" w:rsidRDefault="00E35C25" w:rsidP="002B0932">
                        <w:r>
                          <w:t>Order to Cash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6B61EFB2" w14:textId="322B6A8A" w:rsidR="00E35C25" w:rsidRDefault="00E35C25" w:rsidP="002B0932">
                        <w:r>
                          <w:t>6</w:t>
                        </w:r>
                      </w:p>
                    </w:tc>
                    <w:tc>
                      <w:tcPr>
                        <w:tcW w:w="2289" w:type="dxa"/>
                      </w:tcPr>
                      <w:p w14:paraId="273578E6" w14:textId="5096B5DB" w:rsidR="00E35C25" w:rsidRDefault="00E35C25" w:rsidP="002B0932">
                        <w:r>
                          <w:t>4</w:t>
                        </w:r>
                      </w:p>
                    </w:tc>
                  </w:tr>
                  <w:tr w:rsidR="002B0932" w:rsidRPr="005678AE" w14:paraId="009222A6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0881BB2F" w14:textId="77777777" w:rsidR="002B0932" w:rsidRDefault="002B0932" w:rsidP="002B0932">
                        <w:r>
                          <w:t>Supply Chain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73F6B677" w14:textId="76F37070" w:rsidR="002B0932" w:rsidRDefault="00E35C25" w:rsidP="002B0932">
                        <w:r>
                          <w:t>6</w:t>
                        </w:r>
                      </w:p>
                    </w:tc>
                    <w:tc>
                      <w:tcPr>
                        <w:tcW w:w="2289" w:type="dxa"/>
                      </w:tcPr>
                      <w:p w14:paraId="5AC2DC81" w14:textId="0DEB66F1" w:rsidR="002B0932" w:rsidRDefault="00E35C25" w:rsidP="002B0932">
                        <w:r>
                          <w:t>4</w:t>
                        </w:r>
                      </w:p>
                    </w:tc>
                  </w:tr>
                  <w:tr w:rsidR="002B0932" w:rsidRPr="0014217A" w14:paraId="3FB6409D" w14:textId="77777777" w:rsidTr="002B0932">
                    <w:trPr>
                      <w:gridAfter w:val="2"/>
                      <w:wAfter w:w="3626" w:type="dxa"/>
                      <w:trHeight w:val="387"/>
                    </w:trPr>
                    <w:tc>
                      <w:tcPr>
                        <w:tcW w:w="2793" w:type="dxa"/>
                        <w:vAlign w:val="center"/>
                      </w:tcPr>
                      <w:p w14:paraId="0147EF5C" w14:textId="77777777" w:rsidR="002B0932" w:rsidRPr="001F073E" w:rsidRDefault="002B0932" w:rsidP="002B0932">
                        <w:pPr>
                          <w:rPr>
                            <w:rStyle w:val="SubHeadingbold"/>
                          </w:rPr>
                        </w:pPr>
                        <w:r w:rsidRPr="001F073E">
                          <w:rPr>
                            <w:rStyle w:val="SubHeadingbold"/>
                          </w:rPr>
                          <w:t>Other relevant skills</w:t>
                        </w:r>
                      </w:p>
                    </w:tc>
                  </w:tr>
                  <w:tr w:rsidR="002B0932" w:rsidRPr="005678AE" w14:paraId="68D9C3D5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4DD9A21C" w14:textId="50FE4F00" w:rsidR="002B0932" w:rsidRPr="00EC49AF" w:rsidRDefault="002B0932" w:rsidP="002B0932">
                        <w:r>
                          <w:t xml:space="preserve">Automation </w:t>
                        </w:r>
                        <w:r w:rsidR="006D3D93">
                          <w:t xml:space="preserve">– Uipath &amp; </w:t>
                        </w:r>
                        <w:r w:rsidR="00E35C25">
                          <w:t>Blue Prism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312CD9F3" w14:textId="77777777" w:rsidR="002B0932" w:rsidRPr="00EC49AF" w:rsidRDefault="002B0932" w:rsidP="002B0932">
                        <w:r>
                          <w:t>2</w:t>
                        </w:r>
                      </w:p>
                    </w:tc>
                    <w:tc>
                      <w:tcPr>
                        <w:tcW w:w="2289" w:type="dxa"/>
                      </w:tcPr>
                      <w:p w14:paraId="20B20796" w14:textId="77777777" w:rsidR="002B0932" w:rsidRPr="00EC49AF" w:rsidRDefault="00F44028" w:rsidP="002B0932">
                        <w:r>
                          <w:t>3</w:t>
                        </w:r>
                      </w:p>
                    </w:tc>
                  </w:tr>
                  <w:tr w:rsidR="002B0932" w:rsidRPr="005678AE" w14:paraId="6F9A15AB" w14:textId="77777777" w:rsidTr="002B0932">
                    <w:trPr>
                      <w:trHeight w:val="17"/>
                    </w:trPr>
                    <w:tc>
                      <w:tcPr>
                        <w:tcW w:w="2793" w:type="dxa"/>
                      </w:tcPr>
                      <w:p w14:paraId="053AA104" w14:textId="77777777" w:rsidR="002B0932" w:rsidRPr="00EC49AF" w:rsidRDefault="002B0932" w:rsidP="002B0932"/>
                    </w:tc>
                    <w:tc>
                      <w:tcPr>
                        <w:tcW w:w="1337" w:type="dxa"/>
                      </w:tcPr>
                      <w:p w14:paraId="353FD9BD" w14:textId="77777777" w:rsidR="002B0932" w:rsidRPr="00EC49AF" w:rsidRDefault="002B0932" w:rsidP="002B0932"/>
                    </w:tc>
                    <w:tc>
                      <w:tcPr>
                        <w:tcW w:w="2289" w:type="dxa"/>
                      </w:tcPr>
                      <w:p w14:paraId="6D9105D8" w14:textId="77777777" w:rsidR="002B0932" w:rsidRPr="00EC49AF" w:rsidRDefault="002B0932" w:rsidP="002B0932"/>
                    </w:tc>
                  </w:tr>
                </w:tbl>
                <w:p w14:paraId="053E3809" w14:textId="77777777" w:rsidR="001F5799" w:rsidRPr="001F5799" w:rsidRDefault="001F5799" w:rsidP="004616E2">
                  <w:pPr>
                    <w:pStyle w:val="BodyContentStyle"/>
                    <w:rPr>
                      <w:rFonts w:cstheme="minorHAnsi"/>
                      <w:b/>
                    </w:rPr>
                  </w:pPr>
                </w:p>
              </w:tc>
            </w:tr>
            <w:tr w:rsidR="00876246" w:rsidRPr="00EF57F3" w14:paraId="5DB406E8" w14:textId="77777777" w:rsidTr="0078663B">
              <w:trPr>
                <w:trHeight w:val="1101"/>
              </w:trPr>
              <w:tc>
                <w:tcPr>
                  <w:tcW w:w="142" w:type="dxa"/>
                </w:tcPr>
                <w:p w14:paraId="5BC4B378" w14:textId="77777777" w:rsidR="002B0932" w:rsidRDefault="002B0932" w:rsidP="002B0932">
                  <w:pPr>
                    <w:pStyle w:val="BodyContentStyle"/>
                  </w:pPr>
                  <w:r>
                    <w:lastRenderedPageBreak/>
                    <w:t xml:space="preserve">* </w:t>
                  </w:r>
                  <w:r w:rsidRPr="004106D1">
                    <w:t xml:space="preserve">1 = basic, 2 = familiar, 3 = </w:t>
                  </w:r>
                  <w:r w:rsidRPr="00090C7E">
                    <w:rPr>
                      <w:b/>
                      <w:bCs/>
                    </w:rPr>
                    <w:t>competent</w:t>
                  </w:r>
                  <w:r w:rsidRPr="004106D1">
                    <w:t>, 4 = expert</w:t>
                  </w:r>
                </w:p>
                <w:p w14:paraId="05D0414C" w14:textId="77777777" w:rsidR="00090C7E" w:rsidRDefault="00090C7E" w:rsidP="002B0932">
                  <w:pPr>
                    <w:pStyle w:val="BodyContentStyle"/>
                  </w:pPr>
                </w:p>
                <w:sdt>
                  <w:sdtPr>
                    <w:rPr>
                      <w:rStyle w:val="IntroductionStyleChar"/>
                      <w:rFonts w:asciiTheme="majorHAnsi" w:hAnsiTheme="majorHAnsi" w:cstheme="majorHAnsi"/>
                      <w:color w:val="530E6C"/>
                    </w:rPr>
                    <w:alias w:val="Experience"/>
                    <w:tag w:val="Experience"/>
                    <w:id w:val="436572648"/>
                    <w:placeholder>
                      <w:docPart w:val="A38D63A657514904B53522D2B785B816"/>
                    </w:placeholder>
                    <w:text/>
                  </w:sdtPr>
                  <w:sdtEndPr>
                    <w:rPr>
                      <w:rStyle w:val="DefaultParagraphFont"/>
                      <w:b w:val="0"/>
                      <w:caps w:val="0"/>
                      <w:sz w:val="18"/>
                    </w:rPr>
                  </w:sdtEndPr>
                  <w:sdtContent>
                    <w:p w14:paraId="6EDAA76D" w14:textId="1FF98AC6" w:rsidR="00090C7E" w:rsidRDefault="00090C7E" w:rsidP="00090C7E">
                      <w:pPr>
                        <w:pStyle w:val="BodyContentStyle"/>
                        <w:rPr>
                          <w:rFonts w:asciiTheme="majorHAnsi" w:hAnsiTheme="majorHAnsi" w:cstheme="majorHAnsi"/>
                          <w:color w:val="530E6C"/>
                        </w:rPr>
                      </w:pPr>
                      <w:r>
                        <w:rPr>
                          <w:rStyle w:val="IntroductionStyleChar"/>
                          <w:rFonts w:asciiTheme="majorHAnsi" w:hAnsiTheme="majorHAnsi" w:cstheme="majorHAnsi"/>
                          <w:color w:val="530E6C"/>
                        </w:rPr>
                        <w:t>EDUCATION</w:t>
                      </w:r>
                    </w:p>
                  </w:sdtContent>
                </w:sdt>
                <w:p w14:paraId="47DFCA92" w14:textId="77FAEA06" w:rsidR="00090C7E" w:rsidRPr="00AE3085" w:rsidRDefault="00090C7E" w:rsidP="00090C7E">
                  <w:pPr>
                    <w:pStyle w:val="BodyContentStyle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(2</w:t>
                  </w:r>
                  <w:r w:rsidRPr="00AE3085">
                    <w:rPr>
                      <w:rFonts w:cstheme="minorHAnsi"/>
                      <w:b/>
                    </w:rPr>
                    <w:t>008</w:t>
                  </w:r>
                  <w:r>
                    <w:rPr>
                      <w:rFonts w:cstheme="minorHAnsi"/>
                      <w:b/>
                    </w:rPr>
                    <w:t xml:space="preserve"> t</w:t>
                  </w:r>
                  <w:r w:rsidRPr="005413A6">
                    <w:rPr>
                      <w:rFonts w:cstheme="minorHAnsi"/>
                      <w:b/>
                    </w:rPr>
                    <w:t>o</w:t>
                  </w:r>
                  <w:r w:rsidR="00AE3085">
                    <w:rPr>
                      <w:rFonts w:cstheme="minorHAnsi"/>
                      <w:b/>
                    </w:rPr>
                    <w:t xml:space="preserve"> </w:t>
                  </w:r>
                  <w:r>
                    <w:rPr>
                      <w:rFonts w:cstheme="minorHAnsi"/>
                      <w:b/>
                    </w:rPr>
                    <w:t>2012</w:t>
                  </w:r>
                  <w:r w:rsidRPr="005413A6">
                    <w:rPr>
                      <w:rFonts w:cstheme="minorHAnsi"/>
                      <w:b/>
                    </w:rPr>
                    <w:t>)</w:t>
                  </w:r>
                  <w:r>
                    <w:rPr>
                      <w:rFonts w:cstheme="minorHAnsi"/>
                      <w:b/>
                    </w:rPr>
                    <w:t xml:space="preserve"> </w:t>
                  </w:r>
                  <w:r w:rsidRPr="00AE3085">
                    <w:rPr>
                      <w:rFonts w:cstheme="minorHAnsi"/>
                      <w:b/>
                    </w:rPr>
                    <w:t>: Bachelor of Engineering</w:t>
                  </w:r>
                  <w:r w:rsidR="007E3F0E" w:rsidRPr="00AE3085">
                    <w:rPr>
                      <w:rFonts w:cstheme="minorHAnsi"/>
                      <w:b/>
                    </w:rPr>
                    <w:t xml:space="preserve"> (Electronics and Communication Engineering)</w:t>
                  </w:r>
                </w:p>
                <w:p w14:paraId="0F3C63B1" w14:textId="77777777" w:rsidR="007E3F0E" w:rsidRDefault="007E3F0E" w:rsidP="00090C7E">
                  <w:pPr>
                    <w:pStyle w:val="BodyContentStyle"/>
                  </w:pPr>
                </w:p>
                <w:p w14:paraId="79951557" w14:textId="6F6B1442" w:rsidR="00090C7E" w:rsidRPr="00090C7E" w:rsidRDefault="00090C7E" w:rsidP="00090C7E">
                  <w:pPr>
                    <w:pStyle w:val="BodyContentStyle"/>
                  </w:pPr>
                </w:p>
                <w:p w14:paraId="56139DA7" w14:textId="77777777" w:rsidR="00090C7E" w:rsidRDefault="00090C7E" w:rsidP="002B0932">
                  <w:pPr>
                    <w:pStyle w:val="BodyContentStyle"/>
                  </w:pPr>
                </w:p>
                <w:p w14:paraId="2425EAF9" w14:textId="77777777" w:rsidR="00876246" w:rsidRPr="00EF57F3" w:rsidRDefault="00876246" w:rsidP="002B0932">
                  <w:pPr>
                    <w:pStyle w:val="BodyContentStyle"/>
                    <w:rPr>
                      <w:b/>
                    </w:rPr>
                  </w:pPr>
                </w:p>
              </w:tc>
            </w:tr>
          </w:tbl>
          <w:p w14:paraId="5E79D1D0" w14:textId="77777777" w:rsidR="00FE56DA" w:rsidRPr="00EF57F3" w:rsidRDefault="00FE56DA">
            <w:pPr>
              <w:rPr>
                <w:b/>
              </w:rPr>
            </w:pPr>
          </w:p>
        </w:tc>
        <w:tc>
          <w:tcPr>
            <w:tcW w:w="4140" w:type="dxa"/>
          </w:tcPr>
          <w:p w14:paraId="0273091C" w14:textId="0C22DB80" w:rsidR="00876246" w:rsidRPr="004270D2" w:rsidRDefault="00876246">
            <w:pPr>
              <w:rPr>
                <w:rStyle w:val="IntroductionStyleChar"/>
                <w:rFonts w:asciiTheme="majorHAnsi" w:hAnsiTheme="majorHAnsi" w:cstheme="majorHAnsi"/>
                <w:b w:val="0"/>
                <w:color w:val="530E6C"/>
              </w:rPr>
            </w:pPr>
          </w:p>
        </w:tc>
      </w:tr>
    </w:tbl>
    <w:p w14:paraId="023B3F9F" w14:textId="77777777" w:rsidR="00D73332" w:rsidRDefault="00D73332"/>
    <w:sectPr w:rsidR="00D73332" w:rsidSect="004F71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728" w:right="1440" w:bottom="1296" w:left="1152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218E" w14:textId="77777777" w:rsidR="00C84681" w:rsidRPr="00B54B48" w:rsidRDefault="00C84681" w:rsidP="00876246">
      <w:pPr>
        <w:spacing w:before="0" w:after="0"/>
        <w:rPr>
          <w:rFonts w:ascii="Calibri" w:hAnsi="Calibri"/>
        </w:rPr>
      </w:pPr>
      <w:r>
        <w:separator/>
      </w:r>
    </w:p>
  </w:endnote>
  <w:endnote w:type="continuationSeparator" w:id="0">
    <w:p w14:paraId="156C16A4" w14:textId="77777777" w:rsidR="00C84681" w:rsidRPr="00B54B48" w:rsidRDefault="00C84681" w:rsidP="00876246">
      <w:pPr>
        <w:spacing w:before="0" w:after="0"/>
        <w:rPr>
          <w:rFonts w:ascii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8254" w14:textId="0EE2351E" w:rsidR="00A72D5C" w:rsidRDefault="00000000">
    <w:pPr>
      <w:pStyle w:val="Footer"/>
    </w:pPr>
    <w:r>
      <w:rPr>
        <w:noProof/>
      </w:rPr>
      <w:pict w14:anchorId="02C873A8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alt="Internal" style="position:absolute;margin-left:0;margin-top:0;width:33.05pt;height:57.3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" filled="f" stroked="f">
          <v:textbox style="mso-fit-shape-to-text:t" inset="0,0,0,28pt">
            <w:txbxContent>
              <w:p w14:paraId="1C4B72BE" w14:textId="157D94DB" w:rsidR="00A72D5C" w:rsidRPr="00A72D5C" w:rsidRDefault="00A72D5C" w:rsidP="00A72D5C">
                <w:pPr>
                  <w:spacing w:after="0"/>
                  <w:rPr>
                    <w:rFonts w:ascii="Arial" w:eastAsia="Arial" w:hAnsi="Arial" w:cs="Arial"/>
                    <w:noProof/>
                    <w:color w:val="000000"/>
                  </w:rPr>
                </w:pPr>
                <w:r w:rsidRPr="00A72D5C">
                  <w:rPr>
                    <w:rFonts w:ascii="Arial" w:eastAsia="Arial" w:hAnsi="Arial" w:cs="Arial"/>
                    <w:noProof/>
                    <w:color w:val="000000"/>
                  </w:rPr>
                  <w:t>Internal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277F" w14:textId="6C28A0FE" w:rsidR="004F7107" w:rsidRDefault="00000000" w:rsidP="004F7107">
    <w:pPr>
      <w:pStyle w:val="Footer"/>
      <w:jc w:val="center"/>
    </w:pPr>
    <w:r>
      <w:rPr>
        <w:noProof/>
      </w:rPr>
      <w:pict w14:anchorId="79B79DC0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alt="Internal" style="position:absolute;left:0;text-align:left;margin-left:0;margin-top:0;width:33.05pt;height:57.3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" filled="f" stroked="f">
          <v:textbox style="mso-fit-shape-to-text:t" inset="0,0,0,28pt">
            <w:txbxContent>
              <w:p w14:paraId="3E8A463B" w14:textId="59B50C64" w:rsidR="00A72D5C" w:rsidRPr="00A72D5C" w:rsidRDefault="00A72D5C" w:rsidP="00A72D5C">
                <w:pPr>
                  <w:spacing w:after="0"/>
                  <w:rPr>
                    <w:rFonts w:ascii="Arial" w:eastAsia="Arial" w:hAnsi="Arial" w:cs="Arial"/>
                    <w:noProof/>
                    <w:color w:val="000000"/>
                  </w:rPr>
                </w:pPr>
                <w:r w:rsidRPr="00A72D5C">
                  <w:rPr>
                    <w:rFonts w:ascii="Arial" w:eastAsia="Arial" w:hAnsi="Arial" w:cs="Arial"/>
                    <w:noProof/>
                    <w:color w:val="000000"/>
                  </w:rPr>
                  <w:t>Internal</w:t>
                </w:r>
              </w:p>
            </w:txbxContent>
          </v:textbox>
          <w10:wrap anchorx="page" anchory="page"/>
        </v:shape>
      </w:pict>
    </w:r>
  </w:p>
  <w:p w14:paraId="08D337D7" w14:textId="77777777" w:rsidR="004F7107" w:rsidRDefault="004F7107" w:rsidP="004F7107">
    <w:pPr>
      <w:spacing w:before="200"/>
      <w:outlineLvl w:val="1"/>
      <w:rPr>
        <w:rFonts w:asciiTheme="majorHAnsi" w:hAnsiTheme="majorHAnsi"/>
        <w:b/>
        <w:bCs/>
        <w:color w:val="991F3D" w:themeColor="accent2"/>
        <w:szCs w:val="26"/>
        <w:lang w:val="en-CA"/>
      </w:rPr>
    </w:pP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t xml:space="preserve">    </w:t>
    </w:r>
  </w:p>
  <w:p w14:paraId="2A11DA98" w14:textId="77777777" w:rsidR="004F7107" w:rsidRPr="002176FD" w:rsidRDefault="004F7107" w:rsidP="004F7107">
    <w:pPr>
      <w:spacing w:before="200"/>
      <w:outlineLvl w:val="1"/>
      <w:rPr>
        <w:rFonts w:asciiTheme="majorHAnsi" w:hAnsiTheme="majorHAnsi"/>
        <w:b/>
        <w:bCs/>
        <w:color w:val="F2A200" w:themeColor="accent4"/>
        <w:szCs w:val="26"/>
        <w:lang w:val="en-CA"/>
      </w:rPr>
    </w:pP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</w:p>
  <w:p w14:paraId="09FBC87F" w14:textId="77777777" w:rsidR="004F7107" w:rsidRPr="004F7107" w:rsidRDefault="00D73332" w:rsidP="004F7107">
    <w:pPr>
      <w:spacing w:before="200" w:line="271" w:lineRule="auto"/>
      <w:outlineLvl w:val="2"/>
    </w:pP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  <w:t xml:space="preserve">      </w:t>
    </w:r>
    <w:r>
      <w:t xml:space="preserve">- </w:t>
    </w:r>
    <w:r w:rsidR="00421350">
      <w:fldChar w:fldCharType="begin"/>
    </w:r>
    <w:r w:rsidR="00421350">
      <w:instrText xml:space="preserve"> PAGE   \* MERGEFORMAT </w:instrText>
    </w:r>
    <w:r w:rsidR="00421350">
      <w:fldChar w:fldCharType="separate"/>
    </w:r>
    <w:r w:rsidR="0099129E">
      <w:rPr>
        <w:noProof/>
      </w:rPr>
      <w:t>3</w:t>
    </w:r>
    <w:r w:rsidR="00421350"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07EA" w14:textId="6E029467" w:rsidR="00B4109F" w:rsidRDefault="00000000">
    <w:pPr>
      <w:pStyle w:val="Footer"/>
      <w:jc w:val="center"/>
    </w:pPr>
    <w:r>
      <w:rPr>
        <w:noProof/>
      </w:rPr>
      <w:pict w14:anchorId="5CBC8648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Internal" style="position:absolute;left:0;text-align:left;margin-left:0;margin-top:0;width:33.05pt;height:57.3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" filled="f" stroked="f">
          <v:textbox style="mso-fit-shape-to-text:t" inset="0,0,0,28pt">
            <w:txbxContent>
              <w:p w14:paraId="40E7815C" w14:textId="0C5A7061" w:rsidR="00A72D5C" w:rsidRPr="00A72D5C" w:rsidRDefault="00A72D5C" w:rsidP="00A72D5C">
                <w:pPr>
                  <w:spacing w:after="0"/>
                  <w:rPr>
                    <w:rFonts w:ascii="Arial" w:eastAsia="Arial" w:hAnsi="Arial" w:cs="Arial"/>
                    <w:noProof/>
                    <w:color w:val="000000"/>
                  </w:rPr>
                </w:pPr>
                <w:r w:rsidRPr="00A72D5C">
                  <w:rPr>
                    <w:rFonts w:ascii="Arial" w:eastAsia="Arial" w:hAnsi="Arial" w:cs="Arial"/>
                    <w:noProof/>
                    <w:color w:val="000000"/>
                  </w:rPr>
                  <w:t>Internal</w:t>
                </w:r>
              </w:p>
            </w:txbxContent>
          </v:textbox>
          <w10:wrap anchorx="page" anchory="page"/>
        </v:shape>
      </w:pict>
    </w:r>
    <w:r w:rsidR="00B4109F" w:rsidRPr="00B4109F">
      <w:rPr>
        <w:rStyle w:val="BodyContentStyleChar"/>
      </w:rPr>
      <w:t xml:space="preserve">- </w:t>
    </w:r>
    <w:sdt>
      <w:sdtPr>
        <w:rPr>
          <w:rStyle w:val="BodyContentStyleChar"/>
        </w:rPr>
        <w:id w:val="3447674"/>
        <w:docPartObj>
          <w:docPartGallery w:val="Page Numbers (Bottom of Page)"/>
          <w:docPartUnique/>
        </w:docPartObj>
      </w:sdtPr>
      <w:sdtEndPr>
        <w:rPr>
          <w:rStyle w:val="DefaultParagraphFont"/>
        </w:rPr>
      </w:sdtEndPr>
      <w:sdtContent>
        <w:r w:rsidR="00095C95" w:rsidRPr="00B4109F">
          <w:rPr>
            <w:rStyle w:val="BodyContentStyleChar"/>
          </w:rPr>
          <w:fldChar w:fldCharType="begin"/>
        </w:r>
        <w:r w:rsidR="00B4109F" w:rsidRPr="00B4109F">
          <w:rPr>
            <w:rStyle w:val="BodyContentStyleChar"/>
          </w:rPr>
          <w:instrText xml:space="preserve"> PAGE   \* MERGEFORMAT </w:instrText>
        </w:r>
        <w:r w:rsidR="00095C95" w:rsidRPr="00B4109F">
          <w:rPr>
            <w:rStyle w:val="BodyContentStyleChar"/>
          </w:rPr>
          <w:fldChar w:fldCharType="separate"/>
        </w:r>
        <w:r w:rsidR="0099129E">
          <w:rPr>
            <w:rStyle w:val="BodyContentStyleChar"/>
            <w:noProof/>
          </w:rPr>
          <w:t>1</w:t>
        </w:r>
        <w:r w:rsidR="00095C95" w:rsidRPr="00B4109F">
          <w:rPr>
            <w:rStyle w:val="BodyContentStyleChar"/>
          </w:rPr>
          <w:fldChar w:fldCharType="end"/>
        </w:r>
        <w:r w:rsidR="00B4109F" w:rsidRPr="00B4109F">
          <w:rPr>
            <w:rStyle w:val="BodyContentStyleChar"/>
          </w:rP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0B11" w14:textId="77777777" w:rsidR="00C84681" w:rsidRPr="00B54B48" w:rsidRDefault="00C84681" w:rsidP="00876246">
      <w:pPr>
        <w:spacing w:before="0" w:after="0"/>
        <w:rPr>
          <w:rFonts w:ascii="Calibri" w:hAnsi="Calibri"/>
        </w:rPr>
      </w:pPr>
      <w:r>
        <w:separator/>
      </w:r>
    </w:p>
  </w:footnote>
  <w:footnote w:type="continuationSeparator" w:id="0">
    <w:p w14:paraId="3D2F08A8" w14:textId="77777777" w:rsidR="00C84681" w:rsidRPr="00B54B48" w:rsidRDefault="00C84681" w:rsidP="00876246">
      <w:pPr>
        <w:spacing w:before="0" w:after="0"/>
        <w:rPr>
          <w:rFonts w:ascii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C97B0" w14:textId="77777777" w:rsidR="00A72D5C" w:rsidRDefault="00A72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6237" w14:textId="77777777" w:rsidR="00A72D5C" w:rsidRDefault="00A72D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0412" w14:textId="7B3B04B0" w:rsidR="00E2688C" w:rsidRPr="009224C1" w:rsidRDefault="00A72D5C">
    <w:pPr>
      <w:pStyle w:val="Header"/>
      <w:rPr>
        <w:color w:val="664371"/>
      </w:rPr>
    </w:pPr>
    <w:r>
      <w:rPr>
        <w:rStyle w:val="TitleChar"/>
        <w:color w:val="664371"/>
      </w:rPr>
      <w:t>Sangeetha Baskaran</w:t>
    </w:r>
    <w:sdt>
      <w:sdtPr>
        <w:rPr>
          <w:rStyle w:val="TitleChar"/>
          <w:color w:val="664371"/>
        </w:rPr>
        <w:id w:val="6137663"/>
        <w:lock w:val="sdtLocked"/>
        <w:placeholder>
          <w:docPart w:val="ED0F0CC03AD4419C8BBFC5D42296F70C"/>
        </w:placeholder>
        <w:text/>
      </w:sdtPr>
      <w:sdtEndPr>
        <w:rPr>
          <w:rStyle w:val="DefaultParagraphFont"/>
          <w:rFonts w:asciiTheme="minorHAnsi" w:hAnsiTheme="minorHAnsi"/>
          <w:b w:val="0"/>
          <w:spacing w:val="0"/>
          <w:sz w:val="18"/>
          <w:szCs w:val="18"/>
        </w:rPr>
      </w:sdtEndPr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764"/>
    <w:multiLevelType w:val="multilevel"/>
    <w:tmpl w:val="ABC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133A"/>
    <w:multiLevelType w:val="hybridMultilevel"/>
    <w:tmpl w:val="EBFCEA9E"/>
    <w:lvl w:ilvl="0" w:tplc="5DC6EA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86AEF"/>
    <w:multiLevelType w:val="hybridMultilevel"/>
    <w:tmpl w:val="49AA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83DFD"/>
    <w:multiLevelType w:val="hybridMultilevel"/>
    <w:tmpl w:val="9AF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469D4"/>
    <w:multiLevelType w:val="hybridMultilevel"/>
    <w:tmpl w:val="8904F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F6657"/>
    <w:multiLevelType w:val="multilevel"/>
    <w:tmpl w:val="AFC0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053DB"/>
    <w:multiLevelType w:val="multilevel"/>
    <w:tmpl w:val="5D3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84AA5"/>
    <w:multiLevelType w:val="hybridMultilevel"/>
    <w:tmpl w:val="309646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760A7"/>
    <w:multiLevelType w:val="hybridMultilevel"/>
    <w:tmpl w:val="86E6B5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F7427C"/>
    <w:multiLevelType w:val="hybridMultilevel"/>
    <w:tmpl w:val="B6A8F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A004CD"/>
    <w:multiLevelType w:val="hybridMultilevel"/>
    <w:tmpl w:val="D4767322"/>
    <w:lvl w:ilvl="0" w:tplc="C00E5B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541A7"/>
    <w:multiLevelType w:val="hybridMultilevel"/>
    <w:tmpl w:val="E716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A06D6"/>
    <w:multiLevelType w:val="hybridMultilevel"/>
    <w:tmpl w:val="FE324826"/>
    <w:lvl w:ilvl="0" w:tplc="01EAE7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63A3A"/>
    <w:multiLevelType w:val="hybridMultilevel"/>
    <w:tmpl w:val="C7267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202E6"/>
    <w:multiLevelType w:val="hybridMultilevel"/>
    <w:tmpl w:val="CFEC3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F5AFC"/>
    <w:multiLevelType w:val="hybridMultilevel"/>
    <w:tmpl w:val="D4A8E520"/>
    <w:lvl w:ilvl="0" w:tplc="9C504E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A3219"/>
    <w:multiLevelType w:val="singleLevel"/>
    <w:tmpl w:val="457E67E8"/>
    <w:lvl w:ilvl="0"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sz w:val="22"/>
      </w:rPr>
    </w:lvl>
  </w:abstractNum>
  <w:abstractNum w:abstractNumId="17" w15:restartNumberingAfterBreak="0">
    <w:nsid w:val="46B9791B"/>
    <w:multiLevelType w:val="hybridMultilevel"/>
    <w:tmpl w:val="C234F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E652D"/>
    <w:multiLevelType w:val="hybridMultilevel"/>
    <w:tmpl w:val="95C2A4F0"/>
    <w:lvl w:ilvl="0" w:tplc="8E14152C">
      <w:start w:val="1"/>
      <w:numFmt w:val="bullet"/>
      <w:pStyle w:val="Aside-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D5DAB"/>
    <w:multiLevelType w:val="hybridMultilevel"/>
    <w:tmpl w:val="6D0CD05E"/>
    <w:lvl w:ilvl="0" w:tplc="01EAE782">
      <w:numFmt w:val="bullet"/>
      <w:lvlText w:val=""/>
      <w:lvlJc w:val="left"/>
      <w:pPr>
        <w:ind w:left="13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0" w15:restartNumberingAfterBreak="0">
    <w:nsid w:val="537F6C5B"/>
    <w:multiLevelType w:val="hybridMultilevel"/>
    <w:tmpl w:val="7DFE0DEE"/>
    <w:lvl w:ilvl="0" w:tplc="A7ACF9FA">
      <w:numFmt w:val="bullet"/>
      <w:lvlText w:val="•"/>
      <w:lvlJc w:val="left"/>
      <w:pPr>
        <w:ind w:left="520" w:hanging="401"/>
      </w:pPr>
      <w:rPr>
        <w:rFonts w:ascii="Verdana" w:eastAsia="Verdana" w:hAnsi="Verdana" w:cs="Verdana" w:hint="default"/>
        <w:color w:val="343434"/>
        <w:w w:val="111"/>
        <w:sz w:val="22"/>
        <w:szCs w:val="22"/>
        <w:lang w:val="en-US" w:eastAsia="en-US" w:bidi="ar-SA"/>
      </w:rPr>
    </w:lvl>
    <w:lvl w:ilvl="1" w:tplc="A728542A">
      <w:numFmt w:val="bullet"/>
      <w:lvlText w:val="•"/>
      <w:lvlJc w:val="left"/>
      <w:pPr>
        <w:ind w:left="1122" w:hanging="190"/>
      </w:pPr>
      <w:rPr>
        <w:rFonts w:ascii="Verdana" w:eastAsia="Verdana" w:hAnsi="Verdana" w:cs="Verdana" w:hint="default"/>
        <w:color w:val="343434"/>
        <w:w w:val="111"/>
        <w:sz w:val="22"/>
        <w:szCs w:val="22"/>
        <w:lang w:val="en-US" w:eastAsia="en-US" w:bidi="ar-SA"/>
      </w:rPr>
    </w:lvl>
    <w:lvl w:ilvl="2" w:tplc="3E4E8A06">
      <w:numFmt w:val="bullet"/>
      <w:lvlText w:val="•"/>
      <w:lvlJc w:val="left"/>
      <w:pPr>
        <w:ind w:left="1722" w:hanging="190"/>
      </w:pPr>
      <w:rPr>
        <w:rFonts w:hint="default"/>
        <w:lang w:val="en-US" w:eastAsia="en-US" w:bidi="ar-SA"/>
      </w:rPr>
    </w:lvl>
    <w:lvl w:ilvl="3" w:tplc="7B12C996">
      <w:numFmt w:val="bullet"/>
      <w:lvlText w:val="•"/>
      <w:lvlJc w:val="left"/>
      <w:pPr>
        <w:ind w:left="2324" w:hanging="190"/>
      </w:pPr>
      <w:rPr>
        <w:rFonts w:hint="default"/>
        <w:lang w:val="en-US" w:eastAsia="en-US" w:bidi="ar-SA"/>
      </w:rPr>
    </w:lvl>
    <w:lvl w:ilvl="4" w:tplc="FA3A1B6E">
      <w:numFmt w:val="bullet"/>
      <w:lvlText w:val="•"/>
      <w:lvlJc w:val="left"/>
      <w:pPr>
        <w:ind w:left="2926" w:hanging="190"/>
      </w:pPr>
      <w:rPr>
        <w:rFonts w:hint="default"/>
        <w:lang w:val="en-US" w:eastAsia="en-US" w:bidi="ar-SA"/>
      </w:rPr>
    </w:lvl>
    <w:lvl w:ilvl="5" w:tplc="B396FB5C">
      <w:numFmt w:val="bullet"/>
      <w:lvlText w:val="•"/>
      <w:lvlJc w:val="left"/>
      <w:pPr>
        <w:ind w:left="3529" w:hanging="190"/>
      </w:pPr>
      <w:rPr>
        <w:rFonts w:hint="default"/>
        <w:lang w:val="en-US" w:eastAsia="en-US" w:bidi="ar-SA"/>
      </w:rPr>
    </w:lvl>
    <w:lvl w:ilvl="6" w:tplc="BAA61F7C">
      <w:numFmt w:val="bullet"/>
      <w:lvlText w:val="•"/>
      <w:lvlJc w:val="left"/>
      <w:pPr>
        <w:ind w:left="4131" w:hanging="190"/>
      </w:pPr>
      <w:rPr>
        <w:rFonts w:hint="default"/>
        <w:lang w:val="en-US" w:eastAsia="en-US" w:bidi="ar-SA"/>
      </w:rPr>
    </w:lvl>
    <w:lvl w:ilvl="7" w:tplc="598269D2">
      <w:numFmt w:val="bullet"/>
      <w:lvlText w:val="•"/>
      <w:lvlJc w:val="left"/>
      <w:pPr>
        <w:ind w:left="4733" w:hanging="190"/>
      </w:pPr>
      <w:rPr>
        <w:rFonts w:hint="default"/>
        <w:lang w:val="en-US" w:eastAsia="en-US" w:bidi="ar-SA"/>
      </w:rPr>
    </w:lvl>
    <w:lvl w:ilvl="8" w:tplc="23DAE532">
      <w:numFmt w:val="bullet"/>
      <w:lvlText w:val="•"/>
      <w:lvlJc w:val="left"/>
      <w:pPr>
        <w:ind w:left="5336" w:hanging="190"/>
      </w:pPr>
      <w:rPr>
        <w:rFonts w:hint="default"/>
        <w:lang w:val="en-US" w:eastAsia="en-US" w:bidi="ar-SA"/>
      </w:rPr>
    </w:lvl>
  </w:abstractNum>
  <w:abstractNum w:abstractNumId="21" w15:restartNumberingAfterBreak="0">
    <w:nsid w:val="57465E3F"/>
    <w:multiLevelType w:val="hybridMultilevel"/>
    <w:tmpl w:val="CDDACFB4"/>
    <w:lvl w:ilvl="0" w:tplc="4820562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5FE06C0D"/>
    <w:multiLevelType w:val="hybridMultilevel"/>
    <w:tmpl w:val="256E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F104E"/>
    <w:multiLevelType w:val="hybridMultilevel"/>
    <w:tmpl w:val="8ACA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94141"/>
    <w:multiLevelType w:val="hybridMultilevel"/>
    <w:tmpl w:val="1DD0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80355"/>
    <w:multiLevelType w:val="hybridMultilevel"/>
    <w:tmpl w:val="DBD40B0A"/>
    <w:lvl w:ilvl="0" w:tplc="C00E5B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F6E1F"/>
    <w:multiLevelType w:val="hybridMultilevel"/>
    <w:tmpl w:val="EE3C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56E42"/>
    <w:multiLevelType w:val="hybridMultilevel"/>
    <w:tmpl w:val="4492FB64"/>
    <w:lvl w:ilvl="0" w:tplc="01EAE7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F1447"/>
    <w:multiLevelType w:val="hybridMultilevel"/>
    <w:tmpl w:val="50F2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13A66"/>
    <w:multiLevelType w:val="hybridMultilevel"/>
    <w:tmpl w:val="1F9025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590888916">
    <w:abstractNumId w:val="21"/>
  </w:num>
  <w:num w:numId="2" w16cid:durableId="150609909">
    <w:abstractNumId w:val="18"/>
  </w:num>
  <w:num w:numId="3" w16cid:durableId="1556962155">
    <w:abstractNumId w:val="18"/>
  </w:num>
  <w:num w:numId="4" w16cid:durableId="1254629440">
    <w:abstractNumId w:val="21"/>
  </w:num>
  <w:num w:numId="5" w16cid:durableId="1102996896">
    <w:abstractNumId w:val="18"/>
  </w:num>
  <w:num w:numId="6" w16cid:durableId="1747533431">
    <w:abstractNumId w:val="3"/>
  </w:num>
  <w:num w:numId="7" w16cid:durableId="479033896">
    <w:abstractNumId w:val="26"/>
  </w:num>
  <w:num w:numId="8" w16cid:durableId="719671013">
    <w:abstractNumId w:val="13"/>
  </w:num>
  <w:num w:numId="9" w16cid:durableId="260183640">
    <w:abstractNumId w:val="15"/>
  </w:num>
  <w:num w:numId="10" w16cid:durableId="866254886">
    <w:abstractNumId w:val="12"/>
  </w:num>
  <w:num w:numId="11" w16cid:durableId="842860740">
    <w:abstractNumId w:val="19"/>
  </w:num>
  <w:num w:numId="12" w16cid:durableId="651712518">
    <w:abstractNumId w:val="27"/>
  </w:num>
  <w:num w:numId="13" w16cid:durableId="497382896">
    <w:abstractNumId w:val="16"/>
  </w:num>
  <w:num w:numId="14" w16cid:durableId="886650724">
    <w:abstractNumId w:val="17"/>
  </w:num>
  <w:num w:numId="15" w16cid:durableId="511795519">
    <w:abstractNumId w:val="11"/>
  </w:num>
  <w:num w:numId="16" w16cid:durableId="4215063">
    <w:abstractNumId w:val="29"/>
  </w:num>
  <w:num w:numId="17" w16cid:durableId="179129001">
    <w:abstractNumId w:val="2"/>
  </w:num>
  <w:num w:numId="18" w16cid:durableId="1977683942">
    <w:abstractNumId w:val="28"/>
  </w:num>
  <w:num w:numId="19" w16cid:durableId="728387020">
    <w:abstractNumId w:val="9"/>
  </w:num>
  <w:num w:numId="20" w16cid:durableId="1067723701">
    <w:abstractNumId w:val="8"/>
  </w:num>
  <w:num w:numId="21" w16cid:durableId="414981612">
    <w:abstractNumId w:val="14"/>
  </w:num>
  <w:num w:numId="22" w16cid:durableId="228543906">
    <w:abstractNumId w:val="23"/>
  </w:num>
  <w:num w:numId="23" w16cid:durableId="1055858055">
    <w:abstractNumId w:val="10"/>
  </w:num>
  <w:num w:numId="24" w16cid:durableId="941182557">
    <w:abstractNumId w:val="25"/>
  </w:num>
  <w:num w:numId="25" w16cid:durableId="2053385624">
    <w:abstractNumId w:val="1"/>
  </w:num>
  <w:num w:numId="26" w16cid:durableId="546988852">
    <w:abstractNumId w:val="7"/>
  </w:num>
  <w:num w:numId="27" w16cid:durableId="484396300">
    <w:abstractNumId w:val="24"/>
  </w:num>
  <w:num w:numId="28" w16cid:durableId="1678120953">
    <w:abstractNumId w:val="4"/>
  </w:num>
  <w:num w:numId="29" w16cid:durableId="124734767">
    <w:abstractNumId w:val="22"/>
  </w:num>
  <w:num w:numId="30" w16cid:durableId="1392116203">
    <w:abstractNumId w:val="0"/>
  </w:num>
  <w:num w:numId="31" w16cid:durableId="1736854787">
    <w:abstractNumId w:val="5"/>
  </w:num>
  <w:num w:numId="32" w16cid:durableId="405416625">
    <w:abstractNumId w:val="6"/>
  </w:num>
  <w:num w:numId="33" w16cid:durableId="1061367441">
    <w:abstractNumId w:val="20"/>
  </w:num>
  <w:num w:numId="34" w16cid:durableId="20592390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708"/>
    <w:rsid w:val="00005A51"/>
    <w:rsid w:val="00010CE1"/>
    <w:rsid w:val="00023B0C"/>
    <w:rsid w:val="00025CE3"/>
    <w:rsid w:val="00026A57"/>
    <w:rsid w:val="0003005F"/>
    <w:rsid w:val="00030EC1"/>
    <w:rsid w:val="00033E33"/>
    <w:rsid w:val="00035449"/>
    <w:rsid w:val="000542A3"/>
    <w:rsid w:val="000613D9"/>
    <w:rsid w:val="000641BA"/>
    <w:rsid w:val="00065799"/>
    <w:rsid w:val="00072F84"/>
    <w:rsid w:val="00077F03"/>
    <w:rsid w:val="0008764A"/>
    <w:rsid w:val="00090C7E"/>
    <w:rsid w:val="00095C95"/>
    <w:rsid w:val="000A1642"/>
    <w:rsid w:val="000A4E2E"/>
    <w:rsid w:val="000A5B95"/>
    <w:rsid w:val="000B06BB"/>
    <w:rsid w:val="000B4B29"/>
    <w:rsid w:val="000E1456"/>
    <w:rsid w:val="000F0E12"/>
    <w:rsid w:val="000F2E7B"/>
    <w:rsid w:val="000F35BA"/>
    <w:rsid w:val="000F37D6"/>
    <w:rsid w:val="000F3E76"/>
    <w:rsid w:val="00111999"/>
    <w:rsid w:val="0011529F"/>
    <w:rsid w:val="00123F0C"/>
    <w:rsid w:val="00126164"/>
    <w:rsid w:val="00134A00"/>
    <w:rsid w:val="0014217A"/>
    <w:rsid w:val="001501D5"/>
    <w:rsid w:val="00151E91"/>
    <w:rsid w:val="00162F5C"/>
    <w:rsid w:val="00166C43"/>
    <w:rsid w:val="00170067"/>
    <w:rsid w:val="00171CB0"/>
    <w:rsid w:val="0017258D"/>
    <w:rsid w:val="001768AB"/>
    <w:rsid w:val="00196096"/>
    <w:rsid w:val="001A5A34"/>
    <w:rsid w:val="001B570E"/>
    <w:rsid w:val="001D18F6"/>
    <w:rsid w:val="001E07F2"/>
    <w:rsid w:val="001E18CB"/>
    <w:rsid w:val="001E49A2"/>
    <w:rsid w:val="001F073E"/>
    <w:rsid w:val="001F0D45"/>
    <w:rsid w:val="001F3426"/>
    <w:rsid w:val="001F575C"/>
    <w:rsid w:val="001F5799"/>
    <w:rsid w:val="002121A4"/>
    <w:rsid w:val="00215B72"/>
    <w:rsid w:val="002176FD"/>
    <w:rsid w:val="00223D0C"/>
    <w:rsid w:val="00230FE9"/>
    <w:rsid w:val="00231CEE"/>
    <w:rsid w:val="00232ED9"/>
    <w:rsid w:val="00246527"/>
    <w:rsid w:val="00265C6D"/>
    <w:rsid w:val="002744E1"/>
    <w:rsid w:val="00274559"/>
    <w:rsid w:val="00274C1D"/>
    <w:rsid w:val="00275FD6"/>
    <w:rsid w:val="002768D8"/>
    <w:rsid w:val="0027727A"/>
    <w:rsid w:val="00284D1C"/>
    <w:rsid w:val="002872E9"/>
    <w:rsid w:val="00292F2F"/>
    <w:rsid w:val="002971B7"/>
    <w:rsid w:val="002A2C31"/>
    <w:rsid w:val="002A5D61"/>
    <w:rsid w:val="002A677A"/>
    <w:rsid w:val="002B0932"/>
    <w:rsid w:val="002B6B05"/>
    <w:rsid w:val="002C2132"/>
    <w:rsid w:val="002D163E"/>
    <w:rsid w:val="002D52A5"/>
    <w:rsid w:val="002D62E4"/>
    <w:rsid w:val="002D635C"/>
    <w:rsid w:val="002F0FD6"/>
    <w:rsid w:val="00300EA2"/>
    <w:rsid w:val="00305F2F"/>
    <w:rsid w:val="00307D58"/>
    <w:rsid w:val="003103B5"/>
    <w:rsid w:val="00314EB0"/>
    <w:rsid w:val="00322B46"/>
    <w:rsid w:val="00323BFA"/>
    <w:rsid w:val="00326B68"/>
    <w:rsid w:val="00330439"/>
    <w:rsid w:val="0034311F"/>
    <w:rsid w:val="00344950"/>
    <w:rsid w:val="0035304B"/>
    <w:rsid w:val="00354485"/>
    <w:rsid w:val="0035578D"/>
    <w:rsid w:val="00363F47"/>
    <w:rsid w:val="003640F0"/>
    <w:rsid w:val="00377268"/>
    <w:rsid w:val="00380037"/>
    <w:rsid w:val="00391421"/>
    <w:rsid w:val="00392F76"/>
    <w:rsid w:val="00393C7B"/>
    <w:rsid w:val="003C128B"/>
    <w:rsid w:val="00401BE0"/>
    <w:rsid w:val="00402607"/>
    <w:rsid w:val="00405D27"/>
    <w:rsid w:val="00414963"/>
    <w:rsid w:val="00416631"/>
    <w:rsid w:val="004206F5"/>
    <w:rsid w:val="00421350"/>
    <w:rsid w:val="0042531B"/>
    <w:rsid w:val="004270D2"/>
    <w:rsid w:val="00437FB4"/>
    <w:rsid w:val="00451164"/>
    <w:rsid w:val="004616E2"/>
    <w:rsid w:val="00467F76"/>
    <w:rsid w:val="00470075"/>
    <w:rsid w:val="00482CE6"/>
    <w:rsid w:val="0048691F"/>
    <w:rsid w:val="00496EF5"/>
    <w:rsid w:val="004B5E60"/>
    <w:rsid w:val="004C0D7F"/>
    <w:rsid w:val="004C1F7F"/>
    <w:rsid w:val="004C7A3A"/>
    <w:rsid w:val="004D3C7B"/>
    <w:rsid w:val="004F168E"/>
    <w:rsid w:val="004F7107"/>
    <w:rsid w:val="00503F94"/>
    <w:rsid w:val="00524C4C"/>
    <w:rsid w:val="005269A3"/>
    <w:rsid w:val="00533E51"/>
    <w:rsid w:val="005413A6"/>
    <w:rsid w:val="00542938"/>
    <w:rsid w:val="00550A45"/>
    <w:rsid w:val="00554937"/>
    <w:rsid w:val="00565510"/>
    <w:rsid w:val="00566685"/>
    <w:rsid w:val="005678AE"/>
    <w:rsid w:val="005772E1"/>
    <w:rsid w:val="005832EB"/>
    <w:rsid w:val="00586869"/>
    <w:rsid w:val="005A50A1"/>
    <w:rsid w:val="005A7A3D"/>
    <w:rsid w:val="005B4681"/>
    <w:rsid w:val="005B4E2E"/>
    <w:rsid w:val="005B5154"/>
    <w:rsid w:val="005C4515"/>
    <w:rsid w:val="005D4C3B"/>
    <w:rsid w:val="005E04FB"/>
    <w:rsid w:val="005E4035"/>
    <w:rsid w:val="005F7FF2"/>
    <w:rsid w:val="0060790E"/>
    <w:rsid w:val="00613469"/>
    <w:rsid w:val="0062486F"/>
    <w:rsid w:val="006249C0"/>
    <w:rsid w:val="00630008"/>
    <w:rsid w:val="0063378E"/>
    <w:rsid w:val="00635E37"/>
    <w:rsid w:val="006463D4"/>
    <w:rsid w:val="0064669C"/>
    <w:rsid w:val="00650677"/>
    <w:rsid w:val="00660778"/>
    <w:rsid w:val="00666B04"/>
    <w:rsid w:val="00670B84"/>
    <w:rsid w:val="00677FE9"/>
    <w:rsid w:val="0068093F"/>
    <w:rsid w:val="0068194A"/>
    <w:rsid w:val="00690313"/>
    <w:rsid w:val="00693524"/>
    <w:rsid w:val="00696CED"/>
    <w:rsid w:val="00697359"/>
    <w:rsid w:val="006A14A1"/>
    <w:rsid w:val="006B1D1D"/>
    <w:rsid w:val="006B31AC"/>
    <w:rsid w:val="006C0714"/>
    <w:rsid w:val="006C2937"/>
    <w:rsid w:val="006D3D93"/>
    <w:rsid w:val="006E1551"/>
    <w:rsid w:val="006E25E0"/>
    <w:rsid w:val="006E6B8A"/>
    <w:rsid w:val="0071646F"/>
    <w:rsid w:val="00722202"/>
    <w:rsid w:val="00722557"/>
    <w:rsid w:val="00722CC8"/>
    <w:rsid w:val="007235FA"/>
    <w:rsid w:val="00732E54"/>
    <w:rsid w:val="00742BFA"/>
    <w:rsid w:val="00743701"/>
    <w:rsid w:val="0074568F"/>
    <w:rsid w:val="00761555"/>
    <w:rsid w:val="0076167D"/>
    <w:rsid w:val="00771415"/>
    <w:rsid w:val="00780872"/>
    <w:rsid w:val="00781929"/>
    <w:rsid w:val="0078663B"/>
    <w:rsid w:val="00787ADA"/>
    <w:rsid w:val="007A6C18"/>
    <w:rsid w:val="007B5A37"/>
    <w:rsid w:val="007C3D22"/>
    <w:rsid w:val="007D2C7D"/>
    <w:rsid w:val="007D4546"/>
    <w:rsid w:val="007E1DEE"/>
    <w:rsid w:val="007E3F0E"/>
    <w:rsid w:val="007E528B"/>
    <w:rsid w:val="007E73D5"/>
    <w:rsid w:val="007F2A91"/>
    <w:rsid w:val="007F6AD2"/>
    <w:rsid w:val="00804895"/>
    <w:rsid w:val="0080524E"/>
    <w:rsid w:val="00824222"/>
    <w:rsid w:val="008275C9"/>
    <w:rsid w:val="0083290C"/>
    <w:rsid w:val="008332E9"/>
    <w:rsid w:val="00833427"/>
    <w:rsid w:val="0083360E"/>
    <w:rsid w:val="008344D0"/>
    <w:rsid w:val="008659D8"/>
    <w:rsid w:val="00871395"/>
    <w:rsid w:val="0087466D"/>
    <w:rsid w:val="00875FFB"/>
    <w:rsid w:val="00876246"/>
    <w:rsid w:val="00876E67"/>
    <w:rsid w:val="00880984"/>
    <w:rsid w:val="00887057"/>
    <w:rsid w:val="00894345"/>
    <w:rsid w:val="008A7FCA"/>
    <w:rsid w:val="008B5D14"/>
    <w:rsid w:val="008B5ED6"/>
    <w:rsid w:val="008D26F3"/>
    <w:rsid w:val="008D32B5"/>
    <w:rsid w:val="008D42C6"/>
    <w:rsid w:val="008D5207"/>
    <w:rsid w:val="008E0092"/>
    <w:rsid w:val="008E3457"/>
    <w:rsid w:val="008E49B3"/>
    <w:rsid w:val="008E53B2"/>
    <w:rsid w:val="008F0383"/>
    <w:rsid w:val="008F15C5"/>
    <w:rsid w:val="008F330D"/>
    <w:rsid w:val="008F6353"/>
    <w:rsid w:val="00903D1E"/>
    <w:rsid w:val="00905F04"/>
    <w:rsid w:val="009079B3"/>
    <w:rsid w:val="00917313"/>
    <w:rsid w:val="009224C1"/>
    <w:rsid w:val="00924694"/>
    <w:rsid w:val="00927E5A"/>
    <w:rsid w:val="00935DFA"/>
    <w:rsid w:val="00943417"/>
    <w:rsid w:val="0095572C"/>
    <w:rsid w:val="00955BDA"/>
    <w:rsid w:val="00955DCC"/>
    <w:rsid w:val="00970EBE"/>
    <w:rsid w:val="00971A4F"/>
    <w:rsid w:val="00973478"/>
    <w:rsid w:val="009814DD"/>
    <w:rsid w:val="0099129E"/>
    <w:rsid w:val="00992D2D"/>
    <w:rsid w:val="00992E7F"/>
    <w:rsid w:val="009969AD"/>
    <w:rsid w:val="009C0F12"/>
    <w:rsid w:val="009C0F8D"/>
    <w:rsid w:val="009C4F5B"/>
    <w:rsid w:val="009C7D7F"/>
    <w:rsid w:val="009D3EC5"/>
    <w:rsid w:val="009D5149"/>
    <w:rsid w:val="009D55F2"/>
    <w:rsid w:val="009D6219"/>
    <w:rsid w:val="009D6E3A"/>
    <w:rsid w:val="009E28F1"/>
    <w:rsid w:val="009E48EF"/>
    <w:rsid w:val="009E5ACF"/>
    <w:rsid w:val="009E5DDD"/>
    <w:rsid w:val="009E6F3C"/>
    <w:rsid w:val="009E7A13"/>
    <w:rsid w:val="00A01AD2"/>
    <w:rsid w:val="00A01CED"/>
    <w:rsid w:val="00A01EED"/>
    <w:rsid w:val="00A066E5"/>
    <w:rsid w:val="00A13D46"/>
    <w:rsid w:val="00A22186"/>
    <w:rsid w:val="00A30301"/>
    <w:rsid w:val="00A33E31"/>
    <w:rsid w:val="00A40380"/>
    <w:rsid w:val="00A451E6"/>
    <w:rsid w:val="00A46D48"/>
    <w:rsid w:val="00A67CF2"/>
    <w:rsid w:val="00A72593"/>
    <w:rsid w:val="00A72D5C"/>
    <w:rsid w:val="00A72FFE"/>
    <w:rsid w:val="00A76005"/>
    <w:rsid w:val="00A8069B"/>
    <w:rsid w:val="00A8126E"/>
    <w:rsid w:val="00A92259"/>
    <w:rsid w:val="00AA1A57"/>
    <w:rsid w:val="00AA2168"/>
    <w:rsid w:val="00AA369A"/>
    <w:rsid w:val="00AA62FB"/>
    <w:rsid w:val="00AB281D"/>
    <w:rsid w:val="00AB54C8"/>
    <w:rsid w:val="00AC0E33"/>
    <w:rsid w:val="00AE3085"/>
    <w:rsid w:val="00AE7C23"/>
    <w:rsid w:val="00AF1F58"/>
    <w:rsid w:val="00AF6AC1"/>
    <w:rsid w:val="00AF7520"/>
    <w:rsid w:val="00AF7B14"/>
    <w:rsid w:val="00B00B1E"/>
    <w:rsid w:val="00B01E45"/>
    <w:rsid w:val="00B06294"/>
    <w:rsid w:val="00B076EB"/>
    <w:rsid w:val="00B1262E"/>
    <w:rsid w:val="00B12892"/>
    <w:rsid w:val="00B2126F"/>
    <w:rsid w:val="00B4109F"/>
    <w:rsid w:val="00B435CE"/>
    <w:rsid w:val="00B43F94"/>
    <w:rsid w:val="00B70D81"/>
    <w:rsid w:val="00B7480B"/>
    <w:rsid w:val="00B7515F"/>
    <w:rsid w:val="00B757B5"/>
    <w:rsid w:val="00B75F93"/>
    <w:rsid w:val="00B8107D"/>
    <w:rsid w:val="00B84603"/>
    <w:rsid w:val="00B86BCA"/>
    <w:rsid w:val="00B93698"/>
    <w:rsid w:val="00BA0825"/>
    <w:rsid w:val="00BA0A2B"/>
    <w:rsid w:val="00BA66DB"/>
    <w:rsid w:val="00BB31BF"/>
    <w:rsid w:val="00BB554F"/>
    <w:rsid w:val="00BB5B40"/>
    <w:rsid w:val="00BD253B"/>
    <w:rsid w:val="00BD3BB8"/>
    <w:rsid w:val="00BD4F72"/>
    <w:rsid w:val="00BE112D"/>
    <w:rsid w:val="00BF1F0D"/>
    <w:rsid w:val="00BF2612"/>
    <w:rsid w:val="00BF683F"/>
    <w:rsid w:val="00C01F38"/>
    <w:rsid w:val="00C02896"/>
    <w:rsid w:val="00C04A16"/>
    <w:rsid w:val="00C13A04"/>
    <w:rsid w:val="00C1741E"/>
    <w:rsid w:val="00C232E8"/>
    <w:rsid w:val="00C30137"/>
    <w:rsid w:val="00C31189"/>
    <w:rsid w:val="00C32B9D"/>
    <w:rsid w:val="00C34609"/>
    <w:rsid w:val="00C41780"/>
    <w:rsid w:val="00C41ED7"/>
    <w:rsid w:val="00C51664"/>
    <w:rsid w:val="00C64B45"/>
    <w:rsid w:val="00C7008B"/>
    <w:rsid w:val="00C70916"/>
    <w:rsid w:val="00C73843"/>
    <w:rsid w:val="00C75BA4"/>
    <w:rsid w:val="00C84681"/>
    <w:rsid w:val="00CA33FC"/>
    <w:rsid w:val="00CA362A"/>
    <w:rsid w:val="00CB2F1D"/>
    <w:rsid w:val="00CB6A2D"/>
    <w:rsid w:val="00CB7D71"/>
    <w:rsid w:val="00CC03A9"/>
    <w:rsid w:val="00CD13C6"/>
    <w:rsid w:val="00CD1922"/>
    <w:rsid w:val="00CD4406"/>
    <w:rsid w:val="00CD5435"/>
    <w:rsid w:val="00CF38E4"/>
    <w:rsid w:val="00D11827"/>
    <w:rsid w:val="00D126C6"/>
    <w:rsid w:val="00D248D1"/>
    <w:rsid w:val="00D32631"/>
    <w:rsid w:val="00D36F04"/>
    <w:rsid w:val="00D41D86"/>
    <w:rsid w:val="00D440E6"/>
    <w:rsid w:val="00D45CC0"/>
    <w:rsid w:val="00D50CB4"/>
    <w:rsid w:val="00D6659F"/>
    <w:rsid w:val="00D670ED"/>
    <w:rsid w:val="00D70E57"/>
    <w:rsid w:val="00D73332"/>
    <w:rsid w:val="00D73D24"/>
    <w:rsid w:val="00D76C0D"/>
    <w:rsid w:val="00D86961"/>
    <w:rsid w:val="00D97856"/>
    <w:rsid w:val="00DB193A"/>
    <w:rsid w:val="00DB31A1"/>
    <w:rsid w:val="00DB4472"/>
    <w:rsid w:val="00DB7537"/>
    <w:rsid w:val="00DD57F6"/>
    <w:rsid w:val="00DF3E94"/>
    <w:rsid w:val="00E02101"/>
    <w:rsid w:val="00E06A48"/>
    <w:rsid w:val="00E146A9"/>
    <w:rsid w:val="00E146BA"/>
    <w:rsid w:val="00E14890"/>
    <w:rsid w:val="00E16CA9"/>
    <w:rsid w:val="00E2276D"/>
    <w:rsid w:val="00E2688C"/>
    <w:rsid w:val="00E26D5F"/>
    <w:rsid w:val="00E33766"/>
    <w:rsid w:val="00E33BE7"/>
    <w:rsid w:val="00E35C25"/>
    <w:rsid w:val="00E3665F"/>
    <w:rsid w:val="00E37565"/>
    <w:rsid w:val="00E43270"/>
    <w:rsid w:val="00E464A5"/>
    <w:rsid w:val="00E56E6D"/>
    <w:rsid w:val="00E5775F"/>
    <w:rsid w:val="00E57F54"/>
    <w:rsid w:val="00E61F29"/>
    <w:rsid w:val="00E639CA"/>
    <w:rsid w:val="00E67124"/>
    <w:rsid w:val="00E97214"/>
    <w:rsid w:val="00EA2702"/>
    <w:rsid w:val="00EB0F9A"/>
    <w:rsid w:val="00EB521E"/>
    <w:rsid w:val="00EC49AF"/>
    <w:rsid w:val="00EC744A"/>
    <w:rsid w:val="00ED4708"/>
    <w:rsid w:val="00EE779C"/>
    <w:rsid w:val="00EF300D"/>
    <w:rsid w:val="00EF39C2"/>
    <w:rsid w:val="00EF491C"/>
    <w:rsid w:val="00EF5282"/>
    <w:rsid w:val="00EF57F3"/>
    <w:rsid w:val="00EF7F6B"/>
    <w:rsid w:val="00F034FD"/>
    <w:rsid w:val="00F165F2"/>
    <w:rsid w:val="00F21C64"/>
    <w:rsid w:val="00F23896"/>
    <w:rsid w:val="00F313E5"/>
    <w:rsid w:val="00F33349"/>
    <w:rsid w:val="00F351AC"/>
    <w:rsid w:val="00F37E91"/>
    <w:rsid w:val="00F44028"/>
    <w:rsid w:val="00F442C0"/>
    <w:rsid w:val="00F47247"/>
    <w:rsid w:val="00F656EE"/>
    <w:rsid w:val="00F7159B"/>
    <w:rsid w:val="00F967BC"/>
    <w:rsid w:val="00FB2DDB"/>
    <w:rsid w:val="00FD0B39"/>
    <w:rsid w:val="00FD3914"/>
    <w:rsid w:val="00FE2BF7"/>
    <w:rsid w:val="00FE4C36"/>
    <w:rsid w:val="00FE56DA"/>
    <w:rsid w:val="00FE59E5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5D4ED3"/>
  <w15:docId w15:val="{EC9D522A-1469-4F29-A7F4-F3CBDCA6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7E91"/>
    <w:pPr>
      <w:spacing w:before="120" w:after="120"/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06"/>
    <w:pPr>
      <w:keepNext/>
      <w:keepLines/>
      <w:spacing w:before="240"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406"/>
    <w:pPr>
      <w:spacing w:before="200" w:after="0"/>
      <w:outlineLvl w:val="1"/>
    </w:pPr>
    <w:rPr>
      <w:rFonts w:ascii="Arial" w:hAnsi="Arial"/>
      <w:b/>
      <w:bCs/>
      <w:color w:val="991F3D" w:themeColor="accent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06"/>
    <w:pPr>
      <w:spacing w:before="200" w:after="0"/>
      <w:outlineLvl w:val="3"/>
    </w:pPr>
    <w:rPr>
      <w:rFonts w:ascii="Arial" w:hAnsi="Arial"/>
      <w:b/>
      <w:bCs/>
      <w:i/>
      <w:iCs/>
      <w:szCs w:val="20"/>
      <w:lang w:eastAsia="fr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06"/>
    <w:pPr>
      <w:spacing w:before="200" w:after="0"/>
      <w:outlineLvl w:val="4"/>
    </w:pPr>
    <w:rPr>
      <w:rFonts w:ascii="Arial" w:hAnsi="Arial"/>
      <w:b/>
      <w:bCs/>
      <w:color w:val="7F7F7F"/>
      <w:szCs w:val="20"/>
      <w:lang w:eastAsia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06"/>
    <w:pPr>
      <w:spacing w:after="0" w:line="271" w:lineRule="auto"/>
      <w:outlineLvl w:val="5"/>
    </w:pPr>
    <w:rPr>
      <w:rFonts w:ascii="Arial" w:hAnsi="Arial"/>
      <w:b/>
      <w:bCs/>
      <w:i/>
      <w:iCs/>
      <w:color w:val="7F7F7F"/>
      <w:szCs w:val="20"/>
      <w:lang w:eastAsia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06"/>
    <w:pPr>
      <w:spacing w:after="0"/>
      <w:outlineLvl w:val="6"/>
    </w:pPr>
    <w:rPr>
      <w:rFonts w:ascii="Arial" w:hAnsi="Arial"/>
      <w:i/>
      <w:iCs/>
      <w:szCs w:val="20"/>
      <w:lang w:eastAsia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06"/>
    <w:pPr>
      <w:spacing w:after="0"/>
      <w:outlineLvl w:val="7"/>
    </w:pPr>
    <w:rPr>
      <w:rFonts w:ascii="Arial" w:hAnsi="Arial"/>
      <w:szCs w:val="20"/>
      <w:lang w:eastAsia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06"/>
    <w:pPr>
      <w:spacing w:after="0"/>
      <w:outlineLvl w:val="8"/>
    </w:pPr>
    <w:rPr>
      <w:rFonts w:ascii="Arial" w:hAnsi="Arial"/>
      <w:i/>
      <w:iCs/>
      <w:spacing w:val="5"/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4406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CD4406"/>
    <w:rPr>
      <w:b/>
      <w:bCs/>
      <w:color w:val="991F3D" w:themeColor="accent2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CD4406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CD4406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CD4406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CD4406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CD4406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D4406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4C4C"/>
    <w:rPr>
      <w:rFonts w:asciiTheme="majorHAnsi" w:hAnsiTheme="majorHAnsi"/>
      <w:b/>
      <w:color w:val="5A5A5A"/>
      <w:spacing w:val="5"/>
      <w:sz w:val="36"/>
      <w:szCs w:val="52"/>
    </w:rPr>
  </w:style>
  <w:style w:type="character" w:customStyle="1" w:styleId="TitleChar">
    <w:name w:val="Title Char"/>
    <w:link w:val="Title"/>
    <w:uiPriority w:val="10"/>
    <w:rsid w:val="00524C4C"/>
    <w:rPr>
      <w:rFonts w:asciiTheme="majorHAnsi" w:eastAsiaTheme="minorHAnsi" w:hAnsiTheme="majorHAnsi" w:cstheme="minorBidi"/>
      <w:b/>
      <w:color w:val="5A5A5A"/>
      <w:spacing w:val="5"/>
      <w:sz w:val="36"/>
      <w:szCs w:val="52"/>
      <w:lang w:val="en-GB" w:eastAsia="en-US"/>
    </w:rPr>
  </w:style>
  <w:style w:type="character" w:styleId="Strong">
    <w:name w:val="Strong"/>
    <w:uiPriority w:val="22"/>
    <w:qFormat/>
    <w:rsid w:val="00CD4406"/>
    <w:rPr>
      <w:b/>
      <w:bCs/>
    </w:rPr>
  </w:style>
  <w:style w:type="character" w:styleId="Emphasis">
    <w:name w:val="Emphasis"/>
    <w:uiPriority w:val="20"/>
    <w:qFormat/>
    <w:rsid w:val="00CD44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1"/>
    <w:qFormat/>
    <w:rsid w:val="00CD4406"/>
    <w:pPr>
      <w:numPr>
        <w:numId w:val="4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CD4406"/>
    <w:pPr>
      <w:spacing w:before="200" w:after="0"/>
    </w:pPr>
    <w:rPr>
      <w:rFonts w:ascii="Arial" w:hAnsi="Arial"/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9"/>
    <w:rsid w:val="00CD4406"/>
    <w:rPr>
      <w:i/>
      <w:iCs/>
      <w:color w:val="991F3D" w:themeColor="accent2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406"/>
    <w:pPr>
      <w:outlineLvl w:val="9"/>
    </w:pPr>
    <w:rPr>
      <w:lang w:bidi="en-US"/>
    </w:rPr>
  </w:style>
  <w:style w:type="paragraph" w:customStyle="1" w:styleId="Intro">
    <w:name w:val="Intro"/>
    <w:basedOn w:val="Normal"/>
    <w:qFormat/>
    <w:rsid w:val="00CD4406"/>
    <w:rPr>
      <w:color w:val="991F3D" w:themeColor="accent2"/>
      <w:sz w:val="25"/>
    </w:rPr>
  </w:style>
  <w:style w:type="paragraph" w:customStyle="1" w:styleId="Aside-Title">
    <w:name w:val="Aside - Title"/>
    <w:basedOn w:val="Title"/>
    <w:qFormat/>
    <w:rsid w:val="00CD4406"/>
    <w:pPr>
      <w:spacing w:after="0" w:line="288" w:lineRule="auto"/>
    </w:pPr>
    <w:rPr>
      <w:caps/>
      <w:color w:val="FFFFFF" w:themeColor="background1"/>
      <w:sz w:val="19"/>
      <w:lang w:val="en-CA"/>
    </w:rPr>
  </w:style>
  <w:style w:type="paragraph" w:customStyle="1" w:styleId="Aside-Heading1">
    <w:name w:val="Aside - Heading 1"/>
    <w:basedOn w:val="Heading1"/>
    <w:qFormat/>
    <w:rsid w:val="00CD4406"/>
    <w:pPr>
      <w:spacing w:before="120" w:after="0"/>
    </w:pPr>
    <w:rPr>
      <w:caps w:val="0"/>
      <w:color w:val="000000"/>
      <w:sz w:val="17"/>
    </w:rPr>
  </w:style>
  <w:style w:type="paragraph" w:customStyle="1" w:styleId="Aside-ListParagraph">
    <w:name w:val="Aside - List Paragraph"/>
    <w:basedOn w:val="ListParagraph"/>
    <w:qFormat/>
    <w:rsid w:val="00CD4406"/>
    <w:pPr>
      <w:numPr>
        <w:numId w:val="5"/>
      </w:numPr>
    </w:pPr>
    <w:rPr>
      <w:sz w:val="17"/>
    </w:rPr>
  </w:style>
  <w:style w:type="paragraph" w:customStyle="1" w:styleId="Aside-Normal">
    <w:name w:val="Aside - Normal"/>
    <w:basedOn w:val="Normal"/>
    <w:qFormat/>
    <w:rsid w:val="00CD4406"/>
    <w:rPr>
      <w:sz w:val="17"/>
    </w:rPr>
  </w:style>
  <w:style w:type="paragraph" w:customStyle="1" w:styleId="Aside-Heading2">
    <w:name w:val="Aside - Heading 2"/>
    <w:basedOn w:val="Heading2"/>
    <w:qFormat/>
    <w:rsid w:val="00CD4406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qFormat/>
    <w:rsid w:val="00CD4406"/>
    <w:pPr>
      <w:pBdr>
        <w:top w:val="single" w:sz="4" w:space="6" w:color="auto"/>
      </w:pBdr>
      <w:spacing w:before="720"/>
    </w:pPr>
    <w:rPr>
      <w:sz w:val="14"/>
      <w:lang w:val="en-CA"/>
    </w:rPr>
  </w:style>
  <w:style w:type="paragraph" w:customStyle="1" w:styleId="Aside-Quote">
    <w:name w:val="Aside - Quote"/>
    <w:basedOn w:val="Aside-Normal"/>
    <w:qFormat/>
    <w:rsid w:val="00CD4406"/>
    <w:pPr>
      <w:spacing w:after="180"/>
    </w:pPr>
    <w:rPr>
      <w:i/>
      <w:sz w:val="19"/>
      <w:lang w:val="en-CA"/>
    </w:rPr>
  </w:style>
  <w:style w:type="paragraph" w:customStyle="1" w:styleId="GraphicDescription">
    <w:name w:val="Graphic Description"/>
    <w:basedOn w:val="Normal"/>
    <w:rsid w:val="00BA0825"/>
    <w:rPr>
      <w:sz w:val="16"/>
      <w:lang w:val="en-CA"/>
    </w:rPr>
  </w:style>
  <w:style w:type="paragraph" w:customStyle="1" w:styleId="Aside-Sub-Title">
    <w:name w:val="Aside - Sub-Title"/>
    <w:basedOn w:val="Aside-Title"/>
    <w:qFormat/>
    <w:rsid w:val="00CD4406"/>
    <w:pPr>
      <w:spacing w:after="180"/>
    </w:pPr>
    <w:rPr>
      <w:b w:val="0"/>
      <w:color w:val="000000" w:themeColor="text1"/>
      <w:sz w:val="17"/>
    </w:rPr>
  </w:style>
  <w:style w:type="character" w:styleId="SubtleEmphasis">
    <w:name w:val="Subtle Emphasis"/>
    <w:uiPriority w:val="19"/>
    <w:rsid w:val="00BA0825"/>
    <w:rPr>
      <w:i/>
      <w:iCs/>
    </w:rPr>
  </w:style>
  <w:style w:type="paragraph" w:customStyle="1" w:styleId="IntroductionStyle">
    <w:name w:val="Introduction_Style"/>
    <w:basedOn w:val="Normal"/>
    <w:link w:val="IntroductionStyleChar"/>
    <w:rsid w:val="00EB0F9A"/>
    <w:pPr>
      <w:spacing w:before="0"/>
    </w:pPr>
    <w:rPr>
      <w:b/>
      <w:caps/>
      <w:color w:val="991F3D"/>
      <w:sz w:val="26"/>
    </w:rPr>
  </w:style>
  <w:style w:type="table" w:styleId="TableGrid">
    <w:name w:val="Table Grid"/>
    <w:basedOn w:val="TableNormal"/>
    <w:uiPriority w:val="59"/>
    <w:rsid w:val="005678AE"/>
    <w:rPr>
      <w:rFonts w:asciiTheme="minorHAnsi" w:eastAsiaTheme="minorHAnsi" w:hAnsiTheme="minorHAnsi" w:cstheme="minorBidi"/>
      <w:sz w:val="18"/>
      <w:szCs w:val="22"/>
      <w:lang w:val="en-GB" w:eastAsia="en-US"/>
    </w:rPr>
    <w:tblPr>
      <w:tblBorders>
        <w:top w:val="single" w:sz="4" w:space="0" w:color="A1C4D0" w:themeColor="accent6"/>
        <w:left w:val="single" w:sz="4" w:space="0" w:color="A1C4D0" w:themeColor="accent6"/>
        <w:bottom w:val="single" w:sz="4" w:space="0" w:color="A1C4D0" w:themeColor="accent6"/>
        <w:right w:val="single" w:sz="4" w:space="0" w:color="A1C4D0" w:themeColor="accent6"/>
        <w:insideH w:val="single" w:sz="4" w:space="0" w:color="A1C4D0" w:themeColor="accent6"/>
        <w:insideV w:val="single" w:sz="4" w:space="0" w:color="A1C4D0" w:themeColor="accent6"/>
      </w:tblBorders>
    </w:tblPr>
    <w:tcPr>
      <w:shd w:val="clear" w:color="auto" w:fill="FFFFFF" w:themeFill="background1"/>
    </w:tcPr>
  </w:style>
  <w:style w:type="paragraph" w:customStyle="1" w:styleId="BodyContentStyle">
    <w:name w:val="Body_Content_Style"/>
    <w:link w:val="BodyContentStyleChar"/>
    <w:rsid w:val="00EB0F9A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EB0F9A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IntroductionStyleChar">
    <w:name w:val="Introduction_Style Char"/>
    <w:basedOn w:val="DefaultParagraphFont"/>
    <w:link w:val="IntroductionStyle"/>
    <w:rsid w:val="00EB0F9A"/>
    <w:rPr>
      <w:rFonts w:asciiTheme="minorHAnsi" w:eastAsiaTheme="minorHAnsi" w:hAnsiTheme="minorHAnsi" w:cstheme="minorBidi"/>
      <w:b/>
      <w:caps/>
      <w:color w:val="991F3D"/>
      <w:sz w:val="26"/>
      <w:szCs w:val="18"/>
      <w:lang w:val="en-GB" w:eastAsia="en-US"/>
    </w:rPr>
  </w:style>
  <w:style w:type="character" w:customStyle="1" w:styleId="SubHeadingbold">
    <w:name w:val="SubHeading_bold"/>
    <w:basedOn w:val="DefaultParagraphFont"/>
    <w:uiPriority w:val="1"/>
    <w:rsid w:val="00EB0F9A"/>
    <w:rPr>
      <w:rFonts w:asciiTheme="minorHAnsi" w:hAnsiTheme="minorHAnsi"/>
      <w:b/>
      <w:color w:val="000000" w:themeColor="text1"/>
      <w:sz w:val="18"/>
    </w:rPr>
  </w:style>
  <w:style w:type="paragraph" w:customStyle="1" w:styleId="MianBullets">
    <w:name w:val="Mian_Bullets"/>
    <w:basedOn w:val="Normal"/>
    <w:rsid w:val="00EB0F9A"/>
    <w:pPr>
      <w:tabs>
        <w:tab w:val="left" w:pos="426"/>
      </w:tabs>
      <w:spacing w:line="30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F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9A"/>
    <w:rPr>
      <w:rFonts w:ascii="Tahoma" w:eastAsiaTheme="minorHAnsi" w:hAnsi="Tahoma" w:cs="Tahoma"/>
      <w:color w:val="5A5A5A" w:themeColor="text2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524C4C"/>
    <w:rPr>
      <w:color w:val="808080"/>
    </w:rPr>
  </w:style>
  <w:style w:type="paragraph" w:customStyle="1" w:styleId="Dashes">
    <w:name w:val="Dashes"/>
    <w:basedOn w:val="Normal"/>
    <w:rsid w:val="00231CEE"/>
    <w:pPr>
      <w:spacing w:before="0" w:after="0" w:line="320" w:lineRule="exact"/>
      <w:contextualSpacing w:val="0"/>
    </w:pPr>
    <w:rPr>
      <w:rFonts w:ascii="Garamond" w:eastAsia="Times New Roman" w:hAnsi="Garamond" w:cs="Times New Roman"/>
      <w:color w:val="auto"/>
      <w:sz w:val="24"/>
      <w:szCs w:val="20"/>
      <w:lang w:val="en-US"/>
    </w:rPr>
  </w:style>
  <w:style w:type="paragraph" w:customStyle="1" w:styleId="TableStyle">
    <w:name w:val="TableStyle"/>
    <w:basedOn w:val="IntroductionStyle"/>
    <w:rsid w:val="005678AE"/>
    <w:pPr>
      <w:spacing w:after="0"/>
    </w:pPr>
    <w:rPr>
      <w:caps w:val="0"/>
      <w:color w:val="000000" w:themeColor="text1"/>
      <w:sz w:val="18"/>
    </w:rPr>
  </w:style>
  <w:style w:type="paragraph" w:customStyle="1" w:styleId="Sidebar-Heading1">
    <w:name w:val="Sidebar - Heading 1"/>
    <w:basedOn w:val="Heading1"/>
    <w:link w:val="Sidebar-Heading1Char"/>
    <w:qFormat/>
    <w:rsid w:val="008D32B5"/>
    <w:pPr>
      <w:keepLines w:val="0"/>
      <w:spacing w:after="360"/>
    </w:pPr>
    <w:rPr>
      <w:color w:val="FFFFFF" w:themeColor="background1"/>
      <w:sz w:val="26"/>
    </w:rPr>
  </w:style>
  <w:style w:type="paragraph" w:customStyle="1" w:styleId="Sidebar-bullet">
    <w:name w:val="Sidebar - bullet"/>
    <w:basedOn w:val="Normal"/>
    <w:qFormat/>
    <w:rsid w:val="008D32B5"/>
    <w:pPr>
      <w:tabs>
        <w:tab w:val="left" w:pos="426"/>
      </w:tabs>
      <w:spacing w:line="300" w:lineRule="auto"/>
      <w:ind w:left="374" w:right="115" w:hanging="230"/>
    </w:pPr>
    <w:rPr>
      <w:color w:val="FFFFFF" w:themeColor="background1"/>
    </w:rPr>
  </w:style>
  <w:style w:type="paragraph" w:customStyle="1" w:styleId="Sidebar-Heading2">
    <w:name w:val="Sidebar - Heading 2"/>
    <w:basedOn w:val="Heading2"/>
    <w:qFormat/>
    <w:rsid w:val="008D32B5"/>
    <w:pPr>
      <w:spacing w:before="240" w:after="120"/>
    </w:pPr>
    <w:rPr>
      <w:rFonts w:asciiTheme="majorHAnsi" w:hAnsiTheme="majorHAnsi"/>
      <w:caps/>
      <w:color w:val="FFFFFF" w:themeColor="background1"/>
    </w:rPr>
  </w:style>
  <w:style w:type="character" w:customStyle="1" w:styleId="Sidebar-Heading1Char">
    <w:name w:val="Sidebar - Heading 1 Char"/>
    <w:basedOn w:val="Heading1Char"/>
    <w:link w:val="Sidebar-Heading1"/>
    <w:rsid w:val="008D32B5"/>
    <w:rPr>
      <w:rFonts w:asciiTheme="majorHAnsi" w:eastAsiaTheme="minorHAnsi" w:hAnsiTheme="majorHAnsi" w:cstheme="minorBidi"/>
      <w:b/>
      <w:bCs/>
      <w:caps/>
      <w:color w:val="FFFFFF" w:themeColor="background1"/>
      <w:sz w:val="26"/>
      <w:szCs w:val="28"/>
      <w:lang w:val="en-GB" w:eastAsia="en-US"/>
    </w:rPr>
  </w:style>
  <w:style w:type="table" w:customStyle="1" w:styleId="NewTable">
    <w:name w:val="NewTable"/>
    <w:basedOn w:val="TableNormal"/>
    <w:uiPriority w:val="99"/>
    <w:rsid w:val="005678AE"/>
    <w:rPr>
      <w:sz w:val="18"/>
    </w:rPr>
    <w:tblPr/>
  </w:style>
  <w:style w:type="paragraph" w:customStyle="1" w:styleId="84E5CEFC6C15489FBDE9D079F4D405041">
    <w:name w:val="84E5CEFC6C15489FBDE9D079F4D405041"/>
    <w:rsid w:val="004616E2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467F7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33E51"/>
    <w:pPr>
      <w:widowControl w:val="0"/>
      <w:autoSpaceDE w:val="0"/>
      <w:autoSpaceDN w:val="0"/>
      <w:spacing w:before="0" w:after="0"/>
      <w:contextualSpacing w:val="0"/>
    </w:pPr>
    <w:rPr>
      <w:rFonts w:ascii="Verdana" w:eastAsia="Verdana" w:hAnsi="Verdana" w:cs="Verdana"/>
      <w:color w:val="auto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33E51"/>
    <w:rPr>
      <w:rFonts w:ascii="Verdana" w:eastAsia="Verdana" w:hAnsi="Verdana" w:cs="Verdan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Local%20Settings\Temporary%20Internet%20Files\Content.Outlook\EUJUAZV2\CV_SS_A4_V7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463B75304746E5BB9302775F779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F2F5D-AF3D-4085-AF5B-2DD8F78AF19A}"/>
      </w:docPartPr>
      <w:docPartBody>
        <w:p w:rsidR="006554ED" w:rsidRDefault="00FE79D9">
          <w:pPr>
            <w:pStyle w:val="AD463B75304746E5BB9302775F77943F"/>
          </w:pPr>
          <w:r w:rsidRPr="006455BB">
            <w:rPr>
              <w:rStyle w:val="PlaceholderText"/>
            </w:rPr>
            <w:t>Click here to enter text.</w:t>
          </w:r>
        </w:p>
      </w:docPartBody>
    </w:docPart>
    <w:docPart>
      <w:docPartPr>
        <w:name w:val="ED0F0CC03AD4419C8BBFC5D42296F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24094-9143-4364-926D-D75505CB4832}"/>
      </w:docPartPr>
      <w:docPartBody>
        <w:p w:rsidR="00002C10" w:rsidRDefault="0048600D" w:rsidP="0048600D">
          <w:pPr>
            <w:pStyle w:val="ED0F0CC03AD4419C8BBFC5D42296F70C2"/>
          </w:pPr>
          <w:r w:rsidRPr="00524C4C">
            <w:rPr>
              <w:rStyle w:val="TitleChar"/>
            </w:rPr>
            <w:t>INSERT NAME</w:t>
          </w:r>
        </w:p>
      </w:docPartBody>
    </w:docPart>
    <w:docPart>
      <w:docPartPr>
        <w:name w:val="4FADBED804484CACB3C93BB0A3B9A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36949-4A52-4DF8-A2FE-EA04CB7649F9}"/>
      </w:docPartPr>
      <w:docPartBody>
        <w:p w:rsidR="005C2AE7" w:rsidRDefault="00B41A0E" w:rsidP="00B41A0E">
          <w:pPr>
            <w:pStyle w:val="4FADBED804484CACB3C93BB0A3B9A1C8"/>
          </w:pPr>
          <w:r w:rsidRPr="00EB0F9A">
            <w:rPr>
              <w:rStyle w:val="IntroductionStyleChar"/>
            </w:rPr>
            <w:t>NON CGI Group EXPERIENCE</w:t>
          </w:r>
        </w:p>
      </w:docPartBody>
    </w:docPart>
    <w:docPart>
      <w:docPartPr>
        <w:name w:val="A38D63A657514904B53522D2B785B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D76E-B537-45D3-AA80-9D22CB11D9A8}"/>
      </w:docPartPr>
      <w:docPartBody>
        <w:p w:rsidR="00D216D9" w:rsidRDefault="00B72D69" w:rsidP="00B72D69">
          <w:pPr>
            <w:pStyle w:val="A38D63A657514904B53522D2B785B816"/>
          </w:pPr>
          <w:r w:rsidRPr="00EB0F9A">
            <w:rPr>
              <w:rStyle w:val="IntroductionStyleChar"/>
            </w:rPr>
            <w:t>NON CGI Group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9D9"/>
    <w:rsid w:val="00002C10"/>
    <w:rsid w:val="00015A73"/>
    <w:rsid w:val="00044089"/>
    <w:rsid w:val="00082794"/>
    <w:rsid w:val="000C54C9"/>
    <w:rsid w:val="000D235C"/>
    <w:rsid w:val="000D2DBE"/>
    <w:rsid w:val="001A3C01"/>
    <w:rsid w:val="001D4C8F"/>
    <w:rsid w:val="002B7425"/>
    <w:rsid w:val="002C24C1"/>
    <w:rsid w:val="003A26DA"/>
    <w:rsid w:val="003E4EF5"/>
    <w:rsid w:val="003F0965"/>
    <w:rsid w:val="004641A9"/>
    <w:rsid w:val="0048600D"/>
    <w:rsid w:val="005242ED"/>
    <w:rsid w:val="00584A27"/>
    <w:rsid w:val="005B253D"/>
    <w:rsid w:val="005C2AE7"/>
    <w:rsid w:val="005C3A51"/>
    <w:rsid w:val="00647F88"/>
    <w:rsid w:val="006554ED"/>
    <w:rsid w:val="00693959"/>
    <w:rsid w:val="00794E08"/>
    <w:rsid w:val="0087494A"/>
    <w:rsid w:val="008A2815"/>
    <w:rsid w:val="00913CBD"/>
    <w:rsid w:val="00925211"/>
    <w:rsid w:val="00954C43"/>
    <w:rsid w:val="009C4BA5"/>
    <w:rsid w:val="009D7151"/>
    <w:rsid w:val="009E16AA"/>
    <w:rsid w:val="00A10293"/>
    <w:rsid w:val="00A14AFE"/>
    <w:rsid w:val="00A859E9"/>
    <w:rsid w:val="00B0767A"/>
    <w:rsid w:val="00B30236"/>
    <w:rsid w:val="00B41A0E"/>
    <w:rsid w:val="00B534FF"/>
    <w:rsid w:val="00B72D69"/>
    <w:rsid w:val="00B82052"/>
    <w:rsid w:val="00B92F3E"/>
    <w:rsid w:val="00C1199C"/>
    <w:rsid w:val="00C50C35"/>
    <w:rsid w:val="00C77169"/>
    <w:rsid w:val="00C93DF6"/>
    <w:rsid w:val="00CB7DEB"/>
    <w:rsid w:val="00D216D9"/>
    <w:rsid w:val="00D224E2"/>
    <w:rsid w:val="00D646F5"/>
    <w:rsid w:val="00E17131"/>
    <w:rsid w:val="00E65B88"/>
    <w:rsid w:val="00EB7FB6"/>
    <w:rsid w:val="00EE3744"/>
    <w:rsid w:val="00FA2FF9"/>
    <w:rsid w:val="00FE1F46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4E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860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1A0E"/>
    <w:rPr>
      <w:color w:val="808080"/>
    </w:rPr>
  </w:style>
  <w:style w:type="paragraph" w:customStyle="1" w:styleId="AD463B75304746E5BB9302775F77943F">
    <w:name w:val="AD463B75304746E5BB9302775F77943F"/>
    <w:rsid w:val="006554ED"/>
  </w:style>
  <w:style w:type="paragraph" w:customStyle="1" w:styleId="IntroductionStyle">
    <w:name w:val="Introduction_Style"/>
    <w:basedOn w:val="Normal"/>
    <w:link w:val="IntroductionStyleChar"/>
    <w:rsid w:val="00B72D69"/>
    <w:pPr>
      <w:spacing w:after="120" w:line="240" w:lineRule="auto"/>
      <w:contextualSpacing/>
    </w:pPr>
    <w:rPr>
      <w:rFonts w:eastAsiaTheme="minorHAnsi"/>
      <w:b/>
      <w:caps/>
      <w:color w:val="991F3D"/>
      <w:sz w:val="26"/>
      <w:szCs w:val="18"/>
      <w:lang w:val="en-GB"/>
    </w:rPr>
  </w:style>
  <w:style w:type="character" w:customStyle="1" w:styleId="IntroductionStyleChar">
    <w:name w:val="Introduction_Style Char"/>
    <w:basedOn w:val="DefaultParagraphFont"/>
    <w:link w:val="IntroductionStyle"/>
    <w:rsid w:val="00B72D69"/>
    <w:rPr>
      <w:rFonts w:eastAsiaTheme="minorHAnsi"/>
      <w:b/>
      <w:caps/>
      <w:color w:val="991F3D"/>
      <w:sz w:val="26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8600D"/>
    <w:pPr>
      <w:spacing w:before="120" w:after="120" w:line="240" w:lineRule="auto"/>
      <w:contextualSpacing/>
    </w:pPr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character" w:customStyle="1" w:styleId="TitleChar">
    <w:name w:val="Title Char"/>
    <w:link w:val="Title"/>
    <w:uiPriority w:val="10"/>
    <w:rsid w:val="0048600D"/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paragraph" w:customStyle="1" w:styleId="ED0F0CC03AD4419C8BBFC5D42296F70C2">
    <w:name w:val="ED0F0CC03AD4419C8BBFC5D42296F70C2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4FADBED804484CACB3C93BB0A3B9A1C8">
    <w:name w:val="4FADBED804484CACB3C93BB0A3B9A1C8"/>
    <w:rsid w:val="00B41A0E"/>
    <w:pPr>
      <w:spacing w:after="160" w:line="259" w:lineRule="auto"/>
    </w:pPr>
  </w:style>
  <w:style w:type="paragraph" w:customStyle="1" w:styleId="A38D63A657514904B53522D2B785B816">
    <w:name w:val="A38D63A657514904B53522D2B785B816"/>
    <w:rsid w:val="00B72D69"/>
    <w:pPr>
      <w:spacing w:after="160" w:line="259" w:lineRule="auto"/>
    </w:pPr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CGI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31937"/>
      </a:accent1>
      <a:accent2>
        <a:srgbClr val="991F3D"/>
      </a:accent2>
      <a:accent3>
        <a:srgbClr val="E1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5aebc35b3e840e5912c276ffe755dcf xmlns="d95a5b16-1b8d-4c7c-9ebf-89c0983b6970">
      <Terms xmlns="http://schemas.microsoft.com/office/infopath/2007/PartnerControls"/>
    </c5aebc35b3e840e5912c276ffe755dcf>
    <Subjects_x0020_and_x0020_Keywords xmlns="d95a5b16-1b8d-4c7c-9ebf-89c0983b6970" xsi:nil="true"/>
    <Abstract xmlns="d95a5b16-1b8d-4c7c-9ebf-89c0983b6970">CV-resume_EN-A4</Abstract>
    <Published_x0020_By xmlns="d95a5b16-1b8d-4c7c-9ebf-89c0983b6970">
      <UserInfo>
        <DisplayName>Stiller, Regina C</DisplayName>
        <AccountId>55167</AccountId>
        <AccountType/>
      </UserInfo>
    </Published_x0020_By>
    <Language xmlns="http://schemas.microsoft.com/sharepoint/v3">EN</Language>
    <Geographic_x0020_Region xmlns="d95a5b16-1b8d-4c7c-9ebf-89c0983b6970"/>
    <Owner_x0020_Organisation xmlns="d95a5b16-1b8d-4c7c-9ebf-89c0983b6970">United States</Owner_x0020_Organisation>
    <Market xmlns="d95a5b16-1b8d-4c7c-9ebf-89c0983b6970"/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North America</TermName>
          <TermId xmlns="http://schemas.microsoft.com/office/infopath/2007/PartnerControls">432c26d4-6fa6-4d6a-a083-35cd92b71c1e</TermId>
        </TermInfo>
      </Terms>
    </c79d12643ffc4d60ab657aaa1718cc32>
    <h4c66fbf292e4125b0e390af25f11c04 xmlns="d95a5b16-1b8d-4c7c-9ebf-89c0983b6970">
      <Terms xmlns="http://schemas.microsoft.com/office/infopath/2007/PartnerControls"/>
    </h4c66fbf292e4125b0e390af25f11c04>
    <eafb632c3f5c40ba98242be6bbd6bb17 xmlns="d95a5b16-1b8d-4c7c-9ebf-89c0983b6970">
      <Terms xmlns="http://schemas.microsoft.com/office/infopath/2007/PartnerControls"/>
    </eafb632c3f5c40ba98242be6bbd6bb17>
    <p43f7bb208e443c9b50eb304fe6606a3 xmlns="d95a5b16-1b8d-4c7c-9ebf-89c0983b6970">
      <Terms xmlns="http://schemas.microsoft.com/office/infopath/2007/PartnerControls"/>
    </p43f7bb208e443c9b50eb304fe6606a3>
    <TaxCatchAll xmlns="d95a5b16-1b8d-4c7c-9ebf-89c0983b6970">
      <Value>36</Value>
    </TaxCatchAll>
    <Creator xmlns="d95a5b16-1b8d-4c7c-9ebf-89c0983b6970" xsi:nil="true"/>
    <Proposition xmlns="d95a5b16-1b8d-4c7c-9ebf-89c0983b6970"/>
    <Publication_x0020_Date xmlns="d95a5b16-1b8d-4c7c-9ebf-89c0983b6970">2013-01-09T00:00:00+00:00</Publication_x0020_Date>
    <Best_x0020_Before_x0020_Date xmlns="d95a5b16-1b8d-4c7c-9ebf-89c0983b6970">2018-01-09T00:00:00+00:00</Best_x0020_Before_x0020_Date>
    <BS_x0020_Document_x0020_Sub_x0020_Type xmlns="d95a5b16-1b8d-4c7c-9ebf-89c0983b6970">Business Aid</BS_x0020_Document_x0020_Sub_x0020_Type>
    <CSMeta2010Field xmlns="http://schemas.microsoft.com/sharepoint/v3">1a5f5e09-18d2-412b-8ba8-ac38e4def1c3;2013-01-14 19:38:39;FULLYMANUALCLASSIFIED;Business theme:2013-01-14 19:38:39|False||PENDINGCLASSIFICATION|2013-01-14 19:38:39|UNDEFINED;Organization:2013-01-14 19:38:39|False||PENDINGCLASSIFICATION|2013-01-14 19:38:39|UNDEFINED;Sector:2013-01-14 19:38:39|False||PENDINGCLASSIFICATION|2013-01-14 19:38:39|UNDEFINED;Proposition:2013-01-14 19:38:39|False|2013-01-14 19:38:39|MANUALCLASSIFIED|2013-01-14 19:38:39|MANUALCLASSIFIED;Service line:2013-01-14 19:38:39|False|2013-01-14 19:38:39|MANUALCLASSIFIED|2013-01-14 19:38:39|MANUALCLASSIFIED;True</CSMeta2010Field>
    <External_x0020_Use xmlns="d95a5b16-1b8d-4c7c-9ebf-89c0983b6970">No</External_x0020_Us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FE29C-83D4-46B5-AE45-53F675AF1B5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BABA658-723E-460D-8199-CDE24DB67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21940-5CCE-4DE3-ACB2-1BF2F5436483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834A9EC-D3F8-447D-8DBE-A6DFD1AB6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D75FAD0-047E-4B5C-A0AC-158303F43B4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CV_SS_A4_V7 (2).dotx</Template>
  <TotalTime>239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karen.sellers</dc:creator>
  <cp:keywords/>
  <dc:description/>
  <cp:lastModifiedBy>Baskaran, Sangeetha (MRD - Chennai SEZ)</cp:lastModifiedBy>
  <cp:revision>44</cp:revision>
  <dcterms:created xsi:type="dcterms:W3CDTF">2022-11-29T05:32:00Z</dcterms:created>
  <dcterms:modified xsi:type="dcterms:W3CDTF">2023-07-23T09:32:00Z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">
    <vt:lpwstr>36;#North America|432c26d4-6fa6-4d6a-a083-35cd92b71c1e</vt:lpwstr>
  </property>
  <property fmtid="{D5CDD505-2E9C-101B-9397-08002B2CF9AE}" pid="3" name="ContentTypeId">
    <vt:lpwstr>0x010100DCE5D5DBCBA6844C95AAA11EB3A32719002FF8385B8572694FA7ACC1CC37F60277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ClassificationContentMarkingFooterShapeIds">
    <vt:lpwstr>1,2,3</vt:lpwstr>
  </property>
  <property fmtid="{D5CDD505-2E9C-101B-9397-08002B2CF9AE}" pid="7" name="ClassificationContentMarkingFooterFontProps">
    <vt:lpwstr>#000000,9,Arial</vt:lpwstr>
  </property>
  <property fmtid="{D5CDD505-2E9C-101B-9397-08002B2CF9AE}" pid="8" name="ClassificationContentMarkingFooterText">
    <vt:lpwstr>Internal</vt:lpwstr>
  </property>
</Properties>
</file>