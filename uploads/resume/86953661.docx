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4A" w:rsidRPr="001C6835" w:rsidRDefault="0058715C">
      <w:pPr>
        <w:pStyle w:val="Name"/>
        <w:rPr>
          <w:sz w:val="32"/>
          <w:szCs w:val="32"/>
        </w:rPr>
      </w:pPr>
      <w:r w:rsidRPr="001C6835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B1B13" wp14:editId="48CA94EC">
                <wp:simplePos x="0" y="0"/>
                <wp:positionH relativeFrom="column">
                  <wp:posOffset>4243147</wp:posOffset>
                </wp:positionH>
                <wp:positionV relativeFrom="paragraph">
                  <wp:posOffset>-139915</wp:posOffset>
                </wp:positionV>
                <wp:extent cx="1762698" cy="1773715"/>
                <wp:effectExtent l="0" t="0" r="2857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8" cy="1773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15F" w:rsidRDefault="0083315F" w:rsidP="0083315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0166028" wp14:editId="75738EA2">
                                  <wp:extent cx="1509311" cy="1761139"/>
                                  <wp:effectExtent l="0" t="0" r="0" b="0"/>
                                  <wp:docPr id="3" name="Picture 3" descr="C:\Users\User\Downloads\amritha 17-09-201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wnloads\amritha 17-09-201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9312" cy="176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4.1pt;margin-top:-11pt;width:138.8pt;height:1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" fillcolor="white [3212]" strokecolor="#805913 [1604]" strokeweight="1pt">
                <v:textbox>
                  <w:txbxContent>
                    <w:p w:rsidR="0083315F" w:rsidRDefault="0083315F" w:rsidP="0083315F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509311" cy="1761139"/>
                            <wp:effectExtent l="0" t="0" r="0" b="0"/>
                            <wp:docPr id="3" name="Picture 3" descr="C:\Users\User\Downloads\amritha 17-09-201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wnloads\amritha 17-09-201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9312" cy="176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3315F" w:rsidRPr="001C6835">
        <w:rPr>
          <w:sz w:val="32"/>
          <w:szCs w:val="32"/>
        </w:rPr>
        <w:t>AMRUTHA VIJAYAN</w:t>
      </w:r>
    </w:p>
    <w:p w:rsidR="0083315F" w:rsidRPr="003A2734" w:rsidRDefault="0083315F">
      <w:pPr>
        <w:pStyle w:val="ContactInfo"/>
        <w:rPr>
          <w:rFonts w:ascii="Times New Roman" w:hAnsi="Times New Roman" w:cs="Times New Roman"/>
          <w:color w:val="auto"/>
          <w:sz w:val="22"/>
          <w:szCs w:val="22"/>
        </w:rPr>
      </w:pPr>
      <w:r w:rsidRPr="003A2734">
        <w:rPr>
          <w:rFonts w:ascii="Times New Roman" w:hAnsi="Times New Roman" w:cs="Times New Roman"/>
          <w:color w:val="auto"/>
          <w:sz w:val="22"/>
          <w:szCs w:val="22"/>
        </w:rPr>
        <w:t>CHITTIATH HOUS</w:t>
      </w:r>
      <w:r w:rsidR="00686C3E" w:rsidRPr="003A2734">
        <w:rPr>
          <w:rFonts w:ascii="Times New Roman" w:hAnsi="Times New Roman" w:cs="Times New Roman"/>
          <w:color w:val="auto"/>
          <w:sz w:val="22"/>
          <w:szCs w:val="22"/>
        </w:rPr>
        <w:t>E</w:t>
      </w:r>
    </w:p>
    <w:p w:rsidR="003D41BA" w:rsidRPr="003A2734" w:rsidRDefault="0083315F">
      <w:pPr>
        <w:pStyle w:val="ContactInfo"/>
        <w:rPr>
          <w:rFonts w:ascii="Times New Roman" w:hAnsi="Times New Roman" w:cs="Times New Roman"/>
          <w:color w:val="auto"/>
          <w:sz w:val="22"/>
          <w:szCs w:val="22"/>
        </w:rPr>
      </w:pPr>
      <w:r w:rsidRPr="003A2734">
        <w:rPr>
          <w:rFonts w:ascii="Times New Roman" w:hAnsi="Times New Roman" w:cs="Times New Roman"/>
          <w:color w:val="auto"/>
          <w:sz w:val="22"/>
          <w:szCs w:val="22"/>
        </w:rPr>
        <w:t>P.O.PULLUR, URAKAM (VIA)</w:t>
      </w:r>
    </w:p>
    <w:p w:rsidR="0083315F" w:rsidRPr="003A2734" w:rsidRDefault="0083315F">
      <w:pPr>
        <w:pStyle w:val="ContactInfo"/>
        <w:rPr>
          <w:rFonts w:ascii="Times New Roman" w:hAnsi="Times New Roman" w:cs="Times New Roman"/>
          <w:color w:val="auto"/>
          <w:sz w:val="22"/>
          <w:szCs w:val="22"/>
        </w:rPr>
      </w:pPr>
      <w:r w:rsidRPr="003A2734">
        <w:rPr>
          <w:rFonts w:ascii="Times New Roman" w:hAnsi="Times New Roman" w:cs="Times New Roman"/>
          <w:color w:val="auto"/>
          <w:sz w:val="22"/>
          <w:szCs w:val="22"/>
        </w:rPr>
        <w:t>IRINJALAKUDA</w:t>
      </w:r>
    </w:p>
    <w:p w:rsidR="00F833EC" w:rsidRPr="003A2734" w:rsidRDefault="00F833EC" w:rsidP="00F833EC">
      <w:pPr>
        <w:pStyle w:val="ContactInfo"/>
        <w:rPr>
          <w:rFonts w:ascii="Times New Roman" w:hAnsi="Times New Roman" w:cs="Times New Roman"/>
          <w:b/>
          <w:color w:val="auto"/>
          <w:szCs w:val="24"/>
        </w:rPr>
      </w:pPr>
      <w:r w:rsidRPr="003A2734">
        <w:rPr>
          <w:rFonts w:ascii="Times New Roman" w:hAnsi="Times New Roman" w:cs="Times New Roman"/>
          <w:b/>
          <w:color w:val="auto"/>
          <w:sz w:val="22"/>
          <w:szCs w:val="22"/>
        </w:rPr>
        <w:t>MOBILE: +91 9745692625</w:t>
      </w:r>
    </w:p>
    <w:p w:rsidR="0058715C" w:rsidRPr="003A2734" w:rsidRDefault="00F833EC" w:rsidP="00F833EC">
      <w:pPr>
        <w:pStyle w:val="ContactInfo"/>
        <w:rPr>
          <w:rFonts w:ascii="Times New Roman" w:hAnsi="Times New Roman" w:cs="Times New Roman"/>
          <w:b/>
          <w:color w:val="auto"/>
          <w:szCs w:val="24"/>
        </w:rPr>
      </w:pPr>
      <w:r w:rsidRPr="003A2734">
        <w:rPr>
          <w:rFonts w:ascii="Times New Roman" w:hAnsi="Times New Roman" w:cs="Times New Roman"/>
          <w:b/>
          <w:color w:val="auto"/>
          <w:szCs w:val="24"/>
        </w:rPr>
        <w:t>EMAIL   : amruthavijayan70@gmail.com</w:t>
      </w:r>
      <w:bookmarkStart w:id="0" w:name="_GoBack"/>
      <w:bookmarkEnd w:id="0"/>
    </w:p>
    <w:sdt>
      <w:sdtPr>
        <w:id w:val="-1179423465"/>
        <w:placeholder>
          <w:docPart w:val="092475DAA4EA624FA72C0ED221F82F1C"/>
        </w:placeholder>
        <w:temporary/>
        <w:showingPlcHdr/>
      </w:sdtPr>
      <w:sdtEndPr/>
      <w:sdtContent>
        <w:p w:rsidR="00F4754A" w:rsidRDefault="00647712" w:rsidP="0016029D">
          <w:pPr>
            <w:pStyle w:val="Heading1"/>
            <w:spacing w:after="0"/>
          </w:pPr>
          <w:r>
            <w:t>Objective</w:t>
          </w:r>
        </w:p>
      </w:sdtContent>
    </w:sdt>
    <w:p w:rsidR="00782DAF" w:rsidRPr="00782DAF" w:rsidRDefault="00782DAF" w:rsidP="0016029D">
      <w:pPr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shd w:val="clear" w:color="auto" w:fill="FFFFFF"/>
        </w:rPr>
      </w:pPr>
      <w:r w:rsidRPr="00782DAF">
        <w:rPr>
          <w:rFonts w:ascii="Times New Roman" w:eastAsia="Verdana" w:hAnsi="Times New Roman" w:cs="Times New Roman"/>
          <w:color w:val="000000"/>
          <w:sz w:val="28"/>
          <w:szCs w:val="28"/>
          <w:shd w:val="clear" w:color="auto" w:fill="FFFFFF"/>
        </w:rPr>
        <w:t xml:space="preserve">To succeed in an environment of growth and excellence, provides me job satisfaction, </w:t>
      </w:r>
      <w:proofErr w:type="spellStart"/>
      <w:r w:rsidRPr="00782DAF">
        <w:rPr>
          <w:rFonts w:ascii="Times New Roman" w:eastAsia="Verdana" w:hAnsi="Times New Roman" w:cs="Times New Roman"/>
          <w:color w:val="000000"/>
          <w:sz w:val="28"/>
          <w:szCs w:val="28"/>
          <w:shd w:val="clear" w:color="auto" w:fill="FFFFFF"/>
        </w:rPr>
        <w:t>self development</w:t>
      </w:r>
      <w:proofErr w:type="spellEnd"/>
      <w:r w:rsidRPr="00782DAF">
        <w:rPr>
          <w:rFonts w:ascii="Times New Roman" w:eastAsia="Verdana" w:hAnsi="Times New Roman" w:cs="Times New Roman"/>
          <w:color w:val="000000"/>
          <w:sz w:val="28"/>
          <w:szCs w:val="28"/>
          <w:shd w:val="clear" w:color="auto" w:fill="FFFFFF"/>
        </w:rPr>
        <w:t xml:space="preserve"> and help me achieve personal as well as organization goals.</w:t>
      </w:r>
    </w:p>
    <w:p w:rsidR="00782DAF" w:rsidRPr="00782DAF" w:rsidRDefault="00782DAF" w:rsidP="0016029D">
      <w:pPr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8"/>
          <w:szCs w:val="28"/>
          <w:shd w:val="clear" w:color="auto" w:fill="FFFFFF"/>
        </w:rPr>
      </w:pPr>
    </w:p>
    <w:p w:rsidR="00F4754A" w:rsidRDefault="00EC550B" w:rsidP="0016029D">
      <w:pPr>
        <w:pStyle w:val="Heading1"/>
        <w:spacing w:before="0"/>
      </w:pPr>
      <w:r>
        <w:t>E</w:t>
      </w:r>
      <w:r w:rsidR="00FC7C71">
        <w:t xml:space="preserve">ducation </w:t>
      </w:r>
    </w:p>
    <w:tbl>
      <w:tblPr>
        <w:tblW w:w="9318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4"/>
        <w:gridCol w:w="1960"/>
        <w:gridCol w:w="1849"/>
        <w:gridCol w:w="1452"/>
        <w:gridCol w:w="2693"/>
      </w:tblGrid>
      <w:tr w:rsidR="00782DAF" w:rsidRPr="008E3C84" w:rsidTr="00DE0F62">
        <w:trPr>
          <w:trHeight w:val="1"/>
        </w:trPr>
        <w:tc>
          <w:tcPr>
            <w:tcW w:w="1364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DAF" w:rsidRPr="00EC550B" w:rsidRDefault="00EC550B" w:rsidP="0016029D">
            <w:pPr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Course &amp; </w:t>
            </w:r>
            <w:r w:rsidR="00782DAF" w:rsidRPr="00EC550B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  <w:t>Branch</w:t>
            </w:r>
          </w:p>
        </w:tc>
        <w:tc>
          <w:tcPr>
            <w:tcW w:w="1960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DAF" w:rsidRPr="00EC550B" w:rsidRDefault="00782DAF" w:rsidP="0016029D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  <w:t>Institution</w:t>
            </w:r>
          </w:p>
        </w:tc>
        <w:tc>
          <w:tcPr>
            <w:tcW w:w="1849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DAF" w:rsidRPr="00EC550B" w:rsidRDefault="00782DAF" w:rsidP="0016029D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  <w:t>Board/ University</w:t>
            </w:r>
          </w:p>
        </w:tc>
        <w:tc>
          <w:tcPr>
            <w:tcW w:w="145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DAF" w:rsidRPr="00EC550B" w:rsidRDefault="00782DAF" w:rsidP="0016029D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  <w:t>Month/Year of Passing</w:t>
            </w:r>
          </w:p>
        </w:tc>
        <w:tc>
          <w:tcPr>
            <w:tcW w:w="2693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DAF" w:rsidRPr="00EC550B" w:rsidRDefault="00782DAF" w:rsidP="0016029D">
            <w:pPr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  <w:t>Grade / Percentage</w:t>
            </w:r>
          </w:p>
          <w:p w:rsidR="00782DAF" w:rsidRPr="00EC550B" w:rsidRDefault="00782DAF" w:rsidP="0016029D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  <w:t>Of Marks</w:t>
            </w:r>
          </w:p>
        </w:tc>
      </w:tr>
      <w:tr w:rsidR="00782DAF" w:rsidRPr="008E3C84" w:rsidTr="00DE0F62">
        <w:trPr>
          <w:trHeight w:val="1"/>
        </w:trPr>
        <w:tc>
          <w:tcPr>
            <w:tcW w:w="1364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IN" w:eastAsia="en-IN"/>
              </w:rPr>
              <w:t>MBA</w:t>
            </w:r>
          </w:p>
        </w:tc>
        <w:tc>
          <w:tcPr>
            <w:tcW w:w="1960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EC550B" w:rsidP="0016029D">
            <w:pP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Holy Grace Academy of Management S</w:t>
            </w:r>
            <w:r w:rsidR="00782DAF"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tudies, Mala</w:t>
            </w:r>
          </w:p>
        </w:tc>
        <w:tc>
          <w:tcPr>
            <w:tcW w:w="1849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Calicut university</w:t>
            </w:r>
          </w:p>
        </w:tc>
        <w:tc>
          <w:tcPr>
            <w:tcW w:w="145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2019</w:t>
            </w:r>
          </w:p>
        </w:tc>
        <w:tc>
          <w:tcPr>
            <w:tcW w:w="2693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1C6835" w:rsidP="0016029D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Still pursuing</w:t>
            </w:r>
          </w:p>
        </w:tc>
      </w:tr>
      <w:tr w:rsidR="00782DAF" w:rsidRPr="008E3C84" w:rsidTr="00DE0F62">
        <w:trPr>
          <w:trHeight w:val="1"/>
        </w:trPr>
        <w:tc>
          <w:tcPr>
            <w:tcW w:w="1364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proofErr w:type="spellStart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Btech</w:t>
            </w:r>
            <w:proofErr w:type="spellEnd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/EEE</w:t>
            </w:r>
          </w:p>
        </w:tc>
        <w:tc>
          <w:tcPr>
            <w:tcW w:w="1960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proofErr w:type="spellStart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Vidya</w:t>
            </w:r>
            <w:proofErr w:type="spellEnd"/>
            <w:r w:rsidR="00EC550B"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Academy of Science and T</w:t>
            </w:r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echnology, </w:t>
            </w:r>
            <w:proofErr w:type="spellStart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Thrissur</w:t>
            </w:r>
            <w:proofErr w:type="spellEnd"/>
          </w:p>
        </w:tc>
        <w:tc>
          <w:tcPr>
            <w:tcW w:w="1849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Calicut university</w:t>
            </w:r>
          </w:p>
        </w:tc>
        <w:tc>
          <w:tcPr>
            <w:tcW w:w="145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73.2</w:t>
            </w:r>
          </w:p>
        </w:tc>
      </w:tr>
      <w:tr w:rsidR="00782DAF" w:rsidRPr="008E3C84" w:rsidTr="00DE0F62">
        <w:trPr>
          <w:trHeight w:val="1"/>
        </w:trPr>
        <w:tc>
          <w:tcPr>
            <w:tcW w:w="1364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  <w:t>XII</w:t>
            </w:r>
          </w:p>
        </w:tc>
        <w:tc>
          <w:tcPr>
            <w:tcW w:w="1960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EC550B" w:rsidP="0016029D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Don </w:t>
            </w:r>
            <w:proofErr w:type="spellStart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Bosco</w:t>
            </w:r>
            <w:proofErr w:type="spellEnd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HSS, </w:t>
            </w:r>
            <w:proofErr w:type="spellStart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I</w:t>
            </w:r>
            <w:r w:rsidR="00782DAF"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rinjalakuda</w:t>
            </w:r>
            <w:proofErr w:type="spellEnd"/>
          </w:p>
        </w:tc>
        <w:tc>
          <w:tcPr>
            <w:tcW w:w="1849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  <w:t>State board</w:t>
            </w:r>
          </w:p>
        </w:tc>
        <w:tc>
          <w:tcPr>
            <w:tcW w:w="145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  <w:t>2013</w:t>
            </w:r>
          </w:p>
        </w:tc>
        <w:tc>
          <w:tcPr>
            <w:tcW w:w="2693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  <w:t>89</w:t>
            </w:r>
          </w:p>
        </w:tc>
      </w:tr>
      <w:tr w:rsidR="00782DAF" w:rsidRPr="008E3C84" w:rsidTr="00DE0F62">
        <w:trPr>
          <w:trHeight w:val="1"/>
        </w:trPr>
        <w:tc>
          <w:tcPr>
            <w:tcW w:w="1364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1960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EC550B" w:rsidP="0016029D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Don </w:t>
            </w:r>
            <w:proofErr w:type="spellStart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Bosco</w:t>
            </w:r>
            <w:proofErr w:type="spellEnd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HSS, </w:t>
            </w:r>
            <w:proofErr w:type="spellStart"/>
            <w:r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I</w:t>
            </w:r>
            <w:r w:rsidR="00782DAF" w:rsidRPr="00EC550B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IN" w:eastAsia="en-IN"/>
              </w:rPr>
              <w:t>rinjalakuda</w:t>
            </w:r>
            <w:proofErr w:type="spellEnd"/>
          </w:p>
        </w:tc>
        <w:tc>
          <w:tcPr>
            <w:tcW w:w="1849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  <w:t>State board</w:t>
            </w:r>
          </w:p>
        </w:tc>
        <w:tc>
          <w:tcPr>
            <w:tcW w:w="145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  <w:t>2010</w:t>
            </w:r>
          </w:p>
        </w:tc>
        <w:tc>
          <w:tcPr>
            <w:tcW w:w="2693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DAF" w:rsidRPr="00EC550B" w:rsidRDefault="00782DAF" w:rsidP="0016029D">
            <w:pPr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EC550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IN"/>
              </w:rPr>
              <w:t>93</w:t>
            </w:r>
          </w:p>
        </w:tc>
      </w:tr>
    </w:tbl>
    <w:p w:rsidR="00F4754A" w:rsidRDefault="004720A7">
      <w:pPr>
        <w:pStyle w:val="Heading1"/>
      </w:pPr>
      <w:r>
        <w:t xml:space="preserve">Personal details </w:t>
      </w:r>
    </w:p>
    <w:p w:rsidR="00F4754A" w:rsidRPr="00F550FA" w:rsidRDefault="009C3EDF" w:rsidP="001C6835">
      <w:pPr>
        <w:spacing w:after="0" w:line="240" w:lineRule="auto"/>
        <w:rPr>
          <w:rFonts w:ascii="Times New Roman" w:hAnsi="Times New Roman" w:cs="Times New Roman"/>
          <w:color w:val="auto"/>
        </w:rPr>
      </w:pPr>
      <w:proofErr w:type="gramStart"/>
      <w:r w:rsidRPr="00F550FA">
        <w:rPr>
          <w:rFonts w:ascii="Times New Roman" w:hAnsi="Times New Roman" w:cs="Times New Roman"/>
          <w:color w:val="auto"/>
        </w:rPr>
        <w:t>DOB</w:t>
      </w:r>
      <w:r w:rsidR="001C2486" w:rsidRPr="00F550FA">
        <w:rPr>
          <w:rFonts w:ascii="Times New Roman" w:hAnsi="Times New Roman" w:cs="Times New Roman"/>
          <w:color w:val="auto"/>
        </w:rPr>
        <w:t>.</w:t>
      </w:r>
      <w:proofErr w:type="gramEnd"/>
      <w:r w:rsidR="001C2486" w:rsidRPr="00F550FA">
        <w:rPr>
          <w:rFonts w:ascii="Times New Roman" w:hAnsi="Times New Roman" w:cs="Times New Roman"/>
          <w:color w:val="auto"/>
        </w:rPr>
        <w:t xml:space="preserve">                  </w:t>
      </w:r>
      <w:r w:rsidR="00EC550B" w:rsidRPr="00F550FA">
        <w:rPr>
          <w:rFonts w:ascii="Times New Roman" w:hAnsi="Times New Roman" w:cs="Times New Roman"/>
          <w:color w:val="auto"/>
        </w:rPr>
        <w:t xml:space="preserve">   </w:t>
      </w:r>
      <w:r w:rsidR="001C2486" w:rsidRPr="00F550FA">
        <w:rPr>
          <w:rFonts w:ascii="Times New Roman" w:hAnsi="Times New Roman" w:cs="Times New Roman"/>
          <w:color w:val="auto"/>
        </w:rPr>
        <w:t xml:space="preserve"> </w:t>
      </w:r>
      <w:r w:rsidR="00F833EC">
        <w:rPr>
          <w:rFonts w:ascii="Times New Roman" w:hAnsi="Times New Roman" w:cs="Times New Roman"/>
          <w:color w:val="auto"/>
        </w:rPr>
        <w:t xml:space="preserve">      </w:t>
      </w:r>
      <w:r w:rsidR="001C2486" w:rsidRPr="00F550FA">
        <w:rPr>
          <w:rFonts w:ascii="Times New Roman" w:hAnsi="Times New Roman" w:cs="Times New Roman"/>
          <w:color w:val="auto"/>
        </w:rPr>
        <w:t>:</w:t>
      </w:r>
      <w:r w:rsidR="00EC550B" w:rsidRPr="00F550FA">
        <w:rPr>
          <w:rFonts w:ascii="Times New Roman" w:hAnsi="Times New Roman" w:cs="Times New Roman"/>
          <w:color w:val="auto"/>
        </w:rPr>
        <w:t xml:space="preserve"> 21/06/1995</w:t>
      </w:r>
    </w:p>
    <w:p w:rsidR="00EC550B" w:rsidRDefault="00EC550B" w:rsidP="001C6835">
      <w:pPr>
        <w:spacing w:after="0" w:line="240" w:lineRule="auto"/>
        <w:rPr>
          <w:rFonts w:ascii="Times New Roman" w:hAnsi="Times New Roman" w:cs="Times New Roman"/>
          <w:color w:val="auto"/>
        </w:rPr>
      </w:pPr>
      <w:r w:rsidRPr="00F550FA">
        <w:rPr>
          <w:rFonts w:ascii="Times New Roman" w:hAnsi="Times New Roman" w:cs="Times New Roman"/>
          <w:color w:val="auto"/>
        </w:rPr>
        <w:t xml:space="preserve">GENDER                </w:t>
      </w:r>
      <w:r w:rsidR="00F833EC">
        <w:rPr>
          <w:rFonts w:ascii="Times New Roman" w:hAnsi="Times New Roman" w:cs="Times New Roman"/>
          <w:color w:val="auto"/>
        </w:rPr>
        <w:t xml:space="preserve">     </w:t>
      </w:r>
      <w:r w:rsidRPr="00F550FA">
        <w:rPr>
          <w:rFonts w:ascii="Times New Roman" w:hAnsi="Times New Roman" w:cs="Times New Roman"/>
          <w:color w:val="auto"/>
        </w:rPr>
        <w:t xml:space="preserve"> : FEMALE</w:t>
      </w:r>
    </w:p>
    <w:p w:rsidR="001C6835" w:rsidRDefault="001C6835" w:rsidP="001C6835">
      <w:p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RELEGION                  : HINDU</w:t>
      </w:r>
    </w:p>
    <w:p w:rsidR="001C6835" w:rsidRPr="00F550FA" w:rsidRDefault="001C6835" w:rsidP="001C6835">
      <w:p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CAST                            : EZHAVA</w:t>
      </w:r>
    </w:p>
    <w:p w:rsidR="00EC550B" w:rsidRPr="00F550FA" w:rsidRDefault="00EC550B" w:rsidP="001C6835">
      <w:pPr>
        <w:spacing w:after="0" w:line="240" w:lineRule="auto"/>
        <w:rPr>
          <w:rFonts w:ascii="Times New Roman" w:hAnsi="Times New Roman" w:cs="Times New Roman"/>
          <w:color w:val="auto"/>
        </w:rPr>
      </w:pPr>
      <w:r w:rsidRPr="00F550FA">
        <w:rPr>
          <w:rFonts w:ascii="Times New Roman" w:hAnsi="Times New Roman" w:cs="Times New Roman"/>
          <w:color w:val="auto"/>
        </w:rPr>
        <w:t>MARITAL STATUS   : SINGLE</w:t>
      </w:r>
    </w:p>
    <w:p w:rsidR="00727E32" w:rsidRDefault="00D1086B" w:rsidP="001C6835">
      <w:pPr>
        <w:spacing w:after="0" w:line="240" w:lineRule="auto"/>
        <w:rPr>
          <w:rFonts w:ascii="Times New Roman" w:hAnsi="Times New Roman" w:cs="Times New Roman"/>
          <w:color w:val="auto"/>
        </w:rPr>
      </w:pPr>
      <w:proofErr w:type="gramStart"/>
      <w:r w:rsidRPr="00F550FA">
        <w:rPr>
          <w:rFonts w:ascii="Times New Roman" w:hAnsi="Times New Roman" w:cs="Times New Roman"/>
          <w:color w:val="auto"/>
        </w:rPr>
        <w:t>FATHER’S NAME</w:t>
      </w:r>
      <w:r w:rsidR="001C2486" w:rsidRPr="00F550FA">
        <w:rPr>
          <w:rFonts w:ascii="Times New Roman" w:hAnsi="Times New Roman" w:cs="Times New Roman"/>
          <w:color w:val="auto"/>
        </w:rPr>
        <w:t>.</w:t>
      </w:r>
      <w:proofErr w:type="gramEnd"/>
      <w:r w:rsidR="001C2486" w:rsidRPr="00F550FA">
        <w:rPr>
          <w:rFonts w:ascii="Times New Roman" w:hAnsi="Times New Roman" w:cs="Times New Roman"/>
          <w:color w:val="auto"/>
        </w:rPr>
        <w:t xml:space="preserve">  </w:t>
      </w:r>
      <w:r w:rsidR="00F833EC">
        <w:rPr>
          <w:rFonts w:ascii="Times New Roman" w:hAnsi="Times New Roman" w:cs="Times New Roman"/>
          <w:color w:val="auto"/>
        </w:rPr>
        <w:t xml:space="preserve">   </w:t>
      </w:r>
      <w:r w:rsidR="00C81153" w:rsidRPr="00F550FA">
        <w:rPr>
          <w:rFonts w:ascii="Times New Roman" w:hAnsi="Times New Roman" w:cs="Times New Roman"/>
          <w:color w:val="auto"/>
        </w:rPr>
        <w:t>:</w:t>
      </w:r>
      <w:r w:rsidR="00EC550B" w:rsidRPr="00F550FA">
        <w:rPr>
          <w:rFonts w:ascii="Times New Roman" w:hAnsi="Times New Roman" w:cs="Times New Roman"/>
          <w:color w:val="auto"/>
        </w:rPr>
        <w:t xml:space="preserve"> VIJAYAN C.I.</w:t>
      </w:r>
    </w:p>
    <w:p w:rsidR="001C6835" w:rsidRPr="00F550FA" w:rsidRDefault="001C6835" w:rsidP="001C6835">
      <w:p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MOTHER’S NAME     : KAVITHA</w:t>
      </w:r>
    </w:p>
    <w:p w:rsidR="000E7B1B" w:rsidRPr="001C6835" w:rsidRDefault="000E7B1B" w:rsidP="0021059F">
      <w:pPr>
        <w:spacing w:line="240" w:lineRule="auto"/>
        <w:rPr>
          <w:b/>
          <w:color w:val="auto"/>
          <w:sz w:val="22"/>
          <w:szCs w:val="22"/>
          <w:u w:val="single"/>
        </w:rPr>
      </w:pPr>
      <w:r w:rsidRPr="001C6835">
        <w:rPr>
          <w:b/>
          <w:color w:val="auto"/>
          <w:sz w:val="22"/>
          <w:szCs w:val="22"/>
          <w:u w:val="single"/>
        </w:rPr>
        <w:t xml:space="preserve">SOFT </w:t>
      </w:r>
      <w:r w:rsidR="003D3E77" w:rsidRPr="001C6835">
        <w:rPr>
          <w:b/>
          <w:color w:val="auto"/>
          <w:sz w:val="22"/>
          <w:szCs w:val="22"/>
          <w:u w:val="single"/>
        </w:rPr>
        <w:t>SKILLS</w:t>
      </w:r>
    </w:p>
    <w:p w:rsidR="003D3693" w:rsidRPr="00F550FA" w:rsidRDefault="003D3693" w:rsidP="003D369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550FA">
        <w:rPr>
          <w:rFonts w:ascii="Times New Roman" w:hAnsi="Times New Roman" w:cs="Times New Roman"/>
          <w:color w:val="auto"/>
          <w:sz w:val="24"/>
          <w:szCs w:val="24"/>
        </w:rPr>
        <w:t xml:space="preserve">Time Management </w:t>
      </w:r>
    </w:p>
    <w:p w:rsidR="003D3693" w:rsidRPr="00F550FA" w:rsidRDefault="004219E7" w:rsidP="003D369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550FA">
        <w:rPr>
          <w:rFonts w:ascii="Times New Roman" w:hAnsi="Times New Roman" w:cs="Times New Roman"/>
          <w:color w:val="auto"/>
          <w:sz w:val="24"/>
          <w:szCs w:val="24"/>
        </w:rPr>
        <w:t xml:space="preserve">Good Listener </w:t>
      </w:r>
    </w:p>
    <w:p w:rsidR="00EC550B" w:rsidRPr="00F550FA" w:rsidRDefault="00EC550B" w:rsidP="003D369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550FA">
        <w:rPr>
          <w:rFonts w:ascii="Times New Roman" w:hAnsi="Times New Roman" w:cs="Times New Roman"/>
          <w:color w:val="auto"/>
          <w:sz w:val="24"/>
          <w:szCs w:val="24"/>
        </w:rPr>
        <w:t>Problem solving</w:t>
      </w:r>
    </w:p>
    <w:p w:rsidR="00F83DFA" w:rsidRPr="00F550FA" w:rsidRDefault="00F83DFA" w:rsidP="00F83DF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550FA">
        <w:rPr>
          <w:rFonts w:ascii="Times New Roman" w:hAnsi="Times New Roman" w:cs="Times New Roman"/>
          <w:color w:val="auto"/>
          <w:sz w:val="24"/>
          <w:szCs w:val="24"/>
        </w:rPr>
        <w:t>Team player</w:t>
      </w:r>
    </w:p>
    <w:p w:rsidR="00F550FA" w:rsidRPr="0016029D" w:rsidRDefault="00F550FA" w:rsidP="0016029D">
      <w:pPr>
        <w:pStyle w:val="Heading1"/>
        <w:spacing w:after="0"/>
        <w:rPr>
          <w:szCs w:val="24"/>
        </w:rPr>
      </w:pPr>
      <w:r w:rsidRPr="0016029D">
        <w:rPr>
          <w:szCs w:val="24"/>
        </w:rPr>
        <w:t>PROJECT DETAILS</w:t>
      </w:r>
    </w:p>
    <w:p w:rsidR="00F550FA" w:rsidRPr="0016029D" w:rsidRDefault="00F550FA" w:rsidP="0016029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  <w:lang w:val="en-IN" w:eastAsia="en-IN"/>
        </w:rPr>
      </w:pPr>
      <w:r w:rsidRPr="0016029D">
        <w:rPr>
          <w:rFonts w:ascii="Times New Roman" w:eastAsia="Arial" w:hAnsi="Times New Roman" w:cs="Times New Roman"/>
          <w:color w:val="auto"/>
          <w:sz w:val="24"/>
          <w:szCs w:val="24"/>
          <w:lang w:val="en-IN" w:eastAsia="en-IN"/>
        </w:rPr>
        <w:t xml:space="preserve">Electrical Energy Audit </w:t>
      </w:r>
    </w:p>
    <w:p w:rsidR="00F550FA" w:rsidRPr="0016029D" w:rsidRDefault="00F550FA" w:rsidP="0016029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  <w:lang w:val="en-IN" w:eastAsia="en-IN"/>
        </w:rPr>
      </w:pPr>
      <w:r w:rsidRPr="0016029D">
        <w:rPr>
          <w:rFonts w:ascii="Times New Roman" w:eastAsia="Arial" w:hAnsi="Times New Roman" w:cs="Times New Roman"/>
          <w:color w:val="auto"/>
          <w:sz w:val="24"/>
          <w:szCs w:val="24"/>
          <w:lang w:val="en-IN" w:eastAsia="en-IN"/>
        </w:rPr>
        <w:t>Vehicular stopping system using GSM</w:t>
      </w:r>
    </w:p>
    <w:p w:rsidR="001C6835" w:rsidRDefault="00F550FA" w:rsidP="001C6835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proofErr w:type="gramStart"/>
      <w:r w:rsidRPr="001C6835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INTERNSHIP</w:t>
      </w:r>
      <w:r w:rsidR="001C6835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 xml:space="preserve"> ;</w:t>
      </w:r>
      <w:proofErr w:type="gramEnd"/>
      <w:r w:rsidR="001C6835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           </w:t>
      </w:r>
    </w:p>
    <w:p w:rsidR="001C6835" w:rsidRPr="001C6835" w:rsidRDefault="00F550FA" w:rsidP="001C6835">
      <w:pPr>
        <w:spacing w:after="0" w:line="240" w:lineRule="auto"/>
        <w:jc w:val="both"/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</w:pPr>
      <w:proofErr w:type="gramStart"/>
      <w:r w:rsidRPr="001C6835">
        <w:rPr>
          <w:rFonts w:ascii="Times New Roman" w:hAnsi="Times New Roman" w:cs="Times New Roman"/>
          <w:color w:val="auto"/>
          <w:sz w:val="28"/>
          <w:szCs w:val="28"/>
        </w:rPr>
        <w:t>In</w:t>
      </w:r>
      <w:r w:rsidR="00F833EC" w:rsidRPr="001C6835">
        <w:rPr>
          <w:rFonts w:ascii="Times New Roman" w:hAnsi="Times New Roman" w:cs="Times New Roman"/>
          <w:color w:val="auto"/>
          <w:sz w:val="28"/>
          <w:szCs w:val="28"/>
        </w:rPr>
        <w:t>dustrial</w:t>
      </w:r>
      <w:r w:rsidR="00F833EC">
        <w:rPr>
          <w:rFonts w:ascii="Times New Roman" w:hAnsi="Times New Roman" w:cs="Times New Roman"/>
          <w:color w:val="auto"/>
          <w:sz w:val="28"/>
          <w:szCs w:val="28"/>
        </w:rPr>
        <w:t xml:space="preserve"> training at </w:t>
      </w:r>
      <w:proofErr w:type="spellStart"/>
      <w:r w:rsidR="00F833EC">
        <w:rPr>
          <w:rFonts w:ascii="Times New Roman" w:hAnsi="Times New Roman" w:cs="Times New Roman"/>
          <w:color w:val="auto"/>
          <w:sz w:val="28"/>
          <w:szCs w:val="28"/>
        </w:rPr>
        <w:t>Kanjikode</w:t>
      </w:r>
      <w:proofErr w:type="spellEnd"/>
      <w:r w:rsidR="00F833EC">
        <w:rPr>
          <w:rFonts w:ascii="Times New Roman" w:hAnsi="Times New Roman" w:cs="Times New Roman"/>
          <w:color w:val="auto"/>
          <w:sz w:val="28"/>
          <w:szCs w:val="28"/>
        </w:rPr>
        <w:t xml:space="preserve"> Wind Power P</w:t>
      </w:r>
      <w:r w:rsidRPr="00F550FA">
        <w:rPr>
          <w:rFonts w:ascii="Times New Roman" w:hAnsi="Times New Roman" w:cs="Times New Roman"/>
          <w:color w:val="auto"/>
          <w:sz w:val="28"/>
          <w:szCs w:val="28"/>
        </w:rPr>
        <w:t>lant</w:t>
      </w:r>
      <w:r w:rsidRPr="00F550FA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gramEnd"/>
    </w:p>
    <w:p w:rsidR="001C6835" w:rsidRDefault="00F550FA" w:rsidP="001C6835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C6835">
        <w:rPr>
          <w:rFonts w:ascii="Times New Roman" w:eastAsia="Arial" w:hAnsi="Times New Roman" w:cs="Times New Roman"/>
          <w:b/>
          <w:color w:val="auto"/>
          <w:sz w:val="22"/>
          <w:szCs w:val="22"/>
          <w:u w:val="single"/>
          <w:lang w:val="en-IN" w:eastAsia="en-IN"/>
        </w:rPr>
        <w:t>PAPERS PRESENTED:</w:t>
      </w:r>
      <w:r w:rsidRPr="001C6835">
        <w:rPr>
          <w:rFonts w:ascii="Times New Roman" w:hAnsi="Times New Roman" w:cs="Times New Roman"/>
          <w:b/>
          <w:color w:val="auto"/>
          <w:sz w:val="22"/>
          <w:szCs w:val="22"/>
          <w:u w:val="single"/>
          <w:lang w:val="en-IN" w:eastAsia="en-IN"/>
        </w:rPr>
        <w:t xml:space="preserve"> </w:t>
      </w:r>
      <w:r w:rsidR="001C68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F550FA" w:rsidRPr="001C6835" w:rsidRDefault="00F550FA" w:rsidP="001C6835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50FA">
        <w:rPr>
          <w:rFonts w:ascii="Times New Roman" w:hAnsi="Times New Roman" w:cs="Times New Roman"/>
          <w:color w:val="auto"/>
          <w:sz w:val="28"/>
          <w:szCs w:val="28"/>
          <w:lang w:val="en-IN" w:eastAsia="en-IN"/>
        </w:rPr>
        <w:t>Methods of harmonic analysis and reporting in future grid applications</w:t>
      </w:r>
      <w:r w:rsidRPr="00F550FA">
        <w:rPr>
          <w:rFonts w:ascii="Times New Roman" w:eastAsiaTheme="minorEastAsia" w:hAnsi="Times New Roman" w:cs="Times New Roman"/>
          <w:color w:val="auto"/>
          <w:sz w:val="28"/>
          <w:szCs w:val="28"/>
          <w:lang w:val="en-IN" w:eastAsia="en-IN"/>
        </w:rPr>
        <w:t xml:space="preserve">  </w:t>
      </w:r>
    </w:p>
    <w:sdt>
      <w:sdtPr>
        <w:id w:val="520597245"/>
        <w:placeholder>
          <w:docPart w:val="757A03E396AA314F8A5D8B8BA51CAAE9"/>
        </w:placeholder>
        <w:temporary/>
        <w:showingPlcHdr/>
      </w:sdtPr>
      <w:sdtEndPr/>
      <w:sdtContent>
        <w:p w:rsidR="00F4754A" w:rsidRPr="001C6835" w:rsidRDefault="00647712">
          <w:pPr>
            <w:pStyle w:val="Heading1"/>
          </w:pPr>
          <w:r w:rsidRPr="001C6835">
            <w:t>Awards and Acknowledgements</w:t>
          </w:r>
        </w:p>
      </w:sdtContent>
    </w:sdt>
    <w:p w:rsidR="00F550FA" w:rsidRPr="009F0C0A" w:rsidRDefault="00F550FA" w:rsidP="00F550FA">
      <w:pPr>
        <w:numPr>
          <w:ilvl w:val="0"/>
          <w:numId w:val="21"/>
        </w:numPr>
        <w:spacing w:after="200" w:line="276" w:lineRule="auto"/>
        <w:contextualSpacing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Participated in national energy auditing competition conducted by Energy Conservation Society (ECS).</w:t>
      </w:r>
    </w:p>
    <w:p w:rsidR="00F550FA" w:rsidRPr="009F0C0A" w:rsidRDefault="00F550FA" w:rsidP="00F550FA">
      <w:pPr>
        <w:numPr>
          <w:ilvl w:val="0"/>
          <w:numId w:val="21"/>
        </w:numPr>
        <w:spacing w:after="200" w:line="276" w:lineRule="auto"/>
        <w:contextualSpacing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Participated in </w:t>
      </w:r>
      <w:r w:rsidR="00F833EC"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the Master C</w:t>
      </w:r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lass “digital strategy” by RVS educational institution, Coimbatore.</w:t>
      </w:r>
    </w:p>
    <w:p w:rsidR="00F550FA" w:rsidRPr="009F0C0A" w:rsidRDefault="00F550FA" w:rsidP="00F550FA">
      <w:pPr>
        <w:numPr>
          <w:ilvl w:val="0"/>
          <w:numId w:val="21"/>
        </w:numPr>
        <w:spacing w:after="200" w:line="276" w:lineRule="auto"/>
        <w:contextualSpacing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Successfully completed rock climbing, cave exploration and paragliding introductory programmes conduc</w:t>
      </w:r>
      <w:r w:rsidR="00F833EC"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ted at </w:t>
      </w:r>
      <w:proofErr w:type="spellStart"/>
      <w:r w:rsidR="00F833EC"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V</w:t>
      </w:r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agamon</w:t>
      </w:r>
      <w:proofErr w:type="spellEnd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 under </w:t>
      </w:r>
      <w:proofErr w:type="spellStart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U.K.Palat</w:t>
      </w:r>
      <w:proofErr w:type="spellEnd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.</w:t>
      </w:r>
    </w:p>
    <w:p w:rsidR="00F550FA" w:rsidRPr="009F0C0A" w:rsidRDefault="00F550FA" w:rsidP="00F550FA">
      <w:pPr>
        <w:numPr>
          <w:ilvl w:val="0"/>
          <w:numId w:val="21"/>
        </w:numPr>
        <w:spacing w:after="200" w:line="276" w:lineRule="auto"/>
        <w:contextualSpacing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Participated in shaping young minds programme conducted by All India Management </w:t>
      </w:r>
      <w:proofErr w:type="gramStart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Association(</w:t>
      </w:r>
      <w:proofErr w:type="gramEnd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AIMA).</w:t>
      </w:r>
    </w:p>
    <w:p w:rsidR="00F550FA" w:rsidRPr="009F0C0A" w:rsidRDefault="00F550FA" w:rsidP="00F550FA">
      <w:pPr>
        <w:numPr>
          <w:ilvl w:val="0"/>
          <w:numId w:val="21"/>
        </w:numPr>
        <w:spacing w:after="200" w:line="276" w:lineRule="auto"/>
        <w:contextualSpacing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Participated in Euphoria 2017 conducted by </w:t>
      </w:r>
      <w:proofErr w:type="spellStart"/>
      <w:proofErr w:type="gramStart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sahrdaya</w:t>
      </w:r>
      <w:proofErr w:type="spellEnd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 college</w:t>
      </w:r>
      <w:proofErr w:type="gramEnd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 of advanced studies.</w:t>
      </w:r>
    </w:p>
    <w:p w:rsidR="00F833EC" w:rsidRPr="00F833EC" w:rsidRDefault="00F833EC" w:rsidP="00F833EC">
      <w:pPr>
        <w:numPr>
          <w:ilvl w:val="0"/>
          <w:numId w:val="21"/>
        </w:numPr>
        <w:spacing w:after="200" w:line="276" w:lineRule="auto"/>
        <w:contextualSpacing/>
        <w:rPr>
          <w:rFonts w:eastAsiaTheme="minorEastAsia"/>
          <w:color w:val="auto"/>
          <w:sz w:val="22"/>
          <w:szCs w:val="22"/>
          <w:lang w:val="en-IN" w:eastAsia="en-IN"/>
        </w:rPr>
      </w:pPr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Participated in NUEVOZ 2017 conducted by the school of management </w:t>
      </w:r>
      <w:proofErr w:type="gramStart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studies ,</w:t>
      </w:r>
      <w:proofErr w:type="spellStart"/>
      <w:r w:rsidRPr="009F0C0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Thiroor</w:t>
      </w:r>
      <w:proofErr w:type="spellEnd"/>
      <w:proofErr w:type="gramEnd"/>
      <w:r w:rsidRPr="00F833EC">
        <w:rPr>
          <w:rFonts w:eastAsiaTheme="minorEastAsia"/>
          <w:color w:val="auto"/>
          <w:sz w:val="22"/>
          <w:szCs w:val="22"/>
          <w:lang w:val="en-IN" w:eastAsia="en-IN"/>
        </w:rPr>
        <w:t>.</w:t>
      </w:r>
    </w:p>
    <w:p w:rsidR="00F833EC" w:rsidRPr="005D207B" w:rsidRDefault="00F833EC" w:rsidP="001C6835">
      <w:pPr>
        <w:pStyle w:val="ListBullet"/>
        <w:numPr>
          <w:ilvl w:val="0"/>
          <w:numId w:val="0"/>
        </w:numPr>
        <w:spacing w:after="0"/>
        <w:rPr>
          <w:b/>
          <w:color w:val="auto"/>
          <w:sz w:val="22"/>
          <w:szCs w:val="22"/>
          <w:u w:val="single"/>
        </w:rPr>
      </w:pPr>
      <w:r w:rsidRPr="005D207B">
        <w:rPr>
          <w:b/>
          <w:color w:val="auto"/>
          <w:sz w:val="22"/>
          <w:szCs w:val="22"/>
          <w:u w:val="single"/>
        </w:rPr>
        <w:t>INDUSTRAIL VISIT</w:t>
      </w:r>
    </w:p>
    <w:p w:rsidR="00F833EC" w:rsidRPr="009F0C0A" w:rsidRDefault="00F833EC" w:rsidP="001C6835">
      <w:pPr>
        <w:spacing w:after="0"/>
        <w:jc w:val="both"/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</w:pPr>
      <w:r>
        <w:rPr>
          <w:rFonts w:eastAsia="Arial"/>
          <w:color w:val="auto"/>
          <w:lang w:val="en-IN" w:eastAsia="en-IN"/>
        </w:rPr>
        <w:t>1</w:t>
      </w:r>
      <w:r w:rsidRPr="009F0C0A">
        <w:rPr>
          <w:rFonts w:eastAsia="Arial"/>
          <w:color w:val="auto"/>
          <w:sz w:val="22"/>
          <w:szCs w:val="22"/>
          <w:lang w:val="en-IN" w:eastAsia="en-IN"/>
        </w:rPr>
        <w:t xml:space="preserve">. </w:t>
      </w:r>
      <w:r w:rsidRPr="009F0C0A"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  <w:t>ACE RESISTORS</w:t>
      </w:r>
      <w:proofErr w:type="gramStart"/>
      <w:r w:rsidRPr="009F0C0A"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  <w:t>,PLOT</w:t>
      </w:r>
      <w:proofErr w:type="gramEnd"/>
      <w:r w:rsidRPr="009F0C0A"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  <w:t xml:space="preserve"> NO:12,HOOTAGILLI INDUSTRIAL AREA,MYSORE</w:t>
      </w:r>
    </w:p>
    <w:p w:rsidR="00F833EC" w:rsidRPr="009F0C0A" w:rsidRDefault="00F833EC" w:rsidP="001C6835">
      <w:pPr>
        <w:spacing w:after="0"/>
        <w:jc w:val="both"/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</w:pPr>
      <w:r w:rsidRPr="009F0C0A"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  <w:t>2. KSIC SILK WEAVING INDUSTRY</w:t>
      </w:r>
      <w:proofErr w:type="gramStart"/>
      <w:r w:rsidRPr="009F0C0A"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  <w:t>,MANANDAVADY</w:t>
      </w:r>
      <w:proofErr w:type="gramEnd"/>
      <w:r w:rsidRPr="009F0C0A"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  <w:t xml:space="preserve"> ROAD,MYSORE</w:t>
      </w:r>
    </w:p>
    <w:p w:rsidR="00F833EC" w:rsidRPr="009F0C0A" w:rsidRDefault="00F833EC" w:rsidP="001C6835">
      <w:pPr>
        <w:spacing w:after="0"/>
        <w:jc w:val="both"/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</w:pPr>
      <w:r w:rsidRPr="009F0C0A">
        <w:rPr>
          <w:rFonts w:ascii="Times New Roman" w:eastAsia="Arial" w:hAnsi="Times New Roman" w:cs="Times New Roman"/>
          <w:color w:val="auto"/>
          <w:sz w:val="22"/>
          <w:szCs w:val="22"/>
          <w:lang w:val="en-IN" w:eastAsia="en-IN"/>
        </w:rPr>
        <w:t>3. IDAMALAYAR POWER STATION</w:t>
      </w:r>
    </w:p>
    <w:p w:rsidR="00BF250F" w:rsidRPr="00F550FA" w:rsidRDefault="001C6835" w:rsidP="0016029D">
      <w:pPr>
        <w:pStyle w:val="ListBullet"/>
        <w:numPr>
          <w:ilvl w:val="0"/>
          <w:numId w:val="0"/>
        </w:numPr>
        <w:spacing w:after="0"/>
        <w:rPr>
          <w:b/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>D</w:t>
      </w:r>
      <w:r w:rsidR="001C411D" w:rsidRPr="00F550FA">
        <w:rPr>
          <w:b/>
          <w:color w:val="auto"/>
          <w:sz w:val="24"/>
          <w:szCs w:val="24"/>
          <w:u w:val="single"/>
        </w:rPr>
        <w:t xml:space="preserve">ECLARATION </w:t>
      </w:r>
    </w:p>
    <w:p w:rsidR="00F83DFA" w:rsidRDefault="00F833EC" w:rsidP="0016029D">
      <w:pPr>
        <w:pStyle w:val="ListBullet"/>
        <w:numPr>
          <w:ilvl w:val="0"/>
          <w:numId w:val="0"/>
        </w:numPr>
        <w:spacing w:after="0"/>
        <w:ind w:left="216" w:hanging="216"/>
        <w:rPr>
          <w:rFonts w:ascii="Times New Roman" w:eastAsia="Arial" w:hAnsi="Times New Roman" w:cs="Times New Roman"/>
          <w:color w:val="auto"/>
          <w:sz w:val="28"/>
          <w:szCs w:val="28"/>
          <w:lang w:val="en-IN" w:eastAsia="en-IN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  <w:lang w:val="en-IN" w:eastAsia="en-IN"/>
        </w:rPr>
        <w:t xml:space="preserve">   </w:t>
      </w:r>
      <w:r w:rsidRPr="00F833EC">
        <w:rPr>
          <w:rFonts w:ascii="Times New Roman" w:eastAsia="Arial" w:hAnsi="Times New Roman" w:cs="Times New Roman"/>
          <w:color w:val="auto"/>
          <w:sz w:val="28"/>
          <w:szCs w:val="28"/>
          <w:lang w:val="en-IN" w:eastAsia="en-IN"/>
        </w:rPr>
        <w:t xml:space="preserve">I do hereby declare that all the information and details </w:t>
      </w:r>
      <w:r>
        <w:rPr>
          <w:rFonts w:ascii="Times New Roman" w:eastAsia="Arial" w:hAnsi="Times New Roman" w:cs="Times New Roman"/>
          <w:color w:val="auto"/>
          <w:sz w:val="28"/>
          <w:szCs w:val="28"/>
          <w:lang w:val="en-IN" w:eastAsia="en-IN"/>
        </w:rPr>
        <w:t xml:space="preserve">given above are true to the </w:t>
      </w:r>
      <w:r w:rsidRPr="00F833EC">
        <w:rPr>
          <w:rFonts w:ascii="Times New Roman" w:eastAsia="Arial" w:hAnsi="Times New Roman" w:cs="Times New Roman"/>
          <w:color w:val="auto"/>
          <w:sz w:val="28"/>
          <w:szCs w:val="28"/>
          <w:lang w:val="en-IN" w:eastAsia="en-IN"/>
        </w:rPr>
        <w:t>best of my knowledge</w:t>
      </w:r>
    </w:p>
    <w:p w:rsidR="00137707" w:rsidRDefault="00137707" w:rsidP="0016029D">
      <w:pPr>
        <w:spacing w:after="0"/>
        <w:rPr>
          <w:color w:val="auto"/>
          <w:sz w:val="22"/>
        </w:rPr>
      </w:pPr>
    </w:p>
    <w:p w:rsidR="0016029D" w:rsidRDefault="00137707" w:rsidP="0016029D">
      <w:pPr>
        <w:spacing w:after="0"/>
        <w:rPr>
          <w:color w:val="auto"/>
          <w:sz w:val="22"/>
        </w:rPr>
      </w:pPr>
      <w:r w:rsidRPr="00137707">
        <w:rPr>
          <w:color w:val="auto"/>
          <w:sz w:val="22"/>
        </w:rPr>
        <w:t xml:space="preserve">Place: </w:t>
      </w:r>
      <w:proofErr w:type="spellStart"/>
      <w:r w:rsidRPr="00137707">
        <w:rPr>
          <w:color w:val="auto"/>
          <w:sz w:val="22"/>
        </w:rPr>
        <w:t>Irinjalakuda</w:t>
      </w:r>
      <w:proofErr w:type="spellEnd"/>
      <w:r w:rsidRPr="00137707">
        <w:rPr>
          <w:color w:val="auto"/>
          <w:sz w:val="22"/>
        </w:rPr>
        <w:tab/>
      </w:r>
      <w:r w:rsidRPr="00137707">
        <w:rPr>
          <w:color w:val="auto"/>
          <w:sz w:val="22"/>
        </w:rPr>
        <w:tab/>
      </w:r>
      <w:r w:rsidRPr="00137707">
        <w:rPr>
          <w:color w:val="auto"/>
          <w:sz w:val="22"/>
        </w:rPr>
        <w:tab/>
      </w:r>
      <w:r w:rsidRPr="00137707">
        <w:rPr>
          <w:color w:val="auto"/>
          <w:sz w:val="22"/>
        </w:rPr>
        <w:tab/>
      </w:r>
      <w:r w:rsidRPr="00137707">
        <w:rPr>
          <w:color w:val="auto"/>
          <w:sz w:val="22"/>
        </w:rPr>
        <w:tab/>
      </w:r>
      <w:r w:rsidRPr="00137707">
        <w:rPr>
          <w:color w:val="auto"/>
          <w:sz w:val="22"/>
        </w:rPr>
        <w:tab/>
        <w:t xml:space="preserve"> </w:t>
      </w:r>
      <w:r w:rsidR="0016029D">
        <w:rPr>
          <w:color w:val="auto"/>
          <w:sz w:val="22"/>
        </w:rPr>
        <w:t xml:space="preserve">                                                             Yours Sincerely,</w:t>
      </w:r>
      <w:r w:rsidRPr="00137707">
        <w:rPr>
          <w:color w:val="auto"/>
          <w:sz w:val="22"/>
        </w:rPr>
        <w:t xml:space="preserve"> </w:t>
      </w:r>
    </w:p>
    <w:p w:rsidR="0016029D" w:rsidRDefault="0016029D" w:rsidP="0016029D">
      <w:pPr>
        <w:spacing w:after="0"/>
        <w:rPr>
          <w:color w:val="auto"/>
          <w:sz w:val="22"/>
        </w:rPr>
      </w:pPr>
      <w:r>
        <w:rPr>
          <w:color w:val="auto"/>
          <w:sz w:val="22"/>
        </w:rPr>
        <w:t>Date:                                                                                                     AMRUTHA VIJAYAN</w:t>
      </w:r>
    </w:p>
    <w:p w:rsidR="0016029D" w:rsidRPr="00137707" w:rsidRDefault="00137707" w:rsidP="0016029D">
      <w:pPr>
        <w:spacing w:after="0"/>
        <w:rPr>
          <w:color w:val="auto"/>
          <w:sz w:val="22"/>
        </w:rPr>
      </w:pPr>
      <w:r w:rsidRPr="00137707">
        <w:rPr>
          <w:color w:val="auto"/>
          <w:sz w:val="22"/>
        </w:rPr>
        <w:t xml:space="preserve">   </w:t>
      </w:r>
      <w:r>
        <w:rPr>
          <w:color w:val="auto"/>
          <w:sz w:val="22"/>
        </w:rPr>
        <w:t xml:space="preserve">                                                   </w:t>
      </w:r>
      <w:r w:rsidRPr="00137707">
        <w:rPr>
          <w:color w:val="auto"/>
          <w:sz w:val="22"/>
        </w:rPr>
        <w:t xml:space="preserve"> </w:t>
      </w:r>
      <w:r>
        <w:rPr>
          <w:color w:val="auto"/>
          <w:sz w:val="22"/>
        </w:rPr>
        <w:t xml:space="preserve">           </w:t>
      </w:r>
      <w:r w:rsidRPr="00137707">
        <w:rPr>
          <w:color w:val="auto"/>
          <w:sz w:val="22"/>
        </w:rPr>
        <w:t xml:space="preserve"> </w:t>
      </w:r>
    </w:p>
    <w:p w:rsidR="00137707" w:rsidRPr="00F833EC" w:rsidRDefault="00137707" w:rsidP="00F833EC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color w:val="auto"/>
          <w:sz w:val="28"/>
          <w:szCs w:val="28"/>
        </w:rPr>
      </w:pPr>
    </w:p>
    <w:sectPr w:rsidR="00137707" w:rsidRPr="00F833EC">
      <w:headerReference w:type="default" r:id="rId11"/>
      <w:footerReference w:type="default" r:id="rId12"/>
      <w:headerReference w:type="first" r:id="rId13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F61" w:rsidRDefault="00CC0F61">
      <w:r>
        <w:separator/>
      </w:r>
    </w:p>
  </w:endnote>
  <w:endnote w:type="continuationSeparator" w:id="0">
    <w:p w:rsidR="00CC0F61" w:rsidRDefault="00CC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4A" w:rsidRDefault="006477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A273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F61" w:rsidRDefault="00CC0F61">
      <w:r>
        <w:separator/>
      </w:r>
    </w:p>
  </w:footnote>
  <w:footnote w:type="continuationSeparator" w:id="0">
    <w:p w:rsidR="00CC0F61" w:rsidRDefault="00CC0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4A" w:rsidRDefault="00647712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E8A81C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4A" w:rsidRDefault="00647712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754A" w:rsidRDefault="00F4754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7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    <v:shape id="Frame 5" o:spid="_x0000_s1028" style="position:absolute;left:1333;width:73152;height:96012;visibility:visible;mso-wrap-style:square;v-text-anchor:middle" coordsize="7315200,960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5T8QA&#10;AADaAAAADwAAAGRycy9kb3ducmV2LnhtbESPT2sCMRTE74V+h/AKvYhmXVRkaxRpaak9CP6/PpLX&#10;3cXNy5Kkuv32piD0OMzMb5jZorONuJAPtWMFw0EGglg7U3OpYL97709BhIhssHFMCn4pwGL++DDD&#10;wrgrb+iyjaVIEA4FKqhibAspg67IYhi4ljh5385bjEn6UhqP1wS3jcyzbCIt1pwWKmzptSJ93v5Y&#10;BR+9Nz/8WuV2tB8f9Oikc4/ro1LPT93yBUSkLv6H7+1Po2AM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uU/EAAAA2gAAAA8AAAAAAAAAAAAAAAAAmAIAAGRycy9k&#10;b3ducmV2LnhtbFBLBQYAAAAABAAEAPUAAACJAw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9" style="position:absolute;left:2285;top:4286;width:3582;height:8020;visibility:visible;mso-wrap-style:square;v-text-anchor:top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F4754A" w:rsidRDefault="00F4754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979D5"/>
    <w:multiLevelType w:val="hybridMultilevel"/>
    <w:tmpl w:val="8462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FB1332"/>
    <w:multiLevelType w:val="hybridMultilevel"/>
    <w:tmpl w:val="34EA8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2A29CE"/>
    <w:multiLevelType w:val="hybridMultilevel"/>
    <w:tmpl w:val="0F5E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E01801"/>
    <w:multiLevelType w:val="hybridMultilevel"/>
    <w:tmpl w:val="4718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655294"/>
    <w:multiLevelType w:val="hybridMultilevel"/>
    <w:tmpl w:val="794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64D53"/>
    <w:multiLevelType w:val="hybridMultilevel"/>
    <w:tmpl w:val="5FC690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D123531"/>
    <w:multiLevelType w:val="hybridMultilevel"/>
    <w:tmpl w:val="9F1440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9E6AB9"/>
    <w:multiLevelType w:val="hybridMultilevel"/>
    <w:tmpl w:val="0CE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2"/>
  </w:num>
  <w:num w:numId="15">
    <w:abstractNumId w:val="19"/>
  </w:num>
  <w:num w:numId="16">
    <w:abstractNumId w:val="15"/>
  </w:num>
  <w:num w:numId="17">
    <w:abstractNumId w:val="10"/>
  </w:num>
  <w:num w:numId="18">
    <w:abstractNumId w:val="13"/>
  </w:num>
  <w:num w:numId="19">
    <w:abstractNumId w:val="1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C8"/>
    <w:rsid w:val="000468DA"/>
    <w:rsid w:val="000A75EB"/>
    <w:rsid w:val="000A7B5A"/>
    <w:rsid w:val="000D775F"/>
    <w:rsid w:val="000E7B1B"/>
    <w:rsid w:val="00106DBD"/>
    <w:rsid w:val="00137707"/>
    <w:rsid w:val="0016029D"/>
    <w:rsid w:val="001A784C"/>
    <w:rsid w:val="001C2486"/>
    <w:rsid w:val="001C411D"/>
    <w:rsid w:val="001C6835"/>
    <w:rsid w:val="0021059F"/>
    <w:rsid w:val="0021203A"/>
    <w:rsid w:val="00221BC3"/>
    <w:rsid w:val="00253EEF"/>
    <w:rsid w:val="002A116A"/>
    <w:rsid w:val="002F7C83"/>
    <w:rsid w:val="00310DD7"/>
    <w:rsid w:val="0036309F"/>
    <w:rsid w:val="0039536A"/>
    <w:rsid w:val="003A2734"/>
    <w:rsid w:val="003C221C"/>
    <w:rsid w:val="003C4E39"/>
    <w:rsid w:val="003D3693"/>
    <w:rsid w:val="003D3E77"/>
    <w:rsid w:val="003D41BA"/>
    <w:rsid w:val="004219E7"/>
    <w:rsid w:val="00421DBB"/>
    <w:rsid w:val="00466639"/>
    <w:rsid w:val="004720A7"/>
    <w:rsid w:val="00480775"/>
    <w:rsid w:val="00481104"/>
    <w:rsid w:val="004C0E0E"/>
    <w:rsid w:val="00544D35"/>
    <w:rsid w:val="0058715C"/>
    <w:rsid w:val="005A31EF"/>
    <w:rsid w:val="005B106B"/>
    <w:rsid w:val="005D207B"/>
    <w:rsid w:val="005F0A87"/>
    <w:rsid w:val="005F5726"/>
    <w:rsid w:val="00622C0B"/>
    <w:rsid w:val="00647712"/>
    <w:rsid w:val="00686C3E"/>
    <w:rsid w:val="006E2629"/>
    <w:rsid w:val="00727E32"/>
    <w:rsid w:val="007679C7"/>
    <w:rsid w:val="0078027F"/>
    <w:rsid w:val="00782DAF"/>
    <w:rsid w:val="007A62D4"/>
    <w:rsid w:val="00830528"/>
    <w:rsid w:val="0083315F"/>
    <w:rsid w:val="008474E9"/>
    <w:rsid w:val="008E26C8"/>
    <w:rsid w:val="008E571E"/>
    <w:rsid w:val="00955712"/>
    <w:rsid w:val="00976D86"/>
    <w:rsid w:val="009A0093"/>
    <w:rsid w:val="009C3EDF"/>
    <w:rsid w:val="009F0C0A"/>
    <w:rsid w:val="00A35798"/>
    <w:rsid w:val="00A4195C"/>
    <w:rsid w:val="00A530DC"/>
    <w:rsid w:val="00A773E2"/>
    <w:rsid w:val="00A92A24"/>
    <w:rsid w:val="00AE6F8A"/>
    <w:rsid w:val="00B020D5"/>
    <w:rsid w:val="00B67F77"/>
    <w:rsid w:val="00B7056E"/>
    <w:rsid w:val="00BD2D82"/>
    <w:rsid w:val="00BE0FF4"/>
    <w:rsid w:val="00BE3226"/>
    <w:rsid w:val="00BF250F"/>
    <w:rsid w:val="00C81153"/>
    <w:rsid w:val="00CC0F61"/>
    <w:rsid w:val="00CD734A"/>
    <w:rsid w:val="00D035B1"/>
    <w:rsid w:val="00D1086B"/>
    <w:rsid w:val="00D3599D"/>
    <w:rsid w:val="00D66A43"/>
    <w:rsid w:val="00D75F4E"/>
    <w:rsid w:val="00D97397"/>
    <w:rsid w:val="00E14BF1"/>
    <w:rsid w:val="00E41CEA"/>
    <w:rsid w:val="00E65A0D"/>
    <w:rsid w:val="00E875C0"/>
    <w:rsid w:val="00E87718"/>
    <w:rsid w:val="00EA7AA2"/>
    <w:rsid w:val="00EC550B"/>
    <w:rsid w:val="00F13765"/>
    <w:rsid w:val="00F4754A"/>
    <w:rsid w:val="00F550FA"/>
    <w:rsid w:val="00F833EC"/>
    <w:rsid w:val="00F83DFA"/>
    <w:rsid w:val="00FB53F7"/>
    <w:rsid w:val="00FC7C71"/>
    <w:rsid w:val="00F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421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421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543BE641-A7E7-9948-BA36-17478D82F3F0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2475DAA4EA624FA72C0ED221F82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3019-3A70-DC43-A11A-4E01C208A8DD}"/>
      </w:docPartPr>
      <w:docPartBody>
        <w:p w:rsidR="00F55D73" w:rsidRDefault="00D50442">
          <w:pPr>
            <w:pStyle w:val="092475DAA4EA624FA72C0ED221F82F1C"/>
          </w:pPr>
          <w:r>
            <w:t>Objective</w:t>
          </w:r>
        </w:p>
      </w:docPartBody>
    </w:docPart>
    <w:docPart>
      <w:docPartPr>
        <w:name w:val="757A03E396AA314F8A5D8B8BA51CA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131E2-44F4-EF4C-96AF-C1262779B260}"/>
      </w:docPartPr>
      <w:docPartBody>
        <w:p w:rsidR="00F55D73" w:rsidRDefault="00D50442">
          <w:pPr>
            <w:pStyle w:val="757A03E396AA314F8A5D8B8BA51CAAE9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42"/>
    <w:rsid w:val="00123FEF"/>
    <w:rsid w:val="006859BB"/>
    <w:rsid w:val="00705E6D"/>
    <w:rsid w:val="007938E7"/>
    <w:rsid w:val="00885340"/>
    <w:rsid w:val="009D7F84"/>
    <w:rsid w:val="00D50442"/>
    <w:rsid w:val="00F5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3FA8EA49A7D4EB5611D66C1E8C7D9">
    <w:name w:val="4D13FA8EA49A7D4EB5611D66C1E8C7D9"/>
  </w:style>
  <w:style w:type="paragraph" w:customStyle="1" w:styleId="CED8CB7A2AB2374D8C51A29399EE6F0C">
    <w:name w:val="CED8CB7A2AB2374D8C51A29399EE6F0C"/>
  </w:style>
  <w:style w:type="paragraph" w:customStyle="1" w:styleId="092475DAA4EA624FA72C0ED221F82F1C">
    <w:name w:val="092475DAA4EA624FA72C0ED221F82F1C"/>
  </w:style>
  <w:style w:type="paragraph" w:customStyle="1" w:styleId="AF5366D396612F4690DAEE91470C43A4">
    <w:name w:val="AF5366D396612F4690DAEE91470C43A4"/>
  </w:style>
  <w:style w:type="paragraph" w:customStyle="1" w:styleId="D84F7BB512E5C34BB50AE559EF4FFC44">
    <w:name w:val="D84F7BB512E5C34BB50AE559EF4FFC44"/>
  </w:style>
  <w:style w:type="paragraph" w:customStyle="1" w:styleId="FCD39D42855B17479FFB277BE1CDC891">
    <w:name w:val="FCD39D42855B17479FFB277BE1CDC891"/>
  </w:style>
  <w:style w:type="paragraph" w:customStyle="1" w:styleId="9B291EB69C71A64C8478DD4346710E1E">
    <w:name w:val="9B291EB69C71A64C8478DD4346710E1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41902E6695430C4496A2B28016199516">
    <w:name w:val="41902E6695430C4496A2B28016199516"/>
  </w:style>
  <w:style w:type="paragraph" w:customStyle="1" w:styleId="43106378BFEAB04089D62BC643CDB793">
    <w:name w:val="43106378BFEAB04089D62BC643CDB793"/>
  </w:style>
  <w:style w:type="paragraph" w:customStyle="1" w:styleId="D47D6E3C439C474E89E52C614309574D">
    <w:name w:val="D47D6E3C439C474E89E52C614309574D"/>
  </w:style>
  <w:style w:type="paragraph" w:customStyle="1" w:styleId="757A03E396AA314F8A5D8B8BA51CAAE9">
    <w:name w:val="757A03E396AA314F8A5D8B8BA51CAAE9"/>
  </w:style>
  <w:style w:type="paragraph" w:customStyle="1" w:styleId="4FE21BAFB262034988103B544B5148E9">
    <w:name w:val="4FE21BAFB262034988103B544B5148E9"/>
  </w:style>
  <w:style w:type="paragraph" w:customStyle="1" w:styleId="6E2758F7160E4407A7677C4A06B38A91">
    <w:name w:val="6E2758F7160E4407A7677C4A06B38A91"/>
    <w:rsid w:val="00123FEF"/>
    <w:pPr>
      <w:spacing w:after="200" w:line="276" w:lineRule="auto"/>
    </w:pPr>
    <w:rPr>
      <w:lang w:val="en-IN" w:eastAsia="en-IN"/>
    </w:rPr>
  </w:style>
  <w:style w:type="paragraph" w:customStyle="1" w:styleId="15A0132C004945B686946CE2D8FFC456">
    <w:name w:val="15A0132C004945B686946CE2D8FFC456"/>
    <w:rsid w:val="00123FEF"/>
    <w:pPr>
      <w:spacing w:after="200" w:line="276" w:lineRule="auto"/>
    </w:pPr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3FA8EA49A7D4EB5611D66C1E8C7D9">
    <w:name w:val="4D13FA8EA49A7D4EB5611D66C1E8C7D9"/>
  </w:style>
  <w:style w:type="paragraph" w:customStyle="1" w:styleId="CED8CB7A2AB2374D8C51A29399EE6F0C">
    <w:name w:val="CED8CB7A2AB2374D8C51A29399EE6F0C"/>
  </w:style>
  <w:style w:type="paragraph" w:customStyle="1" w:styleId="092475DAA4EA624FA72C0ED221F82F1C">
    <w:name w:val="092475DAA4EA624FA72C0ED221F82F1C"/>
  </w:style>
  <w:style w:type="paragraph" w:customStyle="1" w:styleId="AF5366D396612F4690DAEE91470C43A4">
    <w:name w:val="AF5366D396612F4690DAEE91470C43A4"/>
  </w:style>
  <w:style w:type="paragraph" w:customStyle="1" w:styleId="D84F7BB512E5C34BB50AE559EF4FFC44">
    <w:name w:val="D84F7BB512E5C34BB50AE559EF4FFC44"/>
  </w:style>
  <w:style w:type="paragraph" w:customStyle="1" w:styleId="FCD39D42855B17479FFB277BE1CDC891">
    <w:name w:val="FCD39D42855B17479FFB277BE1CDC891"/>
  </w:style>
  <w:style w:type="paragraph" w:customStyle="1" w:styleId="9B291EB69C71A64C8478DD4346710E1E">
    <w:name w:val="9B291EB69C71A64C8478DD4346710E1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41902E6695430C4496A2B28016199516">
    <w:name w:val="41902E6695430C4496A2B28016199516"/>
  </w:style>
  <w:style w:type="paragraph" w:customStyle="1" w:styleId="43106378BFEAB04089D62BC643CDB793">
    <w:name w:val="43106378BFEAB04089D62BC643CDB793"/>
  </w:style>
  <w:style w:type="paragraph" w:customStyle="1" w:styleId="D47D6E3C439C474E89E52C614309574D">
    <w:name w:val="D47D6E3C439C474E89E52C614309574D"/>
  </w:style>
  <w:style w:type="paragraph" w:customStyle="1" w:styleId="757A03E396AA314F8A5D8B8BA51CAAE9">
    <w:name w:val="757A03E396AA314F8A5D8B8BA51CAAE9"/>
  </w:style>
  <w:style w:type="paragraph" w:customStyle="1" w:styleId="4FE21BAFB262034988103B544B5148E9">
    <w:name w:val="4FE21BAFB262034988103B544B5148E9"/>
  </w:style>
  <w:style w:type="paragraph" w:customStyle="1" w:styleId="6E2758F7160E4407A7677C4A06B38A91">
    <w:name w:val="6E2758F7160E4407A7677C4A06B38A91"/>
    <w:rsid w:val="00123FEF"/>
    <w:pPr>
      <w:spacing w:after="200" w:line="276" w:lineRule="auto"/>
    </w:pPr>
    <w:rPr>
      <w:lang w:val="en-IN" w:eastAsia="en-IN"/>
    </w:rPr>
  </w:style>
  <w:style w:type="paragraph" w:customStyle="1" w:styleId="15A0132C004945B686946CE2D8FFC456">
    <w:name w:val="15A0132C004945B686946CE2D8FFC456"/>
    <w:rsid w:val="00123FEF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2C48-DDCB-49FB-A031-AD11EF11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{543BE641-A7E7-9948-BA36-17478D82F3F0}tf50002018</Template>
  <TotalTime>16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8547336109</dc:creator>
  <cp:lastModifiedBy>User</cp:lastModifiedBy>
  <cp:revision>7</cp:revision>
  <dcterms:created xsi:type="dcterms:W3CDTF">2018-05-08T14:30:00Z</dcterms:created>
  <dcterms:modified xsi:type="dcterms:W3CDTF">2018-05-21T04:07:00Z</dcterms:modified>
</cp:coreProperties>
</file>