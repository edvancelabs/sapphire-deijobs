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01" w:rsidRPr="00B763A1" w:rsidRDefault="00B54F01" w:rsidP="00352B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RESUME</w:t>
      </w:r>
    </w:p>
    <w:p w:rsidR="00B54F01" w:rsidRPr="00B763A1" w:rsidRDefault="00B54F01" w:rsidP="00816C30"/>
    <w:p w:rsidR="00B54F01" w:rsidRPr="00B763A1" w:rsidRDefault="00B54F01" w:rsidP="003F7417">
      <w:pPr>
        <w:ind w:right="-692"/>
        <w:rPr>
          <w:b/>
          <w:sz w:val="24"/>
        </w:rPr>
      </w:pPr>
      <w:r>
        <w:rPr>
          <w:b/>
          <w:sz w:val="24"/>
        </w:rPr>
        <w:t>Sunil  Gurushant  Kumbhar</w:t>
      </w:r>
    </w:p>
    <w:p w:rsidR="00B54F01" w:rsidRDefault="00B54F01" w:rsidP="00A4384D">
      <w:pPr>
        <w:rPr>
          <w:bCs/>
          <w:sz w:val="24"/>
        </w:rPr>
      </w:pPr>
    </w:p>
    <w:p w:rsidR="00B54F01" w:rsidRDefault="00B54F01" w:rsidP="00B763A1">
      <w:pPr>
        <w:rPr>
          <w:bCs/>
          <w:sz w:val="24"/>
        </w:rPr>
      </w:pPr>
      <w:r>
        <w:rPr>
          <w:bCs/>
          <w:sz w:val="24"/>
        </w:rPr>
        <w:t>Chawl no 1 R.No 10</w:t>
      </w:r>
    </w:p>
    <w:p w:rsidR="00B54F01" w:rsidRDefault="00B54F01" w:rsidP="00B763A1">
      <w:pPr>
        <w:rPr>
          <w:bCs/>
          <w:sz w:val="24"/>
        </w:rPr>
      </w:pPr>
      <w:r>
        <w:rPr>
          <w:bCs/>
          <w:sz w:val="24"/>
        </w:rPr>
        <w:t>Mahalaxmi Shopping Centre,</w:t>
      </w:r>
    </w:p>
    <w:p w:rsidR="00B54F01" w:rsidRDefault="00B54F01" w:rsidP="00B763A1">
      <w:pPr>
        <w:rPr>
          <w:bCs/>
          <w:sz w:val="24"/>
        </w:rPr>
      </w:pPr>
      <w:r>
        <w:rPr>
          <w:bCs/>
          <w:sz w:val="24"/>
        </w:rPr>
        <w:t>Behind Jai bai school,</w:t>
      </w:r>
    </w:p>
    <w:p w:rsidR="00B54F01" w:rsidRPr="00236C29" w:rsidRDefault="00B54F01" w:rsidP="00B763A1">
      <w:pPr>
        <w:rPr>
          <w:bCs/>
          <w:sz w:val="24"/>
          <w:lang w:val="de-DE"/>
        </w:rPr>
      </w:pPr>
      <w:r w:rsidRPr="00236C29">
        <w:rPr>
          <w:bCs/>
          <w:sz w:val="24"/>
          <w:lang w:val="de-DE"/>
        </w:rPr>
        <w:t xml:space="preserve">Katemanvli, Kalyan (e) </w:t>
      </w:r>
    </w:p>
    <w:p w:rsidR="00B54F01" w:rsidRPr="00236C29" w:rsidRDefault="00B54F01" w:rsidP="00B763A1">
      <w:pPr>
        <w:rPr>
          <w:bCs/>
          <w:sz w:val="24"/>
          <w:lang w:val="de-DE"/>
        </w:rPr>
      </w:pPr>
    </w:p>
    <w:p w:rsidR="00B54F01" w:rsidRPr="00644647" w:rsidRDefault="00B54F01" w:rsidP="00B763A1">
      <w:pPr>
        <w:rPr>
          <w:bCs/>
          <w:sz w:val="24"/>
        </w:rPr>
      </w:pPr>
      <w:r w:rsidRPr="00236C29">
        <w:rPr>
          <w:b/>
          <w:bCs/>
          <w:sz w:val="24"/>
        </w:rPr>
        <w:t>Email :</w:t>
      </w:r>
      <w:r w:rsidRPr="00236C29">
        <w:rPr>
          <w:bCs/>
          <w:sz w:val="24"/>
        </w:rPr>
        <w:t xml:space="preserve"> </w:t>
      </w:r>
      <w:hyperlink r:id="rId5" w:history="1">
        <w:r w:rsidRPr="00236C29">
          <w:rPr>
            <w:rStyle w:val="Hyperlink"/>
            <w:bCs/>
            <w:sz w:val="24"/>
          </w:rPr>
          <w:t>kumbhar.sunilg@gmail.com</w:t>
        </w:r>
      </w:hyperlink>
      <w:r w:rsidRPr="00236C29">
        <w:rPr>
          <w:bCs/>
          <w:sz w:val="24"/>
        </w:rPr>
        <w:tab/>
      </w:r>
      <w:r w:rsidRPr="00236C29">
        <w:rPr>
          <w:bCs/>
          <w:sz w:val="24"/>
        </w:rPr>
        <w:tab/>
      </w:r>
      <w:r w:rsidRPr="00236C29">
        <w:rPr>
          <w:bCs/>
          <w:sz w:val="24"/>
        </w:rPr>
        <w:tab/>
      </w:r>
      <w:r w:rsidRPr="00644647">
        <w:rPr>
          <w:b/>
          <w:sz w:val="24"/>
        </w:rPr>
        <w:t xml:space="preserve">Mob.: </w:t>
      </w:r>
      <w:r>
        <w:rPr>
          <w:bCs/>
          <w:sz w:val="24"/>
        </w:rPr>
        <w:t>8108777591 , 8655060693</w:t>
      </w:r>
    </w:p>
    <w:p w:rsidR="00B54F01" w:rsidRPr="00644647" w:rsidRDefault="00B54F01" w:rsidP="00816C30">
      <w:pPr>
        <w:pBdr>
          <w:bottom w:val="single" w:sz="12" w:space="1" w:color="auto"/>
        </w:pBdr>
        <w:rPr>
          <w:sz w:val="24"/>
        </w:rPr>
      </w:pPr>
    </w:p>
    <w:p w:rsidR="00B54F01" w:rsidRPr="00644647" w:rsidRDefault="00B54F01" w:rsidP="00816C30">
      <w:pPr>
        <w:rPr>
          <w:sz w:val="24"/>
        </w:rPr>
      </w:pPr>
    </w:p>
    <w:p w:rsidR="00B54F01" w:rsidRPr="00B763A1" w:rsidRDefault="00B54F01" w:rsidP="00816C30">
      <w:pPr>
        <w:rPr>
          <w:b/>
          <w:bCs/>
          <w:sz w:val="26"/>
          <w:szCs w:val="26"/>
          <w:u w:val="single"/>
        </w:rPr>
      </w:pPr>
      <w:r w:rsidRPr="00B763A1">
        <w:rPr>
          <w:b/>
          <w:bCs/>
          <w:sz w:val="26"/>
          <w:szCs w:val="26"/>
          <w:u w:val="single"/>
        </w:rPr>
        <w:t>Career Objectives:-</w:t>
      </w:r>
    </w:p>
    <w:p w:rsidR="00B54F01" w:rsidRPr="00B763A1" w:rsidRDefault="00B54F01" w:rsidP="00816C30">
      <w:pPr>
        <w:rPr>
          <w:sz w:val="24"/>
        </w:rPr>
      </w:pPr>
    </w:p>
    <w:p w:rsidR="00B54F01" w:rsidRDefault="00B54F01" w:rsidP="00A962A2">
      <w:pPr>
        <w:ind w:firstLine="708"/>
        <w:jc w:val="both"/>
        <w:rPr>
          <w:sz w:val="24"/>
        </w:rPr>
      </w:pPr>
      <w:r>
        <w:rPr>
          <w:sz w:val="24"/>
        </w:rPr>
        <w:t>To work in a challenging environment which provides me an opportunity to contribute and grow with the organization. I take pride in my work to the highest professional standard and with strong background in team work.</w:t>
      </w:r>
    </w:p>
    <w:p w:rsidR="00B54F01" w:rsidRPr="00B763A1" w:rsidRDefault="00B54F01" w:rsidP="00A4384D">
      <w:pPr>
        <w:rPr>
          <w:b/>
          <w:sz w:val="24"/>
        </w:rPr>
      </w:pPr>
    </w:p>
    <w:p w:rsidR="00B54F01" w:rsidRDefault="00B54F01" w:rsidP="00816C30">
      <w:pPr>
        <w:rPr>
          <w:b/>
          <w:sz w:val="26"/>
          <w:szCs w:val="26"/>
          <w:u w:val="single"/>
        </w:rPr>
      </w:pPr>
      <w:r w:rsidRPr="00B763A1">
        <w:rPr>
          <w:b/>
          <w:sz w:val="26"/>
          <w:szCs w:val="26"/>
          <w:u w:val="single"/>
        </w:rPr>
        <w:t>Education Qualification:</w:t>
      </w:r>
    </w:p>
    <w:p w:rsidR="00B54F01" w:rsidRPr="00B763A1" w:rsidRDefault="00B54F01" w:rsidP="00816C30">
      <w:pPr>
        <w:rPr>
          <w:bCs/>
          <w:sz w:val="26"/>
          <w:szCs w:val="26"/>
          <w:u w:val="single"/>
        </w:rPr>
      </w:pPr>
    </w:p>
    <w:p w:rsidR="00B54F01" w:rsidRPr="00486B73" w:rsidRDefault="00B54F01" w:rsidP="00486B73">
      <w:pPr>
        <w:pStyle w:val="ListParagraph"/>
        <w:numPr>
          <w:ilvl w:val="0"/>
          <w:numId w:val="5"/>
        </w:numPr>
        <w:rPr>
          <w:b/>
          <w:sz w:val="24"/>
        </w:rPr>
      </w:pPr>
      <w:r w:rsidRPr="00486B73">
        <w:rPr>
          <w:sz w:val="24"/>
        </w:rPr>
        <w:t>Passed B.</w:t>
      </w:r>
      <w:r>
        <w:rPr>
          <w:sz w:val="24"/>
        </w:rPr>
        <w:t xml:space="preserve">A. from YCMOU </w:t>
      </w:r>
      <w:r>
        <w:rPr>
          <w:b/>
          <w:sz w:val="24"/>
        </w:rPr>
        <w:t xml:space="preserve"> </w:t>
      </w:r>
      <w:r w:rsidRPr="00B87CDE">
        <w:rPr>
          <w:sz w:val="24"/>
        </w:rPr>
        <w:t>in the year 2020</w:t>
      </w:r>
      <w:r>
        <w:rPr>
          <w:sz w:val="24"/>
        </w:rPr>
        <w:t xml:space="preserve"> .</w:t>
      </w:r>
    </w:p>
    <w:p w:rsidR="00B54F01" w:rsidRPr="00486B73" w:rsidRDefault="00B54F01" w:rsidP="00486B73">
      <w:pPr>
        <w:pStyle w:val="ListParagraph"/>
        <w:numPr>
          <w:ilvl w:val="0"/>
          <w:numId w:val="5"/>
        </w:numPr>
        <w:rPr>
          <w:sz w:val="24"/>
        </w:rPr>
      </w:pPr>
      <w:r w:rsidRPr="00486B73">
        <w:rPr>
          <w:sz w:val="24"/>
        </w:rPr>
        <w:t>Passed H.S.C. from Maharashtra State Board in the year 20</w:t>
      </w:r>
      <w:r>
        <w:rPr>
          <w:sz w:val="24"/>
        </w:rPr>
        <w:t>10</w:t>
      </w:r>
      <w:r w:rsidRPr="00486B73">
        <w:rPr>
          <w:sz w:val="24"/>
        </w:rPr>
        <w:t>.</w:t>
      </w:r>
    </w:p>
    <w:p w:rsidR="00B54F01" w:rsidRPr="00486B73" w:rsidRDefault="00B54F01" w:rsidP="00486B73">
      <w:pPr>
        <w:pStyle w:val="ListParagraph"/>
        <w:numPr>
          <w:ilvl w:val="0"/>
          <w:numId w:val="5"/>
        </w:numPr>
        <w:rPr>
          <w:sz w:val="24"/>
        </w:rPr>
      </w:pPr>
      <w:r w:rsidRPr="00486B73">
        <w:rPr>
          <w:sz w:val="24"/>
        </w:rPr>
        <w:t>Passed S.S.C. from Maharashtra State Board in the year 200</w:t>
      </w:r>
      <w:r>
        <w:rPr>
          <w:sz w:val="24"/>
        </w:rPr>
        <w:t>7</w:t>
      </w:r>
      <w:r w:rsidRPr="00486B73">
        <w:rPr>
          <w:sz w:val="24"/>
        </w:rPr>
        <w:t>.</w:t>
      </w:r>
    </w:p>
    <w:p w:rsidR="00B54F01" w:rsidRDefault="00B54F01" w:rsidP="00816C30">
      <w:pPr>
        <w:rPr>
          <w:b/>
          <w:sz w:val="24"/>
        </w:rPr>
      </w:pPr>
    </w:p>
    <w:p w:rsidR="00B54F01" w:rsidRDefault="00B54F01" w:rsidP="00B87CD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Additional </w:t>
      </w:r>
      <w:r w:rsidRPr="00B763A1">
        <w:rPr>
          <w:b/>
          <w:sz w:val="26"/>
          <w:szCs w:val="26"/>
          <w:u w:val="single"/>
        </w:rPr>
        <w:t>Qualification:</w:t>
      </w:r>
    </w:p>
    <w:p w:rsidR="00B54F01" w:rsidRPr="00B763A1" w:rsidRDefault="00B54F01" w:rsidP="00B87CDE">
      <w:pPr>
        <w:rPr>
          <w:bCs/>
          <w:sz w:val="26"/>
          <w:szCs w:val="26"/>
          <w:u w:val="single"/>
        </w:rPr>
      </w:pPr>
    </w:p>
    <w:p w:rsidR="00B54F01" w:rsidRPr="00B87CDE" w:rsidRDefault="00B54F01" w:rsidP="00B87CDE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Knowledge of MS-Office &amp; DTP</w:t>
      </w:r>
    </w:p>
    <w:p w:rsidR="00B54F01" w:rsidRPr="00486B73" w:rsidRDefault="00B54F01" w:rsidP="00B87CDE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Completed NISM Course 2020</w:t>
      </w:r>
    </w:p>
    <w:p w:rsidR="00B54F01" w:rsidRDefault="00B54F01" w:rsidP="00816C30">
      <w:pPr>
        <w:rPr>
          <w:b/>
          <w:sz w:val="24"/>
        </w:rPr>
      </w:pPr>
    </w:p>
    <w:p w:rsidR="00B54F01" w:rsidRDefault="00B54F01" w:rsidP="003F44B1">
      <w:pPr>
        <w:ind w:right="-602"/>
        <w:rPr>
          <w:b/>
          <w:sz w:val="24"/>
          <w:u w:val="single"/>
        </w:rPr>
      </w:pPr>
      <w:r w:rsidRPr="00CB4B59">
        <w:rPr>
          <w:b/>
          <w:sz w:val="24"/>
          <w:u w:val="single"/>
        </w:rPr>
        <w:t>Work Experience:-</w:t>
      </w:r>
    </w:p>
    <w:p w:rsidR="00B54F01" w:rsidRDefault="00B54F01" w:rsidP="003F44B1">
      <w:pPr>
        <w:ind w:right="-602"/>
        <w:rPr>
          <w:b/>
          <w:sz w:val="24"/>
          <w:u w:val="single"/>
        </w:rPr>
      </w:pPr>
    </w:p>
    <w:p w:rsidR="00B54F01" w:rsidRPr="00486B73" w:rsidRDefault="00B54F01" w:rsidP="003F44B1">
      <w:pPr>
        <w:numPr>
          <w:ilvl w:val="0"/>
          <w:numId w:val="3"/>
        </w:numPr>
        <w:spacing w:line="324" w:lineRule="auto"/>
        <w:rPr>
          <w:b/>
          <w:sz w:val="24"/>
        </w:rPr>
      </w:pPr>
      <w:r>
        <w:rPr>
          <w:b/>
          <w:sz w:val="24"/>
        </w:rPr>
        <w:t xml:space="preserve">Worked with Aegis  Pvt. Ltd. </w:t>
      </w:r>
    </w:p>
    <w:p w:rsidR="00B54F01" w:rsidRDefault="00B54F01" w:rsidP="003F44B1">
      <w:pPr>
        <w:spacing w:line="324" w:lineRule="auto"/>
        <w:ind w:left="720"/>
        <w:rPr>
          <w:sz w:val="24"/>
        </w:rPr>
      </w:pPr>
      <w:r w:rsidRPr="00486B73">
        <w:rPr>
          <w:b/>
          <w:sz w:val="24"/>
        </w:rPr>
        <w:t>Designation</w:t>
      </w:r>
      <w:r w:rsidRPr="00486B73">
        <w:rPr>
          <w:b/>
          <w:sz w:val="24"/>
        </w:rPr>
        <w:tab/>
      </w:r>
      <w:r w:rsidRPr="00486B73">
        <w:rPr>
          <w:b/>
          <w:sz w:val="24"/>
        </w:rPr>
        <w:tab/>
        <w:t>:</w:t>
      </w:r>
      <w:r>
        <w:rPr>
          <w:sz w:val="24"/>
        </w:rPr>
        <w:t xml:space="preserve">  Sr. CSR,</w:t>
      </w:r>
    </w:p>
    <w:p w:rsidR="00B54F01" w:rsidRDefault="00B54F01" w:rsidP="003F44B1">
      <w:pPr>
        <w:spacing w:line="324" w:lineRule="auto"/>
        <w:ind w:left="720"/>
        <w:rPr>
          <w:sz w:val="24"/>
        </w:rPr>
      </w:pPr>
      <w:r w:rsidRPr="00486B73">
        <w:rPr>
          <w:b/>
          <w:sz w:val="24"/>
        </w:rPr>
        <w:t>Duration</w:t>
      </w:r>
      <w:r w:rsidRPr="00486B73">
        <w:rPr>
          <w:b/>
          <w:sz w:val="24"/>
        </w:rPr>
        <w:tab/>
      </w:r>
      <w:r w:rsidRPr="00486B73">
        <w:rPr>
          <w:b/>
          <w:sz w:val="24"/>
        </w:rPr>
        <w:tab/>
        <w:t xml:space="preserve">:  </w:t>
      </w:r>
      <w:r>
        <w:rPr>
          <w:sz w:val="24"/>
        </w:rPr>
        <w:t>Feb 2020 to Jan 2021</w:t>
      </w:r>
      <w:bookmarkStart w:id="0" w:name="_GoBack"/>
      <w:bookmarkEnd w:id="0"/>
    </w:p>
    <w:p w:rsidR="00B54F01" w:rsidRPr="003F44B1" w:rsidRDefault="00B54F01" w:rsidP="003F44B1">
      <w:pPr>
        <w:pStyle w:val="ListParagraph"/>
        <w:ind w:right="-602"/>
        <w:rPr>
          <w:b/>
          <w:sz w:val="24"/>
          <w:u w:val="single"/>
        </w:rPr>
      </w:pPr>
    </w:p>
    <w:p w:rsidR="00B54F01" w:rsidRPr="00B763A1" w:rsidRDefault="00B54F01" w:rsidP="00453D0F">
      <w:pPr>
        <w:rPr>
          <w:b/>
          <w:bCs/>
          <w:sz w:val="26"/>
          <w:szCs w:val="26"/>
          <w:u w:val="single"/>
        </w:rPr>
      </w:pPr>
      <w:r w:rsidRPr="00B763A1">
        <w:rPr>
          <w:b/>
          <w:bCs/>
          <w:sz w:val="26"/>
          <w:szCs w:val="26"/>
          <w:u w:val="single"/>
        </w:rPr>
        <w:t>Personal Details:-</w:t>
      </w:r>
    </w:p>
    <w:p w:rsidR="00B54F01" w:rsidRPr="00B763A1" w:rsidRDefault="00B54F01" w:rsidP="00453D0F">
      <w:pPr>
        <w:rPr>
          <w:sz w:val="24"/>
        </w:rPr>
      </w:pPr>
    </w:p>
    <w:p w:rsidR="00B54F01" w:rsidRPr="00B763A1" w:rsidRDefault="00B54F01" w:rsidP="009E302A">
      <w:pPr>
        <w:rPr>
          <w:sz w:val="24"/>
        </w:rPr>
      </w:pPr>
      <w:r w:rsidRPr="00B763A1">
        <w:rPr>
          <w:b/>
          <w:sz w:val="24"/>
        </w:rPr>
        <w:t>DATE OF BIRTH</w:t>
      </w:r>
      <w:r w:rsidRPr="00B763A1">
        <w:rPr>
          <w:b/>
          <w:sz w:val="24"/>
        </w:rPr>
        <w:tab/>
      </w:r>
      <w:r w:rsidRPr="00B763A1">
        <w:rPr>
          <w:b/>
          <w:sz w:val="24"/>
        </w:rPr>
        <w:tab/>
        <w:t>:</w:t>
      </w:r>
      <w:r w:rsidRPr="00B763A1">
        <w:rPr>
          <w:b/>
          <w:sz w:val="24"/>
        </w:rPr>
        <w:tab/>
      </w:r>
      <w:r>
        <w:rPr>
          <w:bCs/>
          <w:sz w:val="24"/>
        </w:rPr>
        <w:t>7</w:t>
      </w:r>
      <w:r w:rsidRPr="00B87CDE"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May 1991</w:t>
      </w:r>
    </w:p>
    <w:p w:rsidR="00B54F01" w:rsidRPr="00B763A1" w:rsidRDefault="00B54F01" w:rsidP="009E302A">
      <w:pPr>
        <w:rPr>
          <w:sz w:val="24"/>
        </w:rPr>
      </w:pPr>
      <w:r w:rsidRPr="00B763A1">
        <w:rPr>
          <w:b/>
          <w:sz w:val="24"/>
        </w:rPr>
        <w:t>NATIONALITY</w:t>
      </w:r>
      <w:r w:rsidRPr="00B763A1">
        <w:rPr>
          <w:b/>
          <w:sz w:val="24"/>
        </w:rPr>
        <w:tab/>
      </w:r>
      <w:r w:rsidRPr="00B763A1">
        <w:rPr>
          <w:b/>
          <w:sz w:val="24"/>
        </w:rPr>
        <w:tab/>
        <w:t>:</w:t>
      </w:r>
      <w:r w:rsidRPr="00B763A1">
        <w:rPr>
          <w:b/>
          <w:sz w:val="24"/>
        </w:rPr>
        <w:tab/>
      </w:r>
      <w:r w:rsidRPr="00B763A1">
        <w:rPr>
          <w:sz w:val="24"/>
        </w:rPr>
        <w:t>Indian</w:t>
      </w:r>
    </w:p>
    <w:p w:rsidR="00B54F01" w:rsidRPr="00B763A1" w:rsidRDefault="00B54F01" w:rsidP="009E302A">
      <w:pPr>
        <w:rPr>
          <w:sz w:val="24"/>
        </w:rPr>
      </w:pPr>
      <w:r w:rsidRPr="00B763A1">
        <w:rPr>
          <w:b/>
          <w:sz w:val="24"/>
        </w:rPr>
        <w:t>GENDER</w:t>
      </w:r>
      <w:r w:rsidRPr="00B763A1">
        <w:rPr>
          <w:b/>
          <w:sz w:val="24"/>
        </w:rPr>
        <w:tab/>
      </w:r>
      <w:r w:rsidRPr="00B763A1">
        <w:rPr>
          <w:b/>
          <w:sz w:val="24"/>
        </w:rPr>
        <w:tab/>
      </w:r>
      <w:r w:rsidRPr="00B763A1">
        <w:rPr>
          <w:b/>
          <w:sz w:val="24"/>
        </w:rPr>
        <w:tab/>
        <w:t>:</w:t>
      </w:r>
      <w:r>
        <w:rPr>
          <w:sz w:val="24"/>
        </w:rPr>
        <w:tab/>
        <w:t>Male</w:t>
      </w:r>
    </w:p>
    <w:p w:rsidR="00B54F01" w:rsidRDefault="00B54F01" w:rsidP="009E302A">
      <w:pPr>
        <w:rPr>
          <w:sz w:val="24"/>
        </w:rPr>
      </w:pPr>
      <w:r w:rsidRPr="00B763A1">
        <w:rPr>
          <w:b/>
          <w:sz w:val="24"/>
        </w:rPr>
        <w:t>MARITAL STATUS</w:t>
      </w:r>
      <w:r w:rsidRPr="00B763A1">
        <w:rPr>
          <w:b/>
          <w:sz w:val="24"/>
        </w:rPr>
        <w:tab/>
        <w:t>:</w:t>
      </w:r>
      <w:r w:rsidRPr="00B763A1">
        <w:rPr>
          <w:sz w:val="24"/>
        </w:rPr>
        <w:tab/>
        <w:t>Single</w:t>
      </w:r>
      <w:r>
        <w:rPr>
          <w:sz w:val="24"/>
        </w:rPr>
        <w:t>.</w:t>
      </w:r>
    </w:p>
    <w:p w:rsidR="00B54F01" w:rsidRPr="00B763A1" w:rsidRDefault="00B54F01" w:rsidP="009E302A">
      <w:pPr>
        <w:rPr>
          <w:sz w:val="24"/>
        </w:rPr>
      </w:pPr>
      <w:r w:rsidRPr="00B763A1">
        <w:rPr>
          <w:b/>
          <w:sz w:val="24"/>
        </w:rPr>
        <w:t>LANGUAGES KNOWN</w:t>
      </w:r>
      <w:r w:rsidRPr="00B763A1">
        <w:rPr>
          <w:b/>
          <w:sz w:val="24"/>
        </w:rPr>
        <w:tab/>
        <w:t>:</w:t>
      </w:r>
      <w:r w:rsidRPr="00B763A1">
        <w:rPr>
          <w:b/>
          <w:sz w:val="24"/>
        </w:rPr>
        <w:tab/>
      </w:r>
      <w:r w:rsidRPr="00B763A1">
        <w:rPr>
          <w:bCs/>
          <w:sz w:val="24"/>
        </w:rPr>
        <w:t>English, Marathi</w:t>
      </w:r>
      <w:r>
        <w:rPr>
          <w:bCs/>
          <w:sz w:val="24"/>
        </w:rPr>
        <w:t>,</w:t>
      </w:r>
      <w:r w:rsidRPr="00B763A1">
        <w:rPr>
          <w:sz w:val="24"/>
        </w:rPr>
        <w:t xml:space="preserve">  Hindi</w:t>
      </w:r>
      <w:r>
        <w:rPr>
          <w:sz w:val="24"/>
        </w:rPr>
        <w:t xml:space="preserve"> &amp; Kanadda</w:t>
      </w:r>
    </w:p>
    <w:p w:rsidR="00B54F01" w:rsidRPr="00B763A1" w:rsidRDefault="00B54F01" w:rsidP="009E302A">
      <w:pPr>
        <w:rPr>
          <w:bCs/>
        </w:rPr>
      </w:pPr>
      <w:r>
        <w:rPr>
          <w:b/>
          <w:sz w:val="24"/>
        </w:rPr>
        <w:t>HOBBIES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763A1">
        <w:rPr>
          <w:b/>
          <w:sz w:val="24"/>
        </w:rPr>
        <w:t>:</w:t>
      </w:r>
      <w:r w:rsidRPr="00B763A1">
        <w:rPr>
          <w:b/>
          <w:sz w:val="24"/>
        </w:rPr>
        <w:tab/>
      </w:r>
      <w:r>
        <w:rPr>
          <w:bCs/>
          <w:sz w:val="24"/>
        </w:rPr>
        <w:t>Listening Music</w:t>
      </w:r>
    </w:p>
    <w:p w:rsidR="00B54F01" w:rsidRDefault="00B54F01" w:rsidP="00A962A2"/>
    <w:p w:rsidR="00B54F01" w:rsidRDefault="00B54F01" w:rsidP="00A962A2"/>
    <w:p w:rsidR="00B54F01" w:rsidRPr="00B763A1" w:rsidRDefault="00B54F01" w:rsidP="00A962A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Declaration</w:t>
      </w:r>
      <w:r w:rsidRPr="00B763A1">
        <w:rPr>
          <w:b/>
          <w:bCs/>
          <w:sz w:val="26"/>
          <w:szCs w:val="26"/>
          <w:u w:val="single"/>
        </w:rPr>
        <w:t>:-</w:t>
      </w:r>
    </w:p>
    <w:p w:rsidR="00B54F01" w:rsidRDefault="00B54F01" w:rsidP="00A4384D">
      <w:pPr>
        <w:rPr>
          <w:bCs/>
          <w:sz w:val="24"/>
        </w:rPr>
      </w:pPr>
      <w:r w:rsidRPr="00A962A2">
        <w:rPr>
          <w:bCs/>
          <w:sz w:val="24"/>
        </w:rPr>
        <w:t xml:space="preserve">I hereby declare that all the above information is true to the best of </w:t>
      </w:r>
      <w:r>
        <w:rPr>
          <w:bCs/>
          <w:sz w:val="24"/>
        </w:rPr>
        <w:t xml:space="preserve"> my knowledge and belief </w:t>
      </w:r>
    </w:p>
    <w:p w:rsidR="00B54F01" w:rsidRDefault="00B54F01" w:rsidP="00A4384D">
      <w:pPr>
        <w:rPr>
          <w:bCs/>
          <w:sz w:val="24"/>
        </w:rPr>
      </w:pPr>
    </w:p>
    <w:p w:rsidR="00B54F01" w:rsidRDefault="00B54F01" w:rsidP="00A4384D">
      <w:pPr>
        <w:rPr>
          <w:b/>
          <w:sz w:val="24"/>
        </w:rPr>
      </w:pPr>
      <w:r w:rsidRPr="00B763A1">
        <w:rPr>
          <w:b/>
          <w:sz w:val="24"/>
        </w:rPr>
        <w:t>Date :</w:t>
      </w:r>
    </w:p>
    <w:p w:rsidR="00B54F01" w:rsidRPr="00B763A1" w:rsidRDefault="00B54F01" w:rsidP="00B763A1">
      <w:pPr>
        <w:ind w:right="-692"/>
        <w:rPr>
          <w:b/>
          <w:sz w:val="24"/>
        </w:rPr>
      </w:pPr>
      <w:r w:rsidRPr="00B763A1">
        <w:rPr>
          <w:b/>
          <w:sz w:val="24"/>
        </w:rPr>
        <w:t xml:space="preserve">Place: </w:t>
      </w:r>
      <w:r w:rsidRPr="00B763A1">
        <w:rPr>
          <w:b/>
          <w:sz w:val="24"/>
        </w:rPr>
        <w:tab/>
      </w:r>
      <w:r w:rsidRPr="00B763A1">
        <w:rPr>
          <w:b/>
          <w:sz w:val="24"/>
        </w:rPr>
        <w:tab/>
      </w:r>
      <w:r w:rsidRPr="00B763A1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763A1">
        <w:rPr>
          <w:b/>
          <w:sz w:val="24"/>
        </w:rPr>
        <w:tab/>
      </w:r>
      <w:r w:rsidRPr="00B763A1">
        <w:rPr>
          <w:b/>
          <w:sz w:val="24"/>
        </w:rPr>
        <w:tab/>
      </w:r>
      <w:r w:rsidRPr="00B763A1">
        <w:rPr>
          <w:b/>
          <w:sz w:val="24"/>
        </w:rPr>
        <w:tab/>
      </w:r>
      <w:r>
        <w:rPr>
          <w:b/>
          <w:sz w:val="24"/>
        </w:rPr>
        <w:t xml:space="preserve">     </w:t>
      </w:r>
      <w:r w:rsidRPr="00B763A1">
        <w:rPr>
          <w:b/>
          <w:sz w:val="24"/>
        </w:rPr>
        <w:t>(</w:t>
      </w:r>
      <w:r>
        <w:rPr>
          <w:b/>
          <w:sz w:val="24"/>
        </w:rPr>
        <w:t>Sunil  G.  Kumbhar</w:t>
      </w:r>
      <w:r w:rsidRPr="00B763A1">
        <w:rPr>
          <w:b/>
          <w:sz w:val="24"/>
        </w:rPr>
        <w:t>)</w:t>
      </w:r>
    </w:p>
    <w:sectPr w:rsidR="00B54F01" w:rsidRPr="00B763A1" w:rsidSect="00493665">
      <w:endnotePr>
        <w:numFmt w:val="decimal"/>
      </w:endnotePr>
      <w:pgSz w:w="11908" w:h="16832" w:code="9"/>
      <w:pgMar w:top="1440" w:right="1440" w:bottom="86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6C2"/>
    <w:multiLevelType w:val="hybridMultilevel"/>
    <w:tmpl w:val="DDFEEF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5953B1"/>
    <w:multiLevelType w:val="hybridMultilevel"/>
    <w:tmpl w:val="D61EF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BD1374"/>
    <w:multiLevelType w:val="hybridMultilevel"/>
    <w:tmpl w:val="A8C413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503A78"/>
    <w:multiLevelType w:val="hybridMultilevel"/>
    <w:tmpl w:val="962C9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83FFF"/>
    <w:multiLevelType w:val="hybridMultilevel"/>
    <w:tmpl w:val="BC3E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9749CF"/>
    <w:multiLevelType w:val="hybridMultilevel"/>
    <w:tmpl w:val="355EE7C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5C2142"/>
    <w:multiLevelType w:val="hybridMultilevel"/>
    <w:tmpl w:val="5038F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8334F"/>
    <w:multiLevelType w:val="hybridMultilevel"/>
    <w:tmpl w:val="42E0D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92DF3"/>
    <w:multiLevelType w:val="hybridMultilevel"/>
    <w:tmpl w:val="16CC100A"/>
    <w:lvl w:ilvl="0" w:tplc="4009000B">
      <w:start w:val="1"/>
      <w:numFmt w:val="bullet"/>
      <w:lvlText w:val=""/>
      <w:lvlJc w:val="left"/>
      <w:pPr>
        <w:ind w:left="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0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1C3F"/>
    <w:rsid w:val="000871B3"/>
    <w:rsid w:val="000D15B8"/>
    <w:rsid w:val="001254DF"/>
    <w:rsid w:val="00130650"/>
    <w:rsid w:val="001C48F2"/>
    <w:rsid w:val="001C7623"/>
    <w:rsid w:val="001D1B5E"/>
    <w:rsid w:val="00200EB4"/>
    <w:rsid w:val="002355DC"/>
    <w:rsid w:val="00235C22"/>
    <w:rsid w:val="00236C29"/>
    <w:rsid w:val="00263924"/>
    <w:rsid w:val="002D28C6"/>
    <w:rsid w:val="002F381F"/>
    <w:rsid w:val="00341D67"/>
    <w:rsid w:val="00352B2E"/>
    <w:rsid w:val="0037124D"/>
    <w:rsid w:val="00385960"/>
    <w:rsid w:val="003F44B1"/>
    <w:rsid w:val="003F7417"/>
    <w:rsid w:val="00446D8B"/>
    <w:rsid w:val="00453D0F"/>
    <w:rsid w:val="0045487B"/>
    <w:rsid w:val="004725D4"/>
    <w:rsid w:val="00486B73"/>
    <w:rsid w:val="00487D70"/>
    <w:rsid w:val="00493665"/>
    <w:rsid w:val="004A0F60"/>
    <w:rsid w:val="004C35D2"/>
    <w:rsid w:val="00520373"/>
    <w:rsid w:val="005671CA"/>
    <w:rsid w:val="005E75C8"/>
    <w:rsid w:val="006257EA"/>
    <w:rsid w:val="006325C6"/>
    <w:rsid w:val="00644647"/>
    <w:rsid w:val="006751B8"/>
    <w:rsid w:val="0068004C"/>
    <w:rsid w:val="00687D5D"/>
    <w:rsid w:val="00691F29"/>
    <w:rsid w:val="006A03C9"/>
    <w:rsid w:val="006F3DCA"/>
    <w:rsid w:val="00713B78"/>
    <w:rsid w:val="00772531"/>
    <w:rsid w:val="007A10D2"/>
    <w:rsid w:val="007C78D5"/>
    <w:rsid w:val="00805B1B"/>
    <w:rsid w:val="00816C30"/>
    <w:rsid w:val="008612BC"/>
    <w:rsid w:val="008C4BA8"/>
    <w:rsid w:val="00904158"/>
    <w:rsid w:val="00906A8F"/>
    <w:rsid w:val="0094188D"/>
    <w:rsid w:val="00972735"/>
    <w:rsid w:val="009E302A"/>
    <w:rsid w:val="00A23004"/>
    <w:rsid w:val="00A4384D"/>
    <w:rsid w:val="00A800CD"/>
    <w:rsid w:val="00A81BAE"/>
    <w:rsid w:val="00A81C3F"/>
    <w:rsid w:val="00A962A2"/>
    <w:rsid w:val="00B54F01"/>
    <w:rsid w:val="00B763A1"/>
    <w:rsid w:val="00B77311"/>
    <w:rsid w:val="00B87CDE"/>
    <w:rsid w:val="00B95D84"/>
    <w:rsid w:val="00BB7F1A"/>
    <w:rsid w:val="00C10816"/>
    <w:rsid w:val="00C17DE7"/>
    <w:rsid w:val="00C2403A"/>
    <w:rsid w:val="00C3417E"/>
    <w:rsid w:val="00C44BC6"/>
    <w:rsid w:val="00C527E8"/>
    <w:rsid w:val="00C85ED8"/>
    <w:rsid w:val="00CB4B59"/>
    <w:rsid w:val="00CC49E6"/>
    <w:rsid w:val="00CF59C1"/>
    <w:rsid w:val="00D02240"/>
    <w:rsid w:val="00D5381D"/>
    <w:rsid w:val="00DE7F1A"/>
    <w:rsid w:val="00E32386"/>
    <w:rsid w:val="00E448E0"/>
    <w:rsid w:val="00E60187"/>
    <w:rsid w:val="00E7672A"/>
    <w:rsid w:val="00E81ADF"/>
    <w:rsid w:val="00EE09CB"/>
    <w:rsid w:val="00EF1AF8"/>
    <w:rsid w:val="00F90D73"/>
    <w:rsid w:val="00FB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BC"/>
    <w:pPr>
      <w:widowControl w:val="0"/>
    </w:pPr>
    <w:rPr>
      <w:sz w:val="20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612BC"/>
    <w:pPr>
      <w:keepLines/>
      <w:spacing w:after="120"/>
      <w:outlineLvl w:val="0"/>
    </w:pPr>
    <w:rPr>
      <w:rFonts w:ascii="Arial"/>
      <w:b/>
      <w:sz w:val="40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8612BC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8612BC"/>
    <w:pPr>
      <w:outlineLvl w:val="2"/>
    </w:pPr>
    <w:rPr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CD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D"/>
    <w:rPr>
      <w:rFonts w:asciiTheme="majorHAnsi" w:eastAsiaTheme="majorEastAsia" w:hAnsiTheme="majorHAnsi" w:cstheme="majorBidi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0CD"/>
    <w:rPr>
      <w:rFonts w:asciiTheme="majorHAnsi" w:eastAsiaTheme="majorEastAsia" w:hAnsiTheme="majorHAnsi" w:cstheme="majorBidi"/>
      <w:b/>
      <w:bCs/>
      <w:sz w:val="26"/>
      <w:szCs w:val="26"/>
      <w:lang w:bidi="ar-SA"/>
    </w:rPr>
  </w:style>
  <w:style w:type="table" w:styleId="TableGrid">
    <w:name w:val="Table Grid"/>
    <w:basedOn w:val="TableNormal"/>
    <w:uiPriority w:val="99"/>
    <w:rsid w:val="001C48F2"/>
    <w:pPr>
      <w:widowControl w:val="0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5487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36C2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39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bhar.sunil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183</Words>
  <Characters>1044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Administrator</dc:creator>
  <cp:keywords/>
  <dc:description/>
  <cp:lastModifiedBy>sify</cp:lastModifiedBy>
  <cp:revision>4</cp:revision>
  <cp:lastPrinted>2020-12-27T10:10:00Z</cp:lastPrinted>
  <dcterms:created xsi:type="dcterms:W3CDTF">2020-12-27T10:11:00Z</dcterms:created>
  <dcterms:modified xsi:type="dcterms:W3CDTF">2023-01-11T08:34:00Z</dcterms:modified>
</cp:coreProperties>
</file>