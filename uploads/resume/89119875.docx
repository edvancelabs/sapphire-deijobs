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6E66" w14:textId="79304CA6" w:rsidR="003D1FB7" w:rsidRPr="001D04C7" w:rsidRDefault="003D1FB7" w:rsidP="00F56567">
      <w:pPr>
        <w:pStyle w:val="ContactInfo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1D04C7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                                                                                                                 </w:t>
      </w:r>
      <w:r w:rsidR="00FD4668" w:rsidRPr="001D04C7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  </w:t>
      </w:r>
      <w:r w:rsidR="00FD4668" w:rsidRPr="001D04C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9AB8B91" wp14:editId="55160940">
            <wp:extent cx="143269" cy="143269"/>
            <wp:effectExtent l="0" t="0" r="9525" b="9525"/>
            <wp:docPr id="1" name="Graphic 1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Receiver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4C7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 </w:t>
      </w:r>
      <w:r w:rsidR="00FD4668" w:rsidRPr="001D04C7">
        <w:rPr>
          <w:rFonts w:ascii="Times New Roman" w:hAnsi="Times New Roman" w:cs="Times New Roman"/>
          <w:color w:val="262626" w:themeColor="text1" w:themeTint="D9"/>
          <w:sz w:val="22"/>
          <w:szCs w:val="22"/>
        </w:rPr>
        <w:t xml:space="preserve">+91 </w:t>
      </w:r>
      <w:r w:rsidR="00796708" w:rsidRPr="001D04C7">
        <w:rPr>
          <w:rFonts w:ascii="Times New Roman" w:hAnsi="Times New Roman" w:cs="Times New Roman"/>
          <w:color w:val="262626" w:themeColor="text1" w:themeTint="D9"/>
          <w:sz w:val="22"/>
          <w:szCs w:val="22"/>
        </w:rPr>
        <w:t>9989330093</w:t>
      </w:r>
    </w:p>
    <w:p w14:paraId="70D00350" w14:textId="3D5D1148" w:rsidR="003D1FB7" w:rsidRPr="001D04C7" w:rsidRDefault="00000000" w:rsidP="00F56567">
      <w:pPr>
        <w:pStyle w:val="Email"/>
        <w:rPr>
          <w:rFonts w:ascii="Times New Roman" w:hAnsi="Times New Roman" w:cs="Times New Roman"/>
          <w:sz w:val="22"/>
          <w:szCs w:val="22"/>
        </w:rPr>
      </w:pPr>
      <w:r w:rsidRPr="001D04C7">
        <w:rPr>
          <w:rFonts w:ascii="Times New Roman" w:hAnsi="Times New Roman" w:cs="Times New Roman"/>
          <w:sz w:val="22"/>
          <w:szCs w:val="22"/>
        </w:rPr>
        <w:pict w14:anchorId="378467A2">
          <v:shape id="Graphic 2" o:spid="_x0000_i1046" type="#_x0000_t75" alt="Email" style="width:11.35pt;height:11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" o:bullet="t">
            <v:imagedata r:id="rId12" o:title=""/>
          </v:shape>
        </w:pict>
      </w:r>
      <w:r w:rsidR="002636BF" w:rsidRPr="001D04C7">
        <w:rPr>
          <w:rFonts w:ascii="Times New Roman" w:hAnsi="Times New Roman" w:cs="Times New Roman"/>
          <w:sz w:val="22"/>
          <w:szCs w:val="22"/>
        </w:rPr>
        <w:t xml:space="preserve"> </w:t>
      </w:r>
      <w:r w:rsidR="00AC6721" w:rsidRPr="001D04C7">
        <w:rPr>
          <w:rFonts w:ascii="Times New Roman" w:hAnsi="Times New Roman" w:cs="Times New Roman"/>
          <w:sz w:val="22"/>
          <w:szCs w:val="22"/>
        </w:rPr>
        <w:t xml:space="preserve"> </w:t>
      </w:r>
      <w:r w:rsidR="00796708" w:rsidRPr="001D04C7">
        <w:rPr>
          <w:rFonts w:ascii="Times New Roman" w:hAnsi="Times New Roman" w:cs="Times New Roman"/>
          <w:sz w:val="22"/>
          <w:szCs w:val="22"/>
        </w:rPr>
        <w:t>Lavanya.panaganti17@gmail.com</w:t>
      </w:r>
    </w:p>
    <w:p w14:paraId="106C5D92" w14:textId="1E4E7341" w:rsidR="005F228F" w:rsidRPr="001D04C7" w:rsidRDefault="00FA10F5" w:rsidP="00F56567">
      <w:pPr>
        <w:pStyle w:val="Email"/>
        <w:tabs>
          <w:tab w:val="left" w:pos="7860"/>
        </w:tabs>
        <w:rPr>
          <w:rFonts w:ascii="Times New Roman" w:hAnsi="Times New Roman" w:cs="Times New Roman"/>
          <w:sz w:val="22"/>
          <w:szCs w:val="22"/>
        </w:rPr>
      </w:pPr>
      <w:r w:rsidRPr="001D04C7">
        <w:rPr>
          <w:rFonts w:ascii="Times New Roman" w:hAnsi="Times New Roman" w:cs="Times New Roman"/>
          <w:color w:val="262626" w:themeColor="text1" w:themeTint="D9"/>
          <w:sz w:val="22"/>
          <w:szCs w:val="22"/>
          <w:shd w:val="clear" w:color="auto" w:fill="FFFFFF"/>
        </w:rPr>
        <w:t>Hyderabad, Telangana</w:t>
      </w:r>
    </w:p>
    <w:p w14:paraId="289B257E" w14:textId="424C8BF2" w:rsidR="00E22BE7" w:rsidRPr="001D04C7" w:rsidRDefault="00796708">
      <w:pPr>
        <w:pStyle w:val="Name"/>
        <w:rPr>
          <w:rFonts w:ascii="Times New Roman" w:hAnsi="Times New Roman" w:cs="Times New Roman"/>
          <w:sz w:val="22"/>
          <w:szCs w:val="22"/>
        </w:rPr>
      </w:pPr>
      <w:r w:rsidRPr="001D04C7">
        <w:rPr>
          <w:rFonts w:ascii="Times New Roman" w:hAnsi="Times New Roman" w:cs="Times New Roman"/>
          <w:sz w:val="22"/>
          <w:szCs w:val="22"/>
        </w:rPr>
        <w:t>Lavanya Panaganti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835"/>
        <w:gridCol w:w="7245"/>
      </w:tblGrid>
      <w:tr w:rsidR="00E22BE7" w:rsidRPr="001D04C7" w14:paraId="47078593" w14:textId="77777777" w:rsidTr="00EA6ACA">
        <w:tc>
          <w:tcPr>
            <w:tcW w:w="2835" w:type="dxa"/>
            <w:tcMar>
              <w:right w:w="475" w:type="dxa"/>
            </w:tcMar>
          </w:tcPr>
          <w:p w14:paraId="62FA2E09" w14:textId="5C13EC13" w:rsidR="00E22BE7" w:rsidRPr="001D04C7" w:rsidRDefault="00E85543" w:rsidP="00FD6F44">
            <w:pPr>
              <w:pStyle w:val="Heading1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04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56567" w:rsidRPr="001D04C7">
              <w:rPr>
                <w:rFonts w:ascii="Times New Roman" w:hAnsi="Times New Roman" w:cs="Times New Roman"/>
                <w:sz w:val="22"/>
                <w:szCs w:val="22"/>
              </w:rPr>
              <w:t xml:space="preserve">              </w:t>
            </w:r>
            <w:r w:rsidR="000C56DD" w:rsidRPr="001D04C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D6F44" w:rsidRPr="001D04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Profile</w:t>
            </w:r>
          </w:p>
        </w:tc>
        <w:tc>
          <w:tcPr>
            <w:tcW w:w="7245" w:type="dxa"/>
          </w:tcPr>
          <w:p w14:paraId="2E95E1E3" w14:textId="5300F8A9" w:rsidR="00E22BE7" w:rsidRPr="001D04C7" w:rsidRDefault="00796708" w:rsidP="000C56DD">
            <w:pPr>
              <w:jc w:val="both"/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Style w:val="span"/>
                <w:rFonts w:ascii="Times New Roman" w:eastAsia="Arial" w:hAnsi="Times New Roman" w:cs="Times New Roman"/>
                <w:color w:val="auto"/>
                <w:sz w:val="22"/>
                <w:szCs w:val="22"/>
                <w:lang w:eastAsia="en-US"/>
              </w:rPr>
              <w:t>Seeking a position in an organization where I can utilize my skills, offer professional growth, and contribute to improving work procedures and organizational plans while being innovative and flexible</w:t>
            </w:r>
            <w:r w:rsidR="000C56DD" w:rsidRPr="001D04C7">
              <w:rPr>
                <w:rStyle w:val="span"/>
                <w:rFonts w:ascii="Times New Roman" w:eastAsia="Arial" w:hAnsi="Times New Roman" w:cs="Times New Roman"/>
                <w:color w:val="auto"/>
                <w:sz w:val="22"/>
                <w:szCs w:val="22"/>
                <w:lang w:eastAsia="en-US"/>
              </w:rPr>
              <w:t>.</w:t>
            </w:r>
          </w:p>
        </w:tc>
      </w:tr>
      <w:tr w:rsidR="00E22BE7" w:rsidRPr="001D04C7" w14:paraId="500A8871" w14:textId="77777777" w:rsidTr="00EA6ACA">
        <w:tc>
          <w:tcPr>
            <w:tcW w:w="2835" w:type="dxa"/>
            <w:tcMar>
              <w:right w:w="475" w:type="dxa"/>
            </w:tcMar>
          </w:tcPr>
          <w:p w14:paraId="3E1ED1DD" w14:textId="3CFA6E90" w:rsidR="00E22BE7" w:rsidRPr="001D04C7" w:rsidRDefault="00BC0594" w:rsidP="00161E82">
            <w:pPr>
              <w:pStyle w:val="Heading1"/>
              <w:spacing w:after="0"/>
              <w:jc w:val="lef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D04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           </w:t>
            </w:r>
            <w:r w:rsidR="00EA6ACA" w:rsidRPr="001D04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EDUCATION</w:t>
            </w:r>
            <w:r w:rsidR="00796708" w:rsidRPr="001D04C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   </w:t>
            </w:r>
          </w:p>
          <w:p w14:paraId="3FC6B452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DE7999D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943BD24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B0041A3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4DD619B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2F5D797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522610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724ED88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937ABA8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9102BF" w14:textId="77777777" w:rsidR="00EA6ACA" w:rsidRPr="001D04C7" w:rsidRDefault="00EA6ACA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144E3447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42C8D64" w14:textId="77777777" w:rsidR="00EA6ACA" w:rsidRPr="001D04C7" w:rsidRDefault="00EA6ACA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10B47983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4158ED81" w14:textId="77777777" w:rsidR="00161E82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  <w:r w:rsidRPr="001D04C7"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  <w:t xml:space="preserve">       </w:t>
            </w:r>
          </w:p>
          <w:p w14:paraId="06800A2B" w14:textId="77777777" w:rsidR="00161E82" w:rsidRPr="001D04C7" w:rsidRDefault="00161E82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610814C5" w14:textId="77777777" w:rsidR="00161E82" w:rsidRPr="001D04C7" w:rsidRDefault="00161E82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169502A3" w14:textId="77777777" w:rsidR="000C56DD" w:rsidRPr="001D04C7" w:rsidRDefault="000C56DD" w:rsidP="00B6792A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60D67C6" w14:textId="77777777" w:rsidR="000C56DD" w:rsidRPr="001D04C7" w:rsidRDefault="000C56DD" w:rsidP="00B6792A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78DCFC5F" w14:textId="77777777" w:rsidR="000C56DD" w:rsidRPr="001D04C7" w:rsidRDefault="000C56DD" w:rsidP="00B6792A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0E4F288F" w14:textId="77777777" w:rsidR="000C56DD" w:rsidRPr="001D04C7" w:rsidRDefault="000C56DD" w:rsidP="00B6792A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3BF61FD" w14:textId="39C9AC28" w:rsidR="00EA6ACA" w:rsidRPr="001D04C7" w:rsidRDefault="00EA6ACA" w:rsidP="00B6792A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  <w:r w:rsidRPr="001D04C7"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  <w:t xml:space="preserve">PROJECT </w:t>
            </w:r>
          </w:p>
          <w:p w14:paraId="4F13A6F1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1D8A705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212D49FC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54B60F95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4D55B423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68709C68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5CB65F3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0D13146B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003690BB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658529D6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43F195BA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650C68CB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029B4BBF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4458C98F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CFE33A1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1037ACD2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42CC626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7083447E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28E81DD1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24C73154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662B690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6E8E5F72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2D7684A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0B550387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4266CE33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79585BE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5D9CEAD6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1582B0D6" w14:textId="77777777" w:rsidR="00EA6ACA" w:rsidRPr="001D04C7" w:rsidRDefault="00EA6ACA" w:rsidP="00161E82">
            <w:pPr>
              <w:spacing w:after="0"/>
              <w:jc w:val="center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1EF9EC6E" w14:textId="77777777" w:rsidR="00BC0594" w:rsidRPr="001D04C7" w:rsidRDefault="00BC0594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7F280360" w14:textId="77777777" w:rsidR="00D01E3D" w:rsidRPr="001D04C7" w:rsidRDefault="00D01E3D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1F56A578" w14:textId="77777777" w:rsidR="00D01E3D" w:rsidRPr="001D04C7" w:rsidRDefault="00D01E3D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34E197DA" w14:textId="77777777" w:rsidR="00D01E3D" w:rsidRPr="001D04C7" w:rsidRDefault="00D01E3D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</w:p>
          <w:p w14:paraId="56356D9F" w14:textId="5A16B9C5" w:rsidR="00C15C40" w:rsidRPr="001D04C7" w:rsidRDefault="00EA6ACA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</w:pPr>
            <w:r w:rsidRPr="001D04C7"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kern w:val="20"/>
                <w:sz w:val="22"/>
                <w:szCs w:val="22"/>
              </w:rPr>
              <w:t>TECHNICAL Skills</w:t>
            </w:r>
          </w:p>
          <w:p w14:paraId="613F2932" w14:textId="77777777" w:rsidR="00C15C40" w:rsidRPr="001D04C7" w:rsidRDefault="00C15C40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0DB2AF1E" w14:textId="77777777" w:rsidR="00C15C40" w:rsidRPr="001D04C7" w:rsidRDefault="00C15C40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3E4722E3" w14:textId="77777777" w:rsidR="00C15C40" w:rsidRPr="001D04C7" w:rsidRDefault="00C15C40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392C0CD1" w14:textId="77777777" w:rsidR="00C15C40" w:rsidRPr="001D04C7" w:rsidRDefault="00C15C40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61388930" w14:textId="77777777" w:rsidR="000C56DD" w:rsidRPr="001D04C7" w:rsidRDefault="000C56DD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23A14E14" w14:textId="77777777" w:rsidR="000C56DD" w:rsidRPr="001D04C7" w:rsidRDefault="000C56DD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3FDAA062" w14:textId="77777777" w:rsidR="00C44691" w:rsidRPr="001D04C7" w:rsidRDefault="00C44691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5E6F65EC" w14:textId="458CA675" w:rsidR="00EA6ACA" w:rsidRPr="001D04C7" w:rsidRDefault="00C15C40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  <w:r w:rsidRPr="001D04C7"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  <w:t>pOSITIVE tRAITS</w:t>
            </w:r>
            <w:r w:rsidR="00EA6ACA" w:rsidRPr="001D04C7"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  <w:t xml:space="preserve"> </w:t>
            </w:r>
          </w:p>
          <w:p w14:paraId="624DFBC5" w14:textId="77777777" w:rsidR="000C56DD" w:rsidRPr="001D04C7" w:rsidRDefault="000C56DD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EE0164" w14:textId="77777777" w:rsidR="000C56DD" w:rsidRPr="001D04C7" w:rsidRDefault="000C56DD" w:rsidP="00161E82">
            <w:pPr>
              <w:spacing w:after="0"/>
              <w:rPr>
                <w:rFonts w:ascii="Times New Roman" w:hAnsi="Times New Roman" w:cs="Times New Roman"/>
                <w:b/>
                <w:bCs/>
                <w:caps/>
                <w:sz w:val="22"/>
                <w:szCs w:val="22"/>
              </w:rPr>
            </w:pPr>
          </w:p>
          <w:p w14:paraId="34B52387" w14:textId="77777777" w:rsidR="000C56DD" w:rsidRPr="001D04C7" w:rsidRDefault="000C56DD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15A57808" w14:textId="77777777" w:rsidR="000C56DD" w:rsidRPr="001D04C7" w:rsidRDefault="000C56DD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1A85263F" w14:textId="77777777" w:rsidR="000C56DD" w:rsidRPr="001D04C7" w:rsidRDefault="000C56DD" w:rsidP="00161E82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</w:pPr>
          </w:p>
          <w:p w14:paraId="069C3684" w14:textId="36815420" w:rsidR="000C56DD" w:rsidRPr="001D04C7" w:rsidRDefault="000C56DD" w:rsidP="00161E82">
            <w:pPr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1D04C7">
              <w:rPr>
                <w:rFonts w:ascii="Times New Roman" w:eastAsiaTheme="majorEastAsia" w:hAnsi="Times New Roman" w:cs="Times New Roman"/>
                <w:b/>
                <w:bCs/>
                <w:caps/>
                <w:color w:val="577188" w:themeColor="accent1" w:themeShade="BF"/>
                <w:sz w:val="22"/>
                <w:szCs w:val="22"/>
              </w:rPr>
              <w:t>HOBBIES</w:t>
            </w:r>
          </w:p>
        </w:tc>
        <w:tc>
          <w:tcPr>
            <w:tcW w:w="7245" w:type="dxa"/>
          </w:tcPr>
          <w:p w14:paraId="6A580405" w14:textId="77777777" w:rsidR="00EA6ACA" w:rsidRPr="001D04C7" w:rsidRDefault="00EA6ACA" w:rsidP="00161E8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853AB4" w14:textId="360A57D8" w:rsidR="00161E82" w:rsidRPr="001D04C7" w:rsidRDefault="00161E82" w:rsidP="00161E82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>Master of Business Administration</w:t>
            </w: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 xml:space="preserve"> (2016-2018) </w:t>
            </w:r>
            <w:r w:rsidRPr="001D04C7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>– Kakatiya University</w:t>
            </w:r>
            <w:r w:rsidRPr="001D04C7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>.</w:t>
            </w:r>
          </w:p>
          <w:p w14:paraId="4E2A054C" w14:textId="38A93AC0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 xml:space="preserve">Specialization: </w:t>
            </w:r>
            <w:r w:rsidRPr="001D04C7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>HR &amp; Finance</w:t>
            </w:r>
          </w:p>
          <w:p w14:paraId="3D1A22D4" w14:textId="3892865E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Chaitanya P.G. College (Autonomous), Kakatiya University Warangal</w:t>
            </w:r>
          </w:p>
          <w:p w14:paraId="2EB70046" w14:textId="74F48493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Aggregate: 75%</w:t>
            </w:r>
          </w:p>
          <w:p w14:paraId="3D924E6D" w14:textId="77777777" w:rsidR="00161E82" w:rsidRPr="001D04C7" w:rsidRDefault="00161E82" w:rsidP="00161E82">
            <w:pPr>
              <w:spacing w:after="0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</w:p>
          <w:p w14:paraId="30D79300" w14:textId="611998BF" w:rsidR="00161E82" w:rsidRPr="001D04C7" w:rsidRDefault="00161E82" w:rsidP="00161E82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>Bachelor of Business Administration</w:t>
            </w: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 xml:space="preserve"> (2013-2016) </w:t>
            </w:r>
            <w:r w:rsidRPr="009E1C0C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 xml:space="preserve">– </w:t>
            </w:r>
            <w:r w:rsidRPr="001D04C7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>Kakatiya University.</w:t>
            </w:r>
          </w:p>
          <w:p w14:paraId="592F33F3" w14:textId="1E06F048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 xml:space="preserve">Specialization: </w:t>
            </w:r>
            <w:r w:rsidRPr="001D04C7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>Finance</w:t>
            </w:r>
          </w:p>
          <w:p w14:paraId="02E8E007" w14:textId="2BA4FCE6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Chaitanya Degree College (Autonomous), Kakatiya University Warangal</w:t>
            </w:r>
          </w:p>
          <w:p w14:paraId="3AE70B7D" w14:textId="1C7C9E7D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Aggregate: 74%</w:t>
            </w:r>
          </w:p>
          <w:p w14:paraId="4CB094ED" w14:textId="77777777" w:rsidR="00161E82" w:rsidRPr="001D04C7" w:rsidRDefault="00161E82" w:rsidP="00161E82">
            <w:pPr>
              <w:spacing w:after="0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</w:p>
          <w:p w14:paraId="2D4E22C3" w14:textId="77777777" w:rsidR="00161E82" w:rsidRPr="001D04C7" w:rsidRDefault="00161E82" w:rsidP="00161E82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>Intermediate</w:t>
            </w: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 xml:space="preserve"> (2011-2013)</w:t>
            </w:r>
          </w:p>
          <w:p w14:paraId="29986470" w14:textId="08FDBB0C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SVS Junior College Warangal</w:t>
            </w:r>
          </w:p>
          <w:p w14:paraId="5651EF1C" w14:textId="49FF473B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Board of Intermediate Education</w:t>
            </w:r>
          </w:p>
          <w:p w14:paraId="204ED785" w14:textId="0D9D8CB1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Aggregate: 64%</w:t>
            </w:r>
          </w:p>
          <w:p w14:paraId="0BAED4B3" w14:textId="77777777" w:rsidR="00161E82" w:rsidRPr="001D04C7" w:rsidRDefault="00161E82" w:rsidP="00161E82">
            <w:pPr>
              <w:spacing w:after="0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</w:p>
          <w:p w14:paraId="4D22802A" w14:textId="77777777" w:rsidR="00161E82" w:rsidRPr="001D04C7" w:rsidRDefault="00161E82" w:rsidP="00161E82">
            <w:pPr>
              <w:pStyle w:val="ListParagraph"/>
              <w:numPr>
                <w:ilvl w:val="0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b/>
                <w:bCs/>
                <w:kern w:val="20"/>
                <w:sz w:val="22"/>
                <w:szCs w:val="22"/>
                <w:shd w:val="clear" w:color="auto" w:fill="FFFFFF"/>
              </w:rPr>
              <w:t xml:space="preserve">Schooling </w:t>
            </w: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(2010-2011)</w:t>
            </w:r>
          </w:p>
          <w:p w14:paraId="3F9B9A62" w14:textId="29E41A62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Greenwood Residential High School</w:t>
            </w:r>
          </w:p>
          <w:p w14:paraId="4F7E743F" w14:textId="19F110A1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Secondary School of Education</w:t>
            </w:r>
          </w:p>
          <w:p w14:paraId="413E7C23" w14:textId="452BAF7B" w:rsidR="00161E82" w:rsidRPr="001D04C7" w:rsidRDefault="00161E82" w:rsidP="00161E82">
            <w:pPr>
              <w:pStyle w:val="ListParagraph"/>
              <w:numPr>
                <w:ilvl w:val="1"/>
                <w:numId w:val="27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Aggregate: 77%</w:t>
            </w:r>
          </w:p>
          <w:p w14:paraId="57AC33D7" w14:textId="34A9036F" w:rsidR="00EA6ACA" w:rsidRPr="001D04C7" w:rsidRDefault="00EA6ACA" w:rsidP="00161E82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  <w:t xml:space="preserve">         </w:t>
            </w:r>
          </w:p>
          <w:p w14:paraId="3343969C" w14:textId="77777777" w:rsidR="00EA6ACA" w:rsidRPr="001D04C7" w:rsidRDefault="00EA6ACA" w:rsidP="00161E82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</w:p>
          <w:p w14:paraId="1C80F497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t>Project: "A Study on Training and Development" at ING VYSYA Life Insurance</w:t>
            </w:r>
          </w:p>
          <w:p w14:paraId="1A3408F8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</w:p>
          <w:p w14:paraId="5948C9D7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t>Duration: 45 days</w:t>
            </w:r>
          </w:p>
          <w:p w14:paraId="58741C57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t>Area of Study: Human Resource</w:t>
            </w:r>
          </w:p>
          <w:p w14:paraId="79700A45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t>Team Size: 2</w:t>
            </w:r>
          </w:p>
          <w:p w14:paraId="5A470302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</w:p>
          <w:p w14:paraId="714B4D00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b/>
                <w:bCs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b/>
                <w:bCs/>
                <w:kern w:val="20"/>
                <w:shd w:val="clear" w:color="auto" w:fill="FFFFFF"/>
              </w:rPr>
              <w:t>Description:</w:t>
            </w:r>
          </w:p>
          <w:p w14:paraId="70D5DAB4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t xml:space="preserve">During this project, I conducted an extensive analysis of the training and development processes at ING VYSYA Life Insurance. The aim was to gain a deep understanding of the organization's training procedures and identify areas for improvement. I closely examined the training needs of employees and assessed the effectiveness of existing training programs. By analyzing various training methods </w:t>
            </w: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lastRenderedPageBreak/>
              <w:t xml:space="preserve">and strategies, I aimed to enhance the organization's capacity for growth and development. </w:t>
            </w:r>
          </w:p>
          <w:p w14:paraId="57342632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</w:p>
          <w:p w14:paraId="06AA4148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b/>
                <w:bCs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b/>
                <w:bCs/>
                <w:kern w:val="20"/>
                <w:shd w:val="clear" w:color="auto" w:fill="FFFFFF"/>
              </w:rPr>
              <w:t>Responsibilities:</w:t>
            </w:r>
          </w:p>
          <w:p w14:paraId="4C9716F6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t>- Explored the importance, stages, and processes involved in training and development.</w:t>
            </w:r>
          </w:p>
          <w:p w14:paraId="5B58B0DC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t>- Identified the specific training needs of ING VYSYA Life Insurance through meticulous research and data analysis.</w:t>
            </w:r>
          </w:p>
          <w:p w14:paraId="7485CB6C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t>- Designed and conducted a comprehensive training survey to gather insights from employees.</w:t>
            </w:r>
          </w:p>
          <w:p w14:paraId="4BD9F6D4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  <w:t>- Collaborated with a team of two to compile and analyze the survey results, providing valuable recommendations for future training initiatives.</w:t>
            </w:r>
          </w:p>
          <w:p w14:paraId="03DF01F4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</w:p>
          <w:p w14:paraId="1D5AA670" w14:textId="77777777" w:rsidR="00EA6ACA" w:rsidRPr="001D04C7" w:rsidRDefault="00EA6ACA" w:rsidP="00161E82">
            <w:pPr>
              <w:spacing w:after="0" w:line="288" w:lineRule="auto"/>
              <w:jc w:val="both"/>
              <w:rPr>
                <w:rFonts w:ascii="Times New Roman" w:eastAsiaTheme="minorHAnsi" w:hAnsi="Times New Roman" w:cs="Times New Roman"/>
                <w:b/>
                <w:bCs/>
                <w:kern w:val="20"/>
                <w:shd w:val="clear" w:color="auto" w:fill="FFFFFF"/>
              </w:rPr>
            </w:pPr>
            <w:r w:rsidRPr="001D04C7">
              <w:rPr>
                <w:rFonts w:ascii="Times New Roman" w:eastAsiaTheme="minorHAnsi" w:hAnsi="Times New Roman" w:cs="Times New Roman"/>
                <w:b/>
                <w:bCs/>
                <w:kern w:val="20"/>
                <w:shd w:val="clear" w:color="auto" w:fill="FFFFFF"/>
              </w:rPr>
              <w:t>Other Details:</w:t>
            </w:r>
          </w:p>
          <w:p w14:paraId="72FE974B" w14:textId="6B449DE6" w:rsidR="00EA6ACA" w:rsidRPr="001D04C7" w:rsidRDefault="00EA6ACA" w:rsidP="00161E82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  <w:t xml:space="preserve">- Actively participated in technical events organized by various colleges, expanding my knowledge and staying updated with the latest industry trends and </w:t>
            </w:r>
            <w:r w:rsidR="007C209C" w:rsidRPr="001D04C7"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  <w:t>advancement</w:t>
            </w:r>
          </w:p>
          <w:p w14:paraId="7470C47D" w14:textId="77777777" w:rsidR="00EA6ACA" w:rsidRPr="001D04C7" w:rsidRDefault="00EA6ACA" w:rsidP="00161E82">
            <w:pPr>
              <w:spacing w:after="0"/>
              <w:jc w:val="both"/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</w:p>
          <w:p w14:paraId="444FCF40" w14:textId="77777777" w:rsidR="00EA6ACA" w:rsidRPr="001D04C7" w:rsidRDefault="00EA6ACA" w:rsidP="00161E8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</w:p>
          <w:p w14:paraId="5470DB06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  <w:lang w:eastAsia="zh-CN" w:bidi="hi-IN"/>
              </w:rPr>
            </w:pPr>
          </w:p>
          <w:p w14:paraId="7CA9468E" w14:textId="77777777" w:rsidR="00EA6ACA" w:rsidRPr="001D04C7" w:rsidRDefault="00EA6ACA" w:rsidP="00161E82">
            <w:pPr>
              <w:spacing w:after="0"/>
              <w:rPr>
                <w:rFonts w:ascii="Times New Roman" w:hAnsi="Times New Roman" w:cs="Times New Roman"/>
                <w:color w:val="auto"/>
                <w:sz w:val="22"/>
                <w:szCs w:val="22"/>
                <w:shd w:val="clear" w:color="auto" w:fill="FFFFFF"/>
                <w:lang w:eastAsia="zh-CN" w:bidi="hi-IN"/>
              </w:rPr>
            </w:pPr>
          </w:p>
          <w:p w14:paraId="30F49801" w14:textId="77777777" w:rsidR="00EA6ACA" w:rsidRPr="001D04C7" w:rsidRDefault="00EA6ACA" w:rsidP="00161E82">
            <w:pPr>
              <w:pStyle w:val="ListParagraph"/>
              <w:numPr>
                <w:ilvl w:val="0"/>
                <w:numId w:val="26"/>
              </w:numPr>
              <w:spacing w:line="288" w:lineRule="auto"/>
              <w:jc w:val="both"/>
              <w:rPr>
                <w:rFonts w:eastAsiaTheme="minorHAnsi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  <w:t>Operating Systems: Experienced in working with Windows operating systems.</w:t>
            </w:r>
          </w:p>
          <w:p w14:paraId="3278191C" w14:textId="77777777" w:rsidR="00EA6ACA" w:rsidRPr="001D04C7" w:rsidRDefault="00EA6ACA" w:rsidP="00161E82">
            <w:pPr>
              <w:pStyle w:val="ListParagraph"/>
              <w:numPr>
                <w:ilvl w:val="0"/>
                <w:numId w:val="26"/>
              </w:numPr>
              <w:spacing w:line="288" w:lineRule="auto"/>
              <w:jc w:val="both"/>
              <w:rPr>
                <w:rFonts w:eastAsiaTheme="minorHAnsi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  <w:t>Tools and Software: Proficient in using MS Office suite for efficient documentation and data analysis. Knowledgeable in data science principles and techniques, enabling data-driven decision making.</w:t>
            </w:r>
          </w:p>
          <w:p w14:paraId="4151C73F" w14:textId="77777777" w:rsidR="00C15C40" w:rsidRPr="001D04C7" w:rsidRDefault="00C15C40" w:rsidP="00C15C40">
            <w:pPr>
              <w:jc w:val="both"/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</w:p>
          <w:p w14:paraId="6DDE1296" w14:textId="77777777" w:rsidR="00C15C40" w:rsidRPr="001D04C7" w:rsidRDefault="00C15C40" w:rsidP="00C15C40">
            <w:pPr>
              <w:jc w:val="both"/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</w:p>
          <w:p w14:paraId="10FF831D" w14:textId="32695C25" w:rsidR="00C15C40" w:rsidRPr="001D04C7" w:rsidRDefault="00C15C40" w:rsidP="00C15C40">
            <w:pPr>
              <w:pStyle w:val="ListParagraph"/>
              <w:numPr>
                <w:ilvl w:val="0"/>
                <w:numId w:val="26"/>
              </w:numPr>
              <w:spacing w:line="288" w:lineRule="auto"/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Confident and determined</w:t>
            </w:r>
          </w:p>
          <w:p w14:paraId="3555A26A" w14:textId="2E583E2F" w:rsidR="00C15C40" w:rsidRPr="001D04C7" w:rsidRDefault="00C15C40" w:rsidP="00C15C40">
            <w:pPr>
              <w:pStyle w:val="ListParagraph"/>
              <w:numPr>
                <w:ilvl w:val="0"/>
                <w:numId w:val="26"/>
              </w:numPr>
              <w:spacing w:line="288" w:lineRule="auto"/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Able to work independently and in a team environment</w:t>
            </w:r>
          </w:p>
          <w:p w14:paraId="31447CCC" w14:textId="121D7BF5" w:rsidR="00C15C40" w:rsidRPr="001D04C7" w:rsidRDefault="00C15C40" w:rsidP="00C15C40">
            <w:pPr>
              <w:pStyle w:val="ListParagraph"/>
              <w:numPr>
                <w:ilvl w:val="0"/>
                <w:numId w:val="26"/>
              </w:numPr>
              <w:spacing w:line="288" w:lineRule="auto"/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Quick learner with dedication towards work</w:t>
            </w:r>
          </w:p>
          <w:p w14:paraId="5C159438" w14:textId="2B74721B" w:rsidR="00C15C40" w:rsidRPr="001D04C7" w:rsidRDefault="00C15C40" w:rsidP="00C15C40">
            <w:pPr>
              <w:jc w:val="both"/>
              <w:rPr>
                <w:rFonts w:ascii="Times New Roman" w:hAnsi="Times New Roman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</w:p>
          <w:p w14:paraId="30CA77DA" w14:textId="77777777" w:rsidR="00EA6ACA" w:rsidRPr="001D04C7" w:rsidRDefault="00EA6ACA" w:rsidP="00161E82">
            <w:pPr>
              <w:spacing w:after="0"/>
              <w:jc w:val="both"/>
              <w:rPr>
                <w:rFonts w:ascii="Times New Roman" w:eastAsiaTheme="minorHAnsi" w:hAnsi="Times New Roman" w:cs="Times New Roman"/>
                <w:kern w:val="20"/>
                <w:shd w:val="clear" w:color="auto" w:fill="FFFFFF"/>
              </w:rPr>
            </w:pPr>
          </w:p>
          <w:p w14:paraId="0A6E6A60" w14:textId="77777777" w:rsidR="000C56DD" w:rsidRPr="001D04C7" w:rsidRDefault="000C56DD" w:rsidP="000C56D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kern w:val="20"/>
                <w:sz w:val="22"/>
                <w:szCs w:val="22"/>
                <w:shd w:val="clear" w:color="auto" w:fill="FFFFFF"/>
              </w:rPr>
              <w:t>Photography: Capture moments and explore the art of photography, experimenting with different techniques and angles to tell stories through visuals.</w:t>
            </w:r>
          </w:p>
          <w:p w14:paraId="48F38AA3" w14:textId="77777777" w:rsidR="000C56DD" w:rsidRPr="001D04C7" w:rsidRDefault="000C56DD" w:rsidP="000C56D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Theme="minorHAnsi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  <w:t>Cooking and Baking: Enjoy experimenting with different recipes, exploring flavors, and creating delicious dishes to share with family and friends.</w:t>
            </w:r>
          </w:p>
          <w:p w14:paraId="421A7E09" w14:textId="77777777" w:rsidR="000C56DD" w:rsidRPr="001D04C7" w:rsidRDefault="000C56DD" w:rsidP="000C56DD">
            <w:pPr>
              <w:pStyle w:val="ListParagraph"/>
              <w:numPr>
                <w:ilvl w:val="0"/>
                <w:numId w:val="31"/>
              </w:numPr>
              <w:jc w:val="both"/>
              <w:rPr>
                <w:rFonts w:eastAsiaTheme="minorHAnsi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</w:pPr>
            <w:r w:rsidRPr="001D04C7">
              <w:rPr>
                <w:rFonts w:eastAsiaTheme="minorHAnsi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  <w:t>Gardening: Find joy in nurturing plants, tending to a garden, and witnessing the growth and beauty of nature firsthand.</w:t>
            </w:r>
          </w:p>
          <w:p w14:paraId="69ADEA83" w14:textId="70957C97" w:rsidR="00C15C40" w:rsidRPr="001D04C7" w:rsidRDefault="000C56DD" w:rsidP="000C56DD">
            <w:pPr>
              <w:pStyle w:val="ListParagraph"/>
              <w:numPr>
                <w:ilvl w:val="0"/>
                <w:numId w:val="31"/>
              </w:numPr>
              <w:autoSpaceDE w:val="0"/>
              <w:adjustRightInd w:val="0"/>
              <w:jc w:val="both"/>
              <w:rPr>
                <w:rFonts w:eastAsiaTheme="minorHAnsi" w:cs="Times New Roman"/>
                <w:color w:val="262626" w:themeColor="text1" w:themeTint="D9"/>
                <w:kern w:val="20"/>
                <w:sz w:val="22"/>
                <w:szCs w:val="22"/>
                <w:shd w:val="clear" w:color="auto" w:fill="FFFFFF"/>
                <w:lang w:eastAsia="ja-JP" w:bidi="ar-SA"/>
              </w:rPr>
            </w:pPr>
            <w:r w:rsidRPr="001D04C7">
              <w:rPr>
                <w:rFonts w:eastAsiaTheme="minorHAnsi" w:cs="Times New Roman"/>
                <w:color w:val="auto"/>
                <w:kern w:val="20"/>
                <w:sz w:val="22"/>
                <w:szCs w:val="22"/>
                <w:shd w:val="clear" w:color="auto" w:fill="FFFFFF"/>
              </w:rPr>
              <w:t>Volunteer Work: Devote time to community service or engage in charitable activities to give back to society and make a positive impact.</w:t>
            </w:r>
          </w:p>
        </w:tc>
      </w:tr>
    </w:tbl>
    <w:p w14:paraId="01C8C723" w14:textId="49FC3817" w:rsidR="008E4DE7" w:rsidRPr="001D04C7" w:rsidRDefault="008E4DE7" w:rsidP="000C56DD">
      <w:pPr>
        <w:tabs>
          <w:tab w:val="left" w:pos="1495"/>
          <w:tab w:val="left" w:pos="4284"/>
        </w:tabs>
        <w:rPr>
          <w:rFonts w:ascii="Times New Roman" w:hAnsi="Times New Roman" w:cs="Times New Roman"/>
        </w:rPr>
      </w:pPr>
    </w:p>
    <w:sectPr w:rsidR="008E4DE7" w:rsidRPr="001D04C7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7D51" w14:textId="77777777" w:rsidR="00F57C27" w:rsidRDefault="00F57C27">
      <w:pPr>
        <w:spacing w:after="0" w:line="240" w:lineRule="auto"/>
      </w:pPr>
      <w:r>
        <w:separator/>
      </w:r>
    </w:p>
  </w:endnote>
  <w:endnote w:type="continuationSeparator" w:id="0">
    <w:p w14:paraId="3B8A3CFA" w14:textId="77777777" w:rsidR="00F57C27" w:rsidRDefault="00F5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95DE" w14:textId="77777777" w:rsidR="00F57C27" w:rsidRDefault="00F57C27">
      <w:pPr>
        <w:spacing w:after="0" w:line="240" w:lineRule="auto"/>
      </w:pPr>
      <w:r>
        <w:separator/>
      </w:r>
    </w:p>
  </w:footnote>
  <w:footnote w:type="continuationSeparator" w:id="0">
    <w:p w14:paraId="20495B47" w14:textId="77777777" w:rsidR="00F57C27" w:rsidRDefault="00F57C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93" type="#_x0000_t75" alt="Receiver" style="width:10.15pt;height:11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" o:bullet="t">
        <v:imagedata r:id="rId1" o:title="" cropleft="-2979f"/>
      </v:shape>
    </w:pict>
  </w:numPicBullet>
  <w:numPicBullet w:numPicBulletId="1">
    <w:pict>
      <v:shape id="_x0000_i1694" type="#_x0000_t75" alt="Email" style="width:11.35pt;height:11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" o:bullet="t">
        <v:imagedata r:id="rId2" o:title=""/>
      </v:shape>
    </w:pict>
  </w:numPicBullet>
  <w:numPicBullet w:numPicBulletId="2">
    <w:pict>
      <v:shape id="_x0000_i1695" type="#_x0000_t75" alt="Receiver" style="width:1in;height:1in;visibility:visible;mso-wrap-style:square" o:bullet="t">
        <v:imagedata r:id="rId3" o:title="Receiver"/>
      </v:shape>
    </w:pict>
  </w:numPicBullet>
  <w:abstractNum w:abstractNumId="0" w15:restartNumberingAfterBreak="0">
    <w:nsid w:val="011709F8"/>
    <w:multiLevelType w:val="multilevel"/>
    <w:tmpl w:val="585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CA5C50"/>
    <w:multiLevelType w:val="multilevel"/>
    <w:tmpl w:val="8C0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10B80"/>
    <w:multiLevelType w:val="hybridMultilevel"/>
    <w:tmpl w:val="CB5C0A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4B592D"/>
    <w:multiLevelType w:val="hybridMultilevel"/>
    <w:tmpl w:val="5BC612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15850B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132C4402"/>
    <w:multiLevelType w:val="hybridMultilevel"/>
    <w:tmpl w:val="AA40CC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4488C2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413B7"/>
    <w:multiLevelType w:val="hybridMultilevel"/>
    <w:tmpl w:val="0EDC7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64A2C"/>
    <w:multiLevelType w:val="hybridMultilevel"/>
    <w:tmpl w:val="77E61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7701E05"/>
    <w:multiLevelType w:val="multilevel"/>
    <w:tmpl w:val="A28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86980"/>
    <w:multiLevelType w:val="hybridMultilevel"/>
    <w:tmpl w:val="59B26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E033E"/>
    <w:multiLevelType w:val="multilevel"/>
    <w:tmpl w:val="436E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8807C7"/>
    <w:multiLevelType w:val="hybridMultilevel"/>
    <w:tmpl w:val="28D03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96606"/>
    <w:multiLevelType w:val="hybridMultilevel"/>
    <w:tmpl w:val="618A42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A34CD"/>
    <w:multiLevelType w:val="hybridMultilevel"/>
    <w:tmpl w:val="6EA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F4BC1"/>
    <w:multiLevelType w:val="hybridMultilevel"/>
    <w:tmpl w:val="58BC81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B4AE0"/>
    <w:multiLevelType w:val="multilevel"/>
    <w:tmpl w:val="51EA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CE7E96"/>
    <w:multiLevelType w:val="hybridMultilevel"/>
    <w:tmpl w:val="367C9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1202A"/>
    <w:multiLevelType w:val="multilevel"/>
    <w:tmpl w:val="281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B675FD"/>
    <w:multiLevelType w:val="hybridMultilevel"/>
    <w:tmpl w:val="94C6D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D3A4F"/>
    <w:multiLevelType w:val="multilevel"/>
    <w:tmpl w:val="7272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1831F5"/>
    <w:multiLevelType w:val="hybridMultilevel"/>
    <w:tmpl w:val="30022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F5AD9"/>
    <w:multiLevelType w:val="hybridMultilevel"/>
    <w:tmpl w:val="EFE60D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4A3FF2"/>
    <w:multiLevelType w:val="multilevel"/>
    <w:tmpl w:val="BF6A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9D602F"/>
    <w:multiLevelType w:val="hybridMultilevel"/>
    <w:tmpl w:val="8E2CBE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960DB"/>
    <w:multiLevelType w:val="multilevel"/>
    <w:tmpl w:val="046A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45317"/>
    <w:multiLevelType w:val="hybridMultilevel"/>
    <w:tmpl w:val="A9281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953668"/>
    <w:multiLevelType w:val="hybridMultilevel"/>
    <w:tmpl w:val="FF34F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94C36"/>
    <w:multiLevelType w:val="hybridMultilevel"/>
    <w:tmpl w:val="B3A8BE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90285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2525E"/>
    <w:multiLevelType w:val="multilevel"/>
    <w:tmpl w:val="4FB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4D78B3"/>
    <w:multiLevelType w:val="hybridMultilevel"/>
    <w:tmpl w:val="6DDA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09299">
    <w:abstractNumId w:val="4"/>
  </w:num>
  <w:num w:numId="2" w16cid:durableId="117572847">
    <w:abstractNumId w:val="8"/>
  </w:num>
  <w:num w:numId="3" w16cid:durableId="1938824302">
    <w:abstractNumId w:val="14"/>
  </w:num>
  <w:num w:numId="4" w16cid:durableId="1529487260">
    <w:abstractNumId w:val="22"/>
  </w:num>
  <w:num w:numId="5" w16cid:durableId="356124829">
    <w:abstractNumId w:val="21"/>
  </w:num>
  <w:num w:numId="6" w16cid:durableId="2019964636">
    <w:abstractNumId w:val="13"/>
  </w:num>
  <w:num w:numId="7" w16cid:durableId="1044910944">
    <w:abstractNumId w:val="24"/>
  </w:num>
  <w:num w:numId="8" w16cid:durableId="335425494">
    <w:abstractNumId w:val="2"/>
  </w:num>
  <w:num w:numId="9" w16cid:durableId="414136201">
    <w:abstractNumId w:val="1"/>
  </w:num>
  <w:num w:numId="10" w16cid:durableId="1350255656">
    <w:abstractNumId w:val="26"/>
  </w:num>
  <w:num w:numId="11" w16cid:durableId="956570704">
    <w:abstractNumId w:val="12"/>
  </w:num>
  <w:num w:numId="12" w16cid:durableId="1650358718">
    <w:abstractNumId w:val="9"/>
  </w:num>
  <w:num w:numId="13" w16cid:durableId="904610066">
    <w:abstractNumId w:val="6"/>
  </w:num>
  <w:num w:numId="14" w16cid:durableId="757285750">
    <w:abstractNumId w:val="19"/>
  </w:num>
  <w:num w:numId="15" w16cid:durableId="2129161201">
    <w:abstractNumId w:val="30"/>
  </w:num>
  <w:num w:numId="16" w16cid:durableId="1811249070">
    <w:abstractNumId w:val="20"/>
  </w:num>
  <w:num w:numId="17" w16cid:durableId="1543666467">
    <w:abstractNumId w:val="25"/>
  </w:num>
  <w:num w:numId="18" w16cid:durableId="1057171056">
    <w:abstractNumId w:val="17"/>
  </w:num>
  <w:num w:numId="19" w16cid:durableId="1623148036">
    <w:abstractNumId w:val="11"/>
  </w:num>
  <w:num w:numId="20" w16cid:durableId="1229343272">
    <w:abstractNumId w:val="0"/>
  </w:num>
  <w:num w:numId="21" w16cid:durableId="713770578">
    <w:abstractNumId w:val="29"/>
  </w:num>
  <w:num w:numId="22" w16cid:durableId="1800032506">
    <w:abstractNumId w:val="18"/>
  </w:num>
  <w:num w:numId="23" w16cid:durableId="866142599">
    <w:abstractNumId w:val="3"/>
  </w:num>
  <w:num w:numId="24" w16cid:durableId="1697384138">
    <w:abstractNumId w:val="5"/>
  </w:num>
  <w:num w:numId="25" w16cid:durableId="342519037">
    <w:abstractNumId w:val="23"/>
  </w:num>
  <w:num w:numId="26" w16cid:durableId="198129793">
    <w:abstractNumId w:val="27"/>
  </w:num>
  <w:num w:numId="27" w16cid:durableId="2066756961">
    <w:abstractNumId w:val="28"/>
  </w:num>
  <w:num w:numId="28" w16cid:durableId="766928463">
    <w:abstractNumId w:val="10"/>
  </w:num>
  <w:num w:numId="29" w16cid:durableId="1575776104">
    <w:abstractNumId w:val="15"/>
  </w:num>
  <w:num w:numId="30" w16cid:durableId="685984373">
    <w:abstractNumId w:val="16"/>
  </w:num>
  <w:num w:numId="31" w16cid:durableId="316152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43"/>
    <w:rsid w:val="00012AAA"/>
    <w:rsid w:val="00014808"/>
    <w:rsid w:val="00024875"/>
    <w:rsid w:val="00042C0B"/>
    <w:rsid w:val="00047982"/>
    <w:rsid w:val="000542BD"/>
    <w:rsid w:val="000641C5"/>
    <w:rsid w:val="00067796"/>
    <w:rsid w:val="000703C8"/>
    <w:rsid w:val="00074260"/>
    <w:rsid w:val="00077354"/>
    <w:rsid w:val="00085BB5"/>
    <w:rsid w:val="000A0217"/>
    <w:rsid w:val="000A39E8"/>
    <w:rsid w:val="000C5090"/>
    <w:rsid w:val="000C56DD"/>
    <w:rsid w:val="000D2942"/>
    <w:rsid w:val="000D5E03"/>
    <w:rsid w:val="000D66A0"/>
    <w:rsid w:val="000F1778"/>
    <w:rsid w:val="000F4A6A"/>
    <w:rsid w:val="000F4B1D"/>
    <w:rsid w:val="0010082B"/>
    <w:rsid w:val="001279B7"/>
    <w:rsid w:val="001564C7"/>
    <w:rsid w:val="00161E82"/>
    <w:rsid w:val="00163B89"/>
    <w:rsid w:val="00174352"/>
    <w:rsid w:val="00176465"/>
    <w:rsid w:val="0018194C"/>
    <w:rsid w:val="00184AE3"/>
    <w:rsid w:val="00195B0D"/>
    <w:rsid w:val="00196A8A"/>
    <w:rsid w:val="001A20AA"/>
    <w:rsid w:val="001C57C6"/>
    <w:rsid w:val="001D04C7"/>
    <w:rsid w:val="001E3650"/>
    <w:rsid w:val="001F009B"/>
    <w:rsid w:val="001F23A9"/>
    <w:rsid w:val="001F73EB"/>
    <w:rsid w:val="00205057"/>
    <w:rsid w:val="00214FEF"/>
    <w:rsid w:val="00220EEB"/>
    <w:rsid w:val="002403DB"/>
    <w:rsid w:val="002549B8"/>
    <w:rsid w:val="00254B0D"/>
    <w:rsid w:val="002636BF"/>
    <w:rsid w:val="002767E2"/>
    <w:rsid w:val="00277CE2"/>
    <w:rsid w:val="002A426C"/>
    <w:rsid w:val="002A7AC7"/>
    <w:rsid w:val="002B6BE2"/>
    <w:rsid w:val="002E0AE3"/>
    <w:rsid w:val="002F188B"/>
    <w:rsid w:val="00303C5B"/>
    <w:rsid w:val="003166A8"/>
    <w:rsid w:val="00321705"/>
    <w:rsid w:val="00323E65"/>
    <w:rsid w:val="00325AF1"/>
    <w:rsid w:val="0033406E"/>
    <w:rsid w:val="003407DD"/>
    <w:rsid w:val="00343244"/>
    <w:rsid w:val="00345244"/>
    <w:rsid w:val="00355713"/>
    <w:rsid w:val="00355A40"/>
    <w:rsid w:val="0037744A"/>
    <w:rsid w:val="00382CD8"/>
    <w:rsid w:val="00385445"/>
    <w:rsid w:val="003A0794"/>
    <w:rsid w:val="003A2A8B"/>
    <w:rsid w:val="003A7A1F"/>
    <w:rsid w:val="003B5C5A"/>
    <w:rsid w:val="003B6B82"/>
    <w:rsid w:val="003C4381"/>
    <w:rsid w:val="003D1FB7"/>
    <w:rsid w:val="003F696E"/>
    <w:rsid w:val="003F6C98"/>
    <w:rsid w:val="00403D9D"/>
    <w:rsid w:val="00414AA6"/>
    <w:rsid w:val="0042556F"/>
    <w:rsid w:val="004445A2"/>
    <w:rsid w:val="00451D9A"/>
    <w:rsid w:val="00454282"/>
    <w:rsid w:val="00463ED8"/>
    <w:rsid w:val="00470059"/>
    <w:rsid w:val="00475204"/>
    <w:rsid w:val="004938CD"/>
    <w:rsid w:val="004A41D0"/>
    <w:rsid w:val="004A6172"/>
    <w:rsid w:val="004A7D30"/>
    <w:rsid w:val="004B3052"/>
    <w:rsid w:val="004B32F1"/>
    <w:rsid w:val="004C3BF3"/>
    <w:rsid w:val="004D2354"/>
    <w:rsid w:val="004D7F48"/>
    <w:rsid w:val="004F40A5"/>
    <w:rsid w:val="005002C0"/>
    <w:rsid w:val="005048DD"/>
    <w:rsid w:val="005102E3"/>
    <w:rsid w:val="00511C70"/>
    <w:rsid w:val="00512674"/>
    <w:rsid w:val="0053332A"/>
    <w:rsid w:val="00534AF0"/>
    <w:rsid w:val="00542082"/>
    <w:rsid w:val="00555D2E"/>
    <w:rsid w:val="0056122A"/>
    <w:rsid w:val="00572B57"/>
    <w:rsid w:val="005851FE"/>
    <w:rsid w:val="0058574D"/>
    <w:rsid w:val="00586041"/>
    <w:rsid w:val="005902B8"/>
    <w:rsid w:val="00595B6A"/>
    <w:rsid w:val="005979A5"/>
    <w:rsid w:val="005A6E76"/>
    <w:rsid w:val="005B3145"/>
    <w:rsid w:val="005B3E88"/>
    <w:rsid w:val="005C31B9"/>
    <w:rsid w:val="005C60B8"/>
    <w:rsid w:val="005C7D9F"/>
    <w:rsid w:val="005D10E4"/>
    <w:rsid w:val="005E0A04"/>
    <w:rsid w:val="005E1064"/>
    <w:rsid w:val="005E7BDD"/>
    <w:rsid w:val="005F228F"/>
    <w:rsid w:val="005F3F75"/>
    <w:rsid w:val="00603AAF"/>
    <w:rsid w:val="00607E52"/>
    <w:rsid w:val="00611D5F"/>
    <w:rsid w:val="00614441"/>
    <w:rsid w:val="0062511F"/>
    <w:rsid w:val="00632034"/>
    <w:rsid w:val="006327A3"/>
    <w:rsid w:val="006468AD"/>
    <w:rsid w:val="006526CD"/>
    <w:rsid w:val="0066170D"/>
    <w:rsid w:val="00665BDD"/>
    <w:rsid w:val="00671643"/>
    <w:rsid w:val="00673F0C"/>
    <w:rsid w:val="00680863"/>
    <w:rsid w:val="00683D21"/>
    <w:rsid w:val="0069107D"/>
    <w:rsid w:val="006C616F"/>
    <w:rsid w:val="006D07C3"/>
    <w:rsid w:val="006D4701"/>
    <w:rsid w:val="006D4D78"/>
    <w:rsid w:val="006E798A"/>
    <w:rsid w:val="006E7C9B"/>
    <w:rsid w:val="006F066B"/>
    <w:rsid w:val="006F0E1E"/>
    <w:rsid w:val="00704F34"/>
    <w:rsid w:val="007148E9"/>
    <w:rsid w:val="00720540"/>
    <w:rsid w:val="00721595"/>
    <w:rsid w:val="007229B0"/>
    <w:rsid w:val="00723B36"/>
    <w:rsid w:val="0072704C"/>
    <w:rsid w:val="00747E2F"/>
    <w:rsid w:val="007533C2"/>
    <w:rsid w:val="00757752"/>
    <w:rsid w:val="00786C94"/>
    <w:rsid w:val="00790A95"/>
    <w:rsid w:val="00796708"/>
    <w:rsid w:val="007A5A17"/>
    <w:rsid w:val="007A75A2"/>
    <w:rsid w:val="007C209C"/>
    <w:rsid w:val="007D450A"/>
    <w:rsid w:val="007F31F0"/>
    <w:rsid w:val="007F3A13"/>
    <w:rsid w:val="00802A81"/>
    <w:rsid w:val="0080643A"/>
    <w:rsid w:val="00811E08"/>
    <w:rsid w:val="00822C75"/>
    <w:rsid w:val="008232A5"/>
    <w:rsid w:val="00835C8A"/>
    <w:rsid w:val="00835E08"/>
    <w:rsid w:val="00847FF0"/>
    <w:rsid w:val="00860DCE"/>
    <w:rsid w:val="0086361B"/>
    <w:rsid w:val="008742B5"/>
    <w:rsid w:val="008A6D9C"/>
    <w:rsid w:val="008B0CA8"/>
    <w:rsid w:val="008C6828"/>
    <w:rsid w:val="008D273A"/>
    <w:rsid w:val="008D417E"/>
    <w:rsid w:val="008E4DE7"/>
    <w:rsid w:val="008F0195"/>
    <w:rsid w:val="008F19E0"/>
    <w:rsid w:val="008F7A6A"/>
    <w:rsid w:val="00900FDA"/>
    <w:rsid w:val="009118A0"/>
    <w:rsid w:val="00911C51"/>
    <w:rsid w:val="00916765"/>
    <w:rsid w:val="00922D7E"/>
    <w:rsid w:val="0092497F"/>
    <w:rsid w:val="009342ED"/>
    <w:rsid w:val="00936614"/>
    <w:rsid w:val="009373E6"/>
    <w:rsid w:val="009404F6"/>
    <w:rsid w:val="00951406"/>
    <w:rsid w:val="009555CE"/>
    <w:rsid w:val="009724F2"/>
    <w:rsid w:val="00976742"/>
    <w:rsid w:val="00995353"/>
    <w:rsid w:val="009A19AE"/>
    <w:rsid w:val="009A21B3"/>
    <w:rsid w:val="009A4FE2"/>
    <w:rsid w:val="009A794C"/>
    <w:rsid w:val="009C6CC7"/>
    <w:rsid w:val="009D5FBA"/>
    <w:rsid w:val="009E1C0C"/>
    <w:rsid w:val="009E1C16"/>
    <w:rsid w:val="009E1DD5"/>
    <w:rsid w:val="009E4F36"/>
    <w:rsid w:val="009E683C"/>
    <w:rsid w:val="009F65F6"/>
    <w:rsid w:val="00A00C28"/>
    <w:rsid w:val="00A02D1B"/>
    <w:rsid w:val="00A100F6"/>
    <w:rsid w:val="00A14E39"/>
    <w:rsid w:val="00A30090"/>
    <w:rsid w:val="00A41AAF"/>
    <w:rsid w:val="00A6466D"/>
    <w:rsid w:val="00A66837"/>
    <w:rsid w:val="00A735D1"/>
    <w:rsid w:val="00A73800"/>
    <w:rsid w:val="00A93951"/>
    <w:rsid w:val="00A95AAD"/>
    <w:rsid w:val="00A96379"/>
    <w:rsid w:val="00AA4CEF"/>
    <w:rsid w:val="00AB30BA"/>
    <w:rsid w:val="00AB4FF4"/>
    <w:rsid w:val="00AC0269"/>
    <w:rsid w:val="00AC13D7"/>
    <w:rsid w:val="00AC6721"/>
    <w:rsid w:val="00AD3F86"/>
    <w:rsid w:val="00AF1F25"/>
    <w:rsid w:val="00AF5720"/>
    <w:rsid w:val="00AF5EBE"/>
    <w:rsid w:val="00B06E76"/>
    <w:rsid w:val="00B07783"/>
    <w:rsid w:val="00B13936"/>
    <w:rsid w:val="00B204E4"/>
    <w:rsid w:val="00B25465"/>
    <w:rsid w:val="00B30CBB"/>
    <w:rsid w:val="00B348C1"/>
    <w:rsid w:val="00B37C44"/>
    <w:rsid w:val="00B4469C"/>
    <w:rsid w:val="00B6267F"/>
    <w:rsid w:val="00B6792A"/>
    <w:rsid w:val="00B76BB3"/>
    <w:rsid w:val="00B856A5"/>
    <w:rsid w:val="00B86F2D"/>
    <w:rsid w:val="00BB0AAD"/>
    <w:rsid w:val="00BB32DA"/>
    <w:rsid w:val="00BC0594"/>
    <w:rsid w:val="00BC584C"/>
    <w:rsid w:val="00BC6014"/>
    <w:rsid w:val="00BD3A50"/>
    <w:rsid w:val="00BE58BE"/>
    <w:rsid w:val="00BE6B5E"/>
    <w:rsid w:val="00C01B4B"/>
    <w:rsid w:val="00C15C40"/>
    <w:rsid w:val="00C25164"/>
    <w:rsid w:val="00C3276B"/>
    <w:rsid w:val="00C34E28"/>
    <w:rsid w:val="00C44691"/>
    <w:rsid w:val="00C47D31"/>
    <w:rsid w:val="00C52352"/>
    <w:rsid w:val="00C61840"/>
    <w:rsid w:val="00C652DA"/>
    <w:rsid w:val="00C65842"/>
    <w:rsid w:val="00C65E35"/>
    <w:rsid w:val="00C72AF5"/>
    <w:rsid w:val="00C875B8"/>
    <w:rsid w:val="00C91563"/>
    <w:rsid w:val="00C93B19"/>
    <w:rsid w:val="00CA61B5"/>
    <w:rsid w:val="00CB0E25"/>
    <w:rsid w:val="00CE4C2F"/>
    <w:rsid w:val="00CF59E6"/>
    <w:rsid w:val="00D01E3D"/>
    <w:rsid w:val="00D043FC"/>
    <w:rsid w:val="00D135F4"/>
    <w:rsid w:val="00D158BF"/>
    <w:rsid w:val="00D7262E"/>
    <w:rsid w:val="00D83618"/>
    <w:rsid w:val="00D958BC"/>
    <w:rsid w:val="00DA7D1D"/>
    <w:rsid w:val="00DB033F"/>
    <w:rsid w:val="00DD7D76"/>
    <w:rsid w:val="00DE03FC"/>
    <w:rsid w:val="00DF0C68"/>
    <w:rsid w:val="00E0704E"/>
    <w:rsid w:val="00E22BE7"/>
    <w:rsid w:val="00E3212D"/>
    <w:rsid w:val="00E450C4"/>
    <w:rsid w:val="00E702A1"/>
    <w:rsid w:val="00E75412"/>
    <w:rsid w:val="00E7596E"/>
    <w:rsid w:val="00E75B13"/>
    <w:rsid w:val="00E85543"/>
    <w:rsid w:val="00EA6ACA"/>
    <w:rsid w:val="00EA7624"/>
    <w:rsid w:val="00EA7CB5"/>
    <w:rsid w:val="00EB71D0"/>
    <w:rsid w:val="00EC4166"/>
    <w:rsid w:val="00EC41E5"/>
    <w:rsid w:val="00EC68D0"/>
    <w:rsid w:val="00ED4C6F"/>
    <w:rsid w:val="00ED7C7C"/>
    <w:rsid w:val="00EE2D9E"/>
    <w:rsid w:val="00EE4A89"/>
    <w:rsid w:val="00EF73D0"/>
    <w:rsid w:val="00F123C4"/>
    <w:rsid w:val="00F1548D"/>
    <w:rsid w:val="00F16CD7"/>
    <w:rsid w:val="00F247F0"/>
    <w:rsid w:val="00F2739E"/>
    <w:rsid w:val="00F31AE5"/>
    <w:rsid w:val="00F5160C"/>
    <w:rsid w:val="00F51F58"/>
    <w:rsid w:val="00F56567"/>
    <w:rsid w:val="00F57C27"/>
    <w:rsid w:val="00F63967"/>
    <w:rsid w:val="00F655AA"/>
    <w:rsid w:val="00F72EF6"/>
    <w:rsid w:val="00F7596C"/>
    <w:rsid w:val="00F85F59"/>
    <w:rsid w:val="00F95AAE"/>
    <w:rsid w:val="00FA10F5"/>
    <w:rsid w:val="00FA41EE"/>
    <w:rsid w:val="00FC32E8"/>
    <w:rsid w:val="00FC4FF7"/>
    <w:rsid w:val="00FD0520"/>
    <w:rsid w:val="00FD33BB"/>
    <w:rsid w:val="00FD4668"/>
    <w:rsid w:val="00FD6BD2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1A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D3A5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D3A50"/>
    <w:pPr>
      <w:spacing w:after="120"/>
    </w:pPr>
  </w:style>
  <w:style w:type="paragraph" w:customStyle="1" w:styleId="DefaultText">
    <w:name w:val="Default Text"/>
    <w:basedOn w:val="Standard"/>
    <w:rsid w:val="00BD3A50"/>
    <w:rPr>
      <w:rFonts w:eastAsia="Times New Roman" w:cs="Times New Roman"/>
      <w:color w:val="000000"/>
      <w:sz w:val="20"/>
      <w:szCs w:val="20"/>
    </w:rPr>
  </w:style>
  <w:style w:type="paragraph" w:customStyle="1" w:styleId="TableContents">
    <w:name w:val="Table Contents"/>
    <w:basedOn w:val="Normal"/>
    <w:rsid w:val="00195B0D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A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012AAA"/>
    <w:rPr>
      <w:color w:val="0000FF"/>
      <w:u w:val="single"/>
    </w:rPr>
  </w:style>
  <w:style w:type="character" w:customStyle="1" w:styleId="span">
    <w:name w:val="span"/>
    <w:basedOn w:val="DefaultParagraphFont"/>
    <w:rsid w:val="00632034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632034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10082B"/>
    <w:rPr>
      <w:b/>
      <w:bCs/>
    </w:rPr>
  </w:style>
  <w:style w:type="paragraph" w:customStyle="1" w:styleId="Default">
    <w:name w:val="Default"/>
    <w:rsid w:val="00EA6AC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\AppData\Local\Packages\Microsoft.Office.Desktop_8wekyb3d8bbwe\LocalCache\Roaming\Microsoft\Templates\Manager%20in%20regulatory%20affairs%20resume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B3217E-9D37-445E-AF8E-5BC31DCB32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3A341-56F0-469B-B49D-B19E3B4DF3C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460C4C0-E93F-45C3-94EF-CB37527FD9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C6C133-02AC-4A24-B038-A3826EBF8B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 in regulatory affairs resume</Template>
  <TotalTime>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2020-07-01T19:26:00Z</dcterms:created>
  <dcterms:modified xsi:type="dcterms:W3CDTF">2023-05-18T15:43:00Z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