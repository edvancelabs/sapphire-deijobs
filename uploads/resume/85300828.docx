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8E5C1E" w:rsidP="00141A4C">
      <w:pPr>
        <w:pStyle w:val="Title"/>
      </w:pPr>
      <w:r>
        <w:t>Dondeti Harika Redd</w:t>
      </w:r>
      <w:bookmarkStart w:id="0" w:name="_GoBack"/>
      <w:bookmarkEnd w:id="0"/>
      <w:r>
        <w:t>y</w:t>
      </w:r>
    </w:p>
    <w:p w:rsidR="008E5C1E" w:rsidRDefault="00141A4C" w:rsidP="008E5C1E">
      <w:pPr>
        <w:spacing w:line="276" w:lineRule="auto"/>
      </w:pPr>
      <w:r>
        <w:t> </w:t>
      </w:r>
      <w:r w:rsidR="008E5C1E" w:rsidRPr="001B1C0D">
        <w:rPr>
          <w:b/>
        </w:rPr>
        <w:t>Phone</w:t>
      </w:r>
      <w:r w:rsidR="008E5C1E">
        <w:t>:</w:t>
      </w:r>
      <w:r w:rsidR="001B1C0D">
        <w:t xml:space="preserve"> </w:t>
      </w:r>
      <w:r w:rsidR="008E5C1E">
        <w:t xml:space="preserve">9885683399        </w:t>
      </w:r>
      <w:r w:rsidR="008E5C1E" w:rsidRPr="001B1C0D">
        <w:rPr>
          <w:b/>
        </w:rPr>
        <w:t>Email</w:t>
      </w:r>
      <w:r w:rsidR="008E5C1E">
        <w:t>:</w:t>
      </w:r>
      <w:r w:rsidR="001B1C0D">
        <w:t xml:space="preserve"> </w:t>
      </w:r>
      <w:r w:rsidR="008E5C1E">
        <w:t>dondetiharikareddy@gmail.com</w:t>
      </w:r>
    </w:p>
    <w:p w:rsidR="006270A9" w:rsidRDefault="00A90F80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D72014DF7FD7424B9666FC837CBE5133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Default="008E5C1E">
      <w:r>
        <w:t>To work for an organization which provides me the opportunity to improve my skills and knowledge along with Organisation objective.</w:t>
      </w:r>
    </w:p>
    <w:p w:rsidR="008E5C1E" w:rsidRDefault="008E5C1E" w:rsidP="008E5C1E">
      <w:pPr>
        <w:pStyle w:val="Heading1"/>
      </w:pPr>
      <w:r>
        <w:t>Profile Summary</w:t>
      </w:r>
    </w:p>
    <w:p w:rsidR="008E5C1E" w:rsidRDefault="008E5C1E" w:rsidP="008E5C1E">
      <w:pPr>
        <w:pStyle w:val="ListParagraph"/>
        <w:numPr>
          <w:ilvl w:val="0"/>
          <w:numId w:val="25"/>
        </w:numPr>
      </w:pPr>
      <w:r>
        <w:t>An enthusiastic fresher with highly motivated and leadership skills having bache</w:t>
      </w:r>
      <w:r w:rsidR="00DC1EA5">
        <w:t>l</w:t>
      </w:r>
      <w:r>
        <w:t>ors</w:t>
      </w:r>
      <w:r w:rsidR="00DC1EA5">
        <w:t xml:space="preserve"> of engineering degree in Electronics and Communication Engineering.</w:t>
      </w:r>
    </w:p>
    <w:p w:rsidR="00DC1EA5" w:rsidRDefault="00DC1EA5" w:rsidP="008E5C1E">
      <w:pPr>
        <w:pStyle w:val="ListParagraph"/>
        <w:numPr>
          <w:ilvl w:val="0"/>
          <w:numId w:val="25"/>
        </w:numPr>
      </w:pPr>
      <w:r>
        <w:t>Eager to learn new technologies.</w:t>
      </w:r>
    </w:p>
    <w:p w:rsidR="00DC1EA5" w:rsidRDefault="00DC1EA5" w:rsidP="008E5C1E">
      <w:pPr>
        <w:pStyle w:val="ListParagraph"/>
        <w:numPr>
          <w:ilvl w:val="0"/>
          <w:numId w:val="25"/>
        </w:numPr>
      </w:pPr>
      <w:r>
        <w:t>Always willing to innovate the new things which can improve the existing technology.</w:t>
      </w:r>
    </w:p>
    <w:sdt>
      <w:sdtPr>
        <w:alias w:val="Education:"/>
        <w:tag w:val="Education:"/>
        <w:id w:val="807127995"/>
        <w:placeholder>
          <w:docPart w:val="310483294627423E842432924FD858AF"/>
        </w:placeholder>
        <w:temporary/>
        <w:showingPlcHdr/>
        <w15:appearance w15:val="hidden"/>
      </w:sdtPr>
      <w:sdtEndPr/>
      <w:sdtContent>
        <w:p w:rsidR="00DC1EA5" w:rsidRDefault="009D5933">
          <w:pPr>
            <w:pStyle w:val="Heading1"/>
          </w:pPr>
          <w:r>
            <w:t>Education</w:t>
          </w:r>
        </w:p>
      </w:sdtContent>
    </w:sdt>
    <w:p w:rsidR="00B53BCB" w:rsidRDefault="00B53BCB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  <w:gridCol w:w="1986"/>
      </w:tblGrid>
      <w:tr w:rsidR="00196FE6" w:rsidTr="003228E0">
        <w:tc>
          <w:tcPr>
            <w:tcW w:w="1985" w:type="dxa"/>
            <w:shd w:val="clear" w:color="auto" w:fill="auto"/>
          </w:tcPr>
          <w:p w:rsidR="00196FE6" w:rsidRPr="003228E0" w:rsidRDefault="003228E0" w:rsidP="003228E0">
            <w:pPr>
              <w:pStyle w:val="Heading1"/>
              <w:jc w:val="center"/>
              <w:outlineLvl w:val="0"/>
            </w:pPr>
            <w:r>
              <w:t>YEAR</w:t>
            </w:r>
          </w:p>
        </w:tc>
        <w:tc>
          <w:tcPr>
            <w:tcW w:w="1985" w:type="dxa"/>
          </w:tcPr>
          <w:p w:rsidR="00196FE6" w:rsidRDefault="003228E0" w:rsidP="003228E0">
            <w:pPr>
              <w:pStyle w:val="Heading1"/>
              <w:jc w:val="center"/>
              <w:outlineLvl w:val="0"/>
            </w:pPr>
            <w:r>
              <w:t>DEGREE</w:t>
            </w:r>
          </w:p>
        </w:tc>
        <w:tc>
          <w:tcPr>
            <w:tcW w:w="1985" w:type="dxa"/>
          </w:tcPr>
          <w:p w:rsidR="00196FE6" w:rsidRDefault="003228E0" w:rsidP="003228E0">
            <w:pPr>
              <w:pStyle w:val="Heading1"/>
              <w:jc w:val="center"/>
              <w:outlineLvl w:val="0"/>
            </w:pPr>
            <w:r>
              <w:t>INSTITUTE</w:t>
            </w:r>
          </w:p>
        </w:tc>
        <w:tc>
          <w:tcPr>
            <w:tcW w:w="1985" w:type="dxa"/>
          </w:tcPr>
          <w:p w:rsidR="00196FE6" w:rsidRDefault="003228E0" w:rsidP="003228E0">
            <w:pPr>
              <w:pStyle w:val="Heading1"/>
              <w:jc w:val="center"/>
              <w:outlineLvl w:val="0"/>
            </w:pPr>
            <w:r>
              <w:t>LOCATION</w:t>
            </w:r>
          </w:p>
        </w:tc>
        <w:tc>
          <w:tcPr>
            <w:tcW w:w="1986" w:type="dxa"/>
          </w:tcPr>
          <w:p w:rsidR="00196FE6" w:rsidRDefault="003228E0">
            <w:pPr>
              <w:pStyle w:val="Heading1"/>
              <w:outlineLvl w:val="0"/>
            </w:pPr>
            <w:r>
              <w:t>PERCENTAGE</w:t>
            </w:r>
          </w:p>
        </w:tc>
      </w:tr>
      <w:tr w:rsidR="00196FE6" w:rsidTr="00196FE6">
        <w:tc>
          <w:tcPr>
            <w:tcW w:w="1985" w:type="dxa"/>
          </w:tcPr>
          <w:p w:rsidR="00196FE6" w:rsidRDefault="003228E0" w:rsidP="003228E0">
            <w:pPr>
              <w:jc w:val="center"/>
            </w:pPr>
            <w:r>
              <w:t>2014-2018</w:t>
            </w:r>
          </w:p>
          <w:p w:rsidR="003228E0" w:rsidRDefault="003228E0" w:rsidP="003228E0">
            <w:pPr>
              <w:jc w:val="center"/>
            </w:pPr>
            <w:r>
              <w:t>(Pursuing)</w:t>
            </w:r>
          </w:p>
        </w:tc>
        <w:tc>
          <w:tcPr>
            <w:tcW w:w="1985" w:type="dxa"/>
          </w:tcPr>
          <w:p w:rsidR="003228E0" w:rsidRDefault="003228E0" w:rsidP="003228E0">
            <w:pPr>
              <w:jc w:val="center"/>
            </w:pPr>
            <w:r>
              <w:t>Bachelor of Technology</w:t>
            </w:r>
          </w:p>
          <w:p w:rsidR="00196FE6" w:rsidRDefault="00196FE6" w:rsidP="003228E0"/>
        </w:tc>
        <w:tc>
          <w:tcPr>
            <w:tcW w:w="1985" w:type="dxa"/>
          </w:tcPr>
          <w:p w:rsidR="00196FE6" w:rsidRDefault="003228E0" w:rsidP="003228E0">
            <w:r>
              <w:t xml:space="preserve">Vardhaman College </w:t>
            </w:r>
            <w:proofErr w:type="gramStart"/>
            <w:r>
              <w:t>Of</w:t>
            </w:r>
            <w:proofErr w:type="gramEnd"/>
            <w:r>
              <w:t xml:space="preserve"> Engineering</w:t>
            </w:r>
          </w:p>
        </w:tc>
        <w:tc>
          <w:tcPr>
            <w:tcW w:w="1985" w:type="dxa"/>
          </w:tcPr>
          <w:p w:rsidR="00196FE6" w:rsidRDefault="003228E0" w:rsidP="003228E0">
            <w:pPr>
              <w:jc w:val="center"/>
            </w:pPr>
            <w:r>
              <w:t>Hyderabad</w:t>
            </w:r>
          </w:p>
        </w:tc>
        <w:tc>
          <w:tcPr>
            <w:tcW w:w="1986" w:type="dxa"/>
          </w:tcPr>
          <w:p w:rsidR="00196FE6" w:rsidRDefault="003228E0" w:rsidP="003228E0">
            <w:r>
              <w:t>83.4%</w:t>
            </w:r>
          </w:p>
          <w:p w:rsidR="003228E0" w:rsidRDefault="003228E0" w:rsidP="003228E0">
            <w:r>
              <w:t>(till 6</w:t>
            </w:r>
            <w:r w:rsidRPr="003228E0">
              <w:rPr>
                <w:vertAlign w:val="superscript"/>
              </w:rPr>
              <w:t>th</w:t>
            </w:r>
            <w:r>
              <w:t xml:space="preserve"> semester)</w:t>
            </w:r>
          </w:p>
        </w:tc>
      </w:tr>
      <w:tr w:rsidR="00196FE6" w:rsidTr="00196FE6">
        <w:tc>
          <w:tcPr>
            <w:tcW w:w="1985" w:type="dxa"/>
          </w:tcPr>
          <w:p w:rsidR="00196FE6" w:rsidRDefault="003228E0" w:rsidP="003228E0">
            <w:pPr>
              <w:jc w:val="center"/>
            </w:pPr>
            <w:r>
              <w:t>2012-2014</w:t>
            </w:r>
          </w:p>
        </w:tc>
        <w:tc>
          <w:tcPr>
            <w:tcW w:w="1985" w:type="dxa"/>
          </w:tcPr>
          <w:p w:rsidR="00196FE6" w:rsidRDefault="003228E0" w:rsidP="003228E0">
            <w:pPr>
              <w:jc w:val="center"/>
            </w:pPr>
            <w:r>
              <w:t>Intermediate</w:t>
            </w:r>
          </w:p>
        </w:tc>
        <w:tc>
          <w:tcPr>
            <w:tcW w:w="1985" w:type="dxa"/>
          </w:tcPr>
          <w:p w:rsidR="00196FE6" w:rsidRDefault="003228E0" w:rsidP="003228E0">
            <w:r>
              <w:t xml:space="preserve">Sri Chaitanya Junior </w:t>
            </w:r>
            <w:proofErr w:type="spellStart"/>
            <w:r>
              <w:t>Kalasala</w:t>
            </w:r>
            <w:proofErr w:type="spellEnd"/>
          </w:p>
        </w:tc>
        <w:tc>
          <w:tcPr>
            <w:tcW w:w="1985" w:type="dxa"/>
          </w:tcPr>
          <w:p w:rsidR="00196FE6" w:rsidRDefault="009E30D1" w:rsidP="009E30D1">
            <w:pPr>
              <w:jc w:val="center"/>
            </w:pPr>
            <w:r>
              <w:t>Hyderabad</w:t>
            </w:r>
          </w:p>
        </w:tc>
        <w:tc>
          <w:tcPr>
            <w:tcW w:w="1986" w:type="dxa"/>
          </w:tcPr>
          <w:p w:rsidR="00196FE6" w:rsidRDefault="009E30D1" w:rsidP="009E30D1">
            <w:r>
              <w:t>91.7%</w:t>
            </w:r>
          </w:p>
        </w:tc>
      </w:tr>
      <w:tr w:rsidR="00196FE6" w:rsidTr="00196FE6">
        <w:tc>
          <w:tcPr>
            <w:tcW w:w="1985" w:type="dxa"/>
          </w:tcPr>
          <w:p w:rsidR="00196FE6" w:rsidRDefault="009E30D1" w:rsidP="009E30D1">
            <w:pPr>
              <w:jc w:val="center"/>
            </w:pPr>
            <w:r>
              <w:t>2011-2012</w:t>
            </w:r>
          </w:p>
        </w:tc>
        <w:tc>
          <w:tcPr>
            <w:tcW w:w="1985" w:type="dxa"/>
          </w:tcPr>
          <w:p w:rsidR="00196FE6" w:rsidRDefault="009E30D1" w:rsidP="009E30D1">
            <w:pPr>
              <w:jc w:val="center"/>
            </w:pPr>
            <w:r>
              <w:t>SSC</w:t>
            </w:r>
          </w:p>
        </w:tc>
        <w:tc>
          <w:tcPr>
            <w:tcW w:w="1985" w:type="dxa"/>
          </w:tcPr>
          <w:p w:rsidR="00196FE6" w:rsidRDefault="009E30D1" w:rsidP="009E30D1">
            <w:r>
              <w:t>Sri Chaitanya Techno School</w:t>
            </w:r>
          </w:p>
        </w:tc>
        <w:tc>
          <w:tcPr>
            <w:tcW w:w="1985" w:type="dxa"/>
          </w:tcPr>
          <w:p w:rsidR="00196FE6" w:rsidRDefault="009E30D1" w:rsidP="009E30D1">
            <w:pPr>
              <w:jc w:val="center"/>
            </w:pPr>
            <w:r>
              <w:t>Hyderabad</w:t>
            </w:r>
          </w:p>
        </w:tc>
        <w:tc>
          <w:tcPr>
            <w:tcW w:w="1986" w:type="dxa"/>
          </w:tcPr>
          <w:p w:rsidR="00196FE6" w:rsidRDefault="009E30D1" w:rsidP="009E30D1">
            <w:r>
              <w:t>9.3(GPA)</w:t>
            </w:r>
          </w:p>
        </w:tc>
      </w:tr>
    </w:tbl>
    <w:p w:rsidR="008E5C1E" w:rsidRDefault="008E5C1E">
      <w:pPr>
        <w:pStyle w:val="Heading1"/>
      </w:pPr>
    </w:p>
    <w:sdt>
      <w:sdtPr>
        <w:alias w:val="Skills &amp; Abilities:"/>
        <w:tag w:val="Skills &amp; Abilities:"/>
        <w:id w:val="458624136"/>
        <w:placeholder>
          <w:docPart w:val="98A1EBC2714C4244AA16B4DEADA914EF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B53BCB" w:rsidP="00B53BCB">
      <w:pPr>
        <w:pStyle w:val="ListBullet"/>
        <w:numPr>
          <w:ilvl w:val="0"/>
          <w:numId w:val="26"/>
        </w:numPr>
      </w:pPr>
      <w:r>
        <w:t>Highly motivated and eager to learn new things.</w:t>
      </w:r>
    </w:p>
    <w:p w:rsidR="00B53BCB" w:rsidRDefault="00B53BCB" w:rsidP="00B53BCB">
      <w:pPr>
        <w:pStyle w:val="ListBullet"/>
        <w:numPr>
          <w:ilvl w:val="0"/>
          <w:numId w:val="26"/>
        </w:numPr>
      </w:pPr>
      <w:r>
        <w:t>Strong motivational and Leadership skills.</w:t>
      </w:r>
    </w:p>
    <w:p w:rsidR="00B53BCB" w:rsidRDefault="00B53BCB" w:rsidP="00B53BCB">
      <w:pPr>
        <w:pStyle w:val="ListBullet"/>
        <w:numPr>
          <w:ilvl w:val="0"/>
          <w:numId w:val="26"/>
        </w:numPr>
      </w:pPr>
      <w:r>
        <w:t>Ability to produce best result in pressure situation.</w:t>
      </w:r>
    </w:p>
    <w:p w:rsidR="00B53BCB" w:rsidRDefault="00B53BCB" w:rsidP="00B53BCB">
      <w:pPr>
        <w:pStyle w:val="ListBullet"/>
        <w:numPr>
          <w:ilvl w:val="0"/>
          <w:numId w:val="26"/>
        </w:numPr>
      </w:pPr>
      <w:r>
        <w:t>Ability to work as an individual as well as in group.</w:t>
      </w:r>
    </w:p>
    <w:p w:rsidR="00677EA7" w:rsidRDefault="00677EA7" w:rsidP="00677EA7">
      <w:pPr>
        <w:pStyle w:val="Heading1"/>
      </w:pPr>
      <w:r>
        <w:t>Programming Skills</w:t>
      </w:r>
    </w:p>
    <w:p w:rsidR="00677EA7" w:rsidRDefault="00677EA7" w:rsidP="00677EA7">
      <w:pPr>
        <w:pStyle w:val="ListParagraph"/>
        <w:numPr>
          <w:ilvl w:val="0"/>
          <w:numId w:val="39"/>
        </w:numPr>
      </w:pPr>
      <w:r>
        <w:t>C language</w:t>
      </w:r>
    </w:p>
    <w:p w:rsidR="00677EA7" w:rsidRDefault="00677EA7" w:rsidP="00677EA7">
      <w:pPr>
        <w:pStyle w:val="ListParagraph"/>
        <w:numPr>
          <w:ilvl w:val="0"/>
          <w:numId w:val="39"/>
        </w:numPr>
      </w:pPr>
      <w:r>
        <w:t>Basics of Data Structures and Java</w:t>
      </w:r>
    </w:p>
    <w:p w:rsidR="009E30D1" w:rsidRDefault="00677EA7" w:rsidP="00677EA7">
      <w:pPr>
        <w:pStyle w:val="ListParagraph"/>
        <w:numPr>
          <w:ilvl w:val="0"/>
          <w:numId w:val="39"/>
        </w:numPr>
      </w:pPr>
      <w:r>
        <w:t xml:space="preserve">Basics of HTML </w:t>
      </w:r>
    </w:p>
    <w:p w:rsidR="00677EA7" w:rsidRDefault="009E30D1" w:rsidP="00677EA7">
      <w:pPr>
        <w:pStyle w:val="ListParagraph"/>
        <w:numPr>
          <w:ilvl w:val="0"/>
          <w:numId w:val="39"/>
        </w:numPr>
      </w:pPr>
      <w:r>
        <w:t>Basics of MY</w:t>
      </w:r>
      <w:r w:rsidR="00677EA7">
        <w:t>SQL</w:t>
      </w:r>
    </w:p>
    <w:p w:rsidR="00677EA7" w:rsidRDefault="00677EA7" w:rsidP="00677EA7">
      <w:pPr>
        <w:pStyle w:val="ListParagraph"/>
        <w:numPr>
          <w:ilvl w:val="0"/>
          <w:numId w:val="39"/>
        </w:numPr>
      </w:pPr>
      <w:r>
        <w:t>MATLAB</w:t>
      </w:r>
    </w:p>
    <w:p w:rsidR="00677EA7" w:rsidRDefault="00677EA7" w:rsidP="00677EA7">
      <w:pPr>
        <w:pStyle w:val="ListParagraph"/>
        <w:numPr>
          <w:ilvl w:val="0"/>
          <w:numId w:val="39"/>
        </w:numPr>
      </w:pPr>
      <w:r>
        <w:t>LabVIEW</w:t>
      </w:r>
    </w:p>
    <w:p w:rsidR="009E30D1" w:rsidRDefault="009E30D1" w:rsidP="00677EA7">
      <w:pPr>
        <w:pStyle w:val="ListBullet"/>
        <w:numPr>
          <w:ilvl w:val="0"/>
          <w:numId w:val="0"/>
        </w:numPr>
        <w:ind w:left="936"/>
      </w:pPr>
    </w:p>
    <w:p w:rsidR="009E30D1" w:rsidRDefault="009E30D1" w:rsidP="00677EA7">
      <w:pPr>
        <w:pStyle w:val="ListBullet"/>
        <w:numPr>
          <w:ilvl w:val="0"/>
          <w:numId w:val="0"/>
        </w:numPr>
        <w:ind w:left="936"/>
      </w:pPr>
    </w:p>
    <w:p w:rsidR="009060EA" w:rsidRDefault="00B53BCB">
      <w:pPr>
        <w:pStyle w:val="Heading1"/>
      </w:pPr>
      <w:r>
        <w:lastRenderedPageBreak/>
        <w:t>Project Work</w:t>
      </w:r>
    </w:p>
    <w:p w:rsidR="00837D9D" w:rsidRPr="00A106B3" w:rsidRDefault="00492AAA" w:rsidP="00837D9D">
      <w:pPr>
        <w:pStyle w:val="ListParagraph"/>
        <w:numPr>
          <w:ilvl w:val="0"/>
          <w:numId w:val="30"/>
        </w:numPr>
        <w:rPr>
          <w:b/>
        </w:rPr>
      </w:pPr>
      <w:r w:rsidRPr="00837D9D">
        <w:rPr>
          <w:b/>
        </w:rPr>
        <w:t xml:space="preserve">Gas Leakage Detection </w:t>
      </w:r>
      <w:proofErr w:type="gramStart"/>
      <w:r w:rsidRPr="00837D9D">
        <w:rPr>
          <w:b/>
        </w:rPr>
        <w:t>System</w:t>
      </w:r>
      <w:r w:rsidR="00837D9D">
        <w:rPr>
          <w:b/>
        </w:rPr>
        <w:t xml:space="preserve"> </w:t>
      </w:r>
      <w:r w:rsidR="00A106B3">
        <w:rPr>
          <w:b/>
        </w:rPr>
        <w:t>:</w:t>
      </w:r>
      <w:proofErr w:type="gramEnd"/>
      <w:r w:rsidR="00A106B3">
        <w:rPr>
          <w:b/>
        </w:rPr>
        <w:t xml:space="preserve"> </w:t>
      </w:r>
      <w:r w:rsidR="00A106B3">
        <w:t>A LabVIEW custom application used to detect Gas Leakage.</w:t>
      </w:r>
    </w:p>
    <w:p w:rsidR="00492AAA" w:rsidRPr="001B7E05" w:rsidRDefault="00A106B3" w:rsidP="004C52B7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 xml:space="preserve">Smart </w:t>
      </w:r>
      <w:proofErr w:type="gramStart"/>
      <w:r>
        <w:rPr>
          <w:b/>
        </w:rPr>
        <w:t>Cart :</w:t>
      </w:r>
      <w:proofErr w:type="gramEnd"/>
      <w:r>
        <w:rPr>
          <w:b/>
        </w:rPr>
        <w:t xml:space="preserve"> </w:t>
      </w:r>
      <w:r>
        <w:t xml:space="preserve">A LabVIEW custom </w:t>
      </w:r>
      <w:r w:rsidR="00B42AF1">
        <w:t>project of smart shopping basket which reduces the time in shopping.</w:t>
      </w:r>
    </w:p>
    <w:p w:rsidR="004C52B7" w:rsidRDefault="004C52B7" w:rsidP="004C52B7">
      <w:pPr>
        <w:pStyle w:val="Heading1"/>
      </w:pPr>
      <w:r>
        <w:t>Achievements</w:t>
      </w:r>
    </w:p>
    <w:p w:rsidR="004C52B7" w:rsidRPr="004C52B7" w:rsidRDefault="004C52B7" w:rsidP="004C52B7">
      <w:pPr>
        <w:pStyle w:val="ListParagraph"/>
        <w:numPr>
          <w:ilvl w:val="0"/>
          <w:numId w:val="28"/>
        </w:numPr>
      </w:pPr>
      <w:r>
        <w:rPr>
          <w:sz w:val="24"/>
          <w:szCs w:val="24"/>
        </w:rPr>
        <w:t>One of the Finalists of NIYANTRA-2017(International Project Compet</w:t>
      </w:r>
      <w:r w:rsidR="008D1F89">
        <w:rPr>
          <w:sz w:val="24"/>
          <w:szCs w:val="24"/>
        </w:rPr>
        <w:t>i</w:t>
      </w:r>
      <w:r>
        <w:rPr>
          <w:sz w:val="24"/>
          <w:szCs w:val="24"/>
        </w:rPr>
        <w:t>tion on LabVIEW Software) held in Bang</w:t>
      </w:r>
      <w:r w:rsidR="00492AAA">
        <w:rPr>
          <w:sz w:val="24"/>
          <w:szCs w:val="24"/>
        </w:rPr>
        <w:t>a</w:t>
      </w:r>
      <w:r>
        <w:rPr>
          <w:sz w:val="24"/>
          <w:szCs w:val="24"/>
        </w:rPr>
        <w:t>lore.</w:t>
      </w:r>
    </w:p>
    <w:p w:rsidR="004C52B7" w:rsidRPr="00B42AF1" w:rsidRDefault="004C52B7" w:rsidP="004C52B7">
      <w:pPr>
        <w:pStyle w:val="ListParagraph"/>
        <w:numPr>
          <w:ilvl w:val="0"/>
          <w:numId w:val="28"/>
        </w:numPr>
      </w:pPr>
      <w:r>
        <w:rPr>
          <w:sz w:val="24"/>
          <w:szCs w:val="24"/>
        </w:rPr>
        <w:t>Secured 2</w:t>
      </w:r>
      <w:r w:rsidRPr="004C52B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Prize in Design Thinking Workshop held as a part of IUCEE-EPICS.</w:t>
      </w:r>
    </w:p>
    <w:p w:rsidR="004C52B7" w:rsidRDefault="00B42AF1" w:rsidP="00462CCF">
      <w:pPr>
        <w:pStyle w:val="ListParagraph"/>
        <w:numPr>
          <w:ilvl w:val="0"/>
          <w:numId w:val="28"/>
        </w:numPr>
      </w:pPr>
      <w:r>
        <w:t>Secured 2</w:t>
      </w:r>
      <w:r w:rsidRPr="00B42AF1">
        <w:rPr>
          <w:vertAlign w:val="superscript"/>
        </w:rPr>
        <w:t>nd</w:t>
      </w:r>
      <w:r>
        <w:t xml:space="preserve"> Prize in Debate conducted by VIVECA in our College</w:t>
      </w:r>
      <w:r w:rsidR="001124AF">
        <w:t>.</w:t>
      </w:r>
    </w:p>
    <w:p w:rsidR="00677EA7" w:rsidRDefault="00677EA7" w:rsidP="00677EA7">
      <w:pPr>
        <w:pStyle w:val="Heading1"/>
      </w:pPr>
      <w:r>
        <w:t>Technical Activities</w:t>
      </w:r>
    </w:p>
    <w:p w:rsidR="00677EA7" w:rsidRDefault="00677EA7" w:rsidP="00677EA7">
      <w:pPr>
        <w:pStyle w:val="ListParagraph"/>
        <w:numPr>
          <w:ilvl w:val="0"/>
          <w:numId w:val="32"/>
        </w:numPr>
      </w:pPr>
      <w:r>
        <w:t>Participated in One Day Workshop on Arduino and IOT.</w:t>
      </w:r>
    </w:p>
    <w:p w:rsidR="00677EA7" w:rsidRDefault="00677EA7" w:rsidP="00677EA7">
      <w:pPr>
        <w:pStyle w:val="ListParagraph"/>
        <w:numPr>
          <w:ilvl w:val="0"/>
          <w:numId w:val="32"/>
        </w:numPr>
      </w:pPr>
      <w:r>
        <w:t xml:space="preserve">Participated in training program for </w:t>
      </w:r>
      <w:proofErr w:type="spellStart"/>
      <w:r>
        <w:t>myDAQ</w:t>
      </w:r>
      <w:proofErr w:type="spellEnd"/>
      <w:r>
        <w:t xml:space="preserve"> and </w:t>
      </w:r>
      <w:proofErr w:type="spellStart"/>
      <w:r>
        <w:t>myRIO</w:t>
      </w:r>
      <w:proofErr w:type="spellEnd"/>
      <w:r>
        <w:t xml:space="preserve"> using LabVIEW.</w:t>
      </w:r>
    </w:p>
    <w:p w:rsidR="00677EA7" w:rsidRDefault="00677EA7" w:rsidP="00677EA7">
      <w:pPr>
        <w:pStyle w:val="ListParagraph"/>
        <w:numPr>
          <w:ilvl w:val="0"/>
          <w:numId w:val="32"/>
        </w:numPr>
      </w:pPr>
      <w:r>
        <w:t xml:space="preserve">Participated in some events conducted by VIVECA held at Vardhaman College of Engineering. </w:t>
      </w:r>
    </w:p>
    <w:p w:rsidR="008D1F89" w:rsidRDefault="008D1F89" w:rsidP="008D1F89">
      <w:pPr>
        <w:pStyle w:val="Heading1"/>
      </w:pPr>
      <w:r>
        <w:t>Co-curricular Activities</w:t>
      </w:r>
    </w:p>
    <w:p w:rsidR="008D1F89" w:rsidRDefault="008D1F89" w:rsidP="008D1F89">
      <w:pPr>
        <w:pStyle w:val="ListParagraph"/>
        <w:numPr>
          <w:ilvl w:val="0"/>
          <w:numId w:val="40"/>
        </w:numPr>
      </w:pPr>
      <w:r>
        <w:t>Volunteered the Fourth ICTIEE-2017 held at Vardhaman College of Engineering on collaboration with IUCEE.</w:t>
      </w:r>
    </w:p>
    <w:p w:rsidR="008D1F89" w:rsidRDefault="008D1F89" w:rsidP="008D1F89">
      <w:pPr>
        <w:pStyle w:val="ListParagraph"/>
        <w:numPr>
          <w:ilvl w:val="0"/>
          <w:numId w:val="40"/>
        </w:numPr>
      </w:pPr>
      <w:r>
        <w:t>Coordinated the Tech Fest(Technolities-201</w:t>
      </w:r>
      <w:r w:rsidR="00B42AF1">
        <w:t>6</w:t>
      </w:r>
      <w:r>
        <w:t>) of our college.</w:t>
      </w:r>
    </w:p>
    <w:p w:rsidR="008D1F89" w:rsidRDefault="00B42AF1" w:rsidP="008D1F89">
      <w:pPr>
        <w:pStyle w:val="ListParagraph"/>
        <w:numPr>
          <w:ilvl w:val="0"/>
          <w:numId w:val="40"/>
        </w:numPr>
      </w:pPr>
      <w:r>
        <w:t>Participates in EPICS and Workshops.</w:t>
      </w:r>
    </w:p>
    <w:p w:rsidR="00B42AF1" w:rsidRDefault="00B42AF1" w:rsidP="00B42AF1">
      <w:pPr>
        <w:pStyle w:val="Heading1"/>
      </w:pPr>
      <w:r>
        <w:t>Strengths</w:t>
      </w:r>
    </w:p>
    <w:p w:rsidR="00B42AF1" w:rsidRDefault="00B42AF1" w:rsidP="00B42AF1">
      <w:pPr>
        <w:pStyle w:val="ListParagraph"/>
        <w:numPr>
          <w:ilvl w:val="0"/>
          <w:numId w:val="42"/>
        </w:numPr>
      </w:pPr>
      <w:r>
        <w:t>Flexibility and Ada</w:t>
      </w:r>
      <w:r w:rsidR="00E04928">
        <w:t>p</w:t>
      </w:r>
      <w:r>
        <w:t>tability</w:t>
      </w:r>
    </w:p>
    <w:p w:rsidR="00B42AF1" w:rsidRDefault="00B42AF1" w:rsidP="00B42AF1">
      <w:pPr>
        <w:pStyle w:val="ListParagraph"/>
        <w:numPr>
          <w:ilvl w:val="0"/>
          <w:numId w:val="42"/>
        </w:numPr>
      </w:pPr>
      <w:r>
        <w:t>Quick learner</w:t>
      </w:r>
    </w:p>
    <w:p w:rsidR="00B42AF1" w:rsidRDefault="00B42AF1" w:rsidP="00B42AF1">
      <w:pPr>
        <w:pStyle w:val="ListParagraph"/>
        <w:numPr>
          <w:ilvl w:val="0"/>
          <w:numId w:val="42"/>
        </w:numPr>
      </w:pPr>
      <w:r>
        <w:t>Stress tolerance</w:t>
      </w:r>
    </w:p>
    <w:p w:rsidR="00B42AF1" w:rsidRDefault="00E71284" w:rsidP="00B42AF1">
      <w:pPr>
        <w:pStyle w:val="Heading1"/>
      </w:pPr>
      <w:r>
        <w:t>Personal Details</w:t>
      </w:r>
    </w:p>
    <w:p w:rsidR="00E71284" w:rsidRDefault="00E71284" w:rsidP="00E71284">
      <w:pPr>
        <w:pStyle w:val="ListParagraph"/>
        <w:numPr>
          <w:ilvl w:val="0"/>
          <w:numId w:val="43"/>
        </w:numPr>
      </w:pPr>
      <w:r>
        <w:t xml:space="preserve">Father’s Name: </w:t>
      </w:r>
      <w:proofErr w:type="gramStart"/>
      <w:r>
        <w:t>D</w:t>
      </w:r>
      <w:r w:rsidR="00E04928">
        <w:t xml:space="preserve"> .</w:t>
      </w:r>
      <w:r>
        <w:t>Venkat</w:t>
      </w:r>
      <w:proofErr w:type="gramEnd"/>
      <w:r>
        <w:t xml:space="preserve"> Reddy</w:t>
      </w:r>
    </w:p>
    <w:p w:rsidR="00E71284" w:rsidRDefault="00E71284" w:rsidP="00E71284">
      <w:pPr>
        <w:pStyle w:val="ListParagraph"/>
        <w:numPr>
          <w:ilvl w:val="0"/>
          <w:numId w:val="43"/>
        </w:numPr>
      </w:pPr>
      <w:r>
        <w:t xml:space="preserve">Mother’s Name: </w:t>
      </w:r>
      <w:proofErr w:type="gramStart"/>
      <w:r>
        <w:t>D.Padmavathi</w:t>
      </w:r>
      <w:proofErr w:type="gramEnd"/>
    </w:p>
    <w:p w:rsidR="00E71284" w:rsidRDefault="00E71284" w:rsidP="00E71284">
      <w:pPr>
        <w:pStyle w:val="ListParagraph"/>
        <w:numPr>
          <w:ilvl w:val="0"/>
          <w:numId w:val="43"/>
        </w:numPr>
      </w:pPr>
      <w:r>
        <w:t xml:space="preserve">Date </w:t>
      </w:r>
      <w:proofErr w:type="gramStart"/>
      <w:r>
        <w:t>Of</w:t>
      </w:r>
      <w:proofErr w:type="gramEnd"/>
      <w:r>
        <w:t xml:space="preserve"> Birth: 05/10/1996</w:t>
      </w:r>
    </w:p>
    <w:p w:rsidR="00E71284" w:rsidRDefault="00E71284" w:rsidP="00E71284">
      <w:pPr>
        <w:pStyle w:val="ListParagraph"/>
        <w:numPr>
          <w:ilvl w:val="0"/>
          <w:numId w:val="43"/>
        </w:numPr>
      </w:pPr>
      <w:r>
        <w:t>Gender: Female</w:t>
      </w:r>
    </w:p>
    <w:p w:rsidR="00E71284" w:rsidRDefault="00E71284" w:rsidP="00E71284">
      <w:pPr>
        <w:pStyle w:val="ListParagraph"/>
        <w:numPr>
          <w:ilvl w:val="0"/>
          <w:numId w:val="43"/>
        </w:numPr>
      </w:pPr>
      <w:r>
        <w:t>Languages Known: English,</w:t>
      </w:r>
      <w:r w:rsidR="00770CF5">
        <w:t xml:space="preserve"> </w:t>
      </w:r>
      <w:r>
        <w:t>Hindi,</w:t>
      </w:r>
      <w:r w:rsidR="00770CF5">
        <w:t xml:space="preserve"> </w:t>
      </w:r>
      <w:r>
        <w:t>Telugu</w:t>
      </w:r>
      <w:r w:rsidR="00770CF5">
        <w:t>.</w:t>
      </w:r>
    </w:p>
    <w:p w:rsidR="00770CF5" w:rsidRDefault="00770CF5" w:rsidP="00E71284">
      <w:pPr>
        <w:pStyle w:val="ListParagraph"/>
        <w:numPr>
          <w:ilvl w:val="0"/>
          <w:numId w:val="43"/>
        </w:numPr>
      </w:pPr>
      <w:r>
        <w:t>Hobbies: Craftionary, Listening Music.</w:t>
      </w:r>
    </w:p>
    <w:p w:rsidR="00E71284" w:rsidRDefault="00E71284" w:rsidP="00E71284">
      <w:pPr>
        <w:pStyle w:val="ListParagraph"/>
        <w:numPr>
          <w:ilvl w:val="0"/>
          <w:numId w:val="43"/>
        </w:numPr>
      </w:pPr>
      <w:r>
        <w:t>Perm</w:t>
      </w:r>
      <w:r w:rsidR="00E04928">
        <w:t>a</w:t>
      </w:r>
      <w:r>
        <w:t>n</w:t>
      </w:r>
      <w:r w:rsidR="00E04928">
        <w:t>e</w:t>
      </w:r>
      <w:r>
        <w:t xml:space="preserve">nt Address: 8-3-231/A/428, Sri Krishna Nagar, </w:t>
      </w:r>
    </w:p>
    <w:p w:rsidR="00E71284" w:rsidRDefault="00E71284" w:rsidP="00E71284">
      <w:pPr>
        <w:pStyle w:val="ListParagraph"/>
      </w:pPr>
      <w:r>
        <w:t xml:space="preserve">                                         Yousufguda, Hyderabad,</w:t>
      </w:r>
    </w:p>
    <w:p w:rsidR="00E71284" w:rsidRDefault="00E71284" w:rsidP="00E71284">
      <w:pPr>
        <w:pStyle w:val="ListParagraph"/>
      </w:pPr>
      <w:r>
        <w:t xml:space="preserve">                                         Telangana-500045.</w:t>
      </w:r>
    </w:p>
    <w:p w:rsidR="00E71284" w:rsidRDefault="00E71284" w:rsidP="00E71284">
      <w:pPr>
        <w:pStyle w:val="ListParagraph"/>
      </w:pPr>
    </w:p>
    <w:p w:rsidR="00B42AF1" w:rsidRDefault="00B42AF1" w:rsidP="00B42AF1">
      <w:pPr>
        <w:pStyle w:val="Heading1"/>
      </w:pPr>
    </w:p>
    <w:p w:rsidR="00B42AF1" w:rsidRDefault="00B42AF1" w:rsidP="00B42AF1">
      <w:pPr>
        <w:pStyle w:val="ListParagraph"/>
      </w:pPr>
    </w:p>
    <w:p w:rsidR="001124AF" w:rsidRDefault="001124AF" w:rsidP="001124AF">
      <w:pPr>
        <w:ind w:left="360"/>
      </w:pPr>
    </w:p>
    <w:p w:rsidR="001124AF" w:rsidRDefault="001124AF" w:rsidP="001124AF">
      <w:pPr>
        <w:ind w:left="360"/>
      </w:pPr>
    </w:p>
    <w:p w:rsidR="004C52B7" w:rsidRPr="001B29CF" w:rsidRDefault="004C52B7" w:rsidP="004C52B7"/>
    <w:sectPr w:rsidR="004C52B7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F80" w:rsidRDefault="00A90F80">
      <w:pPr>
        <w:spacing w:after="0"/>
      </w:pPr>
      <w:r>
        <w:separator/>
      </w:r>
    </w:p>
  </w:endnote>
  <w:endnote w:type="continuationSeparator" w:id="0">
    <w:p w:rsidR="00A90F80" w:rsidRDefault="00A90F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284" w:rsidRDefault="00E712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1C0D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F80" w:rsidRDefault="00A90F80">
      <w:pPr>
        <w:spacing w:after="0"/>
      </w:pPr>
      <w:r>
        <w:separator/>
      </w:r>
    </w:p>
  </w:footnote>
  <w:footnote w:type="continuationSeparator" w:id="0">
    <w:p w:rsidR="00A90F80" w:rsidRDefault="00A90F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D8046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4D038D"/>
    <w:multiLevelType w:val="hybridMultilevel"/>
    <w:tmpl w:val="B9102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5158B3"/>
    <w:multiLevelType w:val="hybridMultilevel"/>
    <w:tmpl w:val="048A75A0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27F560C"/>
    <w:multiLevelType w:val="hybridMultilevel"/>
    <w:tmpl w:val="7F125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BA4ADB"/>
    <w:multiLevelType w:val="hybridMultilevel"/>
    <w:tmpl w:val="DDB4057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1A8769C3"/>
    <w:multiLevelType w:val="hybridMultilevel"/>
    <w:tmpl w:val="6B68F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B5573A"/>
    <w:multiLevelType w:val="hybridMultilevel"/>
    <w:tmpl w:val="1A14E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C65649"/>
    <w:multiLevelType w:val="hybridMultilevel"/>
    <w:tmpl w:val="F4D2C6E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26070E6A"/>
    <w:multiLevelType w:val="hybridMultilevel"/>
    <w:tmpl w:val="3C783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D555643"/>
    <w:multiLevelType w:val="hybridMultilevel"/>
    <w:tmpl w:val="09405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342E97"/>
    <w:multiLevelType w:val="hybridMultilevel"/>
    <w:tmpl w:val="24147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C8D0095"/>
    <w:multiLevelType w:val="hybridMultilevel"/>
    <w:tmpl w:val="07BC2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37922"/>
    <w:multiLevelType w:val="hybridMultilevel"/>
    <w:tmpl w:val="A4861DA4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9363D54"/>
    <w:multiLevelType w:val="hybridMultilevel"/>
    <w:tmpl w:val="0A5E2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E603A"/>
    <w:multiLevelType w:val="hybridMultilevel"/>
    <w:tmpl w:val="ACFE3F74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2" w15:restartNumberingAfterBreak="0">
    <w:nsid w:val="60881105"/>
    <w:multiLevelType w:val="hybridMultilevel"/>
    <w:tmpl w:val="2CB68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85952"/>
    <w:multiLevelType w:val="hybridMultilevel"/>
    <w:tmpl w:val="DBA4C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D31C1"/>
    <w:multiLevelType w:val="hybridMultilevel"/>
    <w:tmpl w:val="E730C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3E0289F"/>
    <w:multiLevelType w:val="hybridMultilevel"/>
    <w:tmpl w:val="4CF49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E6DB0"/>
    <w:multiLevelType w:val="hybridMultilevel"/>
    <w:tmpl w:val="A0A08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345C1B"/>
    <w:multiLevelType w:val="hybridMultilevel"/>
    <w:tmpl w:val="9B42C4E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28"/>
  </w:num>
  <w:num w:numId="16">
    <w:abstractNumId w:val="14"/>
  </w:num>
  <w:num w:numId="17">
    <w:abstractNumId w:val="25"/>
  </w:num>
  <w:num w:numId="18">
    <w:abstractNumId w:val="11"/>
  </w:num>
  <w:num w:numId="19">
    <w:abstractNumId w:val="36"/>
  </w:num>
  <w:num w:numId="20">
    <w:abstractNumId w:val="29"/>
  </w:num>
  <w:num w:numId="21">
    <w:abstractNumId w:val="12"/>
  </w:num>
  <w:num w:numId="22">
    <w:abstractNumId w:val="23"/>
  </w:num>
  <w:num w:numId="23">
    <w:abstractNumId w:val="35"/>
  </w:num>
  <w:num w:numId="24">
    <w:abstractNumId w:val="10"/>
  </w:num>
  <w:num w:numId="25">
    <w:abstractNumId w:val="37"/>
  </w:num>
  <w:num w:numId="26">
    <w:abstractNumId w:val="13"/>
  </w:num>
  <w:num w:numId="27">
    <w:abstractNumId w:val="30"/>
  </w:num>
  <w:num w:numId="28">
    <w:abstractNumId w:val="15"/>
  </w:num>
  <w:num w:numId="29">
    <w:abstractNumId w:val="24"/>
  </w:num>
  <w:num w:numId="30">
    <w:abstractNumId w:val="22"/>
  </w:num>
  <w:num w:numId="31">
    <w:abstractNumId w:val="26"/>
  </w:num>
  <w:num w:numId="32">
    <w:abstractNumId w:val="33"/>
  </w:num>
  <w:num w:numId="33">
    <w:abstractNumId w:val="17"/>
  </w:num>
  <w:num w:numId="34">
    <w:abstractNumId w:val="27"/>
  </w:num>
  <w:num w:numId="35">
    <w:abstractNumId w:val="20"/>
  </w:num>
  <w:num w:numId="36">
    <w:abstractNumId w:val="16"/>
  </w:num>
  <w:num w:numId="37">
    <w:abstractNumId w:val="31"/>
  </w:num>
  <w:num w:numId="38">
    <w:abstractNumId w:val="19"/>
  </w:num>
  <w:num w:numId="39">
    <w:abstractNumId w:val="39"/>
  </w:num>
  <w:num w:numId="40">
    <w:abstractNumId w:val="34"/>
  </w:num>
  <w:num w:numId="41">
    <w:abstractNumId w:val="32"/>
  </w:num>
  <w:num w:numId="42">
    <w:abstractNumId w:val="18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1E"/>
    <w:rsid w:val="000A4F59"/>
    <w:rsid w:val="00107324"/>
    <w:rsid w:val="001124AF"/>
    <w:rsid w:val="00141A4C"/>
    <w:rsid w:val="00170A19"/>
    <w:rsid w:val="00196FE6"/>
    <w:rsid w:val="001B1C0D"/>
    <w:rsid w:val="001B29CF"/>
    <w:rsid w:val="001B7E05"/>
    <w:rsid w:val="0028220F"/>
    <w:rsid w:val="003228E0"/>
    <w:rsid w:val="00356C14"/>
    <w:rsid w:val="00364CFA"/>
    <w:rsid w:val="004348A8"/>
    <w:rsid w:val="00462CCF"/>
    <w:rsid w:val="00492AAA"/>
    <w:rsid w:val="004C52B7"/>
    <w:rsid w:val="00617B26"/>
    <w:rsid w:val="006270A9"/>
    <w:rsid w:val="00675956"/>
    <w:rsid w:val="00677EA7"/>
    <w:rsid w:val="00681034"/>
    <w:rsid w:val="006C79BD"/>
    <w:rsid w:val="006E2AE7"/>
    <w:rsid w:val="00770CF5"/>
    <w:rsid w:val="0077451E"/>
    <w:rsid w:val="00816216"/>
    <w:rsid w:val="00837D9D"/>
    <w:rsid w:val="0087734B"/>
    <w:rsid w:val="008D1F89"/>
    <w:rsid w:val="008E5C1E"/>
    <w:rsid w:val="009060EA"/>
    <w:rsid w:val="009D5933"/>
    <w:rsid w:val="009E30D1"/>
    <w:rsid w:val="00A106B3"/>
    <w:rsid w:val="00A90F80"/>
    <w:rsid w:val="00B42AF1"/>
    <w:rsid w:val="00B53BCB"/>
    <w:rsid w:val="00BD768D"/>
    <w:rsid w:val="00C61F8E"/>
    <w:rsid w:val="00DC1EA5"/>
    <w:rsid w:val="00E04928"/>
    <w:rsid w:val="00E71284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CA171"/>
  <w15:chartTrackingRefBased/>
  <w15:docId w15:val="{EF3A70CA-D0F7-466D-ABD4-1870F5D8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8E5C1E"/>
    <w:pPr>
      <w:ind w:left="720"/>
      <w:contextualSpacing/>
    </w:pPr>
  </w:style>
  <w:style w:type="table" w:styleId="TableGrid">
    <w:name w:val="Table Grid"/>
    <w:basedOn w:val="TableNormal"/>
    <w:uiPriority w:val="39"/>
    <w:rsid w:val="00B53B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3B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B53B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d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2014DF7FD7424B9666FC837CBE5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F9300-699E-4B13-85D0-60B891C6B879}"/>
      </w:docPartPr>
      <w:docPartBody>
        <w:p w:rsidR="004864ED" w:rsidRDefault="00DC5F4E">
          <w:pPr>
            <w:pStyle w:val="D72014DF7FD7424B9666FC837CBE5133"/>
          </w:pPr>
          <w:r>
            <w:t>Objective</w:t>
          </w:r>
        </w:p>
      </w:docPartBody>
    </w:docPart>
    <w:docPart>
      <w:docPartPr>
        <w:name w:val="310483294627423E842432924FD85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61A4C-6208-4A02-9C30-F518CF7F3735}"/>
      </w:docPartPr>
      <w:docPartBody>
        <w:p w:rsidR="004864ED" w:rsidRDefault="00DC5F4E">
          <w:pPr>
            <w:pStyle w:val="310483294627423E842432924FD858AF"/>
          </w:pPr>
          <w:r>
            <w:t>Education</w:t>
          </w:r>
        </w:p>
      </w:docPartBody>
    </w:docPart>
    <w:docPart>
      <w:docPartPr>
        <w:name w:val="98A1EBC2714C4244AA16B4DEADA91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9A295-E7EF-4FD1-B7EB-CD9BD8879DEC}"/>
      </w:docPartPr>
      <w:docPartBody>
        <w:p w:rsidR="004864ED" w:rsidRDefault="00DC5F4E">
          <w:pPr>
            <w:pStyle w:val="98A1EBC2714C4244AA16B4DEADA914EF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4E"/>
    <w:rsid w:val="00202BA4"/>
    <w:rsid w:val="004864ED"/>
    <w:rsid w:val="00DC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0D9789743B4783A61DAA273A8DA26A">
    <w:name w:val="0F0D9789743B4783A61DAA273A8DA26A"/>
  </w:style>
  <w:style w:type="paragraph" w:customStyle="1" w:styleId="1D89499F8465421FBF7927A665C1146F">
    <w:name w:val="1D89499F8465421FBF7927A665C1146F"/>
  </w:style>
  <w:style w:type="paragraph" w:customStyle="1" w:styleId="8108303B7A7548118E9287DAF6A9E0D1">
    <w:name w:val="8108303B7A7548118E9287DAF6A9E0D1"/>
  </w:style>
  <w:style w:type="paragraph" w:customStyle="1" w:styleId="B242DB4A6E634F2EA840E7327D5A27B6">
    <w:name w:val="B242DB4A6E634F2EA840E7327D5A27B6"/>
  </w:style>
  <w:style w:type="paragraph" w:customStyle="1" w:styleId="D72014DF7FD7424B9666FC837CBE5133">
    <w:name w:val="D72014DF7FD7424B9666FC837CBE5133"/>
  </w:style>
  <w:style w:type="paragraph" w:customStyle="1" w:styleId="22693B4001C7449DB5749BE5D8C1255C">
    <w:name w:val="22693B4001C7449DB5749BE5D8C1255C"/>
  </w:style>
  <w:style w:type="paragraph" w:customStyle="1" w:styleId="310483294627423E842432924FD858AF">
    <w:name w:val="310483294627423E842432924FD858AF"/>
  </w:style>
  <w:style w:type="paragraph" w:customStyle="1" w:styleId="F2D9B2BB0283497D8A7B0494A1A803DD">
    <w:name w:val="F2D9B2BB0283497D8A7B0494A1A803DD"/>
  </w:style>
  <w:style w:type="paragraph" w:customStyle="1" w:styleId="1C2DA47E422A43D7806C0BDFF27E4EE9">
    <w:name w:val="1C2DA47E422A43D7806C0BDFF27E4EE9"/>
  </w:style>
  <w:style w:type="paragraph" w:customStyle="1" w:styleId="97223A07EBA640FEBE37403324471EF2">
    <w:name w:val="97223A07EBA640FEBE37403324471EF2"/>
  </w:style>
  <w:style w:type="paragraph" w:customStyle="1" w:styleId="F6AF610627B04A8CB3EFC7923BA55410">
    <w:name w:val="F6AF610627B04A8CB3EFC7923BA55410"/>
  </w:style>
  <w:style w:type="paragraph" w:customStyle="1" w:styleId="00668E717FBA446F80F313922B4FDCDD">
    <w:name w:val="00668E717FBA446F80F313922B4FDCDD"/>
  </w:style>
  <w:style w:type="paragraph" w:customStyle="1" w:styleId="0800AA98B8D54865BA654C8DE38CD34C">
    <w:name w:val="0800AA98B8D54865BA654C8DE38CD34C"/>
  </w:style>
  <w:style w:type="paragraph" w:customStyle="1" w:styleId="780D8A8E46444BB4B28F4EFDBB322524">
    <w:name w:val="780D8A8E46444BB4B28F4EFDBB322524"/>
  </w:style>
  <w:style w:type="paragraph" w:customStyle="1" w:styleId="B3F13E634AD94AFA988165216A188781">
    <w:name w:val="B3F13E634AD94AFA988165216A188781"/>
  </w:style>
  <w:style w:type="paragraph" w:customStyle="1" w:styleId="98A1EBC2714C4244AA16B4DEADA914EF">
    <w:name w:val="98A1EBC2714C4244AA16B4DEADA914EF"/>
  </w:style>
  <w:style w:type="paragraph" w:customStyle="1" w:styleId="FBB77060063B46F49ED4E5A06868A34B">
    <w:name w:val="FBB77060063B46F49ED4E5A06868A34B"/>
  </w:style>
  <w:style w:type="paragraph" w:customStyle="1" w:styleId="A063543673904A50B4092F709B00C9E7">
    <w:name w:val="A063543673904A50B4092F709B00C9E7"/>
  </w:style>
  <w:style w:type="paragraph" w:customStyle="1" w:styleId="E6848F8CC8704A869CCAB375968D2970">
    <w:name w:val="E6848F8CC8704A869CCAB375968D2970"/>
  </w:style>
  <w:style w:type="paragraph" w:customStyle="1" w:styleId="683A3A130EA54566BB967BC4E2757A8D">
    <w:name w:val="683A3A130EA54566BB967BC4E2757A8D"/>
  </w:style>
  <w:style w:type="paragraph" w:customStyle="1" w:styleId="B05A1D48F7204A7CA2F18F717977B0B7">
    <w:name w:val="B05A1D48F7204A7CA2F18F717977B0B7"/>
  </w:style>
  <w:style w:type="paragraph" w:customStyle="1" w:styleId="AAB07FCC6E644EAC92850E0F4CAD6700">
    <w:name w:val="AAB07FCC6E644EAC92850E0F4CAD6700"/>
  </w:style>
  <w:style w:type="paragraph" w:customStyle="1" w:styleId="7092523D25974CD6925263C18F135D38">
    <w:name w:val="7092523D25974CD6925263C18F135D38"/>
  </w:style>
  <w:style w:type="paragraph" w:customStyle="1" w:styleId="EA087598E504461AA80B77B4F262F56E">
    <w:name w:val="EA087598E504461AA80B77B4F262F56E"/>
  </w:style>
  <w:style w:type="paragraph" w:customStyle="1" w:styleId="7A4E0DE1F95649D6A62C697E8BCBFEA8">
    <w:name w:val="7A4E0DE1F95649D6A62C697E8BCBFEA8"/>
  </w:style>
  <w:style w:type="paragraph" w:customStyle="1" w:styleId="641A1DE073B44142AC83A87D0E7783B8">
    <w:name w:val="641A1DE073B44142AC83A87D0E7783B8"/>
  </w:style>
  <w:style w:type="paragraph" w:customStyle="1" w:styleId="3F1A1112A0E14A11B634935AC23FEE5E">
    <w:name w:val="3F1A1112A0E14A11B634935AC23FEE5E"/>
  </w:style>
  <w:style w:type="paragraph" w:customStyle="1" w:styleId="76AE22996C24464AAE4C73A79DB1DBE5">
    <w:name w:val="76AE22996C24464AAE4C73A79DB1DBE5"/>
  </w:style>
  <w:style w:type="paragraph" w:customStyle="1" w:styleId="46B4DE11DD9A4F2C946F3FFBEE044CD0">
    <w:name w:val="46B4DE11DD9A4F2C946F3FFBEE044CD0"/>
  </w:style>
  <w:style w:type="paragraph" w:customStyle="1" w:styleId="BDDD7C760FF9496E9F24206F5DED7DB7">
    <w:name w:val="BDDD7C760FF9496E9F24206F5DED7DB7"/>
  </w:style>
  <w:style w:type="paragraph" w:customStyle="1" w:styleId="B5A2D87F7A68450594273B649FE93FD7">
    <w:name w:val="B5A2D87F7A68450594273B649FE93FD7"/>
  </w:style>
  <w:style w:type="paragraph" w:customStyle="1" w:styleId="80E2F2D35809476DBE0C897F4415C892">
    <w:name w:val="80E2F2D35809476DBE0C897F4415C892"/>
  </w:style>
  <w:style w:type="paragraph" w:customStyle="1" w:styleId="CA56D577ADC143D6BDDB337B41B35999">
    <w:name w:val="CA56D577ADC143D6BDDB337B41B359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0CCE9-27E1-455E-B34C-03B2EE57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227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Harika Reddy</dc:creator>
  <cp:keywords/>
  <cp:lastModifiedBy>Harika Reddy</cp:lastModifiedBy>
  <cp:revision>11</cp:revision>
  <dcterms:created xsi:type="dcterms:W3CDTF">2017-11-26T11:22:00Z</dcterms:created>
  <dcterms:modified xsi:type="dcterms:W3CDTF">2017-12-04T12:40:00Z</dcterms:modified>
  <cp:version/>
</cp:coreProperties>
</file>