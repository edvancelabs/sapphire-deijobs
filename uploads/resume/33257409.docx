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75731A" w14:textId="77777777" w:rsidR="0056338B" w:rsidRPr="00EF3DED" w:rsidRDefault="00BC57BD">
      <w:pPr>
        <w:jc w:val="center"/>
        <w:rPr>
          <w:sz w:val="20"/>
          <w:szCs w:val="20"/>
          <w:lang w:val="pt-PT"/>
        </w:rPr>
      </w:pPr>
      <w:bookmarkStart w:id="0" w:name="page1"/>
      <w:bookmarkEnd w:id="0"/>
      <w:r w:rsidRPr="00EF3DED">
        <w:rPr>
          <w:rFonts w:eastAsia="Times New Roman"/>
          <w:sz w:val="28"/>
          <w:szCs w:val="28"/>
          <w:lang w:val="pt-PT"/>
        </w:rPr>
        <w:t xml:space="preserve">Deepthi Pinnap </w:t>
      </w:r>
      <w:proofErr w:type="spellStart"/>
      <w:r w:rsidRPr="00EF3DED">
        <w:rPr>
          <w:rFonts w:eastAsia="Times New Roman"/>
          <w:sz w:val="28"/>
          <w:szCs w:val="28"/>
          <w:lang w:val="pt-PT"/>
        </w:rPr>
        <w:t>reddy</w:t>
      </w:r>
      <w:proofErr w:type="spellEnd"/>
    </w:p>
    <w:p w14:paraId="34CD6AB6" w14:textId="77777777" w:rsidR="0056338B" w:rsidRPr="00EF3DED" w:rsidRDefault="0056338B">
      <w:pPr>
        <w:spacing w:line="52" w:lineRule="exact"/>
        <w:rPr>
          <w:sz w:val="24"/>
          <w:szCs w:val="24"/>
          <w:lang w:val="pt-PT"/>
        </w:rPr>
      </w:pPr>
    </w:p>
    <w:p w14:paraId="47839FC9" w14:textId="77777777" w:rsidR="00FE4A2F" w:rsidRPr="00EF3DED" w:rsidRDefault="00FE4A2F">
      <w:pPr>
        <w:spacing w:line="278" w:lineRule="auto"/>
        <w:jc w:val="center"/>
        <w:rPr>
          <w:rFonts w:eastAsia="Times New Roman"/>
          <w:sz w:val="20"/>
          <w:szCs w:val="20"/>
          <w:lang w:val="pt-PT"/>
        </w:rPr>
      </w:pPr>
      <w:r w:rsidRPr="00EF3DED">
        <w:rPr>
          <w:rFonts w:eastAsia="Times New Roman"/>
          <w:sz w:val="20"/>
          <w:szCs w:val="20"/>
          <w:lang w:val="pt-PT"/>
        </w:rPr>
        <w:t>H No 17-1-386/1/S/64/A</w:t>
      </w:r>
      <w:r w:rsidR="00BC57BD" w:rsidRPr="00EF3DED">
        <w:rPr>
          <w:rFonts w:eastAsia="Times New Roman"/>
          <w:sz w:val="20"/>
          <w:szCs w:val="20"/>
          <w:lang w:val="pt-PT"/>
        </w:rPr>
        <w:t xml:space="preserve">, </w:t>
      </w:r>
      <w:r w:rsidRPr="00EF3DED">
        <w:rPr>
          <w:rFonts w:eastAsia="Times New Roman"/>
          <w:sz w:val="20"/>
          <w:szCs w:val="20"/>
          <w:lang w:val="pt-PT"/>
        </w:rPr>
        <w:t xml:space="preserve">S N Reddy Nagar, </w:t>
      </w:r>
      <w:proofErr w:type="spellStart"/>
      <w:r w:rsidRPr="00EF3DED">
        <w:rPr>
          <w:rFonts w:eastAsia="Times New Roman"/>
          <w:sz w:val="20"/>
          <w:szCs w:val="20"/>
          <w:lang w:val="pt-PT"/>
        </w:rPr>
        <w:t>Champapet</w:t>
      </w:r>
      <w:proofErr w:type="spellEnd"/>
      <w:r w:rsidRPr="00EF3DED">
        <w:rPr>
          <w:rFonts w:eastAsia="Times New Roman"/>
          <w:sz w:val="20"/>
          <w:szCs w:val="20"/>
          <w:lang w:val="pt-PT"/>
        </w:rPr>
        <w:t xml:space="preserve">, </w:t>
      </w:r>
      <w:r w:rsidR="00BC57BD" w:rsidRPr="00EF3DED">
        <w:rPr>
          <w:rFonts w:eastAsia="Times New Roman"/>
          <w:sz w:val="20"/>
          <w:szCs w:val="20"/>
          <w:lang w:val="pt-PT"/>
        </w:rPr>
        <w:t xml:space="preserve">HYD. </w:t>
      </w:r>
    </w:p>
    <w:p w14:paraId="1F95B4EE" w14:textId="77777777" w:rsidR="00FE4A2F" w:rsidRDefault="00BC57BD">
      <w:pPr>
        <w:spacing w:line="278" w:lineRule="auto"/>
        <w:jc w:val="center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Email: </w:t>
      </w:r>
      <w:hyperlink r:id="rId7" w:history="1">
        <w:r w:rsidR="00FE4A2F" w:rsidRPr="001C28A4">
          <w:rPr>
            <w:rStyle w:val="Hyperlink"/>
            <w:rFonts w:eastAsia="Times New Roman"/>
            <w:sz w:val="20"/>
            <w:szCs w:val="20"/>
          </w:rPr>
          <w:t>pinnapdeepureddy@gmail.com</w:t>
        </w:r>
      </w:hyperlink>
      <w:r>
        <w:rPr>
          <w:rFonts w:eastAsia="Times New Roman"/>
          <w:sz w:val="20"/>
          <w:szCs w:val="20"/>
        </w:rPr>
        <w:t xml:space="preserve"> </w:t>
      </w:r>
    </w:p>
    <w:p w14:paraId="4D4AD498" w14:textId="77777777" w:rsidR="0056338B" w:rsidRDefault="00BC57BD">
      <w:pPr>
        <w:spacing w:line="278" w:lineRule="auto"/>
        <w:jc w:val="center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Phone: +91-9505912356</w:t>
      </w:r>
    </w:p>
    <w:p w14:paraId="4ACAA5A8" w14:textId="77777777" w:rsidR="0056338B" w:rsidRDefault="00BC57B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54CC38D2" wp14:editId="39ACBDC3">
                <wp:simplePos x="0" y="0"/>
                <wp:positionH relativeFrom="column">
                  <wp:posOffset>-19685</wp:posOffset>
                </wp:positionH>
                <wp:positionV relativeFrom="paragraph">
                  <wp:posOffset>153670</wp:posOffset>
                </wp:positionV>
                <wp:extent cx="600900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090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1EDC49FC" id="Shape 1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12.1pt" to="471.6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04VtwEAAIADAAAOAAAAZHJzL2Uyb0RvYy54bWysU01vGyEQvVfqf0Dc68Vp4yYrr3NI6l6i&#10;1lLaHzDmw4vKl4B61/++A2s7cdtTFA6IYR6PeW9geTdaQ/YyJu1dR+czRol03Avtdh39+WP94YaS&#10;lMEJMN7Jjh5koner9++WQ2jlle+9ETISJHGpHUJH+5xD2zSJ99JCmvkgHSaVjxYyhnHXiAgDslvT&#10;XDG2aAYfRYiey5Rw92FK0lXlV0ry/F2pJDMxHcXacp1jnbdlblZLaHcRQq/5sQx4RRUWtMNLz1QP&#10;kIH8jvofKqt59MmrPOPeNl4pzWXVgGrm7C81Tz0EWbWgOSmcbUpvR8u/7TeRaIG9o8SBxRbVW8m8&#10;WDOE1CLi3m1iEcdH9xQePf+VMNdcJEuQwgQbVbQFjurIWK0+nK2WYyYcNxeM3TJ2TQnH3KfPi4/l&#10;ugba09kQU/4qvSVl0VGjXTECWtg/pjxBT5CynbzRYq2NqUHcbe9NJHvApq/rOLJfwIwjA8q+Zdes&#10;Ul8k00sOVsf/OKzO+HyNth29OYOg7SWIL05gndBm0GZaozzjjsZNXhXXtl4cNvFkKLa5+nB8kuUd&#10;vYzr6eePs/oDAAD//wMAUEsDBBQABgAIAAAAIQAbCBYs3wAAAAgBAAAPAAAAZHJzL2Rvd25yZXYu&#10;eG1sTI9Ba8JAEIXvgv9hmUJvujERiWk2IoKU0hYa7aHHNTsmodnZkF01/fed0kN7m5n3ePO9fDPa&#10;Tlxx8K0jBYt5BAKpcqalWsH7cT9LQfigyejOESr4Qg+bYjrJdWbcjUq8HkItOIR8phU0IfSZlL5q&#10;0Go/dz0Sa2c3WB14HWppBn3jcNvJOIpW0uqW+EOje9w1WH0eLlZB8vx6LMNbSvvyvH55dNuP9Cly&#10;St3fjdsHEAHH8GeGH3xGh4KZTu5CxotOwSxZsFNBvIxBsL5eJjycfg+yyOX/AsU3AAAA//8DAFBL&#10;AQItABQABgAIAAAAIQC2gziS/gAAAOEBAAATAAAAAAAAAAAAAAAAAAAAAABbQ29udGVudF9UeXBl&#10;c10ueG1sUEsBAi0AFAAGAAgAAAAhADj9If/WAAAAlAEAAAsAAAAAAAAAAAAAAAAALwEAAF9yZWxz&#10;Ly5yZWxzUEsBAi0AFAAGAAgAAAAhANnXThW3AQAAgAMAAA4AAAAAAAAAAAAAAAAALgIAAGRycy9l&#10;Mm9Eb2MueG1sUEsBAi0AFAAGAAgAAAAhABsIFizfAAAACAEAAA8AAAAAAAAAAAAAAAAAEQQAAGRy&#10;cy9kb3ducmV2LnhtbFBLBQYAAAAABAAEAPMAAAAdBQAAAAA=&#10;" o:allowincell="f" filled="t" strokeweight="1.5pt">
                <v:stroke joinstyle="miter"/>
                <o:lock v:ext="edit" shapetype="f"/>
              </v:line>
            </w:pict>
          </mc:Fallback>
        </mc:AlternateContent>
      </w:r>
    </w:p>
    <w:p w14:paraId="5B420116" w14:textId="77777777" w:rsidR="0056338B" w:rsidRDefault="0056338B">
      <w:pPr>
        <w:spacing w:line="200" w:lineRule="exact"/>
        <w:rPr>
          <w:sz w:val="24"/>
          <w:szCs w:val="24"/>
        </w:rPr>
      </w:pPr>
    </w:p>
    <w:p w14:paraId="0E3087C8" w14:textId="77777777" w:rsidR="0056338B" w:rsidRDefault="0056338B">
      <w:pPr>
        <w:spacing w:line="320" w:lineRule="exact"/>
        <w:rPr>
          <w:sz w:val="24"/>
          <w:szCs w:val="24"/>
        </w:rPr>
      </w:pPr>
    </w:p>
    <w:p w14:paraId="76D5AE83" w14:textId="77777777" w:rsidR="0056338B" w:rsidRDefault="00BC57BD">
      <w:pPr>
        <w:ind w:left="60"/>
        <w:rPr>
          <w:sz w:val="20"/>
          <w:szCs w:val="20"/>
        </w:rPr>
      </w:pPr>
      <w:r>
        <w:rPr>
          <w:rFonts w:eastAsia="Times New Roman"/>
          <w:b/>
          <w:bCs/>
          <w:color w:val="FFFFFF"/>
        </w:rPr>
        <w:t>C</w:t>
      </w:r>
      <w:r>
        <w:rPr>
          <w:rFonts w:eastAsia="Times New Roman"/>
          <w:b/>
          <w:bCs/>
          <w:color w:val="FFFFFF"/>
          <w:sz w:val="18"/>
          <w:szCs w:val="18"/>
        </w:rPr>
        <w:t>AREER OBJECTIVE</w:t>
      </w:r>
    </w:p>
    <w:p w14:paraId="7E94D3E4" w14:textId="77777777" w:rsidR="0056338B" w:rsidRDefault="00BC57B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32F8A3C7" wp14:editId="07AFDD24">
                <wp:simplePos x="0" y="0"/>
                <wp:positionH relativeFrom="column">
                  <wp:posOffset>-19685</wp:posOffset>
                </wp:positionH>
                <wp:positionV relativeFrom="paragraph">
                  <wp:posOffset>-150495</wp:posOffset>
                </wp:positionV>
                <wp:extent cx="6009640" cy="16764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9640" cy="167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7B422D23" id="Shape 2" o:spid="_x0000_s1026" style="position:absolute;margin-left:-1.55pt;margin-top:-11.85pt;width:473.2pt;height:13.2pt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i9thAEAAAUDAAAOAAAAZHJzL2Uyb0RvYy54bWysUk1vGyEQvVfKf0Dc411bkduuvM4hUXKJ&#10;WktpfwBmwYsKDJqhXvvfd8AfSdtb1T0ghnn7eO8Nq/tD8GJvkBzEXs5nrRQmahhc3PXy+7en209S&#10;UFZxUB6i6eXRkLxf33xYTakzCxjBDwYFk0TqptTLMefUNQ3p0QRFM0gmctMCBpW5xF0zoJqYPfhm&#10;0bbLZgIcEoI2RHz6eGrKdeW31uj81VoyWfhesrZcV6zrtqzNeqW6Hao0On2Wof5BRVAu8qVXqkeV&#10;lfiJ7i+q4DQCgc0zDaEBa5021QO7mbd/uHkdVTLVC4dD6RoT/T9a/WW/QeGGXi6kiCrwiOqtYlGi&#10;mRJ1jHhNGyzmKL2A/kHcaH7rlILOmIPFULBsTRxqzsdrzuaQhebDZdt+Xt7xODT35suPZV9IVXf5&#10;OyHlZwNBlE0vkedY41X7F8on6AVShYF3w5Pzvha42z54FHtVZl6/Mzu9waqBk+aifgvDcYMXY5x1&#10;VXN+F2WY7+tq/+31rn8BAAD//wMAUEsDBBQABgAIAAAAIQANEQ0K3gAAAAgBAAAPAAAAZHJzL2Rv&#10;d25yZXYueG1sTI/BTsMwDIbvSLxDZCRuW7oWMVaaThMSiAMcGGjntPHa0sapkmwtb485sZNl+dPv&#10;7y+2sx3EGX3oHClYLRMQSLUzHTUKvj6fFw8gQtRk9OAIFfxggG15fVXo3LiJPvC8j43gEAq5VtDG&#10;OOZShrpFq8PSjUh8OzpvdeTVN9J4PXG4HWSaJPfS6o74Q6tHfGqx7vcnq6A/Spr6193bVL1UJny/&#10;H3xfW6Vub+bdI4iIc/yH4U+f1aFkp8qdyAQxKFhkKyZ5ptkaBAObuywDUSlI1yDLQl4WKH8BAAD/&#10;/wMAUEsBAi0AFAAGAAgAAAAhALaDOJL+AAAA4QEAABMAAAAAAAAAAAAAAAAAAAAAAFtDb250ZW50&#10;X1R5cGVzXS54bWxQSwECLQAUAAYACAAAACEAOP0h/9YAAACUAQAACwAAAAAAAAAAAAAAAAAvAQAA&#10;X3JlbHMvLnJlbHNQSwECLQAUAAYACAAAACEAuxovbYQBAAAFAwAADgAAAAAAAAAAAAAAAAAuAgAA&#10;ZHJzL2Uyb0RvYy54bWxQSwECLQAUAAYACAAAACEADRENCt4AAAAIAQAADwAAAAAAAAAAAAAAAADe&#10;AwAAZHJzL2Rvd25yZXYueG1sUEsFBgAAAAAEAAQA8wAAAOkEAAAAAA==&#10;" o:allowincell="f" fillcolor="black" stroked="f">
                <v:path arrowok="t"/>
              </v:rect>
            </w:pict>
          </mc:Fallback>
        </mc:AlternateContent>
      </w:r>
    </w:p>
    <w:p w14:paraId="2E91DF38" w14:textId="77777777" w:rsidR="0056338B" w:rsidRDefault="0056338B">
      <w:pPr>
        <w:spacing w:line="240" w:lineRule="exact"/>
        <w:rPr>
          <w:sz w:val="24"/>
          <w:szCs w:val="24"/>
        </w:rPr>
      </w:pPr>
    </w:p>
    <w:p w14:paraId="2D2D37E5" w14:textId="77777777" w:rsidR="0056338B" w:rsidRDefault="00BC57BD">
      <w:pPr>
        <w:spacing w:line="292" w:lineRule="auto"/>
        <w:jc w:val="both"/>
        <w:rPr>
          <w:sz w:val="20"/>
          <w:szCs w:val="20"/>
        </w:rPr>
      </w:pPr>
      <w:r>
        <w:rPr>
          <w:rFonts w:eastAsia="Times New Roman"/>
        </w:rPr>
        <w:t>To excel in corporate career through consistent efforts, knowledge &amp; experience and aid the organization in achieving its set objectives and goals while aiming for constant professional as well as personal growth.</w:t>
      </w:r>
    </w:p>
    <w:p w14:paraId="3AC609C8" w14:textId="77777777" w:rsidR="0056338B" w:rsidRDefault="0056338B">
      <w:pPr>
        <w:spacing w:line="200" w:lineRule="exact"/>
        <w:rPr>
          <w:sz w:val="24"/>
          <w:szCs w:val="24"/>
        </w:rPr>
      </w:pPr>
    </w:p>
    <w:p w14:paraId="5A722355" w14:textId="77777777" w:rsidR="0056338B" w:rsidRDefault="0056338B">
      <w:pPr>
        <w:spacing w:line="279" w:lineRule="exact"/>
        <w:rPr>
          <w:sz w:val="24"/>
          <w:szCs w:val="24"/>
        </w:rPr>
      </w:pPr>
    </w:p>
    <w:p w14:paraId="67C2605F" w14:textId="77777777" w:rsidR="0056338B" w:rsidRDefault="00BC57BD">
      <w:pPr>
        <w:rPr>
          <w:sz w:val="20"/>
          <w:szCs w:val="20"/>
        </w:rPr>
      </w:pPr>
      <w:r>
        <w:rPr>
          <w:rFonts w:eastAsia="Times New Roman"/>
          <w:b/>
          <w:bCs/>
          <w:color w:val="FFFFFF"/>
        </w:rPr>
        <w:t>P</w:t>
      </w:r>
      <w:r>
        <w:rPr>
          <w:rFonts w:eastAsia="Times New Roman"/>
          <w:b/>
          <w:bCs/>
          <w:color w:val="FFFFFF"/>
          <w:sz w:val="18"/>
          <w:szCs w:val="18"/>
        </w:rPr>
        <w:t>ROFESSIONAL</w:t>
      </w:r>
      <w:r>
        <w:rPr>
          <w:rFonts w:eastAsia="Times New Roman"/>
          <w:b/>
          <w:bCs/>
          <w:color w:val="FFFFFF"/>
        </w:rPr>
        <w:t xml:space="preserve"> E</w:t>
      </w:r>
      <w:r>
        <w:rPr>
          <w:rFonts w:eastAsia="Times New Roman"/>
          <w:b/>
          <w:bCs/>
          <w:color w:val="FFFFFF"/>
          <w:sz w:val="18"/>
          <w:szCs w:val="18"/>
        </w:rPr>
        <w:t>XPERIENCE</w:t>
      </w:r>
    </w:p>
    <w:p w14:paraId="26F81D51" w14:textId="77777777" w:rsidR="0056338B" w:rsidRDefault="00BC57B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00C36B60" wp14:editId="63FAE550">
                <wp:simplePos x="0" y="0"/>
                <wp:positionH relativeFrom="column">
                  <wp:posOffset>-19685</wp:posOffset>
                </wp:positionH>
                <wp:positionV relativeFrom="paragraph">
                  <wp:posOffset>-150495</wp:posOffset>
                </wp:positionV>
                <wp:extent cx="6009640" cy="16764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9640" cy="167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5C1725A1" id="Shape 3" o:spid="_x0000_s1026" style="position:absolute;margin-left:-1.55pt;margin-top:-11.85pt;width:473.2pt;height:13.2pt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/5ihAEAAAUDAAAOAAAAZHJzL2Uyb0RvYy54bWysUstu2zAQvAfoPxC815KTwE0FyzkkSC9B&#10;aiDtB9AUaREhucQua9l/3yX9SB+3ojoQXO5oODPL5f0+eLEzSA5iL+ezVgoTNQwubnv5/dvTxzsp&#10;KKs4KA/R9PJgSN6vPlwtp9SZaxjBDwYFk0TqptTLMefUNQ3p0QRFM0gmctMCBpW5xG0zoJqYPfjm&#10;um0XzQQ4JARtiPj08diUq8pvrdH5q7VksvC9ZG25rljXTVmb1VJ1W1RpdPokQ/2DiqBc5EsvVI8q&#10;K/ED3V9UwWkEAptnGkID1jptqgd2M2//cPM6qmSqFw6H0iUm+n+0+mW3RuGGXt5IEVXgEdVbxU2J&#10;ZkrUMeI1rbGYo/QM+o240fzWKQWdMHuLoWDZmtjXnA+XnM0+C82Hi7b9vLjlcWjuzRefyr6Qqu78&#10;d0LKXwwEUTa9RJ5jjVftnikfoWdIFQbeDU/O+1rgdvPgUexUmXn9Tuz0DqsGjpqL+g0MhzWejXHW&#10;Vc3pXZRh/lpX+++vd/UTAAD//wMAUEsDBBQABgAIAAAAIQANEQ0K3gAAAAgBAAAPAAAAZHJzL2Rv&#10;d25yZXYueG1sTI/BTsMwDIbvSLxDZCRuW7oWMVaaThMSiAMcGGjntPHa0sapkmwtb485sZNl+dPv&#10;7y+2sx3EGX3oHClYLRMQSLUzHTUKvj6fFw8gQtRk9OAIFfxggG15fVXo3LiJPvC8j43gEAq5VtDG&#10;OOZShrpFq8PSjUh8OzpvdeTVN9J4PXG4HWSaJPfS6o74Q6tHfGqx7vcnq6A/Spr6193bVL1UJny/&#10;H3xfW6Vub+bdI4iIc/yH4U+f1aFkp8qdyAQxKFhkKyZ5ptkaBAObuywDUSlI1yDLQl4WKH8BAAD/&#10;/wMAUEsBAi0AFAAGAAgAAAAhALaDOJL+AAAA4QEAABMAAAAAAAAAAAAAAAAAAAAAAFtDb250ZW50&#10;X1R5cGVzXS54bWxQSwECLQAUAAYACAAAACEAOP0h/9YAAACUAQAACwAAAAAAAAAAAAAAAAAvAQAA&#10;X3JlbHMvLnJlbHNQSwECLQAUAAYACAAAACEAtOP+YoQBAAAFAwAADgAAAAAAAAAAAAAAAAAuAgAA&#10;ZHJzL2Uyb0RvYy54bWxQSwECLQAUAAYACAAAACEADRENCt4AAAAIAQAADwAAAAAAAAAAAAAAAADe&#10;AwAAZHJzL2Rvd25yZXYueG1sUEsFBgAAAAAEAAQA8wAAAOkEAAAAAA==&#10;" o:allowincell="f" fillcolor="black" stroked="f">
                <v:path arrowok="t"/>
              </v:rect>
            </w:pict>
          </mc:Fallback>
        </mc:AlternateContent>
      </w:r>
    </w:p>
    <w:p w14:paraId="1789691F" w14:textId="77777777" w:rsidR="0056338B" w:rsidRDefault="0056338B">
      <w:pPr>
        <w:spacing w:line="264" w:lineRule="exact"/>
        <w:rPr>
          <w:sz w:val="24"/>
          <w:szCs w:val="24"/>
        </w:rPr>
      </w:pPr>
    </w:p>
    <w:p w14:paraId="0D9282B0" w14:textId="2D00BA22" w:rsidR="0056338B" w:rsidRDefault="007A4FD3">
      <w:pPr>
        <w:spacing w:line="269" w:lineRule="auto"/>
        <w:ind w:right="80"/>
        <w:rPr>
          <w:rFonts w:eastAsia="Times New Roman"/>
        </w:rPr>
      </w:pPr>
      <w:r>
        <w:rPr>
          <w:rFonts w:eastAsia="Times New Roman"/>
        </w:rPr>
        <w:t>Over</w:t>
      </w:r>
      <w:r w:rsidR="003C1B3C">
        <w:rPr>
          <w:rFonts w:eastAsia="Times New Roman"/>
        </w:rPr>
        <w:t xml:space="preserve"> </w:t>
      </w:r>
      <w:r>
        <w:rPr>
          <w:rFonts w:eastAsia="Times New Roman"/>
        </w:rPr>
        <w:t xml:space="preserve">all </w:t>
      </w:r>
      <w:r w:rsidR="00F42529">
        <w:rPr>
          <w:rFonts w:eastAsia="Times New Roman"/>
        </w:rPr>
        <w:t>9.5</w:t>
      </w:r>
      <w:r w:rsidR="00321174">
        <w:rPr>
          <w:rFonts w:eastAsia="Times New Roman"/>
        </w:rPr>
        <w:t xml:space="preserve"> years</w:t>
      </w:r>
      <w:r w:rsidR="00BC57BD">
        <w:rPr>
          <w:rFonts w:eastAsia="Times New Roman"/>
        </w:rPr>
        <w:t xml:space="preserve"> of experience. Cu</w:t>
      </w:r>
      <w:r w:rsidR="007322A5">
        <w:rPr>
          <w:rFonts w:eastAsia="Times New Roman"/>
        </w:rPr>
        <w:t xml:space="preserve">rrently working with Accenture </w:t>
      </w:r>
    </w:p>
    <w:p w14:paraId="7A4B4BA4" w14:textId="77777777" w:rsidR="002C186E" w:rsidRDefault="002C186E">
      <w:pPr>
        <w:spacing w:line="269" w:lineRule="auto"/>
        <w:ind w:right="80"/>
        <w:rPr>
          <w:rFonts w:eastAsia="Times New Roman"/>
        </w:rPr>
      </w:pPr>
    </w:p>
    <w:p w14:paraId="1D3407FD" w14:textId="35ABB558" w:rsidR="002C186E" w:rsidRPr="002C186E" w:rsidRDefault="002C186E" w:rsidP="002C186E">
      <w:pPr>
        <w:tabs>
          <w:tab w:val="left" w:pos="6940"/>
        </w:tabs>
        <w:rPr>
          <w:rFonts w:eastAsia="Times New Roman"/>
          <w:bCs/>
        </w:rPr>
      </w:pPr>
      <w:r w:rsidRPr="002C186E">
        <w:rPr>
          <w:rFonts w:eastAsia="Times New Roman"/>
          <w:bCs/>
        </w:rPr>
        <w:t xml:space="preserve">A dedicated and experienced accounts payable professional with a </w:t>
      </w:r>
      <w:r w:rsidR="00293181">
        <w:rPr>
          <w:rFonts w:eastAsia="Times New Roman"/>
          <w:bCs/>
        </w:rPr>
        <w:t>solid</w:t>
      </w:r>
      <w:r w:rsidRPr="002C186E">
        <w:rPr>
          <w:rFonts w:eastAsia="Times New Roman"/>
          <w:bCs/>
        </w:rPr>
        <w:t xml:space="preserve"> track record of managing complex accounts payable processes. Skilled in managing vendor </w:t>
      </w:r>
      <w:r w:rsidR="00293181" w:rsidRPr="002C186E">
        <w:rPr>
          <w:rFonts w:eastAsia="Times New Roman"/>
          <w:bCs/>
        </w:rPr>
        <w:t>relationships</w:t>
      </w:r>
      <w:r w:rsidRPr="002C186E">
        <w:rPr>
          <w:rFonts w:eastAsia="Times New Roman"/>
          <w:bCs/>
        </w:rPr>
        <w:t>, processing invoices</w:t>
      </w:r>
      <w:r w:rsidR="00293181">
        <w:rPr>
          <w:rFonts w:eastAsia="Times New Roman"/>
          <w:bCs/>
        </w:rPr>
        <w:t xml:space="preserve">, payments </w:t>
      </w:r>
      <w:r w:rsidRPr="002C186E">
        <w:rPr>
          <w:rFonts w:eastAsia="Times New Roman"/>
          <w:bCs/>
        </w:rPr>
        <w:t>and managing accounts payable reports. Ability  to work in a fast- paced environment with a keen attention to detail.</w:t>
      </w:r>
    </w:p>
    <w:p w14:paraId="35A1D9F9" w14:textId="77777777" w:rsidR="002C186E" w:rsidRDefault="002C186E">
      <w:pPr>
        <w:spacing w:line="269" w:lineRule="auto"/>
        <w:ind w:right="80"/>
        <w:rPr>
          <w:sz w:val="20"/>
          <w:szCs w:val="20"/>
        </w:rPr>
      </w:pPr>
    </w:p>
    <w:p w14:paraId="67AC3D83" w14:textId="4836163E" w:rsidR="00CB4B5A" w:rsidRDefault="00FE4A2F" w:rsidP="00FE4A2F">
      <w:pPr>
        <w:tabs>
          <w:tab w:val="left" w:pos="6940"/>
        </w:tabs>
        <w:rPr>
          <w:rFonts w:eastAsia="Times New Roman"/>
          <w:b/>
          <w:bCs/>
          <w:u w:val="single"/>
        </w:rPr>
      </w:pPr>
      <w:r w:rsidRPr="00FE4A2F">
        <w:rPr>
          <w:rFonts w:eastAsia="Times New Roman"/>
          <w:b/>
          <w:bCs/>
          <w:sz w:val="24"/>
          <w:szCs w:val="24"/>
          <w:u w:val="single"/>
        </w:rPr>
        <w:t>Analyst</w:t>
      </w:r>
      <w:r w:rsidR="00BC57BD" w:rsidRPr="00FE4A2F">
        <w:rPr>
          <w:rFonts w:eastAsia="Times New Roman"/>
          <w:b/>
          <w:bCs/>
          <w:sz w:val="24"/>
          <w:szCs w:val="24"/>
          <w:u w:val="single"/>
        </w:rPr>
        <w:t xml:space="preserve"> / Accenture</w:t>
      </w:r>
      <w:r>
        <w:rPr>
          <w:rFonts w:eastAsia="Times New Roman"/>
          <w:b/>
          <w:bCs/>
          <w:sz w:val="24"/>
          <w:szCs w:val="24"/>
          <w:u w:val="single"/>
        </w:rPr>
        <w:t>:</w:t>
      </w:r>
      <w:r w:rsidR="00CB4B5A">
        <w:rPr>
          <w:rFonts w:eastAsia="Times New Roman"/>
          <w:b/>
          <w:bCs/>
          <w:sz w:val="24"/>
          <w:szCs w:val="24"/>
          <w:u w:val="single"/>
        </w:rPr>
        <w:tab/>
      </w:r>
      <w:r w:rsidR="00CB4B5A" w:rsidRPr="00FE4A2F">
        <w:rPr>
          <w:rFonts w:eastAsia="Times New Roman"/>
          <w:b/>
          <w:bCs/>
          <w:u w:val="single"/>
        </w:rPr>
        <w:t>1</w:t>
      </w:r>
      <w:r w:rsidR="00CB4B5A" w:rsidRPr="00FE4A2F">
        <w:rPr>
          <w:rFonts w:eastAsia="Times New Roman"/>
          <w:b/>
          <w:bCs/>
          <w:sz w:val="14"/>
          <w:szCs w:val="14"/>
          <w:u w:val="single"/>
        </w:rPr>
        <w:t>st</w:t>
      </w:r>
      <w:r w:rsidR="00CB4B5A" w:rsidRPr="00FE4A2F">
        <w:rPr>
          <w:rFonts w:eastAsia="Times New Roman"/>
          <w:b/>
          <w:bCs/>
          <w:u w:val="single"/>
        </w:rPr>
        <w:t xml:space="preserve"> Apr 2014 - Till Da</w:t>
      </w:r>
      <w:r w:rsidR="00CB4B5A">
        <w:rPr>
          <w:rFonts w:eastAsia="Times New Roman"/>
          <w:b/>
          <w:bCs/>
          <w:u w:val="single"/>
        </w:rPr>
        <w:t>te</w:t>
      </w:r>
    </w:p>
    <w:p w14:paraId="5EF74D83" w14:textId="77777777" w:rsidR="00CB4B5A" w:rsidRDefault="00CB4B5A" w:rsidP="00FE4A2F">
      <w:pPr>
        <w:tabs>
          <w:tab w:val="left" w:pos="6940"/>
        </w:tabs>
        <w:rPr>
          <w:rFonts w:eastAsia="Times New Roman"/>
          <w:b/>
          <w:bCs/>
          <w:u w:val="single"/>
        </w:rPr>
      </w:pPr>
    </w:p>
    <w:p w14:paraId="4101F91E" w14:textId="323BC031" w:rsidR="00BC0475" w:rsidRDefault="00BC0475" w:rsidP="00FE4A2F">
      <w:pPr>
        <w:tabs>
          <w:tab w:val="left" w:pos="6940"/>
        </w:tabs>
        <w:rPr>
          <w:rFonts w:eastAsia="Times New Roman"/>
          <w:b/>
          <w:bCs/>
          <w:i/>
          <w:iCs/>
          <w:u w:val="single"/>
        </w:rPr>
      </w:pPr>
      <w:r>
        <w:rPr>
          <w:rFonts w:eastAsia="Times New Roman"/>
          <w:b/>
          <w:bCs/>
          <w:i/>
          <w:iCs/>
          <w:u w:val="single"/>
        </w:rPr>
        <w:t>Roles and Responsibilities:</w:t>
      </w:r>
    </w:p>
    <w:p w14:paraId="5CAD1FFC" w14:textId="77777777" w:rsidR="00954BC0" w:rsidRDefault="00954BC0" w:rsidP="00004C9C">
      <w:pPr>
        <w:tabs>
          <w:tab w:val="left" w:pos="6940"/>
        </w:tabs>
        <w:rPr>
          <w:rFonts w:eastAsia="Times New Roman"/>
          <w:b/>
          <w:bCs/>
          <w:i/>
          <w:iCs/>
          <w:u w:val="single"/>
        </w:rPr>
      </w:pPr>
    </w:p>
    <w:p w14:paraId="14C1CE9B" w14:textId="1F2BC0FE" w:rsidR="008F3ED4" w:rsidRPr="009B20D2" w:rsidRDefault="009E41C6" w:rsidP="008F3ED4">
      <w:pPr>
        <w:pStyle w:val="ListParagraph"/>
        <w:numPr>
          <w:ilvl w:val="0"/>
          <w:numId w:val="21"/>
        </w:numPr>
        <w:tabs>
          <w:tab w:val="left" w:pos="720"/>
        </w:tabs>
        <w:spacing w:line="255" w:lineRule="auto"/>
        <w:ind w:right="800"/>
        <w:rPr>
          <w:rFonts w:ascii="Symbol" w:eastAsia="Symbol" w:hAnsi="Symbol" w:cs="Symbol"/>
        </w:rPr>
      </w:pPr>
      <w:r>
        <w:rPr>
          <w:rFonts w:eastAsia="Times New Roman"/>
        </w:rPr>
        <w:t>Serve as the Subject</w:t>
      </w:r>
      <w:r w:rsidR="00C11CCD">
        <w:rPr>
          <w:rFonts w:eastAsia="Times New Roman"/>
        </w:rPr>
        <w:t xml:space="preserve"> matter expert for </w:t>
      </w:r>
      <w:r w:rsidR="008F3ED4" w:rsidRPr="008F3ED4">
        <w:rPr>
          <w:rFonts w:eastAsia="Times New Roman"/>
        </w:rPr>
        <w:t>End to end Procure to Pay process</w:t>
      </w:r>
    </w:p>
    <w:p w14:paraId="598E2EDB" w14:textId="02E66167" w:rsidR="003C1735" w:rsidRPr="009E41C6" w:rsidRDefault="002B1DAF" w:rsidP="003C1735">
      <w:pPr>
        <w:pStyle w:val="ListParagraph"/>
        <w:numPr>
          <w:ilvl w:val="0"/>
          <w:numId w:val="21"/>
        </w:numPr>
        <w:tabs>
          <w:tab w:val="left" w:pos="720"/>
        </w:tabs>
        <w:spacing w:line="255" w:lineRule="auto"/>
        <w:ind w:right="800"/>
        <w:rPr>
          <w:rFonts w:ascii="Symbol" w:eastAsia="Symbol" w:hAnsi="Symbol" w:cs="Symbol"/>
        </w:rPr>
      </w:pPr>
      <w:r>
        <w:rPr>
          <w:rFonts w:eastAsia="Times New Roman"/>
        </w:rPr>
        <w:t>Reconciling the AP sub-ledger with GL, identify and resolve unaccounted transactions on regular basis</w:t>
      </w:r>
    </w:p>
    <w:p w14:paraId="1D2B3E71" w14:textId="1B50CD43" w:rsidR="009E41C6" w:rsidRPr="0040286F" w:rsidRDefault="009E41C6" w:rsidP="003C1735">
      <w:pPr>
        <w:pStyle w:val="ListParagraph"/>
        <w:numPr>
          <w:ilvl w:val="0"/>
          <w:numId w:val="21"/>
        </w:numPr>
        <w:tabs>
          <w:tab w:val="left" w:pos="720"/>
        </w:tabs>
        <w:spacing w:line="255" w:lineRule="auto"/>
        <w:ind w:right="800"/>
        <w:rPr>
          <w:rFonts w:ascii="Symbol" w:eastAsia="Symbol" w:hAnsi="Symbol" w:cs="Symbol"/>
        </w:rPr>
      </w:pPr>
      <w:r>
        <w:rPr>
          <w:rFonts w:eastAsia="Times New Roman"/>
        </w:rPr>
        <w:t>Participate in the selection and implementation of AP automation tools to enhance AP process.</w:t>
      </w:r>
    </w:p>
    <w:p w14:paraId="066E7456" w14:textId="5671ABF5" w:rsidR="0040286F" w:rsidRPr="002B1DAF" w:rsidRDefault="0040286F" w:rsidP="003C1735">
      <w:pPr>
        <w:pStyle w:val="ListParagraph"/>
        <w:numPr>
          <w:ilvl w:val="0"/>
          <w:numId w:val="21"/>
        </w:numPr>
        <w:tabs>
          <w:tab w:val="left" w:pos="720"/>
        </w:tabs>
        <w:spacing w:line="255" w:lineRule="auto"/>
        <w:ind w:right="800"/>
        <w:rPr>
          <w:rFonts w:ascii="Symbol" w:eastAsia="Symbol" w:hAnsi="Symbol" w:cs="Symbol"/>
        </w:rPr>
      </w:pPr>
      <w:r>
        <w:rPr>
          <w:rFonts w:eastAsia="Times New Roman"/>
        </w:rPr>
        <w:t>Developing and implementing policies and procedures to improve efficiency and reduce processing time.</w:t>
      </w:r>
    </w:p>
    <w:p w14:paraId="5B3352EE" w14:textId="4FB8484A" w:rsidR="002B1DAF" w:rsidRPr="003C1735" w:rsidRDefault="002B1DAF" w:rsidP="003C1735">
      <w:pPr>
        <w:pStyle w:val="ListParagraph"/>
        <w:numPr>
          <w:ilvl w:val="0"/>
          <w:numId w:val="21"/>
        </w:numPr>
        <w:tabs>
          <w:tab w:val="left" w:pos="720"/>
        </w:tabs>
        <w:spacing w:line="255" w:lineRule="auto"/>
        <w:ind w:right="800"/>
        <w:rPr>
          <w:rFonts w:ascii="Symbol" w:eastAsia="Symbol" w:hAnsi="Symbol" w:cs="Symbol"/>
        </w:rPr>
      </w:pPr>
      <w:r>
        <w:rPr>
          <w:rFonts w:eastAsia="Times New Roman"/>
        </w:rPr>
        <w:t>Research and resolve invoice exceptions &amp; holds issues</w:t>
      </w:r>
    </w:p>
    <w:p w14:paraId="62B9845F" w14:textId="6BBA2D40" w:rsidR="00BC0475" w:rsidRDefault="00004C9C" w:rsidP="0038741E">
      <w:pPr>
        <w:pStyle w:val="ListParagraph"/>
        <w:numPr>
          <w:ilvl w:val="0"/>
          <w:numId w:val="21"/>
        </w:numPr>
        <w:tabs>
          <w:tab w:val="left" w:pos="720"/>
        </w:tabs>
        <w:spacing w:line="255" w:lineRule="auto"/>
        <w:ind w:right="800"/>
        <w:rPr>
          <w:rFonts w:eastAsia="Times New Roman"/>
        </w:rPr>
      </w:pPr>
      <w:r w:rsidRPr="00004C9C">
        <w:rPr>
          <w:rFonts w:eastAsia="Times New Roman"/>
        </w:rPr>
        <w:t xml:space="preserve">Raising requests for setting up new vendors </w:t>
      </w:r>
      <w:r w:rsidR="002B1DAF">
        <w:rPr>
          <w:rFonts w:eastAsia="Times New Roman"/>
        </w:rPr>
        <w:t xml:space="preserve">&amp; amendments for existing vendors </w:t>
      </w:r>
      <w:r w:rsidRPr="00004C9C">
        <w:rPr>
          <w:rFonts w:eastAsia="Times New Roman"/>
        </w:rPr>
        <w:t xml:space="preserve">in the system through Compliance desktop process. </w:t>
      </w:r>
    </w:p>
    <w:p w14:paraId="1B32A249" w14:textId="7205C8AB" w:rsidR="00C11CCD" w:rsidRPr="0038741E" w:rsidRDefault="00C11CCD" w:rsidP="0038741E">
      <w:pPr>
        <w:pStyle w:val="ListParagraph"/>
        <w:numPr>
          <w:ilvl w:val="0"/>
          <w:numId w:val="21"/>
        </w:numPr>
        <w:tabs>
          <w:tab w:val="left" w:pos="720"/>
        </w:tabs>
        <w:spacing w:line="255" w:lineRule="auto"/>
        <w:ind w:right="800"/>
        <w:rPr>
          <w:rFonts w:eastAsia="Times New Roman"/>
        </w:rPr>
      </w:pPr>
      <w:r>
        <w:rPr>
          <w:rFonts w:eastAsia="Times New Roman"/>
        </w:rPr>
        <w:t xml:space="preserve">Prepare and maintain accounts payable reports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.,e Exceptions report, holds report, daily invoice allocation report, FPY report and AP Rejections report.</w:t>
      </w:r>
    </w:p>
    <w:p w14:paraId="02181D3D" w14:textId="77777777" w:rsidR="00BC0475" w:rsidRPr="00004C9C" w:rsidRDefault="00BC0475" w:rsidP="00004C9C">
      <w:pPr>
        <w:pStyle w:val="ListParagraph"/>
        <w:numPr>
          <w:ilvl w:val="0"/>
          <w:numId w:val="21"/>
        </w:numPr>
        <w:tabs>
          <w:tab w:val="left" w:pos="720"/>
        </w:tabs>
        <w:spacing w:line="255" w:lineRule="auto"/>
        <w:ind w:right="800"/>
        <w:rPr>
          <w:rFonts w:ascii="Symbol" w:eastAsia="Symbol" w:hAnsi="Symbol" w:cs="Symbol"/>
        </w:rPr>
      </w:pPr>
      <w:r w:rsidRPr="00004C9C">
        <w:rPr>
          <w:rFonts w:eastAsia="Times New Roman"/>
        </w:rPr>
        <w:t xml:space="preserve">Preparing and sending Exception &amp; Holds PPT on biweekly basis &amp; sending it to business leadership team &amp; attending call with client to update the status. </w:t>
      </w:r>
    </w:p>
    <w:p w14:paraId="72264FC6" w14:textId="5C33E93F" w:rsidR="00BC0475" w:rsidRPr="00043D4A" w:rsidRDefault="0040286F" w:rsidP="00004C9C">
      <w:pPr>
        <w:pStyle w:val="ListParagraph"/>
        <w:numPr>
          <w:ilvl w:val="0"/>
          <w:numId w:val="21"/>
        </w:numPr>
        <w:tabs>
          <w:tab w:val="left" w:pos="720"/>
        </w:tabs>
        <w:spacing w:line="255" w:lineRule="auto"/>
        <w:ind w:right="800"/>
        <w:rPr>
          <w:rFonts w:ascii="Symbol" w:eastAsia="Symbol" w:hAnsi="Symbol" w:cs="Symbol"/>
        </w:rPr>
      </w:pPr>
      <w:r>
        <w:rPr>
          <w:rFonts w:eastAsia="Times New Roman"/>
        </w:rPr>
        <w:t xml:space="preserve">Reconciling </w:t>
      </w:r>
      <w:r w:rsidR="00C11CCD">
        <w:rPr>
          <w:rFonts w:eastAsia="Times New Roman"/>
        </w:rPr>
        <w:t>Top vendor statements on monthly basis.</w:t>
      </w:r>
    </w:p>
    <w:p w14:paraId="0B5C04A3" w14:textId="6E8873FC" w:rsidR="00043D4A" w:rsidRPr="00EF3DED" w:rsidRDefault="0040286F" w:rsidP="00004C9C">
      <w:pPr>
        <w:pStyle w:val="ListParagraph"/>
        <w:numPr>
          <w:ilvl w:val="0"/>
          <w:numId w:val="21"/>
        </w:numPr>
        <w:tabs>
          <w:tab w:val="left" w:pos="720"/>
        </w:tabs>
        <w:spacing w:line="255" w:lineRule="auto"/>
        <w:ind w:right="800"/>
        <w:rPr>
          <w:rFonts w:ascii="Symbol" w:eastAsia="Symbol" w:hAnsi="Symbol" w:cs="Symbol"/>
        </w:rPr>
      </w:pPr>
      <w:r>
        <w:rPr>
          <w:rFonts w:eastAsia="Times New Roman"/>
        </w:rPr>
        <w:t>Prepare</w:t>
      </w:r>
      <w:r w:rsidR="00043D4A">
        <w:rPr>
          <w:rFonts w:eastAsia="Times New Roman"/>
        </w:rPr>
        <w:t xml:space="preserve"> </w:t>
      </w:r>
      <w:r>
        <w:rPr>
          <w:rFonts w:eastAsia="Times New Roman"/>
        </w:rPr>
        <w:t>unused credit report on monthly basis</w:t>
      </w:r>
      <w:r w:rsidR="00FA4993">
        <w:rPr>
          <w:rFonts w:eastAsia="Times New Roman"/>
        </w:rPr>
        <w:t>– contacting vendor &amp; clearing the aged credits posted in the system.</w:t>
      </w:r>
    </w:p>
    <w:p w14:paraId="79413E64" w14:textId="79F73FC5" w:rsidR="006C568D" w:rsidRPr="00EF3DED" w:rsidRDefault="006C568D" w:rsidP="00004C9C">
      <w:pPr>
        <w:pStyle w:val="ListParagraph"/>
        <w:numPr>
          <w:ilvl w:val="0"/>
          <w:numId w:val="21"/>
        </w:numPr>
        <w:tabs>
          <w:tab w:val="left" w:pos="720"/>
        </w:tabs>
        <w:spacing w:line="255" w:lineRule="auto"/>
        <w:ind w:right="800"/>
        <w:rPr>
          <w:rFonts w:ascii="Symbol" w:eastAsia="Symbol" w:hAnsi="Symbol" w:cs="Symbol"/>
        </w:rPr>
      </w:pPr>
      <w:r>
        <w:rPr>
          <w:rFonts w:eastAsia="Times New Roman"/>
        </w:rPr>
        <w:t>Working on Paperless projects- Conversion of payment method from CHECK to Electronic.</w:t>
      </w:r>
    </w:p>
    <w:p w14:paraId="08694E2A" w14:textId="7A94E6E5" w:rsidR="00EF3DED" w:rsidRPr="00004C9C" w:rsidRDefault="00EF3DED" w:rsidP="00004C9C">
      <w:pPr>
        <w:pStyle w:val="ListParagraph"/>
        <w:numPr>
          <w:ilvl w:val="0"/>
          <w:numId w:val="21"/>
        </w:numPr>
        <w:tabs>
          <w:tab w:val="left" w:pos="720"/>
        </w:tabs>
        <w:spacing w:line="255" w:lineRule="auto"/>
        <w:ind w:right="800"/>
        <w:rPr>
          <w:rFonts w:ascii="Symbol" w:eastAsia="Symbol" w:hAnsi="Symbol" w:cs="Symbol"/>
        </w:rPr>
      </w:pPr>
      <w:r>
        <w:rPr>
          <w:rFonts w:eastAsia="Times New Roman"/>
        </w:rPr>
        <w:t>Working on FPY Report on weekly basis</w:t>
      </w:r>
      <w:r w:rsidR="008F3ED4">
        <w:rPr>
          <w:rFonts w:eastAsia="Times New Roman"/>
        </w:rPr>
        <w:t>, AP Rejections project</w:t>
      </w:r>
      <w:r w:rsidR="006C568D">
        <w:rPr>
          <w:rFonts w:eastAsia="Times New Roman"/>
        </w:rPr>
        <w:t xml:space="preserve"> &amp; No PO No Pay Project.</w:t>
      </w:r>
    </w:p>
    <w:p w14:paraId="2808C976" w14:textId="77777777" w:rsidR="00BC0475" w:rsidRDefault="00BC0475" w:rsidP="00004C9C">
      <w:pPr>
        <w:spacing w:line="14" w:lineRule="exact"/>
        <w:rPr>
          <w:rFonts w:ascii="Symbol" w:eastAsia="Symbol" w:hAnsi="Symbol" w:cs="Symbol"/>
        </w:rPr>
      </w:pPr>
    </w:p>
    <w:p w14:paraId="2DC52320" w14:textId="7498135E" w:rsidR="0038741E" w:rsidRPr="002B1DAF" w:rsidRDefault="00BC0475" w:rsidP="0038741E">
      <w:pPr>
        <w:pStyle w:val="ListParagraph"/>
        <w:numPr>
          <w:ilvl w:val="0"/>
          <w:numId w:val="21"/>
        </w:numPr>
        <w:tabs>
          <w:tab w:val="left" w:pos="720"/>
        </w:tabs>
        <w:rPr>
          <w:rFonts w:ascii="Symbol" w:eastAsia="Symbol" w:hAnsi="Symbol" w:cs="Symbol"/>
        </w:rPr>
      </w:pPr>
      <w:r w:rsidRPr="00004C9C">
        <w:rPr>
          <w:rFonts w:eastAsia="Times New Roman"/>
        </w:rPr>
        <w:lastRenderedPageBreak/>
        <w:t xml:space="preserve">Responsible to train new </w:t>
      </w:r>
      <w:r w:rsidR="009E41C6">
        <w:rPr>
          <w:rFonts w:eastAsia="Times New Roman"/>
        </w:rPr>
        <w:t>employees</w:t>
      </w:r>
      <w:r w:rsidR="006C568D">
        <w:rPr>
          <w:rFonts w:eastAsia="Times New Roman"/>
        </w:rPr>
        <w:t xml:space="preserve"> about invoice processing, </w:t>
      </w:r>
      <w:r w:rsidRPr="00004C9C">
        <w:rPr>
          <w:rFonts w:eastAsia="Times New Roman"/>
        </w:rPr>
        <w:t>exceptions</w:t>
      </w:r>
      <w:r w:rsidR="006C568D">
        <w:rPr>
          <w:rFonts w:eastAsia="Times New Roman"/>
        </w:rPr>
        <w:t xml:space="preserve"> &amp; Holds</w:t>
      </w:r>
      <w:r w:rsidR="009E41C6">
        <w:rPr>
          <w:rFonts w:eastAsia="Times New Roman"/>
        </w:rPr>
        <w:t xml:space="preserve"> and provide ongoing support to existing team members</w:t>
      </w:r>
    </w:p>
    <w:p w14:paraId="15B9E602" w14:textId="77777777" w:rsidR="002B1DAF" w:rsidRPr="002B1DAF" w:rsidRDefault="002B1DAF" w:rsidP="002B1DAF">
      <w:pPr>
        <w:pStyle w:val="ListParagraph"/>
        <w:rPr>
          <w:rFonts w:ascii="Symbol" w:eastAsia="Symbol" w:hAnsi="Symbol" w:cs="Symbol"/>
        </w:rPr>
      </w:pPr>
    </w:p>
    <w:p w14:paraId="7C77A9CC" w14:textId="45DE14EB" w:rsidR="002B1DAF" w:rsidRPr="0040286F" w:rsidRDefault="002B1DAF" w:rsidP="0038741E">
      <w:pPr>
        <w:pStyle w:val="ListParagraph"/>
        <w:numPr>
          <w:ilvl w:val="0"/>
          <w:numId w:val="21"/>
        </w:numPr>
        <w:tabs>
          <w:tab w:val="left" w:pos="720"/>
        </w:tabs>
        <w:rPr>
          <w:rFonts w:eastAsia="Times New Roman"/>
        </w:rPr>
      </w:pPr>
      <w:r w:rsidRPr="0040286F">
        <w:rPr>
          <w:rFonts w:eastAsia="Times New Roman"/>
        </w:rPr>
        <w:t>Assists on internal and external audit requests as requested</w:t>
      </w:r>
    </w:p>
    <w:p w14:paraId="1E488049" w14:textId="0FB95734" w:rsidR="00BC0475" w:rsidRPr="0040286F" w:rsidRDefault="006B19BA" w:rsidP="0040286F">
      <w:pPr>
        <w:pStyle w:val="ListParagraph"/>
        <w:numPr>
          <w:ilvl w:val="0"/>
          <w:numId w:val="21"/>
        </w:numPr>
        <w:tabs>
          <w:tab w:val="left" w:pos="720"/>
        </w:tabs>
        <w:rPr>
          <w:rFonts w:eastAsia="Times New Roman"/>
        </w:rPr>
      </w:pPr>
      <w:r w:rsidRPr="0040286F">
        <w:rPr>
          <w:rFonts w:eastAsia="Times New Roman"/>
        </w:rPr>
        <w:t>Participating in end-user testing for financial system implementation and upgrades</w:t>
      </w:r>
    </w:p>
    <w:p w14:paraId="05DF510B" w14:textId="1472526E" w:rsidR="009E41C6" w:rsidRDefault="009E41C6" w:rsidP="0040286F">
      <w:pPr>
        <w:pStyle w:val="ListParagraph"/>
        <w:numPr>
          <w:ilvl w:val="0"/>
          <w:numId w:val="21"/>
        </w:numPr>
        <w:tabs>
          <w:tab w:val="left" w:pos="720"/>
        </w:tabs>
        <w:rPr>
          <w:rFonts w:eastAsia="Times New Roman"/>
        </w:rPr>
      </w:pPr>
      <w:r>
        <w:rPr>
          <w:rFonts w:eastAsia="Times New Roman"/>
        </w:rPr>
        <w:t>Prepare RCA document for escalations in the process.</w:t>
      </w:r>
      <w:r w:rsidR="0040286F">
        <w:rPr>
          <w:rFonts w:eastAsia="Times New Roman"/>
        </w:rPr>
        <w:t xml:space="preserve"> Monitor and analyze data to identify                          process improvement opportunities and implement solutions to address root causes</w:t>
      </w:r>
    </w:p>
    <w:p w14:paraId="4D1AEE0D" w14:textId="77777777" w:rsidR="009E41C6" w:rsidRPr="0040286F" w:rsidRDefault="009E41C6" w:rsidP="0040286F">
      <w:pPr>
        <w:pStyle w:val="ListParagraph"/>
        <w:tabs>
          <w:tab w:val="left" w:pos="720"/>
        </w:tabs>
        <w:rPr>
          <w:rFonts w:eastAsia="Times New Roman"/>
        </w:rPr>
      </w:pPr>
    </w:p>
    <w:p w14:paraId="34DF79AC" w14:textId="77777777" w:rsidR="00EF3DED" w:rsidRPr="00EF3DED" w:rsidRDefault="00EF3DED" w:rsidP="00EF3DED">
      <w:pPr>
        <w:tabs>
          <w:tab w:val="left" w:pos="720"/>
        </w:tabs>
        <w:rPr>
          <w:rFonts w:ascii="Symbol" w:eastAsia="Symbol" w:hAnsi="Symbol" w:cs="Symbol"/>
        </w:rPr>
      </w:pPr>
    </w:p>
    <w:p w14:paraId="6D56FFD6" w14:textId="77777777" w:rsidR="0040286F" w:rsidRDefault="00BC57BD" w:rsidP="0040286F">
      <w:pPr>
        <w:tabs>
          <w:tab w:val="left" w:pos="6940"/>
        </w:tabs>
        <w:rPr>
          <w:rFonts w:eastAsia="Times New Roman"/>
          <w:b/>
          <w:bCs/>
        </w:rPr>
      </w:pPr>
      <w:r w:rsidRPr="00FE4A2F">
        <w:rPr>
          <w:sz w:val="20"/>
          <w:szCs w:val="20"/>
        </w:rPr>
        <w:tab/>
      </w:r>
      <w:r w:rsidR="00BC0475" w:rsidRPr="00CB4B5A">
        <w:rPr>
          <w:rFonts w:eastAsia="Times New Roman"/>
          <w:b/>
          <w:bCs/>
          <w:i/>
          <w:iCs/>
          <w:sz w:val="24"/>
          <w:szCs w:val="24"/>
          <w:u w:val="single"/>
        </w:rPr>
        <w:t xml:space="preserve">Senior associate: </w:t>
      </w:r>
    </w:p>
    <w:p w14:paraId="202468CE" w14:textId="3DA1B8B1" w:rsidR="0056338B" w:rsidRPr="0040286F" w:rsidRDefault="00BC0475" w:rsidP="0040286F">
      <w:pPr>
        <w:tabs>
          <w:tab w:val="left" w:pos="6940"/>
        </w:tabs>
        <w:rPr>
          <w:rFonts w:eastAsia="Times New Roman"/>
          <w:b/>
          <w:bCs/>
        </w:rPr>
      </w:pPr>
      <w:r>
        <w:rPr>
          <w:rFonts w:eastAsia="Times New Roman"/>
          <w:b/>
          <w:bCs/>
          <w:i/>
          <w:iCs/>
          <w:u w:val="single"/>
        </w:rPr>
        <w:t>Roles</w:t>
      </w:r>
      <w:r w:rsidR="00BC57BD">
        <w:rPr>
          <w:rFonts w:eastAsia="Times New Roman"/>
          <w:b/>
          <w:bCs/>
          <w:i/>
          <w:iCs/>
          <w:u w:val="single"/>
        </w:rPr>
        <w:t xml:space="preserve"> and Responsibilities</w:t>
      </w:r>
      <w:r w:rsidR="00CB4B5A">
        <w:rPr>
          <w:rFonts w:eastAsia="Times New Roman"/>
          <w:b/>
          <w:bCs/>
          <w:i/>
          <w:iCs/>
          <w:u w:val="single"/>
        </w:rPr>
        <w:t>:</w:t>
      </w:r>
    </w:p>
    <w:p w14:paraId="2FD569E6" w14:textId="77777777" w:rsidR="0056338B" w:rsidRDefault="0056338B">
      <w:pPr>
        <w:spacing w:line="302" w:lineRule="exact"/>
        <w:rPr>
          <w:sz w:val="24"/>
          <w:szCs w:val="24"/>
        </w:rPr>
      </w:pPr>
    </w:p>
    <w:p w14:paraId="72EB8EF1" w14:textId="77777777" w:rsidR="0056338B" w:rsidRDefault="0056338B">
      <w:pPr>
        <w:spacing w:line="25" w:lineRule="exact"/>
        <w:rPr>
          <w:rFonts w:ascii="Symbol" w:eastAsia="Symbol" w:hAnsi="Symbol" w:cs="Symbol"/>
        </w:rPr>
      </w:pPr>
    </w:p>
    <w:p w14:paraId="51D7A956" w14:textId="77777777" w:rsidR="0056338B" w:rsidRDefault="00BC57BD" w:rsidP="00E604CF">
      <w:pPr>
        <w:numPr>
          <w:ilvl w:val="0"/>
          <w:numId w:val="24"/>
        </w:numPr>
        <w:tabs>
          <w:tab w:val="left" w:pos="720"/>
        </w:tabs>
        <w:rPr>
          <w:rFonts w:ascii="Symbol" w:eastAsia="Symbol" w:hAnsi="Symbol" w:cs="Symbol"/>
        </w:rPr>
      </w:pPr>
      <w:r>
        <w:rPr>
          <w:rFonts w:eastAsia="Times New Roman"/>
        </w:rPr>
        <w:t>Remote transitioned Accounts Payable GRNI Process.</w:t>
      </w:r>
    </w:p>
    <w:p w14:paraId="598836C3" w14:textId="77777777" w:rsidR="0056338B" w:rsidRDefault="0056338B">
      <w:pPr>
        <w:spacing w:line="13" w:lineRule="exact"/>
        <w:rPr>
          <w:rFonts w:ascii="Symbol" w:eastAsia="Symbol" w:hAnsi="Symbol" w:cs="Symbol"/>
        </w:rPr>
      </w:pPr>
    </w:p>
    <w:p w14:paraId="59A9AD9B" w14:textId="77777777" w:rsidR="0056338B" w:rsidRDefault="00BC57BD" w:rsidP="00E604CF">
      <w:pPr>
        <w:numPr>
          <w:ilvl w:val="0"/>
          <w:numId w:val="24"/>
        </w:numPr>
        <w:tabs>
          <w:tab w:val="left" w:pos="720"/>
        </w:tabs>
        <w:rPr>
          <w:rFonts w:ascii="Symbol" w:eastAsia="Symbol" w:hAnsi="Symbol" w:cs="Symbol"/>
        </w:rPr>
      </w:pPr>
      <w:r>
        <w:rPr>
          <w:rFonts w:eastAsia="Times New Roman"/>
        </w:rPr>
        <w:t>Prepared SOP for GRNI Process.</w:t>
      </w:r>
    </w:p>
    <w:p w14:paraId="5D75FA2F" w14:textId="77777777" w:rsidR="0056338B" w:rsidRDefault="0056338B">
      <w:pPr>
        <w:spacing w:line="13" w:lineRule="exact"/>
        <w:rPr>
          <w:rFonts w:ascii="Symbol" w:eastAsia="Symbol" w:hAnsi="Symbol" w:cs="Symbol"/>
        </w:rPr>
      </w:pPr>
    </w:p>
    <w:p w14:paraId="2D9CAB45" w14:textId="3BA4D15F" w:rsidR="00AE7E17" w:rsidRPr="00AE7E17" w:rsidRDefault="0040286F" w:rsidP="00E604CF">
      <w:pPr>
        <w:numPr>
          <w:ilvl w:val="0"/>
          <w:numId w:val="24"/>
        </w:numPr>
        <w:tabs>
          <w:tab w:val="left" w:pos="720"/>
        </w:tabs>
        <w:spacing w:line="255" w:lineRule="auto"/>
        <w:ind w:right="840"/>
        <w:rPr>
          <w:rFonts w:ascii="Symbol" w:eastAsia="Symbol" w:hAnsi="Symbol" w:cs="Symbol"/>
        </w:rPr>
      </w:pPr>
      <w:r>
        <w:rPr>
          <w:rFonts w:eastAsia="Times New Roman"/>
        </w:rPr>
        <w:t xml:space="preserve">Investigated and analyzed </w:t>
      </w:r>
      <w:r w:rsidR="00BC57BD">
        <w:rPr>
          <w:rFonts w:eastAsia="Times New Roman"/>
        </w:rPr>
        <w:t>open purchase orders and working with buyers and suppliers to resolve the all aged open purchase orders.</w:t>
      </w:r>
    </w:p>
    <w:p w14:paraId="0751B874" w14:textId="525A596E" w:rsidR="00AE7E17" w:rsidRPr="00AE7E17" w:rsidRDefault="00AE7E17" w:rsidP="00E604CF">
      <w:pPr>
        <w:numPr>
          <w:ilvl w:val="0"/>
          <w:numId w:val="24"/>
        </w:numPr>
        <w:tabs>
          <w:tab w:val="left" w:pos="720"/>
        </w:tabs>
        <w:spacing w:line="255" w:lineRule="auto"/>
        <w:ind w:right="840"/>
        <w:rPr>
          <w:rFonts w:eastAsia="Symbol"/>
        </w:rPr>
      </w:pPr>
      <w:r w:rsidRPr="00AE7E17">
        <w:t>Reconcile</w:t>
      </w:r>
      <w:r w:rsidR="0040286F">
        <w:t>d</w:t>
      </w:r>
      <w:r w:rsidRPr="00AE7E17">
        <w:t xml:space="preserve"> the supplier st</w:t>
      </w:r>
      <w:r>
        <w:t>ate</w:t>
      </w:r>
      <w:r w:rsidR="0075773E">
        <w:t xml:space="preserve">ments with the open GRNI report </w:t>
      </w:r>
      <w:r>
        <w:t xml:space="preserve">and </w:t>
      </w:r>
      <w:r w:rsidRPr="00AE7E17">
        <w:t xml:space="preserve">identify the open </w:t>
      </w:r>
      <w:r w:rsidR="00CB4B5A" w:rsidRPr="00AE7E17">
        <w:t>invoices</w:t>
      </w:r>
      <w:r w:rsidR="00CB4B5A">
        <w:t>, which</w:t>
      </w:r>
      <w:r w:rsidR="0075773E">
        <w:t xml:space="preserve"> </w:t>
      </w:r>
      <w:r>
        <w:t xml:space="preserve">are matching to the open </w:t>
      </w:r>
      <w:proofErr w:type="spellStart"/>
      <w:r>
        <w:t>POs</w:t>
      </w:r>
      <w:r w:rsidR="0075773E">
        <w:t>.</w:t>
      </w:r>
      <w:proofErr w:type="spellEnd"/>
    </w:p>
    <w:p w14:paraId="68B6C6AF" w14:textId="063FA2EF" w:rsidR="0056338B" w:rsidRDefault="0040286F" w:rsidP="00E604CF">
      <w:pPr>
        <w:numPr>
          <w:ilvl w:val="0"/>
          <w:numId w:val="24"/>
        </w:numPr>
        <w:tabs>
          <w:tab w:val="left" w:pos="720"/>
        </w:tabs>
        <w:rPr>
          <w:rFonts w:ascii="Symbol" w:eastAsia="Symbol" w:hAnsi="Symbol" w:cs="Symbol"/>
        </w:rPr>
      </w:pPr>
      <w:r>
        <w:rPr>
          <w:rFonts w:eastAsia="Times New Roman"/>
        </w:rPr>
        <w:t>Prepared</w:t>
      </w:r>
      <w:r w:rsidR="00BC57BD">
        <w:rPr>
          <w:rFonts w:eastAsia="Times New Roman"/>
        </w:rPr>
        <w:t xml:space="preserve"> GRNI Metrics on weekly basis </w:t>
      </w:r>
      <w:r>
        <w:rPr>
          <w:rFonts w:eastAsia="Times New Roman"/>
        </w:rPr>
        <w:t xml:space="preserve">and sent </w:t>
      </w:r>
      <w:r w:rsidR="00BC57BD">
        <w:rPr>
          <w:rFonts w:eastAsia="Times New Roman"/>
        </w:rPr>
        <w:t>to Business leadership team.</w:t>
      </w:r>
    </w:p>
    <w:p w14:paraId="46F110A0" w14:textId="77777777" w:rsidR="0056338B" w:rsidRDefault="0056338B">
      <w:pPr>
        <w:spacing w:line="14" w:lineRule="exact"/>
        <w:rPr>
          <w:rFonts w:ascii="Symbol" w:eastAsia="Symbol" w:hAnsi="Symbol" w:cs="Symbol"/>
        </w:rPr>
      </w:pPr>
    </w:p>
    <w:p w14:paraId="0905E2E9" w14:textId="0D2A0F69" w:rsidR="0056338B" w:rsidRPr="00C11CCD" w:rsidRDefault="00BC57BD" w:rsidP="00E604CF">
      <w:pPr>
        <w:numPr>
          <w:ilvl w:val="0"/>
          <w:numId w:val="24"/>
        </w:numPr>
        <w:tabs>
          <w:tab w:val="left" w:pos="720"/>
        </w:tabs>
        <w:rPr>
          <w:rFonts w:ascii="Symbol" w:eastAsia="Symbol" w:hAnsi="Symbol" w:cs="Symbol"/>
        </w:rPr>
      </w:pPr>
      <w:r>
        <w:rPr>
          <w:rFonts w:eastAsia="Times New Roman"/>
        </w:rPr>
        <w:t>Attending weekly GRNI call with Client to update the status.</w:t>
      </w:r>
    </w:p>
    <w:p w14:paraId="66E32F59" w14:textId="77777777" w:rsidR="00C11CCD" w:rsidRDefault="00C11CCD" w:rsidP="00C11CCD">
      <w:pPr>
        <w:pStyle w:val="ListParagraph"/>
        <w:rPr>
          <w:rFonts w:ascii="Symbol" w:eastAsia="Symbol" w:hAnsi="Symbol" w:cs="Symbol"/>
        </w:rPr>
      </w:pPr>
    </w:p>
    <w:p w14:paraId="1496590E" w14:textId="53A7DE1A" w:rsidR="00C11CCD" w:rsidRPr="00E604CF" w:rsidRDefault="00C11CCD" w:rsidP="00E604CF">
      <w:pPr>
        <w:pStyle w:val="ListParagraph"/>
        <w:numPr>
          <w:ilvl w:val="1"/>
          <w:numId w:val="24"/>
        </w:numPr>
        <w:tabs>
          <w:tab w:val="left" w:pos="720"/>
        </w:tabs>
        <w:rPr>
          <w:rFonts w:eastAsia="Symbol"/>
        </w:rPr>
      </w:pPr>
      <w:r w:rsidRPr="00E604CF">
        <w:rPr>
          <w:rFonts w:eastAsia="Symbol"/>
        </w:rPr>
        <w:t>Processed expense reports and credit card statements</w:t>
      </w:r>
    </w:p>
    <w:p w14:paraId="6FD337E0" w14:textId="77777777" w:rsidR="0040286F" w:rsidRPr="006C568D" w:rsidRDefault="0040286F" w:rsidP="00E604CF">
      <w:pPr>
        <w:pStyle w:val="ListParagraph"/>
        <w:numPr>
          <w:ilvl w:val="0"/>
          <w:numId w:val="24"/>
        </w:numPr>
        <w:tabs>
          <w:tab w:val="left" w:pos="720"/>
        </w:tabs>
        <w:spacing w:line="255" w:lineRule="auto"/>
        <w:ind w:right="800"/>
        <w:rPr>
          <w:rFonts w:ascii="Symbol" w:eastAsia="Symbol" w:hAnsi="Symbol" w:cs="Symbol"/>
        </w:rPr>
      </w:pPr>
      <w:r>
        <w:rPr>
          <w:rFonts w:eastAsia="Times New Roman"/>
        </w:rPr>
        <w:t>Worked on Duplicate Audit</w:t>
      </w:r>
    </w:p>
    <w:p w14:paraId="5545BF92" w14:textId="77777777" w:rsidR="0040286F" w:rsidRPr="00C11CCD" w:rsidRDefault="0040286F" w:rsidP="00C11CCD">
      <w:pPr>
        <w:tabs>
          <w:tab w:val="left" w:pos="720"/>
        </w:tabs>
        <w:ind w:left="720"/>
        <w:rPr>
          <w:rFonts w:eastAsia="Symbol"/>
        </w:rPr>
      </w:pPr>
    </w:p>
    <w:p w14:paraId="327568C0" w14:textId="198B2F3A" w:rsidR="00BC0475" w:rsidRPr="00CB4B5A" w:rsidRDefault="0040286F" w:rsidP="00E604CF">
      <w:pPr>
        <w:numPr>
          <w:ilvl w:val="0"/>
          <w:numId w:val="24"/>
        </w:numPr>
        <w:tabs>
          <w:tab w:val="left" w:pos="720"/>
        </w:tabs>
        <w:rPr>
          <w:rFonts w:ascii="Symbol" w:eastAsia="Symbol" w:hAnsi="Symbol" w:cs="Symbol"/>
        </w:rPr>
      </w:pPr>
      <w:r>
        <w:rPr>
          <w:rFonts w:eastAsia="Symbol"/>
        </w:rPr>
        <w:t>worked</w:t>
      </w:r>
      <w:r w:rsidR="00953041">
        <w:rPr>
          <w:rFonts w:eastAsia="Symbol"/>
        </w:rPr>
        <w:t xml:space="preserve"> on </w:t>
      </w:r>
      <w:proofErr w:type="spellStart"/>
      <w:r w:rsidR="00953041">
        <w:rPr>
          <w:rFonts w:eastAsia="Symbol"/>
        </w:rPr>
        <w:t>A</w:t>
      </w:r>
      <w:r w:rsidR="00BC57BD">
        <w:rPr>
          <w:rFonts w:eastAsia="Symbol"/>
        </w:rPr>
        <w:t>dhoc</w:t>
      </w:r>
      <w:proofErr w:type="spellEnd"/>
      <w:r w:rsidR="00BC57BD">
        <w:rPr>
          <w:rFonts w:eastAsia="Symbol"/>
        </w:rPr>
        <w:t xml:space="preserve"> request and responding them immediately.</w:t>
      </w:r>
    </w:p>
    <w:p w14:paraId="23E6ED03" w14:textId="77777777" w:rsidR="00CB4B5A" w:rsidRPr="00CB4B5A" w:rsidRDefault="00CB4B5A" w:rsidP="00E604CF">
      <w:pPr>
        <w:numPr>
          <w:ilvl w:val="0"/>
          <w:numId w:val="24"/>
        </w:numPr>
        <w:tabs>
          <w:tab w:val="left" w:pos="720"/>
        </w:tabs>
        <w:rPr>
          <w:rFonts w:ascii="Symbol" w:eastAsia="Symbol" w:hAnsi="Symbol" w:cs="Symbol"/>
        </w:rPr>
      </w:pPr>
      <w:r>
        <w:rPr>
          <w:rFonts w:eastAsia="Times New Roman"/>
        </w:rPr>
        <w:t>Quality Check of the International invoice processing.</w:t>
      </w:r>
    </w:p>
    <w:p w14:paraId="7B58AE60" w14:textId="59D3353B" w:rsidR="006A2FAB" w:rsidRDefault="00CB4B5A" w:rsidP="00E604CF">
      <w:pPr>
        <w:numPr>
          <w:ilvl w:val="0"/>
          <w:numId w:val="24"/>
        </w:numPr>
        <w:tabs>
          <w:tab w:val="left" w:pos="720"/>
        </w:tabs>
        <w:rPr>
          <w:rFonts w:ascii="Symbol" w:eastAsia="Symbol" w:hAnsi="Symbol" w:cs="Symbol"/>
        </w:rPr>
      </w:pPr>
      <w:r>
        <w:rPr>
          <w:rFonts w:eastAsia="Times New Roman"/>
        </w:rPr>
        <w:t>Pitching into production as when required which has to be completed immediately.</w:t>
      </w:r>
    </w:p>
    <w:p w14:paraId="2DD4AF55" w14:textId="77777777" w:rsidR="00CB4B5A" w:rsidRPr="00CB4B5A" w:rsidRDefault="00CB4B5A" w:rsidP="00CB4B5A">
      <w:pPr>
        <w:tabs>
          <w:tab w:val="left" w:pos="720"/>
        </w:tabs>
        <w:rPr>
          <w:rFonts w:ascii="Symbol" w:eastAsia="Symbol" w:hAnsi="Symbol" w:cs="Symbol"/>
        </w:rPr>
      </w:pPr>
    </w:p>
    <w:p w14:paraId="1C6DF49E" w14:textId="459E7E05" w:rsidR="00DC2813" w:rsidRDefault="00CB4B5A" w:rsidP="00DC2813">
      <w:pPr>
        <w:tabs>
          <w:tab w:val="left" w:pos="720"/>
        </w:tabs>
        <w:rPr>
          <w:rFonts w:ascii="Symbol" w:eastAsia="Symbol" w:hAnsi="Symbol" w:cs="Symbol"/>
        </w:rPr>
      </w:pP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</w:p>
    <w:p w14:paraId="5BA04C5E" w14:textId="0D43A96F" w:rsidR="00AE7E17" w:rsidRPr="00CB4B5A" w:rsidRDefault="00E01217" w:rsidP="00DC2813">
      <w:pPr>
        <w:tabs>
          <w:tab w:val="left" w:pos="720"/>
        </w:tabs>
        <w:rPr>
          <w:rFonts w:eastAsia="Symbol"/>
          <w:b/>
          <w:i/>
        </w:rPr>
      </w:pPr>
      <w:r>
        <w:rPr>
          <w:b/>
          <w:i/>
          <w:u w:val="single"/>
        </w:rPr>
        <w:t xml:space="preserve">     </w:t>
      </w:r>
      <w:r w:rsidR="00AE7E17" w:rsidRPr="00CB4B5A">
        <w:rPr>
          <w:b/>
          <w:i/>
          <w:u w:val="single"/>
        </w:rPr>
        <w:t xml:space="preserve">Leadership </w:t>
      </w:r>
      <w:r w:rsidR="00CB4B5A" w:rsidRPr="00CB4B5A">
        <w:rPr>
          <w:b/>
          <w:i/>
          <w:u w:val="single"/>
        </w:rPr>
        <w:t>Skills</w:t>
      </w:r>
      <w:r w:rsidR="00CB4B5A">
        <w:rPr>
          <w:b/>
          <w:i/>
          <w:u w:val="single"/>
        </w:rPr>
        <w:t>:</w:t>
      </w:r>
    </w:p>
    <w:p w14:paraId="47B0794C" w14:textId="77777777" w:rsidR="00AE7E17" w:rsidRDefault="00AE7E17" w:rsidP="00AE7E17">
      <w:pPr>
        <w:spacing w:after="40"/>
        <w:jc w:val="both"/>
        <w:rPr>
          <w:b/>
          <w:u w:val="single"/>
        </w:rPr>
      </w:pPr>
    </w:p>
    <w:p w14:paraId="707B99EF" w14:textId="1254BC35" w:rsidR="00AE7E17" w:rsidRPr="00CB4B5A" w:rsidRDefault="00AE7E17" w:rsidP="00DC2813">
      <w:pPr>
        <w:numPr>
          <w:ilvl w:val="0"/>
          <w:numId w:val="7"/>
        </w:numPr>
        <w:spacing w:after="40"/>
        <w:jc w:val="both"/>
      </w:pPr>
      <w:r w:rsidRPr="00CB4B5A">
        <w:t xml:space="preserve">Updating Daily Productivity Trackers of team members and sending them to across the management and update white Board on daily </w:t>
      </w:r>
      <w:r w:rsidR="00AC42CF" w:rsidRPr="00CB4B5A">
        <w:t>basis. Allocation</w:t>
      </w:r>
      <w:r w:rsidRPr="00CB4B5A">
        <w:t xml:space="preserve"> and monitoring of workload and to ensure that SLA’s and TAT are met.</w:t>
      </w:r>
    </w:p>
    <w:p w14:paraId="50CD50F9" w14:textId="77777777" w:rsidR="00AE7E17" w:rsidRPr="00CB4B5A" w:rsidRDefault="00AE7E17" w:rsidP="00AE7E17">
      <w:pPr>
        <w:numPr>
          <w:ilvl w:val="0"/>
          <w:numId w:val="7"/>
        </w:numPr>
        <w:jc w:val="both"/>
      </w:pPr>
      <w:r w:rsidRPr="00CB4B5A">
        <w:t xml:space="preserve">Maintenance and monitoring of team attendance and extra hours tracker.  </w:t>
      </w:r>
    </w:p>
    <w:p w14:paraId="226157D6" w14:textId="1FD6F6F1" w:rsidR="00AE7E17" w:rsidRPr="00CB4B5A" w:rsidRDefault="00AE7E17" w:rsidP="00AE7E17">
      <w:pPr>
        <w:numPr>
          <w:ilvl w:val="0"/>
          <w:numId w:val="7"/>
        </w:numPr>
        <w:spacing w:after="40"/>
        <w:jc w:val="both"/>
      </w:pPr>
      <w:r w:rsidRPr="00CB4B5A">
        <w:t>Preparing daily productivity report of invoice processing team.</w:t>
      </w:r>
    </w:p>
    <w:p w14:paraId="40E7AAC3" w14:textId="77777777" w:rsidR="00CB4B5A" w:rsidRDefault="00CB4B5A" w:rsidP="00AE7E17">
      <w:pPr>
        <w:tabs>
          <w:tab w:val="left" w:pos="720"/>
        </w:tabs>
        <w:rPr>
          <w:rFonts w:ascii="Symbol" w:eastAsia="Symbol" w:hAnsi="Symbol" w:cs="Symbol"/>
        </w:rPr>
      </w:pPr>
    </w:p>
    <w:p w14:paraId="502D1C0E" w14:textId="77777777" w:rsidR="00CB4B5A" w:rsidRDefault="00CB4B5A" w:rsidP="00AE7E17">
      <w:pPr>
        <w:tabs>
          <w:tab w:val="left" w:pos="720"/>
        </w:tabs>
        <w:rPr>
          <w:rFonts w:ascii="Symbol" w:eastAsia="Symbol" w:hAnsi="Symbol" w:cs="Symbol"/>
        </w:rPr>
      </w:pPr>
    </w:p>
    <w:p w14:paraId="0E87519C" w14:textId="77777777" w:rsidR="00CB4B5A" w:rsidRDefault="00CB4B5A" w:rsidP="00CB4B5A">
      <w:pPr>
        <w:tabs>
          <w:tab w:val="left" w:pos="6080"/>
        </w:tabs>
        <w:rPr>
          <w:sz w:val="20"/>
          <w:szCs w:val="20"/>
        </w:rPr>
      </w:pPr>
      <w:r w:rsidRPr="00DC2813">
        <w:rPr>
          <w:rFonts w:eastAsia="Times New Roman"/>
          <w:b/>
          <w:bCs/>
          <w:u w:val="single"/>
        </w:rPr>
        <w:t>Process Associate / Diebold, Incorporated</w:t>
      </w:r>
      <w:r>
        <w:rPr>
          <w:sz w:val="20"/>
          <w:szCs w:val="20"/>
        </w:rPr>
        <w:tab/>
      </w:r>
      <w:r>
        <w:rPr>
          <w:rFonts w:eastAsia="Times New Roman"/>
          <w:b/>
          <w:bCs/>
        </w:rPr>
        <w:t>7</w:t>
      </w:r>
      <w:r>
        <w:rPr>
          <w:rFonts w:eastAsia="Times New Roman"/>
          <w:b/>
          <w:bCs/>
          <w:sz w:val="14"/>
          <w:szCs w:val="14"/>
        </w:rPr>
        <w:t>th</w:t>
      </w:r>
      <w:r>
        <w:rPr>
          <w:rFonts w:eastAsia="Times New Roman"/>
          <w:b/>
          <w:bCs/>
        </w:rPr>
        <w:t xml:space="preserve"> Dec 2012 – 1</w:t>
      </w:r>
      <w:r>
        <w:rPr>
          <w:rFonts w:eastAsia="Times New Roman"/>
          <w:b/>
          <w:bCs/>
          <w:sz w:val="14"/>
          <w:szCs w:val="14"/>
        </w:rPr>
        <w:t>st</w:t>
      </w:r>
      <w:r>
        <w:rPr>
          <w:rFonts w:eastAsia="Times New Roman"/>
          <w:b/>
          <w:bCs/>
        </w:rPr>
        <w:t xml:space="preserve"> Apr 2014</w:t>
      </w:r>
    </w:p>
    <w:p w14:paraId="785273CF" w14:textId="77777777" w:rsidR="00CB4B5A" w:rsidRDefault="00CB4B5A" w:rsidP="00CB4B5A">
      <w:pPr>
        <w:spacing w:line="269" w:lineRule="exact"/>
        <w:rPr>
          <w:sz w:val="20"/>
          <w:szCs w:val="20"/>
        </w:rPr>
      </w:pPr>
    </w:p>
    <w:p w14:paraId="0E31B780" w14:textId="77777777" w:rsidR="00CB4B5A" w:rsidRDefault="00CB4B5A" w:rsidP="00CB4B5A">
      <w:pPr>
        <w:ind w:left="440"/>
        <w:rPr>
          <w:sz w:val="20"/>
          <w:szCs w:val="20"/>
        </w:rPr>
      </w:pPr>
      <w:r>
        <w:rPr>
          <w:rFonts w:eastAsia="Times New Roman"/>
          <w:b/>
          <w:bCs/>
          <w:i/>
          <w:iCs/>
          <w:u w:val="single"/>
        </w:rPr>
        <w:t>Roles and Responsibilities</w:t>
      </w:r>
    </w:p>
    <w:p w14:paraId="2459612C" w14:textId="77777777" w:rsidR="00CB4B5A" w:rsidRDefault="00CB4B5A" w:rsidP="00CB4B5A">
      <w:pPr>
        <w:spacing w:line="302" w:lineRule="exact"/>
        <w:rPr>
          <w:sz w:val="20"/>
          <w:szCs w:val="20"/>
        </w:rPr>
      </w:pPr>
    </w:p>
    <w:p w14:paraId="13F1AD41" w14:textId="65098AC9" w:rsidR="00CB4B5A" w:rsidRDefault="00C11CCD" w:rsidP="00E604CF">
      <w:pPr>
        <w:numPr>
          <w:ilvl w:val="0"/>
          <w:numId w:val="25"/>
        </w:numPr>
        <w:tabs>
          <w:tab w:val="left" w:pos="720"/>
        </w:tabs>
        <w:ind w:left="720" w:hanging="362"/>
        <w:rPr>
          <w:rFonts w:ascii="Symbol" w:eastAsia="Symbol" w:hAnsi="Symbol" w:cs="Symbol"/>
        </w:rPr>
      </w:pPr>
      <w:r>
        <w:rPr>
          <w:rFonts w:eastAsia="Times New Roman"/>
        </w:rPr>
        <w:t>Processed</w:t>
      </w:r>
      <w:r w:rsidR="00CB4B5A">
        <w:rPr>
          <w:rFonts w:eastAsia="Times New Roman"/>
        </w:rPr>
        <w:t xml:space="preserve"> Invoices in BAAN and Oracle on timely and accurately as per the SLA’s.</w:t>
      </w:r>
    </w:p>
    <w:p w14:paraId="3990490A" w14:textId="77777777" w:rsidR="00CB4B5A" w:rsidRDefault="00CB4B5A" w:rsidP="00CB4B5A">
      <w:pPr>
        <w:spacing w:line="25" w:lineRule="exact"/>
        <w:rPr>
          <w:rFonts w:ascii="Symbol" w:eastAsia="Symbol" w:hAnsi="Symbol" w:cs="Symbol"/>
        </w:rPr>
      </w:pPr>
    </w:p>
    <w:p w14:paraId="6F4EE7D6" w14:textId="77777777" w:rsidR="00CB4B5A" w:rsidRDefault="00CB4B5A" w:rsidP="00E604CF">
      <w:pPr>
        <w:numPr>
          <w:ilvl w:val="0"/>
          <w:numId w:val="25"/>
        </w:numPr>
        <w:tabs>
          <w:tab w:val="left" w:pos="720"/>
        </w:tabs>
        <w:spacing w:line="255" w:lineRule="auto"/>
        <w:ind w:left="720" w:right="920" w:hanging="362"/>
        <w:rPr>
          <w:rFonts w:ascii="Symbol" w:eastAsia="Symbol" w:hAnsi="Symbol" w:cs="Symbol"/>
        </w:rPr>
      </w:pPr>
      <w:r>
        <w:rPr>
          <w:rFonts w:eastAsia="Times New Roman"/>
        </w:rPr>
        <w:t>Worked on International invoice Processing and sending the payment details to Treasury.</w:t>
      </w:r>
    </w:p>
    <w:p w14:paraId="4120E977" w14:textId="77777777" w:rsidR="00CB4B5A" w:rsidRDefault="00CB4B5A" w:rsidP="00E604CF">
      <w:pPr>
        <w:numPr>
          <w:ilvl w:val="0"/>
          <w:numId w:val="25"/>
        </w:numPr>
        <w:tabs>
          <w:tab w:val="left" w:pos="720"/>
        </w:tabs>
        <w:ind w:left="720" w:hanging="362"/>
        <w:rPr>
          <w:rFonts w:ascii="Symbol" w:eastAsia="Symbol" w:hAnsi="Symbol" w:cs="Symbol"/>
        </w:rPr>
      </w:pPr>
      <w:r>
        <w:rPr>
          <w:rFonts w:eastAsia="Times New Roman"/>
        </w:rPr>
        <w:t>Worked on exception invoices such as quantity variance, no information on invoices.</w:t>
      </w:r>
    </w:p>
    <w:p w14:paraId="26A9434A" w14:textId="77777777" w:rsidR="00CB4B5A" w:rsidRDefault="00CB4B5A" w:rsidP="00CB4B5A">
      <w:pPr>
        <w:spacing w:line="14" w:lineRule="exact"/>
        <w:rPr>
          <w:rFonts w:ascii="Symbol" w:eastAsia="Symbol" w:hAnsi="Symbol" w:cs="Symbol"/>
        </w:rPr>
      </w:pPr>
    </w:p>
    <w:p w14:paraId="4687252E" w14:textId="77777777" w:rsidR="00CB4B5A" w:rsidRDefault="00CB4B5A" w:rsidP="00E604CF">
      <w:pPr>
        <w:numPr>
          <w:ilvl w:val="0"/>
          <w:numId w:val="25"/>
        </w:numPr>
        <w:tabs>
          <w:tab w:val="left" w:pos="720"/>
        </w:tabs>
        <w:ind w:left="720" w:hanging="362"/>
        <w:rPr>
          <w:rFonts w:ascii="Symbol" w:eastAsia="Symbol" w:hAnsi="Symbol" w:cs="Symbol"/>
        </w:rPr>
      </w:pPr>
      <w:r>
        <w:rPr>
          <w:rFonts w:eastAsia="Times New Roman"/>
        </w:rPr>
        <w:t>Worked on credit memo and debit memo Processing.</w:t>
      </w:r>
    </w:p>
    <w:p w14:paraId="49AA317F" w14:textId="77777777" w:rsidR="00CB4B5A" w:rsidRDefault="00CB4B5A" w:rsidP="00CB4B5A">
      <w:pPr>
        <w:spacing w:line="13" w:lineRule="exact"/>
        <w:rPr>
          <w:rFonts w:ascii="Symbol" w:eastAsia="Symbol" w:hAnsi="Symbol" w:cs="Symbol"/>
        </w:rPr>
      </w:pPr>
    </w:p>
    <w:p w14:paraId="2139C289" w14:textId="77777777" w:rsidR="00CB4B5A" w:rsidRDefault="00CB4B5A" w:rsidP="00E604CF">
      <w:pPr>
        <w:numPr>
          <w:ilvl w:val="0"/>
          <w:numId w:val="26"/>
        </w:numPr>
        <w:tabs>
          <w:tab w:val="left" w:pos="720"/>
        </w:tabs>
        <w:ind w:left="720" w:hanging="362"/>
        <w:rPr>
          <w:rFonts w:ascii="Symbol" w:eastAsia="Symbol" w:hAnsi="Symbol" w:cs="Symbol"/>
        </w:rPr>
      </w:pPr>
      <w:bookmarkStart w:id="1" w:name="_GoBack"/>
      <w:r>
        <w:rPr>
          <w:rFonts w:eastAsia="Times New Roman"/>
        </w:rPr>
        <w:lastRenderedPageBreak/>
        <w:t>Rush Invoice Processing.</w:t>
      </w:r>
    </w:p>
    <w:p w14:paraId="3FE8BCBD" w14:textId="77777777" w:rsidR="00CB4B5A" w:rsidRDefault="00CB4B5A" w:rsidP="00CB4B5A">
      <w:pPr>
        <w:spacing w:line="13" w:lineRule="exact"/>
        <w:rPr>
          <w:rFonts w:ascii="Symbol" w:eastAsia="Symbol" w:hAnsi="Symbol" w:cs="Symbol"/>
        </w:rPr>
      </w:pPr>
    </w:p>
    <w:p w14:paraId="5E9D76A0" w14:textId="77777777" w:rsidR="00CB4B5A" w:rsidRDefault="00CB4B5A" w:rsidP="00E604CF">
      <w:pPr>
        <w:numPr>
          <w:ilvl w:val="0"/>
          <w:numId w:val="26"/>
        </w:numPr>
        <w:tabs>
          <w:tab w:val="left" w:pos="720"/>
        </w:tabs>
        <w:ind w:left="720" w:hanging="362"/>
        <w:rPr>
          <w:rFonts w:ascii="Symbol" w:eastAsia="Symbol" w:hAnsi="Symbol" w:cs="Symbol"/>
        </w:rPr>
      </w:pPr>
      <w:r>
        <w:rPr>
          <w:rFonts w:eastAsia="Times New Roman"/>
        </w:rPr>
        <w:t>Handling customer queries through emails.</w:t>
      </w:r>
    </w:p>
    <w:p w14:paraId="59DCBB67" w14:textId="77777777" w:rsidR="00CB4B5A" w:rsidRDefault="00CB4B5A" w:rsidP="00CB4B5A">
      <w:pPr>
        <w:spacing w:line="13" w:lineRule="exact"/>
        <w:rPr>
          <w:rFonts w:ascii="Symbol" w:eastAsia="Symbol" w:hAnsi="Symbol" w:cs="Symbol"/>
        </w:rPr>
      </w:pPr>
    </w:p>
    <w:p w14:paraId="040E521C" w14:textId="77777777" w:rsidR="00CB4B5A" w:rsidRDefault="00CB4B5A" w:rsidP="00CB4B5A">
      <w:pPr>
        <w:spacing w:line="13" w:lineRule="exact"/>
        <w:rPr>
          <w:rFonts w:ascii="Symbol" w:eastAsia="Symbol" w:hAnsi="Symbol" w:cs="Symbol"/>
        </w:rPr>
      </w:pPr>
    </w:p>
    <w:p w14:paraId="3470C108" w14:textId="77777777" w:rsidR="00CB4B5A" w:rsidRDefault="00CB4B5A" w:rsidP="00E604CF">
      <w:pPr>
        <w:numPr>
          <w:ilvl w:val="0"/>
          <w:numId w:val="26"/>
        </w:numPr>
        <w:tabs>
          <w:tab w:val="left" w:pos="720"/>
        </w:tabs>
        <w:ind w:left="720" w:hanging="362"/>
        <w:rPr>
          <w:rFonts w:ascii="Symbol" w:eastAsia="Symbol" w:hAnsi="Symbol" w:cs="Symbol"/>
        </w:rPr>
      </w:pPr>
      <w:r>
        <w:rPr>
          <w:rFonts w:eastAsia="Times New Roman"/>
        </w:rPr>
        <w:t>Responsible to train new joiners about invoice processing.</w:t>
      </w:r>
    </w:p>
    <w:p w14:paraId="64AA26F9" w14:textId="77777777" w:rsidR="00CB4B5A" w:rsidRDefault="00CB4B5A" w:rsidP="00CB4B5A">
      <w:pPr>
        <w:spacing w:line="13" w:lineRule="exact"/>
        <w:rPr>
          <w:rFonts w:ascii="Symbol" w:eastAsia="Symbol" w:hAnsi="Symbol" w:cs="Symbol"/>
        </w:rPr>
      </w:pPr>
    </w:p>
    <w:p w14:paraId="6EA5FAD7" w14:textId="77777777" w:rsidR="00CB4B5A" w:rsidRDefault="00CB4B5A" w:rsidP="00E604CF">
      <w:pPr>
        <w:numPr>
          <w:ilvl w:val="0"/>
          <w:numId w:val="26"/>
        </w:numPr>
        <w:tabs>
          <w:tab w:val="left" w:pos="720"/>
        </w:tabs>
        <w:ind w:left="720" w:hanging="362"/>
        <w:rPr>
          <w:rFonts w:ascii="Symbol" w:eastAsia="Symbol" w:hAnsi="Symbol" w:cs="Symbol"/>
        </w:rPr>
      </w:pPr>
      <w:r>
        <w:rPr>
          <w:rFonts w:eastAsia="Times New Roman"/>
        </w:rPr>
        <w:t>Quality Check of the invoice processing and Credit memo processing.</w:t>
      </w:r>
    </w:p>
    <w:p w14:paraId="709508E2" w14:textId="77777777" w:rsidR="00CB4B5A" w:rsidRDefault="00CB4B5A" w:rsidP="00CB4B5A">
      <w:pPr>
        <w:spacing w:line="13" w:lineRule="exact"/>
        <w:rPr>
          <w:rFonts w:ascii="Symbol" w:eastAsia="Symbol" w:hAnsi="Symbol" w:cs="Symbol"/>
        </w:rPr>
      </w:pPr>
    </w:p>
    <w:p w14:paraId="5915640B" w14:textId="2CE37E02" w:rsidR="0056338B" w:rsidRDefault="00CB4B5A" w:rsidP="00E604CF">
      <w:pPr>
        <w:numPr>
          <w:ilvl w:val="0"/>
          <w:numId w:val="26"/>
        </w:numPr>
        <w:tabs>
          <w:tab w:val="left" w:pos="720"/>
        </w:tabs>
        <w:spacing w:line="255" w:lineRule="auto"/>
        <w:ind w:left="720" w:right="200" w:hanging="362"/>
        <w:rPr>
          <w:rFonts w:ascii="Symbol" w:eastAsia="Symbol" w:hAnsi="Symbol" w:cs="Symbol"/>
        </w:rPr>
      </w:pPr>
      <w:r>
        <w:rPr>
          <w:rFonts w:eastAsia="Times New Roman"/>
        </w:rPr>
        <w:t xml:space="preserve">Provide floor </w:t>
      </w:r>
      <w:r w:rsidR="002B31F8">
        <w:rPr>
          <w:rFonts w:eastAsia="Times New Roman"/>
        </w:rPr>
        <w:t>support on invoice processing and quality check.</w:t>
      </w:r>
    </w:p>
    <w:bookmarkEnd w:id="1"/>
    <w:p w14:paraId="24ABCD8B" w14:textId="17E1C076" w:rsidR="0056338B" w:rsidRDefault="0056338B" w:rsidP="00DC2813">
      <w:pPr>
        <w:tabs>
          <w:tab w:val="left" w:pos="720"/>
        </w:tabs>
        <w:rPr>
          <w:rFonts w:ascii="Symbol" w:eastAsia="Symbol" w:hAnsi="Symbol" w:cs="Symbol"/>
        </w:rPr>
      </w:pPr>
    </w:p>
    <w:p w14:paraId="6DF923A9" w14:textId="77777777" w:rsidR="0056338B" w:rsidRDefault="0056338B">
      <w:pPr>
        <w:spacing w:line="260" w:lineRule="exact"/>
        <w:rPr>
          <w:sz w:val="20"/>
          <w:szCs w:val="20"/>
        </w:rPr>
      </w:pPr>
    </w:p>
    <w:p w14:paraId="09DA0641" w14:textId="77777777" w:rsidR="0056338B" w:rsidRDefault="00BC57BD">
      <w:pPr>
        <w:rPr>
          <w:sz w:val="20"/>
          <w:szCs w:val="20"/>
        </w:rPr>
      </w:pPr>
      <w:r>
        <w:rPr>
          <w:rFonts w:eastAsia="Times New Roman"/>
          <w:b/>
          <w:bCs/>
          <w:i/>
          <w:iCs/>
          <w:u w:val="single"/>
        </w:rPr>
        <w:t>Achievements</w:t>
      </w:r>
    </w:p>
    <w:p w14:paraId="0C2EA8D5" w14:textId="77777777" w:rsidR="0056338B" w:rsidRDefault="0056338B">
      <w:pPr>
        <w:spacing w:line="283" w:lineRule="exact"/>
        <w:rPr>
          <w:sz w:val="20"/>
          <w:szCs w:val="20"/>
        </w:rPr>
      </w:pPr>
    </w:p>
    <w:p w14:paraId="750FB636" w14:textId="01D24C8C" w:rsidR="0056338B" w:rsidRPr="006B110B" w:rsidRDefault="00BC57BD" w:rsidP="006B110B">
      <w:pPr>
        <w:pStyle w:val="ListParagraph"/>
        <w:numPr>
          <w:ilvl w:val="0"/>
          <w:numId w:val="17"/>
        </w:numPr>
        <w:tabs>
          <w:tab w:val="left" w:pos="993"/>
          <w:tab w:val="left" w:pos="1440"/>
        </w:tabs>
        <w:rPr>
          <w:rFonts w:eastAsia="PMingLiU"/>
        </w:rPr>
      </w:pPr>
      <w:r w:rsidRPr="006B110B">
        <w:rPr>
          <w:rFonts w:eastAsia="Times New Roman"/>
        </w:rPr>
        <w:t>Best Debutant for the First quarter.</w:t>
      </w:r>
    </w:p>
    <w:p w14:paraId="76CE36B7" w14:textId="77777777" w:rsidR="0056338B" w:rsidRPr="006B110B" w:rsidRDefault="0056338B" w:rsidP="006B110B">
      <w:pPr>
        <w:tabs>
          <w:tab w:val="left" w:pos="993"/>
        </w:tabs>
        <w:spacing w:line="27" w:lineRule="exact"/>
        <w:rPr>
          <w:rFonts w:eastAsia="PMingLiU"/>
        </w:rPr>
      </w:pPr>
    </w:p>
    <w:p w14:paraId="6016097B" w14:textId="12549758" w:rsidR="0056338B" w:rsidRPr="006B110B" w:rsidRDefault="00BC57BD" w:rsidP="006B110B">
      <w:pPr>
        <w:pStyle w:val="ListParagraph"/>
        <w:numPr>
          <w:ilvl w:val="0"/>
          <w:numId w:val="17"/>
        </w:numPr>
        <w:tabs>
          <w:tab w:val="left" w:pos="993"/>
          <w:tab w:val="left" w:pos="1440"/>
        </w:tabs>
        <w:rPr>
          <w:rFonts w:eastAsia="PMingLiU"/>
        </w:rPr>
      </w:pPr>
      <w:r w:rsidRPr="006B110B">
        <w:rPr>
          <w:rFonts w:eastAsia="Times New Roman"/>
        </w:rPr>
        <w:t xml:space="preserve">Star of the Month for </w:t>
      </w:r>
      <w:r w:rsidR="00CD58EA" w:rsidRPr="006B110B">
        <w:rPr>
          <w:rFonts w:eastAsia="Times New Roman"/>
        </w:rPr>
        <w:t>Multi-tasking</w:t>
      </w:r>
      <w:r w:rsidRPr="006B110B">
        <w:rPr>
          <w:rFonts w:eastAsia="Times New Roman"/>
        </w:rPr>
        <w:t>.</w:t>
      </w:r>
    </w:p>
    <w:p w14:paraId="4876AF64" w14:textId="77777777" w:rsidR="0056338B" w:rsidRPr="006B110B" w:rsidRDefault="0056338B" w:rsidP="006B110B">
      <w:pPr>
        <w:tabs>
          <w:tab w:val="left" w:pos="993"/>
        </w:tabs>
        <w:spacing w:line="6" w:lineRule="exact"/>
        <w:rPr>
          <w:rFonts w:eastAsia="PMingLiU"/>
        </w:rPr>
      </w:pPr>
    </w:p>
    <w:p w14:paraId="7125F0DE" w14:textId="4F0A15B3" w:rsidR="00BC0475" w:rsidRPr="006B110B" w:rsidRDefault="00BC57BD" w:rsidP="006B110B">
      <w:pPr>
        <w:pStyle w:val="ListParagraph"/>
        <w:numPr>
          <w:ilvl w:val="0"/>
          <w:numId w:val="17"/>
        </w:numPr>
        <w:tabs>
          <w:tab w:val="left" w:pos="993"/>
          <w:tab w:val="left" w:pos="1440"/>
        </w:tabs>
        <w:rPr>
          <w:rFonts w:eastAsia="PMingLiU"/>
        </w:rPr>
      </w:pPr>
      <w:r w:rsidRPr="006B110B">
        <w:rPr>
          <w:rFonts w:eastAsia="Times New Roman"/>
        </w:rPr>
        <w:t>Gold Award for the quick learning of the process.</w:t>
      </w:r>
    </w:p>
    <w:p w14:paraId="5CAE9F06" w14:textId="59785598" w:rsidR="006B110B" w:rsidRPr="006B110B" w:rsidRDefault="004A3DC4" w:rsidP="006B110B">
      <w:pPr>
        <w:pStyle w:val="ListParagraph"/>
        <w:numPr>
          <w:ilvl w:val="0"/>
          <w:numId w:val="17"/>
        </w:numPr>
        <w:tabs>
          <w:tab w:val="left" w:pos="993"/>
          <w:tab w:val="left" w:pos="1440"/>
        </w:tabs>
        <w:rPr>
          <w:rFonts w:eastAsia="PMingLiU"/>
        </w:rPr>
      </w:pPr>
      <w:r>
        <w:rPr>
          <w:rFonts w:eastAsia="PMingLiU"/>
        </w:rPr>
        <w:t xml:space="preserve">Best </w:t>
      </w:r>
      <w:r w:rsidR="006B110B" w:rsidRPr="006B110B">
        <w:rPr>
          <w:rFonts w:eastAsia="PMingLiU"/>
        </w:rPr>
        <w:t xml:space="preserve">Individual performer </w:t>
      </w:r>
      <w:r>
        <w:rPr>
          <w:rFonts w:eastAsia="PMingLiU"/>
        </w:rPr>
        <w:t>Award</w:t>
      </w:r>
    </w:p>
    <w:p w14:paraId="1F3E4ADF" w14:textId="479A0A22" w:rsidR="0056338B" w:rsidRPr="006B110B" w:rsidRDefault="00BC57BD" w:rsidP="006B110B">
      <w:pPr>
        <w:pStyle w:val="ListParagraph"/>
        <w:numPr>
          <w:ilvl w:val="0"/>
          <w:numId w:val="17"/>
        </w:numPr>
        <w:tabs>
          <w:tab w:val="left" w:pos="993"/>
          <w:tab w:val="left" w:pos="1440"/>
        </w:tabs>
        <w:rPr>
          <w:rFonts w:eastAsia="PMingLiU"/>
        </w:rPr>
      </w:pPr>
      <w:r w:rsidRPr="006B110B">
        <w:rPr>
          <w:rFonts w:eastAsia="Times New Roman"/>
        </w:rPr>
        <w:t>Appreciation mails from the clients f</w:t>
      </w:r>
      <w:r w:rsidR="00BC0475" w:rsidRPr="006B110B">
        <w:rPr>
          <w:rFonts w:eastAsia="Times New Roman"/>
        </w:rPr>
        <w:t>or the resolving payment issues, reducing GRNI balance</w:t>
      </w:r>
      <w:r w:rsidR="00740F9E" w:rsidRPr="006B110B">
        <w:rPr>
          <w:rFonts w:eastAsia="Times New Roman"/>
        </w:rPr>
        <w:t>, reducing</w:t>
      </w:r>
      <w:r w:rsidR="00BC0475" w:rsidRPr="006B110B">
        <w:rPr>
          <w:rFonts w:eastAsia="Times New Roman"/>
        </w:rPr>
        <w:t xml:space="preserve"> Exception &amp; Holds Count.</w:t>
      </w:r>
    </w:p>
    <w:p w14:paraId="33CB05E2" w14:textId="77777777" w:rsidR="0056338B" w:rsidRPr="006B110B" w:rsidRDefault="0056338B" w:rsidP="006B110B">
      <w:pPr>
        <w:tabs>
          <w:tab w:val="left" w:pos="993"/>
        </w:tabs>
        <w:spacing w:line="6" w:lineRule="exact"/>
        <w:rPr>
          <w:rFonts w:eastAsia="PMingLiU"/>
        </w:rPr>
      </w:pPr>
    </w:p>
    <w:p w14:paraId="0EAD83C6" w14:textId="0B4C56A0" w:rsidR="0056338B" w:rsidRPr="006B110B" w:rsidRDefault="00BC57BD" w:rsidP="006B110B">
      <w:pPr>
        <w:pStyle w:val="ListParagraph"/>
        <w:numPr>
          <w:ilvl w:val="0"/>
          <w:numId w:val="17"/>
        </w:numPr>
        <w:tabs>
          <w:tab w:val="left" w:pos="993"/>
          <w:tab w:val="left" w:pos="1440"/>
        </w:tabs>
        <w:rPr>
          <w:rFonts w:eastAsia="PMingLiU"/>
        </w:rPr>
      </w:pPr>
      <w:r w:rsidRPr="006B110B">
        <w:rPr>
          <w:rFonts w:eastAsia="Times New Roman"/>
        </w:rPr>
        <w:t xml:space="preserve">Best student </w:t>
      </w:r>
      <w:r w:rsidR="00622E2C">
        <w:rPr>
          <w:rFonts w:eastAsia="Times New Roman"/>
        </w:rPr>
        <w:t>a</w:t>
      </w:r>
      <w:r w:rsidRPr="006B110B">
        <w:rPr>
          <w:rFonts w:eastAsia="Times New Roman"/>
        </w:rPr>
        <w:t>ward in SSC.</w:t>
      </w:r>
    </w:p>
    <w:p w14:paraId="31A50026" w14:textId="77777777" w:rsidR="0056338B" w:rsidRPr="006B110B" w:rsidRDefault="0056338B" w:rsidP="006B110B">
      <w:pPr>
        <w:spacing w:line="258" w:lineRule="exact"/>
        <w:rPr>
          <w:sz w:val="20"/>
          <w:szCs w:val="20"/>
        </w:rPr>
      </w:pPr>
    </w:p>
    <w:p w14:paraId="12BC1BB1" w14:textId="77777777" w:rsidR="002B31F8" w:rsidRDefault="002B31F8">
      <w:pPr>
        <w:spacing w:line="258" w:lineRule="exact"/>
        <w:rPr>
          <w:sz w:val="20"/>
          <w:szCs w:val="20"/>
        </w:rPr>
      </w:pPr>
    </w:p>
    <w:p w14:paraId="2AB7A628" w14:textId="77777777" w:rsidR="006B110B" w:rsidRDefault="006B110B">
      <w:pPr>
        <w:spacing w:line="258" w:lineRule="exact"/>
        <w:rPr>
          <w:sz w:val="20"/>
          <w:szCs w:val="20"/>
        </w:rPr>
      </w:pPr>
    </w:p>
    <w:p w14:paraId="220374A5" w14:textId="77777777" w:rsidR="0056338B" w:rsidRDefault="00BC57BD">
      <w:pPr>
        <w:rPr>
          <w:sz w:val="20"/>
          <w:szCs w:val="20"/>
        </w:rPr>
      </w:pPr>
      <w:r>
        <w:rPr>
          <w:rFonts w:eastAsia="Times New Roman"/>
          <w:b/>
          <w:bCs/>
          <w:color w:val="FFFFFF"/>
          <w:highlight w:val="black"/>
        </w:rPr>
        <w:t>P</w:t>
      </w:r>
      <w:r>
        <w:rPr>
          <w:rFonts w:eastAsia="Times New Roman"/>
          <w:b/>
          <w:bCs/>
          <w:color w:val="FFFFFF"/>
          <w:sz w:val="18"/>
          <w:szCs w:val="18"/>
          <w:highlight w:val="black"/>
        </w:rPr>
        <w:t>ROFESSIONAL SUMMARY</w:t>
      </w:r>
    </w:p>
    <w:p w14:paraId="799E9250" w14:textId="77777777" w:rsidR="0056338B" w:rsidRDefault="00BC57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0ADD172F" wp14:editId="5ECF137B">
                <wp:simplePos x="0" y="0"/>
                <wp:positionH relativeFrom="column">
                  <wp:posOffset>-19685</wp:posOffset>
                </wp:positionH>
                <wp:positionV relativeFrom="paragraph">
                  <wp:posOffset>-150495</wp:posOffset>
                </wp:positionV>
                <wp:extent cx="6009640" cy="16764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9640" cy="167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61728ECF" id="Shape 6" o:spid="_x0000_s1026" style="position:absolute;margin-left:-1.55pt;margin-top:-11.85pt;width:473.2pt;height:13.2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mhShAEAAAUDAAAOAAAAZHJzL2Uyb0RvYy54bWysUstu2zAQvBfoPxC815KDQm0Fyzk0SC5B&#10;YyDtB9AUaRElucQua9l/nyX9SNreiupAcLmj4cwsV7eH4MXeIDmIg1wuWilM1DC6uBvkj+/3Hz5L&#10;QVnFUXmIZpBHQ/J2/f7dak69uYEJ/GhQMEmkfk6DnHJOfdOQnkxQtIBkIjctYFCZS9w1I6qZ2YNv&#10;btq2a2bAMSFoQ8Snd6emXFd+a43OT9aSycIPkrXlumJdt2Vt1ivV71ClyemzDPUPKoJykS+9Ut2p&#10;rMQvdH9RBacRCGxeaAgNWOu0qR7YzbL9w83zpJKpXjgcSteY6P/R6m/7DQo3DrKTIqrAI6q3iq5E&#10;MyfqGfGcNljMUXoE/ZO40fzWKQWdMQeLoWDZmjjUnI/XnM0hC82HXdt+6T7yODT3lt2nsi+kqr/8&#10;nZDyg4EgymaQyHOs8ar9I+UT9AKpwsC78d55Xwvcbb96FHtVZl6/Mzu9wqqBk+aifgvjcYMXY5x1&#10;VXN+F2WYb+tq//X1rl8AAAD//wMAUEsDBBQABgAIAAAAIQANEQ0K3gAAAAgBAAAPAAAAZHJzL2Rv&#10;d25yZXYueG1sTI/BTsMwDIbvSLxDZCRuW7oWMVaaThMSiAMcGGjntPHa0sapkmwtb485sZNl+dPv&#10;7y+2sx3EGX3oHClYLRMQSLUzHTUKvj6fFw8gQtRk9OAIFfxggG15fVXo3LiJPvC8j43gEAq5VtDG&#10;OOZShrpFq8PSjUh8OzpvdeTVN9J4PXG4HWSaJPfS6o74Q6tHfGqx7vcnq6A/Spr6193bVL1UJny/&#10;H3xfW6Vub+bdI4iIc/yH4U+f1aFkp8qdyAQxKFhkKyZ5ptkaBAObuywDUSlI1yDLQl4WKH8BAAD/&#10;/wMAUEsBAi0AFAAGAAgAAAAhALaDOJL+AAAA4QEAABMAAAAAAAAAAAAAAAAAAAAAAFtDb250ZW50&#10;X1R5cGVzXS54bWxQSwECLQAUAAYACAAAACEAOP0h/9YAAACUAQAACwAAAAAAAAAAAAAAAAAvAQAA&#10;X3JlbHMvLnJlbHNQSwECLQAUAAYACAAAACEAh/5oUoQBAAAFAwAADgAAAAAAAAAAAAAAAAAuAgAA&#10;ZHJzL2Uyb0RvYy54bWxQSwECLQAUAAYACAAAACEADRENCt4AAAAIAQAADwAAAAAAAAAAAAAAAADe&#10;AwAAZHJzL2Rvd25yZXYueG1sUEsFBgAAAAAEAAQA8wAAAOkEAAAAAA==&#10;" o:allowincell="f" fillcolor="black" stroked="f">
                <v:path arrowok="t"/>
              </v:rect>
            </w:pict>
          </mc:Fallback>
        </mc:AlternateContent>
      </w:r>
    </w:p>
    <w:p w14:paraId="536005FD" w14:textId="77777777" w:rsidR="0056338B" w:rsidRDefault="0056338B">
      <w:pPr>
        <w:spacing w:line="276" w:lineRule="exact"/>
        <w:rPr>
          <w:sz w:val="20"/>
          <w:szCs w:val="20"/>
        </w:rPr>
      </w:pPr>
    </w:p>
    <w:p w14:paraId="25D2AFBA" w14:textId="77777777" w:rsidR="0056338B" w:rsidRDefault="00BC57BD">
      <w:pPr>
        <w:numPr>
          <w:ilvl w:val="0"/>
          <w:numId w:val="4"/>
        </w:numPr>
        <w:tabs>
          <w:tab w:val="left" w:pos="720"/>
        </w:tabs>
        <w:ind w:left="720" w:hanging="362"/>
        <w:rPr>
          <w:rFonts w:ascii="Symbol" w:eastAsia="Symbol" w:hAnsi="Symbol" w:cs="Symbol"/>
        </w:rPr>
      </w:pPr>
      <w:r>
        <w:rPr>
          <w:rFonts w:eastAsia="Times New Roman"/>
        </w:rPr>
        <w:t>Good Analytical and communication skills.</w:t>
      </w:r>
    </w:p>
    <w:p w14:paraId="1EAC2CDE" w14:textId="77777777" w:rsidR="0056338B" w:rsidRDefault="0056338B">
      <w:pPr>
        <w:spacing w:line="25" w:lineRule="exact"/>
        <w:rPr>
          <w:rFonts w:ascii="Symbol" w:eastAsia="Symbol" w:hAnsi="Symbol" w:cs="Symbol"/>
        </w:rPr>
      </w:pPr>
    </w:p>
    <w:p w14:paraId="4E420043" w14:textId="77777777" w:rsidR="0056338B" w:rsidRDefault="00BC57BD">
      <w:pPr>
        <w:numPr>
          <w:ilvl w:val="0"/>
          <w:numId w:val="4"/>
        </w:numPr>
        <w:tabs>
          <w:tab w:val="left" w:pos="720"/>
        </w:tabs>
        <w:ind w:left="720" w:hanging="362"/>
        <w:rPr>
          <w:rFonts w:ascii="Symbol" w:eastAsia="Symbol" w:hAnsi="Symbol" w:cs="Symbol"/>
        </w:rPr>
      </w:pPr>
      <w:r>
        <w:rPr>
          <w:rFonts w:eastAsia="Times New Roman"/>
        </w:rPr>
        <w:t>Quick Learner.</w:t>
      </w:r>
    </w:p>
    <w:p w14:paraId="5510EC58" w14:textId="77777777" w:rsidR="0056338B" w:rsidRDefault="0056338B">
      <w:pPr>
        <w:spacing w:line="13" w:lineRule="exact"/>
        <w:rPr>
          <w:rFonts w:ascii="Symbol" w:eastAsia="Symbol" w:hAnsi="Symbol" w:cs="Symbol"/>
        </w:rPr>
      </w:pPr>
    </w:p>
    <w:p w14:paraId="0547DC4A" w14:textId="77777777" w:rsidR="0056338B" w:rsidRDefault="00BC57BD">
      <w:pPr>
        <w:numPr>
          <w:ilvl w:val="0"/>
          <w:numId w:val="4"/>
        </w:numPr>
        <w:tabs>
          <w:tab w:val="left" w:pos="720"/>
        </w:tabs>
        <w:ind w:left="720" w:hanging="362"/>
        <w:rPr>
          <w:rFonts w:ascii="Symbol" w:eastAsia="Symbol" w:hAnsi="Symbol" w:cs="Symbol"/>
        </w:rPr>
      </w:pPr>
      <w:r>
        <w:rPr>
          <w:rFonts w:eastAsia="Times New Roman"/>
        </w:rPr>
        <w:t>Good Team Player.</w:t>
      </w:r>
    </w:p>
    <w:p w14:paraId="30DAC113" w14:textId="77777777" w:rsidR="0056338B" w:rsidRDefault="0056338B">
      <w:pPr>
        <w:spacing w:line="13" w:lineRule="exact"/>
        <w:rPr>
          <w:rFonts w:ascii="Symbol" w:eastAsia="Symbol" w:hAnsi="Symbol" w:cs="Symbol"/>
        </w:rPr>
      </w:pPr>
    </w:p>
    <w:p w14:paraId="532DC699" w14:textId="77777777" w:rsidR="0056338B" w:rsidRDefault="00BC57BD">
      <w:pPr>
        <w:numPr>
          <w:ilvl w:val="0"/>
          <w:numId w:val="4"/>
        </w:numPr>
        <w:tabs>
          <w:tab w:val="left" w:pos="720"/>
        </w:tabs>
        <w:ind w:left="720" w:hanging="362"/>
        <w:rPr>
          <w:rFonts w:ascii="Symbol" w:eastAsia="Symbol" w:hAnsi="Symbol" w:cs="Symbol"/>
        </w:rPr>
      </w:pPr>
      <w:r>
        <w:rPr>
          <w:rFonts w:eastAsia="Times New Roman"/>
        </w:rPr>
        <w:t>Self- Motivated</w:t>
      </w:r>
    </w:p>
    <w:p w14:paraId="1E28CD7A" w14:textId="77777777" w:rsidR="0056338B" w:rsidRDefault="0056338B">
      <w:pPr>
        <w:spacing w:line="13" w:lineRule="exact"/>
        <w:rPr>
          <w:rFonts w:ascii="Symbol" w:eastAsia="Symbol" w:hAnsi="Symbol" w:cs="Symbol"/>
        </w:rPr>
      </w:pPr>
    </w:p>
    <w:p w14:paraId="1E5F7865" w14:textId="77777777" w:rsidR="0056338B" w:rsidRDefault="00BC57BD">
      <w:pPr>
        <w:numPr>
          <w:ilvl w:val="0"/>
          <w:numId w:val="4"/>
        </w:numPr>
        <w:tabs>
          <w:tab w:val="left" w:pos="720"/>
        </w:tabs>
        <w:ind w:left="720" w:hanging="362"/>
        <w:rPr>
          <w:rFonts w:ascii="Symbol" w:eastAsia="Symbol" w:hAnsi="Symbol" w:cs="Symbol"/>
        </w:rPr>
      </w:pPr>
      <w:r>
        <w:rPr>
          <w:rFonts w:eastAsia="Times New Roman"/>
        </w:rPr>
        <w:t>Goal Oriented</w:t>
      </w:r>
    </w:p>
    <w:p w14:paraId="4F9A8193" w14:textId="77777777" w:rsidR="0056338B" w:rsidRDefault="0056338B">
      <w:pPr>
        <w:spacing w:line="265" w:lineRule="exact"/>
        <w:rPr>
          <w:sz w:val="20"/>
          <w:szCs w:val="20"/>
        </w:rPr>
      </w:pPr>
    </w:p>
    <w:p w14:paraId="7569B7CB" w14:textId="77777777" w:rsidR="0056338B" w:rsidRDefault="00BC57BD">
      <w:pPr>
        <w:rPr>
          <w:sz w:val="20"/>
          <w:szCs w:val="20"/>
        </w:rPr>
      </w:pPr>
      <w:r>
        <w:rPr>
          <w:rFonts w:eastAsia="Times New Roman"/>
          <w:b/>
          <w:bCs/>
          <w:color w:val="FFFFFF"/>
          <w:highlight w:val="black"/>
        </w:rPr>
        <w:t>S</w:t>
      </w:r>
      <w:r>
        <w:rPr>
          <w:rFonts w:eastAsia="Times New Roman"/>
          <w:b/>
          <w:bCs/>
          <w:color w:val="FFFFFF"/>
          <w:sz w:val="18"/>
          <w:szCs w:val="18"/>
          <w:highlight w:val="black"/>
        </w:rPr>
        <w:t>KILL</w:t>
      </w:r>
      <w:r>
        <w:rPr>
          <w:rFonts w:eastAsia="Times New Roman"/>
          <w:b/>
          <w:bCs/>
          <w:color w:val="FFFFFF"/>
          <w:highlight w:val="black"/>
        </w:rPr>
        <w:t xml:space="preserve"> S</w:t>
      </w:r>
      <w:r>
        <w:rPr>
          <w:rFonts w:eastAsia="Times New Roman"/>
          <w:b/>
          <w:bCs/>
          <w:color w:val="FFFFFF"/>
          <w:sz w:val="18"/>
          <w:szCs w:val="18"/>
          <w:highlight w:val="black"/>
        </w:rPr>
        <w:t>ET</w:t>
      </w:r>
    </w:p>
    <w:p w14:paraId="73BCED51" w14:textId="77777777" w:rsidR="0056338B" w:rsidRDefault="00BC57B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492B325F" wp14:editId="19383471">
                <wp:simplePos x="0" y="0"/>
                <wp:positionH relativeFrom="column">
                  <wp:posOffset>-19685</wp:posOffset>
                </wp:positionH>
                <wp:positionV relativeFrom="paragraph">
                  <wp:posOffset>-150495</wp:posOffset>
                </wp:positionV>
                <wp:extent cx="6009640" cy="16764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9640" cy="167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5D8CA332" id="Shape 7" o:spid="_x0000_s1026" style="position:absolute;margin-left:-1.55pt;margin-top:-11.85pt;width:473.2pt;height:13.2pt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7ldhAEAAAUDAAAOAAAAZHJzL2Uyb0RvYy54bWysUk1vGyEQvVfKf0Dc411Hkd2uvM6hUXqJ&#10;WktpfwBmwYsKDJqhXvvfd8AfSdpb1T0ghnn7eO8Nq4dD8GJvkBzEXs5nrRQmahhc3PXyx/en249S&#10;UFZxUB6i6eXRkHxY33xYTakzdzCCHwwKJonUTamXY86paxrSowmKZpBM5KYFDCpzibtmQDUxe/DN&#10;XdsumglwSAjaEPHp46kp15XfWqPzN2vJZOF7ydpyXbGu27I265XqdqjS6PRZhvoHFUG5yJdeqR5V&#10;VuIXur+ogtMIBDbPNIQGrHXaVA/sZt7+4eZlVMlULxwOpWtM9P9o9df9BoUbermUIqrAI6q3imWJ&#10;ZkrUMeIlbbCYo/QM+idxo3nXKQWdMQeLoWDZmjjUnI/XnM0hC82Hi7b9tLjncWjuzRfLsi+kqrv8&#10;nZDyFwNBlE0vkedY41X7Z8on6AVShYF3w5Pzvha42372KPaqzLx+Z3Z6hVUDJ81F/RaG4wYvxjjr&#10;qub8Lsow39bV/uvrXf8GAAD//wMAUEsDBBQABgAIAAAAIQANEQ0K3gAAAAgBAAAPAAAAZHJzL2Rv&#10;d25yZXYueG1sTI/BTsMwDIbvSLxDZCRuW7oWMVaaThMSiAMcGGjntPHa0sapkmwtb485sZNl+dPv&#10;7y+2sx3EGX3oHClYLRMQSLUzHTUKvj6fFw8gQtRk9OAIFfxggG15fVXo3LiJPvC8j43gEAq5VtDG&#10;OOZShrpFq8PSjUh8OzpvdeTVN9J4PXG4HWSaJPfS6o74Q6tHfGqx7vcnq6A/Spr6193bVL1UJny/&#10;H3xfW6Vub+bdI4iIc/yH4U+f1aFkp8qdyAQxKFhkKyZ5ptkaBAObuywDUSlI1yDLQl4WKH8BAAD/&#10;/wMAUEsBAi0AFAAGAAgAAAAhALaDOJL+AAAA4QEAABMAAAAAAAAAAAAAAAAAAAAAAFtDb250ZW50&#10;X1R5cGVzXS54bWxQSwECLQAUAAYACAAAACEAOP0h/9YAAACUAQAACwAAAAAAAAAAAAAAAAAvAQAA&#10;X3JlbHMvLnJlbHNQSwECLQAUAAYACAAAACEAiAe5XYQBAAAFAwAADgAAAAAAAAAAAAAAAAAuAgAA&#10;ZHJzL2Uyb0RvYy54bWxQSwECLQAUAAYACAAAACEADRENCt4AAAAIAQAADwAAAAAAAAAAAAAAAADe&#10;AwAAZHJzL2Rvd25yZXYueG1sUEsFBgAAAAAEAAQA8wAAAOkEAAAAAA==&#10;" o:allowincell="f" fillcolor="black" stroked="f">
                <v:path arrowok="t"/>
              </v:rect>
            </w:pict>
          </mc:Fallback>
        </mc:AlternateContent>
      </w:r>
    </w:p>
    <w:p w14:paraId="31E91EF5" w14:textId="77777777" w:rsidR="0056338B" w:rsidRDefault="0056338B">
      <w:pPr>
        <w:spacing w:line="276" w:lineRule="exact"/>
        <w:rPr>
          <w:sz w:val="20"/>
          <w:szCs w:val="20"/>
        </w:rPr>
      </w:pPr>
    </w:p>
    <w:p w14:paraId="57557172" w14:textId="5CBFEE0E" w:rsidR="0056338B" w:rsidRDefault="00BC57BD">
      <w:pPr>
        <w:numPr>
          <w:ilvl w:val="0"/>
          <w:numId w:val="5"/>
        </w:numPr>
        <w:tabs>
          <w:tab w:val="left" w:pos="720"/>
        </w:tabs>
        <w:ind w:left="720" w:hanging="362"/>
        <w:rPr>
          <w:rFonts w:ascii="Symbol" w:eastAsia="Symbol" w:hAnsi="Symbol" w:cs="Symbol"/>
        </w:rPr>
      </w:pPr>
      <w:r>
        <w:rPr>
          <w:rFonts w:eastAsia="Times New Roman"/>
        </w:rPr>
        <w:t xml:space="preserve">Good Knowledge </w:t>
      </w:r>
      <w:r w:rsidR="001F4C9E">
        <w:rPr>
          <w:rFonts w:eastAsia="Times New Roman"/>
        </w:rPr>
        <w:t>i</w:t>
      </w:r>
      <w:r>
        <w:rPr>
          <w:rFonts w:eastAsia="Times New Roman"/>
        </w:rPr>
        <w:t>n Accounting.</w:t>
      </w:r>
    </w:p>
    <w:p w14:paraId="03EE1775" w14:textId="77777777" w:rsidR="0056338B" w:rsidRDefault="0056338B">
      <w:pPr>
        <w:spacing w:line="25" w:lineRule="exact"/>
        <w:rPr>
          <w:rFonts w:ascii="Symbol" w:eastAsia="Symbol" w:hAnsi="Symbol" w:cs="Symbol"/>
        </w:rPr>
      </w:pPr>
    </w:p>
    <w:p w14:paraId="60068C57" w14:textId="1866C3E6" w:rsidR="0056338B" w:rsidRPr="007322A5" w:rsidRDefault="0052396A">
      <w:pPr>
        <w:numPr>
          <w:ilvl w:val="0"/>
          <w:numId w:val="5"/>
        </w:numPr>
        <w:tabs>
          <w:tab w:val="left" w:pos="720"/>
        </w:tabs>
        <w:ind w:left="720" w:hanging="362"/>
        <w:rPr>
          <w:rFonts w:ascii="Symbol" w:eastAsia="Symbol" w:hAnsi="Symbol" w:cs="Symbol"/>
        </w:rPr>
      </w:pPr>
      <w:r>
        <w:rPr>
          <w:rFonts w:eastAsia="Times New Roman"/>
        </w:rPr>
        <w:t>Knowledge of ERP systems</w:t>
      </w:r>
      <w:r w:rsidR="005F458D" w:rsidRPr="007322A5">
        <w:rPr>
          <w:rFonts w:eastAsia="Times New Roman"/>
        </w:rPr>
        <w:t xml:space="preserve">:   SAP, </w:t>
      </w:r>
      <w:r w:rsidR="00BA1FF5" w:rsidRPr="007322A5">
        <w:rPr>
          <w:rFonts w:eastAsia="Times New Roman"/>
        </w:rPr>
        <w:t xml:space="preserve">Oracle Cloud, </w:t>
      </w:r>
      <w:r w:rsidR="005F458D" w:rsidRPr="007322A5">
        <w:rPr>
          <w:rFonts w:eastAsia="Times New Roman"/>
        </w:rPr>
        <w:t>Oracle R12 &amp; 11i,</w:t>
      </w:r>
      <w:r w:rsidR="00BA1FF5" w:rsidRPr="007322A5">
        <w:rPr>
          <w:rFonts w:eastAsia="Times New Roman"/>
        </w:rPr>
        <w:t xml:space="preserve"> </w:t>
      </w:r>
      <w:r w:rsidR="005F458D" w:rsidRPr="007322A5">
        <w:rPr>
          <w:rFonts w:eastAsia="Times New Roman"/>
        </w:rPr>
        <w:t xml:space="preserve"> </w:t>
      </w:r>
      <w:proofErr w:type="spellStart"/>
      <w:r w:rsidR="005F458D" w:rsidRPr="007322A5">
        <w:rPr>
          <w:rFonts w:eastAsia="Times New Roman"/>
        </w:rPr>
        <w:t>BaaN</w:t>
      </w:r>
      <w:proofErr w:type="spellEnd"/>
      <w:r w:rsidR="005F458D" w:rsidRPr="007322A5">
        <w:rPr>
          <w:rFonts w:eastAsia="Times New Roman"/>
        </w:rPr>
        <w:t xml:space="preserve"> &amp; Solomon.</w:t>
      </w:r>
    </w:p>
    <w:p w14:paraId="7642BF37" w14:textId="77777777" w:rsidR="0056338B" w:rsidRPr="007322A5" w:rsidRDefault="0056338B">
      <w:pPr>
        <w:spacing w:line="13" w:lineRule="exact"/>
        <w:rPr>
          <w:rFonts w:ascii="Symbol" w:eastAsia="Symbol" w:hAnsi="Symbol" w:cs="Symbol"/>
        </w:rPr>
      </w:pPr>
    </w:p>
    <w:p w14:paraId="79AEAA78" w14:textId="438DD59D" w:rsidR="0056338B" w:rsidRPr="00C11CCD" w:rsidRDefault="00BC57BD">
      <w:pPr>
        <w:numPr>
          <w:ilvl w:val="0"/>
          <w:numId w:val="5"/>
        </w:numPr>
        <w:tabs>
          <w:tab w:val="left" w:pos="720"/>
        </w:tabs>
        <w:ind w:left="720" w:hanging="362"/>
        <w:rPr>
          <w:rFonts w:ascii="Symbol" w:eastAsia="Symbol" w:hAnsi="Symbol" w:cs="Symbol"/>
        </w:rPr>
      </w:pPr>
      <w:r>
        <w:rPr>
          <w:rFonts w:eastAsia="Times New Roman"/>
        </w:rPr>
        <w:t>MS Office</w:t>
      </w:r>
      <w:r w:rsidR="001F4C9E">
        <w:rPr>
          <w:rFonts w:eastAsia="Times New Roman"/>
        </w:rPr>
        <w:t>- Experience on excel &amp; preparing reports</w:t>
      </w:r>
    </w:p>
    <w:p w14:paraId="330FB808" w14:textId="77777777" w:rsidR="00C11CCD" w:rsidRDefault="00C11CCD" w:rsidP="00C11CCD">
      <w:pPr>
        <w:pStyle w:val="ListParagraph"/>
        <w:rPr>
          <w:rFonts w:ascii="Symbol" w:eastAsia="Symbol" w:hAnsi="Symbol" w:cs="Symbol"/>
        </w:rPr>
      </w:pPr>
    </w:p>
    <w:p w14:paraId="3A1E2F77" w14:textId="2A5921E5" w:rsidR="00C11CCD" w:rsidRDefault="00C11CCD" w:rsidP="00C11CCD">
      <w:pPr>
        <w:tabs>
          <w:tab w:val="left" w:pos="720"/>
        </w:tabs>
        <w:ind w:left="720"/>
        <w:rPr>
          <w:rFonts w:eastAsia="Symbol"/>
        </w:rPr>
      </w:pPr>
      <w:r>
        <w:rPr>
          <w:rFonts w:eastAsia="Symbol"/>
        </w:rPr>
        <w:t>Ability to work independently and as a part of team</w:t>
      </w:r>
    </w:p>
    <w:p w14:paraId="38761BF8" w14:textId="261BC167" w:rsidR="00C11CCD" w:rsidRPr="00C11CCD" w:rsidRDefault="00C11CCD" w:rsidP="00C11CCD">
      <w:pPr>
        <w:tabs>
          <w:tab w:val="left" w:pos="720"/>
        </w:tabs>
        <w:ind w:left="720"/>
        <w:rPr>
          <w:rFonts w:eastAsia="Symbol"/>
        </w:rPr>
      </w:pPr>
      <w:r>
        <w:rPr>
          <w:rFonts w:eastAsia="Symbol"/>
        </w:rPr>
        <w:t>Ability to work in a fast-paced environment and meet tight deadlines</w:t>
      </w:r>
    </w:p>
    <w:p w14:paraId="3CCEC9C9" w14:textId="77777777" w:rsidR="0056338B" w:rsidRDefault="0056338B"/>
    <w:p w14:paraId="2DA60EEB" w14:textId="77777777" w:rsidR="002B31F8" w:rsidRDefault="002B31F8"/>
    <w:p w14:paraId="7F43DA3C" w14:textId="77777777" w:rsidR="002B31F8" w:rsidRDefault="002B31F8" w:rsidP="002B31F8">
      <w:pPr>
        <w:rPr>
          <w:sz w:val="20"/>
          <w:szCs w:val="20"/>
        </w:rPr>
      </w:pPr>
      <w:r>
        <w:rPr>
          <w:rFonts w:eastAsia="Times New Roman"/>
          <w:b/>
          <w:bCs/>
          <w:color w:val="FFFFFF"/>
          <w:highlight w:val="black"/>
        </w:rPr>
        <w:t>A</w:t>
      </w:r>
      <w:r>
        <w:rPr>
          <w:rFonts w:eastAsia="Times New Roman"/>
          <w:b/>
          <w:bCs/>
          <w:color w:val="FFFFFF"/>
          <w:sz w:val="18"/>
          <w:szCs w:val="18"/>
          <w:highlight w:val="black"/>
        </w:rPr>
        <w:t>CADEMIC</w:t>
      </w:r>
      <w:r>
        <w:rPr>
          <w:rFonts w:eastAsia="Times New Roman"/>
          <w:b/>
          <w:bCs/>
          <w:color w:val="FFFFFF"/>
          <w:highlight w:val="black"/>
        </w:rPr>
        <w:t xml:space="preserve"> C</w:t>
      </w:r>
      <w:r>
        <w:rPr>
          <w:rFonts w:eastAsia="Times New Roman"/>
          <w:b/>
          <w:bCs/>
          <w:color w:val="FFFFFF"/>
          <w:sz w:val="18"/>
          <w:szCs w:val="18"/>
          <w:highlight w:val="black"/>
        </w:rPr>
        <w:t>REDENTIALS</w:t>
      </w:r>
    </w:p>
    <w:p w14:paraId="69182D4D" w14:textId="77777777" w:rsidR="002B31F8" w:rsidRDefault="002B31F8" w:rsidP="002B31F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42D720BF" wp14:editId="521028CF">
                <wp:simplePos x="0" y="0"/>
                <wp:positionH relativeFrom="column">
                  <wp:posOffset>-19685</wp:posOffset>
                </wp:positionH>
                <wp:positionV relativeFrom="paragraph">
                  <wp:posOffset>-150495</wp:posOffset>
                </wp:positionV>
                <wp:extent cx="6009640" cy="16764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9640" cy="167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1C5BEEC2" id="Shape 8" o:spid="_x0000_s1026" style="position:absolute;margin-left:-1.55pt;margin-top:-11.85pt;width:473.2pt;height:13.2pt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AMMhAEAAAUDAAAOAAAAZHJzL2Uyb0RvYy54bWysUk1vGyEQvVfKf0Dc611HlZuuvM4hUXqJ&#10;WktpfwBmwYsCDJqhXvvfd8AfSdpblD0ghnn7eO8Ny9t98GJnkBzEXs5nrRQmahhc3Pby96+HzzdS&#10;UFZxUB6i6eXBkLxdXX1aTqkz1zCCHwwKJonUTamXY86paxrSowmKZpBM5KYFDCpzidtmQDUxe/DN&#10;ddsumglwSAjaEPHp/bEpV5XfWqPzT2vJZOF7ydpyXbGum7I2q6XqtqjS6PRJhnqHiqBc5EsvVPcq&#10;K/EH3X9UwWkEAptnGkID1jptqgd2M2//cfM0qmSqFw6H0iUm+jha/WO3RuGGXvKgogo8onqruCnR&#10;TIk6RjylNRZzlB5BPxM3mjedUtAJs7cYCpatiX3N+XDJ2eyz0Hy4aNtviy88Ds29+eJr2RdS1Z3/&#10;Tkj5u4EgyqaXyHOs8ardI+Uj9AypwsC74cF5Xwvcbu48ip0qM6/fiZ1eYNXAUXNRv4HhsMazMc66&#10;qjm9izLM13W1//J6V38BAAD//wMAUEsDBBQABgAIAAAAIQANEQ0K3gAAAAgBAAAPAAAAZHJzL2Rv&#10;d25yZXYueG1sTI/BTsMwDIbvSLxDZCRuW7oWMVaaThMSiAMcGGjntPHa0sapkmwtb485sZNl+dPv&#10;7y+2sx3EGX3oHClYLRMQSLUzHTUKvj6fFw8gQtRk9OAIFfxggG15fVXo3LiJPvC8j43gEAq5VtDG&#10;OOZShrpFq8PSjUh8OzpvdeTVN9J4PXG4HWSaJPfS6o74Q6tHfGqx7vcnq6A/Spr6193bVL1UJny/&#10;H3xfW6Vub+bdI4iIc/yH4U+f1aFkp8qdyAQxKFhkKyZ5ptkaBAObuywDUSlI1yDLQl4WKH8BAAD/&#10;/wMAUEsBAi0AFAAGAAgAAAAhALaDOJL+AAAA4QEAABMAAAAAAAAAAAAAAAAAAAAAAFtDb250ZW50&#10;X1R5cGVzXS54bWxQSwECLQAUAAYACAAAACEAOP0h/9YAAACUAQAACwAAAAAAAAAAAAAAAAAvAQAA&#10;X3JlbHMvLnJlbHNQSwECLQAUAAYACAAAACEA3SADDIQBAAAFAwAADgAAAAAAAAAAAAAAAAAuAgAA&#10;ZHJzL2Uyb0RvYy54bWxQSwECLQAUAAYACAAAACEADRENCt4AAAAIAQAADwAAAAAAAAAAAAAAAADe&#10;AwAAZHJzL2Rvd25yZXYueG1sUEsFBgAAAAAEAAQA8wAAAOkEAAAAAA==&#10;" o:allowincell="f" fillcolor="black" stroked="f">
                <v:path arrowok="t"/>
              </v:rect>
            </w:pict>
          </mc:Fallback>
        </mc:AlternateContent>
      </w:r>
    </w:p>
    <w:p w14:paraId="5F8EC667" w14:textId="77777777" w:rsidR="002B31F8" w:rsidRDefault="002B31F8" w:rsidP="002B31F8">
      <w:pPr>
        <w:spacing w:line="268" w:lineRule="exact"/>
        <w:rPr>
          <w:sz w:val="20"/>
          <w:szCs w:val="20"/>
        </w:rPr>
      </w:pPr>
    </w:p>
    <w:p w14:paraId="035E38AF" w14:textId="77777777" w:rsidR="002B31F8" w:rsidRDefault="002B31F8" w:rsidP="002B31F8">
      <w:pPr>
        <w:numPr>
          <w:ilvl w:val="0"/>
          <w:numId w:val="6"/>
        </w:numPr>
        <w:tabs>
          <w:tab w:val="left" w:pos="720"/>
        </w:tabs>
        <w:ind w:left="720" w:hanging="362"/>
        <w:rPr>
          <w:rFonts w:ascii="Symbol" w:eastAsia="Symbol" w:hAnsi="Symbol" w:cs="Symbol"/>
        </w:rPr>
      </w:pPr>
      <w:r>
        <w:rPr>
          <w:rFonts w:eastAsia="Times New Roman"/>
        </w:rPr>
        <w:t>MBA from Osmania University 71% in the year 2011.</w:t>
      </w:r>
    </w:p>
    <w:p w14:paraId="50B14E31" w14:textId="77777777" w:rsidR="002B31F8" w:rsidRDefault="002B31F8" w:rsidP="002B31F8">
      <w:pPr>
        <w:spacing w:line="25" w:lineRule="exact"/>
        <w:rPr>
          <w:rFonts w:ascii="Symbol" w:eastAsia="Symbol" w:hAnsi="Symbol" w:cs="Symbol"/>
        </w:rPr>
      </w:pPr>
    </w:p>
    <w:p w14:paraId="3D11859E" w14:textId="77777777" w:rsidR="002B31F8" w:rsidRDefault="002B31F8" w:rsidP="002B31F8">
      <w:pPr>
        <w:numPr>
          <w:ilvl w:val="0"/>
          <w:numId w:val="6"/>
        </w:numPr>
        <w:tabs>
          <w:tab w:val="left" w:pos="720"/>
        </w:tabs>
        <w:ind w:left="720" w:hanging="362"/>
        <w:rPr>
          <w:rFonts w:ascii="Symbol" w:eastAsia="Symbol" w:hAnsi="Symbol" w:cs="Symbol"/>
        </w:rPr>
      </w:pPr>
      <w:r>
        <w:rPr>
          <w:rFonts w:eastAsia="Times New Roman"/>
        </w:rPr>
        <w:t>BSC from Osmania University 73% in the year 2008.</w:t>
      </w:r>
    </w:p>
    <w:p w14:paraId="643FD3BD" w14:textId="77777777" w:rsidR="002B31F8" w:rsidRDefault="002B31F8" w:rsidP="002B31F8">
      <w:pPr>
        <w:spacing w:line="13" w:lineRule="exact"/>
        <w:rPr>
          <w:rFonts w:ascii="Symbol" w:eastAsia="Symbol" w:hAnsi="Symbol" w:cs="Symbol"/>
        </w:rPr>
      </w:pPr>
    </w:p>
    <w:p w14:paraId="7FAAF597" w14:textId="77777777" w:rsidR="002B31F8" w:rsidRDefault="002B31F8" w:rsidP="002B31F8">
      <w:pPr>
        <w:numPr>
          <w:ilvl w:val="0"/>
          <w:numId w:val="6"/>
        </w:numPr>
        <w:tabs>
          <w:tab w:val="left" w:pos="720"/>
        </w:tabs>
        <w:ind w:left="720" w:hanging="362"/>
        <w:rPr>
          <w:rFonts w:ascii="Symbol" w:eastAsia="Symbol" w:hAnsi="Symbol" w:cs="Symbol"/>
        </w:rPr>
      </w:pPr>
      <w:r>
        <w:rPr>
          <w:rFonts w:eastAsia="Times New Roman"/>
        </w:rPr>
        <w:t>Bi P C from Board of Intermediate 68% in the year 2005.</w:t>
      </w:r>
    </w:p>
    <w:p w14:paraId="5C9C8C54" w14:textId="77777777" w:rsidR="002B31F8" w:rsidRDefault="002B31F8" w:rsidP="002B31F8">
      <w:pPr>
        <w:spacing w:line="200" w:lineRule="exact"/>
        <w:rPr>
          <w:sz w:val="20"/>
          <w:szCs w:val="20"/>
        </w:rPr>
      </w:pPr>
    </w:p>
    <w:p w14:paraId="7CC050B2" w14:textId="77777777" w:rsidR="002B31F8" w:rsidRDefault="002B31F8" w:rsidP="002B31F8">
      <w:pPr>
        <w:spacing w:line="331" w:lineRule="exact"/>
        <w:rPr>
          <w:sz w:val="20"/>
          <w:szCs w:val="20"/>
        </w:rPr>
      </w:pPr>
    </w:p>
    <w:p w14:paraId="78E4C93A" w14:textId="77777777" w:rsidR="002B31F8" w:rsidRDefault="002B31F8" w:rsidP="002B31F8">
      <w:pPr>
        <w:rPr>
          <w:sz w:val="20"/>
          <w:szCs w:val="20"/>
        </w:rPr>
      </w:pPr>
      <w:r>
        <w:rPr>
          <w:rFonts w:eastAsia="Times New Roman"/>
          <w:b/>
          <w:bCs/>
          <w:color w:val="FFFFFF"/>
          <w:highlight w:val="black"/>
        </w:rPr>
        <w:t>P</w:t>
      </w:r>
      <w:r>
        <w:rPr>
          <w:rFonts w:eastAsia="Times New Roman"/>
          <w:b/>
          <w:bCs/>
          <w:color w:val="FFFFFF"/>
          <w:sz w:val="18"/>
          <w:szCs w:val="18"/>
          <w:highlight w:val="black"/>
        </w:rPr>
        <w:t>ERSONAL</w:t>
      </w:r>
      <w:r>
        <w:rPr>
          <w:rFonts w:eastAsia="Times New Roman"/>
          <w:b/>
          <w:bCs/>
          <w:color w:val="FFFFFF"/>
          <w:highlight w:val="black"/>
        </w:rPr>
        <w:t xml:space="preserve"> P</w:t>
      </w:r>
      <w:r>
        <w:rPr>
          <w:rFonts w:eastAsia="Times New Roman"/>
          <w:b/>
          <w:bCs/>
          <w:color w:val="FFFFFF"/>
          <w:sz w:val="18"/>
          <w:szCs w:val="18"/>
          <w:highlight w:val="black"/>
        </w:rPr>
        <w:t>ROFILE</w:t>
      </w:r>
    </w:p>
    <w:p w14:paraId="7C08ACFA" w14:textId="77777777" w:rsidR="002B31F8" w:rsidRDefault="002B31F8" w:rsidP="002B31F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50FA7CD7" wp14:editId="349436AC">
                <wp:simplePos x="0" y="0"/>
                <wp:positionH relativeFrom="column">
                  <wp:posOffset>-19685</wp:posOffset>
                </wp:positionH>
                <wp:positionV relativeFrom="paragraph">
                  <wp:posOffset>-150495</wp:posOffset>
                </wp:positionV>
                <wp:extent cx="6009640" cy="16764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9640" cy="167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0BBF6B9E" id="Shape 9" o:spid="_x0000_s1026" style="position:absolute;margin-left:-1.55pt;margin-top:-11.85pt;width:473.2pt;height:13.2pt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dIDhAEAAAUDAAAOAAAAZHJzL2Uyb0RvYy54bWysUk1vGyEQvVfKf0Dc411HkVuvvM6hUXqJ&#10;WktpfwBmwYsKDJqhXvvfd8AfSdpb1T0ghnn7eO8Nq4dD8GJvkBzEXs5nrRQmahhc3PXyx/en209S&#10;UFZxUB6i6eXRkHxY33xYTakzdzCCHwwKJonUTamXY86paxrSowmKZpBM5KYFDCpzibtmQDUxe/DN&#10;XdsumglwSAjaEPHp46kp15XfWqPzN2vJZOF7ydpyXbGu27I265XqdqjS6PRZhvoHFUG5yJdeqR5V&#10;VuIXur+ogtMIBDbPNIQGrHXaVA/sZt7+4eZlVMlULxwOpWtM9P9o9df9BoUbermUIqrAI6q3imWJ&#10;ZkrUMeIlbbCYo/QM+idxo3nXKQWdMQeLoWDZmjjUnI/XnM0hC82Hi7ZdLu55HJp788XHsi+kqrv8&#10;nZDyFwNBlE0vkedY41X7Z8on6AVShYF3w5Pzvha42372KPaqzLx+Z3Z6hVUDJ81F/RaG4wYvxjjr&#10;qub8Lsow39bV/uvrXf8GAAD//wMAUEsDBBQABgAIAAAAIQANEQ0K3gAAAAgBAAAPAAAAZHJzL2Rv&#10;d25yZXYueG1sTI/BTsMwDIbvSLxDZCRuW7oWMVaaThMSiAMcGGjntPHa0sapkmwtb485sZNl+dPv&#10;7y+2sx3EGX3oHClYLRMQSLUzHTUKvj6fFw8gQtRk9OAIFfxggG15fVXo3LiJPvC8j43gEAq5VtDG&#10;OOZShrpFq8PSjUh8OzpvdeTVN9J4PXG4HWSaJPfS6o74Q6tHfGqx7vcnq6A/Spr6193bVL1UJny/&#10;H3xfW6Vub+bdI4iIc/yH4U+f1aFkp8qdyAQxKFhkKyZ5ptkaBAObuywDUSlI1yDLQl4WKH8BAAD/&#10;/wMAUEsBAi0AFAAGAAgAAAAhALaDOJL+AAAA4QEAABMAAAAAAAAAAAAAAAAAAAAAAFtDb250ZW50&#10;X1R5cGVzXS54bWxQSwECLQAUAAYACAAAACEAOP0h/9YAAACUAQAACwAAAAAAAAAAAAAAAAAvAQAA&#10;X3JlbHMvLnJlbHNQSwECLQAUAAYACAAAACEA0tnSA4QBAAAFAwAADgAAAAAAAAAAAAAAAAAuAgAA&#10;ZHJzL2Uyb0RvYy54bWxQSwECLQAUAAYACAAAACEADRENCt4AAAAIAQAADwAAAAAAAAAAAAAAAADe&#10;AwAAZHJzL2Rvd25yZXYueG1sUEsFBgAAAAAEAAQA8wAAAOkEAAAAAA==&#10;" o:allowincell="f" fillcolor="black" stroked="f">
                <v:path arrowok="t"/>
              </v:rect>
            </w:pict>
          </mc:Fallback>
        </mc:AlternateContent>
      </w:r>
    </w:p>
    <w:p w14:paraId="73E0FD36" w14:textId="77777777" w:rsidR="002B31F8" w:rsidRDefault="002B31F8" w:rsidP="002B31F8">
      <w:pPr>
        <w:spacing w:line="26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0"/>
        <w:gridCol w:w="7080"/>
        <w:gridCol w:w="20"/>
      </w:tblGrid>
      <w:tr w:rsidR="002B31F8" w14:paraId="278744E0" w14:textId="77777777" w:rsidTr="00740F9E">
        <w:trPr>
          <w:trHeight w:val="272"/>
        </w:trPr>
        <w:tc>
          <w:tcPr>
            <w:tcW w:w="2020" w:type="dxa"/>
            <w:vAlign w:val="bottom"/>
          </w:tcPr>
          <w:p w14:paraId="195EED57" w14:textId="77777777" w:rsidR="002B31F8" w:rsidRDefault="002B31F8" w:rsidP="00740F9E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Date of Birth</w:t>
            </w:r>
          </w:p>
        </w:tc>
        <w:tc>
          <w:tcPr>
            <w:tcW w:w="7080" w:type="dxa"/>
            <w:vAlign w:val="bottom"/>
          </w:tcPr>
          <w:p w14:paraId="69C3EBA9" w14:textId="77777777" w:rsidR="002B31F8" w:rsidRDefault="002B31F8" w:rsidP="00740F9E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: 15th, June 1988</w:t>
            </w:r>
          </w:p>
        </w:tc>
        <w:tc>
          <w:tcPr>
            <w:tcW w:w="0" w:type="dxa"/>
            <w:vAlign w:val="bottom"/>
          </w:tcPr>
          <w:p w14:paraId="1C34900F" w14:textId="77777777" w:rsidR="002B31F8" w:rsidRDefault="002B31F8" w:rsidP="00740F9E">
            <w:pPr>
              <w:rPr>
                <w:sz w:val="1"/>
                <w:szCs w:val="1"/>
              </w:rPr>
            </w:pPr>
          </w:p>
        </w:tc>
      </w:tr>
      <w:tr w:rsidR="002B31F8" w14:paraId="0A252CEF" w14:textId="77777777" w:rsidTr="00740F9E">
        <w:trPr>
          <w:trHeight w:val="274"/>
        </w:trPr>
        <w:tc>
          <w:tcPr>
            <w:tcW w:w="2020" w:type="dxa"/>
            <w:vAlign w:val="bottom"/>
          </w:tcPr>
          <w:p w14:paraId="0B6A0C69" w14:textId="77777777" w:rsidR="002B31F8" w:rsidRDefault="002B31F8" w:rsidP="00740F9E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lastRenderedPageBreak/>
              <w:t>Nationality</w:t>
            </w:r>
          </w:p>
        </w:tc>
        <w:tc>
          <w:tcPr>
            <w:tcW w:w="7080" w:type="dxa"/>
            <w:vAlign w:val="bottom"/>
          </w:tcPr>
          <w:p w14:paraId="7E6AD31C" w14:textId="77777777" w:rsidR="002B31F8" w:rsidRDefault="002B31F8" w:rsidP="00740F9E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: Indian</w:t>
            </w:r>
          </w:p>
        </w:tc>
        <w:tc>
          <w:tcPr>
            <w:tcW w:w="0" w:type="dxa"/>
            <w:vAlign w:val="bottom"/>
          </w:tcPr>
          <w:p w14:paraId="6331D780" w14:textId="77777777" w:rsidR="002B31F8" w:rsidRDefault="002B31F8" w:rsidP="00740F9E">
            <w:pPr>
              <w:rPr>
                <w:sz w:val="1"/>
                <w:szCs w:val="1"/>
              </w:rPr>
            </w:pPr>
          </w:p>
        </w:tc>
      </w:tr>
      <w:tr w:rsidR="002B31F8" w14:paraId="68A9D8F4" w14:textId="77777777" w:rsidTr="00740F9E">
        <w:trPr>
          <w:trHeight w:val="274"/>
        </w:trPr>
        <w:tc>
          <w:tcPr>
            <w:tcW w:w="2020" w:type="dxa"/>
            <w:vAlign w:val="bottom"/>
          </w:tcPr>
          <w:p w14:paraId="4F3981B9" w14:textId="77777777" w:rsidR="002B31F8" w:rsidRDefault="002B31F8" w:rsidP="00740F9E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Marital Status</w:t>
            </w:r>
          </w:p>
        </w:tc>
        <w:tc>
          <w:tcPr>
            <w:tcW w:w="7080" w:type="dxa"/>
            <w:vAlign w:val="bottom"/>
          </w:tcPr>
          <w:p w14:paraId="6C32792F" w14:textId="5B006007" w:rsidR="002B31F8" w:rsidRDefault="00751A61" w:rsidP="00740F9E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: Married</w:t>
            </w:r>
          </w:p>
        </w:tc>
        <w:tc>
          <w:tcPr>
            <w:tcW w:w="0" w:type="dxa"/>
            <w:vAlign w:val="bottom"/>
          </w:tcPr>
          <w:p w14:paraId="675FFE40" w14:textId="77777777" w:rsidR="002B31F8" w:rsidRDefault="002B31F8" w:rsidP="00740F9E">
            <w:pPr>
              <w:rPr>
                <w:sz w:val="1"/>
                <w:szCs w:val="1"/>
              </w:rPr>
            </w:pPr>
          </w:p>
        </w:tc>
      </w:tr>
      <w:tr w:rsidR="002B31F8" w14:paraId="25E94C43" w14:textId="77777777" w:rsidTr="00740F9E">
        <w:trPr>
          <w:trHeight w:val="274"/>
        </w:trPr>
        <w:tc>
          <w:tcPr>
            <w:tcW w:w="2020" w:type="dxa"/>
            <w:vAlign w:val="bottom"/>
          </w:tcPr>
          <w:p w14:paraId="56F50492" w14:textId="77777777" w:rsidR="002B31F8" w:rsidRDefault="002B31F8" w:rsidP="00740F9E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Languages Known</w:t>
            </w:r>
          </w:p>
        </w:tc>
        <w:tc>
          <w:tcPr>
            <w:tcW w:w="7080" w:type="dxa"/>
            <w:vAlign w:val="bottom"/>
          </w:tcPr>
          <w:p w14:paraId="10BD3F84" w14:textId="77777777" w:rsidR="002B31F8" w:rsidRDefault="002B31F8" w:rsidP="00740F9E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: English, Telugu and Hindi.</w:t>
            </w:r>
          </w:p>
        </w:tc>
        <w:tc>
          <w:tcPr>
            <w:tcW w:w="0" w:type="dxa"/>
            <w:vAlign w:val="bottom"/>
          </w:tcPr>
          <w:p w14:paraId="473A62B3" w14:textId="77777777" w:rsidR="002B31F8" w:rsidRDefault="002B31F8" w:rsidP="00740F9E">
            <w:pPr>
              <w:rPr>
                <w:sz w:val="1"/>
                <w:szCs w:val="1"/>
              </w:rPr>
            </w:pPr>
          </w:p>
        </w:tc>
      </w:tr>
      <w:tr w:rsidR="002B31F8" w14:paraId="67472580" w14:textId="77777777" w:rsidTr="00740F9E">
        <w:trPr>
          <w:trHeight w:val="274"/>
        </w:trPr>
        <w:tc>
          <w:tcPr>
            <w:tcW w:w="2020" w:type="dxa"/>
            <w:vAlign w:val="bottom"/>
          </w:tcPr>
          <w:p w14:paraId="021F7B03" w14:textId="77777777" w:rsidR="002B31F8" w:rsidRDefault="002B31F8" w:rsidP="00740F9E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Hobbies</w:t>
            </w:r>
          </w:p>
        </w:tc>
        <w:tc>
          <w:tcPr>
            <w:tcW w:w="7080" w:type="dxa"/>
            <w:vAlign w:val="bottom"/>
          </w:tcPr>
          <w:p w14:paraId="0CBEDF4F" w14:textId="53526E04" w:rsidR="002B31F8" w:rsidRDefault="002B31F8" w:rsidP="00D904E3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 xml:space="preserve">: </w:t>
            </w:r>
            <w:r>
              <w:rPr>
                <w:rFonts w:eastAsia="Times New Roman"/>
              </w:rPr>
              <w:t>Listening to Music</w:t>
            </w:r>
          </w:p>
        </w:tc>
        <w:tc>
          <w:tcPr>
            <w:tcW w:w="0" w:type="dxa"/>
            <w:vAlign w:val="bottom"/>
          </w:tcPr>
          <w:p w14:paraId="11899C8A" w14:textId="77777777" w:rsidR="002B31F8" w:rsidRDefault="002B31F8" w:rsidP="00740F9E">
            <w:pPr>
              <w:rPr>
                <w:sz w:val="1"/>
                <w:szCs w:val="1"/>
              </w:rPr>
            </w:pPr>
          </w:p>
        </w:tc>
      </w:tr>
      <w:tr w:rsidR="002B31F8" w14:paraId="3E3C239B" w14:textId="77777777" w:rsidTr="00740F9E">
        <w:trPr>
          <w:trHeight w:val="301"/>
        </w:trPr>
        <w:tc>
          <w:tcPr>
            <w:tcW w:w="9100" w:type="dxa"/>
            <w:gridSpan w:val="2"/>
            <w:vAlign w:val="bottom"/>
          </w:tcPr>
          <w:p w14:paraId="2F76861E" w14:textId="1E371A6A" w:rsidR="002B31F8" w:rsidRDefault="002B31F8" w:rsidP="00740F9E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 xml:space="preserve">Permanent </w:t>
            </w:r>
            <w:r w:rsidR="00740F9E">
              <w:rPr>
                <w:rFonts w:eastAsia="Times New Roman"/>
                <w:b/>
                <w:bCs/>
              </w:rPr>
              <w:t>Address:</w:t>
            </w:r>
            <w:r w:rsidR="00E71F23">
              <w:rPr>
                <w:rFonts w:eastAsia="Times New Roman"/>
              </w:rPr>
              <w:t xml:space="preserve"> # H-No-17-1-386/1/S/64/A, S N Reddy Nagar, </w:t>
            </w:r>
            <w:proofErr w:type="spellStart"/>
            <w:r w:rsidR="00E71F23">
              <w:rPr>
                <w:rFonts w:eastAsia="Times New Roman"/>
              </w:rPr>
              <w:t>Champapet</w:t>
            </w:r>
            <w:proofErr w:type="spellEnd"/>
            <w:r w:rsidR="00E71F23"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</w:rPr>
              <w:t>HYD-500035.</w:t>
            </w:r>
          </w:p>
        </w:tc>
        <w:tc>
          <w:tcPr>
            <w:tcW w:w="0" w:type="dxa"/>
            <w:vAlign w:val="bottom"/>
          </w:tcPr>
          <w:p w14:paraId="7103EA30" w14:textId="77777777" w:rsidR="002B31F8" w:rsidRDefault="002B31F8" w:rsidP="00740F9E">
            <w:pPr>
              <w:rPr>
                <w:sz w:val="1"/>
                <w:szCs w:val="1"/>
              </w:rPr>
            </w:pPr>
          </w:p>
        </w:tc>
      </w:tr>
      <w:tr w:rsidR="002B31F8" w14:paraId="4799BAD3" w14:textId="77777777" w:rsidTr="00740F9E">
        <w:trPr>
          <w:trHeight w:val="815"/>
        </w:trPr>
        <w:tc>
          <w:tcPr>
            <w:tcW w:w="2020" w:type="dxa"/>
            <w:vAlign w:val="bottom"/>
          </w:tcPr>
          <w:p w14:paraId="242EC801" w14:textId="77777777" w:rsidR="002B31F8" w:rsidRDefault="002B31F8" w:rsidP="00740F9E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 xml:space="preserve">Place: </w:t>
            </w:r>
            <w:r>
              <w:rPr>
                <w:rFonts w:eastAsia="Times New Roman"/>
              </w:rPr>
              <w:t>Hyderabad</w:t>
            </w:r>
          </w:p>
        </w:tc>
        <w:tc>
          <w:tcPr>
            <w:tcW w:w="7080" w:type="dxa"/>
            <w:vMerge w:val="restart"/>
            <w:vAlign w:val="bottom"/>
          </w:tcPr>
          <w:p w14:paraId="31BB87E9" w14:textId="77777777" w:rsidR="002B31F8" w:rsidRDefault="002B31F8" w:rsidP="00740F9E">
            <w:pPr>
              <w:ind w:left="58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(Deepthi P)</w:t>
            </w:r>
          </w:p>
        </w:tc>
        <w:tc>
          <w:tcPr>
            <w:tcW w:w="0" w:type="dxa"/>
            <w:vAlign w:val="bottom"/>
          </w:tcPr>
          <w:p w14:paraId="0259BC4E" w14:textId="77777777" w:rsidR="002B31F8" w:rsidRDefault="002B31F8" w:rsidP="00740F9E">
            <w:pPr>
              <w:rPr>
                <w:sz w:val="1"/>
                <w:szCs w:val="1"/>
              </w:rPr>
            </w:pPr>
          </w:p>
        </w:tc>
      </w:tr>
      <w:tr w:rsidR="002B31F8" w14:paraId="59590F0E" w14:textId="77777777" w:rsidTr="00740F9E">
        <w:trPr>
          <w:trHeight w:val="273"/>
        </w:trPr>
        <w:tc>
          <w:tcPr>
            <w:tcW w:w="2020" w:type="dxa"/>
            <w:vAlign w:val="bottom"/>
          </w:tcPr>
          <w:p w14:paraId="6FA11D39" w14:textId="69CD8C96" w:rsidR="002B31F8" w:rsidRDefault="002B31F8" w:rsidP="00667A41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Date</w:t>
            </w:r>
            <w:r>
              <w:rPr>
                <w:rFonts w:eastAsia="Times New Roman"/>
                <w:sz w:val="20"/>
                <w:szCs w:val="20"/>
              </w:rPr>
              <w:t xml:space="preserve">:   </w:t>
            </w:r>
          </w:p>
        </w:tc>
        <w:tc>
          <w:tcPr>
            <w:tcW w:w="7080" w:type="dxa"/>
            <w:vMerge/>
            <w:vAlign w:val="bottom"/>
          </w:tcPr>
          <w:p w14:paraId="12EB0C1F" w14:textId="77777777" w:rsidR="002B31F8" w:rsidRDefault="002B31F8" w:rsidP="00740F9E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5E3CB0D7" w14:textId="77777777" w:rsidR="002B31F8" w:rsidRDefault="002B31F8" w:rsidP="00740F9E">
            <w:pPr>
              <w:rPr>
                <w:sz w:val="1"/>
                <w:szCs w:val="1"/>
              </w:rPr>
            </w:pPr>
          </w:p>
        </w:tc>
      </w:tr>
    </w:tbl>
    <w:p w14:paraId="48A37BF4" w14:textId="77777777" w:rsidR="002B31F8" w:rsidRDefault="002B31F8" w:rsidP="002B31F8">
      <w:pPr>
        <w:spacing w:line="1" w:lineRule="exact"/>
        <w:rPr>
          <w:sz w:val="20"/>
          <w:szCs w:val="20"/>
        </w:rPr>
      </w:pPr>
    </w:p>
    <w:p w14:paraId="569723C3" w14:textId="77777777" w:rsidR="002B31F8" w:rsidRDefault="002B31F8">
      <w:pPr>
        <w:sectPr w:rsidR="002B31F8">
          <w:headerReference w:type="default" r:id="rId8"/>
          <w:pgSz w:w="12240" w:h="15840"/>
          <w:pgMar w:top="1403" w:right="1440" w:bottom="1440" w:left="1420" w:header="0" w:footer="0" w:gutter="0"/>
          <w:cols w:space="720" w:equalWidth="0">
            <w:col w:w="9380"/>
          </w:cols>
        </w:sectPr>
      </w:pPr>
    </w:p>
    <w:p w14:paraId="4A87BF8C" w14:textId="77777777" w:rsidR="0056338B" w:rsidRDefault="0056338B" w:rsidP="002B31F8">
      <w:pPr>
        <w:rPr>
          <w:sz w:val="20"/>
          <w:szCs w:val="20"/>
        </w:rPr>
      </w:pPr>
      <w:bookmarkStart w:id="2" w:name="page3"/>
      <w:bookmarkEnd w:id="2"/>
    </w:p>
    <w:sectPr w:rsidR="0056338B">
      <w:pgSz w:w="12240" w:h="15840"/>
      <w:pgMar w:top="1403" w:right="1440" w:bottom="1440" w:left="1420" w:header="0" w:footer="0" w:gutter="0"/>
      <w:cols w:space="720" w:equalWidth="0">
        <w:col w:w="938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8A6067" w14:textId="77777777" w:rsidR="00BA4779" w:rsidRDefault="00BA4779" w:rsidP="00024825">
      <w:r>
        <w:separator/>
      </w:r>
    </w:p>
  </w:endnote>
  <w:endnote w:type="continuationSeparator" w:id="0">
    <w:p w14:paraId="0A68754B" w14:textId="77777777" w:rsidR="00BA4779" w:rsidRDefault="00BA4779" w:rsidP="00024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84B49F" w14:textId="77777777" w:rsidR="00BA4779" w:rsidRDefault="00BA4779" w:rsidP="00024825">
      <w:r>
        <w:separator/>
      </w:r>
    </w:p>
  </w:footnote>
  <w:footnote w:type="continuationSeparator" w:id="0">
    <w:p w14:paraId="0FD24042" w14:textId="77777777" w:rsidR="00BA4779" w:rsidRDefault="00BA4779" w:rsidP="000248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5D6FCD" w14:textId="0500A206" w:rsidR="00024825" w:rsidRDefault="00024825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4547EE6" wp14:editId="4F810DE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4" name="MSIPCM3892406b8de4891b47940373" descr="{&quot;HashCode&quot;:1396414009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F0D8435" w14:textId="08E8398A" w:rsidR="00024825" w:rsidRPr="00024825" w:rsidRDefault="00024825" w:rsidP="00024825">
                          <w:pPr>
                            <w:jc w:val="right"/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024825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>For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547EE6" id="_x0000_t202" coordsize="21600,21600" o:spt="202" path="m,l,21600r21600,l21600,xe">
              <v:stroke joinstyle="miter"/>
              <v:path gradientshapeok="t" o:connecttype="rect"/>
            </v:shapetype>
            <v:shape id="MSIPCM3892406b8de4891b47940373" o:spid="_x0000_s1026" type="#_x0000_t202" alt="{&quot;HashCode&quot;:1396414009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ogfGAMAADcGAAAOAAAAZHJzL2Uyb0RvYy54bWysVE1v2zAMvQ/YfxB02Gmp7cS146xu0abI&#10;ViBtA6RDz4os18JsyZWUxl3R/z5KltOP7TAMu0gUSVHk4xOPTrqmRg9MaS5FjqODECMmqCy4uMvx&#10;95vFaIqRNkQUpJaC5fiRaXxy/PHD0a6dsbGsZF0whSCI0LNdm+PKmHYWBJpWrCH6QLZMgLGUqiEG&#10;juouKBTZQfSmDsZhmAQ7qYpWScq0Bu15b8THLn5ZMmquy1Izg+ocQ27GrcqtG7sGx0dkdqdIW3Hq&#10;0yD/kEVDuIBH96HOiSFoq/hvoRpOldSyNAdUNoEsS06ZqwGqicJ31awr0jJXC4Cj2z1M+v+FpVcP&#10;K4V4keMYI0EaaNHl+mI1v5xMs3EcJptpweJpFm3iNIvDSTrBqGCaAoJPn+630nz5RnQ1lwXrT7No&#10;kiVxFIdh9tnbGb+rjLem2fgg9IZbXpjK65PoRb+qCWUNE8OdIQwBovSyD3AhCtb5AP22Urwh6vGN&#10;1xooANz0fpG/eyNbrwn3CS1ZObwJymdLjV2rZ4DQugWMTHcmO6D4oNegtB3vStXYHXqJwA4ke9wT&#10;i3UGUVCmaQpggomCbZwkKcgQPni53SptvjLZICvkWEHWjk/kYalN7zq42MeEXPC6duStBdrlOJkc&#10;hu7C3gLBa2F9IQmI4aWelE9ZBPmcjbPRIpmmo3gRH46yNJyOwig7y5IwzuLzxbONF8WzihcFE0su&#10;2PBBovjvCOi/ak9t90XepKplzQtbh83NVjevFXog8FM3wIEfHqFXXsHbdByAUN2wuyoD27O+N1Yy&#10;3abzjdzI4hH6qCTgC63QLV1weHRJtFkRBb8elDDJzDUsZS0BVOkljCqpfv5Jb/0BC7BitIMpkmN9&#10;vyWKYVRfCPimWRTHENa4AwjKCeNDIAOcNoNabJu5hLojl5YTrbOpB7FUsrmFSXdqnwMTERQezbEZ&#10;xLmBExhgUlJ2eupkmDAtMUuxbqkNPaB8090S1XqiGcDvSg6Dhsze8a33tTeFPN0aWXJHRotsDydg&#10;bw8wnVwX/CS14+/12Xm9zPvjXwAAAP//AwBQSwMEFAAGAAgAAAAhAFKGgc/bAAAABwEAAA8AAABk&#10;cnMvZG93bnJldi54bWxMj0FPhDAQhe8m/odmTLy5rbhRgwybXRNuJoZVs9dCRyDSKaGFhX9v96Sn&#10;eZM3ee+bbLfYXsw0+s4xwv1GgSCunem4Qfj8KO6eQfig2ejeMSGs5GGXX19lOjXuzCXNx9CIGMI+&#10;1QhtCEMqpa9bstpv3EAcvW83Wh3iOjbSjPocw20vE6UepdUdx4ZWD/TaUv1znCzCtN0fqtUl89v7&#10;4fRVLgWvZXFCvL1Z9i8gAi3h7xgu+BEd8shUuYmNFz1CfCQgPKg4L26SbKOqEJ4SBTLP5H/+/BcA&#10;AP//AwBQSwECLQAUAAYACAAAACEAtoM4kv4AAADhAQAAEwAAAAAAAAAAAAAAAAAAAAAAW0NvbnRl&#10;bnRfVHlwZXNdLnhtbFBLAQItABQABgAIAAAAIQA4/SH/1gAAAJQBAAALAAAAAAAAAAAAAAAAAC8B&#10;AABfcmVscy8ucmVsc1BLAQItABQABgAIAAAAIQA+sogfGAMAADcGAAAOAAAAAAAAAAAAAAAAAC4C&#10;AABkcnMvZTJvRG9jLnhtbFBLAQItABQABgAIAAAAIQBShoHP2wAAAAcBAAAPAAAAAAAAAAAAAAAA&#10;AHIFAABkcnMvZG93bnJldi54bWxQSwUGAAAAAAQABADzAAAAegYAAAAA&#10;" o:allowincell="f" filled="f" stroked="f" strokeweight=".5pt">
              <v:textbox inset=",0,20pt,0">
                <w:txbxContent>
                  <w:p w14:paraId="0F0D8435" w14:textId="08E8398A" w:rsidR="00024825" w:rsidRPr="00024825" w:rsidRDefault="00024825" w:rsidP="00024825">
                    <w:pPr>
                      <w:jc w:val="right"/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024825">
                      <w:rPr>
                        <w:rFonts w:ascii="Calibri" w:hAnsi="Calibri" w:cs="Calibri"/>
                        <w:color w:val="737373"/>
                        <w:sz w:val="20"/>
                      </w:rPr>
                      <w:t>For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1EB"/>
    <w:multiLevelType w:val="hybridMultilevel"/>
    <w:tmpl w:val="4F40B3FC"/>
    <w:lvl w:ilvl="0" w:tplc="39E213CA">
      <w:start w:val="1"/>
      <w:numFmt w:val="bullet"/>
      <w:lvlText w:val="•"/>
      <w:lvlJc w:val="left"/>
    </w:lvl>
    <w:lvl w:ilvl="1" w:tplc="95C06088">
      <w:numFmt w:val="decimal"/>
      <w:lvlText w:val=""/>
      <w:lvlJc w:val="left"/>
    </w:lvl>
    <w:lvl w:ilvl="2" w:tplc="D62CFA3C">
      <w:numFmt w:val="decimal"/>
      <w:lvlText w:val=""/>
      <w:lvlJc w:val="left"/>
    </w:lvl>
    <w:lvl w:ilvl="3" w:tplc="5C2EC91A">
      <w:numFmt w:val="decimal"/>
      <w:lvlText w:val=""/>
      <w:lvlJc w:val="left"/>
    </w:lvl>
    <w:lvl w:ilvl="4" w:tplc="A53A4FAE">
      <w:numFmt w:val="decimal"/>
      <w:lvlText w:val=""/>
      <w:lvlJc w:val="left"/>
    </w:lvl>
    <w:lvl w:ilvl="5" w:tplc="46CC8D6C">
      <w:numFmt w:val="decimal"/>
      <w:lvlText w:val=""/>
      <w:lvlJc w:val="left"/>
    </w:lvl>
    <w:lvl w:ilvl="6" w:tplc="08B68586">
      <w:numFmt w:val="decimal"/>
      <w:lvlText w:val=""/>
      <w:lvlJc w:val="left"/>
    </w:lvl>
    <w:lvl w:ilvl="7" w:tplc="DBF02F7A">
      <w:numFmt w:val="decimal"/>
      <w:lvlText w:val=""/>
      <w:lvlJc w:val="left"/>
    </w:lvl>
    <w:lvl w:ilvl="8" w:tplc="DFE638A8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DC28634C"/>
    <w:lvl w:ilvl="0" w:tplc="F6D00E30">
      <w:start w:val="1"/>
      <w:numFmt w:val="bullet"/>
      <w:lvlText w:val="•"/>
      <w:lvlJc w:val="left"/>
    </w:lvl>
    <w:lvl w:ilvl="1" w:tplc="95987BC8">
      <w:numFmt w:val="decimal"/>
      <w:lvlText w:val=""/>
      <w:lvlJc w:val="left"/>
    </w:lvl>
    <w:lvl w:ilvl="2" w:tplc="3792693E">
      <w:numFmt w:val="decimal"/>
      <w:lvlText w:val=""/>
      <w:lvlJc w:val="left"/>
    </w:lvl>
    <w:lvl w:ilvl="3" w:tplc="0E0E8CD6">
      <w:numFmt w:val="decimal"/>
      <w:lvlText w:val=""/>
      <w:lvlJc w:val="left"/>
    </w:lvl>
    <w:lvl w:ilvl="4" w:tplc="64661516">
      <w:numFmt w:val="decimal"/>
      <w:lvlText w:val=""/>
      <w:lvlJc w:val="left"/>
    </w:lvl>
    <w:lvl w:ilvl="5" w:tplc="47F29086">
      <w:numFmt w:val="decimal"/>
      <w:lvlText w:val=""/>
      <w:lvlJc w:val="left"/>
    </w:lvl>
    <w:lvl w:ilvl="6" w:tplc="05C0D382">
      <w:numFmt w:val="decimal"/>
      <w:lvlText w:val=""/>
      <w:lvlJc w:val="left"/>
    </w:lvl>
    <w:lvl w:ilvl="7" w:tplc="9C3C25E2">
      <w:numFmt w:val="decimal"/>
      <w:lvlText w:val=""/>
      <w:lvlJc w:val="left"/>
    </w:lvl>
    <w:lvl w:ilvl="8" w:tplc="9A74F712">
      <w:numFmt w:val="decimal"/>
      <w:lvlText w:val=""/>
      <w:lvlJc w:val="left"/>
    </w:lvl>
  </w:abstractNum>
  <w:abstractNum w:abstractNumId="2" w15:restartNumberingAfterBreak="0">
    <w:nsid w:val="000026E9"/>
    <w:multiLevelType w:val="hybridMultilevel"/>
    <w:tmpl w:val="2FBCC620"/>
    <w:lvl w:ilvl="0" w:tplc="36DE731C">
      <w:start w:val="1"/>
      <w:numFmt w:val="bullet"/>
      <w:lvlText w:val=""/>
      <w:lvlJc w:val="left"/>
    </w:lvl>
    <w:lvl w:ilvl="1" w:tplc="626C5D56">
      <w:numFmt w:val="decimal"/>
      <w:lvlText w:val=""/>
      <w:lvlJc w:val="left"/>
    </w:lvl>
    <w:lvl w:ilvl="2" w:tplc="3B187C64">
      <w:numFmt w:val="decimal"/>
      <w:lvlText w:val=""/>
      <w:lvlJc w:val="left"/>
    </w:lvl>
    <w:lvl w:ilvl="3" w:tplc="A9B620BC">
      <w:numFmt w:val="decimal"/>
      <w:lvlText w:val=""/>
      <w:lvlJc w:val="left"/>
    </w:lvl>
    <w:lvl w:ilvl="4" w:tplc="54329C70">
      <w:numFmt w:val="decimal"/>
      <w:lvlText w:val=""/>
      <w:lvlJc w:val="left"/>
    </w:lvl>
    <w:lvl w:ilvl="5" w:tplc="05F608E8">
      <w:numFmt w:val="decimal"/>
      <w:lvlText w:val=""/>
      <w:lvlJc w:val="left"/>
    </w:lvl>
    <w:lvl w:ilvl="6" w:tplc="F0047D4A">
      <w:numFmt w:val="decimal"/>
      <w:lvlText w:val=""/>
      <w:lvlJc w:val="left"/>
    </w:lvl>
    <w:lvl w:ilvl="7" w:tplc="DD4ADEEC">
      <w:numFmt w:val="decimal"/>
      <w:lvlText w:val=""/>
      <w:lvlJc w:val="left"/>
    </w:lvl>
    <w:lvl w:ilvl="8" w:tplc="98EE61EE">
      <w:numFmt w:val="decimal"/>
      <w:lvlText w:val=""/>
      <w:lvlJc w:val="left"/>
    </w:lvl>
  </w:abstractNum>
  <w:abstractNum w:abstractNumId="3" w15:restartNumberingAfterBreak="0">
    <w:nsid w:val="00002EA6"/>
    <w:multiLevelType w:val="hybridMultilevel"/>
    <w:tmpl w:val="3036FDD6"/>
    <w:lvl w:ilvl="0" w:tplc="A106DA28">
      <w:start w:val="1"/>
      <w:numFmt w:val="bullet"/>
      <w:lvlText w:val="•"/>
      <w:lvlJc w:val="left"/>
    </w:lvl>
    <w:lvl w:ilvl="1" w:tplc="C3A06F3C">
      <w:numFmt w:val="decimal"/>
      <w:lvlText w:val=""/>
      <w:lvlJc w:val="left"/>
    </w:lvl>
    <w:lvl w:ilvl="2" w:tplc="CA22F762">
      <w:numFmt w:val="decimal"/>
      <w:lvlText w:val=""/>
      <w:lvlJc w:val="left"/>
    </w:lvl>
    <w:lvl w:ilvl="3" w:tplc="2526AB22">
      <w:numFmt w:val="decimal"/>
      <w:lvlText w:val=""/>
      <w:lvlJc w:val="left"/>
    </w:lvl>
    <w:lvl w:ilvl="4" w:tplc="D4348774">
      <w:numFmt w:val="decimal"/>
      <w:lvlText w:val=""/>
      <w:lvlJc w:val="left"/>
    </w:lvl>
    <w:lvl w:ilvl="5" w:tplc="17489CFA">
      <w:numFmt w:val="decimal"/>
      <w:lvlText w:val=""/>
      <w:lvlJc w:val="left"/>
    </w:lvl>
    <w:lvl w:ilvl="6" w:tplc="965E2316">
      <w:numFmt w:val="decimal"/>
      <w:lvlText w:val=""/>
      <w:lvlJc w:val="left"/>
    </w:lvl>
    <w:lvl w:ilvl="7" w:tplc="4F0E2E62">
      <w:numFmt w:val="decimal"/>
      <w:lvlText w:val=""/>
      <w:lvlJc w:val="left"/>
    </w:lvl>
    <w:lvl w:ilvl="8" w:tplc="ACA4813A">
      <w:numFmt w:val="decimal"/>
      <w:lvlText w:val=""/>
      <w:lvlJc w:val="left"/>
    </w:lvl>
  </w:abstractNum>
  <w:abstractNum w:abstractNumId="4" w15:restartNumberingAfterBreak="0">
    <w:nsid w:val="000041BB"/>
    <w:multiLevelType w:val="hybridMultilevel"/>
    <w:tmpl w:val="DCF06884"/>
    <w:lvl w:ilvl="0" w:tplc="0D34026C">
      <w:start w:val="1"/>
      <w:numFmt w:val="bullet"/>
      <w:lvlText w:val="•"/>
      <w:lvlJc w:val="left"/>
    </w:lvl>
    <w:lvl w:ilvl="1" w:tplc="268EA1D2">
      <w:numFmt w:val="decimal"/>
      <w:lvlText w:val=""/>
      <w:lvlJc w:val="left"/>
    </w:lvl>
    <w:lvl w:ilvl="2" w:tplc="9360672C">
      <w:numFmt w:val="decimal"/>
      <w:lvlText w:val=""/>
      <w:lvlJc w:val="left"/>
    </w:lvl>
    <w:lvl w:ilvl="3" w:tplc="7AC8C108">
      <w:numFmt w:val="decimal"/>
      <w:lvlText w:val=""/>
      <w:lvlJc w:val="left"/>
    </w:lvl>
    <w:lvl w:ilvl="4" w:tplc="C140684A">
      <w:numFmt w:val="decimal"/>
      <w:lvlText w:val=""/>
      <w:lvlJc w:val="left"/>
    </w:lvl>
    <w:lvl w:ilvl="5" w:tplc="52EA61AC">
      <w:numFmt w:val="decimal"/>
      <w:lvlText w:val=""/>
      <w:lvlJc w:val="left"/>
    </w:lvl>
    <w:lvl w:ilvl="6" w:tplc="79B0F13A">
      <w:numFmt w:val="decimal"/>
      <w:lvlText w:val=""/>
      <w:lvlJc w:val="left"/>
    </w:lvl>
    <w:lvl w:ilvl="7" w:tplc="D5C817CC">
      <w:numFmt w:val="decimal"/>
      <w:lvlText w:val=""/>
      <w:lvlJc w:val="left"/>
    </w:lvl>
    <w:lvl w:ilvl="8" w:tplc="4710B778">
      <w:numFmt w:val="decimal"/>
      <w:lvlText w:val=""/>
      <w:lvlJc w:val="left"/>
    </w:lvl>
  </w:abstractNum>
  <w:abstractNum w:abstractNumId="5" w15:restartNumberingAfterBreak="0">
    <w:nsid w:val="00005AF1"/>
    <w:multiLevelType w:val="hybridMultilevel"/>
    <w:tmpl w:val="F39078AE"/>
    <w:lvl w:ilvl="0" w:tplc="0E345BD2">
      <w:start w:val="1"/>
      <w:numFmt w:val="bullet"/>
      <w:lvlText w:val="•"/>
      <w:lvlJc w:val="left"/>
    </w:lvl>
    <w:lvl w:ilvl="1" w:tplc="E3641216">
      <w:numFmt w:val="decimal"/>
      <w:lvlText w:val=""/>
      <w:lvlJc w:val="left"/>
    </w:lvl>
    <w:lvl w:ilvl="2" w:tplc="46F49322">
      <w:numFmt w:val="decimal"/>
      <w:lvlText w:val=""/>
      <w:lvlJc w:val="left"/>
    </w:lvl>
    <w:lvl w:ilvl="3" w:tplc="1C4E5B38">
      <w:numFmt w:val="decimal"/>
      <w:lvlText w:val=""/>
      <w:lvlJc w:val="left"/>
    </w:lvl>
    <w:lvl w:ilvl="4" w:tplc="CF96440E">
      <w:numFmt w:val="decimal"/>
      <w:lvlText w:val=""/>
      <w:lvlJc w:val="left"/>
    </w:lvl>
    <w:lvl w:ilvl="5" w:tplc="5A2A535A">
      <w:numFmt w:val="decimal"/>
      <w:lvlText w:val=""/>
      <w:lvlJc w:val="left"/>
    </w:lvl>
    <w:lvl w:ilvl="6" w:tplc="310AD528">
      <w:numFmt w:val="decimal"/>
      <w:lvlText w:val=""/>
      <w:lvlJc w:val="left"/>
    </w:lvl>
    <w:lvl w:ilvl="7" w:tplc="E7A2E5F6">
      <w:numFmt w:val="decimal"/>
      <w:lvlText w:val=""/>
      <w:lvlJc w:val="left"/>
    </w:lvl>
    <w:lvl w:ilvl="8" w:tplc="8FC04C20">
      <w:numFmt w:val="decimal"/>
      <w:lvlText w:val=""/>
      <w:lvlJc w:val="left"/>
    </w:lvl>
  </w:abstractNum>
  <w:abstractNum w:abstractNumId="6" w15:restartNumberingAfterBreak="0">
    <w:nsid w:val="0488026E"/>
    <w:multiLevelType w:val="hybridMultilevel"/>
    <w:tmpl w:val="B64872D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268EA1D2">
      <w:numFmt w:val="decimal"/>
      <w:lvlText w:val=""/>
      <w:lvlJc w:val="left"/>
    </w:lvl>
    <w:lvl w:ilvl="2" w:tplc="9360672C">
      <w:numFmt w:val="decimal"/>
      <w:lvlText w:val=""/>
      <w:lvlJc w:val="left"/>
    </w:lvl>
    <w:lvl w:ilvl="3" w:tplc="7AC8C108">
      <w:numFmt w:val="decimal"/>
      <w:lvlText w:val=""/>
      <w:lvlJc w:val="left"/>
    </w:lvl>
    <w:lvl w:ilvl="4" w:tplc="C140684A">
      <w:numFmt w:val="decimal"/>
      <w:lvlText w:val=""/>
      <w:lvlJc w:val="left"/>
    </w:lvl>
    <w:lvl w:ilvl="5" w:tplc="52EA61AC">
      <w:numFmt w:val="decimal"/>
      <w:lvlText w:val=""/>
      <w:lvlJc w:val="left"/>
    </w:lvl>
    <w:lvl w:ilvl="6" w:tplc="79B0F13A">
      <w:numFmt w:val="decimal"/>
      <w:lvlText w:val=""/>
      <w:lvlJc w:val="left"/>
    </w:lvl>
    <w:lvl w:ilvl="7" w:tplc="D5C817CC">
      <w:numFmt w:val="decimal"/>
      <w:lvlText w:val=""/>
      <w:lvlJc w:val="left"/>
    </w:lvl>
    <w:lvl w:ilvl="8" w:tplc="4710B778">
      <w:numFmt w:val="decimal"/>
      <w:lvlText w:val=""/>
      <w:lvlJc w:val="left"/>
    </w:lvl>
  </w:abstractNum>
  <w:abstractNum w:abstractNumId="7" w15:restartNumberingAfterBreak="0">
    <w:nsid w:val="28AE4905"/>
    <w:multiLevelType w:val="hybridMultilevel"/>
    <w:tmpl w:val="F154B14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268EA1D2">
      <w:numFmt w:val="decimal"/>
      <w:lvlText w:val=""/>
      <w:lvlJc w:val="left"/>
    </w:lvl>
    <w:lvl w:ilvl="2" w:tplc="9360672C">
      <w:numFmt w:val="decimal"/>
      <w:lvlText w:val=""/>
      <w:lvlJc w:val="left"/>
    </w:lvl>
    <w:lvl w:ilvl="3" w:tplc="7AC8C108">
      <w:numFmt w:val="decimal"/>
      <w:lvlText w:val=""/>
      <w:lvlJc w:val="left"/>
    </w:lvl>
    <w:lvl w:ilvl="4" w:tplc="C140684A">
      <w:numFmt w:val="decimal"/>
      <w:lvlText w:val=""/>
      <w:lvlJc w:val="left"/>
    </w:lvl>
    <w:lvl w:ilvl="5" w:tplc="52EA61AC">
      <w:numFmt w:val="decimal"/>
      <w:lvlText w:val=""/>
      <w:lvlJc w:val="left"/>
    </w:lvl>
    <w:lvl w:ilvl="6" w:tplc="79B0F13A">
      <w:numFmt w:val="decimal"/>
      <w:lvlText w:val=""/>
      <w:lvlJc w:val="left"/>
    </w:lvl>
    <w:lvl w:ilvl="7" w:tplc="D5C817CC">
      <w:numFmt w:val="decimal"/>
      <w:lvlText w:val=""/>
      <w:lvlJc w:val="left"/>
    </w:lvl>
    <w:lvl w:ilvl="8" w:tplc="4710B778">
      <w:numFmt w:val="decimal"/>
      <w:lvlText w:val=""/>
      <w:lvlJc w:val="left"/>
    </w:lvl>
  </w:abstractNum>
  <w:abstractNum w:abstractNumId="8" w15:restartNumberingAfterBreak="0">
    <w:nsid w:val="29B549B5"/>
    <w:multiLevelType w:val="hybridMultilevel"/>
    <w:tmpl w:val="ACD877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0B590B"/>
    <w:multiLevelType w:val="hybridMultilevel"/>
    <w:tmpl w:val="969C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484186"/>
    <w:multiLevelType w:val="hybridMultilevel"/>
    <w:tmpl w:val="E5966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A02507"/>
    <w:multiLevelType w:val="hybridMultilevel"/>
    <w:tmpl w:val="87AE9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6086A"/>
    <w:multiLevelType w:val="hybridMultilevel"/>
    <w:tmpl w:val="049065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4232F3"/>
    <w:multiLevelType w:val="hybridMultilevel"/>
    <w:tmpl w:val="B02CF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1000F"/>
    <w:multiLevelType w:val="hybridMultilevel"/>
    <w:tmpl w:val="EDBA9012"/>
    <w:lvl w:ilvl="0" w:tplc="96363B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2EF4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C093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CCF1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4AE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528F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E8B7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D46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1EEA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6D148D1"/>
    <w:multiLevelType w:val="hybridMultilevel"/>
    <w:tmpl w:val="87D45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6746A0"/>
    <w:multiLevelType w:val="hybridMultilevel"/>
    <w:tmpl w:val="5F62B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7F944C1"/>
    <w:multiLevelType w:val="hybridMultilevel"/>
    <w:tmpl w:val="9FCC03A0"/>
    <w:lvl w:ilvl="0" w:tplc="4CAAA0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4A5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EC5E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4C2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4821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56DA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C41A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682C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407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4111F26"/>
    <w:multiLevelType w:val="hybridMultilevel"/>
    <w:tmpl w:val="6CCC3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347893"/>
    <w:multiLevelType w:val="hybridMultilevel"/>
    <w:tmpl w:val="CD56E8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E23D36"/>
    <w:multiLevelType w:val="hybridMultilevel"/>
    <w:tmpl w:val="E3302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DF257C"/>
    <w:multiLevelType w:val="hybridMultilevel"/>
    <w:tmpl w:val="88C8F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370FD"/>
    <w:multiLevelType w:val="hybridMultilevel"/>
    <w:tmpl w:val="C51C4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A54BD4"/>
    <w:multiLevelType w:val="hybridMultilevel"/>
    <w:tmpl w:val="98E05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3527FB"/>
    <w:multiLevelType w:val="hybridMultilevel"/>
    <w:tmpl w:val="260AC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FC4B4C"/>
    <w:multiLevelType w:val="hybridMultilevel"/>
    <w:tmpl w:val="E6B68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19"/>
  </w:num>
  <w:num w:numId="8">
    <w:abstractNumId w:val="11"/>
  </w:num>
  <w:num w:numId="9">
    <w:abstractNumId w:val="9"/>
  </w:num>
  <w:num w:numId="10">
    <w:abstractNumId w:val="24"/>
  </w:num>
  <w:num w:numId="11">
    <w:abstractNumId w:val="18"/>
  </w:num>
  <w:num w:numId="12">
    <w:abstractNumId w:val="12"/>
  </w:num>
  <w:num w:numId="13">
    <w:abstractNumId w:val="22"/>
  </w:num>
  <w:num w:numId="14">
    <w:abstractNumId w:val="15"/>
  </w:num>
  <w:num w:numId="15">
    <w:abstractNumId w:val="13"/>
  </w:num>
  <w:num w:numId="16">
    <w:abstractNumId w:val="21"/>
  </w:num>
  <w:num w:numId="17">
    <w:abstractNumId w:val="23"/>
  </w:num>
  <w:num w:numId="18">
    <w:abstractNumId w:val="8"/>
  </w:num>
  <w:num w:numId="19">
    <w:abstractNumId w:val="20"/>
  </w:num>
  <w:num w:numId="20">
    <w:abstractNumId w:val="17"/>
  </w:num>
  <w:num w:numId="21">
    <w:abstractNumId w:val="25"/>
  </w:num>
  <w:num w:numId="22">
    <w:abstractNumId w:val="14"/>
  </w:num>
  <w:num w:numId="23">
    <w:abstractNumId w:val="16"/>
  </w:num>
  <w:num w:numId="24">
    <w:abstractNumId w:val="10"/>
  </w:num>
  <w:num w:numId="25">
    <w:abstractNumId w:val="6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38B"/>
    <w:rsid w:val="00004C9C"/>
    <w:rsid w:val="00024825"/>
    <w:rsid w:val="00043D4A"/>
    <w:rsid w:val="00063662"/>
    <w:rsid w:val="00110EA0"/>
    <w:rsid w:val="0014452F"/>
    <w:rsid w:val="0018010B"/>
    <w:rsid w:val="001F4C9E"/>
    <w:rsid w:val="00293181"/>
    <w:rsid w:val="002B1DAF"/>
    <w:rsid w:val="002B3098"/>
    <w:rsid w:val="002B31F8"/>
    <w:rsid w:val="002C186E"/>
    <w:rsid w:val="00321174"/>
    <w:rsid w:val="0038741E"/>
    <w:rsid w:val="003C1735"/>
    <w:rsid w:val="003C1B3C"/>
    <w:rsid w:val="003C3929"/>
    <w:rsid w:val="0040286F"/>
    <w:rsid w:val="004233B5"/>
    <w:rsid w:val="00427BF3"/>
    <w:rsid w:val="0044191F"/>
    <w:rsid w:val="00474CC7"/>
    <w:rsid w:val="004A3DC4"/>
    <w:rsid w:val="0052396A"/>
    <w:rsid w:val="0056338B"/>
    <w:rsid w:val="005848FC"/>
    <w:rsid w:val="005B730B"/>
    <w:rsid w:val="005F458D"/>
    <w:rsid w:val="00622E2C"/>
    <w:rsid w:val="00651A64"/>
    <w:rsid w:val="00667A41"/>
    <w:rsid w:val="006A2FAB"/>
    <w:rsid w:val="006B110B"/>
    <w:rsid w:val="006B19BA"/>
    <w:rsid w:val="006C568D"/>
    <w:rsid w:val="007322A5"/>
    <w:rsid w:val="00733A3C"/>
    <w:rsid w:val="00740F9E"/>
    <w:rsid w:val="00745315"/>
    <w:rsid w:val="00751A61"/>
    <w:rsid w:val="0075773E"/>
    <w:rsid w:val="007A4FD3"/>
    <w:rsid w:val="008A2649"/>
    <w:rsid w:val="008C393C"/>
    <w:rsid w:val="008D20CD"/>
    <w:rsid w:val="008F3ED4"/>
    <w:rsid w:val="00953041"/>
    <w:rsid w:val="00954BC0"/>
    <w:rsid w:val="009B20D2"/>
    <w:rsid w:val="009E41C6"/>
    <w:rsid w:val="009E62F1"/>
    <w:rsid w:val="00A17704"/>
    <w:rsid w:val="00AC42CF"/>
    <w:rsid w:val="00AE7E17"/>
    <w:rsid w:val="00BA1FF5"/>
    <w:rsid w:val="00BA4779"/>
    <w:rsid w:val="00BC0475"/>
    <w:rsid w:val="00BC57BD"/>
    <w:rsid w:val="00C047B9"/>
    <w:rsid w:val="00C11CCD"/>
    <w:rsid w:val="00C27AB5"/>
    <w:rsid w:val="00C766F4"/>
    <w:rsid w:val="00C8640C"/>
    <w:rsid w:val="00CB4B5A"/>
    <w:rsid w:val="00CD58EA"/>
    <w:rsid w:val="00D23034"/>
    <w:rsid w:val="00D65F9B"/>
    <w:rsid w:val="00D904E3"/>
    <w:rsid w:val="00DC2813"/>
    <w:rsid w:val="00E01217"/>
    <w:rsid w:val="00E4075B"/>
    <w:rsid w:val="00E47C23"/>
    <w:rsid w:val="00E604CF"/>
    <w:rsid w:val="00E71F23"/>
    <w:rsid w:val="00E82399"/>
    <w:rsid w:val="00EF3DED"/>
    <w:rsid w:val="00F42529"/>
    <w:rsid w:val="00F54413"/>
    <w:rsid w:val="00FA4993"/>
    <w:rsid w:val="00FE4A2F"/>
    <w:rsid w:val="00FE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29"/>
    <o:shapelayout v:ext="edit">
      <o:idmap v:ext="edit" data="1"/>
    </o:shapelayout>
  </w:shapeDefaults>
  <w:decimalSymbol w:val="."/>
  <w:listSeparator w:val=","/>
  <w14:docId w14:val="79C2623C"/>
  <w15:docId w15:val="{B037A659-3E1E-4B79-9F6B-4068003DA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4A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28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48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825"/>
  </w:style>
  <w:style w:type="paragraph" w:styleId="Footer">
    <w:name w:val="footer"/>
    <w:basedOn w:val="Normal"/>
    <w:link w:val="FooterChar"/>
    <w:uiPriority w:val="99"/>
    <w:unhideWhenUsed/>
    <w:rsid w:val="000248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7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0170">
          <w:marLeft w:val="28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2852">
          <w:marLeft w:val="28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innapdeepuredd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32A850F</Template>
  <TotalTime>0</TotalTime>
  <Pages>5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Pinnap, Deepthi Reddy</cp:lastModifiedBy>
  <cp:revision>27</cp:revision>
  <dcterms:created xsi:type="dcterms:W3CDTF">2020-12-03T10:42:00Z</dcterms:created>
  <dcterms:modified xsi:type="dcterms:W3CDTF">2023-03-27T13:59:00Z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79dc149-7c28-4bdf-88ba-07214dba9bb1_Enabled">
    <vt:lpwstr>True</vt:lpwstr>
  </property>
  <property fmtid="{D5CDD505-2E9C-101B-9397-08002B2CF9AE}" pid="3" name="MSIP_Label_279dc149-7c28-4bdf-88ba-07214dba9bb1_SiteId">
    <vt:lpwstr>49618402-6ea3-441d-957d-7df8773fee54</vt:lpwstr>
  </property>
  <property fmtid="{D5CDD505-2E9C-101B-9397-08002B2CF9AE}" pid="4" name="MSIP_Label_279dc149-7c28-4bdf-88ba-07214dba9bb1_Owner">
    <vt:lpwstr>Deepthi.Pinnapreddy@dsm.com</vt:lpwstr>
  </property>
  <property fmtid="{D5CDD505-2E9C-101B-9397-08002B2CF9AE}" pid="5" name="MSIP_Label_279dc149-7c28-4bdf-88ba-07214dba9bb1_SetDate">
    <vt:lpwstr>2020-05-22T04:45:23.1893764Z</vt:lpwstr>
  </property>
  <property fmtid="{D5CDD505-2E9C-101B-9397-08002B2CF9AE}" pid="6" name="MSIP_Label_279dc149-7c28-4bdf-88ba-07214dba9bb1_Name">
    <vt:lpwstr>Internal</vt:lpwstr>
  </property>
  <property fmtid="{D5CDD505-2E9C-101B-9397-08002B2CF9AE}" pid="7" name="MSIP_Label_279dc149-7c28-4bdf-88ba-07214dba9bb1_Application">
    <vt:lpwstr>Microsoft Azure Information Protection</vt:lpwstr>
  </property>
  <property fmtid="{D5CDD505-2E9C-101B-9397-08002B2CF9AE}" pid="8" name="MSIP_Label_279dc149-7c28-4bdf-88ba-07214dba9bb1_ActionId">
    <vt:lpwstr>172e41d2-ec03-4d94-9328-e868805ff9f9</vt:lpwstr>
  </property>
  <property fmtid="{D5CDD505-2E9C-101B-9397-08002B2CF9AE}" pid="9" name="MSIP_Label_279dc149-7c28-4bdf-88ba-07214dba9bb1_Extended_MSFT_Method">
    <vt:lpwstr>Manual</vt:lpwstr>
  </property>
  <property fmtid="{D5CDD505-2E9C-101B-9397-08002B2CF9AE}" pid="10" name="Sensitivity">
    <vt:lpwstr>Internal</vt:lpwstr>
  </property>
</Properties>
</file>