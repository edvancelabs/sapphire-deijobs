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565B" w14:textId="6FC6FACA" w:rsidR="00457ADE" w:rsidRDefault="00212204" w:rsidP="00B86C53">
      <w:pPr>
        <w:rPr>
          <w:color w:val="auto"/>
        </w:rPr>
      </w:pPr>
      <w:r w:rsidRPr="00DB2CFB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8" behindDoc="0" locked="0" layoutInCell="1" allowOverlap="1" wp14:anchorId="67D7FB76" wp14:editId="6768C56B">
                <wp:simplePos x="0" y="0"/>
                <wp:positionH relativeFrom="column">
                  <wp:posOffset>5743576</wp:posOffset>
                </wp:positionH>
                <wp:positionV relativeFrom="paragraph">
                  <wp:posOffset>-209550</wp:posOffset>
                </wp:positionV>
                <wp:extent cx="1409700" cy="1266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668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89162" id="Oval 10" o:spid="_x0000_s1026" style="position:absolute;margin-left:452.25pt;margin-top:-16.5pt;width:111pt;height:99.75pt;z-index:251661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" strokecolor="#361bc5 [1604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C90004"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408E09A2" wp14:editId="24146791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E7CA2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277"/>
        <w:gridCol w:w="6831"/>
        <w:gridCol w:w="540"/>
      </w:tblGrid>
      <w:tr w:rsidR="00CF2BE7" w:rsidRPr="00020BEB" w14:paraId="65F861D0" w14:textId="77777777" w:rsidTr="00D404E2">
        <w:trPr>
          <w:gridAfter w:val="1"/>
          <w:wAfter w:w="540" w:type="dxa"/>
          <w:trHeight w:val="3960"/>
        </w:trPr>
        <w:tc>
          <w:tcPr>
            <w:tcW w:w="3692" w:type="dxa"/>
            <w:vMerge w:val="restart"/>
          </w:tcPr>
          <w:p w14:paraId="0D44A180" w14:textId="77777777" w:rsidR="00CF2BE7" w:rsidRDefault="00000000" w:rsidP="00B31DA4">
            <w:pPr>
              <w:pStyle w:val="Heading1"/>
            </w:pPr>
            <w:sdt>
              <w:sdtPr>
                <w:id w:val="1159350625"/>
                <w:placeholder>
                  <w:docPart w:val="A086FFDB00314F249DE4C1B85994CB3E"/>
                </w:placeholder>
                <w:temporary/>
                <w:showingPlcHdr/>
                <w15:appearance w15:val="hidden"/>
              </w:sdtPr>
              <w:sdtContent>
                <w:r w:rsidR="003F1D3E" w:rsidRPr="005B0AD4">
                  <w:t>Objective</w:t>
                </w:r>
              </w:sdtContent>
            </w:sdt>
          </w:p>
          <w:p w14:paraId="1CF46712" w14:textId="77777777" w:rsidR="00CF2BE7" w:rsidRDefault="00CF2BE7" w:rsidP="003F1D3E"/>
          <w:p w14:paraId="6722E086" w14:textId="39B7336D" w:rsidR="003F1D3E" w:rsidRPr="003F1D3E" w:rsidRDefault="00E801FE" w:rsidP="00C02B6C">
            <w:pPr>
              <w:jc w:val="both"/>
              <w:rPr>
                <w:color w:val="auto"/>
                <w:szCs w:val="20"/>
              </w:rPr>
            </w:pPr>
            <w:r w:rsidRPr="00E801FE">
              <w:t xml:space="preserve">To be successful as a </w:t>
            </w:r>
            <w:r w:rsidR="00B81A90">
              <w:t>Talent</w:t>
            </w:r>
            <w:r w:rsidRPr="00E801FE">
              <w:t xml:space="preserve"> Manager, </w:t>
            </w:r>
            <w:r>
              <w:t xml:space="preserve">and </w:t>
            </w:r>
            <w:r w:rsidRPr="00E801FE">
              <w:t xml:space="preserve">demonstrate strong leadership and communication skills. Ultimately, </w:t>
            </w:r>
            <w:r>
              <w:t xml:space="preserve">to be </w:t>
            </w:r>
            <w:r w:rsidRPr="00E801FE">
              <w:t xml:space="preserve">well organized and </w:t>
            </w:r>
            <w:r>
              <w:t xml:space="preserve">be </w:t>
            </w:r>
            <w:r w:rsidRPr="00E801FE">
              <w:t>able to work under pressure</w:t>
            </w:r>
            <w:r>
              <w:t xml:space="preserve"> and at the same time be</w:t>
            </w:r>
            <w:r w:rsidRPr="00E801FE">
              <w:t xml:space="preserve"> passionate about meeting and exceeding the goals of the organization. I'm a team player that offers new ideas and have exceptional skills in organization and communication.</w:t>
            </w:r>
          </w:p>
          <w:p w14:paraId="4DA846E6" w14:textId="77777777" w:rsidR="00212204" w:rsidRDefault="00212204" w:rsidP="00212204"/>
          <w:p w14:paraId="4BB4B8E0" w14:textId="00BE7E37" w:rsidR="00212204" w:rsidRDefault="00000000" w:rsidP="00212204">
            <w:pPr>
              <w:rPr>
                <w:u w:val="single"/>
              </w:rPr>
            </w:pPr>
            <w:hyperlink r:id="rId10" w:history="1">
              <w:r w:rsidR="00212204" w:rsidRPr="002309C5">
                <w:rPr>
                  <w:rStyle w:val="Hyperlink"/>
                </w:rPr>
                <w:t>https://in.linkedin.com/in/surbhi-bhatnagar-12369a15</w:t>
              </w:r>
            </w:hyperlink>
          </w:p>
          <w:p w14:paraId="638B9F15" w14:textId="6B5FE206" w:rsidR="00212204" w:rsidRPr="00212204" w:rsidRDefault="00212204" w:rsidP="00212204">
            <w:pPr>
              <w:rPr>
                <w:u w:val="single"/>
              </w:rPr>
            </w:pPr>
          </w:p>
          <w:p w14:paraId="400C5D5B" w14:textId="6283A7BD" w:rsidR="00CF2BE7" w:rsidRPr="00EF0E02" w:rsidRDefault="00CF2BE7" w:rsidP="000968D6"/>
        </w:tc>
        <w:tc>
          <w:tcPr>
            <w:tcW w:w="277" w:type="dxa"/>
            <w:vMerge w:val="restart"/>
          </w:tcPr>
          <w:p w14:paraId="35663C62" w14:textId="53D1BB54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31" w:type="dxa"/>
          </w:tcPr>
          <w:p w14:paraId="2E274AA7" w14:textId="7B81D2D4" w:rsidR="00CF2BE7" w:rsidRPr="00847979" w:rsidRDefault="00E801FE" w:rsidP="00C02B6C">
            <w:pPr>
              <w:pStyle w:val="Title"/>
              <w:jc w:val="both"/>
              <w:rPr>
                <w:szCs w:val="96"/>
                <w:lang w:val="de-DE"/>
              </w:rPr>
            </w:pPr>
            <w:r w:rsidRPr="00847979">
              <w:rPr>
                <w:szCs w:val="96"/>
              </w:rPr>
              <w:t>Surbhi Bhatnagar</w:t>
            </w:r>
          </w:p>
          <w:p w14:paraId="3467B459" w14:textId="42AC6670" w:rsidR="00CF2BE7" w:rsidRPr="000F56DE" w:rsidRDefault="00CF2BE7" w:rsidP="00C02B6C">
            <w:pPr>
              <w:pStyle w:val="Subtitle"/>
              <w:jc w:val="both"/>
              <w:rPr>
                <w:sz w:val="24"/>
              </w:rPr>
            </w:pPr>
          </w:p>
          <w:p w14:paraId="097E7F58" w14:textId="77777777" w:rsidR="00CF2BE7" w:rsidRPr="00771A46" w:rsidRDefault="00CF2BE7" w:rsidP="00C02B6C">
            <w:pPr>
              <w:jc w:val="both"/>
              <w:rPr>
                <w:lang w:val="de-DE"/>
              </w:rPr>
            </w:pPr>
          </w:p>
          <w:p w14:paraId="73F3A9CD" w14:textId="54187D30" w:rsidR="00E801FE" w:rsidRDefault="00E801FE" w:rsidP="00C02B6C">
            <w:pPr>
              <w:jc w:val="both"/>
            </w:pPr>
            <w:r>
              <w:t>Experienced managing the day-to-day activities</w:t>
            </w:r>
            <w:r w:rsidR="00B81A90">
              <w:t xml:space="preserve"> like </w:t>
            </w:r>
            <w:r w:rsidR="00B81A90" w:rsidRPr="00B81A90">
              <w:t>employment management, coordinating recruiting events, interviewing, training and development</w:t>
            </w:r>
            <w:r w:rsidR="00B81A90">
              <w:t xml:space="preserve"> and </w:t>
            </w:r>
            <w:r>
              <w:t xml:space="preserve">overseeing project management staff, and collaborating with </w:t>
            </w:r>
            <w:r w:rsidR="00B81A90">
              <w:t>leadership and stakeholders</w:t>
            </w:r>
            <w:r>
              <w:t xml:space="preserve"> to develop projects and programs related requirements and compliances.</w:t>
            </w:r>
          </w:p>
          <w:p w14:paraId="54E8119C" w14:textId="1AA6BCFF" w:rsidR="00CF2BE7" w:rsidRPr="00EF0E02" w:rsidRDefault="00CF2BE7" w:rsidP="00C02B6C">
            <w:pPr>
              <w:jc w:val="both"/>
            </w:pPr>
          </w:p>
        </w:tc>
      </w:tr>
      <w:tr w:rsidR="00CF2BE7" w:rsidRPr="00020BEB" w14:paraId="53E6959A" w14:textId="77777777" w:rsidTr="00D404E2">
        <w:trPr>
          <w:gridAfter w:val="1"/>
          <w:wAfter w:w="540" w:type="dxa"/>
          <w:trHeight w:val="123"/>
        </w:trPr>
        <w:tc>
          <w:tcPr>
            <w:tcW w:w="3692" w:type="dxa"/>
            <w:vMerge/>
          </w:tcPr>
          <w:p w14:paraId="04CD6818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277" w:type="dxa"/>
            <w:vMerge/>
          </w:tcPr>
          <w:p w14:paraId="571F1A0A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31" w:type="dxa"/>
            <w:tcBorders>
              <w:bottom w:val="single" w:sz="4" w:space="0" w:color="000000" w:themeColor="text1"/>
            </w:tcBorders>
          </w:tcPr>
          <w:p w14:paraId="5F36C9BF" w14:textId="77777777" w:rsidR="00CF2BE7" w:rsidRPr="00AD590F" w:rsidRDefault="00CF2BE7" w:rsidP="00F46F61"/>
        </w:tc>
      </w:tr>
      <w:tr w:rsidR="00CF2BE7" w:rsidRPr="00020BEB" w14:paraId="0651A176" w14:textId="77777777" w:rsidTr="00D404E2">
        <w:trPr>
          <w:gridAfter w:val="1"/>
          <w:wAfter w:w="540" w:type="dxa"/>
          <w:trHeight w:val="432"/>
        </w:trPr>
        <w:tc>
          <w:tcPr>
            <w:tcW w:w="3692" w:type="dxa"/>
            <w:vMerge w:val="restart"/>
          </w:tcPr>
          <w:p w14:paraId="50062064" w14:textId="3C68FE3E" w:rsidR="00CF2BE7" w:rsidRDefault="00CF2BE7" w:rsidP="003F1D3E"/>
          <w:p w14:paraId="1615884D" w14:textId="77777777" w:rsidR="00CF2BE7" w:rsidRDefault="00CF2BE7" w:rsidP="003F1D3E"/>
          <w:p w14:paraId="531AC1FF" w14:textId="77777777" w:rsidR="00CF2BE7" w:rsidRPr="00771A46" w:rsidRDefault="00000000" w:rsidP="00771A46">
            <w:pPr>
              <w:pStyle w:val="Heading1"/>
            </w:pPr>
            <w:sdt>
              <w:sdtPr>
                <w:id w:val="-1704474398"/>
                <w:placeholder>
                  <w:docPart w:val="622959FDBE194DE1A6D16EF0F7FC22F6"/>
                </w:placeholder>
                <w:showingPlcHdr/>
                <w15:appearance w15:val="hidden"/>
              </w:sdtPr>
              <w:sdtContent>
                <w:r w:rsidR="003F1D3E" w:rsidRPr="00771A46">
                  <w:t>CONTACT</w:t>
                </w:r>
              </w:sdtContent>
            </w:sdt>
          </w:p>
          <w:p w14:paraId="44912D2D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107EF383" w14:textId="2DA9071B" w:rsidR="00CF2BE7" w:rsidRPr="003F1D3E" w:rsidRDefault="00212204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surbhibhatnagarsinha@gmail.com</w:t>
            </w:r>
          </w:p>
          <w:p w14:paraId="7150AC19" w14:textId="2C208E81" w:rsidR="003F1D3E" w:rsidRPr="003F1D3E" w:rsidRDefault="00212204" w:rsidP="00771A46">
            <w:pPr>
              <w:pStyle w:val="ListBullet"/>
            </w:pPr>
            <w:r>
              <w:rPr>
                <w:noProof/>
                <w:lang w:val="it-IT"/>
              </w:rPr>
              <w:t>surbhibhatnagar.06@gmail.com</w:t>
            </w:r>
          </w:p>
          <w:p w14:paraId="3EE72E2C" w14:textId="5F7D35B0" w:rsidR="003F1D3E" w:rsidRPr="003F1D3E" w:rsidRDefault="00212204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(91) 97642 84344</w:t>
            </w:r>
          </w:p>
          <w:p w14:paraId="45E327D3" w14:textId="446126D6" w:rsidR="00CF2BE7" w:rsidRPr="003F1D3E" w:rsidRDefault="00212204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Pune, Maharashtra</w:t>
            </w:r>
          </w:p>
          <w:p w14:paraId="367B9B53" w14:textId="77777777" w:rsidR="00CF2BE7" w:rsidRDefault="00CF2BE7" w:rsidP="008770FA"/>
          <w:p w14:paraId="3F02988B" w14:textId="77777777" w:rsidR="00CF2BE7" w:rsidRDefault="00CF2BE7" w:rsidP="008770FA"/>
          <w:p w14:paraId="0650C759" w14:textId="77777777" w:rsidR="00CF2BE7" w:rsidRPr="00C822BF" w:rsidRDefault="00000000" w:rsidP="00CF2BE7">
            <w:pPr>
              <w:pStyle w:val="Heading1"/>
            </w:pPr>
            <w:sdt>
              <w:sdtPr>
                <w:id w:val="-1334530411"/>
                <w:placeholder>
                  <w:docPart w:val="7FF9A84A17A34CEF90D6D95E471CB0FE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EDUCATION</w:t>
                </w:r>
              </w:sdtContent>
            </w:sdt>
          </w:p>
          <w:p w14:paraId="63FC5BD9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07432340" w14:textId="55E48C91" w:rsidR="00212204" w:rsidRPr="00212204" w:rsidRDefault="00212204" w:rsidP="00212204">
            <w:pPr>
              <w:rPr>
                <w:rStyle w:val="NotBold"/>
                <w:rFonts w:asciiTheme="majorHAnsi" w:eastAsiaTheme="majorEastAsia" w:hAnsiTheme="majorHAnsi" w:cstheme="majorBidi"/>
                <w:b w:val="0"/>
                <w:caps/>
                <w:spacing w:val="20"/>
                <w:szCs w:val="26"/>
              </w:rPr>
            </w:pPr>
            <w:r w:rsidRPr="00212204">
              <w:rPr>
                <w:rStyle w:val="NotBold"/>
                <w:rFonts w:asciiTheme="majorHAnsi" w:eastAsiaTheme="majorEastAsia" w:hAnsiTheme="majorHAnsi" w:cstheme="majorBidi"/>
                <w:b w:val="0"/>
                <w:caps/>
                <w:spacing w:val="20"/>
                <w:szCs w:val="26"/>
              </w:rPr>
              <w:t>Post Graduate Diploma in Management (Human Resource) from Sinhgad University</w:t>
            </w:r>
            <w:r>
              <w:rPr>
                <w:rStyle w:val="NotBold"/>
                <w:rFonts w:asciiTheme="majorHAnsi" w:eastAsiaTheme="majorEastAsia" w:hAnsiTheme="majorHAnsi" w:cstheme="majorBidi"/>
                <w:b w:val="0"/>
                <w:caps/>
                <w:spacing w:val="20"/>
                <w:szCs w:val="26"/>
              </w:rPr>
              <w:t xml:space="preserve"> 2010</w:t>
            </w:r>
          </w:p>
          <w:p w14:paraId="1FE3E988" w14:textId="321D9AB1" w:rsidR="00CF2BE7" w:rsidRPr="000F56DE" w:rsidRDefault="00212204" w:rsidP="00212204">
            <w:r w:rsidRPr="00212204">
              <w:rPr>
                <w:rStyle w:val="NotBold"/>
                <w:rFonts w:asciiTheme="majorHAnsi" w:eastAsiaTheme="majorEastAsia" w:hAnsiTheme="majorHAnsi" w:cstheme="majorBidi"/>
                <w:b w:val="0"/>
                <w:caps/>
                <w:spacing w:val="20"/>
                <w:szCs w:val="26"/>
              </w:rPr>
              <w:t>Master in Computer Management from Pune University</w:t>
            </w:r>
            <w:r>
              <w:rPr>
                <w:rStyle w:val="NotBold"/>
                <w:rFonts w:asciiTheme="majorHAnsi" w:eastAsiaTheme="majorEastAsia" w:hAnsiTheme="majorHAnsi" w:cstheme="majorBidi"/>
                <w:b w:val="0"/>
                <w:caps/>
                <w:spacing w:val="20"/>
                <w:szCs w:val="26"/>
              </w:rPr>
              <w:t xml:space="preserve"> 2010</w:t>
            </w:r>
          </w:p>
          <w:p w14:paraId="0582CD98" w14:textId="77777777" w:rsidR="008770FA" w:rsidRPr="000F56DE" w:rsidRDefault="008770FA" w:rsidP="008770FA"/>
          <w:p w14:paraId="0615E2C4" w14:textId="77777777" w:rsidR="00CF2BE7" w:rsidRPr="000F56DE" w:rsidRDefault="00CF2BE7" w:rsidP="008770FA"/>
          <w:p w14:paraId="10A92291" w14:textId="77777777" w:rsidR="00CF2BE7" w:rsidRPr="000F56DE" w:rsidRDefault="00CF2BE7" w:rsidP="008770FA"/>
          <w:p w14:paraId="439FD258" w14:textId="77777777" w:rsidR="00CF2BE7" w:rsidRPr="00C822BF" w:rsidRDefault="00000000" w:rsidP="00CF2BE7">
            <w:pPr>
              <w:pStyle w:val="Heading1"/>
            </w:pPr>
            <w:sdt>
              <w:sdtPr>
                <w:id w:val="1687565607"/>
                <w:placeholder>
                  <w:docPart w:val="B8B105ACACA14D438A6CB12A88B67B53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65554040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128EBFA1" w14:textId="78FF86F2" w:rsidR="00CF2BE7" w:rsidRPr="00771A46" w:rsidRDefault="002C3009" w:rsidP="00771A46">
            <w:pPr>
              <w:pStyle w:val="ListBullet"/>
            </w:pPr>
            <w:r>
              <w:t>SAP Ariba, Fieldglass</w:t>
            </w:r>
          </w:p>
          <w:p w14:paraId="095A37F1" w14:textId="01793EEC" w:rsidR="003F1D3E" w:rsidRPr="00771A46" w:rsidRDefault="002D7A56" w:rsidP="00771A46">
            <w:pPr>
              <w:pStyle w:val="ListBullet"/>
            </w:pPr>
            <w:r>
              <w:t>SharePoint</w:t>
            </w:r>
            <w:r w:rsidR="002C3009">
              <w:t>, Jira</w:t>
            </w:r>
          </w:p>
          <w:p w14:paraId="6520D1B8" w14:textId="6AFF0888" w:rsidR="003F1D3E" w:rsidRPr="00771A46" w:rsidRDefault="002D7A56" w:rsidP="00771A46">
            <w:pPr>
              <w:pStyle w:val="ListBullet"/>
            </w:pPr>
            <w:r>
              <w:t>Tableau, Sapiens, Confluence</w:t>
            </w:r>
          </w:p>
          <w:p w14:paraId="371A7063" w14:textId="18938543" w:rsidR="00CF2BE7" w:rsidRPr="00CF2BE7" w:rsidRDefault="00DC70AD" w:rsidP="00771A46">
            <w:pPr>
              <w:pStyle w:val="ListBullet"/>
            </w:pPr>
            <w:r>
              <w:t>Stakeholder Management, Vendor Management</w:t>
            </w:r>
            <w:r w:rsidR="00422E8C">
              <w:t xml:space="preserve"> and Recruitment</w:t>
            </w:r>
          </w:p>
        </w:tc>
        <w:tc>
          <w:tcPr>
            <w:tcW w:w="277" w:type="dxa"/>
            <w:vMerge/>
          </w:tcPr>
          <w:p w14:paraId="0C56591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31" w:type="dxa"/>
            <w:tcBorders>
              <w:top w:val="single" w:sz="4" w:space="0" w:color="000000" w:themeColor="text1"/>
            </w:tcBorders>
          </w:tcPr>
          <w:p w14:paraId="67A37F25" w14:textId="77777777" w:rsidR="00CF2BE7" w:rsidRPr="00CA07A7" w:rsidRDefault="00CF2BE7" w:rsidP="00F46F61"/>
        </w:tc>
      </w:tr>
      <w:tr w:rsidR="00CF2BE7" w:rsidRPr="00020BEB" w14:paraId="4543D5C7" w14:textId="77777777" w:rsidTr="00D404E2">
        <w:trPr>
          <w:trHeight w:val="3195"/>
        </w:trPr>
        <w:tc>
          <w:tcPr>
            <w:tcW w:w="3692" w:type="dxa"/>
            <w:vMerge/>
          </w:tcPr>
          <w:p w14:paraId="04ABD86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277" w:type="dxa"/>
            <w:vMerge/>
          </w:tcPr>
          <w:p w14:paraId="4F98B0A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371" w:type="dxa"/>
            <w:gridSpan w:val="2"/>
          </w:tcPr>
          <w:p w14:paraId="2FBE6923" w14:textId="77777777" w:rsidR="00CF2BE7" w:rsidRPr="008F1804" w:rsidRDefault="00000000" w:rsidP="00212204">
            <w:pPr>
              <w:pStyle w:val="Heading1"/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96962928"/>
                <w:placeholder>
                  <w:docPart w:val="BDA33D586B2F45E586B70486FBA9F58A"/>
                </w:placeholder>
                <w:temporary/>
                <w:showingPlcHdr/>
                <w15:appearance w15:val="hidden"/>
              </w:sdtPr>
              <w:sdtContent>
                <w:r w:rsidR="00CF2BE7" w:rsidRPr="008F1804">
                  <w:rPr>
                    <w:sz w:val="18"/>
                    <w:szCs w:val="18"/>
                  </w:rPr>
                  <w:t>Experience</w:t>
                </w:r>
              </w:sdtContent>
            </w:sdt>
          </w:p>
          <w:p w14:paraId="0613D03B" w14:textId="0E2522DE" w:rsidR="00CF2BE7" w:rsidRPr="008F1804" w:rsidRDefault="00212204" w:rsidP="00212204">
            <w:pPr>
              <w:pStyle w:val="Heading2"/>
              <w:spacing w:before="100" w:beforeAutospacing="1" w:after="100" w:afterAutospacing="1"/>
              <w:rPr>
                <w:sz w:val="18"/>
                <w:szCs w:val="18"/>
              </w:rPr>
            </w:pPr>
            <w:r w:rsidRPr="008F1804">
              <w:rPr>
                <w:sz w:val="18"/>
                <w:szCs w:val="18"/>
              </w:rPr>
              <w:t xml:space="preserve">Analyst                   </w:t>
            </w:r>
            <w:r w:rsidR="00B81A90">
              <w:rPr>
                <w:sz w:val="18"/>
                <w:szCs w:val="18"/>
              </w:rPr>
              <w:br/>
            </w:r>
            <w:r w:rsidRPr="008F1804">
              <w:rPr>
                <w:rStyle w:val="NotBold"/>
                <w:sz w:val="18"/>
                <w:szCs w:val="18"/>
              </w:rPr>
              <w:t>Empower Retirement, Bangalore</w:t>
            </w:r>
            <w:r w:rsidR="00B81A90">
              <w:rPr>
                <w:rStyle w:val="NotBold"/>
                <w:sz w:val="18"/>
                <w:szCs w:val="18"/>
              </w:rPr>
              <w:t xml:space="preserve"> (Remote)</w:t>
            </w:r>
          </w:p>
          <w:p w14:paraId="41280B2D" w14:textId="1684012D" w:rsidR="00CF2BE7" w:rsidRPr="008F1804" w:rsidRDefault="00212204" w:rsidP="00212204">
            <w:pPr>
              <w:pStyle w:val="Heading3"/>
              <w:spacing w:before="100" w:beforeAutospacing="1" w:after="100" w:afterAutospacing="1"/>
              <w:rPr>
                <w:i/>
                <w:sz w:val="18"/>
                <w:szCs w:val="18"/>
              </w:rPr>
            </w:pPr>
            <w:r w:rsidRPr="008F1804">
              <w:rPr>
                <w:sz w:val="18"/>
                <w:szCs w:val="18"/>
              </w:rPr>
              <w:t xml:space="preserve">February 2023 – </w:t>
            </w:r>
            <w:r w:rsidR="00B81A90">
              <w:rPr>
                <w:sz w:val="18"/>
                <w:szCs w:val="18"/>
              </w:rPr>
              <w:t>August 2023</w:t>
            </w:r>
          </w:p>
          <w:p w14:paraId="12D0CECE" w14:textId="77777777" w:rsidR="0046051E" w:rsidRPr="0046051E" w:rsidRDefault="0046051E" w:rsidP="0046051E">
            <w:pPr>
              <w:keepNext/>
              <w:keepLines/>
              <w:numPr>
                <w:ilvl w:val="0"/>
                <w:numId w:val="9"/>
              </w:numPr>
              <w:spacing w:before="100" w:beforeAutospacing="1" w:after="100" w:afterAutospacing="1" w:line="240" w:lineRule="auto"/>
              <w:outlineLvl w:val="2"/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</w:pPr>
            <w:r w:rsidRPr="0046051E"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  <w:t>Coordination with all stakeholders including delivery leaders &amp; managers for fulfillment</w:t>
            </w:r>
          </w:p>
          <w:p w14:paraId="6F9A780B" w14:textId="77777777" w:rsidR="0046051E" w:rsidRPr="0046051E" w:rsidRDefault="0046051E" w:rsidP="0046051E">
            <w:pPr>
              <w:keepNext/>
              <w:keepLines/>
              <w:numPr>
                <w:ilvl w:val="0"/>
                <w:numId w:val="9"/>
              </w:numPr>
              <w:spacing w:before="100" w:beforeAutospacing="1" w:after="100" w:afterAutospacing="1" w:line="240" w:lineRule="auto"/>
              <w:outlineLvl w:val="2"/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</w:pPr>
            <w:r w:rsidRPr="0046051E"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  <w:t>Owning fulfillment life cycle and tracking progress.</w:t>
            </w:r>
          </w:p>
          <w:p w14:paraId="13FC3B94" w14:textId="0A394C6D" w:rsidR="0046051E" w:rsidRPr="0046051E" w:rsidRDefault="0046051E" w:rsidP="0046051E">
            <w:pPr>
              <w:keepNext/>
              <w:keepLines/>
              <w:numPr>
                <w:ilvl w:val="0"/>
                <w:numId w:val="9"/>
              </w:numPr>
              <w:spacing w:before="100" w:beforeAutospacing="1" w:after="100" w:afterAutospacing="1" w:line="240" w:lineRule="auto"/>
              <w:outlineLvl w:val="2"/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</w:pPr>
            <w:r w:rsidRPr="0046051E"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  <w:t>Workforce Planning based on business forecasts including pipeline building, reskilling plans, etc.</w:t>
            </w:r>
            <w:r w:rsidR="00A333F3"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  <w:t xml:space="preserve"> </w:t>
            </w:r>
          </w:p>
          <w:p w14:paraId="2AE4B33D" w14:textId="34F349C4" w:rsidR="00212204" w:rsidRPr="008F1804" w:rsidRDefault="00B81A90" w:rsidP="00212204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Working on </w:t>
            </w:r>
            <w:r w:rsidR="00212204" w:rsidRPr="008F1804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Financial information about the budget, forecast, actuals, margins, etc</w:t>
            </w:r>
            <w:r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 within various projects.</w:t>
            </w:r>
          </w:p>
          <w:p w14:paraId="5D159B15" w14:textId="77777777" w:rsidR="00C734F1" w:rsidRDefault="00212204" w:rsidP="00C734F1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 w:rsidRPr="008F1804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Effective management and utilization of resources</w:t>
            </w:r>
            <w:r w:rsidR="00A333F3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 and </w:t>
            </w:r>
            <w:r w:rsidR="00C734F1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training identification.</w:t>
            </w:r>
          </w:p>
          <w:p w14:paraId="0F57C49A" w14:textId="47AE32D3" w:rsidR="00C734F1" w:rsidRPr="00C734F1" w:rsidRDefault="00C734F1" w:rsidP="00C734F1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Maintaining resume repository of resources </w:t>
            </w:r>
          </w:p>
          <w:p w14:paraId="16AD5C9A" w14:textId="77777777" w:rsidR="00A43138" w:rsidRDefault="00212204" w:rsidP="00A43138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 w:rsidRPr="008F1804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Forecast people on the bench and project vacancies to minimize resource wastage</w:t>
            </w:r>
          </w:p>
          <w:p w14:paraId="7F3A18C6" w14:textId="4455E850" w:rsidR="0046051E" w:rsidRPr="00C734F1" w:rsidRDefault="0046051E" w:rsidP="00C734F1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</w:t>
            </w:r>
            <w:r w:rsidRPr="0046051E">
              <w:rPr>
                <w:color w:val="auto"/>
                <w:sz w:val="18"/>
                <w:szCs w:val="18"/>
              </w:rPr>
              <w:t>esponsible for end-to-end internal staffing/resource management for the organization. which includes planning, identifying, and allocating resources for projects.</w:t>
            </w:r>
            <w:r w:rsidR="00C734F1">
              <w:rPr>
                <w:color w:val="auto"/>
                <w:sz w:val="18"/>
                <w:szCs w:val="18"/>
              </w:rPr>
              <w:t xml:space="preserve"> </w:t>
            </w:r>
            <w:r w:rsidR="00C734F1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Also</w:t>
            </w:r>
            <w:r w:rsidR="00C734F1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 working closely with talent acquisition team for fulfilment (Including interview setup, negotiation, offer process)</w:t>
            </w:r>
          </w:p>
          <w:p w14:paraId="72D56F72" w14:textId="77777777" w:rsidR="0046051E" w:rsidRPr="0046051E" w:rsidRDefault="0046051E" w:rsidP="0046051E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auto"/>
                <w:sz w:val="18"/>
                <w:szCs w:val="18"/>
              </w:rPr>
            </w:pPr>
            <w:r w:rsidRPr="0046051E">
              <w:rPr>
                <w:color w:val="auto"/>
                <w:sz w:val="18"/>
                <w:szCs w:val="18"/>
              </w:rPr>
              <w:t>Responsible for Demand validation and Fulfillment</w:t>
            </w:r>
          </w:p>
          <w:p w14:paraId="5ED2DB02" w14:textId="2F1A6AD6" w:rsidR="0046051E" w:rsidRPr="0046051E" w:rsidRDefault="000F56DE" w:rsidP="0046051E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Vendor management – working closely with vendors for resource fulfillment </w:t>
            </w:r>
          </w:p>
          <w:p w14:paraId="5A28C261" w14:textId="72E04893" w:rsidR="0046051E" w:rsidRPr="0046051E" w:rsidRDefault="0046051E" w:rsidP="0046051E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</w:t>
            </w:r>
            <w:r w:rsidRPr="0046051E">
              <w:rPr>
                <w:color w:val="auto"/>
                <w:sz w:val="18"/>
                <w:szCs w:val="18"/>
              </w:rPr>
              <w:t>nteract</w:t>
            </w:r>
            <w:r>
              <w:rPr>
                <w:color w:val="auto"/>
                <w:sz w:val="18"/>
                <w:szCs w:val="18"/>
              </w:rPr>
              <w:t>ing</w:t>
            </w:r>
            <w:r w:rsidRPr="0046051E">
              <w:rPr>
                <w:color w:val="auto"/>
                <w:sz w:val="18"/>
                <w:szCs w:val="18"/>
              </w:rPr>
              <w:t xml:space="preserve"> with resources/employees for explaining projects and setting expectations in terms of role, duration, etc.</w:t>
            </w:r>
          </w:p>
          <w:p w14:paraId="3D262ED5" w14:textId="5226402A" w:rsidR="0046051E" w:rsidRPr="00B81A90" w:rsidRDefault="001D1F96" w:rsidP="00B81A90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Onboarding resources and termination</w:t>
            </w:r>
          </w:p>
          <w:p w14:paraId="56708F72" w14:textId="7FD34D10" w:rsidR="00A43138" w:rsidRPr="00A43138" w:rsidRDefault="00A43138" w:rsidP="00A43138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</w:pPr>
            <w:r w:rsidRPr="00A43138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Providing financial reports and budget outlines </w:t>
            </w:r>
            <w:r w:rsidR="0046051E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 xml:space="preserve">with dashboard </w:t>
            </w:r>
          </w:p>
          <w:p w14:paraId="45E98A74" w14:textId="77777777" w:rsidR="00E33871" w:rsidRDefault="00212204" w:rsidP="00212204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 w:rsidRPr="008F1804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Work closely with hiring managers to provide direction and marketplace insight.</w:t>
            </w:r>
          </w:p>
          <w:p w14:paraId="08FDF462" w14:textId="26B8375D" w:rsidR="00212204" w:rsidRPr="008F1804" w:rsidRDefault="00E33871" w:rsidP="00212204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</w:rPr>
              <w:t>Owning weekly meetings with vendors and Managers.</w:t>
            </w:r>
          </w:p>
          <w:p w14:paraId="398D987C" w14:textId="4CEE0F88" w:rsidR="00CF2BE7" w:rsidRDefault="00212204" w:rsidP="00212204">
            <w:pPr>
              <w:pStyle w:val="Heading3"/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Theme="minorHAnsi"/>
                <w:color w:val="auto"/>
                <w:sz w:val="18"/>
                <w:szCs w:val="18"/>
              </w:rPr>
            </w:pPr>
            <w:r w:rsidRPr="008F1804">
              <w:rPr>
                <w:rFonts w:eastAsiaTheme="minorHAnsi"/>
                <w:color w:val="auto"/>
                <w:sz w:val="18"/>
                <w:szCs w:val="18"/>
              </w:rPr>
              <w:t>Presenting reports to management groups biweekly or monthly</w:t>
            </w:r>
            <w:r w:rsidR="00C734F1">
              <w:rPr>
                <w:rFonts w:eastAsiaTheme="minorHAnsi"/>
                <w:color w:val="auto"/>
                <w:sz w:val="18"/>
                <w:szCs w:val="18"/>
              </w:rPr>
              <w:t xml:space="preserve"> using Tableau, Excel and Power Point</w:t>
            </w:r>
          </w:p>
          <w:p w14:paraId="4130D268" w14:textId="77777777" w:rsidR="00D404E2" w:rsidRDefault="00D404E2" w:rsidP="00D404E2"/>
          <w:p w14:paraId="158E37B8" w14:textId="77777777" w:rsidR="00CD44D2" w:rsidRDefault="00CD44D2" w:rsidP="00D404E2"/>
          <w:p w14:paraId="3841897A" w14:textId="6FFCC843" w:rsidR="00CD44D2" w:rsidRPr="00D404E2" w:rsidRDefault="00CD44D2" w:rsidP="00D404E2"/>
        </w:tc>
      </w:tr>
      <w:tr w:rsidR="00212204" w:rsidRPr="00020BEB" w14:paraId="452C6FAB" w14:textId="77777777" w:rsidTr="00D404E2">
        <w:trPr>
          <w:gridAfter w:val="2"/>
          <w:wAfter w:w="7371" w:type="dxa"/>
          <w:trHeight w:val="270"/>
        </w:trPr>
        <w:tc>
          <w:tcPr>
            <w:tcW w:w="3692" w:type="dxa"/>
            <w:vMerge/>
          </w:tcPr>
          <w:p w14:paraId="566CFF92" w14:textId="77777777" w:rsidR="00212204" w:rsidRPr="00CA07A7" w:rsidRDefault="00212204" w:rsidP="00B31DA4">
            <w:pPr>
              <w:rPr>
                <w:color w:val="auto"/>
                <w:szCs w:val="20"/>
              </w:rPr>
            </w:pPr>
          </w:p>
        </w:tc>
        <w:tc>
          <w:tcPr>
            <w:tcW w:w="277" w:type="dxa"/>
            <w:vMerge/>
          </w:tcPr>
          <w:p w14:paraId="2E955A6F" w14:textId="77777777" w:rsidR="00212204" w:rsidRPr="00020BEB" w:rsidRDefault="00212204" w:rsidP="00B31DA4">
            <w:pPr>
              <w:spacing w:before="360"/>
              <w:rPr>
                <w:color w:val="auto"/>
              </w:rPr>
            </w:pPr>
          </w:p>
        </w:tc>
      </w:tr>
      <w:tr w:rsidR="00F55B12" w:rsidRPr="00020BEB" w14:paraId="729E5A53" w14:textId="77777777" w:rsidTr="00D404E2">
        <w:trPr>
          <w:gridAfter w:val="2"/>
          <w:wAfter w:w="7371" w:type="dxa"/>
          <w:trHeight w:val="270"/>
        </w:trPr>
        <w:tc>
          <w:tcPr>
            <w:tcW w:w="3692" w:type="dxa"/>
          </w:tcPr>
          <w:p w14:paraId="79E80FEF" w14:textId="77777777" w:rsidR="00F55B12" w:rsidRPr="00CA07A7" w:rsidRDefault="00F55B12" w:rsidP="00B31DA4">
            <w:pPr>
              <w:rPr>
                <w:color w:val="auto"/>
                <w:szCs w:val="20"/>
              </w:rPr>
            </w:pPr>
          </w:p>
        </w:tc>
        <w:tc>
          <w:tcPr>
            <w:tcW w:w="277" w:type="dxa"/>
          </w:tcPr>
          <w:p w14:paraId="56B82CDF" w14:textId="77777777" w:rsidR="00F55B12" w:rsidRPr="00020BEB" w:rsidRDefault="00F55B12" w:rsidP="00B31DA4">
            <w:pPr>
              <w:spacing w:before="360"/>
              <w:rPr>
                <w:color w:val="auto"/>
              </w:rPr>
            </w:pPr>
          </w:p>
        </w:tc>
      </w:tr>
    </w:tbl>
    <w:p w14:paraId="674C7050" w14:textId="2B412F79" w:rsidR="00D404E2" w:rsidRDefault="00705EF9" w:rsidP="00E6517A">
      <w:pPr>
        <w:rPr>
          <w:b/>
          <w:bCs/>
          <w:color w:val="auto"/>
        </w:rPr>
      </w:pPr>
      <w:r>
        <w:rPr>
          <w:b/>
          <w:bCs/>
          <w:color w:val="auto"/>
        </w:rPr>
        <w:t>------------------------------------------------------------------------------------------------------------------------------</w:t>
      </w:r>
    </w:p>
    <w:p w14:paraId="3D091974" w14:textId="77777777" w:rsidR="00D404E2" w:rsidRDefault="00D404E2" w:rsidP="00E6517A">
      <w:pPr>
        <w:rPr>
          <w:b/>
          <w:bCs/>
          <w:color w:val="auto"/>
        </w:rPr>
      </w:pPr>
    </w:p>
    <w:p w14:paraId="72018091" w14:textId="0BC7D619" w:rsidR="00E6517A" w:rsidRPr="00D404E2" w:rsidRDefault="00E6517A" w:rsidP="00E6517A">
      <w:pPr>
        <w:rPr>
          <w:b/>
          <w:bCs/>
          <w:color w:val="auto"/>
          <w:sz w:val="18"/>
          <w:szCs w:val="18"/>
        </w:rPr>
      </w:pPr>
      <w:r w:rsidRPr="00D404E2">
        <w:rPr>
          <w:b/>
          <w:bCs/>
          <w:color w:val="auto"/>
          <w:sz w:val="18"/>
          <w:szCs w:val="18"/>
        </w:rPr>
        <w:t xml:space="preserve">Associate Manager </w:t>
      </w:r>
    </w:p>
    <w:p w14:paraId="60C8FB1A" w14:textId="77777777" w:rsidR="00E6517A" w:rsidRPr="00D404E2" w:rsidRDefault="00E6517A" w:rsidP="00E6517A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HCL Technologies, Noida</w:t>
      </w:r>
    </w:p>
    <w:p w14:paraId="1A661C30" w14:textId="74AEBAA9" w:rsidR="00E6517A" w:rsidRPr="00D404E2" w:rsidRDefault="00E6517A" w:rsidP="00E6517A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June 2021 – January 2023</w:t>
      </w:r>
    </w:p>
    <w:p w14:paraId="7FB2AB08" w14:textId="77777777" w:rsidR="00E6517A" w:rsidRPr="00D404E2" w:rsidRDefault="00E6517A" w:rsidP="00E6517A">
      <w:pPr>
        <w:rPr>
          <w:color w:val="auto"/>
          <w:sz w:val="18"/>
          <w:szCs w:val="18"/>
        </w:rPr>
      </w:pPr>
    </w:p>
    <w:p w14:paraId="58D60260" w14:textId="621D3777" w:rsidR="00E6517A" w:rsidRDefault="00E6517A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Ensur</w:t>
      </w:r>
      <w:r w:rsidR="00E33871">
        <w:rPr>
          <w:color w:val="auto"/>
          <w:sz w:val="18"/>
          <w:szCs w:val="18"/>
        </w:rPr>
        <w:t>ing that Projects have right resource aligned as per current demand and tracker progress of the same.</w:t>
      </w:r>
    </w:p>
    <w:p w14:paraId="147704D7" w14:textId="1DA4D070" w:rsidR="00992666" w:rsidRPr="00D404E2" w:rsidRDefault="00992666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Creating and documenting processes for Project activity and Resource planning</w:t>
      </w:r>
    </w:p>
    <w:p w14:paraId="2525F957" w14:textId="50411CA1" w:rsidR="00E6517A" w:rsidRPr="00D404E2" w:rsidRDefault="00E6517A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Enterprise resources allocation and utilization as per business goals</w:t>
      </w:r>
      <w:r w:rsidR="00B24C94">
        <w:rPr>
          <w:color w:val="auto"/>
          <w:sz w:val="18"/>
          <w:szCs w:val="18"/>
        </w:rPr>
        <w:t xml:space="preserve"> with fixed bill and T&amp;M roles</w:t>
      </w:r>
    </w:p>
    <w:p w14:paraId="2DCDC3DB" w14:textId="32D84FFD" w:rsidR="00A43138" w:rsidRPr="00A43138" w:rsidRDefault="000007FD" w:rsidP="00A43138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0007FD">
        <w:rPr>
          <w:color w:val="auto"/>
          <w:sz w:val="18"/>
          <w:szCs w:val="18"/>
        </w:rPr>
        <w:t>Collaborat</w:t>
      </w:r>
      <w:r>
        <w:rPr>
          <w:color w:val="auto"/>
          <w:sz w:val="18"/>
          <w:szCs w:val="18"/>
        </w:rPr>
        <w:t>ing</w:t>
      </w:r>
      <w:r w:rsidRPr="000007FD">
        <w:rPr>
          <w:color w:val="auto"/>
          <w:sz w:val="18"/>
          <w:szCs w:val="18"/>
        </w:rPr>
        <w:t xml:space="preserve"> with business leaders to define and execute workforce plans that is right size, right shape and have right capabilities to compete in future</w:t>
      </w:r>
      <w:r>
        <w:rPr>
          <w:color w:val="auto"/>
          <w:sz w:val="18"/>
          <w:szCs w:val="18"/>
        </w:rPr>
        <w:t xml:space="preserve">, which includes </w:t>
      </w:r>
      <w:r w:rsidRPr="000007FD">
        <w:rPr>
          <w:color w:val="auto"/>
          <w:sz w:val="18"/>
          <w:szCs w:val="18"/>
        </w:rPr>
        <w:t xml:space="preserve">supply-demand conversations in collaboration with </w:t>
      </w:r>
      <w:r w:rsidR="00E33871">
        <w:rPr>
          <w:color w:val="auto"/>
          <w:sz w:val="18"/>
          <w:szCs w:val="18"/>
        </w:rPr>
        <w:t>senior leaders/VPs</w:t>
      </w:r>
      <w:r w:rsidRPr="000007FD">
        <w:rPr>
          <w:color w:val="auto"/>
          <w:sz w:val="18"/>
          <w:szCs w:val="18"/>
        </w:rPr>
        <w:t xml:space="preserve"> as well as Talent Acquisition/ Resource Management.</w:t>
      </w:r>
    </w:p>
    <w:p w14:paraId="44E125FD" w14:textId="61D8CFDC" w:rsidR="00E33871" w:rsidRDefault="00E33871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E33871">
        <w:rPr>
          <w:color w:val="auto"/>
          <w:sz w:val="18"/>
          <w:szCs w:val="18"/>
        </w:rPr>
        <w:t>Work closely with Leaders and P</w:t>
      </w:r>
      <w:r w:rsidR="00D30B4C">
        <w:rPr>
          <w:color w:val="auto"/>
          <w:sz w:val="18"/>
          <w:szCs w:val="18"/>
        </w:rPr>
        <w:t>roject</w:t>
      </w:r>
      <w:r w:rsidRPr="00E33871">
        <w:rPr>
          <w:color w:val="auto"/>
          <w:sz w:val="18"/>
          <w:szCs w:val="18"/>
        </w:rPr>
        <w:t xml:space="preserve"> Managers to ensure effective execution of performance management</w:t>
      </w:r>
      <w:r>
        <w:rPr>
          <w:color w:val="auto"/>
          <w:sz w:val="18"/>
          <w:szCs w:val="18"/>
        </w:rPr>
        <w:t xml:space="preserve"> </w:t>
      </w:r>
      <w:r w:rsidRPr="00E33871">
        <w:rPr>
          <w:color w:val="auto"/>
          <w:sz w:val="18"/>
          <w:szCs w:val="18"/>
        </w:rPr>
        <w:t>and career progressions initiatives</w:t>
      </w:r>
      <w:r>
        <w:rPr>
          <w:color w:val="auto"/>
          <w:sz w:val="18"/>
          <w:szCs w:val="18"/>
        </w:rPr>
        <w:t xml:space="preserve"> like upscaling programs</w:t>
      </w:r>
      <w:r w:rsidR="00D30B4C">
        <w:rPr>
          <w:color w:val="auto"/>
          <w:sz w:val="18"/>
          <w:szCs w:val="18"/>
        </w:rPr>
        <w:t>.</w:t>
      </w:r>
    </w:p>
    <w:p w14:paraId="40F1D7BB" w14:textId="1635BEF2" w:rsidR="00E6517A" w:rsidRPr="00D404E2" w:rsidRDefault="00E6517A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Functioning as a </w:t>
      </w:r>
      <w:r w:rsidR="00E33871">
        <w:rPr>
          <w:color w:val="auto"/>
          <w:sz w:val="18"/>
          <w:szCs w:val="18"/>
        </w:rPr>
        <w:t xml:space="preserve">Talent acquisition partner </w:t>
      </w:r>
      <w:r w:rsidR="00D30B4C">
        <w:rPr>
          <w:color w:val="auto"/>
          <w:sz w:val="18"/>
          <w:szCs w:val="18"/>
        </w:rPr>
        <w:t>for BU</w:t>
      </w:r>
      <w:r w:rsidR="00E33871">
        <w:rPr>
          <w:color w:val="auto"/>
          <w:sz w:val="18"/>
          <w:szCs w:val="18"/>
        </w:rPr>
        <w:t xml:space="preserve"> to fulfill current and future demands and create JDs and do initial screening of profiles. Working as bridge between managers and TA group.</w:t>
      </w:r>
    </w:p>
    <w:p w14:paraId="300CE626" w14:textId="77777777" w:rsidR="00E6517A" w:rsidRPr="00D404E2" w:rsidRDefault="00E6517A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Forecast capacity vs. demand to identify shortfall or excesses of the resources</w:t>
      </w:r>
    </w:p>
    <w:p w14:paraId="79E61598" w14:textId="77777777" w:rsidR="00E6517A" w:rsidRDefault="00E6517A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Forecast people on the bench and project vacancies to minimize resource wastage</w:t>
      </w:r>
    </w:p>
    <w:p w14:paraId="1313894E" w14:textId="50577608" w:rsidR="00961327" w:rsidRPr="00D404E2" w:rsidRDefault="00961327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Maintaining project repository.</w:t>
      </w:r>
    </w:p>
    <w:p w14:paraId="289AB8E0" w14:textId="77777777" w:rsidR="00E6517A" w:rsidRPr="00D404E2" w:rsidRDefault="00E6517A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Working closely with vendors in order to share requirement and timely follow ups and meetings for smooth working.</w:t>
      </w:r>
    </w:p>
    <w:p w14:paraId="28D6F325" w14:textId="4FAB8B1C" w:rsidR="00C02B6C" w:rsidRDefault="00C02B6C" w:rsidP="00C02B6C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C02B6C">
        <w:rPr>
          <w:color w:val="auto"/>
          <w:sz w:val="18"/>
          <w:szCs w:val="18"/>
        </w:rPr>
        <w:t xml:space="preserve">Be a SPOC for Accounts and drive the fulfilment along with Rotation, Allocation </w:t>
      </w:r>
      <w:r w:rsidR="00E33871">
        <w:rPr>
          <w:color w:val="auto"/>
          <w:sz w:val="18"/>
          <w:szCs w:val="18"/>
        </w:rPr>
        <w:t>–</w:t>
      </w:r>
      <w:r w:rsidRPr="00C02B6C">
        <w:rPr>
          <w:color w:val="auto"/>
          <w:sz w:val="18"/>
          <w:szCs w:val="18"/>
        </w:rPr>
        <w:t xml:space="preserve"> Deallocation</w:t>
      </w:r>
      <w:r w:rsidR="00E33871">
        <w:rPr>
          <w:color w:val="auto"/>
          <w:sz w:val="18"/>
          <w:szCs w:val="18"/>
        </w:rPr>
        <w:t>, Onboarding and off boarding re</w:t>
      </w:r>
      <w:r w:rsidRPr="00C02B6C">
        <w:rPr>
          <w:color w:val="auto"/>
          <w:sz w:val="18"/>
          <w:szCs w:val="18"/>
        </w:rPr>
        <w:t>lated activities</w:t>
      </w:r>
      <w:r w:rsidR="00E33871">
        <w:rPr>
          <w:color w:val="auto"/>
          <w:sz w:val="18"/>
          <w:szCs w:val="18"/>
        </w:rPr>
        <w:t>.</w:t>
      </w:r>
    </w:p>
    <w:p w14:paraId="60889B11" w14:textId="0392535B" w:rsidR="00ED7B7B" w:rsidRDefault="00ED7B7B" w:rsidP="00C02B6C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Handling 4 accounts and work with pre-sales team in resource fulfillment</w:t>
      </w:r>
      <w:r w:rsidR="00D30B4C">
        <w:rPr>
          <w:color w:val="auto"/>
          <w:sz w:val="18"/>
          <w:szCs w:val="18"/>
        </w:rPr>
        <w:t>.</w:t>
      </w:r>
    </w:p>
    <w:p w14:paraId="47C02A93" w14:textId="021E2899" w:rsidR="00ED7B7B" w:rsidRPr="00C02B6C" w:rsidRDefault="00ED7B7B" w:rsidP="00C02B6C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Being a part of project kick off </w:t>
      </w:r>
      <w:r w:rsidR="00D30B4C">
        <w:rPr>
          <w:color w:val="auto"/>
          <w:sz w:val="18"/>
          <w:szCs w:val="18"/>
        </w:rPr>
        <w:t xml:space="preserve">meetings </w:t>
      </w:r>
      <w:r>
        <w:rPr>
          <w:color w:val="auto"/>
          <w:sz w:val="18"/>
          <w:szCs w:val="18"/>
        </w:rPr>
        <w:t>and lead resource management</w:t>
      </w:r>
      <w:r w:rsidR="00D30B4C">
        <w:rPr>
          <w:color w:val="auto"/>
          <w:sz w:val="18"/>
          <w:szCs w:val="18"/>
        </w:rPr>
        <w:t>.</w:t>
      </w:r>
    </w:p>
    <w:p w14:paraId="5D39F5F2" w14:textId="77777777" w:rsidR="00C02B6C" w:rsidRPr="00C02B6C" w:rsidRDefault="00C02B6C" w:rsidP="00C02B6C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C02B6C">
        <w:rPr>
          <w:color w:val="auto"/>
          <w:sz w:val="18"/>
          <w:szCs w:val="18"/>
        </w:rPr>
        <w:t>Work on improving and controlling Utilization by ensuring billability for buffer/bench</w:t>
      </w:r>
    </w:p>
    <w:p w14:paraId="139D2E0B" w14:textId="77777777" w:rsidR="00C02B6C" w:rsidRPr="00C02B6C" w:rsidRDefault="00C02B6C" w:rsidP="00C02B6C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C02B6C">
        <w:rPr>
          <w:color w:val="auto"/>
          <w:sz w:val="18"/>
          <w:szCs w:val="18"/>
        </w:rPr>
        <w:t>Implementation of Resource rotation as per plan agreed with Account</w:t>
      </w:r>
    </w:p>
    <w:p w14:paraId="7E2886BB" w14:textId="77777777" w:rsidR="00C02B6C" w:rsidRPr="00C02B6C" w:rsidRDefault="00C02B6C" w:rsidP="00C02B6C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 w:rsidRPr="00C02B6C">
        <w:rPr>
          <w:color w:val="auto"/>
          <w:sz w:val="18"/>
          <w:szCs w:val="18"/>
        </w:rPr>
        <w:t>100% compliance for data accuracy and processes</w:t>
      </w:r>
    </w:p>
    <w:p w14:paraId="6C06638E" w14:textId="167E79C1" w:rsidR="00212204" w:rsidRDefault="00CD44D2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Presenting Dashboards to VPs and senior managers</w:t>
      </w:r>
      <w:r w:rsidR="00ED7B7B">
        <w:rPr>
          <w:color w:val="auto"/>
          <w:sz w:val="18"/>
          <w:szCs w:val="18"/>
        </w:rPr>
        <w:t xml:space="preserve"> with forecast, margin and actuals</w:t>
      </w:r>
      <w:r w:rsidR="00961327">
        <w:rPr>
          <w:color w:val="auto"/>
          <w:sz w:val="18"/>
          <w:szCs w:val="18"/>
        </w:rPr>
        <w:t xml:space="preserve"> using Tableau and Excel</w:t>
      </w:r>
    </w:p>
    <w:p w14:paraId="06764495" w14:textId="003332B2" w:rsidR="00992666" w:rsidRDefault="00992666" w:rsidP="00E6517A">
      <w:pPr>
        <w:pStyle w:val="ListParagraph"/>
        <w:numPr>
          <w:ilvl w:val="0"/>
          <w:numId w:val="1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Presenting deck with forecast and project planning. </w:t>
      </w:r>
    </w:p>
    <w:p w14:paraId="4582B3F5" w14:textId="77777777" w:rsidR="00ED7B7B" w:rsidRPr="00ED7B7B" w:rsidRDefault="00ED7B7B" w:rsidP="00ED7B7B">
      <w:pPr>
        <w:rPr>
          <w:color w:val="auto"/>
          <w:sz w:val="18"/>
          <w:szCs w:val="18"/>
        </w:rPr>
      </w:pPr>
    </w:p>
    <w:p w14:paraId="195E99D6" w14:textId="77777777" w:rsidR="00DB01AF" w:rsidRDefault="00DB01AF" w:rsidP="00DB01AF">
      <w:pPr>
        <w:rPr>
          <w:color w:val="auto"/>
          <w:sz w:val="18"/>
          <w:szCs w:val="18"/>
        </w:rPr>
      </w:pPr>
    </w:p>
    <w:p w14:paraId="43A961B6" w14:textId="77777777" w:rsidR="00705EF9" w:rsidRDefault="00705EF9" w:rsidP="00705EF9">
      <w:pPr>
        <w:rPr>
          <w:b/>
          <w:bCs/>
          <w:color w:val="auto"/>
        </w:rPr>
      </w:pPr>
      <w:r>
        <w:rPr>
          <w:b/>
          <w:bCs/>
          <w:color w:val="auto"/>
        </w:rPr>
        <w:t>------------------------------------------------------------------------------------------------------------------------------</w:t>
      </w:r>
    </w:p>
    <w:p w14:paraId="74A6F246" w14:textId="77777777" w:rsidR="00705EF9" w:rsidRPr="00D404E2" w:rsidRDefault="00705EF9" w:rsidP="00DB01AF">
      <w:pPr>
        <w:rPr>
          <w:color w:val="auto"/>
          <w:sz w:val="18"/>
          <w:szCs w:val="18"/>
        </w:rPr>
      </w:pPr>
    </w:p>
    <w:p w14:paraId="3AADB06C" w14:textId="614FF9AD" w:rsidR="00DB01AF" w:rsidRPr="00D404E2" w:rsidRDefault="00DB01AF" w:rsidP="00DB01AF">
      <w:pPr>
        <w:rPr>
          <w:b/>
          <w:bCs/>
          <w:color w:val="auto"/>
          <w:sz w:val="18"/>
          <w:szCs w:val="18"/>
        </w:rPr>
      </w:pPr>
      <w:r w:rsidRPr="00D404E2">
        <w:rPr>
          <w:b/>
          <w:bCs/>
          <w:color w:val="auto"/>
          <w:sz w:val="18"/>
          <w:szCs w:val="18"/>
        </w:rPr>
        <w:t xml:space="preserve">Account Manager </w:t>
      </w:r>
    </w:p>
    <w:p w14:paraId="3455F6AD" w14:textId="3B364719" w:rsidR="00DB01AF" w:rsidRPr="00D404E2" w:rsidRDefault="00DB01AF" w:rsidP="00DB01AF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Talent Socio, Noida</w:t>
      </w:r>
    </w:p>
    <w:p w14:paraId="60E523B6" w14:textId="415DD406" w:rsidR="00DB01AF" w:rsidRPr="00D404E2" w:rsidRDefault="00DB01AF" w:rsidP="00DB01AF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Oct 2020 – May 2021</w:t>
      </w:r>
    </w:p>
    <w:p w14:paraId="5197E74A" w14:textId="77777777" w:rsidR="00DB01AF" w:rsidRPr="00D404E2" w:rsidRDefault="00DB01AF" w:rsidP="00DB01AF">
      <w:pPr>
        <w:rPr>
          <w:color w:val="auto"/>
          <w:sz w:val="18"/>
          <w:szCs w:val="18"/>
        </w:rPr>
      </w:pPr>
    </w:p>
    <w:p w14:paraId="4F2552BA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Getting requirement from Client as Talent Manager/vendor partner.</w:t>
      </w:r>
    </w:p>
    <w:p w14:paraId="65E3989D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Working as SPOC for delivering end to end recruitment. </w:t>
      </w:r>
    </w:p>
    <w:p w14:paraId="6762A037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Eliminate silos of spreadsheets with a single resource plan</w:t>
      </w:r>
    </w:p>
    <w:p w14:paraId="4DA94E5F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Create visibility of resource capacity, competency, and availability for all stakeholders</w:t>
      </w:r>
    </w:p>
    <w:p w14:paraId="73307E08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Establish a real-time resource scheduling to accommodate the fast-changing ground reality</w:t>
      </w:r>
    </w:p>
    <w:p w14:paraId="265FEBD9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Track all types of work, i.e., project work, non-project work, vacation, etc.</w:t>
      </w:r>
    </w:p>
    <w:p w14:paraId="48E7AFE2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Establish multi-dimensional viewing and overcome the challenges of a matrix structure</w:t>
      </w:r>
    </w:p>
    <w:p w14:paraId="7B5358F3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Lead the creation of recruiting plans for all the open position </w:t>
      </w:r>
    </w:p>
    <w:p w14:paraId="4788590A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Consult with stakeholders to determine competency requirement</w:t>
      </w:r>
    </w:p>
    <w:p w14:paraId="54CCAAB9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Pre-screening all resume prior sending them to clients or hiring managers</w:t>
      </w:r>
    </w:p>
    <w:p w14:paraId="4ABE7018" w14:textId="77777777" w:rsidR="00DB01AF" w:rsidRPr="00D404E2" w:rsidRDefault="00DB01AF" w:rsidP="00DB01AF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Handing 4 accounts and mentoring team of 5 </w:t>
      </w:r>
    </w:p>
    <w:p w14:paraId="4946C0D7" w14:textId="6F9970CC" w:rsidR="00C02B6C" w:rsidRDefault="00DB01AF" w:rsidP="00F671F3">
      <w:pPr>
        <w:pStyle w:val="ListParagraph"/>
        <w:numPr>
          <w:ilvl w:val="0"/>
          <w:numId w:val="11"/>
        </w:numPr>
        <w:rPr>
          <w:color w:val="auto"/>
          <w:sz w:val="18"/>
          <w:szCs w:val="18"/>
        </w:rPr>
      </w:pPr>
      <w:r w:rsidRPr="00670FBF">
        <w:rPr>
          <w:color w:val="auto"/>
          <w:sz w:val="18"/>
          <w:szCs w:val="18"/>
        </w:rPr>
        <w:t>Creating contracts and POs for account.</w:t>
      </w:r>
    </w:p>
    <w:p w14:paraId="465795A0" w14:textId="77777777" w:rsidR="00C02B6C" w:rsidRDefault="00C02B6C" w:rsidP="00721FB4">
      <w:pPr>
        <w:rPr>
          <w:color w:val="auto"/>
          <w:sz w:val="18"/>
          <w:szCs w:val="18"/>
        </w:rPr>
      </w:pPr>
    </w:p>
    <w:p w14:paraId="7F6C11BE" w14:textId="77777777" w:rsidR="00705EF9" w:rsidRDefault="00705EF9" w:rsidP="00705EF9">
      <w:pPr>
        <w:rPr>
          <w:b/>
          <w:bCs/>
          <w:color w:val="auto"/>
        </w:rPr>
      </w:pPr>
      <w:r>
        <w:rPr>
          <w:b/>
          <w:bCs/>
          <w:color w:val="auto"/>
        </w:rPr>
        <w:t>------------------------------------------------------------------------------------------------------------------------------</w:t>
      </w:r>
    </w:p>
    <w:p w14:paraId="7B7CD7B4" w14:textId="77777777" w:rsidR="00705EF9" w:rsidRPr="00D404E2" w:rsidRDefault="00705EF9" w:rsidP="00721FB4">
      <w:pPr>
        <w:rPr>
          <w:color w:val="auto"/>
          <w:sz w:val="18"/>
          <w:szCs w:val="18"/>
        </w:rPr>
      </w:pPr>
    </w:p>
    <w:p w14:paraId="44A47CDC" w14:textId="77777777" w:rsidR="00721FB4" w:rsidRPr="00D404E2" w:rsidRDefault="00721FB4" w:rsidP="00721FB4">
      <w:pPr>
        <w:rPr>
          <w:b/>
          <w:bCs/>
          <w:color w:val="auto"/>
          <w:sz w:val="18"/>
          <w:szCs w:val="18"/>
        </w:rPr>
      </w:pPr>
      <w:r w:rsidRPr="00D404E2">
        <w:rPr>
          <w:b/>
          <w:bCs/>
          <w:color w:val="auto"/>
          <w:sz w:val="18"/>
          <w:szCs w:val="18"/>
        </w:rPr>
        <w:t>Freelancer – IT Recruitment</w:t>
      </w:r>
    </w:p>
    <w:p w14:paraId="7FBAE04A" w14:textId="77777777" w:rsidR="00721FB4" w:rsidRPr="00D404E2" w:rsidRDefault="00721FB4" w:rsidP="00721FB4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Freelancer – IT Recruitment </w:t>
      </w:r>
    </w:p>
    <w:p w14:paraId="20A831EE" w14:textId="6C3073B3" w:rsidR="00721FB4" w:rsidRPr="00D404E2" w:rsidRDefault="00721FB4" w:rsidP="00721FB4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July 2017 – Oct 2020</w:t>
      </w:r>
    </w:p>
    <w:p w14:paraId="6F903F2A" w14:textId="77777777" w:rsidR="00721FB4" w:rsidRPr="00D404E2" w:rsidRDefault="00721FB4" w:rsidP="00721FB4">
      <w:pPr>
        <w:rPr>
          <w:color w:val="auto"/>
          <w:sz w:val="18"/>
          <w:szCs w:val="18"/>
        </w:rPr>
      </w:pPr>
    </w:p>
    <w:p w14:paraId="635DCECE" w14:textId="77777777" w:rsidR="00721FB4" w:rsidRPr="00D404E2" w:rsidRDefault="00721FB4" w:rsidP="00721FB4">
      <w:pPr>
        <w:pStyle w:val="ListParagraph"/>
        <w:numPr>
          <w:ilvl w:val="0"/>
          <w:numId w:val="12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Provided support to deliver full-cycle recruitment and coordination of hiring activities </w:t>
      </w:r>
    </w:p>
    <w:p w14:paraId="20D3A4DB" w14:textId="77777777" w:rsidR="00721FB4" w:rsidRPr="00D404E2" w:rsidRDefault="00721FB4" w:rsidP="00721FB4">
      <w:pPr>
        <w:pStyle w:val="ListParagraph"/>
        <w:numPr>
          <w:ilvl w:val="0"/>
          <w:numId w:val="12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lastRenderedPageBreak/>
        <w:t xml:space="preserve">Job posting, Sourcing, screening/interviewing candidates, generating weekly KPIs reports and building candidate inventory </w:t>
      </w:r>
    </w:p>
    <w:p w14:paraId="4518F477" w14:textId="72682E3C" w:rsidR="00721FB4" w:rsidRPr="00D404E2" w:rsidRDefault="00721FB4" w:rsidP="00721FB4">
      <w:pPr>
        <w:pStyle w:val="ListParagraph"/>
        <w:numPr>
          <w:ilvl w:val="0"/>
          <w:numId w:val="12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Sourcing talents from different channels, proactively search new avenues to determine and attract candidates and pipeline talent for future opportunity</w:t>
      </w:r>
    </w:p>
    <w:p w14:paraId="12954C71" w14:textId="77777777" w:rsidR="007D1B2E" w:rsidRDefault="007D1B2E" w:rsidP="007D1B2E">
      <w:pPr>
        <w:rPr>
          <w:color w:val="auto"/>
          <w:sz w:val="18"/>
          <w:szCs w:val="18"/>
        </w:rPr>
      </w:pPr>
    </w:p>
    <w:p w14:paraId="03E048BF" w14:textId="77777777" w:rsidR="00705EF9" w:rsidRDefault="00705EF9" w:rsidP="007D1B2E">
      <w:pPr>
        <w:rPr>
          <w:color w:val="auto"/>
          <w:sz w:val="18"/>
          <w:szCs w:val="18"/>
        </w:rPr>
      </w:pPr>
    </w:p>
    <w:p w14:paraId="43FC8BAF" w14:textId="77777777" w:rsidR="00705EF9" w:rsidRDefault="00705EF9" w:rsidP="00705EF9">
      <w:pPr>
        <w:rPr>
          <w:b/>
          <w:bCs/>
          <w:color w:val="auto"/>
        </w:rPr>
      </w:pPr>
      <w:r>
        <w:rPr>
          <w:b/>
          <w:bCs/>
          <w:color w:val="auto"/>
        </w:rPr>
        <w:t>------------------------------------------------------------------------------------------------------------------------------</w:t>
      </w:r>
    </w:p>
    <w:p w14:paraId="71F0F539" w14:textId="77777777" w:rsidR="00705EF9" w:rsidRPr="00D404E2" w:rsidRDefault="00705EF9" w:rsidP="007D1B2E">
      <w:pPr>
        <w:rPr>
          <w:color w:val="auto"/>
          <w:sz w:val="18"/>
          <w:szCs w:val="18"/>
        </w:rPr>
      </w:pPr>
    </w:p>
    <w:p w14:paraId="39FCA4E6" w14:textId="68C350DF" w:rsidR="007D1B2E" w:rsidRPr="00D404E2" w:rsidRDefault="007D1B2E" w:rsidP="007D1B2E">
      <w:pPr>
        <w:rPr>
          <w:b/>
          <w:bCs/>
          <w:color w:val="auto"/>
          <w:sz w:val="18"/>
          <w:szCs w:val="18"/>
        </w:rPr>
      </w:pPr>
      <w:r w:rsidRPr="00D404E2">
        <w:rPr>
          <w:b/>
          <w:bCs/>
          <w:color w:val="auto"/>
          <w:sz w:val="18"/>
          <w:szCs w:val="18"/>
        </w:rPr>
        <w:t>Senior Analyst – COO</w:t>
      </w:r>
    </w:p>
    <w:p w14:paraId="08500BED" w14:textId="77777777" w:rsidR="007D1B2E" w:rsidRPr="00D404E2" w:rsidRDefault="007D1B2E" w:rsidP="007D1B2E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Barclays Technology Centre India, Pune (Payroll HGS)           </w:t>
      </w:r>
    </w:p>
    <w:p w14:paraId="0E577791" w14:textId="1A37337B" w:rsidR="007D1B2E" w:rsidRPr="00D404E2" w:rsidRDefault="007D1B2E" w:rsidP="007D1B2E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Mar 2013 – Aug 2013</w:t>
      </w:r>
    </w:p>
    <w:p w14:paraId="4C929BAA" w14:textId="77777777" w:rsidR="007D1B2E" w:rsidRPr="00D404E2" w:rsidRDefault="007D1B2E" w:rsidP="007D1B2E">
      <w:pPr>
        <w:rPr>
          <w:color w:val="auto"/>
          <w:sz w:val="18"/>
          <w:szCs w:val="18"/>
        </w:rPr>
      </w:pPr>
    </w:p>
    <w:p w14:paraId="6F489347" w14:textId="77777777" w:rsidR="007D1B2E" w:rsidRPr="00D404E2" w:rsidRDefault="007D1B2E" w:rsidP="007D1B2E">
      <w:pPr>
        <w:pStyle w:val="ListParagraph"/>
        <w:numPr>
          <w:ilvl w:val="0"/>
          <w:numId w:val="13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Coordinate with various cross-functional departments to educate and communicate expectations, performance and procedures to vendors</w:t>
      </w:r>
    </w:p>
    <w:p w14:paraId="4E470A52" w14:textId="77777777" w:rsidR="007D1B2E" w:rsidRPr="00D404E2" w:rsidRDefault="007D1B2E" w:rsidP="007D1B2E">
      <w:pPr>
        <w:pStyle w:val="ListParagraph"/>
        <w:numPr>
          <w:ilvl w:val="0"/>
          <w:numId w:val="13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Hire, develop, and lead a team of 3</w:t>
      </w:r>
    </w:p>
    <w:p w14:paraId="1663CBA0" w14:textId="77777777" w:rsidR="007D1B2E" w:rsidRPr="00D404E2" w:rsidRDefault="007D1B2E" w:rsidP="007D1B2E">
      <w:pPr>
        <w:pStyle w:val="ListParagraph"/>
        <w:numPr>
          <w:ilvl w:val="0"/>
          <w:numId w:val="13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Manage strategic demand intake and take appropriate actions</w:t>
      </w:r>
    </w:p>
    <w:p w14:paraId="0D8778D1" w14:textId="77777777" w:rsidR="007D1B2E" w:rsidRPr="00D404E2" w:rsidRDefault="007D1B2E" w:rsidP="007D1B2E">
      <w:pPr>
        <w:pStyle w:val="ListParagraph"/>
        <w:numPr>
          <w:ilvl w:val="0"/>
          <w:numId w:val="13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Contract management and administration using Vendor Management System</w:t>
      </w:r>
    </w:p>
    <w:p w14:paraId="2132AC8A" w14:textId="77777777" w:rsidR="007D1B2E" w:rsidRPr="00D404E2" w:rsidRDefault="007D1B2E" w:rsidP="007D1B2E">
      <w:pPr>
        <w:pStyle w:val="ListParagraph"/>
        <w:numPr>
          <w:ilvl w:val="0"/>
          <w:numId w:val="13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Develop partnerships with hiring managers to define core competencies for each function and develop targeted key evaluators for the interview process.</w:t>
      </w:r>
    </w:p>
    <w:p w14:paraId="60A16311" w14:textId="3011EFF8" w:rsidR="007D1B2E" w:rsidRPr="00D404E2" w:rsidRDefault="007D1B2E" w:rsidP="007D1B2E">
      <w:pPr>
        <w:pStyle w:val="ListParagraph"/>
        <w:numPr>
          <w:ilvl w:val="0"/>
          <w:numId w:val="13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Conducted cross-functional management for initial and follow-up, candidate engagement through the entire recruiting process and close candidates with verbal offers and formal offer letters.</w:t>
      </w:r>
    </w:p>
    <w:p w14:paraId="3AA776D6" w14:textId="77777777" w:rsidR="005B30FF" w:rsidRDefault="005B30FF" w:rsidP="005B30FF">
      <w:pPr>
        <w:rPr>
          <w:color w:val="auto"/>
          <w:sz w:val="18"/>
          <w:szCs w:val="18"/>
        </w:rPr>
      </w:pPr>
    </w:p>
    <w:p w14:paraId="2A900E8B" w14:textId="77777777" w:rsidR="00705EF9" w:rsidRDefault="00705EF9" w:rsidP="00705EF9">
      <w:pPr>
        <w:rPr>
          <w:b/>
          <w:bCs/>
          <w:color w:val="auto"/>
        </w:rPr>
      </w:pPr>
      <w:r>
        <w:rPr>
          <w:b/>
          <w:bCs/>
          <w:color w:val="auto"/>
        </w:rPr>
        <w:t>------------------------------------------------------------------------------------------------------------------------------</w:t>
      </w:r>
    </w:p>
    <w:p w14:paraId="4F6D2E25" w14:textId="77777777" w:rsidR="00705EF9" w:rsidRPr="00D404E2" w:rsidRDefault="00705EF9" w:rsidP="005B30FF">
      <w:pPr>
        <w:rPr>
          <w:color w:val="auto"/>
          <w:sz w:val="18"/>
          <w:szCs w:val="18"/>
        </w:rPr>
      </w:pPr>
    </w:p>
    <w:p w14:paraId="5AAF71D6" w14:textId="3260F77B" w:rsidR="005B30FF" w:rsidRPr="00D404E2" w:rsidRDefault="005B30FF" w:rsidP="005B30FF">
      <w:pPr>
        <w:rPr>
          <w:b/>
          <w:bCs/>
          <w:color w:val="auto"/>
          <w:sz w:val="18"/>
          <w:szCs w:val="18"/>
        </w:rPr>
      </w:pPr>
      <w:r w:rsidRPr="00D404E2">
        <w:rPr>
          <w:b/>
          <w:bCs/>
          <w:color w:val="auto"/>
          <w:sz w:val="18"/>
          <w:szCs w:val="18"/>
        </w:rPr>
        <w:t>Senior Executive</w:t>
      </w:r>
    </w:p>
    <w:p w14:paraId="7902B473" w14:textId="77777777" w:rsidR="005B30FF" w:rsidRPr="00D404E2" w:rsidRDefault="005B30FF" w:rsidP="005B30FF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Fulcrum Worldwide Software PVT LTD, Pune                           </w:t>
      </w:r>
    </w:p>
    <w:p w14:paraId="62F7E23F" w14:textId="0F149D9D" w:rsidR="005B30FF" w:rsidRPr="00D404E2" w:rsidRDefault="005B30FF" w:rsidP="005B30FF">
      <w:p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Sept 2010 – Dec 2012</w:t>
      </w:r>
    </w:p>
    <w:p w14:paraId="0AEF3F67" w14:textId="77777777" w:rsidR="005B30FF" w:rsidRPr="00D404E2" w:rsidRDefault="005B30FF" w:rsidP="005B30FF">
      <w:pPr>
        <w:rPr>
          <w:color w:val="auto"/>
          <w:sz w:val="18"/>
          <w:szCs w:val="18"/>
        </w:rPr>
      </w:pPr>
    </w:p>
    <w:p w14:paraId="12A459B1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Sourcing and Scheduling </w:t>
      </w:r>
    </w:p>
    <w:p w14:paraId="4611A062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Manage the full cycle of recruitment process </w:t>
      </w:r>
    </w:p>
    <w:p w14:paraId="2D42BB93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Strategically drive the best processes of profiling and sourcing as well as conducting initial screening. </w:t>
      </w:r>
    </w:p>
    <w:p w14:paraId="7422C66C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Attending kick off meetings to understand the requirement. </w:t>
      </w:r>
    </w:p>
    <w:p w14:paraId="75231D22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Working closely with Technical Panel and BU heads. </w:t>
      </w:r>
    </w:p>
    <w:p w14:paraId="5F21A3F3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Interview co-ordinations at different levels. </w:t>
      </w:r>
    </w:p>
    <w:p w14:paraId="289B9232" w14:textId="77777777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 xml:space="preserve">Identify and implement continuously enhance efficiencies associated with vendor management plus produce fulfilment. </w:t>
      </w:r>
    </w:p>
    <w:p w14:paraId="599B3631" w14:textId="734457BC" w:rsidR="005B30FF" w:rsidRPr="00D404E2" w:rsidRDefault="005B30FF" w:rsidP="005B30FF">
      <w:pPr>
        <w:pStyle w:val="ListParagraph"/>
        <w:numPr>
          <w:ilvl w:val="0"/>
          <w:numId w:val="14"/>
        </w:numPr>
        <w:rPr>
          <w:color w:val="auto"/>
          <w:sz w:val="18"/>
          <w:szCs w:val="18"/>
        </w:rPr>
      </w:pPr>
      <w:r w:rsidRPr="00D404E2">
        <w:rPr>
          <w:color w:val="auto"/>
          <w:sz w:val="18"/>
          <w:szCs w:val="18"/>
        </w:rPr>
        <w:t>Participate to formulate workflow processes, methods and policies for applying vendors.</w:t>
      </w:r>
    </w:p>
    <w:sectPr w:rsidR="005B30FF" w:rsidRPr="00D404E2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9B62" w14:textId="77777777" w:rsidR="00930B33" w:rsidRDefault="00930B33" w:rsidP="00AA35A8">
      <w:pPr>
        <w:spacing w:line="240" w:lineRule="auto"/>
      </w:pPr>
      <w:r>
        <w:separator/>
      </w:r>
    </w:p>
  </w:endnote>
  <w:endnote w:type="continuationSeparator" w:id="0">
    <w:p w14:paraId="49FEEF19" w14:textId="77777777" w:rsidR="00930B33" w:rsidRDefault="00930B33" w:rsidP="00AA35A8">
      <w:pPr>
        <w:spacing w:line="240" w:lineRule="auto"/>
      </w:pPr>
      <w:r>
        <w:continuationSeparator/>
      </w:r>
    </w:p>
  </w:endnote>
  <w:endnote w:type="continuationNotice" w:id="1">
    <w:p w14:paraId="04EE8ABC" w14:textId="77777777" w:rsidR="00930B33" w:rsidRDefault="00930B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ACAF" w14:textId="77777777" w:rsidR="00930B33" w:rsidRDefault="00930B33" w:rsidP="00AA35A8">
      <w:pPr>
        <w:spacing w:line="240" w:lineRule="auto"/>
      </w:pPr>
      <w:r>
        <w:separator/>
      </w:r>
    </w:p>
  </w:footnote>
  <w:footnote w:type="continuationSeparator" w:id="0">
    <w:p w14:paraId="0BDC2067" w14:textId="77777777" w:rsidR="00930B33" w:rsidRDefault="00930B33" w:rsidP="00AA35A8">
      <w:pPr>
        <w:spacing w:line="240" w:lineRule="auto"/>
      </w:pPr>
      <w:r>
        <w:continuationSeparator/>
      </w:r>
    </w:p>
  </w:footnote>
  <w:footnote w:type="continuationNotice" w:id="1">
    <w:p w14:paraId="5489C121" w14:textId="77777777" w:rsidR="00930B33" w:rsidRDefault="00930B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1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DC9"/>
    <w:multiLevelType w:val="multilevel"/>
    <w:tmpl w:val="B1B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331FE"/>
    <w:multiLevelType w:val="hybridMultilevel"/>
    <w:tmpl w:val="149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A4525"/>
    <w:multiLevelType w:val="hybridMultilevel"/>
    <w:tmpl w:val="B6E4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3800"/>
    <w:multiLevelType w:val="hybridMultilevel"/>
    <w:tmpl w:val="14CA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A3CD4"/>
    <w:multiLevelType w:val="hybridMultilevel"/>
    <w:tmpl w:val="C5D8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01A99"/>
    <w:multiLevelType w:val="hybridMultilevel"/>
    <w:tmpl w:val="35E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0737C"/>
    <w:multiLevelType w:val="hybridMultilevel"/>
    <w:tmpl w:val="4D60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4"/>
  </w:num>
  <w:num w:numId="3" w16cid:durableId="1774394388">
    <w:abstractNumId w:val="4"/>
  </w:num>
  <w:num w:numId="4" w16cid:durableId="2058429382">
    <w:abstractNumId w:val="5"/>
  </w:num>
  <w:num w:numId="5" w16cid:durableId="537013467">
    <w:abstractNumId w:val="3"/>
  </w:num>
  <w:num w:numId="6" w16cid:durableId="1832286735">
    <w:abstractNumId w:val="10"/>
  </w:num>
  <w:num w:numId="7" w16cid:durableId="909921174">
    <w:abstractNumId w:val="0"/>
  </w:num>
  <w:num w:numId="8" w16cid:durableId="1533300515">
    <w:abstractNumId w:val="12"/>
  </w:num>
  <w:num w:numId="9" w16cid:durableId="809324660">
    <w:abstractNumId w:val="8"/>
  </w:num>
  <w:num w:numId="10" w16cid:durableId="1052465693">
    <w:abstractNumId w:val="9"/>
  </w:num>
  <w:num w:numId="11" w16cid:durableId="190535022">
    <w:abstractNumId w:val="6"/>
  </w:num>
  <w:num w:numId="12" w16cid:durableId="1805585027">
    <w:abstractNumId w:val="13"/>
  </w:num>
  <w:num w:numId="13" w16cid:durableId="957418214">
    <w:abstractNumId w:val="11"/>
  </w:num>
  <w:num w:numId="14" w16cid:durableId="29579190">
    <w:abstractNumId w:val="7"/>
  </w:num>
  <w:num w:numId="15" w16cid:durableId="113667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FE"/>
    <w:rsid w:val="000007FD"/>
    <w:rsid w:val="0000752A"/>
    <w:rsid w:val="00016465"/>
    <w:rsid w:val="000176BD"/>
    <w:rsid w:val="00020833"/>
    <w:rsid w:val="00020BEB"/>
    <w:rsid w:val="000254C3"/>
    <w:rsid w:val="00033263"/>
    <w:rsid w:val="000334C1"/>
    <w:rsid w:val="000873F6"/>
    <w:rsid w:val="000968D6"/>
    <w:rsid w:val="000B286F"/>
    <w:rsid w:val="000D134B"/>
    <w:rsid w:val="000F56DE"/>
    <w:rsid w:val="0010041D"/>
    <w:rsid w:val="001052AA"/>
    <w:rsid w:val="00121919"/>
    <w:rsid w:val="00124ED6"/>
    <w:rsid w:val="00157511"/>
    <w:rsid w:val="00167789"/>
    <w:rsid w:val="00194704"/>
    <w:rsid w:val="001B160B"/>
    <w:rsid w:val="001D1F96"/>
    <w:rsid w:val="00203213"/>
    <w:rsid w:val="00212204"/>
    <w:rsid w:val="002236D5"/>
    <w:rsid w:val="0023757B"/>
    <w:rsid w:val="00243756"/>
    <w:rsid w:val="00253CBD"/>
    <w:rsid w:val="0027193E"/>
    <w:rsid w:val="002A7891"/>
    <w:rsid w:val="002C3009"/>
    <w:rsid w:val="002C4E0C"/>
    <w:rsid w:val="002D178C"/>
    <w:rsid w:val="002D7A56"/>
    <w:rsid w:val="002E7306"/>
    <w:rsid w:val="00331DCE"/>
    <w:rsid w:val="00334FEA"/>
    <w:rsid w:val="00343C48"/>
    <w:rsid w:val="003514CA"/>
    <w:rsid w:val="00352A17"/>
    <w:rsid w:val="003537BD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2E8C"/>
    <w:rsid w:val="00427300"/>
    <w:rsid w:val="00453A7B"/>
    <w:rsid w:val="00457ADE"/>
    <w:rsid w:val="0046051E"/>
    <w:rsid w:val="00462350"/>
    <w:rsid w:val="00463060"/>
    <w:rsid w:val="00464B92"/>
    <w:rsid w:val="00470744"/>
    <w:rsid w:val="004936B2"/>
    <w:rsid w:val="004A28EA"/>
    <w:rsid w:val="004D5532"/>
    <w:rsid w:val="004E7761"/>
    <w:rsid w:val="00524297"/>
    <w:rsid w:val="005273AD"/>
    <w:rsid w:val="00537559"/>
    <w:rsid w:val="00552CAA"/>
    <w:rsid w:val="00583F2A"/>
    <w:rsid w:val="005B30FF"/>
    <w:rsid w:val="005E11A5"/>
    <w:rsid w:val="00607A35"/>
    <w:rsid w:val="00626B3C"/>
    <w:rsid w:val="00660FBB"/>
    <w:rsid w:val="00670FBF"/>
    <w:rsid w:val="0069541B"/>
    <w:rsid w:val="006A1E18"/>
    <w:rsid w:val="006A37C0"/>
    <w:rsid w:val="006C7C99"/>
    <w:rsid w:val="006C7F5A"/>
    <w:rsid w:val="006D4544"/>
    <w:rsid w:val="00705EF9"/>
    <w:rsid w:val="00721FB4"/>
    <w:rsid w:val="00745AA9"/>
    <w:rsid w:val="00746B0A"/>
    <w:rsid w:val="007704E6"/>
    <w:rsid w:val="00771A46"/>
    <w:rsid w:val="00772D95"/>
    <w:rsid w:val="00791376"/>
    <w:rsid w:val="00791C5D"/>
    <w:rsid w:val="007B4FF4"/>
    <w:rsid w:val="007D1B2E"/>
    <w:rsid w:val="007D7F15"/>
    <w:rsid w:val="00831977"/>
    <w:rsid w:val="00836AA3"/>
    <w:rsid w:val="008377D9"/>
    <w:rsid w:val="0084797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4"/>
    <w:rsid w:val="008F180B"/>
    <w:rsid w:val="008F48B9"/>
    <w:rsid w:val="00900281"/>
    <w:rsid w:val="009049BC"/>
    <w:rsid w:val="00910B68"/>
    <w:rsid w:val="00913025"/>
    <w:rsid w:val="009230A7"/>
    <w:rsid w:val="00930B33"/>
    <w:rsid w:val="00933EF6"/>
    <w:rsid w:val="009529EB"/>
    <w:rsid w:val="00961327"/>
    <w:rsid w:val="009805B1"/>
    <w:rsid w:val="00992666"/>
    <w:rsid w:val="009B4B3C"/>
    <w:rsid w:val="009B55A3"/>
    <w:rsid w:val="009D646A"/>
    <w:rsid w:val="00A333F3"/>
    <w:rsid w:val="00A365DA"/>
    <w:rsid w:val="00A43138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24C94"/>
    <w:rsid w:val="00B42685"/>
    <w:rsid w:val="00B51639"/>
    <w:rsid w:val="00B65B45"/>
    <w:rsid w:val="00B75292"/>
    <w:rsid w:val="00B81A90"/>
    <w:rsid w:val="00B8453F"/>
    <w:rsid w:val="00B85473"/>
    <w:rsid w:val="00B86C53"/>
    <w:rsid w:val="00BB30CE"/>
    <w:rsid w:val="00BD2BE1"/>
    <w:rsid w:val="00BE3FED"/>
    <w:rsid w:val="00BE5968"/>
    <w:rsid w:val="00BF3DBB"/>
    <w:rsid w:val="00C02B6C"/>
    <w:rsid w:val="00C0565B"/>
    <w:rsid w:val="00C163A1"/>
    <w:rsid w:val="00C33D8C"/>
    <w:rsid w:val="00C62E97"/>
    <w:rsid w:val="00C734F1"/>
    <w:rsid w:val="00C822BF"/>
    <w:rsid w:val="00C90004"/>
    <w:rsid w:val="00CA07A7"/>
    <w:rsid w:val="00CA61BE"/>
    <w:rsid w:val="00CB3E40"/>
    <w:rsid w:val="00CD44D2"/>
    <w:rsid w:val="00CF22B3"/>
    <w:rsid w:val="00CF2BE7"/>
    <w:rsid w:val="00CF764A"/>
    <w:rsid w:val="00D00CD9"/>
    <w:rsid w:val="00D15AAE"/>
    <w:rsid w:val="00D22971"/>
    <w:rsid w:val="00D30B4C"/>
    <w:rsid w:val="00D3419C"/>
    <w:rsid w:val="00D404E2"/>
    <w:rsid w:val="00D60B19"/>
    <w:rsid w:val="00D86385"/>
    <w:rsid w:val="00D95726"/>
    <w:rsid w:val="00DA4B7F"/>
    <w:rsid w:val="00DB01AF"/>
    <w:rsid w:val="00DB472D"/>
    <w:rsid w:val="00DC4FED"/>
    <w:rsid w:val="00DC70AD"/>
    <w:rsid w:val="00DE5F88"/>
    <w:rsid w:val="00DF2298"/>
    <w:rsid w:val="00DF56E6"/>
    <w:rsid w:val="00E067BA"/>
    <w:rsid w:val="00E147DE"/>
    <w:rsid w:val="00E31300"/>
    <w:rsid w:val="00E33871"/>
    <w:rsid w:val="00E360EA"/>
    <w:rsid w:val="00E6517A"/>
    <w:rsid w:val="00E77096"/>
    <w:rsid w:val="00E801FE"/>
    <w:rsid w:val="00E80D10"/>
    <w:rsid w:val="00EB74E8"/>
    <w:rsid w:val="00EC0F79"/>
    <w:rsid w:val="00ED7B7B"/>
    <w:rsid w:val="00EF0E02"/>
    <w:rsid w:val="00EF22EF"/>
    <w:rsid w:val="00F02E99"/>
    <w:rsid w:val="00F30552"/>
    <w:rsid w:val="00F419C0"/>
    <w:rsid w:val="00F46BDB"/>
    <w:rsid w:val="00F46F61"/>
    <w:rsid w:val="00F55B12"/>
    <w:rsid w:val="00FA1C9A"/>
    <w:rsid w:val="00FC3392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F5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1E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212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.linkedin.com/in/surbhi-bhatnagar-12369a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86FFDB00314F249DE4C1B85994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01C9-C5B3-4922-B0B8-4F9D5A417560}"/>
      </w:docPartPr>
      <w:docPartBody>
        <w:p w:rsidR="00416381" w:rsidRDefault="00000000">
          <w:pPr>
            <w:pStyle w:val="A086FFDB00314F249DE4C1B85994CB3E"/>
          </w:pPr>
          <w:r w:rsidRPr="005B0AD4">
            <w:t>Objective</w:t>
          </w:r>
        </w:p>
      </w:docPartBody>
    </w:docPart>
    <w:docPart>
      <w:docPartPr>
        <w:name w:val="622959FDBE194DE1A6D16EF0F7FC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63C54-A9C4-4E22-8C5B-B50E146AEAF6}"/>
      </w:docPartPr>
      <w:docPartBody>
        <w:p w:rsidR="00416381" w:rsidRDefault="00000000">
          <w:pPr>
            <w:pStyle w:val="622959FDBE194DE1A6D16EF0F7FC22F6"/>
          </w:pPr>
          <w:r w:rsidRPr="00771A46">
            <w:t>CONTACT</w:t>
          </w:r>
        </w:p>
      </w:docPartBody>
    </w:docPart>
    <w:docPart>
      <w:docPartPr>
        <w:name w:val="7FF9A84A17A34CEF90D6D95E471CB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725FD-C6DD-4214-AB28-381A77921854}"/>
      </w:docPartPr>
      <w:docPartBody>
        <w:p w:rsidR="00416381" w:rsidRDefault="00000000">
          <w:pPr>
            <w:pStyle w:val="7FF9A84A17A34CEF90D6D95E471CB0FE"/>
          </w:pPr>
          <w:r w:rsidRPr="00C822BF">
            <w:t>EDUCATION</w:t>
          </w:r>
        </w:p>
      </w:docPartBody>
    </w:docPart>
    <w:docPart>
      <w:docPartPr>
        <w:name w:val="B8B105ACACA14D438A6CB12A88B67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69C3-08C3-480E-B4E4-5754C9E12AF4}"/>
      </w:docPartPr>
      <w:docPartBody>
        <w:p w:rsidR="00416381" w:rsidRDefault="00000000">
          <w:pPr>
            <w:pStyle w:val="B8B105ACACA14D438A6CB12A88B67B53"/>
          </w:pPr>
          <w:r w:rsidRPr="00C822BF">
            <w:t>SKILLS</w:t>
          </w:r>
        </w:p>
      </w:docPartBody>
    </w:docPart>
    <w:docPart>
      <w:docPartPr>
        <w:name w:val="BDA33D586B2F45E586B70486FBA9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A48EE-E0CF-4370-930D-8D8F3A79E9A0}"/>
      </w:docPartPr>
      <w:docPartBody>
        <w:p w:rsidR="00416381" w:rsidRDefault="00000000">
          <w:pPr>
            <w:pStyle w:val="BDA33D586B2F45E586B70486FBA9F58A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22"/>
    <w:rsid w:val="002B47C0"/>
    <w:rsid w:val="00416381"/>
    <w:rsid w:val="004C787D"/>
    <w:rsid w:val="00511622"/>
    <w:rsid w:val="00765FE2"/>
    <w:rsid w:val="00D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6FFDB00314F249DE4C1B85994CB3E">
    <w:name w:val="A086FFDB00314F249DE4C1B85994CB3E"/>
  </w:style>
  <w:style w:type="paragraph" w:customStyle="1" w:styleId="622959FDBE194DE1A6D16EF0F7FC22F6">
    <w:name w:val="622959FDBE194DE1A6D16EF0F7FC22F6"/>
  </w:style>
  <w:style w:type="paragraph" w:customStyle="1" w:styleId="7FF9A84A17A34CEF90D6D95E471CB0FE">
    <w:name w:val="7FF9A84A17A34CEF90D6D95E471CB0FE"/>
  </w:style>
  <w:style w:type="paragraph" w:customStyle="1" w:styleId="B8B105ACACA14D438A6CB12A88B67B53">
    <w:name w:val="B8B105ACACA14D438A6CB12A88B67B53"/>
  </w:style>
  <w:style w:type="paragraph" w:customStyle="1" w:styleId="017F96D13F074E3FB642B048CD7B3105">
    <w:name w:val="017F96D13F074E3FB642B048CD7B3105"/>
  </w:style>
  <w:style w:type="paragraph" w:customStyle="1" w:styleId="BDA33D586B2F45E586B70486FBA9F58A">
    <w:name w:val="BDA33D586B2F45E586B70486FBA9F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0</TotalTime>
  <Pages>3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2023-07-29T05:10:00Z</dcterms:created>
  <dcterms:modified xsi:type="dcterms:W3CDTF">2023-08-11T05:12:00Z</dcterms:modified>
</cp:coreProperties>
</file>