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8"/>
      </w:tblGrid>
      <w:tr w:rsidR="008B10DB" w14:paraId="5718CE94" w14:textId="77777777" w:rsidTr="00F75C4A">
        <w:trPr>
          <w:trHeight w:val="1590"/>
        </w:trPr>
        <w:tc>
          <w:tcPr>
            <w:tcW w:w="10584" w:type="dxa"/>
            <w:shd w:val="clear" w:color="auto" w:fill="17365D" w:themeFill="text2" w:themeFillShade="BF"/>
          </w:tcPr>
          <w:p w14:paraId="70FAA3E7" w14:textId="77777777" w:rsidR="008B10DB" w:rsidRPr="008B10DB" w:rsidRDefault="008B10DB" w:rsidP="00F41A98">
            <w:pPr>
              <w:pStyle w:val="Heading1"/>
              <w:spacing w:before="120" w:line="276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051135">
              <w:rPr>
                <w:rFonts w:ascii="Elephant" w:hAnsi="Elephant" w:cs="Arial"/>
                <w:i w:val="0"/>
                <w:color w:val="auto"/>
                <w:sz w:val="40"/>
                <w:szCs w:val="40"/>
                <w:u w:val="single"/>
              </w:rPr>
              <w:t xml:space="preserve">Seethalakshmi </w:t>
            </w:r>
            <w:proofErr w:type="spellStart"/>
            <w:r w:rsidRPr="00051135">
              <w:rPr>
                <w:rFonts w:ascii="Elephant" w:hAnsi="Elephant" w:cs="Arial"/>
                <w:i w:val="0"/>
                <w:color w:val="auto"/>
                <w:sz w:val="40"/>
                <w:szCs w:val="40"/>
                <w:u w:val="single"/>
              </w:rPr>
              <w:t>velu</w:t>
            </w:r>
            <w:proofErr w:type="spellEnd"/>
            <w:r w:rsidRPr="008B10DB">
              <w:rPr>
                <w:rFonts w:ascii="Arial" w:hAnsi="Arial" w:cs="Arial"/>
                <w:color w:val="auto"/>
                <w:sz w:val="28"/>
                <w:szCs w:val="28"/>
              </w:rPr>
              <w:t xml:space="preserve">            </w:t>
            </w:r>
            <w:r w:rsidR="00D14790">
              <w:rPr>
                <w:rFonts w:ascii="Arial" w:hAnsi="Arial" w:cs="Arial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="004C5EB4">
              <w:rPr>
                <w:rFonts w:ascii="Arial" w:hAnsi="Arial" w:cs="Arial"/>
                <w:color w:val="auto"/>
                <w:sz w:val="28"/>
                <w:szCs w:val="28"/>
              </w:rPr>
              <w:t xml:space="preserve">       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Pr="00B46250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Mobile: 8925418642</w:t>
            </w:r>
          </w:p>
          <w:p w14:paraId="5A6ED6C4" w14:textId="6C2E4AAC" w:rsidR="004C5EB4" w:rsidRDefault="008B10DB" w:rsidP="00F41A98">
            <w:pPr>
              <w:spacing w:line="276" w:lineRule="auto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7E1C36">
              <w:rPr>
                <w:rFonts w:ascii="Arial" w:hAnsi="Arial" w:cs="Arial"/>
                <w:b/>
                <w:sz w:val="28"/>
                <w:szCs w:val="28"/>
                <w:lang w:eastAsia="en-US"/>
              </w:rPr>
              <w:t xml:space="preserve">Salesforce </w:t>
            </w:r>
            <w:r w:rsidR="00B20D55" w:rsidRPr="007E1C36">
              <w:rPr>
                <w:rFonts w:ascii="Arial" w:hAnsi="Arial" w:cs="Arial"/>
                <w:b/>
                <w:sz w:val="28"/>
                <w:szCs w:val="28"/>
                <w:lang w:eastAsia="en-US"/>
              </w:rPr>
              <w:t>Developer</w:t>
            </w:r>
            <w:r w:rsidR="0042262A">
              <w:rPr>
                <w:rFonts w:ascii="Arial" w:hAnsi="Arial" w:cs="Arial"/>
                <w:b/>
                <w:sz w:val="28"/>
                <w:szCs w:val="28"/>
                <w:lang w:eastAsia="en-US"/>
              </w:rPr>
              <w:t xml:space="preserve">   </w:t>
            </w:r>
            <w:r w:rsidR="00970C79">
              <w:rPr>
                <w:rFonts w:ascii="Arial" w:hAnsi="Arial" w:cs="Arial"/>
                <w:b/>
                <w:sz w:val="28"/>
                <w:szCs w:val="28"/>
                <w:lang w:eastAsia="en-US"/>
              </w:rPr>
              <w:t xml:space="preserve">                                  </w:t>
            </w:r>
            <w:r w:rsidR="00D14790">
              <w:rPr>
                <w:rFonts w:ascii="Arial" w:hAnsi="Arial" w:cs="Arial"/>
                <w:sz w:val="28"/>
                <w:szCs w:val="28"/>
                <w:lang w:eastAsia="en-US"/>
              </w:rPr>
              <w:t xml:space="preserve"> </w:t>
            </w:r>
            <w:r w:rsidR="00976DC2">
              <w:rPr>
                <w:rFonts w:ascii="Arial" w:hAnsi="Arial" w:cs="Arial"/>
                <w:sz w:val="28"/>
                <w:szCs w:val="28"/>
                <w:lang w:eastAsia="en-US"/>
              </w:rPr>
              <w:t>Chennai, TN</w:t>
            </w:r>
            <w:r w:rsidR="004C5EB4">
              <w:rPr>
                <w:rFonts w:ascii="Arial" w:hAnsi="Arial" w:cs="Arial"/>
                <w:sz w:val="28"/>
                <w:szCs w:val="28"/>
                <w:lang w:eastAsia="en-US"/>
              </w:rPr>
              <w:t>.</w:t>
            </w:r>
          </w:p>
          <w:p w14:paraId="3D0E9854" w14:textId="40A37D44" w:rsidR="008B10DB" w:rsidRPr="008B10DB" w:rsidRDefault="00D14790" w:rsidP="00F41A98">
            <w:pPr>
              <w:spacing w:line="276" w:lineRule="auto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 xml:space="preserve"> </w:t>
            </w:r>
            <w:r w:rsidR="008B10DB" w:rsidRPr="008B10DB">
              <w:rPr>
                <w:rFonts w:ascii="Arial" w:hAnsi="Arial" w:cs="Arial"/>
                <w:sz w:val="28"/>
                <w:szCs w:val="28"/>
                <w:lang w:eastAsia="en-US"/>
              </w:rPr>
              <w:t xml:space="preserve">Email: </w:t>
            </w:r>
            <w:r w:rsidR="00DF1828" w:rsidRPr="006513D0">
              <w:rPr>
                <w:rFonts w:ascii="Arial" w:hAnsi="Arial" w:cs="Arial"/>
                <w:sz w:val="28"/>
                <w:szCs w:val="28"/>
                <w:lang w:eastAsia="en-US"/>
              </w:rPr>
              <w:t>Veluseethalakshmi@gmail.com</w:t>
            </w:r>
            <w:r w:rsidR="008B10DB" w:rsidRPr="008B10DB">
              <w:rPr>
                <w:rFonts w:ascii="Arial" w:hAnsi="Arial" w:cs="Arial"/>
                <w:sz w:val="32"/>
                <w:szCs w:val="32"/>
                <w:lang w:eastAsia="en-US"/>
              </w:rPr>
              <w:t xml:space="preserve">                                                             </w:t>
            </w:r>
          </w:p>
          <w:p w14:paraId="73F69E03" w14:textId="77777777" w:rsidR="008B10DB" w:rsidRPr="008B10DB" w:rsidRDefault="008B10DB" w:rsidP="00F41A98">
            <w:pPr>
              <w:spacing w:line="276" w:lineRule="auto"/>
              <w:rPr>
                <w:rFonts w:ascii="Arial" w:hAnsi="Arial" w:cs="Arial"/>
                <w:sz w:val="32"/>
                <w:szCs w:val="32"/>
                <w:lang w:eastAsia="en-US"/>
              </w:rPr>
            </w:pPr>
          </w:p>
        </w:tc>
      </w:tr>
    </w:tbl>
    <w:p w14:paraId="6DB9D669" w14:textId="77777777" w:rsidR="0079739F" w:rsidRDefault="0079739F" w:rsidP="00F41A98">
      <w:pPr>
        <w:pStyle w:val="Heading1"/>
        <w:spacing w:before="120" w:line="276" w:lineRule="auto"/>
        <w:ind w:firstLine="720"/>
        <w:rPr>
          <w:rFonts w:ascii="Arial" w:hAnsi="Arial" w:cs="Arial"/>
          <w:color w:val="auto"/>
          <w:sz w:val="28"/>
          <w:szCs w:val="28"/>
        </w:rPr>
      </w:pPr>
    </w:p>
    <w:p w14:paraId="0D636166" w14:textId="04E0B5C0" w:rsidR="009B20D7" w:rsidRDefault="008376D0" w:rsidP="009B20D7">
      <w:pPr>
        <w:pStyle w:val="Heading1"/>
        <w:spacing w:before="120" w:line="276" w:lineRule="auto"/>
        <w:ind w:firstLine="720"/>
        <w:rPr>
          <w:rFonts w:ascii="Arial" w:hAnsi="Arial" w:cs="Arial"/>
          <w:i w:val="0"/>
          <w:color w:val="auto"/>
          <w:sz w:val="28"/>
          <w:szCs w:val="28"/>
        </w:rPr>
      </w:pPr>
      <w:r w:rsidRPr="00D30BB5">
        <w:rPr>
          <w:rFonts w:ascii="Arial" w:hAnsi="Arial" w:cs="Arial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68E0E" wp14:editId="39D4864E">
                <wp:simplePos x="0" y="0"/>
                <wp:positionH relativeFrom="margin">
                  <wp:posOffset>-274320</wp:posOffset>
                </wp:positionH>
                <wp:positionV relativeFrom="margin">
                  <wp:posOffset>-1948815</wp:posOffset>
                </wp:positionV>
                <wp:extent cx="7010400" cy="1127760"/>
                <wp:effectExtent l="95250" t="38100" r="95250" b="14859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47F4" w14:textId="77777777" w:rsidR="00E90E87" w:rsidRPr="00C47A18" w:rsidRDefault="00E90E87" w:rsidP="00C47A18">
                            <w:pPr>
                              <w:pStyle w:val="TOC1"/>
                            </w:pPr>
                            <w:r w:rsidRPr="00C47A18">
                              <w:t>Seethalakshmi Velu</w:t>
                            </w:r>
                          </w:p>
                          <w:p w14:paraId="3596267F" w14:textId="77777777" w:rsidR="00E90E87" w:rsidRPr="00C47A18" w:rsidRDefault="00E90E87" w:rsidP="00C47A18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C47A18">
                              <w:rPr>
                                <w:rFonts w:ascii="Arial" w:hAnsi="Arial" w:cs="Arial"/>
                                <w:sz w:val="36"/>
                                <w:szCs w:val="36"/>
                                <w:lang w:eastAsia="ja-JP"/>
                              </w:rPr>
                              <w:t>Salesforce Administrator</w:t>
                            </w:r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4"/>
                              <w:gridCol w:w="3574"/>
                              <w:gridCol w:w="3575"/>
                            </w:tblGrid>
                            <w:tr w:rsidR="00E90E87" w14:paraId="4D67869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14:paraId="5C4F9B38" w14:textId="77777777" w:rsidR="00E90E87" w:rsidRDefault="00E90E87" w:rsidP="00C47A18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75029F50" w14:textId="77777777" w:rsidR="00E90E87" w:rsidRDefault="00E90E87" w:rsidP="00C47A18">
                                  <w:pPr>
                                    <w:spacing w:after="160" w:line="264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sdt>
                                  <w:sdtPr>
                                    <w:alias w:val="Volume"/>
                                    <w:tag w:val="Volume"/>
                                    <w:id w:val="-2056657"/>
                                    <w:showingPlcHdr/>
                                    <w:dataBinding w:xpath="/Newsletter/Volume" w:storeItemID="{0392F253-333C-4A53-9243-D24BE37970BC}"/>
                                    <w:text/>
                                  </w:sdtPr>
                                  <w:sdtContent>
                                    <w:p w14:paraId="00A6B674" w14:textId="77777777" w:rsidR="00E90E87" w:rsidRDefault="00E90E87">
                                      <w:pPr>
                                        <w:jc w:val="center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16B23352" w14:textId="77777777" w:rsidR="00E90E87" w:rsidRDefault="00E90E8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7A31DDF" w14:textId="77777777" w:rsidR="00E90E87" w:rsidRDefault="00E90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B968E0E" id="Rectangle 1" o:spid="_x0000_s1026" style="position:absolute;left:0;text-align:left;margin-left:-21.6pt;margin-top:-153.45pt;width:55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" stroked="f" strokeweight="2.25pt">
                <v:fill r:id="rId8" o:title="" recolor="t" rotate="t" type="tile"/>
                <v:imagedata recolortarget="#22518b [3058]"/>
                <v:shadow on="t" color="black" opacity=".25" origin=",-.5" offset="0,4pt"/>
                <v:textbox inset=",14.4pt">
                  <w:txbxContent>
                    <w:p w14:paraId="30B547F4" w14:textId="77777777" w:rsidR="00E90E87" w:rsidRPr="00C47A18" w:rsidRDefault="00E90E87" w:rsidP="00C47A18">
                      <w:pPr>
                        <w:pStyle w:val="TOC1"/>
                      </w:pPr>
                      <w:r w:rsidRPr="00C47A18">
                        <w:t>Seethalakshmi Velu</w:t>
                      </w:r>
                    </w:p>
                    <w:p w14:paraId="3596267F" w14:textId="77777777" w:rsidR="00E90E87" w:rsidRPr="00C47A18" w:rsidRDefault="00E90E87" w:rsidP="00C47A18">
                      <w:pPr>
                        <w:rPr>
                          <w:rFonts w:ascii="Arial" w:hAnsi="Arial" w:cs="Arial"/>
                          <w:sz w:val="36"/>
                          <w:szCs w:val="36"/>
                          <w:lang w:eastAsia="ja-JP"/>
                        </w:rPr>
                      </w:pPr>
                      <w:r w:rsidRPr="00C47A18">
                        <w:rPr>
                          <w:rFonts w:ascii="Arial" w:hAnsi="Arial" w:cs="Arial"/>
                          <w:sz w:val="36"/>
                          <w:szCs w:val="36"/>
                          <w:lang w:eastAsia="ja-JP"/>
                        </w:rPr>
                        <w:t>Salesforce Administrator</w:t>
                      </w:r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74"/>
                        <w:gridCol w:w="3574"/>
                        <w:gridCol w:w="3575"/>
                      </w:tblGrid>
                      <w:tr w:rsidR="00E90E87" w14:paraId="4D678697" w14:textId="77777777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14:paraId="5C4F9B38" w14:textId="77777777" w:rsidR="00E90E87" w:rsidRDefault="00E90E87" w:rsidP="00C47A18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14:paraId="75029F50" w14:textId="77777777" w:rsidR="00E90E87" w:rsidRDefault="00E90E87" w:rsidP="00C47A18">
                            <w:pPr>
                              <w:spacing w:after="160" w:line="264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sdt>
                            <w:sdtPr>
                              <w:alias w:val="Volume"/>
                              <w:tag w:val="Volume"/>
                              <w:id w:val="-2056657"/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Content>
                              <w:p w14:paraId="00A6B674" w14:textId="77777777" w:rsidR="00E90E87" w:rsidRDefault="00E90E87">
                                <w:pPr>
                                  <w:jc w:val="center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14:paraId="16B23352" w14:textId="77777777" w:rsidR="00E90E87" w:rsidRDefault="00E90E8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7A31DDF" w14:textId="77777777" w:rsidR="00E90E87" w:rsidRDefault="00E90E87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92C6E" w:rsidRPr="00D30BB5">
        <w:rPr>
          <w:rFonts w:ascii="Arial" w:hAnsi="Arial" w:cs="Arial"/>
          <w:i w:val="0"/>
          <w:color w:val="auto"/>
          <w:sz w:val="28"/>
          <w:szCs w:val="28"/>
        </w:rPr>
        <w:t>Good</w:t>
      </w:r>
      <w:r w:rsidR="00C47A1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="0079556B" w:rsidRPr="00D30BB5">
        <w:rPr>
          <w:rFonts w:ascii="Arial" w:hAnsi="Arial" w:cs="Arial"/>
          <w:i w:val="0"/>
          <w:color w:val="auto"/>
          <w:sz w:val="28"/>
          <w:szCs w:val="28"/>
        </w:rPr>
        <w:t>hands-on</w:t>
      </w:r>
      <w:r w:rsidR="00C47A1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experience in</w:t>
      </w:r>
      <w:r w:rsidR="0079556B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salesforce </w:t>
      </w:r>
      <w:r w:rsidR="00970C79">
        <w:rPr>
          <w:rFonts w:ascii="Arial" w:hAnsi="Arial" w:cs="Arial"/>
          <w:i w:val="0"/>
          <w:color w:val="auto"/>
          <w:sz w:val="28"/>
          <w:szCs w:val="28"/>
        </w:rPr>
        <w:t>developer</w:t>
      </w:r>
      <w:r w:rsidR="00C970BB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="0079556B" w:rsidRPr="00D30BB5">
        <w:rPr>
          <w:rFonts w:ascii="Arial" w:hAnsi="Arial" w:cs="Arial"/>
          <w:i w:val="0"/>
          <w:color w:val="auto"/>
          <w:sz w:val="28"/>
          <w:szCs w:val="28"/>
        </w:rPr>
        <w:t>activities with 6 Years of IT experience</w:t>
      </w:r>
      <w:r w:rsidR="00EB6314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in </w:t>
      </w:r>
      <w:r w:rsidR="00EB6314" w:rsidRPr="00D30BB5">
        <w:rPr>
          <w:rFonts w:ascii="Arial" w:hAnsi="Arial" w:cs="Arial"/>
          <w:b/>
          <w:i w:val="0"/>
          <w:color w:val="auto"/>
          <w:sz w:val="28"/>
          <w:szCs w:val="28"/>
        </w:rPr>
        <w:t>Tata Consultancy Services</w:t>
      </w:r>
      <w:r w:rsidR="00F862FB">
        <w:rPr>
          <w:rFonts w:ascii="Arial" w:hAnsi="Arial" w:cs="Arial"/>
          <w:b/>
          <w:i w:val="0"/>
          <w:color w:val="auto"/>
          <w:sz w:val="28"/>
          <w:szCs w:val="28"/>
        </w:rPr>
        <w:t xml:space="preserve"> (</w:t>
      </w:r>
      <w:r w:rsidR="001806EC">
        <w:rPr>
          <w:rFonts w:ascii="Arial" w:hAnsi="Arial" w:cs="Arial"/>
          <w:b/>
          <w:i w:val="0"/>
          <w:color w:val="auto"/>
          <w:sz w:val="28"/>
          <w:szCs w:val="28"/>
        </w:rPr>
        <w:t xml:space="preserve">around </w:t>
      </w:r>
      <w:r w:rsidR="00570774">
        <w:rPr>
          <w:rFonts w:ascii="Arial" w:hAnsi="Arial" w:cs="Arial"/>
          <w:b/>
          <w:i w:val="0"/>
          <w:color w:val="auto"/>
          <w:sz w:val="28"/>
          <w:szCs w:val="28"/>
        </w:rPr>
        <w:t>3</w:t>
      </w:r>
      <w:r w:rsidR="00021E5E">
        <w:rPr>
          <w:rFonts w:ascii="Arial" w:hAnsi="Arial" w:cs="Arial"/>
          <w:b/>
          <w:i w:val="0"/>
          <w:color w:val="auto"/>
          <w:sz w:val="28"/>
          <w:szCs w:val="28"/>
        </w:rPr>
        <w:t xml:space="preserve"> </w:t>
      </w:r>
      <w:r w:rsidR="001806EC">
        <w:rPr>
          <w:rFonts w:ascii="Arial" w:hAnsi="Arial" w:cs="Arial"/>
          <w:b/>
          <w:i w:val="0"/>
          <w:color w:val="auto"/>
          <w:sz w:val="28"/>
          <w:szCs w:val="28"/>
        </w:rPr>
        <w:t xml:space="preserve">year of experience </w:t>
      </w:r>
      <w:r w:rsidR="009B20D7">
        <w:rPr>
          <w:rFonts w:ascii="Arial" w:hAnsi="Arial" w:cs="Arial"/>
          <w:b/>
          <w:i w:val="0"/>
          <w:color w:val="auto"/>
          <w:sz w:val="28"/>
          <w:szCs w:val="28"/>
        </w:rPr>
        <w:t>in salesforce</w:t>
      </w:r>
      <w:r w:rsidR="001806EC">
        <w:rPr>
          <w:rFonts w:ascii="Arial" w:hAnsi="Arial" w:cs="Arial"/>
          <w:b/>
          <w:i w:val="0"/>
          <w:color w:val="auto"/>
          <w:sz w:val="28"/>
          <w:szCs w:val="28"/>
        </w:rPr>
        <w:t xml:space="preserve"> development and maintenance</w:t>
      </w:r>
      <w:r w:rsidR="00F862FB">
        <w:rPr>
          <w:rFonts w:ascii="Arial" w:hAnsi="Arial" w:cs="Arial"/>
          <w:b/>
          <w:i w:val="0"/>
          <w:color w:val="auto"/>
          <w:sz w:val="28"/>
          <w:szCs w:val="28"/>
        </w:rPr>
        <w:t>)</w:t>
      </w:r>
      <w:r w:rsidR="0079556B" w:rsidRPr="00D30BB5">
        <w:rPr>
          <w:rFonts w:ascii="Arial" w:hAnsi="Arial" w:cs="Arial"/>
          <w:i w:val="0"/>
          <w:color w:val="auto"/>
          <w:sz w:val="28"/>
          <w:szCs w:val="28"/>
        </w:rPr>
        <w:t xml:space="preserve">. </w:t>
      </w:r>
      <w:r w:rsidR="00C32ECD" w:rsidRPr="00D30BB5">
        <w:rPr>
          <w:rFonts w:ascii="Arial" w:hAnsi="Arial" w:cs="Arial"/>
          <w:i w:val="0"/>
          <w:color w:val="auto"/>
          <w:sz w:val="28"/>
          <w:szCs w:val="28"/>
        </w:rPr>
        <w:t>She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got </w:t>
      </w:r>
      <w:r w:rsidR="00836AE5">
        <w:rPr>
          <w:rFonts w:ascii="Arial" w:hAnsi="Arial" w:cs="Arial"/>
          <w:i w:val="0"/>
          <w:color w:val="auto"/>
          <w:sz w:val="28"/>
          <w:szCs w:val="28"/>
        </w:rPr>
        <w:t>refreshed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in </w:t>
      </w:r>
      <w:r w:rsidR="0079739F" w:rsidRPr="00D30BB5">
        <w:rPr>
          <w:rFonts w:ascii="Arial" w:hAnsi="Arial" w:cs="Arial"/>
          <w:b/>
          <w:i w:val="0"/>
          <w:color w:val="auto"/>
          <w:sz w:val="28"/>
          <w:szCs w:val="28"/>
        </w:rPr>
        <w:t>Salesforce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="008E59DA">
        <w:rPr>
          <w:rFonts w:ascii="Arial" w:hAnsi="Arial" w:cs="Arial"/>
          <w:b/>
          <w:i w:val="0"/>
          <w:color w:val="auto"/>
          <w:sz w:val="28"/>
          <w:szCs w:val="28"/>
        </w:rPr>
        <w:t>Development</w:t>
      </w:r>
      <w:r w:rsidR="0079739F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with real time projects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in </w:t>
      </w:r>
      <w:r w:rsidR="0079739F" w:rsidRPr="00D30BB5">
        <w:rPr>
          <w:rFonts w:ascii="Arial" w:hAnsi="Arial" w:cs="Arial"/>
          <w:b/>
          <w:i w:val="0"/>
          <w:color w:val="auto"/>
          <w:sz w:val="28"/>
          <w:szCs w:val="28"/>
        </w:rPr>
        <w:t>AJskills</w:t>
      </w:r>
      <w:r w:rsidR="0079739F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place at </w:t>
      </w:r>
      <w:r w:rsidR="004D714C" w:rsidRPr="00D30BB5">
        <w:rPr>
          <w:rFonts w:ascii="Arial" w:hAnsi="Arial" w:cs="Arial"/>
          <w:i w:val="0"/>
          <w:color w:val="auto"/>
          <w:sz w:val="28"/>
          <w:szCs w:val="28"/>
        </w:rPr>
        <w:t>Chennai</w:t>
      </w:r>
      <w:r w:rsidR="004D714C">
        <w:rPr>
          <w:rFonts w:ascii="Arial" w:hAnsi="Arial" w:cs="Arial"/>
          <w:i w:val="0"/>
          <w:color w:val="auto"/>
          <w:sz w:val="28"/>
          <w:szCs w:val="28"/>
        </w:rPr>
        <w:t xml:space="preserve"> (to maintain and refresh updated features)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 xml:space="preserve">. </w:t>
      </w:r>
      <w:r w:rsidR="00B316D3" w:rsidRPr="00D30BB5">
        <w:rPr>
          <w:rFonts w:ascii="Arial" w:hAnsi="Arial" w:cs="Arial"/>
          <w:i w:val="0"/>
          <w:color w:val="auto"/>
          <w:sz w:val="28"/>
          <w:szCs w:val="28"/>
        </w:rPr>
        <w:t>She</w:t>
      </w:r>
      <w:r w:rsidR="00C970BB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has </w:t>
      </w:r>
      <w:r w:rsidR="007754E8" w:rsidRPr="00D30BB5">
        <w:rPr>
          <w:rFonts w:ascii="Arial" w:hAnsi="Arial" w:cs="Arial"/>
          <w:i w:val="0"/>
          <w:color w:val="auto"/>
          <w:sz w:val="28"/>
          <w:szCs w:val="28"/>
        </w:rPr>
        <w:t>good experience in various phases of Software development life cycle such as Requirement Analysis, Code Development, Application Maintenance, Functional Studies</w:t>
      </w:r>
      <w:r w:rsidR="00871B8D">
        <w:rPr>
          <w:rFonts w:ascii="Arial" w:hAnsi="Arial" w:cs="Arial"/>
          <w:i w:val="0"/>
          <w:color w:val="auto"/>
          <w:sz w:val="28"/>
          <w:szCs w:val="28"/>
        </w:rPr>
        <w:t xml:space="preserve">, Quality Reviews and Testing in both </w:t>
      </w:r>
      <w:r w:rsidR="00871B8D" w:rsidRPr="009B20D7">
        <w:rPr>
          <w:rFonts w:ascii="Arial" w:hAnsi="Arial" w:cs="Arial"/>
          <w:b/>
          <w:i w:val="0"/>
          <w:color w:val="auto"/>
          <w:sz w:val="28"/>
          <w:szCs w:val="28"/>
        </w:rPr>
        <w:t>waterfall</w:t>
      </w:r>
      <w:r w:rsidR="00871B8D">
        <w:rPr>
          <w:rFonts w:ascii="Arial" w:hAnsi="Arial" w:cs="Arial"/>
          <w:i w:val="0"/>
          <w:color w:val="auto"/>
          <w:sz w:val="28"/>
          <w:szCs w:val="28"/>
        </w:rPr>
        <w:t xml:space="preserve"> and </w:t>
      </w:r>
      <w:r w:rsidR="00871B8D" w:rsidRPr="009B20D7">
        <w:rPr>
          <w:rFonts w:ascii="Arial" w:hAnsi="Arial" w:cs="Arial"/>
          <w:b/>
          <w:i w:val="0"/>
          <w:color w:val="auto"/>
          <w:sz w:val="28"/>
          <w:szCs w:val="28"/>
        </w:rPr>
        <w:t>Agile</w:t>
      </w:r>
      <w:r w:rsidR="00871B8D">
        <w:rPr>
          <w:rFonts w:ascii="Arial" w:hAnsi="Arial" w:cs="Arial"/>
          <w:i w:val="0"/>
          <w:color w:val="auto"/>
          <w:sz w:val="28"/>
          <w:szCs w:val="28"/>
        </w:rPr>
        <w:t xml:space="preserve"> Methodology</w:t>
      </w:r>
      <w:r w:rsidR="009B20D7">
        <w:rPr>
          <w:rFonts w:ascii="Arial" w:hAnsi="Arial" w:cs="Arial"/>
          <w:i w:val="0"/>
          <w:color w:val="auto"/>
          <w:sz w:val="28"/>
          <w:szCs w:val="28"/>
        </w:rPr>
        <w:t>.</w:t>
      </w:r>
    </w:p>
    <w:p w14:paraId="389C4538" w14:textId="60023D87" w:rsidR="00871B8D" w:rsidRPr="00871B8D" w:rsidRDefault="009B20D7" w:rsidP="009B20D7">
      <w:pPr>
        <w:pStyle w:val="Heading1"/>
        <w:spacing w:before="120" w:line="276" w:lineRule="auto"/>
        <w:ind w:firstLine="720"/>
      </w:pPr>
      <w:r>
        <w:rPr>
          <w:rFonts w:ascii="Arial" w:hAnsi="Arial" w:cs="Arial"/>
          <w:i w:val="0"/>
          <w:color w:val="auto"/>
          <w:sz w:val="28"/>
          <w:szCs w:val="28"/>
        </w:rPr>
        <w:t xml:space="preserve">She has basic knowledge in </w:t>
      </w:r>
      <w:r w:rsidRPr="009B20D7">
        <w:rPr>
          <w:rFonts w:ascii="Arial" w:hAnsi="Arial" w:cs="Arial"/>
          <w:b/>
          <w:i w:val="0"/>
          <w:color w:val="auto"/>
          <w:sz w:val="28"/>
          <w:szCs w:val="28"/>
        </w:rPr>
        <w:t>Devops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practices and process for software Development. </w:t>
      </w:r>
      <w:r w:rsidR="0041707C">
        <w:rPr>
          <w:rFonts w:ascii="Arial" w:hAnsi="Arial" w:cs="Arial"/>
          <w:i w:val="0"/>
          <w:color w:val="auto"/>
          <w:sz w:val="28"/>
          <w:szCs w:val="28"/>
        </w:rPr>
        <w:t>H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and on in the tools </w:t>
      </w:r>
      <w:r w:rsidR="00B87BEA" w:rsidRPr="00B87BEA">
        <w:rPr>
          <w:rFonts w:ascii="Arial" w:hAnsi="Arial" w:cs="Arial"/>
          <w:b/>
          <w:bCs w:val="0"/>
          <w:i w:val="0"/>
          <w:color w:val="auto"/>
          <w:sz w:val="28"/>
          <w:szCs w:val="28"/>
        </w:rPr>
        <w:t>GitHub</w:t>
      </w:r>
      <w:r w:rsidR="00B87BEA">
        <w:rPr>
          <w:rFonts w:ascii="Arial" w:hAnsi="Arial" w:cs="Arial"/>
          <w:i w:val="0"/>
          <w:color w:val="auto"/>
          <w:sz w:val="28"/>
          <w:szCs w:val="28"/>
        </w:rPr>
        <w:t>,</w:t>
      </w:r>
      <w:r w:rsidR="003D1027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Pr="009B20D7">
        <w:rPr>
          <w:rFonts w:ascii="Arial" w:hAnsi="Arial" w:cs="Arial"/>
          <w:b/>
          <w:i w:val="0"/>
          <w:color w:val="auto"/>
          <w:sz w:val="28"/>
          <w:szCs w:val="28"/>
        </w:rPr>
        <w:t>Docker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and </w:t>
      </w:r>
      <w:r w:rsidRPr="009B20D7">
        <w:rPr>
          <w:rFonts w:ascii="Arial" w:hAnsi="Arial" w:cs="Arial"/>
          <w:b/>
          <w:i w:val="0"/>
          <w:color w:val="auto"/>
          <w:sz w:val="28"/>
          <w:szCs w:val="28"/>
        </w:rPr>
        <w:t>Jenkins</w:t>
      </w:r>
      <w:r>
        <w:rPr>
          <w:rFonts w:ascii="Arial" w:hAnsi="Arial" w:cs="Arial"/>
          <w:i w:val="0"/>
          <w:color w:val="auto"/>
          <w:sz w:val="28"/>
          <w:szCs w:val="28"/>
        </w:rPr>
        <w:t>.</w:t>
      </w:r>
    </w:p>
    <w:p w14:paraId="5E1853E7" w14:textId="77777777" w:rsidR="00D138BC" w:rsidRDefault="00C32ECD" w:rsidP="00F41A98">
      <w:pPr>
        <w:pStyle w:val="Heading1"/>
        <w:spacing w:before="120" w:line="276" w:lineRule="auto"/>
        <w:ind w:firstLine="720"/>
        <w:rPr>
          <w:rFonts w:ascii="Arial" w:hAnsi="Arial" w:cs="Arial"/>
          <w:i w:val="0"/>
          <w:color w:val="auto"/>
          <w:sz w:val="28"/>
          <w:szCs w:val="28"/>
        </w:rPr>
      </w:pPr>
      <w:r w:rsidRPr="00D30BB5">
        <w:rPr>
          <w:rFonts w:ascii="Arial" w:hAnsi="Arial" w:cs="Arial"/>
          <w:i w:val="0"/>
          <w:color w:val="auto"/>
          <w:sz w:val="28"/>
          <w:szCs w:val="28"/>
        </w:rPr>
        <w:t xml:space="preserve">She </w:t>
      </w:r>
      <w:r w:rsidR="00C970BB" w:rsidRPr="00D30BB5">
        <w:rPr>
          <w:rFonts w:ascii="Arial" w:hAnsi="Arial" w:cs="Arial"/>
          <w:i w:val="0"/>
          <w:color w:val="auto"/>
          <w:sz w:val="28"/>
          <w:szCs w:val="28"/>
        </w:rPr>
        <w:t>has</w:t>
      </w:r>
      <w:r w:rsidR="00B316D3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extensive domain knowledge in insurance and banking. </w:t>
      </w:r>
      <w:r w:rsidR="00B46250" w:rsidRPr="00D30BB5">
        <w:rPr>
          <w:rFonts w:ascii="Arial" w:hAnsi="Arial" w:cs="Arial"/>
          <w:i w:val="0"/>
          <w:color w:val="auto"/>
          <w:sz w:val="28"/>
          <w:szCs w:val="28"/>
        </w:rPr>
        <w:t>She</w:t>
      </w:r>
      <w:r w:rsidR="00B316D3" w:rsidRPr="00D30BB5">
        <w:rPr>
          <w:rFonts w:ascii="Arial" w:hAnsi="Arial" w:cs="Arial"/>
          <w:i w:val="0"/>
          <w:color w:val="auto"/>
          <w:sz w:val="28"/>
          <w:szCs w:val="28"/>
        </w:rPr>
        <w:t xml:space="preserve"> is flexible and she is highly adaptive to new technologies. She has ability to work well in both team environment and individual environment.</w:t>
      </w:r>
    </w:p>
    <w:p w14:paraId="6657A799" w14:textId="77777777" w:rsidR="00B316D3" w:rsidRDefault="00D138BC" w:rsidP="00F41A98">
      <w:pPr>
        <w:pStyle w:val="Heading1"/>
        <w:spacing w:before="120" w:line="276" w:lineRule="auto"/>
        <w:ind w:firstLine="720"/>
        <w:rPr>
          <w:rFonts w:ascii="Arial" w:hAnsi="Arial" w:cs="Arial"/>
          <w:i w:val="0"/>
          <w:color w:val="auto"/>
          <w:sz w:val="28"/>
          <w:szCs w:val="28"/>
        </w:rPr>
      </w:pPr>
      <w:r>
        <w:rPr>
          <w:rFonts w:ascii="Arial" w:hAnsi="Arial" w:cs="Arial"/>
          <w:i w:val="0"/>
          <w:color w:val="auto"/>
          <w:sz w:val="28"/>
          <w:szCs w:val="28"/>
        </w:rPr>
        <w:t xml:space="preserve">She is certified in </w:t>
      </w:r>
      <w:r w:rsidR="004A46A6">
        <w:rPr>
          <w:rFonts w:ascii="Arial" w:hAnsi="Arial" w:cs="Arial"/>
          <w:b/>
          <w:i w:val="0"/>
          <w:color w:val="auto"/>
          <w:sz w:val="28"/>
          <w:szCs w:val="28"/>
        </w:rPr>
        <w:t>S</w:t>
      </w:r>
      <w:r w:rsidRPr="00D138BC">
        <w:rPr>
          <w:rFonts w:ascii="Arial" w:hAnsi="Arial" w:cs="Arial"/>
          <w:b/>
          <w:i w:val="0"/>
          <w:color w:val="auto"/>
          <w:sz w:val="28"/>
          <w:szCs w:val="28"/>
        </w:rPr>
        <w:t>alesforce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Pr="00D138BC">
        <w:rPr>
          <w:rFonts w:ascii="Arial" w:hAnsi="Arial" w:cs="Arial"/>
          <w:b/>
          <w:i w:val="0"/>
          <w:color w:val="auto"/>
          <w:sz w:val="28"/>
          <w:szCs w:val="28"/>
        </w:rPr>
        <w:t>Admin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and </w:t>
      </w:r>
      <w:r w:rsidRPr="00D138BC">
        <w:rPr>
          <w:rFonts w:ascii="Arial" w:hAnsi="Arial" w:cs="Arial"/>
          <w:b/>
          <w:i w:val="0"/>
          <w:color w:val="auto"/>
          <w:sz w:val="28"/>
          <w:szCs w:val="28"/>
        </w:rPr>
        <w:t>Salesforce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Pr="00D138BC">
        <w:rPr>
          <w:rFonts w:ascii="Arial" w:hAnsi="Arial" w:cs="Arial"/>
          <w:b/>
          <w:i w:val="0"/>
          <w:color w:val="auto"/>
          <w:sz w:val="28"/>
          <w:szCs w:val="28"/>
        </w:rPr>
        <w:t>Developer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Pr="00D138BC">
        <w:rPr>
          <w:rFonts w:ascii="Arial" w:hAnsi="Arial" w:cs="Arial"/>
          <w:b/>
          <w:i w:val="0"/>
          <w:color w:val="auto"/>
          <w:sz w:val="28"/>
          <w:szCs w:val="28"/>
        </w:rPr>
        <w:t>PD1</w:t>
      </w:r>
      <w:r>
        <w:rPr>
          <w:rFonts w:ascii="Arial" w:hAnsi="Arial" w:cs="Arial"/>
          <w:i w:val="0"/>
          <w:color w:val="auto"/>
          <w:sz w:val="28"/>
          <w:szCs w:val="28"/>
        </w:rPr>
        <w:t xml:space="preserve">.                                                       </w:t>
      </w:r>
    </w:p>
    <w:p w14:paraId="4BC57AE3" w14:textId="77777777" w:rsidR="00D138BC" w:rsidRPr="00D138BC" w:rsidRDefault="00D138BC" w:rsidP="00D138BC">
      <w:pPr>
        <w:rPr>
          <w:lang w:eastAsia="en-US"/>
        </w:rPr>
      </w:pPr>
    </w:p>
    <w:p w14:paraId="72083C4A" w14:textId="77777777" w:rsidR="005D2620" w:rsidRPr="00B46250" w:rsidRDefault="0080435A" w:rsidP="00F41A98">
      <w:pPr>
        <w:pStyle w:val="Heading1"/>
        <w:spacing w:before="120" w:line="276" w:lineRule="auto"/>
        <w:rPr>
          <w:rFonts w:ascii="Arial Black" w:hAnsi="Arial Black" w:cs="Arial"/>
          <w:i w:val="0"/>
          <w:color w:val="auto"/>
        </w:rPr>
      </w:pPr>
      <w:r>
        <w:rPr>
          <w:rFonts w:ascii="Arial Black" w:hAnsi="Arial Black" w:cs="Arial"/>
          <w:i w:val="0"/>
          <w:color w:val="auto"/>
        </w:rPr>
        <w:t xml:space="preserve">SALESFORCE </w:t>
      </w:r>
      <w:r w:rsidR="005D2620" w:rsidRPr="00B46250">
        <w:rPr>
          <w:rFonts w:ascii="Arial Black" w:hAnsi="Arial Black" w:cs="Arial"/>
          <w:i w:val="0"/>
          <w:color w:val="auto"/>
        </w:rPr>
        <w:t>TECHNICAL SUMMARY</w:t>
      </w:r>
    </w:p>
    <w:p w14:paraId="40FDDD51" w14:textId="77777777" w:rsidR="005D2620" w:rsidRPr="000613C8" w:rsidRDefault="005D2620" w:rsidP="00F41A98">
      <w:pPr>
        <w:rPr>
          <w:rFonts w:ascii="Arial" w:hAnsi="Arial" w:cs="Arial"/>
          <w:sz w:val="24"/>
          <w:szCs w:val="24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1224C" wp14:editId="5CFD8DC8">
                <wp:simplePos x="0" y="0"/>
                <wp:positionH relativeFrom="column">
                  <wp:posOffset>-594</wp:posOffset>
                </wp:positionH>
                <wp:positionV relativeFrom="paragraph">
                  <wp:posOffset>148194</wp:posOffset>
                </wp:positionV>
                <wp:extent cx="6736715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E093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65pt" to="53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" strokecolor="#d8d8d8 [2732]"/>
            </w:pict>
          </mc:Fallback>
        </mc:AlternateContent>
      </w:r>
    </w:p>
    <w:p w14:paraId="66203EC5" w14:textId="77777777" w:rsidR="00184128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Hand on experiences in building Apex classes, Apex Triggers, Asynchronous Apex.</w:t>
      </w:r>
    </w:p>
    <w:p w14:paraId="7E14FD4E" w14:textId="77777777" w:rsidR="00616A93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Knowledge of using SOQL and performing DML operations within Governor Limits.</w:t>
      </w:r>
    </w:p>
    <w:p w14:paraId="06468F34" w14:textId="77777777" w:rsidR="00616A93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Knowledge in following best practices in writing apex classes.</w:t>
      </w:r>
    </w:p>
    <w:p w14:paraId="5BF066BA" w14:textId="77777777" w:rsidR="00616A93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Proficiency in SFDC administrative tasks like creating Profiles, Roles, Users.</w:t>
      </w:r>
    </w:p>
    <w:p w14:paraId="30A1C730" w14:textId="77777777" w:rsidR="00616A93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Very good understanding of the Salesforce security model (Role, Profiles, Sharing settings)</w:t>
      </w:r>
    </w:p>
    <w:p w14:paraId="49633934" w14:textId="77777777" w:rsidR="00616A93" w:rsidRPr="00BF1409" w:rsidRDefault="00616A93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>Proficiency in using</w:t>
      </w:r>
      <w:r w:rsidR="002D1235" w:rsidRPr="00BF1409">
        <w:rPr>
          <w:rFonts w:ascii="Arial" w:hAnsi="Arial" w:cs="Arial"/>
          <w:sz w:val="28"/>
          <w:szCs w:val="28"/>
        </w:rPr>
        <w:t xml:space="preserve"> automation tools such as light</w:t>
      </w:r>
      <w:r w:rsidRPr="00BF1409">
        <w:rPr>
          <w:rFonts w:ascii="Arial" w:hAnsi="Arial" w:cs="Arial"/>
          <w:sz w:val="28"/>
          <w:szCs w:val="28"/>
        </w:rPr>
        <w:t xml:space="preserve">ning </w:t>
      </w:r>
      <w:r w:rsidR="002D1235" w:rsidRPr="00BF1409">
        <w:rPr>
          <w:rFonts w:ascii="Arial" w:hAnsi="Arial" w:cs="Arial"/>
          <w:sz w:val="28"/>
          <w:szCs w:val="28"/>
        </w:rPr>
        <w:t>flows, Process Builders, workflow, Approval Process for business process automation.</w:t>
      </w:r>
    </w:p>
    <w:p w14:paraId="7E9665A4" w14:textId="77777777" w:rsidR="002D1235" w:rsidRDefault="002D1235" w:rsidP="00616A93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BF1409">
        <w:rPr>
          <w:rFonts w:ascii="Arial" w:hAnsi="Arial" w:cs="Arial"/>
          <w:sz w:val="28"/>
          <w:szCs w:val="28"/>
        </w:rPr>
        <w:t xml:space="preserve">Hand on experience in using Data Loader, generating reports &amp; dashboards. </w:t>
      </w:r>
    </w:p>
    <w:p w14:paraId="3C528F7B" w14:textId="77777777" w:rsidR="00955D38" w:rsidRDefault="00BE1ABD" w:rsidP="00B8276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70C79">
        <w:rPr>
          <w:rFonts w:ascii="Arial" w:hAnsi="Arial" w:cs="Arial"/>
          <w:sz w:val="28"/>
          <w:szCs w:val="28"/>
        </w:rPr>
        <w:t>Hand on experience in</w:t>
      </w:r>
      <w:r w:rsidR="00AC45DE" w:rsidRPr="00970C79">
        <w:rPr>
          <w:rFonts w:ascii="Arial" w:hAnsi="Arial" w:cs="Arial"/>
          <w:sz w:val="28"/>
          <w:szCs w:val="28"/>
        </w:rPr>
        <w:t xml:space="preserve"> </w:t>
      </w:r>
      <w:r w:rsidRPr="00970C79">
        <w:rPr>
          <w:rFonts w:ascii="Arial" w:hAnsi="Arial" w:cs="Arial"/>
          <w:sz w:val="28"/>
          <w:szCs w:val="28"/>
        </w:rPr>
        <w:t>LWC Components</w:t>
      </w:r>
      <w:r w:rsidR="00970C79" w:rsidRPr="00970C79">
        <w:rPr>
          <w:rFonts w:ascii="Arial" w:hAnsi="Arial" w:cs="Arial"/>
          <w:sz w:val="28"/>
          <w:szCs w:val="28"/>
        </w:rPr>
        <w:t xml:space="preserve"> implementation</w:t>
      </w:r>
      <w:r w:rsidR="00955D38">
        <w:rPr>
          <w:rFonts w:ascii="Arial" w:hAnsi="Arial" w:cs="Arial"/>
          <w:sz w:val="28"/>
          <w:szCs w:val="28"/>
        </w:rPr>
        <w:t>.</w:t>
      </w:r>
    </w:p>
    <w:p w14:paraId="6ACD9A95" w14:textId="3931889C" w:rsidR="003D1027" w:rsidRPr="00970C79" w:rsidRDefault="00F02A2C" w:rsidP="00B8276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70C79">
        <w:rPr>
          <w:rFonts w:ascii="Arial" w:hAnsi="Arial" w:cs="Arial"/>
          <w:sz w:val="28"/>
          <w:szCs w:val="28"/>
        </w:rPr>
        <w:lastRenderedPageBreak/>
        <w:t>Experienced in Web application development using HTML, JS and CSS5</w:t>
      </w:r>
    </w:p>
    <w:p w14:paraId="70B4038D" w14:textId="77777777" w:rsidR="00AC45DE" w:rsidRPr="00BF1409" w:rsidRDefault="00AC45DE" w:rsidP="003D1027">
      <w:pPr>
        <w:pStyle w:val="ListParagraph"/>
        <w:ind w:left="720" w:firstLine="0"/>
        <w:rPr>
          <w:rFonts w:ascii="Arial" w:hAnsi="Arial" w:cs="Arial"/>
          <w:sz w:val="28"/>
          <w:szCs w:val="28"/>
        </w:rPr>
      </w:pPr>
    </w:p>
    <w:p w14:paraId="6AC6380A" w14:textId="77777777" w:rsidR="007A4F9B" w:rsidRPr="00B46250" w:rsidRDefault="007A4F9B" w:rsidP="00F41A98">
      <w:pPr>
        <w:pStyle w:val="Heading1"/>
        <w:spacing w:before="120" w:line="276" w:lineRule="auto"/>
        <w:rPr>
          <w:rFonts w:ascii="Arial Black" w:hAnsi="Arial Black" w:cs="Arial"/>
          <w:i w:val="0"/>
          <w:color w:val="auto"/>
        </w:rPr>
      </w:pPr>
      <w:r w:rsidRPr="00B46250">
        <w:rPr>
          <w:rFonts w:ascii="Arial Black" w:hAnsi="Arial Black" w:cs="Arial"/>
          <w:i w:val="0"/>
          <w:color w:val="auto"/>
        </w:rPr>
        <w:t>SALESFORCE ACHIEVEMENTS</w:t>
      </w:r>
    </w:p>
    <w:p w14:paraId="5160D463" w14:textId="77777777" w:rsidR="007A4F9B" w:rsidRDefault="007A4F9B" w:rsidP="00C60CB0">
      <w:pPr>
        <w:tabs>
          <w:tab w:val="right" w:pos="10368"/>
        </w:tabs>
        <w:rPr>
          <w:rFonts w:ascii="Arial" w:hAnsi="Arial" w:cs="Arial"/>
          <w:sz w:val="24"/>
          <w:szCs w:val="24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51923" wp14:editId="3E120146">
                <wp:simplePos x="0" y="0"/>
                <wp:positionH relativeFrom="column">
                  <wp:posOffset>-594</wp:posOffset>
                </wp:positionH>
                <wp:positionV relativeFrom="paragraph">
                  <wp:posOffset>148194</wp:posOffset>
                </wp:positionV>
                <wp:extent cx="673671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C09CB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65pt" to="53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" strokecolor="#d8d8d8 [2732]"/>
            </w:pict>
          </mc:Fallback>
        </mc:AlternateContent>
      </w:r>
      <w:r w:rsidR="00C60CB0">
        <w:rPr>
          <w:rFonts w:ascii="Arial" w:hAnsi="Arial" w:cs="Arial"/>
          <w:sz w:val="24"/>
          <w:szCs w:val="24"/>
          <w:lang w:eastAsia="en-US"/>
        </w:rPr>
        <w:tab/>
      </w:r>
    </w:p>
    <w:p w14:paraId="0AC0C471" w14:textId="77777777" w:rsidR="00C60CB0" w:rsidRPr="006F3654" w:rsidRDefault="00C60CB0" w:rsidP="00C60CB0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 w:rsidRPr="006F3654">
        <w:rPr>
          <w:rFonts w:ascii="Arial" w:hAnsi="Arial" w:cs="Arial"/>
          <w:b/>
          <w:sz w:val="28"/>
          <w:szCs w:val="28"/>
        </w:rPr>
        <w:t xml:space="preserve">Salesforce </w:t>
      </w:r>
      <w:r>
        <w:rPr>
          <w:rFonts w:ascii="Arial" w:hAnsi="Arial" w:cs="Arial"/>
          <w:b/>
          <w:sz w:val="28"/>
          <w:szCs w:val="28"/>
        </w:rPr>
        <w:t>Certification</w:t>
      </w:r>
      <w:r w:rsidRPr="006F3654">
        <w:rPr>
          <w:rFonts w:ascii="Arial" w:hAnsi="Arial" w:cs="Arial"/>
          <w:b/>
          <w:sz w:val="28"/>
          <w:szCs w:val="28"/>
        </w:rPr>
        <w:t>:</w:t>
      </w:r>
    </w:p>
    <w:p w14:paraId="203CDACD" w14:textId="77777777" w:rsidR="00C60CB0" w:rsidRPr="006F3654" w:rsidRDefault="00C60CB0" w:rsidP="00C60CB0">
      <w:pPr>
        <w:pStyle w:val="ListParagraph"/>
        <w:ind w:left="720" w:firstLine="0"/>
        <w:rPr>
          <w:rFonts w:ascii="Arial" w:hAnsi="Arial" w:cs="Arial"/>
          <w:b/>
          <w:sz w:val="28"/>
          <w:szCs w:val="28"/>
        </w:rPr>
      </w:pPr>
    </w:p>
    <w:p w14:paraId="59A2A358" w14:textId="378BC3A6" w:rsidR="00C60CB0" w:rsidRDefault="0049793A" w:rsidP="00C60CB0">
      <w:pPr>
        <w:pStyle w:val="ListParagraph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Salesforce Admin,</w:t>
      </w:r>
      <w:r w:rsidR="00042C7D">
        <w:rPr>
          <w:rFonts w:ascii="Arial" w:hAnsi="Arial" w:cs="Arial"/>
          <w:sz w:val="28"/>
          <w:szCs w:val="28"/>
        </w:rPr>
        <w:t xml:space="preserve"> </w:t>
      </w:r>
      <w:r w:rsidR="00B846A8">
        <w:rPr>
          <w:rFonts w:ascii="Arial" w:hAnsi="Arial" w:cs="Arial"/>
          <w:sz w:val="28"/>
          <w:szCs w:val="28"/>
        </w:rPr>
        <w:t>Salesforce Institute</w:t>
      </w:r>
      <w:r w:rsidR="0024715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202</w:t>
      </w:r>
      <w:r w:rsidR="00A26DC7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</w:p>
    <w:p w14:paraId="4F613BA3" w14:textId="57CE6A4E" w:rsidR="00871B8D" w:rsidRDefault="00871B8D" w:rsidP="00C60CB0">
      <w:pPr>
        <w:pStyle w:val="ListParagraph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Salesforce Developer PD1,</w:t>
      </w:r>
      <w:r w:rsidR="00247157">
        <w:rPr>
          <w:rFonts w:ascii="Arial" w:hAnsi="Arial" w:cs="Arial"/>
          <w:sz w:val="28"/>
          <w:szCs w:val="28"/>
        </w:rPr>
        <w:t xml:space="preserve">Salesforce Institute, </w:t>
      </w:r>
      <w:r>
        <w:rPr>
          <w:rFonts w:ascii="Arial" w:hAnsi="Arial" w:cs="Arial"/>
          <w:sz w:val="28"/>
          <w:szCs w:val="28"/>
        </w:rPr>
        <w:t>202</w:t>
      </w:r>
      <w:r w:rsidR="00A26DC7">
        <w:rPr>
          <w:rFonts w:ascii="Arial" w:hAnsi="Arial" w:cs="Arial"/>
          <w:sz w:val="28"/>
          <w:szCs w:val="28"/>
        </w:rPr>
        <w:t>3</w:t>
      </w:r>
    </w:p>
    <w:p w14:paraId="6039BFCB" w14:textId="77777777" w:rsidR="00627642" w:rsidRDefault="00627642" w:rsidP="00C60CB0">
      <w:pPr>
        <w:pStyle w:val="ListParagraph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BA0A80">
        <w:rPr>
          <w:rFonts w:ascii="Arial" w:eastAsia="Cambria" w:hAnsi="Arial" w:cs="Arial"/>
          <w:sz w:val="28"/>
          <w:szCs w:val="28"/>
        </w:rPr>
        <w:t>Salesforce Dev 401 Certification,</w:t>
      </w:r>
      <w:r w:rsidR="00042C7D">
        <w:rPr>
          <w:rFonts w:ascii="Arial" w:eastAsia="Cambria" w:hAnsi="Arial" w:cs="Arial"/>
          <w:sz w:val="28"/>
          <w:szCs w:val="28"/>
        </w:rPr>
        <w:t xml:space="preserve"> </w:t>
      </w:r>
      <w:r w:rsidRPr="00BA0A80">
        <w:rPr>
          <w:rFonts w:ascii="Arial" w:eastAsia="Cambria" w:hAnsi="Arial" w:cs="Arial"/>
          <w:sz w:val="28"/>
          <w:szCs w:val="28"/>
        </w:rPr>
        <w:t>2012</w:t>
      </w:r>
      <w:r>
        <w:rPr>
          <w:rFonts w:ascii="Arial" w:eastAsia="Cambria" w:hAnsi="Arial" w:cs="Arial"/>
          <w:sz w:val="28"/>
          <w:szCs w:val="28"/>
        </w:rPr>
        <w:t>.</w:t>
      </w:r>
    </w:p>
    <w:p w14:paraId="227FB7F3" w14:textId="77777777" w:rsidR="00627642" w:rsidRPr="006515F9" w:rsidRDefault="00627642" w:rsidP="00627642">
      <w:pPr>
        <w:pStyle w:val="ListParagraph"/>
        <w:spacing w:line="276" w:lineRule="auto"/>
        <w:ind w:left="720" w:firstLine="0"/>
        <w:rPr>
          <w:rFonts w:ascii="Arial" w:hAnsi="Arial" w:cs="Arial"/>
          <w:sz w:val="28"/>
          <w:szCs w:val="28"/>
        </w:rPr>
      </w:pPr>
      <w:r>
        <w:rPr>
          <w:rFonts w:ascii="Arial" w:eastAsia="Cambria" w:hAnsi="Arial" w:cs="Arial"/>
          <w:sz w:val="28"/>
          <w:szCs w:val="28"/>
        </w:rPr>
        <w:t xml:space="preserve">   </w:t>
      </w:r>
    </w:p>
    <w:p w14:paraId="18C099A8" w14:textId="77777777" w:rsidR="00627642" w:rsidRPr="006F3654" w:rsidRDefault="00627642" w:rsidP="00627642">
      <w:pPr>
        <w:pStyle w:val="ListParagraph"/>
        <w:ind w:left="1440" w:firstLine="0"/>
        <w:rPr>
          <w:rFonts w:ascii="Arial" w:hAnsi="Arial" w:cs="Arial"/>
          <w:sz w:val="28"/>
          <w:szCs w:val="28"/>
        </w:rPr>
      </w:pPr>
    </w:p>
    <w:p w14:paraId="2FD3743C" w14:textId="77777777" w:rsidR="00C60CB0" w:rsidRPr="000613C8" w:rsidRDefault="00C60CB0" w:rsidP="00C60CB0">
      <w:pPr>
        <w:tabs>
          <w:tab w:val="right" w:pos="10368"/>
        </w:tabs>
        <w:rPr>
          <w:rFonts w:ascii="Arial" w:hAnsi="Arial" w:cs="Arial"/>
          <w:sz w:val="24"/>
          <w:szCs w:val="24"/>
          <w:lang w:eastAsia="en-US"/>
        </w:rPr>
      </w:pPr>
    </w:p>
    <w:p w14:paraId="5E1EF018" w14:textId="51746F72" w:rsidR="006959AD" w:rsidRPr="006F3654" w:rsidRDefault="007A4F9B" w:rsidP="00F41A98">
      <w:pPr>
        <w:pStyle w:val="ListParagraph"/>
        <w:numPr>
          <w:ilvl w:val="0"/>
          <w:numId w:val="16"/>
        </w:numPr>
        <w:spacing w:line="276" w:lineRule="auto"/>
        <w:ind w:firstLine="0"/>
        <w:rPr>
          <w:rFonts w:ascii="Arial" w:hAnsi="Arial" w:cs="Arial"/>
          <w:sz w:val="28"/>
          <w:szCs w:val="28"/>
        </w:rPr>
      </w:pPr>
      <w:r w:rsidRPr="006F3654">
        <w:rPr>
          <w:rFonts w:ascii="Arial" w:hAnsi="Arial" w:cs="Arial"/>
          <w:sz w:val="28"/>
          <w:szCs w:val="28"/>
        </w:rPr>
        <w:t xml:space="preserve">Trailhead </w:t>
      </w:r>
      <w:r w:rsidR="00DA580E" w:rsidRPr="006F3654">
        <w:rPr>
          <w:rFonts w:ascii="Arial" w:hAnsi="Arial" w:cs="Arial"/>
          <w:b/>
          <w:sz w:val="28"/>
          <w:szCs w:val="28"/>
        </w:rPr>
        <w:t>Mountaineer</w:t>
      </w:r>
      <w:r w:rsidRPr="006F3654">
        <w:rPr>
          <w:rFonts w:ascii="Arial" w:hAnsi="Arial" w:cs="Arial"/>
          <w:sz w:val="28"/>
          <w:szCs w:val="28"/>
        </w:rPr>
        <w:t xml:space="preserve"> with </w:t>
      </w:r>
      <w:r w:rsidR="00F67CD7">
        <w:rPr>
          <w:rFonts w:ascii="Arial" w:hAnsi="Arial" w:cs="Arial"/>
          <w:b/>
          <w:sz w:val="28"/>
          <w:szCs w:val="28"/>
        </w:rPr>
        <w:t>8</w:t>
      </w:r>
      <w:r w:rsidR="001752B1">
        <w:rPr>
          <w:rFonts w:ascii="Arial" w:hAnsi="Arial" w:cs="Arial"/>
          <w:b/>
          <w:sz w:val="28"/>
          <w:szCs w:val="28"/>
        </w:rPr>
        <w:t>0</w:t>
      </w:r>
      <w:r w:rsidR="0075623D">
        <w:rPr>
          <w:rFonts w:ascii="Arial" w:hAnsi="Arial" w:cs="Arial"/>
          <w:b/>
          <w:sz w:val="28"/>
          <w:szCs w:val="28"/>
        </w:rPr>
        <w:t>,</w:t>
      </w:r>
      <w:r w:rsidR="00033347" w:rsidRPr="006F3654">
        <w:rPr>
          <w:rFonts w:ascii="Arial" w:hAnsi="Arial" w:cs="Arial"/>
          <w:b/>
          <w:sz w:val="28"/>
          <w:szCs w:val="28"/>
        </w:rPr>
        <w:t>000</w:t>
      </w:r>
      <w:r w:rsidR="006959AD" w:rsidRPr="006F3654">
        <w:rPr>
          <w:rFonts w:ascii="Arial" w:hAnsi="Arial" w:cs="Arial"/>
          <w:b/>
          <w:sz w:val="28"/>
          <w:szCs w:val="28"/>
        </w:rPr>
        <w:t>+</w:t>
      </w:r>
      <w:r w:rsidR="006959AD" w:rsidRPr="006F3654">
        <w:rPr>
          <w:rFonts w:ascii="Arial" w:hAnsi="Arial" w:cs="Arial"/>
          <w:sz w:val="28"/>
          <w:szCs w:val="28"/>
        </w:rPr>
        <w:t xml:space="preserve"> points </w:t>
      </w:r>
    </w:p>
    <w:p w14:paraId="63EDC1CD" w14:textId="77777777" w:rsidR="006959AD" w:rsidRDefault="006F3654" w:rsidP="006F3654">
      <w:pPr>
        <w:pStyle w:val="ListParagraph"/>
        <w:tabs>
          <w:tab w:val="left" w:pos="3516"/>
        </w:tabs>
        <w:spacing w:line="276" w:lineRule="auto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30C3B1" w14:textId="77777777" w:rsidR="007A4F9B" w:rsidRDefault="006959AD" w:rsidP="00F41A98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D2620"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53C79EB0" wp14:editId="2C1FB1FC">
            <wp:extent cx="934691" cy="862196"/>
            <wp:effectExtent l="0" t="0" r="0" b="0"/>
            <wp:docPr id="6" name="Picture 6" descr="Mounta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untaine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93" cy="8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3E8E" w14:textId="77777777" w:rsidR="006959AD" w:rsidRDefault="006959AD" w:rsidP="00F41A98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14:paraId="7FFCC4F1" w14:textId="77777777" w:rsidR="006959AD" w:rsidRPr="00C32ECD" w:rsidRDefault="006959AD" w:rsidP="00F41A98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14:paraId="1F1C5F64" w14:textId="77777777" w:rsidR="006959AD" w:rsidRDefault="006959AD" w:rsidP="00F41A98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14:paraId="1E845353" w14:textId="77777777" w:rsidR="007A4F9B" w:rsidRPr="006F3654" w:rsidRDefault="007A4F9B" w:rsidP="00F41A98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sz w:val="28"/>
          <w:szCs w:val="28"/>
        </w:rPr>
      </w:pPr>
      <w:r w:rsidRPr="006F3654">
        <w:rPr>
          <w:rFonts w:ascii="Arial" w:hAnsi="Arial" w:cs="Arial"/>
          <w:b/>
          <w:sz w:val="28"/>
          <w:szCs w:val="28"/>
        </w:rPr>
        <w:t>Acquired Super Badges</w:t>
      </w:r>
    </w:p>
    <w:p w14:paraId="557D6261" w14:textId="77777777" w:rsidR="006959AD" w:rsidRPr="006F3654" w:rsidRDefault="006959AD" w:rsidP="00F41A98">
      <w:pPr>
        <w:pStyle w:val="ListParagraph"/>
        <w:spacing w:line="276" w:lineRule="auto"/>
        <w:ind w:left="720" w:firstLine="0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10"/>
        <w:gridCol w:w="3867"/>
      </w:tblGrid>
      <w:tr w:rsidR="006959AD" w:rsidRPr="006F3654" w14:paraId="4C0912EE" w14:textId="77777777" w:rsidTr="00F32A96">
        <w:trPr>
          <w:trHeight w:val="828"/>
        </w:trPr>
        <w:tc>
          <w:tcPr>
            <w:tcW w:w="4010" w:type="dxa"/>
          </w:tcPr>
          <w:p w14:paraId="46340B2A" w14:textId="77777777" w:rsidR="006959AD" w:rsidRPr="006F3654" w:rsidRDefault="006959AD" w:rsidP="00F32A96">
            <w:pPr>
              <w:pStyle w:val="ListParagraph"/>
              <w:spacing w:line="276" w:lineRule="auto"/>
              <w:ind w:left="72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59D21A0" w14:textId="77777777" w:rsidR="006959AD" w:rsidRPr="006F3654" w:rsidRDefault="006959AD" w:rsidP="00F32A96">
            <w:pPr>
              <w:pStyle w:val="ListParagraph"/>
              <w:spacing w:line="276" w:lineRule="auto"/>
              <w:ind w:left="72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81FC906" w14:textId="77777777" w:rsidR="006959AD" w:rsidRPr="006F3654" w:rsidRDefault="006959AD" w:rsidP="00F32A96">
            <w:pPr>
              <w:pStyle w:val="ListParagraph"/>
              <w:spacing w:line="276" w:lineRule="auto"/>
              <w:ind w:left="720" w:firstLine="0"/>
              <w:rPr>
                <w:rFonts w:ascii="Arial" w:hAnsi="Arial" w:cs="Arial"/>
                <w:sz w:val="28"/>
                <w:szCs w:val="28"/>
              </w:rPr>
            </w:pPr>
            <w:r w:rsidRPr="006F3654">
              <w:rPr>
                <w:rFonts w:ascii="Arial" w:hAnsi="Arial" w:cs="Arial"/>
                <w:sz w:val="28"/>
                <w:szCs w:val="28"/>
              </w:rPr>
              <w:t>Security Specialist</w:t>
            </w:r>
          </w:p>
          <w:p w14:paraId="466FB31C" w14:textId="77777777" w:rsidR="006959AD" w:rsidRPr="006F3654" w:rsidRDefault="006959AD" w:rsidP="00F32A96">
            <w:pPr>
              <w:pStyle w:val="ListParagraph"/>
              <w:spacing w:line="276" w:lineRule="auto"/>
              <w:ind w:left="72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67" w:type="dxa"/>
          </w:tcPr>
          <w:p w14:paraId="46372166" w14:textId="77777777" w:rsidR="006959AD" w:rsidRPr="006F3654" w:rsidRDefault="006959AD" w:rsidP="00F32A96">
            <w:pPr>
              <w:pStyle w:val="ListParagraph"/>
              <w:spacing w:line="276" w:lineRule="auto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F3654">
              <w:rPr>
                <w:noProof/>
                <w:sz w:val="28"/>
                <w:szCs w:val="28"/>
              </w:rPr>
              <w:drawing>
                <wp:inline distT="0" distB="0" distL="0" distR="0" wp14:anchorId="56FBE78A" wp14:editId="61D52C68">
                  <wp:extent cx="724394" cy="724394"/>
                  <wp:effectExtent l="0" t="0" r="0" b="0"/>
                  <wp:docPr id="7" name="Picture 7" descr="https://res.cloudinary.com/hy4kyit2a/f_auto,fl_lossy,q_70/learn/superbadges/superbadge_security/2cb1e61a5ef594182a9a6a0b26862b5f_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res.cloudinary.com/hy4kyit2a/f_auto,fl_lossy,q_70/learn/superbadges/superbadge_security/2cb1e61a5ef594182a9a6a0b26862b5f_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345" cy="7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AD" w:rsidRPr="006F3654" w14:paraId="3E728FFF" w14:textId="77777777" w:rsidTr="00F32A96">
        <w:trPr>
          <w:trHeight w:val="1079"/>
        </w:trPr>
        <w:tc>
          <w:tcPr>
            <w:tcW w:w="4010" w:type="dxa"/>
          </w:tcPr>
          <w:p w14:paraId="13281C3D" w14:textId="77777777" w:rsidR="006959AD" w:rsidRPr="006F3654" w:rsidRDefault="006959AD" w:rsidP="00F32A96">
            <w:pPr>
              <w:pStyle w:val="ListParagraph"/>
              <w:spacing w:line="276" w:lineRule="auto"/>
              <w:ind w:left="72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F3654">
              <w:rPr>
                <w:rFonts w:ascii="Arial" w:hAnsi="Arial" w:cs="Arial"/>
                <w:sz w:val="28"/>
                <w:szCs w:val="28"/>
              </w:rPr>
              <w:t>Lightning Experience Reports &amp; Dashboards Specialist</w:t>
            </w:r>
          </w:p>
        </w:tc>
        <w:tc>
          <w:tcPr>
            <w:tcW w:w="3867" w:type="dxa"/>
          </w:tcPr>
          <w:p w14:paraId="04D01998" w14:textId="77777777" w:rsidR="006959AD" w:rsidRPr="006F3654" w:rsidRDefault="006959AD" w:rsidP="00F32A96">
            <w:pPr>
              <w:pStyle w:val="ListParagraph"/>
              <w:spacing w:line="276" w:lineRule="auto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F3654">
              <w:rPr>
                <w:noProof/>
                <w:sz w:val="28"/>
                <w:szCs w:val="28"/>
              </w:rPr>
              <w:drawing>
                <wp:inline distT="0" distB="0" distL="0" distR="0" wp14:anchorId="0E13F3C3" wp14:editId="68AA2187">
                  <wp:extent cx="712520" cy="712520"/>
                  <wp:effectExtent l="0" t="0" r="0" b="0"/>
                  <wp:docPr id="9" name="Picture 9" descr="https://res.cloudinary.com/hy4kyit2a/f_auto,fl_lossy,q_70/learn/superbadges/superbadge-lex-rd/e4f8cec0ddd1f90075424aa2c8b41d68_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res.cloudinary.com/hy4kyit2a/f_auto,fl_lossy,q_70/learn/superbadges/superbadge-lex-rd/e4f8cec0ddd1f90075424aa2c8b41d68_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1" cy="71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AF0D1" w14:textId="77777777" w:rsidR="00BA0A80" w:rsidRPr="006F3654" w:rsidRDefault="00F32A96" w:rsidP="00F41A98">
      <w:pPr>
        <w:pStyle w:val="ListParagraph"/>
        <w:spacing w:line="276" w:lineRule="auto"/>
        <w:ind w:left="1080" w:firstLine="0"/>
        <w:rPr>
          <w:rFonts w:ascii="Arial" w:hAnsi="Arial" w:cs="Arial"/>
          <w:sz w:val="28"/>
          <w:szCs w:val="28"/>
        </w:rPr>
      </w:pPr>
      <w:r w:rsidRPr="006F3654">
        <w:rPr>
          <w:rFonts w:ascii="Arial" w:hAnsi="Arial" w:cs="Arial"/>
          <w:sz w:val="28"/>
          <w:szCs w:val="28"/>
        </w:rPr>
        <w:br w:type="textWrapping" w:clear="all"/>
      </w:r>
    </w:p>
    <w:p w14:paraId="5AC57131" w14:textId="77777777" w:rsidR="00F32A96" w:rsidRPr="006F3654" w:rsidRDefault="00F32A96" w:rsidP="00F32A9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 w:rsidRPr="006F3654">
        <w:rPr>
          <w:rFonts w:ascii="Arial" w:hAnsi="Arial" w:cs="Arial"/>
          <w:b/>
          <w:sz w:val="28"/>
          <w:szCs w:val="28"/>
        </w:rPr>
        <w:t>Salesforce Mini Projects:</w:t>
      </w:r>
    </w:p>
    <w:p w14:paraId="63945AE3" w14:textId="77777777" w:rsidR="001E3BF4" w:rsidRPr="006F3654" w:rsidRDefault="001E3BF4" w:rsidP="001E3BF4">
      <w:pPr>
        <w:pStyle w:val="ListParagraph"/>
        <w:ind w:left="720" w:firstLine="0"/>
        <w:rPr>
          <w:rFonts w:ascii="Arial" w:hAnsi="Arial" w:cs="Arial"/>
          <w:b/>
          <w:sz w:val="28"/>
          <w:szCs w:val="28"/>
        </w:rPr>
      </w:pPr>
    </w:p>
    <w:p w14:paraId="4D6F9A7E" w14:textId="77777777" w:rsidR="001E3BF4" w:rsidRPr="006F3654" w:rsidRDefault="001E3BF4" w:rsidP="001E3BF4">
      <w:pPr>
        <w:pStyle w:val="ListParagraph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6F3654">
        <w:rPr>
          <w:rFonts w:ascii="Arial" w:hAnsi="Arial" w:cs="Arial"/>
          <w:sz w:val="28"/>
          <w:szCs w:val="28"/>
        </w:rPr>
        <w:t>BLOOD SUPPORTS</w:t>
      </w:r>
      <w:r w:rsidR="009E4038" w:rsidRPr="006F3654">
        <w:rPr>
          <w:rFonts w:ascii="Arial" w:hAnsi="Arial" w:cs="Arial"/>
          <w:sz w:val="28"/>
          <w:szCs w:val="28"/>
        </w:rPr>
        <w:t xml:space="preserve"> </w:t>
      </w:r>
    </w:p>
    <w:p w14:paraId="4D86C06B" w14:textId="77777777" w:rsidR="001E3BF4" w:rsidRPr="006F3654" w:rsidRDefault="001E3BF4" w:rsidP="001E3BF4">
      <w:pPr>
        <w:pStyle w:val="ListParagraph"/>
        <w:numPr>
          <w:ilvl w:val="1"/>
          <w:numId w:val="22"/>
        </w:numPr>
        <w:rPr>
          <w:rFonts w:ascii="Arial" w:hAnsi="Arial" w:cs="Arial"/>
          <w:b/>
          <w:sz w:val="28"/>
          <w:szCs w:val="28"/>
        </w:rPr>
      </w:pPr>
      <w:r w:rsidRPr="006F3654">
        <w:rPr>
          <w:rFonts w:ascii="Arial" w:hAnsi="Arial" w:cs="Arial"/>
          <w:sz w:val="28"/>
          <w:szCs w:val="28"/>
        </w:rPr>
        <w:t>ABC Home Appliance</w:t>
      </w:r>
    </w:p>
    <w:p w14:paraId="4590B13F" w14:textId="77777777" w:rsidR="00F32A96" w:rsidRDefault="00F32A96" w:rsidP="00F32A96">
      <w:pPr>
        <w:pStyle w:val="ListParagraph"/>
        <w:ind w:left="720" w:firstLine="0"/>
        <w:rPr>
          <w:rFonts w:ascii="Arial" w:hAnsi="Arial" w:cs="Arial"/>
          <w:b/>
          <w:sz w:val="24"/>
          <w:szCs w:val="24"/>
        </w:rPr>
      </w:pPr>
    </w:p>
    <w:p w14:paraId="5AEC98B3" w14:textId="77777777" w:rsidR="00F32A96" w:rsidRPr="00F32A96" w:rsidRDefault="00F32A96" w:rsidP="00F32A96">
      <w:pPr>
        <w:pStyle w:val="ListParagraph"/>
        <w:ind w:left="720" w:firstLine="0"/>
        <w:rPr>
          <w:rFonts w:ascii="Arial" w:hAnsi="Arial" w:cs="Arial"/>
          <w:b/>
          <w:sz w:val="24"/>
          <w:szCs w:val="24"/>
        </w:rPr>
      </w:pPr>
    </w:p>
    <w:p w14:paraId="41AAEA90" w14:textId="77777777" w:rsidR="00035D6A" w:rsidRPr="00EF14D9" w:rsidRDefault="00B46250" w:rsidP="00F41A98">
      <w:pPr>
        <w:pStyle w:val="Heading1"/>
        <w:spacing w:before="120" w:line="276" w:lineRule="auto"/>
        <w:rPr>
          <w:rFonts w:ascii="Arial Black" w:hAnsi="Arial Black" w:cs="Arial"/>
          <w:b/>
          <w:i w:val="0"/>
          <w:color w:val="auto"/>
        </w:rPr>
      </w:pPr>
      <w:r w:rsidRPr="00EF14D9">
        <w:rPr>
          <w:rFonts w:ascii="Arial Black" w:hAnsi="Arial Black" w:cs="Arial"/>
          <w:b/>
          <w:i w:val="0"/>
          <w:color w:val="auto"/>
        </w:rPr>
        <w:lastRenderedPageBreak/>
        <w:t>WORKING SUMMARY</w:t>
      </w:r>
    </w:p>
    <w:p w14:paraId="54F5607E" w14:textId="77777777" w:rsidR="009559EC" w:rsidRPr="00D30BB5" w:rsidRDefault="0079556B" w:rsidP="00F862FB">
      <w:pPr>
        <w:rPr>
          <w:rFonts w:ascii="Arial" w:hAnsi="Arial" w:cs="Arial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C8680" wp14:editId="17D0B837">
                <wp:simplePos x="0" y="0"/>
                <wp:positionH relativeFrom="column">
                  <wp:posOffset>-594</wp:posOffset>
                </wp:positionH>
                <wp:positionV relativeFrom="paragraph">
                  <wp:posOffset>148194</wp:posOffset>
                </wp:positionV>
                <wp:extent cx="6736715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BAB8D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65pt" to="53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" strokecolor="#d8d8d8 [2732]"/>
            </w:pict>
          </mc:Fallback>
        </mc:AlternateContent>
      </w:r>
    </w:p>
    <w:p w14:paraId="648394DE" w14:textId="77777777" w:rsidR="009559EC" w:rsidRDefault="009559EC" w:rsidP="00F41A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26F2F359" w14:textId="77777777" w:rsidR="009559EC" w:rsidRDefault="009559EC" w:rsidP="00F41A9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516E69FC" w14:textId="77777777" w:rsidR="00415956" w:rsidRPr="006F3654" w:rsidRDefault="00F21F71" w:rsidP="00F41A98">
      <w:pPr>
        <w:rPr>
          <w:rFonts w:ascii="Arial" w:hAnsi="Arial" w:cs="Arial"/>
          <w:b/>
          <w:sz w:val="28"/>
          <w:szCs w:val="28"/>
        </w:rPr>
      </w:pPr>
      <w:r w:rsidRPr="006F365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Stay-at-home</w:t>
      </w:r>
      <w:r w:rsidR="00F862F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mom and looking for new job </w:t>
      </w:r>
      <w:r w:rsidR="007A4F9B" w:rsidRPr="006F365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ab/>
      </w:r>
      <w:r w:rsidR="007A4F9B" w:rsidRPr="006F365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ab/>
      </w:r>
      <w:r w:rsidR="00F862FB">
        <w:rPr>
          <w:rFonts w:ascii="Arial" w:hAnsi="Arial" w:cs="Arial"/>
          <w:b/>
          <w:sz w:val="28"/>
          <w:szCs w:val="28"/>
        </w:rPr>
        <w:t>Present</w:t>
      </w:r>
    </w:p>
    <w:p w14:paraId="13E4BB6C" w14:textId="77777777" w:rsidR="00415956" w:rsidRPr="006F3654" w:rsidRDefault="00415956" w:rsidP="00F41A98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48F6CDAA" w14:textId="4C1162E9" w:rsidR="003F45EB" w:rsidRPr="006F3654" w:rsidRDefault="003F45EB" w:rsidP="00F41A98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F3654">
        <w:rPr>
          <w:rFonts w:ascii="Arial" w:eastAsia="Times New Roman" w:hAnsi="Arial" w:cs="Arial"/>
          <w:b/>
          <w:bCs/>
          <w:sz w:val="28"/>
          <w:szCs w:val="28"/>
        </w:rPr>
        <w:t xml:space="preserve">Nationwide Mutual Insurance, Ohio USA </w:t>
      </w:r>
      <w:r w:rsidRPr="006F3654">
        <w:rPr>
          <w:rFonts w:ascii="Arial" w:eastAsia="Times New Roman" w:hAnsi="Arial" w:cs="Arial"/>
          <w:b/>
          <w:bCs/>
          <w:sz w:val="28"/>
          <w:szCs w:val="28"/>
        </w:rPr>
        <w:tab/>
      </w:r>
      <w:r w:rsidRPr="006F3654">
        <w:rPr>
          <w:rFonts w:ascii="Arial" w:eastAsia="Times New Roman" w:hAnsi="Arial" w:cs="Arial"/>
          <w:b/>
          <w:bCs/>
          <w:sz w:val="28"/>
          <w:szCs w:val="28"/>
        </w:rPr>
        <w:tab/>
      </w:r>
      <w:r w:rsidR="00A94D96">
        <w:rPr>
          <w:rFonts w:ascii="Arial" w:eastAsia="Times New Roman" w:hAnsi="Arial" w:cs="Arial"/>
          <w:b/>
          <w:bCs/>
          <w:sz w:val="28"/>
          <w:szCs w:val="28"/>
        </w:rPr>
        <w:t>Jan</w:t>
      </w:r>
      <w:r w:rsidR="00F862FB">
        <w:rPr>
          <w:rFonts w:ascii="Arial" w:eastAsia="Times New Roman" w:hAnsi="Arial" w:cs="Arial"/>
          <w:b/>
          <w:bCs/>
          <w:sz w:val="28"/>
          <w:szCs w:val="28"/>
        </w:rPr>
        <w:t xml:space="preserve"> 11</w:t>
      </w:r>
      <w:r w:rsidR="00765C42" w:rsidRPr="006F3654">
        <w:rPr>
          <w:rFonts w:ascii="Arial" w:eastAsia="Times New Roman" w:hAnsi="Arial" w:cs="Arial"/>
          <w:b/>
          <w:bCs/>
          <w:sz w:val="28"/>
          <w:szCs w:val="28"/>
        </w:rPr>
        <w:t xml:space="preserve"> – Jul 2013</w:t>
      </w:r>
      <w:r w:rsidR="00A547B3" w:rsidRPr="006F3654">
        <w:rPr>
          <w:rFonts w:ascii="Arial" w:eastAsia="Times New Roman" w:hAnsi="Arial" w:cs="Arial"/>
          <w:b/>
          <w:bCs/>
          <w:sz w:val="28"/>
          <w:szCs w:val="28"/>
        </w:rPr>
        <w:tab/>
      </w:r>
    </w:p>
    <w:p w14:paraId="3F3CCBC6" w14:textId="77777777" w:rsidR="003F45EB" w:rsidRPr="006F3654" w:rsidRDefault="003F45EB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  <w:r w:rsidRPr="006F3654">
        <w:rPr>
          <w:rFonts w:ascii="Arial" w:eastAsia="Times New Roman" w:hAnsi="Arial" w:cs="Arial"/>
          <w:b/>
          <w:bCs/>
          <w:sz w:val="28"/>
          <w:szCs w:val="28"/>
        </w:rPr>
        <w:t xml:space="preserve">Project: </w:t>
      </w:r>
      <w:r w:rsidRPr="006F3654">
        <w:rPr>
          <w:rFonts w:ascii="Arial" w:eastAsia="Cambria" w:hAnsi="Arial" w:cs="Arial"/>
          <w:b/>
          <w:sz w:val="28"/>
          <w:szCs w:val="28"/>
        </w:rPr>
        <w:t>IT Financial Reporting Team</w:t>
      </w:r>
    </w:p>
    <w:p w14:paraId="1A623CAE" w14:textId="1990CC81" w:rsidR="00032986" w:rsidRPr="006F3654" w:rsidRDefault="003F45EB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  <w:shd w:val="clear" w:color="auto" w:fill="D9D9D9"/>
        </w:rPr>
      </w:pPr>
      <w:r w:rsidRPr="006F3654">
        <w:rPr>
          <w:rFonts w:ascii="Arial" w:eastAsia="Cambria" w:hAnsi="Arial" w:cs="Arial"/>
          <w:b/>
          <w:sz w:val="28"/>
          <w:szCs w:val="28"/>
        </w:rPr>
        <w:t xml:space="preserve">Role:     </w:t>
      </w:r>
      <w:r w:rsidR="009D3BCF">
        <w:rPr>
          <w:rFonts w:ascii="Arial" w:hAnsi="Arial" w:cs="Arial"/>
          <w:sz w:val="28"/>
          <w:szCs w:val="28"/>
        </w:rPr>
        <w:t>Salesforce Developer</w:t>
      </w:r>
      <w:r w:rsidR="00696584">
        <w:rPr>
          <w:rFonts w:ascii="Arial" w:hAnsi="Arial" w:cs="Arial"/>
          <w:sz w:val="28"/>
          <w:szCs w:val="28"/>
        </w:rPr>
        <w:t>.</w:t>
      </w:r>
    </w:p>
    <w:p w14:paraId="45BE9935" w14:textId="77777777" w:rsidR="003F45EB" w:rsidRPr="006F3654" w:rsidRDefault="003F45EB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</w:p>
    <w:p w14:paraId="3C08505C" w14:textId="77777777" w:rsidR="003F45EB" w:rsidRDefault="003F45EB" w:rsidP="00F41A98">
      <w:pPr>
        <w:rPr>
          <w:rFonts w:ascii="Arial" w:eastAsia="Cambria" w:hAnsi="Arial" w:cs="Arial"/>
          <w:b/>
          <w:sz w:val="28"/>
          <w:szCs w:val="28"/>
        </w:rPr>
      </w:pPr>
      <w:r w:rsidRPr="006F3654">
        <w:rPr>
          <w:rFonts w:ascii="Arial" w:eastAsia="Cambria" w:hAnsi="Arial" w:cs="Arial"/>
          <w:b/>
          <w:sz w:val="28"/>
          <w:szCs w:val="28"/>
        </w:rPr>
        <w:t>Responsibilities:</w:t>
      </w:r>
    </w:p>
    <w:p w14:paraId="25FFA58D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eastAsia="Cambria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Developed </w:t>
      </w:r>
      <w:r w:rsidRPr="005644C1">
        <w:rPr>
          <w:rFonts w:ascii="Arial" w:hAnsi="Arial" w:cs="Arial"/>
          <w:b/>
          <w:color w:val="000000"/>
          <w:sz w:val="28"/>
          <w:szCs w:val="28"/>
        </w:rPr>
        <w:t>Apps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5644C1">
        <w:rPr>
          <w:rFonts w:ascii="Arial" w:hAnsi="Arial" w:cs="Arial"/>
          <w:color w:val="000000"/>
          <w:sz w:val="28"/>
          <w:szCs w:val="28"/>
        </w:rPr>
        <w:t xml:space="preserve">and </w:t>
      </w:r>
      <w:r w:rsidR="005644C1" w:rsidRPr="0032189D">
        <w:rPr>
          <w:rFonts w:ascii="Arial" w:hAnsi="Arial" w:cs="Arial"/>
          <w:b/>
          <w:color w:val="000000"/>
          <w:sz w:val="28"/>
          <w:szCs w:val="28"/>
        </w:rPr>
        <w:t>Object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 relationships as per requirements.</w:t>
      </w:r>
      <w:r>
        <w:rPr>
          <w:rFonts w:ascii="Arial" w:eastAsia="Cambria" w:hAnsi="Arial" w:cs="Arial"/>
          <w:b/>
          <w:sz w:val="28"/>
          <w:szCs w:val="28"/>
        </w:rPr>
        <w:t xml:space="preserve"> </w:t>
      </w:r>
    </w:p>
    <w:p w14:paraId="5B7EDAAD" w14:textId="77777777" w:rsidR="009D3BCF" w:rsidRPr="00D30BB5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30BB5">
        <w:rPr>
          <w:rFonts w:ascii="Arial" w:hAnsi="Arial" w:cs="Arial"/>
          <w:color w:val="000000"/>
          <w:sz w:val="28"/>
          <w:szCs w:val="28"/>
        </w:rPr>
        <w:t xml:space="preserve">Created Custom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Objects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,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Fields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, Picklists, Field dependencies. List View,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Page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Layout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,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Records</w:t>
      </w:r>
      <w:r w:rsidRPr="00D30BB5">
        <w:rPr>
          <w:rFonts w:ascii="Arial" w:hAnsi="Arial" w:cs="Arial"/>
          <w:color w:val="000000"/>
          <w:sz w:val="28"/>
          <w:szCs w:val="28"/>
        </w:rPr>
        <w:t xml:space="preserve"> </w:t>
      </w:r>
      <w:r w:rsidRPr="0032189D">
        <w:rPr>
          <w:rFonts w:ascii="Arial" w:hAnsi="Arial" w:cs="Arial"/>
          <w:b/>
          <w:color w:val="000000"/>
          <w:sz w:val="28"/>
          <w:szCs w:val="28"/>
        </w:rPr>
        <w:t>Types</w:t>
      </w:r>
      <w:r w:rsidRPr="00D30BB5">
        <w:rPr>
          <w:rFonts w:ascii="Arial" w:hAnsi="Arial" w:cs="Arial"/>
          <w:color w:val="000000"/>
          <w:sz w:val="28"/>
          <w:szCs w:val="28"/>
        </w:rPr>
        <w:t>.</w:t>
      </w:r>
    </w:p>
    <w:p w14:paraId="2C98117D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BCF">
        <w:rPr>
          <w:rFonts w:ascii="Arial" w:hAnsi="Arial" w:cs="Arial"/>
          <w:color w:val="000000"/>
          <w:sz w:val="28"/>
          <w:szCs w:val="28"/>
        </w:rPr>
        <w:t xml:space="preserve">Implemented Security access to the user profiles by creating Object level, field level and record level </w:t>
      </w:r>
      <w:r w:rsidRPr="005644C1">
        <w:rPr>
          <w:rFonts w:ascii="Arial" w:hAnsi="Arial" w:cs="Arial"/>
          <w:b/>
          <w:color w:val="000000"/>
          <w:sz w:val="28"/>
          <w:szCs w:val="28"/>
        </w:rPr>
        <w:t>security</w:t>
      </w:r>
    </w:p>
    <w:p w14:paraId="60E3BECD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Created Approval Process, Validation rules, Workflow rules and define related tasks, email alerts, field updates to implement business logic.</w:t>
      </w:r>
    </w:p>
    <w:p w14:paraId="1C1BA8E0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Created various Custom Objects, Tabs, Relationships, Validation rules, components.</w:t>
      </w:r>
    </w:p>
    <w:p w14:paraId="6C2A4A27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Generated </w:t>
      </w:r>
      <w:r w:rsidRPr="00996029">
        <w:rPr>
          <w:rFonts w:ascii="Arial" w:hAnsi="Arial" w:cs="Arial"/>
          <w:b/>
          <w:color w:val="000000"/>
          <w:sz w:val="28"/>
          <w:szCs w:val="28"/>
        </w:rPr>
        <w:t>Reports</w:t>
      </w:r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Pr="00996029">
        <w:rPr>
          <w:rFonts w:ascii="Arial" w:hAnsi="Arial" w:cs="Arial"/>
          <w:b/>
          <w:color w:val="000000"/>
          <w:sz w:val="28"/>
          <w:szCs w:val="28"/>
        </w:rPr>
        <w:t>Dashboards</w:t>
      </w:r>
      <w:r>
        <w:rPr>
          <w:rFonts w:ascii="Arial" w:hAnsi="Arial" w:cs="Arial"/>
          <w:color w:val="000000"/>
          <w:sz w:val="28"/>
          <w:szCs w:val="28"/>
        </w:rPr>
        <w:t xml:space="preserve"> as per the given requirement.</w:t>
      </w:r>
    </w:p>
    <w:p w14:paraId="2D6B9D86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Imported data Using Wizards and </w:t>
      </w:r>
      <w:r w:rsidRPr="00996029">
        <w:rPr>
          <w:rFonts w:ascii="Arial" w:hAnsi="Arial" w:cs="Arial"/>
          <w:b/>
          <w:color w:val="000000"/>
          <w:sz w:val="28"/>
          <w:szCs w:val="28"/>
        </w:rPr>
        <w:t>Data loader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486F220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Developed </w:t>
      </w:r>
      <w:r w:rsidRPr="001769E7">
        <w:rPr>
          <w:rFonts w:ascii="Arial" w:hAnsi="Arial" w:cs="Arial"/>
          <w:b/>
          <w:color w:val="000000"/>
          <w:sz w:val="28"/>
          <w:szCs w:val="28"/>
        </w:rPr>
        <w:t>Apex Classes</w:t>
      </w:r>
      <w:r w:rsidR="00EA4C0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to implement business logic.</w:t>
      </w:r>
    </w:p>
    <w:p w14:paraId="1803844D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Used </w:t>
      </w:r>
      <w:r w:rsidRPr="001769E7">
        <w:rPr>
          <w:rFonts w:ascii="Arial" w:hAnsi="Arial" w:cs="Arial"/>
          <w:b/>
          <w:color w:val="000000"/>
          <w:sz w:val="28"/>
          <w:szCs w:val="28"/>
        </w:rPr>
        <w:t>SOQL</w:t>
      </w:r>
      <w:r>
        <w:rPr>
          <w:rFonts w:ascii="Arial" w:hAnsi="Arial" w:cs="Arial"/>
          <w:color w:val="000000"/>
          <w:sz w:val="28"/>
          <w:szCs w:val="28"/>
        </w:rPr>
        <w:t xml:space="preserve"> and performed DML operations within Governor Limits.</w:t>
      </w:r>
    </w:p>
    <w:p w14:paraId="59F74D2C" w14:textId="77777777" w:rsidR="009D3BCF" w:rsidRDefault="009D3BCF" w:rsidP="009D3BCF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Developed </w:t>
      </w:r>
      <w:r w:rsidRPr="001769E7">
        <w:rPr>
          <w:rFonts w:ascii="Arial" w:hAnsi="Arial" w:cs="Arial"/>
          <w:b/>
          <w:color w:val="000000"/>
          <w:sz w:val="28"/>
          <w:szCs w:val="28"/>
        </w:rPr>
        <w:t>Batch Apex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Pr="001769E7">
        <w:rPr>
          <w:rFonts w:ascii="Arial" w:hAnsi="Arial" w:cs="Arial"/>
          <w:b/>
          <w:color w:val="000000"/>
          <w:sz w:val="28"/>
          <w:szCs w:val="28"/>
        </w:rPr>
        <w:t>Scheduled Apex</w:t>
      </w:r>
      <w:r>
        <w:rPr>
          <w:rFonts w:ascii="Arial" w:hAnsi="Arial" w:cs="Arial"/>
          <w:color w:val="000000"/>
          <w:sz w:val="28"/>
          <w:szCs w:val="28"/>
        </w:rPr>
        <w:t xml:space="preserve"> for the given use Cases.</w:t>
      </w:r>
    </w:p>
    <w:p w14:paraId="7F586A98" w14:textId="77777777" w:rsidR="009D3BCF" w:rsidRPr="005644C1" w:rsidRDefault="009D3BCF" w:rsidP="009D3BCF">
      <w:pPr>
        <w:pStyle w:val="ListParagraph"/>
        <w:numPr>
          <w:ilvl w:val="0"/>
          <w:numId w:val="21"/>
        </w:numPr>
        <w:rPr>
          <w:rFonts w:ascii="Arial" w:eastAsia="Cambria" w:hAnsi="Arial" w:cs="Arial"/>
          <w:b/>
          <w:sz w:val="28"/>
          <w:szCs w:val="28"/>
        </w:rPr>
      </w:pPr>
      <w:r w:rsidRPr="009D3BCF">
        <w:rPr>
          <w:rFonts w:ascii="Arial" w:hAnsi="Arial" w:cs="Arial"/>
          <w:sz w:val="28"/>
          <w:szCs w:val="28"/>
        </w:rPr>
        <w:t>Developed Visual Force Pages with Standard and Custom Controller</w:t>
      </w:r>
      <w:r w:rsidR="00871341">
        <w:rPr>
          <w:rFonts w:ascii="Arial" w:hAnsi="Arial" w:cs="Arial"/>
          <w:sz w:val="28"/>
          <w:szCs w:val="28"/>
        </w:rPr>
        <w:t>.</w:t>
      </w:r>
    </w:p>
    <w:p w14:paraId="7DFE52B5" w14:textId="77777777" w:rsidR="005644C1" w:rsidRPr="00132D0F" w:rsidRDefault="005644C1" w:rsidP="005644C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Developed and 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maintained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the application in </w:t>
      </w:r>
      <w:r w:rsidRPr="00132D0F">
        <w:rPr>
          <w:rFonts w:ascii="Arial" w:eastAsia="Times New Roman" w:hAnsi="Arial" w:cs="Arial"/>
          <w:b/>
          <w:color w:val="000000"/>
          <w:sz w:val="28"/>
          <w:szCs w:val="28"/>
        </w:rPr>
        <w:t>Agile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/scrum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Methodology.</w:t>
      </w:r>
    </w:p>
    <w:p w14:paraId="20B7F5F2" w14:textId="77777777" w:rsidR="005644C1" w:rsidRPr="00871341" w:rsidRDefault="005644C1" w:rsidP="005644C1">
      <w:pPr>
        <w:pStyle w:val="ListParagraph"/>
        <w:ind w:left="720" w:firstLine="0"/>
        <w:rPr>
          <w:rFonts w:ascii="Arial" w:eastAsia="Cambria" w:hAnsi="Arial" w:cs="Arial"/>
          <w:b/>
          <w:sz w:val="28"/>
          <w:szCs w:val="28"/>
        </w:rPr>
      </w:pPr>
    </w:p>
    <w:p w14:paraId="4C63190F" w14:textId="77777777" w:rsidR="00871341" w:rsidRPr="009D3BCF" w:rsidRDefault="00871341" w:rsidP="00871341">
      <w:pPr>
        <w:pStyle w:val="ListParagraph"/>
        <w:ind w:left="720" w:firstLine="0"/>
        <w:rPr>
          <w:rFonts w:ascii="Arial" w:eastAsia="Cambria" w:hAnsi="Arial" w:cs="Arial"/>
          <w:b/>
          <w:sz w:val="28"/>
          <w:szCs w:val="28"/>
        </w:rPr>
      </w:pPr>
    </w:p>
    <w:p w14:paraId="10C52D9E" w14:textId="23668CED" w:rsidR="00D3274B" w:rsidRPr="00F1460B" w:rsidRDefault="00D3274B" w:rsidP="00F41A98">
      <w:pPr>
        <w:rPr>
          <w:rFonts w:ascii="Arial" w:hAnsi="Arial" w:cs="Arial"/>
          <w:b/>
          <w:sz w:val="28"/>
          <w:szCs w:val="28"/>
        </w:rPr>
      </w:pPr>
      <w:r w:rsidRPr="00F1460B">
        <w:rPr>
          <w:rFonts w:ascii="Arial" w:hAnsi="Arial" w:cs="Arial"/>
          <w:b/>
          <w:sz w:val="28"/>
          <w:szCs w:val="28"/>
        </w:rPr>
        <w:t xml:space="preserve">The Hartford Financial Services, </w:t>
      </w:r>
      <w:r w:rsidR="00EB6314" w:rsidRPr="00F1460B">
        <w:rPr>
          <w:rFonts w:ascii="Arial" w:hAnsi="Arial" w:cs="Arial"/>
          <w:b/>
          <w:sz w:val="28"/>
          <w:szCs w:val="28"/>
        </w:rPr>
        <w:t>Chennai</w:t>
      </w:r>
      <w:r w:rsidRPr="00F1460B">
        <w:rPr>
          <w:rFonts w:ascii="Arial" w:hAnsi="Arial" w:cs="Arial"/>
          <w:b/>
          <w:sz w:val="28"/>
          <w:szCs w:val="28"/>
        </w:rPr>
        <w:t xml:space="preserve">  </w:t>
      </w:r>
      <w:r w:rsidR="00A668D5" w:rsidRPr="00F1460B">
        <w:rPr>
          <w:rFonts w:ascii="Arial" w:hAnsi="Arial" w:cs="Arial"/>
          <w:b/>
          <w:sz w:val="28"/>
          <w:szCs w:val="28"/>
        </w:rPr>
        <w:t xml:space="preserve">                        </w:t>
      </w:r>
      <w:r w:rsidR="0092681A" w:rsidRPr="00F1460B">
        <w:rPr>
          <w:rFonts w:ascii="Arial" w:hAnsi="Arial" w:cs="Arial"/>
          <w:b/>
          <w:sz w:val="28"/>
          <w:szCs w:val="28"/>
        </w:rPr>
        <w:t xml:space="preserve"> </w:t>
      </w:r>
      <w:r w:rsidR="00AA6733" w:rsidRPr="00F1460B">
        <w:rPr>
          <w:rFonts w:ascii="Arial" w:hAnsi="Arial" w:cs="Arial"/>
          <w:b/>
          <w:sz w:val="28"/>
          <w:szCs w:val="28"/>
        </w:rPr>
        <w:t>May 10</w:t>
      </w:r>
      <w:r w:rsidR="00AF7B88">
        <w:rPr>
          <w:rFonts w:ascii="Arial" w:hAnsi="Arial" w:cs="Arial"/>
          <w:b/>
          <w:sz w:val="28"/>
          <w:szCs w:val="28"/>
        </w:rPr>
        <w:t xml:space="preserve"> </w:t>
      </w:r>
      <w:r w:rsidR="00F862FB">
        <w:rPr>
          <w:rFonts w:ascii="Arial" w:hAnsi="Arial" w:cs="Arial"/>
          <w:b/>
          <w:sz w:val="28"/>
          <w:szCs w:val="28"/>
        </w:rPr>
        <w:t xml:space="preserve">– </w:t>
      </w:r>
      <w:r w:rsidR="00A94D96">
        <w:rPr>
          <w:rFonts w:ascii="Arial" w:hAnsi="Arial" w:cs="Arial"/>
          <w:b/>
          <w:sz w:val="28"/>
          <w:szCs w:val="28"/>
        </w:rPr>
        <w:t>Dec</w:t>
      </w:r>
      <w:r w:rsidR="00F862FB">
        <w:rPr>
          <w:rFonts w:ascii="Arial" w:hAnsi="Arial" w:cs="Arial"/>
          <w:b/>
          <w:sz w:val="28"/>
          <w:szCs w:val="28"/>
        </w:rPr>
        <w:t xml:space="preserve"> 1</w:t>
      </w:r>
      <w:r w:rsidR="00A94D96">
        <w:rPr>
          <w:rFonts w:ascii="Arial" w:hAnsi="Arial" w:cs="Arial"/>
          <w:b/>
          <w:sz w:val="28"/>
          <w:szCs w:val="28"/>
        </w:rPr>
        <w:t>0</w:t>
      </w:r>
      <w:r w:rsidRPr="00F1460B">
        <w:rPr>
          <w:rFonts w:ascii="Arial" w:hAnsi="Arial" w:cs="Arial"/>
          <w:b/>
          <w:sz w:val="28"/>
          <w:szCs w:val="28"/>
        </w:rPr>
        <w:t xml:space="preserve">      </w:t>
      </w:r>
    </w:p>
    <w:p w14:paraId="7773BFB7" w14:textId="77777777" w:rsidR="00AA6733" w:rsidRPr="00F1460B" w:rsidRDefault="00AA6733" w:rsidP="00F41A98">
      <w:pPr>
        <w:spacing w:after="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Times New Roman" w:hAnsi="Arial" w:cs="Arial"/>
          <w:b/>
          <w:bCs/>
          <w:sz w:val="28"/>
          <w:szCs w:val="28"/>
        </w:rPr>
        <w:t>Project:</w:t>
      </w:r>
      <w:r w:rsidR="000145DA" w:rsidRPr="00F1460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F1460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0145DA" w:rsidRPr="00F1460B">
        <w:rPr>
          <w:rFonts w:ascii="Arial" w:eastAsia="Cambria" w:hAnsi="Arial" w:cs="Arial"/>
          <w:b/>
          <w:sz w:val="28"/>
          <w:szCs w:val="28"/>
        </w:rPr>
        <w:t>Billing and Audit</w:t>
      </w:r>
    </w:p>
    <w:p w14:paraId="2E8ECDF6" w14:textId="77777777" w:rsidR="0099285B" w:rsidRPr="00F1460B" w:rsidRDefault="00AA6733" w:rsidP="00F41A98">
      <w:pPr>
        <w:spacing w:after="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  <w:r w:rsidRPr="00F1460B">
        <w:rPr>
          <w:rFonts w:ascii="Arial" w:eastAsia="Cambria" w:hAnsi="Arial" w:cs="Arial"/>
          <w:b/>
          <w:sz w:val="28"/>
          <w:szCs w:val="28"/>
        </w:rPr>
        <w:t xml:space="preserve">Role:  </w:t>
      </w:r>
      <w:r w:rsidRPr="00F1460B">
        <w:rPr>
          <w:rFonts w:ascii="Arial" w:hAnsi="Arial" w:cs="Arial"/>
          <w:sz w:val="28"/>
          <w:szCs w:val="28"/>
        </w:rPr>
        <w:t>.Net Developer</w:t>
      </w:r>
      <w:r w:rsidR="0036605C">
        <w:rPr>
          <w:rFonts w:ascii="Arial" w:hAnsi="Arial" w:cs="Arial"/>
          <w:sz w:val="28"/>
          <w:szCs w:val="28"/>
        </w:rPr>
        <w:t xml:space="preserve"> C# and VBA Automation.</w:t>
      </w:r>
    </w:p>
    <w:p w14:paraId="37802139" w14:textId="77777777" w:rsidR="0092681A" w:rsidRPr="00F1460B" w:rsidRDefault="0092681A" w:rsidP="00F41A98">
      <w:pPr>
        <w:spacing w:after="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</w:p>
    <w:p w14:paraId="49874CCA" w14:textId="77777777" w:rsidR="0092681A" w:rsidRPr="00F1460B" w:rsidRDefault="0092681A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  <w:r w:rsidRPr="00F1460B">
        <w:rPr>
          <w:rFonts w:ascii="Arial" w:eastAsia="Cambria" w:hAnsi="Arial" w:cs="Arial"/>
          <w:b/>
          <w:sz w:val="28"/>
          <w:szCs w:val="28"/>
        </w:rPr>
        <w:t>Responsibilities:</w:t>
      </w:r>
    </w:p>
    <w:p w14:paraId="6699CD5A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>Involved in all phases of SDLC using SDLC methodology</w:t>
      </w:r>
    </w:p>
    <w:p w14:paraId="3567EC15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Used </w:t>
      </w:r>
      <w:r w:rsidRPr="00F1460B">
        <w:rPr>
          <w:rFonts w:ascii="Arial" w:eastAsia="Cambria" w:hAnsi="Arial" w:cs="Arial"/>
          <w:b/>
          <w:sz w:val="28"/>
          <w:szCs w:val="28"/>
        </w:rPr>
        <w:t>ASP .NET</w:t>
      </w:r>
      <w:r w:rsidRPr="00F1460B">
        <w:rPr>
          <w:rFonts w:ascii="Arial" w:eastAsia="Cambria" w:hAnsi="Arial" w:cs="Arial"/>
          <w:sz w:val="28"/>
          <w:szCs w:val="28"/>
        </w:rPr>
        <w:t xml:space="preserve"> technology with </w:t>
      </w:r>
      <w:r w:rsidRPr="00F1460B">
        <w:rPr>
          <w:rFonts w:ascii="Arial" w:eastAsia="Cambria" w:hAnsi="Arial" w:cs="Arial"/>
          <w:b/>
          <w:sz w:val="28"/>
          <w:szCs w:val="28"/>
        </w:rPr>
        <w:t>C#.NET</w:t>
      </w:r>
      <w:r w:rsidRPr="00F1460B">
        <w:rPr>
          <w:rFonts w:ascii="Arial" w:eastAsia="Cambria" w:hAnsi="Arial" w:cs="Arial"/>
          <w:sz w:val="28"/>
          <w:szCs w:val="28"/>
        </w:rPr>
        <w:t>.</w:t>
      </w:r>
    </w:p>
    <w:p w14:paraId="6ED8BB2A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Used </w:t>
      </w:r>
      <w:r w:rsidRPr="00F1460B">
        <w:rPr>
          <w:rFonts w:ascii="Arial" w:eastAsia="Cambria" w:hAnsi="Arial" w:cs="Arial"/>
          <w:b/>
          <w:sz w:val="28"/>
          <w:szCs w:val="28"/>
        </w:rPr>
        <w:t>ADO.NET Entity Framework</w:t>
      </w:r>
      <w:r w:rsidRPr="00F1460B">
        <w:rPr>
          <w:rFonts w:ascii="Arial" w:eastAsia="Cambria" w:hAnsi="Arial" w:cs="Arial"/>
          <w:sz w:val="28"/>
          <w:szCs w:val="28"/>
        </w:rPr>
        <w:t xml:space="preserve"> to build a Data Access Layer.</w:t>
      </w:r>
    </w:p>
    <w:p w14:paraId="0B913CC9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Used </w:t>
      </w:r>
      <w:r w:rsidRPr="00F1460B">
        <w:rPr>
          <w:rFonts w:ascii="Arial" w:eastAsia="Cambria" w:hAnsi="Arial" w:cs="Arial"/>
          <w:b/>
          <w:sz w:val="28"/>
          <w:szCs w:val="28"/>
        </w:rPr>
        <w:t>LINQ</w:t>
      </w:r>
      <w:r w:rsidRPr="00F1460B">
        <w:rPr>
          <w:rFonts w:ascii="Arial" w:eastAsia="Cambria" w:hAnsi="Arial" w:cs="Arial"/>
          <w:sz w:val="28"/>
          <w:szCs w:val="28"/>
        </w:rPr>
        <w:t xml:space="preserve"> to Entities perform CRUD operations on the database.</w:t>
      </w:r>
    </w:p>
    <w:p w14:paraId="5DD5AEAE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Report Generate Automation using </w:t>
      </w:r>
      <w:r w:rsidRPr="00F1460B">
        <w:rPr>
          <w:rFonts w:ascii="Arial" w:eastAsia="Cambria" w:hAnsi="Arial" w:cs="Arial"/>
          <w:b/>
          <w:sz w:val="28"/>
          <w:szCs w:val="28"/>
        </w:rPr>
        <w:t>SSRS</w:t>
      </w:r>
      <w:r w:rsidRPr="00F1460B">
        <w:rPr>
          <w:rFonts w:ascii="Arial" w:eastAsia="Cambria" w:hAnsi="Arial" w:cs="Arial"/>
          <w:sz w:val="28"/>
          <w:szCs w:val="28"/>
        </w:rPr>
        <w:t xml:space="preserve"> and MS Excel and MS Access.</w:t>
      </w:r>
    </w:p>
    <w:p w14:paraId="699B23DF" w14:textId="77777777" w:rsidR="000145DA" w:rsidRPr="00F1460B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Worked with </w:t>
      </w:r>
      <w:r w:rsidRPr="00F1460B">
        <w:rPr>
          <w:rFonts w:ascii="Arial" w:eastAsia="Cambria" w:hAnsi="Arial" w:cs="Arial"/>
          <w:b/>
          <w:sz w:val="28"/>
          <w:szCs w:val="28"/>
        </w:rPr>
        <w:t>Entity framework library</w:t>
      </w:r>
      <w:r w:rsidRPr="00F1460B">
        <w:rPr>
          <w:rFonts w:ascii="Arial" w:eastAsia="Cambria" w:hAnsi="Arial" w:cs="Arial"/>
          <w:sz w:val="28"/>
          <w:szCs w:val="28"/>
        </w:rPr>
        <w:t xml:space="preserve"> and </w:t>
      </w:r>
      <w:r w:rsidRPr="00F1460B">
        <w:rPr>
          <w:rFonts w:ascii="Arial" w:eastAsia="Cambria" w:hAnsi="Arial" w:cs="Arial"/>
          <w:b/>
          <w:sz w:val="28"/>
          <w:szCs w:val="28"/>
        </w:rPr>
        <w:t>Log4net</w:t>
      </w:r>
      <w:r w:rsidRPr="00F1460B">
        <w:rPr>
          <w:rFonts w:ascii="Arial" w:eastAsia="Cambria" w:hAnsi="Arial" w:cs="Arial"/>
          <w:sz w:val="28"/>
          <w:szCs w:val="28"/>
        </w:rPr>
        <w:t xml:space="preserve"> for database connectivity and logging.</w:t>
      </w:r>
    </w:p>
    <w:p w14:paraId="7FBC19F8" w14:textId="77777777" w:rsidR="000145DA" w:rsidRDefault="000145DA" w:rsidP="00F41A98">
      <w:pPr>
        <w:numPr>
          <w:ilvl w:val="0"/>
          <w:numId w:val="7"/>
        </w:numPr>
        <w:spacing w:after="0"/>
        <w:ind w:left="720" w:hanging="360"/>
        <w:jc w:val="both"/>
        <w:rPr>
          <w:rFonts w:ascii="Cambria" w:eastAsia="Cambria" w:hAnsi="Cambria" w:cs="Cambria"/>
          <w:b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Worked with </w:t>
      </w:r>
      <w:r w:rsidRPr="00F1460B">
        <w:rPr>
          <w:rFonts w:ascii="Arial" w:eastAsia="Cambria" w:hAnsi="Arial" w:cs="Arial"/>
          <w:b/>
          <w:sz w:val="28"/>
          <w:szCs w:val="28"/>
        </w:rPr>
        <w:t>SQL queries</w:t>
      </w:r>
      <w:r w:rsidRPr="00F1460B">
        <w:rPr>
          <w:rFonts w:ascii="Arial" w:eastAsia="Cambria" w:hAnsi="Arial" w:cs="Arial"/>
          <w:sz w:val="28"/>
          <w:szCs w:val="28"/>
        </w:rPr>
        <w:t xml:space="preserve">, </w:t>
      </w:r>
      <w:r w:rsidRPr="00F1460B">
        <w:rPr>
          <w:rFonts w:ascii="Arial" w:eastAsia="Cambria" w:hAnsi="Arial" w:cs="Arial"/>
          <w:b/>
          <w:sz w:val="28"/>
          <w:szCs w:val="28"/>
        </w:rPr>
        <w:t>Stored Procedures</w:t>
      </w:r>
      <w:r w:rsidRPr="00F1460B">
        <w:rPr>
          <w:rFonts w:ascii="Arial" w:eastAsia="Cambria" w:hAnsi="Arial" w:cs="Arial"/>
          <w:sz w:val="28"/>
          <w:szCs w:val="28"/>
        </w:rPr>
        <w:t xml:space="preserve">, and </w:t>
      </w:r>
      <w:r w:rsidRPr="00F1460B">
        <w:rPr>
          <w:rFonts w:ascii="Arial" w:eastAsia="Cambria" w:hAnsi="Arial" w:cs="Arial"/>
          <w:b/>
          <w:sz w:val="28"/>
          <w:szCs w:val="28"/>
        </w:rPr>
        <w:t>Functions</w:t>
      </w:r>
      <w:r w:rsidRPr="00F1460B">
        <w:rPr>
          <w:rFonts w:ascii="Arial" w:eastAsia="Cambria" w:hAnsi="Arial" w:cs="Arial"/>
          <w:sz w:val="28"/>
          <w:szCs w:val="28"/>
        </w:rPr>
        <w:t xml:space="preserve"> and </w:t>
      </w:r>
      <w:r w:rsidRPr="00F1460B">
        <w:rPr>
          <w:rFonts w:ascii="Arial" w:eastAsia="Cambria" w:hAnsi="Arial" w:cs="Arial"/>
          <w:b/>
          <w:sz w:val="28"/>
          <w:szCs w:val="28"/>
        </w:rPr>
        <w:t>Triggers</w:t>
      </w:r>
      <w:r w:rsidRPr="00F1460B">
        <w:rPr>
          <w:rFonts w:ascii="Arial" w:eastAsia="Cambria" w:hAnsi="Arial" w:cs="Arial"/>
          <w:sz w:val="28"/>
          <w:szCs w:val="28"/>
        </w:rPr>
        <w:t xml:space="preserve"> in </w:t>
      </w:r>
      <w:r w:rsidRPr="00F1460B">
        <w:rPr>
          <w:rFonts w:ascii="Arial" w:eastAsia="Cambria" w:hAnsi="Arial" w:cs="Arial"/>
          <w:b/>
          <w:sz w:val="28"/>
          <w:szCs w:val="28"/>
        </w:rPr>
        <w:t>SQL Server (2012/2008R2/2008/2005).</w:t>
      </w:r>
      <w:r w:rsidRPr="00F1460B"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14:paraId="6E3D37E0" w14:textId="77777777" w:rsidR="00871341" w:rsidRDefault="00871341" w:rsidP="0087134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D958516" w14:textId="77777777" w:rsidR="00871341" w:rsidRPr="006F3654" w:rsidRDefault="00871341" w:rsidP="00871341">
      <w:pPr>
        <w:pStyle w:val="ListParagraph"/>
        <w:numPr>
          <w:ilvl w:val="0"/>
          <w:numId w:val="14"/>
        </w:numPr>
        <w:tabs>
          <w:tab w:val="left" w:pos="720"/>
        </w:tabs>
        <w:spacing w:after="0" w:line="276" w:lineRule="auto"/>
        <w:jc w:val="both"/>
        <w:rPr>
          <w:rFonts w:ascii="Arial" w:eastAsia="Cambria" w:hAnsi="Arial" w:cs="Arial"/>
          <w:sz w:val="28"/>
          <w:szCs w:val="28"/>
        </w:rPr>
      </w:pPr>
      <w:r w:rsidRPr="006F3654">
        <w:rPr>
          <w:rFonts w:ascii="Arial" w:eastAsia="Cambria" w:hAnsi="Arial" w:cs="Arial"/>
          <w:sz w:val="28"/>
          <w:szCs w:val="28"/>
        </w:rPr>
        <w:t>Developed and maintained web applications in</w:t>
      </w:r>
      <w:r w:rsidRPr="006F3654">
        <w:rPr>
          <w:rFonts w:ascii="Arial" w:eastAsia="Cambria" w:hAnsi="Arial" w:cs="Arial"/>
          <w:b/>
          <w:sz w:val="28"/>
          <w:szCs w:val="28"/>
        </w:rPr>
        <w:t xml:space="preserve"> Visual Studio, C# and ASP.net.</w:t>
      </w:r>
    </w:p>
    <w:p w14:paraId="2C1F6872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6F3654">
        <w:rPr>
          <w:rFonts w:ascii="Arial" w:eastAsia="Times New Roman" w:hAnsi="Arial" w:cs="Arial"/>
          <w:sz w:val="28"/>
          <w:szCs w:val="28"/>
        </w:rPr>
        <w:t>Used Excel VBA/Macros, MS Access and SQL queries to make reports in different styles and then distributed them as PowerPoint slides to various level of management.</w:t>
      </w:r>
    </w:p>
    <w:p w14:paraId="4BF6B3E2" w14:textId="77777777" w:rsidR="00871341" w:rsidRPr="00132D0F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Developed and modified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Salesforce Applications for 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>Business automation process.</w:t>
      </w:r>
    </w:p>
    <w:p w14:paraId="525FB01B" w14:textId="77777777" w:rsidR="00132D0F" w:rsidRPr="00132D0F" w:rsidRDefault="00132D0F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Developed and </w:t>
      </w:r>
      <w:r w:rsidR="005644C1" w:rsidRPr="006F3654">
        <w:rPr>
          <w:rFonts w:ascii="Arial" w:eastAsia="Times New Roman" w:hAnsi="Arial" w:cs="Arial"/>
          <w:color w:val="000000"/>
          <w:sz w:val="28"/>
          <w:szCs w:val="28"/>
        </w:rPr>
        <w:t>maintained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the application in </w:t>
      </w:r>
      <w:r w:rsidRPr="00132D0F">
        <w:rPr>
          <w:rFonts w:ascii="Arial" w:eastAsia="Times New Roman" w:hAnsi="Arial" w:cs="Arial"/>
          <w:b/>
          <w:color w:val="000000"/>
          <w:sz w:val="28"/>
          <w:szCs w:val="28"/>
        </w:rPr>
        <w:t>Agile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Methodology.</w:t>
      </w:r>
    </w:p>
    <w:p w14:paraId="3BF3CED4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Built </w:t>
      </w:r>
      <w:r w:rsidRPr="006F3654">
        <w:rPr>
          <w:rFonts w:ascii="Arial" w:eastAsia="Times New Roman" w:hAnsi="Arial" w:cs="Arial"/>
          <w:sz w:val="28"/>
          <w:szCs w:val="28"/>
        </w:rPr>
        <w:t xml:space="preserve">reports using </w:t>
      </w:r>
      <w:r>
        <w:rPr>
          <w:rFonts w:ascii="Arial" w:eastAsia="Times New Roman" w:hAnsi="Arial" w:cs="Arial"/>
          <w:sz w:val="28"/>
          <w:szCs w:val="28"/>
        </w:rPr>
        <w:t>Salesforce Report and Dashboard tool</w:t>
      </w:r>
      <w:r w:rsidRPr="006F3654">
        <w:rPr>
          <w:rFonts w:ascii="Arial" w:eastAsia="Times New Roman" w:hAnsi="Arial" w:cs="Arial"/>
          <w:sz w:val="28"/>
          <w:szCs w:val="28"/>
        </w:rPr>
        <w:t>.</w:t>
      </w:r>
    </w:p>
    <w:p w14:paraId="13527EC0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F3654">
        <w:rPr>
          <w:rFonts w:ascii="Arial" w:eastAsia="Times New Roman" w:hAnsi="Arial" w:cs="Arial"/>
          <w:sz w:val="28"/>
          <w:szCs w:val="28"/>
        </w:rPr>
        <w:t xml:space="preserve">Connected databases through </w:t>
      </w:r>
      <w:r w:rsidRPr="006F3654">
        <w:rPr>
          <w:rFonts w:ascii="Arial" w:eastAsia="Times New Roman" w:hAnsi="Arial" w:cs="Arial"/>
          <w:b/>
          <w:sz w:val="28"/>
          <w:szCs w:val="28"/>
        </w:rPr>
        <w:t>ODBC</w:t>
      </w:r>
      <w:r w:rsidRPr="006F3654">
        <w:rPr>
          <w:rFonts w:ascii="Arial" w:eastAsia="Times New Roman" w:hAnsi="Arial" w:cs="Arial"/>
          <w:sz w:val="28"/>
          <w:szCs w:val="28"/>
        </w:rPr>
        <w:t xml:space="preserve"> for Micro strategy reports.</w:t>
      </w:r>
    </w:p>
    <w:p w14:paraId="5ED53628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F3654">
        <w:rPr>
          <w:rFonts w:ascii="Arial" w:eastAsia="Times New Roman" w:hAnsi="Arial" w:cs="Arial"/>
          <w:sz w:val="28"/>
          <w:szCs w:val="28"/>
        </w:rPr>
        <w:t>Created Access database from scratch.</w:t>
      </w:r>
    </w:p>
    <w:p w14:paraId="348B9564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Maintained </w:t>
      </w:r>
      <w:r w:rsidRPr="006F3654">
        <w:rPr>
          <w:rFonts w:ascii="Arial" w:eastAsia="Times New Roman" w:hAnsi="Arial" w:cs="Arial"/>
          <w:b/>
          <w:color w:val="000000"/>
          <w:sz w:val="28"/>
          <w:szCs w:val="28"/>
        </w:rPr>
        <w:t>MS Access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 databases macros and </w:t>
      </w:r>
      <w:r w:rsidRPr="006F3654">
        <w:rPr>
          <w:rFonts w:ascii="Arial" w:eastAsia="Times New Roman" w:hAnsi="Arial" w:cs="Arial"/>
          <w:b/>
          <w:color w:val="000000"/>
          <w:sz w:val="28"/>
          <w:szCs w:val="28"/>
        </w:rPr>
        <w:t>VBA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 modules to generate updated dashboards.</w:t>
      </w:r>
    </w:p>
    <w:p w14:paraId="69EEF6A4" w14:textId="77777777" w:rsidR="00871341" w:rsidRPr="006F3654" w:rsidRDefault="00871341" w:rsidP="0087134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Setup, administrate, optimize and adjust </w:t>
      </w:r>
      <w:r w:rsidRPr="006F3654">
        <w:rPr>
          <w:rFonts w:ascii="Arial" w:eastAsia="Times New Roman" w:hAnsi="Arial" w:cs="Arial"/>
          <w:b/>
          <w:color w:val="000000"/>
          <w:sz w:val="28"/>
          <w:szCs w:val="28"/>
        </w:rPr>
        <w:t>MS Access</w:t>
      </w:r>
      <w:r w:rsidRPr="006F3654">
        <w:rPr>
          <w:rFonts w:ascii="Arial" w:eastAsia="Times New Roman" w:hAnsi="Arial" w:cs="Arial"/>
          <w:color w:val="000000"/>
          <w:sz w:val="28"/>
          <w:szCs w:val="28"/>
        </w:rPr>
        <w:t xml:space="preserve"> application as well as the </w:t>
      </w:r>
      <w:r w:rsidRPr="006F3654">
        <w:rPr>
          <w:rFonts w:ascii="Arial" w:eastAsia="Times New Roman" w:hAnsi="Arial" w:cs="Arial"/>
          <w:b/>
          <w:color w:val="000000"/>
          <w:sz w:val="28"/>
          <w:szCs w:val="28"/>
        </w:rPr>
        <w:t>reporting.</w:t>
      </w:r>
    </w:p>
    <w:p w14:paraId="0F78DF34" w14:textId="77777777" w:rsidR="00871341" w:rsidRPr="00F1460B" w:rsidRDefault="00871341" w:rsidP="00871341">
      <w:pPr>
        <w:spacing w:after="0"/>
        <w:ind w:left="72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2B177767" w14:textId="77777777" w:rsidR="00BD21CB" w:rsidRPr="00F1460B" w:rsidRDefault="00BD21CB" w:rsidP="00F41A98">
      <w:pPr>
        <w:rPr>
          <w:rFonts w:ascii="Arial" w:hAnsi="Arial" w:cs="Arial"/>
          <w:b/>
          <w:sz w:val="28"/>
          <w:szCs w:val="28"/>
        </w:rPr>
      </w:pPr>
    </w:p>
    <w:p w14:paraId="3E4C7605" w14:textId="77777777" w:rsidR="00AA6733" w:rsidRPr="00F1460B" w:rsidRDefault="00AA6733" w:rsidP="00F41A98">
      <w:pPr>
        <w:rPr>
          <w:rFonts w:ascii="Arial" w:hAnsi="Arial" w:cs="Arial"/>
          <w:b/>
          <w:sz w:val="28"/>
          <w:szCs w:val="28"/>
        </w:rPr>
      </w:pPr>
      <w:r w:rsidRPr="00F1460B">
        <w:rPr>
          <w:rFonts w:ascii="Arial" w:hAnsi="Arial" w:cs="Arial"/>
          <w:b/>
          <w:sz w:val="28"/>
          <w:szCs w:val="28"/>
        </w:rPr>
        <w:t xml:space="preserve">United Services Automobile Association, </w:t>
      </w:r>
      <w:r w:rsidR="00EB6314" w:rsidRPr="00F1460B">
        <w:rPr>
          <w:rFonts w:ascii="Arial" w:hAnsi="Arial" w:cs="Arial"/>
          <w:b/>
          <w:sz w:val="28"/>
          <w:szCs w:val="28"/>
        </w:rPr>
        <w:t>Chennai</w:t>
      </w:r>
      <w:r w:rsidRPr="00F1460B">
        <w:rPr>
          <w:rFonts w:ascii="Arial" w:hAnsi="Arial" w:cs="Arial"/>
          <w:b/>
          <w:sz w:val="28"/>
          <w:szCs w:val="28"/>
        </w:rPr>
        <w:tab/>
      </w:r>
      <w:r w:rsidRPr="00F1460B">
        <w:rPr>
          <w:rFonts w:ascii="Arial" w:hAnsi="Arial" w:cs="Arial"/>
          <w:b/>
          <w:sz w:val="28"/>
          <w:szCs w:val="28"/>
        </w:rPr>
        <w:tab/>
        <w:t xml:space="preserve">    </w:t>
      </w:r>
      <w:r w:rsidR="00A668D5" w:rsidRPr="00F1460B">
        <w:rPr>
          <w:rFonts w:ascii="Arial" w:hAnsi="Arial" w:cs="Arial"/>
          <w:b/>
          <w:sz w:val="28"/>
          <w:szCs w:val="28"/>
        </w:rPr>
        <w:t>Sep</w:t>
      </w:r>
      <w:r w:rsidRPr="00F1460B">
        <w:rPr>
          <w:rFonts w:ascii="Arial" w:hAnsi="Arial" w:cs="Arial"/>
          <w:b/>
          <w:sz w:val="28"/>
          <w:szCs w:val="28"/>
        </w:rPr>
        <w:t xml:space="preserve"> </w:t>
      </w:r>
      <w:r w:rsidR="00A668D5" w:rsidRPr="00F1460B">
        <w:rPr>
          <w:rFonts w:ascii="Arial" w:hAnsi="Arial" w:cs="Arial"/>
          <w:b/>
          <w:sz w:val="28"/>
          <w:szCs w:val="28"/>
        </w:rPr>
        <w:t>08</w:t>
      </w:r>
      <w:r w:rsidRPr="00F1460B">
        <w:rPr>
          <w:rFonts w:ascii="Arial" w:hAnsi="Arial" w:cs="Arial"/>
          <w:b/>
          <w:sz w:val="28"/>
          <w:szCs w:val="28"/>
        </w:rPr>
        <w:t xml:space="preserve"> – Apr 10   </w:t>
      </w:r>
    </w:p>
    <w:p w14:paraId="16588239" w14:textId="77777777" w:rsidR="00A668D5" w:rsidRPr="00F1460B" w:rsidRDefault="00A668D5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  <w:r w:rsidRPr="00F1460B">
        <w:rPr>
          <w:rFonts w:ascii="Arial" w:eastAsia="Times New Roman" w:hAnsi="Arial" w:cs="Arial"/>
          <w:b/>
          <w:bCs/>
          <w:sz w:val="28"/>
          <w:szCs w:val="28"/>
        </w:rPr>
        <w:t xml:space="preserve">Project: </w:t>
      </w:r>
      <w:r w:rsidR="00D14790" w:rsidRPr="00F1460B">
        <w:rPr>
          <w:rFonts w:ascii="Arial" w:eastAsia="Cambria" w:hAnsi="Arial" w:cs="Arial"/>
          <w:b/>
          <w:sz w:val="28"/>
          <w:szCs w:val="28"/>
        </w:rPr>
        <w:t>USAA-UCH</w:t>
      </w:r>
    </w:p>
    <w:p w14:paraId="5C888777" w14:textId="77777777" w:rsidR="00A668D5" w:rsidRPr="00F1460B" w:rsidRDefault="00A668D5" w:rsidP="00F41A98">
      <w:pPr>
        <w:spacing w:after="0"/>
        <w:jc w:val="both"/>
        <w:rPr>
          <w:sz w:val="28"/>
          <w:szCs w:val="28"/>
        </w:rPr>
      </w:pPr>
      <w:r w:rsidRPr="00F1460B">
        <w:rPr>
          <w:rFonts w:ascii="Arial" w:eastAsia="Cambria" w:hAnsi="Arial" w:cs="Arial"/>
          <w:b/>
          <w:sz w:val="28"/>
          <w:szCs w:val="28"/>
        </w:rPr>
        <w:t xml:space="preserve">Role:    </w:t>
      </w:r>
      <w:r w:rsidRPr="00F1460B">
        <w:rPr>
          <w:rFonts w:ascii="Arial" w:hAnsi="Arial" w:cs="Arial"/>
          <w:sz w:val="28"/>
          <w:szCs w:val="28"/>
        </w:rPr>
        <w:t>.Net Developer</w:t>
      </w:r>
    </w:p>
    <w:p w14:paraId="7CC1DA5C" w14:textId="77777777" w:rsidR="00A668D5" w:rsidRPr="00F1460B" w:rsidRDefault="00A668D5" w:rsidP="00F41A98">
      <w:pPr>
        <w:spacing w:after="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</w:p>
    <w:p w14:paraId="33E2FE79" w14:textId="77777777" w:rsidR="0092681A" w:rsidRPr="00F1460B" w:rsidRDefault="0092681A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  <w:r w:rsidRPr="00F1460B">
        <w:rPr>
          <w:rFonts w:ascii="Arial" w:eastAsia="Cambria" w:hAnsi="Arial" w:cs="Arial"/>
          <w:b/>
          <w:sz w:val="28"/>
          <w:szCs w:val="28"/>
        </w:rPr>
        <w:t>Responsibilities:</w:t>
      </w:r>
    </w:p>
    <w:p w14:paraId="264935F6" w14:textId="77777777" w:rsidR="00D14790" w:rsidRPr="00F1460B" w:rsidRDefault="00D14790" w:rsidP="00F41A98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lastRenderedPageBreak/>
        <w:t xml:space="preserve">As a team involved in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Analysis, Design and Implementation </w:t>
      </w:r>
      <w:r w:rsidRPr="00F1460B">
        <w:rPr>
          <w:rFonts w:ascii="Arial" w:eastAsia="Cambria" w:hAnsi="Arial" w:cs="Arial"/>
          <w:sz w:val="28"/>
          <w:szCs w:val="28"/>
        </w:rPr>
        <w:t>of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 </w:t>
      </w:r>
      <w:r w:rsidRPr="00F1460B">
        <w:rPr>
          <w:rFonts w:ascii="Arial" w:eastAsia="Cambria" w:hAnsi="Arial" w:cs="Arial"/>
          <w:sz w:val="28"/>
          <w:szCs w:val="28"/>
        </w:rPr>
        <w:t>this web application.</w:t>
      </w:r>
    </w:p>
    <w:p w14:paraId="61A7D537" w14:textId="77777777" w:rsidR="00D14790" w:rsidRPr="00F1460B" w:rsidRDefault="00D14790" w:rsidP="00F41A98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Developed </w:t>
      </w:r>
      <w:r w:rsidRPr="00F1460B">
        <w:rPr>
          <w:rFonts w:ascii="Arial" w:eastAsia="Cambria" w:hAnsi="Arial" w:cs="Arial"/>
          <w:b/>
          <w:sz w:val="28"/>
          <w:szCs w:val="28"/>
        </w:rPr>
        <w:t>N–Tier</w:t>
      </w:r>
      <w:r w:rsidRPr="00F1460B">
        <w:rPr>
          <w:rFonts w:ascii="Arial" w:eastAsia="Cambria" w:hAnsi="Arial" w:cs="Arial"/>
          <w:sz w:val="28"/>
          <w:szCs w:val="28"/>
        </w:rPr>
        <w:t xml:space="preserve"> Application with </w:t>
      </w:r>
      <w:r w:rsidRPr="00F1460B">
        <w:rPr>
          <w:rFonts w:ascii="Arial" w:eastAsia="Cambria" w:hAnsi="Arial" w:cs="Arial"/>
          <w:b/>
          <w:sz w:val="28"/>
          <w:szCs w:val="28"/>
        </w:rPr>
        <w:t>Presentation, Business and Data Access layers</w:t>
      </w:r>
      <w:r w:rsidRPr="00F1460B">
        <w:rPr>
          <w:rFonts w:ascii="Arial" w:eastAsia="Cambria" w:hAnsi="Arial" w:cs="Arial"/>
          <w:sz w:val="28"/>
          <w:szCs w:val="28"/>
        </w:rPr>
        <w:t xml:space="preserve"> using </w:t>
      </w:r>
      <w:r w:rsidRPr="00F1460B">
        <w:rPr>
          <w:rFonts w:ascii="Arial" w:eastAsia="Cambria" w:hAnsi="Arial" w:cs="Arial"/>
          <w:b/>
          <w:sz w:val="28"/>
          <w:szCs w:val="28"/>
        </w:rPr>
        <w:t>C# and ASP.Net, JavaScript and Ajax.</w:t>
      </w:r>
    </w:p>
    <w:p w14:paraId="7EAB7751" w14:textId="77777777" w:rsidR="00D14790" w:rsidRPr="00F1460B" w:rsidRDefault="00D14790" w:rsidP="00F41A98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Used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JavaScript </w:t>
      </w:r>
      <w:r w:rsidRPr="00F1460B">
        <w:rPr>
          <w:rFonts w:ascii="Arial" w:eastAsia="Cambria" w:hAnsi="Arial" w:cs="Arial"/>
          <w:sz w:val="28"/>
          <w:szCs w:val="28"/>
        </w:rPr>
        <w:t>for client side validations and to make application more interactive, easy to access and to get fast response.</w:t>
      </w:r>
    </w:p>
    <w:p w14:paraId="130D648D" w14:textId="77777777" w:rsidR="00D14790" w:rsidRPr="00F1460B" w:rsidRDefault="00D14790" w:rsidP="00F41A98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Written </w:t>
      </w:r>
      <w:r w:rsidRPr="00F1460B">
        <w:rPr>
          <w:rFonts w:ascii="Arial" w:eastAsia="Cambria" w:hAnsi="Arial" w:cs="Arial"/>
          <w:b/>
          <w:sz w:val="28"/>
          <w:szCs w:val="28"/>
        </w:rPr>
        <w:t>Stored Procedures, functions, Triggers, Indexes in SQL Server 2005</w:t>
      </w:r>
      <w:r w:rsidRPr="00F1460B">
        <w:rPr>
          <w:rFonts w:ascii="Arial" w:eastAsia="Cambria" w:hAnsi="Arial" w:cs="Arial"/>
          <w:sz w:val="28"/>
          <w:szCs w:val="28"/>
        </w:rPr>
        <w:t xml:space="preserve"> to improve system performance.</w:t>
      </w:r>
    </w:p>
    <w:p w14:paraId="03D72E19" w14:textId="77777777" w:rsidR="00D14790" w:rsidRPr="00F1460B" w:rsidRDefault="00D14790" w:rsidP="00F41A98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Handled </w:t>
      </w:r>
      <w:r w:rsidRPr="00F1460B">
        <w:rPr>
          <w:rFonts w:ascii="Arial" w:eastAsia="Cambria" w:hAnsi="Arial" w:cs="Arial"/>
          <w:b/>
          <w:sz w:val="28"/>
          <w:szCs w:val="28"/>
        </w:rPr>
        <w:t>Run Time Errors</w:t>
      </w:r>
      <w:r w:rsidRPr="00F1460B">
        <w:rPr>
          <w:rFonts w:ascii="Arial" w:eastAsia="Cambria" w:hAnsi="Arial" w:cs="Arial"/>
          <w:sz w:val="28"/>
          <w:szCs w:val="28"/>
        </w:rPr>
        <w:t xml:space="preserve"> &amp;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Design Time Errors </w:t>
      </w:r>
      <w:r w:rsidRPr="00F1460B">
        <w:rPr>
          <w:rFonts w:ascii="Arial" w:eastAsia="Cambria" w:hAnsi="Arial" w:cs="Arial"/>
          <w:sz w:val="28"/>
          <w:szCs w:val="28"/>
        </w:rPr>
        <w:t xml:space="preserve">by implementing appropriate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Error Handlers </w:t>
      </w:r>
      <w:r w:rsidRPr="00F1460B">
        <w:rPr>
          <w:rFonts w:ascii="Arial" w:eastAsia="Cambria" w:hAnsi="Arial" w:cs="Arial"/>
          <w:sz w:val="28"/>
          <w:szCs w:val="28"/>
        </w:rPr>
        <w:t xml:space="preserve">Involved in resolving </w:t>
      </w:r>
      <w:r w:rsidRPr="00F1460B">
        <w:rPr>
          <w:rFonts w:ascii="Arial" w:eastAsia="Cambria" w:hAnsi="Arial" w:cs="Arial"/>
          <w:b/>
          <w:sz w:val="28"/>
          <w:szCs w:val="28"/>
        </w:rPr>
        <w:t>bugs</w:t>
      </w:r>
      <w:r w:rsidRPr="00F1460B">
        <w:rPr>
          <w:rFonts w:ascii="Arial" w:eastAsia="Cambria" w:hAnsi="Arial" w:cs="Arial"/>
          <w:sz w:val="28"/>
          <w:szCs w:val="28"/>
        </w:rPr>
        <w:t xml:space="preserve"> which are added by </w:t>
      </w:r>
      <w:r w:rsidRPr="00F1460B">
        <w:rPr>
          <w:rFonts w:ascii="Arial" w:eastAsia="Cambria" w:hAnsi="Arial" w:cs="Arial"/>
          <w:b/>
          <w:sz w:val="28"/>
          <w:szCs w:val="28"/>
        </w:rPr>
        <w:t>QA team</w:t>
      </w:r>
      <w:r w:rsidRPr="00F1460B">
        <w:rPr>
          <w:rFonts w:ascii="Arial" w:eastAsia="Cambria" w:hAnsi="Arial" w:cs="Arial"/>
          <w:sz w:val="28"/>
          <w:szCs w:val="28"/>
        </w:rPr>
        <w:t xml:space="preserve"> or raised by </w:t>
      </w:r>
      <w:r w:rsidRPr="00F1460B">
        <w:rPr>
          <w:rFonts w:ascii="Arial" w:eastAsia="Cambria" w:hAnsi="Arial" w:cs="Arial"/>
          <w:b/>
          <w:sz w:val="28"/>
          <w:szCs w:val="28"/>
        </w:rPr>
        <w:t>Users and Client.</w:t>
      </w:r>
    </w:p>
    <w:p w14:paraId="71102363" w14:textId="77777777" w:rsidR="0092681A" w:rsidRPr="00F1460B" w:rsidRDefault="0092681A" w:rsidP="00F41A98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132A708C" w14:textId="77777777" w:rsidR="00A668D5" w:rsidRPr="00F1460B" w:rsidRDefault="00A668D5" w:rsidP="00F41A98">
      <w:pPr>
        <w:rPr>
          <w:rFonts w:ascii="Arial" w:hAnsi="Arial" w:cs="Arial"/>
          <w:b/>
          <w:sz w:val="28"/>
          <w:szCs w:val="28"/>
        </w:rPr>
      </w:pPr>
      <w:r w:rsidRPr="00F1460B">
        <w:rPr>
          <w:rFonts w:ascii="Arial" w:hAnsi="Arial" w:cs="Arial"/>
          <w:b/>
          <w:sz w:val="28"/>
          <w:szCs w:val="28"/>
        </w:rPr>
        <w:t>General Electronics, Chennai, India</w:t>
      </w:r>
      <w:r w:rsidRPr="00F1460B">
        <w:rPr>
          <w:rFonts w:ascii="Arial" w:hAnsi="Arial" w:cs="Arial"/>
          <w:b/>
          <w:sz w:val="28"/>
          <w:szCs w:val="28"/>
        </w:rPr>
        <w:tab/>
      </w:r>
      <w:r w:rsidRPr="00F1460B">
        <w:rPr>
          <w:rFonts w:ascii="Arial" w:hAnsi="Arial" w:cs="Arial"/>
          <w:b/>
          <w:sz w:val="28"/>
          <w:szCs w:val="28"/>
        </w:rPr>
        <w:tab/>
        <w:t xml:space="preserve">                            Jul 07 – Aug 08 </w:t>
      </w:r>
    </w:p>
    <w:p w14:paraId="5E2C6DC5" w14:textId="77777777" w:rsidR="00A668D5" w:rsidRPr="00F1460B" w:rsidRDefault="00A668D5" w:rsidP="00F41A98">
      <w:pPr>
        <w:spacing w:after="0"/>
        <w:jc w:val="both"/>
        <w:rPr>
          <w:rFonts w:ascii="Arial" w:eastAsia="Cambria" w:hAnsi="Arial" w:cs="Arial"/>
          <w:b/>
          <w:sz w:val="28"/>
          <w:szCs w:val="28"/>
        </w:rPr>
      </w:pPr>
      <w:r w:rsidRPr="00F1460B">
        <w:rPr>
          <w:rFonts w:ascii="Arial" w:eastAsia="Times New Roman" w:hAnsi="Arial" w:cs="Arial"/>
          <w:b/>
          <w:bCs/>
          <w:sz w:val="28"/>
          <w:szCs w:val="28"/>
        </w:rPr>
        <w:t xml:space="preserve">Project: </w:t>
      </w:r>
      <w:r w:rsidRPr="00F1460B">
        <w:rPr>
          <w:rFonts w:ascii="Arial" w:eastAsia="Cambria" w:hAnsi="Arial" w:cs="Arial"/>
          <w:b/>
          <w:sz w:val="28"/>
          <w:szCs w:val="28"/>
        </w:rPr>
        <w:t>GE Energy</w:t>
      </w:r>
    </w:p>
    <w:p w14:paraId="697C0045" w14:textId="77777777" w:rsidR="00A668D5" w:rsidRPr="00F1460B" w:rsidRDefault="00A668D5" w:rsidP="00F41A98">
      <w:pPr>
        <w:spacing w:after="0"/>
        <w:jc w:val="both"/>
        <w:rPr>
          <w:rFonts w:ascii="Arial" w:hAnsi="Arial" w:cs="Arial"/>
          <w:sz w:val="28"/>
          <w:szCs w:val="28"/>
        </w:rPr>
      </w:pPr>
      <w:r w:rsidRPr="00F1460B">
        <w:rPr>
          <w:rFonts w:ascii="Arial" w:eastAsia="Cambria" w:hAnsi="Arial" w:cs="Arial"/>
          <w:b/>
          <w:sz w:val="28"/>
          <w:szCs w:val="28"/>
        </w:rPr>
        <w:t xml:space="preserve">Role:    </w:t>
      </w:r>
      <w:r w:rsidRPr="00F1460B">
        <w:rPr>
          <w:rFonts w:ascii="Arial" w:hAnsi="Arial" w:cs="Arial"/>
          <w:sz w:val="28"/>
          <w:szCs w:val="28"/>
        </w:rPr>
        <w:t>C / FORTRAN Programmer</w:t>
      </w:r>
      <w:r w:rsidR="00A96D28">
        <w:rPr>
          <w:rFonts w:ascii="Arial" w:hAnsi="Arial" w:cs="Arial"/>
          <w:sz w:val="28"/>
          <w:szCs w:val="28"/>
        </w:rPr>
        <w:t xml:space="preserve"> and Linux</w:t>
      </w:r>
    </w:p>
    <w:p w14:paraId="552351DF" w14:textId="77777777" w:rsidR="00A668D5" w:rsidRPr="00F1460B" w:rsidRDefault="00A668D5" w:rsidP="00F41A98">
      <w:pPr>
        <w:spacing w:after="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</w:p>
    <w:p w14:paraId="4708CD0D" w14:textId="77777777" w:rsidR="00A668D5" w:rsidRPr="00F1460B" w:rsidRDefault="00A668D5" w:rsidP="00F41A98">
      <w:pPr>
        <w:spacing w:after="0"/>
        <w:jc w:val="both"/>
        <w:rPr>
          <w:rFonts w:ascii="Cambria" w:eastAsia="Cambria" w:hAnsi="Cambria" w:cs="Cambria"/>
          <w:b/>
          <w:sz w:val="28"/>
          <w:szCs w:val="28"/>
          <w:shd w:val="clear" w:color="auto" w:fill="D9D9D9"/>
        </w:rPr>
      </w:pPr>
      <w:r w:rsidRPr="00F1460B">
        <w:rPr>
          <w:rFonts w:ascii="Arial" w:eastAsia="Cambria" w:hAnsi="Arial" w:cs="Arial"/>
          <w:b/>
          <w:sz w:val="28"/>
          <w:szCs w:val="28"/>
        </w:rPr>
        <w:t>Responsibilities:</w:t>
      </w:r>
    </w:p>
    <w:p w14:paraId="37AF3AEC" w14:textId="77777777" w:rsidR="00D14790" w:rsidRPr="00F1460B" w:rsidRDefault="00D14790" w:rsidP="00F41A9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>Involved in requirement gathering and development stages of SDLC.</w:t>
      </w:r>
    </w:p>
    <w:p w14:paraId="58744959" w14:textId="77777777" w:rsidR="00D14790" w:rsidRPr="00F1460B" w:rsidRDefault="00D14790" w:rsidP="00F41A9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Developed/modified application using </w:t>
      </w:r>
      <w:r w:rsidRPr="00F1460B">
        <w:rPr>
          <w:rFonts w:ascii="Arial" w:eastAsia="Cambria" w:hAnsi="Arial" w:cs="Arial"/>
          <w:b/>
          <w:sz w:val="28"/>
          <w:szCs w:val="28"/>
        </w:rPr>
        <w:t>C, FORTRAN, SQL Store procedure</w:t>
      </w:r>
      <w:r w:rsidRPr="00F1460B">
        <w:rPr>
          <w:rFonts w:ascii="Arial" w:eastAsia="Cambria" w:hAnsi="Arial" w:cs="Arial"/>
          <w:sz w:val="28"/>
          <w:szCs w:val="28"/>
        </w:rPr>
        <w:t>.</w:t>
      </w:r>
    </w:p>
    <w:p w14:paraId="002EBE77" w14:textId="77777777" w:rsidR="00D14790" w:rsidRPr="00F1460B" w:rsidRDefault="00D14790" w:rsidP="00F41A9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Wrote </w:t>
      </w:r>
      <w:r w:rsidRPr="00F1460B">
        <w:rPr>
          <w:rFonts w:ascii="Arial" w:eastAsia="Cambria" w:hAnsi="Arial" w:cs="Arial"/>
          <w:b/>
          <w:sz w:val="28"/>
          <w:szCs w:val="28"/>
        </w:rPr>
        <w:t>SQL queries</w:t>
      </w:r>
      <w:r w:rsidRPr="00F1460B">
        <w:rPr>
          <w:rFonts w:ascii="Arial" w:eastAsia="Cambria" w:hAnsi="Arial" w:cs="Arial"/>
          <w:sz w:val="28"/>
          <w:szCs w:val="28"/>
        </w:rPr>
        <w:t xml:space="preserve"> and SPs to perform CRUD operation on the database.</w:t>
      </w:r>
    </w:p>
    <w:p w14:paraId="1C4D9A9F" w14:textId="77777777" w:rsidR="00D14790" w:rsidRPr="00F1460B" w:rsidRDefault="00D14790" w:rsidP="00F41A9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Developed </w:t>
      </w:r>
      <w:r w:rsidRPr="00F1460B">
        <w:rPr>
          <w:rFonts w:ascii="Arial" w:eastAsia="Cambria" w:hAnsi="Arial" w:cs="Arial"/>
          <w:b/>
          <w:sz w:val="28"/>
          <w:szCs w:val="28"/>
        </w:rPr>
        <w:t>custom server controls</w:t>
      </w:r>
      <w:r w:rsidRPr="00F1460B">
        <w:rPr>
          <w:rFonts w:ascii="Arial" w:eastAsia="Cambria" w:hAnsi="Arial" w:cs="Arial"/>
          <w:sz w:val="28"/>
          <w:szCs w:val="28"/>
        </w:rPr>
        <w:t xml:space="preserve"> &amp;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custom user controls </w:t>
      </w:r>
      <w:r w:rsidRPr="00F1460B">
        <w:rPr>
          <w:rFonts w:ascii="Arial" w:eastAsia="Cambria" w:hAnsi="Arial" w:cs="Arial"/>
          <w:sz w:val="28"/>
          <w:szCs w:val="28"/>
        </w:rPr>
        <w:t>for reusability.</w:t>
      </w:r>
    </w:p>
    <w:p w14:paraId="683192DD" w14:textId="77777777" w:rsidR="009A2AB6" w:rsidRDefault="009A2AB6" w:rsidP="00F41A9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 w:rsidRPr="00F1460B">
        <w:rPr>
          <w:rFonts w:ascii="Arial" w:eastAsia="Cambria" w:hAnsi="Arial" w:cs="Arial"/>
          <w:sz w:val="28"/>
          <w:szCs w:val="28"/>
        </w:rPr>
        <w:t xml:space="preserve">Used various data controls including </w:t>
      </w:r>
      <w:r w:rsidRPr="00F1460B">
        <w:rPr>
          <w:rFonts w:ascii="Arial" w:eastAsia="Cambria" w:hAnsi="Arial" w:cs="Arial"/>
          <w:b/>
          <w:sz w:val="28"/>
          <w:szCs w:val="28"/>
        </w:rPr>
        <w:t xml:space="preserve">Data List and Grid View </w:t>
      </w:r>
      <w:r w:rsidRPr="00F1460B">
        <w:rPr>
          <w:rFonts w:ascii="Arial" w:eastAsia="Cambria" w:hAnsi="Arial" w:cs="Arial"/>
          <w:sz w:val="28"/>
          <w:szCs w:val="28"/>
        </w:rPr>
        <w:t>to represent data in table format.</w:t>
      </w:r>
    </w:p>
    <w:p w14:paraId="50DC0CFD" w14:textId="77777777" w:rsidR="00A96D28" w:rsidRPr="00F1460B" w:rsidRDefault="00A96D28" w:rsidP="00A96D28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Cambria" w:hAnsi="Arial" w:cs="Arial"/>
          <w:sz w:val="28"/>
          <w:szCs w:val="28"/>
        </w:rPr>
      </w:pPr>
      <w:r>
        <w:rPr>
          <w:rFonts w:ascii="Arial" w:eastAsia="Cambria" w:hAnsi="Arial" w:cs="Arial"/>
          <w:sz w:val="28"/>
          <w:szCs w:val="28"/>
        </w:rPr>
        <w:t xml:space="preserve">Experience in </w:t>
      </w:r>
      <w:r w:rsidRPr="00A96D28">
        <w:rPr>
          <w:rFonts w:ascii="Arial" w:eastAsia="Cambria" w:hAnsi="Arial" w:cs="Arial"/>
          <w:sz w:val="28"/>
          <w:szCs w:val="28"/>
        </w:rPr>
        <w:t>system security management, an</w:t>
      </w:r>
      <w:r>
        <w:rPr>
          <w:rFonts w:ascii="Arial" w:eastAsia="Cambria" w:hAnsi="Arial" w:cs="Arial"/>
          <w:sz w:val="28"/>
          <w:szCs w:val="28"/>
        </w:rPr>
        <w:t xml:space="preserve">d storage management using </w:t>
      </w:r>
      <w:r w:rsidRPr="00A96D28">
        <w:rPr>
          <w:rFonts w:ascii="Arial" w:eastAsia="Cambria" w:hAnsi="Arial" w:cs="Arial"/>
          <w:b/>
          <w:sz w:val="28"/>
          <w:szCs w:val="28"/>
        </w:rPr>
        <w:t>Linux</w:t>
      </w:r>
    </w:p>
    <w:p w14:paraId="24EB248C" w14:textId="77777777" w:rsidR="0079556B" w:rsidRPr="00EF14D9" w:rsidRDefault="00EF14D9" w:rsidP="00F41A98">
      <w:pPr>
        <w:pStyle w:val="Heading1"/>
        <w:spacing w:before="120" w:line="276" w:lineRule="auto"/>
        <w:rPr>
          <w:rFonts w:ascii="Arial Black" w:hAnsi="Arial Black" w:cs="Arial"/>
          <w:b/>
          <w:i w:val="0"/>
          <w:color w:val="auto"/>
        </w:rPr>
      </w:pPr>
      <w:r>
        <w:rPr>
          <w:rFonts w:ascii="Arial Black" w:hAnsi="Arial Black" w:cs="Arial"/>
          <w:b/>
          <w:i w:val="0"/>
          <w:color w:val="auto"/>
        </w:rPr>
        <w:t>EDUCATION</w:t>
      </w:r>
    </w:p>
    <w:p w14:paraId="6BE5D225" w14:textId="77777777" w:rsidR="0079556B" w:rsidRPr="0079556B" w:rsidRDefault="0079556B" w:rsidP="00F41A98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7D60B" wp14:editId="221B4973">
                <wp:simplePos x="0" y="0"/>
                <wp:positionH relativeFrom="column">
                  <wp:posOffset>-594</wp:posOffset>
                </wp:positionH>
                <wp:positionV relativeFrom="paragraph">
                  <wp:posOffset>148194</wp:posOffset>
                </wp:positionV>
                <wp:extent cx="6736715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11DA5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65pt" to="53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" strokecolor="#d8d8d8 [2732]"/>
            </w:pict>
          </mc:Fallback>
        </mc:AlternateContent>
      </w:r>
    </w:p>
    <w:p w14:paraId="6ABBB3A0" w14:textId="77777777" w:rsidR="00A547B3" w:rsidRDefault="00A547B3" w:rsidP="00F41A98">
      <w:pPr>
        <w:rPr>
          <w:rFonts w:ascii="Arial" w:eastAsia="Times New Roman" w:hAnsi="Arial" w:cs="Arial"/>
          <w:b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sz w:val="28"/>
          <w:szCs w:val="28"/>
          <w:shd w:val="clear" w:color="auto" w:fill="FFFFFF"/>
        </w:rPr>
        <w:t>2007</w:t>
      </w:r>
    </w:p>
    <w:p w14:paraId="3DE6E767" w14:textId="77777777" w:rsidR="00801E43" w:rsidRPr="00801E43" w:rsidRDefault="00801E43" w:rsidP="00F41A98">
      <w:pPr>
        <w:rPr>
          <w:rFonts w:ascii="Arial" w:eastAsia="Times New Roman" w:hAnsi="Arial" w:cs="Arial"/>
          <w:b/>
          <w:sz w:val="28"/>
          <w:szCs w:val="28"/>
          <w:shd w:val="clear" w:color="auto" w:fill="FFFFFF"/>
        </w:rPr>
      </w:pPr>
      <w:r w:rsidRPr="00801E43">
        <w:rPr>
          <w:rFonts w:ascii="Arial" w:eastAsia="Times New Roman" w:hAnsi="Arial" w:cs="Arial"/>
          <w:b/>
          <w:sz w:val="28"/>
          <w:szCs w:val="28"/>
          <w:shd w:val="clear" w:color="auto" w:fill="FFFFFF"/>
        </w:rPr>
        <w:t>Bachelors of Computer Application.</w:t>
      </w:r>
    </w:p>
    <w:p w14:paraId="5E4831EF" w14:textId="77777777" w:rsidR="0079556B" w:rsidRDefault="00801E43" w:rsidP="00F41A98">
      <w:r w:rsidRPr="00F1460B">
        <w:rPr>
          <w:rFonts w:ascii="Arial" w:eastAsia="Times New Roman" w:hAnsi="Arial" w:cs="Arial"/>
          <w:sz w:val="28"/>
          <w:szCs w:val="28"/>
          <w:shd w:val="clear" w:color="auto" w:fill="FFFFFF"/>
        </w:rPr>
        <w:t>SASTRA University</w:t>
      </w:r>
      <w:r w:rsidR="00A547B3" w:rsidRPr="00F1460B">
        <w:rPr>
          <w:rFonts w:ascii="Arial" w:eastAsia="Times New Roman" w:hAnsi="Arial" w:cs="Arial"/>
          <w:sz w:val="28"/>
          <w:szCs w:val="28"/>
          <w:shd w:val="clear" w:color="auto" w:fill="FFFFFF"/>
        </w:rPr>
        <w:t>, Kumbakonam.</w:t>
      </w:r>
    </w:p>
    <w:p w14:paraId="12B07DA9" w14:textId="77777777" w:rsidR="00A547B3" w:rsidRPr="00EF14D9" w:rsidRDefault="00EF14D9" w:rsidP="00F41A98">
      <w:pPr>
        <w:pStyle w:val="Heading1"/>
        <w:spacing w:before="120" w:line="276" w:lineRule="auto"/>
        <w:rPr>
          <w:rFonts w:ascii="Arial Black" w:hAnsi="Arial Black" w:cs="Arial"/>
          <w:b/>
          <w:i w:val="0"/>
          <w:color w:val="auto"/>
        </w:rPr>
      </w:pPr>
      <w:r w:rsidRPr="00EF14D9">
        <w:rPr>
          <w:rFonts w:ascii="Arial Black" w:hAnsi="Arial Black" w:cs="Arial"/>
          <w:b/>
          <w:i w:val="0"/>
          <w:color w:val="auto"/>
        </w:rPr>
        <w:t>CERTIFICATIONS</w:t>
      </w:r>
    </w:p>
    <w:p w14:paraId="17D17C16" w14:textId="77777777" w:rsidR="00A547B3" w:rsidRPr="0079556B" w:rsidRDefault="00A547B3" w:rsidP="00F41A98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D985F" wp14:editId="4F2B34F3">
                <wp:simplePos x="0" y="0"/>
                <wp:positionH relativeFrom="column">
                  <wp:posOffset>-594</wp:posOffset>
                </wp:positionH>
                <wp:positionV relativeFrom="paragraph">
                  <wp:posOffset>148194</wp:posOffset>
                </wp:positionV>
                <wp:extent cx="6736715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E985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65pt" to="53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" strokecolor="#d8d8d8 [2732]"/>
            </w:pict>
          </mc:Fallback>
        </mc:AlternateContent>
      </w:r>
    </w:p>
    <w:p w14:paraId="5A921A9A" w14:textId="3D91CEF8" w:rsidR="00AA6733" w:rsidRPr="00BA0A80" w:rsidRDefault="00AA6733" w:rsidP="00F41A98">
      <w:pPr>
        <w:numPr>
          <w:ilvl w:val="0"/>
          <w:numId w:val="4"/>
        </w:numPr>
        <w:tabs>
          <w:tab w:val="left" w:pos="360"/>
        </w:tabs>
        <w:suppressAutoHyphens/>
        <w:spacing w:after="0"/>
        <w:rPr>
          <w:rFonts w:ascii="Arial" w:eastAsia="Cambria" w:hAnsi="Arial" w:cs="Arial"/>
          <w:sz w:val="28"/>
          <w:szCs w:val="28"/>
        </w:rPr>
      </w:pPr>
      <w:r w:rsidRPr="00BA0A80">
        <w:rPr>
          <w:rFonts w:ascii="Arial" w:eastAsia="Cambria" w:hAnsi="Arial" w:cs="Arial"/>
          <w:sz w:val="28"/>
          <w:szCs w:val="28"/>
        </w:rPr>
        <w:lastRenderedPageBreak/>
        <w:t>Sun Microsystems certified Java Programmer (</w:t>
      </w:r>
      <w:r w:rsidRPr="00BA0A80">
        <w:rPr>
          <w:rFonts w:ascii="Arial" w:eastAsia="Cambria" w:hAnsi="Arial" w:cs="Arial"/>
          <w:b/>
          <w:sz w:val="28"/>
          <w:szCs w:val="28"/>
        </w:rPr>
        <w:t>SCJP</w:t>
      </w:r>
      <w:r w:rsidRPr="00BA0A80">
        <w:rPr>
          <w:rFonts w:ascii="Arial" w:eastAsia="Cambria" w:hAnsi="Arial" w:cs="Arial"/>
          <w:sz w:val="28"/>
          <w:szCs w:val="28"/>
        </w:rPr>
        <w:t>),2008</w:t>
      </w:r>
      <w:r w:rsidR="00782DF1">
        <w:rPr>
          <w:rFonts w:ascii="Arial" w:eastAsia="Cambria" w:hAnsi="Arial" w:cs="Arial"/>
          <w:sz w:val="28"/>
          <w:szCs w:val="28"/>
        </w:rPr>
        <w:t>.</w:t>
      </w:r>
    </w:p>
    <w:p w14:paraId="32137225" w14:textId="78C1CAE6" w:rsidR="00035D6A" w:rsidRPr="006515F9" w:rsidRDefault="00AA6733" w:rsidP="00F41A9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BA0A80">
        <w:rPr>
          <w:rFonts w:ascii="Arial" w:eastAsia="Cambria" w:hAnsi="Arial" w:cs="Arial"/>
          <w:sz w:val="28"/>
          <w:szCs w:val="28"/>
        </w:rPr>
        <w:t>Salesforce Dev 401 Certification,</w:t>
      </w:r>
      <w:r w:rsidR="00E90E87">
        <w:rPr>
          <w:rFonts w:ascii="Arial" w:eastAsia="Cambria" w:hAnsi="Arial" w:cs="Arial"/>
          <w:sz w:val="28"/>
          <w:szCs w:val="28"/>
        </w:rPr>
        <w:t xml:space="preserve"> Spring 12,</w:t>
      </w:r>
      <w:r w:rsidRPr="00BA0A80">
        <w:rPr>
          <w:rFonts w:ascii="Arial" w:eastAsia="Cambria" w:hAnsi="Arial" w:cs="Arial"/>
          <w:sz w:val="28"/>
          <w:szCs w:val="28"/>
        </w:rPr>
        <w:t>2012</w:t>
      </w:r>
      <w:r w:rsidR="00782DF1">
        <w:rPr>
          <w:rFonts w:ascii="Arial" w:eastAsia="Cambria" w:hAnsi="Arial" w:cs="Arial"/>
          <w:sz w:val="28"/>
          <w:szCs w:val="28"/>
        </w:rPr>
        <w:t>.</w:t>
      </w:r>
    </w:p>
    <w:p w14:paraId="2F0EB402" w14:textId="7F6FA2B4" w:rsidR="006515F9" w:rsidRPr="00B21D57" w:rsidRDefault="006515F9" w:rsidP="00F41A9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eastAsia="Cambria" w:hAnsi="Arial" w:cs="Arial"/>
          <w:sz w:val="28"/>
          <w:szCs w:val="28"/>
        </w:rPr>
        <w:t xml:space="preserve">Salesforce </w:t>
      </w:r>
      <w:r w:rsidRPr="00D138BC">
        <w:rPr>
          <w:rFonts w:ascii="Arial" w:eastAsia="Cambria" w:hAnsi="Arial" w:cs="Arial"/>
          <w:b/>
          <w:sz w:val="28"/>
          <w:szCs w:val="28"/>
        </w:rPr>
        <w:t>Admin</w:t>
      </w:r>
      <w:r>
        <w:rPr>
          <w:rFonts w:ascii="Arial" w:eastAsia="Cambria" w:hAnsi="Arial" w:cs="Arial"/>
          <w:sz w:val="28"/>
          <w:szCs w:val="28"/>
        </w:rPr>
        <w:t>,</w:t>
      </w:r>
      <w:r w:rsidR="00015EE6" w:rsidRPr="00015EE6">
        <w:rPr>
          <w:rFonts w:ascii="Arial" w:hAnsi="Arial" w:cs="Arial"/>
          <w:sz w:val="28"/>
          <w:szCs w:val="28"/>
        </w:rPr>
        <w:t xml:space="preserve"> </w:t>
      </w:r>
      <w:r w:rsidR="00015EE6">
        <w:rPr>
          <w:rFonts w:ascii="Arial" w:hAnsi="Arial" w:cs="Arial"/>
          <w:sz w:val="28"/>
          <w:szCs w:val="28"/>
        </w:rPr>
        <w:t>Salesforce Institute</w:t>
      </w:r>
      <w:r w:rsidR="00015EE6">
        <w:rPr>
          <w:rFonts w:ascii="Arial" w:eastAsia="Cambria" w:hAnsi="Arial" w:cs="Arial"/>
          <w:sz w:val="28"/>
          <w:szCs w:val="28"/>
        </w:rPr>
        <w:t>,</w:t>
      </w:r>
      <w:r>
        <w:rPr>
          <w:rFonts w:ascii="Arial" w:eastAsia="Cambria" w:hAnsi="Arial" w:cs="Arial"/>
          <w:sz w:val="28"/>
          <w:szCs w:val="28"/>
        </w:rPr>
        <w:t>202</w:t>
      </w:r>
      <w:r w:rsidR="00574CD4">
        <w:rPr>
          <w:rFonts w:ascii="Arial" w:eastAsia="Cambria" w:hAnsi="Arial" w:cs="Arial"/>
          <w:sz w:val="28"/>
          <w:szCs w:val="28"/>
        </w:rPr>
        <w:t>3</w:t>
      </w:r>
      <w:r w:rsidR="00782DF1">
        <w:rPr>
          <w:rFonts w:ascii="Arial" w:eastAsia="Cambria" w:hAnsi="Arial" w:cs="Arial"/>
          <w:sz w:val="28"/>
          <w:szCs w:val="28"/>
        </w:rPr>
        <w:t>.</w:t>
      </w:r>
    </w:p>
    <w:p w14:paraId="621C7DE7" w14:textId="674DCA06" w:rsidR="00B21D57" w:rsidRPr="00BA0A80" w:rsidRDefault="00B21D57" w:rsidP="00F41A9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eastAsia="Cambria" w:hAnsi="Arial" w:cs="Arial"/>
          <w:sz w:val="28"/>
          <w:szCs w:val="28"/>
        </w:rPr>
        <w:t xml:space="preserve">Salesforce </w:t>
      </w:r>
      <w:r w:rsidRPr="00D138BC">
        <w:rPr>
          <w:rFonts w:ascii="Arial" w:eastAsia="Cambria" w:hAnsi="Arial" w:cs="Arial"/>
          <w:b/>
          <w:sz w:val="28"/>
          <w:szCs w:val="28"/>
        </w:rPr>
        <w:t>Development</w:t>
      </w:r>
      <w:r>
        <w:rPr>
          <w:rFonts w:ascii="Arial" w:eastAsia="Cambria" w:hAnsi="Arial" w:cs="Arial"/>
          <w:sz w:val="28"/>
          <w:szCs w:val="28"/>
        </w:rPr>
        <w:t xml:space="preserve"> </w:t>
      </w:r>
      <w:r w:rsidRPr="00D138BC">
        <w:rPr>
          <w:rFonts w:ascii="Arial" w:eastAsia="Cambria" w:hAnsi="Arial" w:cs="Arial"/>
          <w:b/>
          <w:sz w:val="28"/>
          <w:szCs w:val="28"/>
        </w:rPr>
        <w:t>PD1</w:t>
      </w:r>
      <w:r w:rsidR="00132D0F">
        <w:rPr>
          <w:rFonts w:ascii="Arial" w:eastAsia="Cambria" w:hAnsi="Arial" w:cs="Arial"/>
          <w:sz w:val="28"/>
          <w:szCs w:val="28"/>
        </w:rPr>
        <w:t>,</w:t>
      </w:r>
      <w:r w:rsidR="00015EE6" w:rsidRPr="00015EE6">
        <w:rPr>
          <w:rFonts w:ascii="Arial" w:hAnsi="Arial" w:cs="Arial"/>
          <w:sz w:val="28"/>
          <w:szCs w:val="28"/>
        </w:rPr>
        <w:t xml:space="preserve"> </w:t>
      </w:r>
      <w:r w:rsidR="00015EE6">
        <w:rPr>
          <w:rFonts w:ascii="Arial" w:hAnsi="Arial" w:cs="Arial"/>
          <w:sz w:val="28"/>
          <w:szCs w:val="28"/>
        </w:rPr>
        <w:t>Salesforce Institute</w:t>
      </w:r>
      <w:r w:rsidR="00015EE6">
        <w:rPr>
          <w:rFonts w:ascii="Arial" w:eastAsia="Cambria" w:hAnsi="Arial" w:cs="Arial"/>
          <w:sz w:val="28"/>
          <w:szCs w:val="28"/>
        </w:rPr>
        <w:t>,</w:t>
      </w:r>
      <w:r w:rsidR="00132D0F">
        <w:rPr>
          <w:rFonts w:ascii="Arial" w:eastAsia="Cambria" w:hAnsi="Arial" w:cs="Arial"/>
          <w:sz w:val="28"/>
          <w:szCs w:val="28"/>
        </w:rPr>
        <w:t>202</w:t>
      </w:r>
      <w:r w:rsidR="00574CD4">
        <w:rPr>
          <w:rFonts w:ascii="Arial" w:eastAsia="Cambria" w:hAnsi="Arial" w:cs="Arial"/>
          <w:sz w:val="28"/>
          <w:szCs w:val="28"/>
        </w:rPr>
        <w:t>3</w:t>
      </w:r>
      <w:r>
        <w:rPr>
          <w:rFonts w:ascii="Arial" w:eastAsia="Cambria" w:hAnsi="Arial" w:cs="Arial"/>
          <w:sz w:val="28"/>
          <w:szCs w:val="28"/>
        </w:rPr>
        <w:t>.</w:t>
      </w:r>
    </w:p>
    <w:p w14:paraId="7A16E433" w14:textId="77777777" w:rsidR="0079556B" w:rsidRDefault="0079556B" w:rsidP="00F41A98"/>
    <w:p w14:paraId="5B3D7E33" w14:textId="77777777" w:rsidR="0079556B" w:rsidRDefault="0079556B" w:rsidP="00F41A98">
      <w:pPr>
        <w:sectPr w:rsidR="0079556B">
          <w:footerReference w:type="default" r:id="rId12"/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14:paraId="611F462A" w14:textId="77777777" w:rsidR="00035D6A" w:rsidRDefault="00035D6A" w:rsidP="00F41A98"/>
    <w:p w14:paraId="07D398B8" w14:textId="77777777" w:rsidR="00035D6A" w:rsidRDefault="00035D6A" w:rsidP="00F41A98">
      <w:pPr>
        <w:pStyle w:val="Quote"/>
        <w:spacing w:line="276" w:lineRule="auto"/>
        <w:jc w:val="left"/>
        <w:rPr>
          <w:rFonts w:asciiTheme="minorHAnsi" w:hAnsiTheme="minorHAnsi"/>
          <w:i w:val="0"/>
          <w:color w:val="1F497D" w:themeColor="text2"/>
          <w:sz w:val="22"/>
        </w:rPr>
      </w:pPr>
    </w:p>
    <w:sectPr w:rsidR="00035D6A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D0F3" w14:textId="77777777" w:rsidR="00CF2B3F" w:rsidRDefault="00CF2B3F" w:rsidP="0099285B">
      <w:pPr>
        <w:spacing w:after="0" w:line="240" w:lineRule="auto"/>
      </w:pPr>
      <w:r>
        <w:separator/>
      </w:r>
    </w:p>
  </w:endnote>
  <w:endnote w:type="continuationSeparator" w:id="0">
    <w:p w14:paraId="53663EEB" w14:textId="77777777" w:rsidR="00CF2B3F" w:rsidRDefault="00CF2B3F" w:rsidP="0099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4175" w14:textId="1A1CBCE9" w:rsidR="00E90E87" w:rsidRDefault="005D7FBF">
    <w:pPr>
      <w:pStyle w:val="Footer"/>
    </w:pPr>
    <w:r>
      <w:t>Seethalakshmi Velu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F7BA" w14:textId="77777777" w:rsidR="00CF2B3F" w:rsidRDefault="00CF2B3F" w:rsidP="0099285B">
      <w:pPr>
        <w:spacing w:after="0" w:line="240" w:lineRule="auto"/>
      </w:pPr>
      <w:r>
        <w:separator/>
      </w:r>
    </w:p>
  </w:footnote>
  <w:footnote w:type="continuationSeparator" w:id="0">
    <w:p w14:paraId="1AA82D2A" w14:textId="77777777" w:rsidR="00CF2B3F" w:rsidRDefault="00CF2B3F" w:rsidP="0099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85F"/>
    <w:multiLevelType w:val="hybridMultilevel"/>
    <w:tmpl w:val="4AA4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4A7D"/>
    <w:multiLevelType w:val="hybridMultilevel"/>
    <w:tmpl w:val="D592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0042"/>
    <w:multiLevelType w:val="multilevel"/>
    <w:tmpl w:val="3D1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F439A"/>
    <w:multiLevelType w:val="hybridMultilevel"/>
    <w:tmpl w:val="4086D0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6556C"/>
    <w:multiLevelType w:val="multilevel"/>
    <w:tmpl w:val="943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376DA"/>
    <w:multiLevelType w:val="hybridMultilevel"/>
    <w:tmpl w:val="AA8C35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B1043"/>
    <w:multiLevelType w:val="multilevel"/>
    <w:tmpl w:val="0D000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8527C3"/>
    <w:multiLevelType w:val="hybridMultilevel"/>
    <w:tmpl w:val="35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1916"/>
    <w:multiLevelType w:val="multilevel"/>
    <w:tmpl w:val="1C1E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4255AD"/>
    <w:multiLevelType w:val="multilevel"/>
    <w:tmpl w:val="12B4C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0318B5"/>
    <w:multiLevelType w:val="multilevel"/>
    <w:tmpl w:val="18B89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5D2B3F"/>
    <w:multiLevelType w:val="hybridMultilevel"/>
    <w:tmpl w:val="B23AF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E2D11"/>
    <w:multiLevelType w:val="hybridMultilevel"/>
    <w:tmpl w:val="4996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D084F"/>
    <w:multiLevelType w:val="multilevel"/>
    <w:tmpl w:val="FFDA0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4317DB"/>
    <w:multiLevelType w:val="hybridMultilevel"/>
    <w:tmpl w:val="B9FE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99C"/>
    <w:multiLevelType w:val="hybridMultilevel"/>
    <w:tmpl w:val="E324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61E2"/>
    <w:multiLevelType w:val="multilevel"/>
    <w:tmpl w:val="DC9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295E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96C5AF6"/>
    <w:multiLevelType w:val="hybridMultilevel"/>
    <w:tmpl w:val="4C14F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A5FCB"/>
    <w:multiLevelType w:val="hybridMultilevel"/>
    <w:tmpl w:val="315C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8271A"/>
    <w:multiLevelType w:val="multilevel"/>
    <w:tmpl w:val="B49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914B9"/>
    <w:multiLevelType w:val="multilevel"/>
    <w:tmpl w:val="6EE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40455"/>
    <w:multiLevelType w:val="multilevel"/>
    <w:tmpl w:val="ABB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12356">
    <w:abstractNumId w:val="17"/>
  </w:num>
  <w:num w:numId="2" w16cid:durableId="1583566339">
    <w:abstractNumId w:val="13"/>
  </w:num>
  <w:num w:numId="3" w16cid:durableId="681467983">
    <w:abstractNumId w:val="6"/>
  </w:num>
  <w:num w:numId="4" w16cid:durableId="1083453278">
    <w:abstractNumId w:val="15"/>
  </w:num>
  <w:num w:numId="5" w16cid:durableId="132062047">
    <w:abstractNumId w:val="9"/>
  </w:num>
  <w:num w:numId="6" w16cid:durableId="47651188">
    <w:abstractNumId w:val="8"/>
  </w:num>
  <w:num w:numId="7" w16cid:durableId="541358716">
    <w:abstractNumId w:val="10"/>
  </w:num>
  <w:num w:numId="8" w16cid:durableId="1139346135">
    <w:abstractNumId w:val="2"/>
  </w:num>
  <w:num w:numId="9" w16cid:durableId="1271742801">
    <w:abstractNumId w:val="4"/>
  </w:num>
  <w:num w:numId="10" w16cid:durableId="816805968">
    <w:abstractNumId w:val="1"/>
  </w:num>
  <w:num w:numId="11" w16cid:durableId="181942087">
    <w:abstractNumId w:val="16"/>
  </w:num>
  <w:num w:numId="12" w16cid:durableId="449976606">
    <w:abstractNumId w:val="20"/>
  </w:num>
  <w:num w:numId="13" w16cid:durableId="33237292">
    <w:abstractNumId w:val="22"/>
  </w:num>
  <w:num w:numId="14" w16cid:durableId="1537237262">
    <w:abstractNumId w:val="18"/>
  </w:num>
  <w:num w:numId="15" w16cid:durableId="1336154468">
    <w:abstractNumId w:val="11"/>
  </w:num>
  <w:num w:numId="16" w16cid:durableId="813526662">
    <w:abstractNumId w:val="0"/>
  </w:num>
  <w:num w:numId="17" w16cid:durableId="653411147">
    <w:abstractNumId w:val="5"/>
  </w:num>
  <w:num w:numId="18" w16cid:durableId="1673945300">
    <w:abstractNumId w:val="3"/>
  </w:num>
  <w:num w:numId="19" w16cid:durableId="543176272">
    <w:abstractNumId w:val="21"/>
  </w:num>
  <w:num w:numId="20" w16cid:durableId="246620683">
    <w:abstractNumId w:val="14"/>
  </w:num>
  <w:num w:numId="21" w16cid:durableId="433132706">
    <w:abstractNumId w:val="19"/>
  </w:num>
  <w:num w:numId="22" w16cid:durableId="1799639761">
    <w:abstractNumId w:val="7"/>
  </w:num>
  <w:num w:numId="23" w16cid:durableId="1577325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18"/>
    <w:rsid w:val="000132F7"/>
    <w:rsid w:val="000145DA"/>
    <w:rsid w:val="00015EE6"/>
    <w:rsid w:val="00021E5E"/>
    <w:rsid w:val="00032986"/>
    <w:rsid w:val="00033347"/>
    <w:rsid w:val="00034A2B"/>
    <w:rsid w:val="00035D6A"/>
    <w:rsid w:val="00042C7D"/>
    <w:rsid w:val="00046974"/>
    <w:rsid w:val="00051135"/>
    <w:rsid w:val="000613C8"/>
    <w:rsid w:val="000917A8"/>
    <w:rsid w:val="00097781"/>
    <w:rsid w:val="000A7D92"/>
    <w:rsid w:val="001257E2"/>
    <w:rsid w:val="00132242"/>
    <w:rsid w:val="00132D0F"/>
    <w:rsid w:val="00161F37"/>
    <w:rsid w:val="001752B1"/>
    <w:rsid w:val="001769E7"/>
    <w:rsid w:val="001806EC"/>
    <w:rsid w:val="00184128"/>
    <w:rsid w:val="001A3533"/>
    <w:rsid w:val="001B572B"/>
    <w:rsid w:val="001E3BF4"/>
    <w:rsid w:val="001F4DEC"/>
    <w:rsid w:val="001F4FAE"/>
    <w:rsid w:val="001F5384"/>
    <w:rsid w:val="00213347"/>
    <w:rsid w:val="00244840"/>
    <w:rsid w:val="00247157"/>
    <w:rsid w:val="00250662"/>
    <w:rsid w:val="00277706"/>
    <w:rsid w:val="002A3424"/>
    <w:rsid w:val="002D1235"/>
    <w:rsid w:val="00300CA8"/>
    <w:rsid w:val="00317E9A"/>
    <w:rsid w:val="0032189D"/>
    <w:rsid w:val="00336C7A"/>
    <w:rsid w:val="00337050"/>
    <w:rsid w:val="00337053"/>
    <w:rsid w:val="00342C59"/>
    <w:rsid w:val="00365A08"/>
    <w:rsid w:val="0036605C"/>
    <w:rsid w:val="003830EA"/>
    <w:rsid w:val="00396E8D"/>
    <w:rsid w:val="003B1F22"/>
    <w:rsid w:val="003B6AF6"/>
    <w:rsid w:val="003D1027"/>
    <w:rsid w:val="003F45EB"/>
    <w:rsid w:val="00415956"/>
    <w:rsid w:val="0041707C"/>
    <w:rsid w:val="0042262A"/>
    <w:rsid w:val="0044166C"/>
    <w:rsid w:val="004513C5"/>
    <w:rsid w:val="00475C83"/>
    <w:rsid w:val="0049793A"/>
    <w:rsid w:val="004A46A6"/>
    <w:rsid w:val="004C5EB4"/>
    <w:rsid w:val="004D714C"/>
    <w:rsid w:val="004F3CD3"/>
    <w:rsid w:val="005106B2"/>
    <w:rsid w:val="005469D4"/>
    <w:rsid w:val="005530FE"/>
    <w:rsid w:val="005644C1"/>
    <w:rsid w:val="00570774"/>
    <w:rsid w:val="00574CD4"/>
    <w:rsid w:val="005A0A03"/>
    <w:rsid w:val="005B6EA6"/>
    <w:rsid w:val="005C15FD"/>
    <w:rsid w:val="005D2620"/>
    <w:rsid w:val="005D7EF9"/>
    <w:rsid w:val="005D7FBF"/>
    <w:rsid w:val="00602EFE"/>
    <w:rsid w:val="00616A93"/>
    <w:rsid w:val="00627642"/>
    <w:rsid w:val="006513D0"/>
    <w:rsid w:val="006515F9"/>
    <w:rsid w:val="00655A66"/>
    <w:rsid w:val="00692C6E"/>
    <w:rsid w:val="006959AD"/>
    <w:rsid w:val="00696584"/>
    <w:rsid w:val="006F180E"/>
    <w:rsid w:val="006F3654"/>
    <w:rsid w:val="00724A20"/>
    <w:rsid w:val="00753E0F"/>
    <w:rsid w:val="0075623D"/>
    <w:rsid w:val="00765C42"/>
    <w:rsid w:val="00772482"/>
    <w:rsid w:val="007746F7"/>
    <w:rsid w:val="007754E8"/>
    <w:rsid w:val="00782DF1"/>
    <w:rsid w:val="00785948"/>
    <w:rsid w:val="0079556B"/>
    <w:rsid w:val="0079739F"/>
    <w:rsid w:val="007A4F9B"/>
    <w:rsid w:val="007E1C36"/>
    <w:rsid w:val="007F078F"/>
    <w:rsid w:val="007F229B"/>
    <w:rsid w:val="007F618B"/>
    <w:rsid w:val="00801E43"/>
    <w:rsid w:val="0080435A"/>
    <w:rsid w:val="0083109A"/>
    <w:rsid w:val="00836AE5"/>
    <w:rsid w:val="008376D0"/>
    <w:rsid w:val="00871341"/>
    <w:rsid w:val="00871B8D"/>
    <w:rsid w:val="008B10DB"/>
    <w:rsid w:val="008D781E"/>
    <w:rsid w:val="008E59DA"/>
    <w:rsid w:val="008E5C80"/>
    <w:rsid w:val="008F32CD"/>
    <w:rsid w:val="0092681A"/>
    <w:rsid w:val="009559EC"/>
    <w:rsid w:val="00955D38"/>
    <w:rsid w:val="00970C79"/>
    <w:rsid w:val="00976DC2"/>
    <w:rsid w:val="0099285B"/>
    <w:rsid w:val="00996029"/>
    <w:rsid w:val="009A0128"/>
    <w:rsid w:val="009A2AB6"/>
    <w:rsid w:val="009B20D7"/>
    <w:rsid w:val="009C0F14"/>
    <w:rsid w:val="009D3BCF"/>
    <w:rsid w:val="009E4038"/>
    <w:rsid w:val="00A1679B"/>
    <w:rsid w:val="00A26DC7"/>
    <w:rsid w:val="00A547B3"/>
    <w:rsid w:val="00A668D5"/>
    <w:rsid w:val="00A75537"/>
    <w:rsid w:val="00A94D96"/>
    <w:rsid w:val="00A96D28"/>
    <w:rsid w:val="00AA6733"/>
    <w:rsid w:val="00AB416F"/>
    <w:rsid w:val="00AB63EC"/>
    <w:rsid w:val="00AC45DE"/>
    <w:rsid w:val="00AF37FF"/>
    <w:rsid w:val="00AF7B88"/>
    <w:rsid w:val="00B03ED4"/>
    <w:rsid w:val="00B172EF"/>
    <w:rsid w:val="00B20D55"/>
    <w:rsid w:val="00B21D57"/>
    <w:rsid w:val="00B316D3"/>
    <w:rsid w:val="00B46250"/>
    <w:rsid w:val="00B62EBB"/>
    <w:rsid w:val="00B802F9"/>
    <w:rsid w:val="00B846A8"/>
    <w:rsid w:val="00B87BEA"/>
    <w:rsid w:val="00BA0A80"/>
    <w:rsid w:val="00BD21CB"/>
    <w:rsid w:val="00BE1ABD"/>
    <w:rsid w:val="00BF1409"/>
    <w:rsid w:val="00BF53BB"/>
    <w:rsid w:val="00C32ECD"/>
    <w:rsid w:val="00C468BE"/>
    <w:rsid w:val="00C47A18"/>
    <w:rsid w:val="00C60CB0"/>
    <w:rsid w:val="00C875BC"/>
    <w:rsid w:val="00C970BB"/>
    <w:rsid w:val="00CD0DE0"/>
    <w:rsid w:val="00CD2501"/>
    <w:rsid w:val="00CF2B3F"/>
    <w:rsid w:val="00CF7323"/>
    <w:rsid w:val="00D138BC"/>
    <w:rsid w:val="00D14790"/>
    <w:rsid w:val="00D30BB5"/>
    <w:rsid w:val="00D3274B"/>
    <w:rsid w:val="00D8676F"/>
    <w:rsid w:val="00DA580E"/>
    <w:rsid w:val="00DB2118"/>
    <w:rsid w:val="00DB785C"/>
    <w:rsid w:val="00DF1828"/>
    <w:rsid w:val="00E23695"/>
    <w:rsid w:val="00E3364E"/>
    <w:rsid w:val="00E90E87"/>
    <w:rsid w:val="00EA4C0B"/>
    <w:rsid w:val="00EB6314"/>
    <w:rsid w:val="00EC01DB"/>
    <w:rsid w:val="00EF14D9"/>
    <w:rsid w:val="00F02A2C"/>
    <w:rsid w:val="00F1460B"/>
    <w:rsid w:val="00F172B6"/>
    <w:rsid w:val="00F21F71"/>
    <w:rsid w:val="00F32A96"/>
    <w:rsid w:val="00F41A98"/>
    <w:rsid w:val="00F548FF"/>
    <w:rsid w:val="00F67CD7"/>
    <w:rsid w:val="00F75C4A"/>
    <w:rsid w:val="00F81B79"/>
    <w:rsid w:val="00F862FB"/>
    <w:rsid w:val="00FA4AF1"/>
    <w:rsid w:val="00FD4BC3"/>
    <w:rsid w:val="00F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4BD73"/>
  <w15:docId w15:val="{C01310C4-03C7-46AA-892A-0EF65E26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1F497D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1F497D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1F497D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1F497D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1F497D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97D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97D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F81BD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4F81BD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4F81BD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47A18"/>
    <w:pPr>
      <w:spacing w:after="100"/>
    </w:pPr>
    <w:rPr>
      <w:rFonts w:ascii="Arial" w:hAnsi="Arial" w:cs="Arial"/>
      <w:b/>
      <w:color w:val="FFFFFF" w:themeColor="background1"/>
      <w:sz w:val="44"/>
      <w:szCs w:val="44"/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47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85B"/>
  </w:style>
  <w:style w:type="paragraph" w:styleId="Footer">
    <w:name w:val="footer"/>
    <w:basedOn w:val="Normal"/>
    <w:link w:val="FooterChar"/>
    <w:uiPriority w:val="99"/>
    <w:unhideWhenUsed/>
    <w:rsid w:val="0099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85B"/>
  </w:style>
  <w:style w:type="paragraph" w:styleId="NormalWeb">
    <w:name w:val="Normal (Web)"/>
    <w:basedOn w:val="Normal"/>
    <w:uiPriority w:val="99"/>
    <w:unhideWhenUsed/>
    <w:rsid w:val="00B4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xecutiv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F7E09-DE34-4FC7-8B43-2960836A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</Template>
  <TotalTime>20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Pavithrasri</dc:creator>
  <cp:lastModifiedBy>Manikandan Venkatesan</cp:lastModifiedBy>
  <cp:revision>26</cp:revision>
  <dcterms:created xsi:type="dcterms:W3CDTF">2023-08-10T05:37:00Z</dcterms:created>
  <dcterms:modified xsi:type="dcterms:W3CDTF">2023-10-19T01:40:00Z</dcterms:modified>
</cp:coreProperties>
</file>