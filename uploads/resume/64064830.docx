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4719"/>
        <w:gridCol w:w="5041"/>
        <w:gridCol w:w="412"/>
        <w:gridCol w:w="624"/>
      </w:tblGrid>
      <w:tr w:rsidR="00F91753" w:rsidRPr="00320ECB" w:rsidTr="00332262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320ECB"/>
        </w:tc>
      </w:tr>
      <w:tr w:rsidR="00173B36" w:rsidRPr="00320ECB" w:rsidTr="00332262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760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1E5794">
            <w:pPr>
              <w:pStyle w:val="NoSpacing"/>
            </w:pPr>
          </w:p>
        </w:tc>
        <w:tc>
          <w:tcPr>
            <w:tcW w:w="41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62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332262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976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5F0FC996" wp14:editId="60790108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E80022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451D6C">
              <w:rPr>
                <w:rFonts w:ascii="Calibri" w:eastAsia="Calibri" w:hAnsi="Calibri" w:cs="Calibri"/>
                <w:b/>
                <w:color w:val="000000"/>
                <w:sz w:val="72"/>
              </w:rPr>
              <w:t xml:space="preserve"> Soumya Anish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5BB124" wp14:editId="1D2966D3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728B69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:rsidR="00B62B99" w:rsidRPr="00173B36" w:rsidRDefault="00451D6C" w:rsidP="005A3E0B">
            <w:pPr>
              <w:pStyle w:val="Subtitle"/>
            </w:pPr>
            <w:r>
              <w:rPr>
                <w:rFonts w:ascii="Calibri" w:eastAsia="Calibri" w:hAnsi="Calibri" w:cs="Calibri"/>
                <w:color w:val="000000"/>
              </w:rPr>
              <w:t xml:space="preserve"> Quick and Passionate learner, good communicator.</w:t>
            </w:r>
          </w:p>
        </w:tc>
        <w:tc>
          <w:tcPr>
            <w:tcW w:w="41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173B36" w:rsidRPr="00320ECB" w:rsidTr="00332262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9760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1E5794">
            <w:pPr>
              <w:pStyle w:val="NoSpacing"/>
            </w:pPr>
          </w:p>
        </w:tc>
        <w:tc>
          <w:tcPr>
            <w:tcW w:w="41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  <w:tc>
          <w:tcPr>
            <w:tcW w:w="62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173B36" w:rsidRDefault="004A4C74" w:rsidP="005A3E0B"/>
        </w:tc>
      </w:tr>
      <w:tr w:rsidR="00F91753" w:rsidRPr="00320ECB" w:rsidTr="00332262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173B36" w:rsidRDefault="00F91753" w:rsidP="005A3E0B"/>
        </w:tc>
      </w:tr>
      <w:tr w:rsidR="00686284" w:rsidRPr="00320ECB" w:rsidTr="00332262">
        <w:trPr>
          <w:trHeight w:val="2160"/>
        </w:trPr>
        <w:tc>
          <w:tcPr>
            <w:tcW w:w="556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5EAF9126632D438C856A57FB5A165D66"/>
              </w:placeholder>
              <w:temporary/>
              <w:showingPlcHdr/>
              <w15:appearance w15:val="hidden"/>
            </w:sdtPr>
            <w:sdtEndPr/>
            <w:sdtContent>
              <w:p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:rsidR="003E1692" w:rsidRPr="00173B36" w:rsidRDefault="003E1692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2BB8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451D6C" w:rsidRPr="00451D6C">
              <w:rPr>
                <w:sz w:val="20"/>
                <w:szCs w:val="20"/>
              </w:rPr>
              <w:t>9642931123</w:t>
            </w:r>
          </w:p>
          <w:p w:rsidR="00686284" w:rsidRPr="00173B36" w:rsidRDefault="00FB1F01" w:rsidP="00451D6C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451D6C" w:rsidRPr="00451D6C">
              <w:rPr>
                <w:sz w:val="20"/>
                <w:szCs w:val="20"/>
              </w:rPr>
              <w:t>SALVERSOUMYA95@GMAIL.COM</w:t>
            </w:r>
          </w:p>
        </w:tc>
        <w:tc>
          <w:tcPr>
            <w:tcW w:w="607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D69846B6C03B4F1C9AFC5DE9AFD5F39C"/>
              </w:placeholder>
              <w:temporary/>
              <w:showingPlcHdr/>
              <w15:appearance w15:val="hidden"/>
            </w:sdtPr>
            <w:sdtEndPr/>
            <w:sdtContent>
              <w:p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B3FB6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173B36" w:rsidRDefault="00332262" w:rsidP="00B54AD3">
            <w:r>
              <w:t xml:space="preserve">I am passionate and quick learner. I am also a good communicator and I strongly believe that communication is the only way to connect with the people’s heart and mind. I am good team player. And I believe that “Effective Team works begins and ends with Communication”. </w:t>
            </w:r>
          </w:p>
        </w:tc>
      </w:tr>
      <w:tr w:rsidR="00F716E1" w:rsidRPr="00320ECB" w:rsidTr="00332262">
        <w:trPr>
          <w:trHeight w:val="4322"/>
        </w:trPr>
        <w:tc>
          <w:tcPr>
            <w:tcW w:w="556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38CAC02020CB4330BA23118DEAA7FC50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SKILLS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8CB08D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51D6C" w:rsidRPr="00451D6C" w:rsidRDefault="00451D6C" w:rsidP="00451D6C">
            <w:pPr>
              <w:numPr>
                <w:ilvl w:val="0"/>
                <w:numId w:val="2"/>
              </w:numPr>
              <w:spacing w:before="0" w:after="48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 xml:space="preserve"> Quick learner</w:t>
            </w:r>
          </w:p>
          <w:p w:rsidR="00451D6C" w:rsidRPr="00451D6C" w:rsidRDefault="00451D6C" w:rsidP="00451D6C">
            <w:pPr>
              <w:numPr>
                <w:ilvl w:val="0"/>
                <w:numId w:val="2"/>
              </w:numPr>
              <w:spacing w:before="0" w:after="52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>Team player</w:t>
            </w:r>
          </w:p>
          <w:p w:rsidR="00332262" w:rsidRDefault="00451D6C" w:rsidP="00451D6C">
            <w:pPr>
              <w:numPr>
                <w:ilvl w:val="0"/>
                <w:numId w:val="2"/>
              </w:numPr>
              <w:spacing w:before="0" w:after="42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 xml:space="preserve">Communication </w:t>
            </w:r>
          </w:p>
          <w:p w:rsidR="00451D6C" w:rsidRPr="00451D6C" w:rsidRDefault="00451D6C" w:rsidP="00451D6C">
            <w:pPr>
              <w:numPr>
                <w:ilvl w:val="0"/>
                <w:numId w:val="2"/>
              </w:numPr>
              <w:spacing w:before="0" w:after="42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>Active Listening</w:t>
            </w:r>
          </w:p>
          <w:p w:rsidR="00451D6C" w:rsidRPr="00451D6C" w:rsidRDefault="00451D6C" w:rsidP="00451D6C">
            <w:pPr>
              <w:numPr>
                <w:ilvl w:val="0"/>
                <w:numId w:val="2"/>
              </w:numPr>
              <w:spacing w:before="0" w:after="52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>Time management</w:t>
            </w:r>
          </w:p>
          <w:p w:rsidR="00451D6C" w:rsidRPr="00451D6C" w:rsidRDefault="00451D6C" w:rsidP="00451D6C">
            <w:pPr>
              <w:numPr>
                <w:ilvl w:val="0"/>
                <w:numId w:val="2"/>
              </w:numPr>
              <w:spacing w:before="0" w:after="51" w:line="259" w:lineRule="auto"/>
              <w:ind w:right="10" w:hanging="360"/>
              <w:rPr>
                <w:rFonts w:cstheme="minorHAnsi"/>
                <w:sz w:val="20"/>
                <w:szCs w:val="20"/>
              </w:rPr>
            </w:pPr>
            <w:r w:rsidRPr="00451D6C">
              <w:rPr>
                <w:rFonts w:cstheme="minorHAnsi"/>
                <w:sz w:val="20"/>
                <w:szCs w:val="20"/>
              </w:rPr>
              <w:t>Problem solving</w:t>
            </w:r>
          </w:p>
          <w:p w:rsidR="00F716E1" w:rsidRPr="00173B36" w:rsidRDefault="00451D6C" w:rsidP="00451D6C">
            <w:pPr>
              <w:numPr>
                <w:ilvl w:val="0"/>
                <w:numId w:val="2"/>
              </w:numPr>
              <w:spacing w:before="0" w:after="639" w:line="259" w:lineRule="auto"/>
              <w:ind w:right="10" w:hanging="360"/>
            </w:pPr>
            <w:r w:rsidRPr="00451D6C">
              <w:rPr>
                <w:rFonts w:cstheme="minorHAnsi"/>
                <w:sz w:val="20"/>
                <w:szCs w:val="20"/>
              </w:rPr>
              <w:t>Grasping new things quickly</w:t>
            </w:r>
            <w:r>
              <w:t>.</w:t>
            </w:r>
          </w:p>
        </w:tc>
        <w:tc>
          <w:tcPr>
            <w:tcW w:w="607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id w:val="1888525358"/>
              <w:placeholder>
                <w:docPart w:val="89646C5050DD4AE392071BC5B2320AB4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EXPERIENCE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3D25C0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5F4944" w:rsidRDefault="00451D6C" w:rsidP="005F4944">
            <w:pPr>
              <w:spacing w:after="75" w:line="378" w:lineRule="auto"/>
              <w:jc w:val="both"/>
              <w:rPr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Amazon Development Centre</w:t>
            </w:r>
            <w:r w:rsidR="00332262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- </w:t>
            </w:r>
            <w:r w:rsidR="00332262" w:rsidRPr="00332262">
              <w:rPr>
                <w:color w:val="000000"/>
                <w:sz w:val="22"/>
              </w:rPr>
              <w:t>Transportation Specialist, ROC</w:t>
            </w:r>
            <w:r>
              <w:rPr>
                <w:color w:val="000000"/>
                <w:sz w:val="22"/>
              </w:rPr>
              <w:t xml:space="preserve">. </w:t>
            </w:r>
            <w:r w:rsidR="005F4944" w:rsidRPr="005F4944">
              <w:t>September</w:t>
            </w:r>
            <w:r w:rsidR="005F4944">
              <w:rPr>
                <w:color w:val="000000"/>
                <w:sz w:val="22"/>
              </w:rPr>
              <w:t xml:space="preserve"> </w:t>
            </w:r>
            <w:r w:rsidR="005F4944" w:rsidRPr="005F4944">
              <w:t>2021-</w:t>
            </w:r>
            <w:r w:rsidR="00332262">
              <w:t>Present</w:t>
            </w:r>
            <w:r w:rsidR="005F4944">
              <w:rPr>
                <w:color w:val="000000"/>
                <w:sz w:val="22"/>
              </w:rPr>
              <w:t>.</w:t>
            </w:r>
          </w:p>
          <w:p w:rsidR="00451D6C" w:rsidRDefault="00451D6C" w:rsidP="005F4944">
            <w:pPr>
              <w:spacing w:after="75" w:line="378" w:lineRule="auto"/>
              <w:jc w:val="both"/>
            </w:pPr>
            <w:r>
              <w:t xml:space="preserve">I am presently working as </w:t>
            </w:r>
            <w:r w:rsidR="00332262">
              <w:t>a</w:t>
            </w:r>
            <w:r>
              <w:t xml:space="preserve"> </w:t>
            </w:r>
            <w:r w:rsidR="005F4944">
              <w:t xml:space="preserve">Transportation Specialist, ROC, for Amazon </w:t>
            </w:r>
            <w:r w:rsidR="00D0506C">
              <w:t>in</w:t>
            </w:r>
            <w:r w:rsidR="005F4944">
              <w:t xml:space="preserve"> a </w:t>
            </w:r>
            <w:r w:rsidR="00280681">
              <w:t xml:space="preserve">permanent </w:t>
            </w:r>
            <w:r w:rsidR="005F4944">
              <w:t>role</w:t>
            </w:r>
            <w:r w:rsidR="00280681">
              <w:t>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</w:t>
            </w:r>
            <w:r w:rsidR="00332262">
              <w:t xml:space="preserve"> </w:t>
            </w:r>
            <w:r w:rsidR="005F4944">
              <w:t xml:space="preserve">secure the </w:t>
            </w:r>
            <w:r w:rsidR="00D0506C">
              <w:t xml:space="preserve">amazon </w:t>
            </w:r>
            <w:bookmarkStart w:id="0" w:name="_GoBack"/>
            <w:bookmarkEnd w:id="0"/>
            <w:r w:rsidR="005F4944">
              <w:t>loads by making inbound calls and by attending the outbound calls as well.</w:t>
            </w:r>
          </w:p>
          <w:p w:rsidR="005F4944" w:rsidRDefault="005F4944" w:rsidP="005F4944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also secur</w:t>
            </w:r>
            <w:r w:rsidR="00332262">
              <w:t>e</w:t>
            </w:r>
            <w:r>
              <w:t xml:space="preserve"> the loads </w:t>
            </w:r>
            <w:r w:rsidR="00332262">
              <w:t xml:space="preserve">by performing another task as well </w:t>
            </w:r>
            <w:r>
              <w:t xml:space="preserve">and </w:t>
            </w:r>
            <w:r w:rsidR="00332262">
              <w:t>we</w:t>
            </w:r>
            <w:r>
              <w:t xml:space="preserve"> make sure that we don’t miss the customer promise.</w:t>
            </w:r>
          </w:p>
          <w:p w:rsidR="00D0506C" w:rsidRPr="00173B36" w:rsidRDefault="005F4944" w:rsidP="00D050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enjoy working with amazon as it gave me opportunity to interact with the people and to understand more about the customer promise</w:t>
            </w:r>
            <w:r w:rsidR="00332262">
              <w:t xml:space="preserve"> activities. </w:t>
            </w:r>
          </w:p>
          <w:p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276285" wp14:editId="76562C5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F399CD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51D6C" w:rsidRDefault="00451D6C" w:rsidP="00451D6C">
            <w:pPr>
              <w:spacing w:after="75" w:line="378" w:lineRule="auto"/>
              <w:jc w:val="both"/>
              <w:rPr>
                <w:b/>
                <w:color w:val="000000"/>
                <w:sz w:val="22"/>
              </w:rPr>
            </w:pPr>
          </w:p>
          <w:p w:rsidR="00451D6C" w:rsidRDefault="00451D6C" w:rsidP="00451D6C">
            <w:pPr>
              <w:spacing w:after="75" w:line="378" w:lineRule="auto"/>
              <w:jc w:val="both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GUS Education India. - </w:t>
            </w:r>
            <w:r>
              <w:rPr>
                <w:color w:val="000000"/>
                <w:sz w:val="22"/>
              </w:rPr>
              <w:t xml:space="preserve">Interviewer. </w:t>
            </w:r>
            <w:r>
              <w:t>January 2021- August 2021.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also have experience as an interviewer for Gus which is a UK University.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usually take interviews of students who would like to study.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When there is a break between the intakes I support my colleague from the other team with their work.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36" w:line="259" w:lineRule="auto"/>
              <w:ind w:right="10" w:hanging="360"/>
            </w:pPr>
            <w:r>
              <w:lastRenderedPageBreak/>
              <w:t xml:space="preserve">I loved doing this job as I had a chance to increase my communication skills and </w:t>
            </w:r>
            <w:r w:rsidR="00332262">
              <w:t>also,</w:t>
            </w:r>
            <w:r>
              <w:t xml:space="preserve"> I got to meet different people with different perspectives.</w:t>
            </w:r>
          </w:p>
          <w:p w:rsidR="00F716E1" w:rsidRPr="00173B36" w:rsidRDefault="00F716E1" w:rsidP="00451D6C">
            <w:pPr>
              <w:pStyle w:val="Heading2"/>
              <w:outlineLvl w:val="1"/>
            </w:pPr>
          </w:p>
          <w:p w:rsidR="00F51E3E" w:rsidRPr="00173B36" w:rsidRDefault="00F51E3E" w:rsidP="00F51E3E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C6A7BCB" wp14:editId="685D11BF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833D2B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51D6C" w:rsidRDefault="00451D6C" w:rsidP="00451D6C">
            <w:pPr>
              <w:spacing w:after="17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Conduent, Hyderabad </w:t>
            </w:r>
            <w:r>
              <w:rPr>
                <w:color w:val="000000"/>
                <w:sz w:val="22"/>
              </w:rPr>
              <w:t>— Customer Care Associate</w:t>
            </w:r>
          </w:p>
          <w:p w:rsidR="00451D6C" w:rsidRDefault="00332262" w:rsidP="00451D6C">
            <w:pPr>
              <w:spacing w:after="100"/>
              <w:ind w:left="-5"/>
            </w:pPr>
            <w:r>
              <w:rPr>
                <w:rFonts w:ascii="Calibri" w:eastAsia="Calibri" w:hAnsi="Calibri" w:cs="Calibri"/>
                <w:sz w:val="16"/>
              </w:rPr>
              <w:t>June 2018</w:t>
            </w:r>
            <w:r w:rsidR="00451D6C">
              <w:rPr>
                <w:rFonts w:ascii="Calibri" w:eastAsia="Calibri" w:hAnsi="Calibri" w:cs="Calibri"/>
                <w:sz w:val="16"/>
              </w:rPr>
              <w:t xml:space="preserve"> - December 2020.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have experience for both voice and non-voice processes</w:t>
            </w:r>
            <w:r w:rsidR="00280681">
              <w:t xml:space="preserve"> for health insurance</w:t>
            </w:r>
            <w:r>
              <w:t>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 have worked for a US based company for night shift. Later, we moved to the non-voice process.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Initially I started supporting participants through mail</w:t>
            </w:r>
            <w:r w:rsidR="00280681">
              <w:t xml:space="preserve"> for their claims </w:t>
            </w:r>
            <w:r w:rsidR="00761150">
              <w:t>for their insurance</w:t>
            </w:r>
            <w:r>
              <w:t>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3" w:line="259" w:lineRule="auto"/>
              <w:ind w:right="10" w:hanging="360"/>
            </w:pPr>
            <w:r>
              <w:t>Later on, I started working for the operations team to solve participation queries.</w:t>
            </w:r>
          </w:p>
          <w:p w:rsidR="00451D6C" w:rsidRDefault="00451D6C" w:rsidP="00451D6C">
            <w:pPr>
              <w:numPr>
                <w:ilvl w:val="0"/>
                <w:numId w:val="5"/>
              </w:numPr>
              <w:spacing w:before="0" w:after="578" w:line="259" w:lineRule="auto"/>
              <w:ind w:right="10" w:hanging="360"/>
            </w:pPr>
            <w:r>
              <w:t>I also worked for EDI (Electronic Data Interchange) for 1 year where I have achieved Rewards and Recognition for the month and then I have moved to support completely to the client through different processes using CRM, Microsoft office and through mails.</w:t>
            </w:r>
          </w:p>
          <w:p w:rsidR="00F716E1" w:rsidRPr="00173B36" w:rsidRDefault="00F716E1" w:rsidP="00B54AD3"/>
        </w:tc>
      </w:tr>
      <w:tr w:rsidR="00F716E1" w:rsidRPr="00320ECB" w:rsidTr="00332262">
        <w:tc>
          <w:tcPr>
            <w:tcW w:w="556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0847AFB93ECB484CA6DE59605EA08958"/>
              </w:placeholder>
              <w:temporary/>
              <w:showingPlcHdr/>
              <w15:appearance w15:val="hidden"/>
            </w:sdtPr>
            <w:sdtEndPr/>
            <w:sdtContent>
              <w:p w:rsidR="00F716E1" w:rsidRPr="00173B36" w:rsidRDefault="00FF673C" w:rsidP="00FF673C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:rsidR="00F53B71" w:rsidRPr="00173B36" w:rsidRDefault="00F53B71" w:rsidP="00F53B71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070562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51D6C" w:rsidRDefault="00451D6C" w:rsidP="00451D6C">
            <w:pPr>
              <w:spacing w:after="37" w:line="248" w:lineRule="auto"/>
              <w:ind w:left="-5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Aurora's technological and research institute, Hyderabad </w:t>
            </w:r>
            <w:r>
              <w:rPr>
                <w:color w:val="000000"/>
                <w:sz w:val="22"/>
              </w:rPr>
              <w:t xml:space="preserve">—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Btech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 xml:space="preserve"> CSE.</w:t>
            </w:r>
          </w:p>
          <w:p w:rsidR="00451D6C" w:rsidRDefault="00451D6C" w:rsidP="00451D6C">
            <w:pPr>
              <w:spacing w:after="100"/>
              <w:ind w:left="-5"/>
            </w:pPr>
            <w:r>
              <w:rPr>
                <w:rFonts w:ascii="Calibri" w:eastAsia="Calibri" w:hAnsi="Calibri" w:cs="Calibri"/>
                <w:sz w:val="16"/>
              </w:rPr>
              <w:t>August 2014 - May 2018</w:t>
            </w:r>
          </w:p>
          <w:p w:rsidR="00451D6C" w:rsidRDefault="00451D6C" w:rsidP="00451D6C">
            <w:pPr>
              <w:numPr>
                <w:ilvl w:val="0"/>
                <w:numId w:val="3"/>
              </w:numPr>
              <w:spacing w:before="0" w:after="3" w:line="259" w:lineRule="auto"/>
              <w:ind w:right="10" w:hanging="360"/>
            </w:pPr>
            <w:r>
              <w:t>Percentage- 59%</w:t>
            </w:r>
          </w:p>
          <w:p w:rsidR="00451D6C" w:rsidRDefault="00451D6C" w:rsidP="00451D6C">
            <w:pPr>
              <w:numPr>
                <w:ilvl w:val="0"/>
                <w:numId w:val="3"/>
              </w:numPr>
              <w:spacing w:before="0" w:after="3" w:line="259" w:lineRule="auto"/>
              <w:ind w:right="10" w:hanging="360"/>
            </w:pPr>
            <w:r>
              <w:t>Basics of HTML, MySQL, Data Structure, Object Oriented Programming languages and PHP.</w:t>
            </w:r>
          </w:p>
          <w:p w:rsidR="00332262" w:rsidRDefault="00451D6C" w:rsidP="00D0506C">
            <w:pPr>
              <w:numPr>
                <w:ilvl w:val="0"/>
                <w:numId w:val="3"/>
              </w:numPr>
              <w:spacing w:before="0" w:after="3" w:line="259" w:lineRule="auto"/>
              <w:ind w:right="10" w:hanging="360"/>
            </w:pPr>
            <w:r>
              <w:t xml:space="preserve">Basics of Code (C and </w:t>
            </w:r>
            <w:r w:rsidR="00332262">
              <w:t>Java) languages</w:t>
            </w:r>
            <w:r>
              <w:t>.</w:t>
            </w:r>
          </w:p>
          <w:p w:rsidR="00D0506C" w:rsidRDefault="00D0506C" w:rsidP="00D0506C">
            <w:pPr>
              <w:spacing w:before="0" w:after="3" w:line="259" w:lineRule="auto"/>
              <w:ind w:left="705" w:right="10"/>
            </w:pPr>
          </w:p>
          <w:p w:rsidR="00451D6C" w:rsidRDefault="00451D6C" w:rsidP="00451D6C">
            <w:pPr>
              <w:spacing w:after="28" w:line="248" w:lineRule="auto"/>
              <w:ind w:left="-5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lastRenderedPageBreak/>
              <w:t xml:space="preserve">Narayan junior college, </w:t>
            </w:r>
            <w:proofErr w:type="spellStart"/>
            <w:r>
              <w:rPr>
                <w:color w:val="000000"/>
                <w:sz w:val="22"/>
              </w:rPr>
              <w:t>Himaytnagar</w:t>
            </w:r>
            <w:proofErr w:type="spellEnd"/>
            <w:r>
              <w:rPr>
                <w:color w:val="000000"/>
                <w:sz w:val="22"/>
              </w:rPr>
              <w:t xml:space="preserve"> — 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</w:rPr>
              <w:t>MPC</w:t>
            </w:r>
          </w:p>
          <w:p w:rsidR="00451D6C" w:rsidRDefault="00451D6C" w:rsidP="00451D6C">
            <w:pPr>
              <w:spacing w:after="100"/>
              <w:ind w:left="-5"/>
            </w:pPr>
            <w:r>
              <w:rPr>
                <w:rFonts w:ascii="Calibri" w:eastAsia="Calibri" w:hAnsi="Calibri" w:cs="Calibri"/>
                <w:sz w:val="16"/>
              </w:rPr>
              <w:t>June 2012- May 2014.</w:t>
            </w:r>
          </w:p>
          <w:p w:rsidR="00451D6C" w:rsidRDefault="00451D6C" w:rsidP="00451D6C">
            <w:pPr>
              <w:numPr>
                <w:ilvl w:val="0"/>
                <w:numId w:val="4"/>
              </w:numPr>
              <w:spacing w:before="0" w:after="46" w:line="259" w:lineRule="auto"/>
              <w:ind w:right="10" w:hanging="360"/>
            </w:pPr>
            <w:r>
              <w:t>GPA 80%</w:t>
            </w:r>
          </w:p>
          <w:p w:rsidR="00451D6C" w:rsidRDefault="00451D6C" w:rsidP="00451D6C">
            <w:pPr>
              <w:numPr>
                <w:ilvl w:val="0"/>
                <w:numId w:val="4"/>
              </w:numPr>
              <w:spacing w:before="0" w:after="49" w:line="259" w:lineRule="auto"/>
              <w:ind w:right="10" w:hanging="360"/>
            </w:pPr>
            <w:r>
              <w:t xml:space="preserve">Scored 57000 rank in </w:t>
            </w:r>
            <w:proofErr w:type="spellStart"/>
            <w:r>
              <w:t>Mcet</w:t>
            </w:r>
            <w:proofErr w:type="spellEnd"/>
            <w:r>
              <w:t xml:space="preserve"> exam</w:t>
            </w:r>
          </w:p>
          <w:p w:rsidR="00451D6C" w:rsidRDefault="00451D6C" w:rsidP="00451D6C">
            <w:pPr>
              <w:numPr>
                <w:ilvl w:val="0"/>
                <w:numId w:val="4"/>
              </w:numPr>
              <w:spacing w:before="0" w:after="897" w:line="259" w:lineRule="auto"/>
              <w:ind w:right="10" w:hanging="360"/>
            </w:pPr>
            <w:r>
              <w:t xml:space="preserve">I am very good at grasping new things which ultimately made my way to meet my target in learning the </w:t>
            </w:r>
            <w:r w:rsidR="00332262">
              <w:t>problem-solving</w:t>
            </w:r>
            <w:r>
              <w:t xml:space="preserve"> tricks in </w:t>
            </w:r>
            <w:proofErr w:type="spellStart"/>
            <w:r>
              <w:t>Mcet</w:t>
            </w:r>
            <w:proofErr w:type="spellEnd"/>
            <w:r>
              <w:t>.</w:t>
            </w:r>
          </w:p>
          <w:p w:rsidR="00451D6C" w:rsidRDefault="00451D6C" w:rsidP="00451D6C">
            <w:pPr>
              <w:spacing w:after="194" w:line="248" w:lineRule="auto"/>
              <w:ind w:left="-5" w:right="504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St. Philomena high school, New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bhoiguda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. TS. </w:t>
            </w:r>
            <w:r>
              <w:t>2011-2012.</w:t>
            </w:r>
          </w:p>
          <w:p w:rsidR="00451D6C" w:rsidRDefault="00451D6C" w:rsidP="00451D6C">
            <w:pPr>
              <w:numPr>
                <w:ilvl w:val="0"/>
                <w:numId w:val="4"/>
              </w:numPr>
              <w:spacing w:before="0" w:after="3" w:line="259" w:lineRule="auto"/>
              <w:ind w:right="10" w:hanging="360"/>
            </w:pPr>
            <w:r>
              <w:t xml:space="preserve">I finished my schooling with 8.3 </w:t>
            </w:r>
            <w:proofErr w:type="spellStart"/>
            <w:r>
              <w:t>Gpa</w:t>
            </w:r>
            <w:proofErr w:type="spellEnd"/>
            <w:r>
              <w:t xml:space="preserve"> in 2012.</w:t>
            </w:r>
          </w:p>
          <w:p w:rsidR="00451D6C" w:rsidRDefault="00451D6C" w:rsidP="00451D6C">
            <w:pPr>
              <w:numPr>
                <w:ilvl w:val="0"/>
                <w:numId w:val="4"/>
              </w:numPr>
              <w:spacing w:before="0" w:after="3" w:line="259" w:lineRule="auto"/>
              <w:ind w:right="10" w:hanging="360"/>
            </w:pPr>
            <w:r>
              <w:t>I have also participated in di</w:t>
            </w:r>
            <w:r w:rsidR="00332262">
              <w:t>ff</w:t>
            </w:r>
            <w:r>
              <w:t>erent mathematics and Science Olympiads.</w:t>
            </w:r>
          </w:p>
          <w:p w:rsidR="00F716E1" w:rsidRPr="00173B36" w:rsidRDefault="00451D6C" w:rsidP="00451D6C">
            <w:pPr>
              <w:numPr>
                <w:ilvl w:val="0"/>
                <w:numId w:val="4"/>
              </w:numPr>
              <w:spacing w:before="0" w:after="578" w:line="259" w:lineRule="auto"/>
              <w:ind w:right="10" w:hanging="360"/>
            </w:pPr>
            <w:r>
              <w:t xml:space="preserve">I was an extracurricular activity student as I used to be an </w:t>
            </w:r>
            <w:r w:rsidR="00332262">
              <w:t>all-rounder</w:t>
            </w:r>
            <w:r>
              <w:t xml:space="preserve"> during my school days.</w:t>
            </w:r>
          </w:p>
        </w:tc>
        <w:tc>
          <w:tcPr>
            <w:tcW w:w="6077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173B36" w:rsidRDefault="00F716E1" w:rsidP="00241482"/>
        </w:tc>
      </w:tr>
    </w:tbl>
    <w:p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95" w:rsidRDefault="00204F95" w:rsidP="00BA3E51">
      <w:pPr>
        <w:spacing w:line="240" w:lineRule="auto"/>
      </w:pPr>
      <w:r>
        <w:separator/>
      </w:r>
    </w:p>
  </w:endnote>
  <w:endnote w:type="continuationSeparator" w:id="0">
    <w:p w:rsidR="00204F95" w:rsidRDefault="00204F95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95" w:rsidRDefault="00204F95" w:rsidP="00BA3E51">
      <w:pPr>
        <w:spacing w:line="240" w:lineRule="auto"/>
      </w:pPr>
      <w:r>
        <w:separator/>
      </w:r>
    </w:p>
  </w:footnote>
  <w:footnote w:type="continuationSeparator" w:id="0">
    <w:p w:rsidR="00204F95" w:rsidRDefault="00204F95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474C"/>
    <w:multiLevelType w:val="hybridMultilevel"/>
    <w:tmpl w:val="FC1C7E9A"/>
    <w:lvl w:ilvl="0" w:tplc="81448E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9CE5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F46E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0076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BC230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7C50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68E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2446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6C29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BA1257"/>
    <w:multiLevelType w:val="hybridMultilevel"/>
    <w:tmpl w:val="9EA46230"/>
    <w:lvl w:ilvl="0" w:tplc="677A10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9267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B2AD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5EC5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BA85CA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FE88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A0A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3ED3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B40F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5C3720"/>
    <w:multiLevelType w:val="hybridMultilevel"/>
    <w:tmpl w:val="06B0D4BE"/>
    <w:lvl w:ilvl="0" w:tplc="1D42B0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3652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906C2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16E8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7E7E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DEC4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0487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308BB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42881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CB18D4"/>
    <w:multiLevelType w:val="hybridMultilevel"/>
    <w:tmpl w:val="71D223EC"/>
    <w:lvl w:ilvl="0" w:tplc="784EC3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0A56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9692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B2E3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7C78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DA22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CAAA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36E1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F092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6C"/>
    <w:rsid w:val="000147C6"/>
    <w:rsid w:val="00041F8A"/>
    <w:rsid w:val="00045F2E"/>
    <w:rsid w:val="00055BBC"/>
    <w:rsid w:val="00073BF3"/>
    <w:rsid w:val="00081B51"/>
    <w:rsid w:val="000A6E00"/>
    <w:rsid w:val="000C7293"/>
    <w:rsid w:val="000D3891"/>
    <w:rsid w:val="000F3FE2"/>
    <w:rsid w:val="001045C9"/>
    <w:rsid w:val="00140582"/>
    <w:rsid w:val="00144334"/>
    <w:rsid w:val="00173B36"/>
    <w:rsid w:val="00177BCB"/>
    <w:rsid w:val="001E5794"/>
    <w:rsid w:val="001F6D5E"/>
    <w:rsid w:val="00204F95"/>
    <w:rsid w:val="00217454"/>
    <w:rsid w:val="002251C8"/>
    <w:rsid w:val="0023600D"/>
    <w:rsid w:val="00241482"/>
    <w:rsid w:val="00261E7B"/>
    <w:rsid w:val="00275B82"/>
    <w:rsid w:val="00280681"/>
    <w:rsid w:val="00293BB8"/>
    <w:rsid w:val="002954B8"/>
    <w:rsid w:val="002A4A92"/>
    <w:rsid w:val="002B0852"/>
    <w:rsid w:val="002C0662"/>
    <w:rsid w:val="002D5478"/>
    <w:rsid w:val="00320ECB"/>
    <w:rsid w:val="00332262"/>
    <w:rsid w:val="00344FC0"/>
    <w:rsid w:val="00377A0D"/>
    <w:rsid w:val="00382737"/>
    <w:rsid w:val="003E02DA"/>
    <w:rsid w:val="003E1692"/>
    <w:rsid w:val="003E7783"/>
    <w:rsid w:val="00442A0E"/>
    <w:rsid w:val="00443C70"/>
    <w:rsid w:val="00451D6C"/>
    <w:rsid w:val="004A4C74"/>
    <w:rsid w:val="004E5226"/>
    <w:rsid w:val="004E6AB2"/>
    <w:rsid w:val="004E70E8"/>
    <w:rsid w:val="00535F87"/>
    <w:rsid w:val="00564622"/>
    <w:rsid w:val="005A3E0B"/>
    <w:rsid w:val="005B3227"/>
    <w:rsid w:val="005F4944"/>
    <w:rsid w:val="0068094B"/>
    <w:rsid w:val="00686284"/>
    <w:rsid w:val="0073402D"/>
    <w:rsid w:val="00761150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022A"/>
    <w:rsid w:val="00A37F9E"/>
    <w:rsid w:val="00AB7FE5"/>
    <w:rsid w:val="00AC1E5A"/>
    <w:rsid w:val="00B54AD3"/>
    <w:rsid w:val="00B62B99"/>
    <w:rsid w:val="00B643D0"/>
    <w:rsid w:val="00B71E93"/>
    <w:rsid w:val="00B87E22"/>
    <w:rsid w:val="00BA3E51"/>
    <w:rsid w:val="00BB3142"/>
    <w:rsid w:val="00BD6049"/>
    <w:rsid w:val="00C0178E"/>
    <w:rsid w:val="00C155FC"/>
    <w:rsid w:val="00C532FC"/>
    <w:rsid w:val="00C75D84"/>
    <w:rsid w:val="00C857CB"/>
    <w:rsid w:val="00CA5CD9"/>
    <w:rsid w:val="00D04093"/>
    <w:rsid w:val="00D0506C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B73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C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esou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AF9126632D438C856A57FB5A16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9866E-0070-4A78-A66D-E3C3D712E345}"/>
      </w:docPartPr>
      <w:docPartBody>
        <w:p w:rsidR="00990B1C" w:rsidRDefault="00F23F95">
          <w:pPr>
            <w:pStyle w:val="5EAF9126632D438C856A57FB5A165D66"/>
          </w:pPr>
          <w:r w:rsidRPr="00173B36">
            <w:t>CONTACT</w:t>
          </w:r>
        </w:p>
      </w:docPartBody>
    </w:docPart>
    <w:docPart>
      <w:docPartPr>
        <w:name w:val="D69846B6C03B4F1C9AFC5DE9AFD5F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60ED9-3D53-4FD1-A47C-AABECC75D7C0}"/>
      </w:docPartPr>
      <w:docPartBody>
        <w:p w:rsidR="00990B1C" w:rsidRDefault="00F23F95">
          <w:pPr>
            <w:pStyle w:val="D69846B6C03B4F1C9AFC5DE9AFD5F39C"/>
          </w:pPr>
          <w:r w:rsidRPr="00173B36">
            <w:t>PROFILE</w:t>
          </w:r>
        </w:p>
      </w:docPartBody>
    </w:docPart>
    <w:docPart>
      <w:docPartPr>
        <w:name w:val="38CAC02020CB4330BA23118DEAA7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674B-3A2B-4B88-B30F-94C95AA7D508}"/>
      </w:docPartPr>
      <w:docPartBody>
        <w:p w:rsidR="00990B1C" w:rsidRDefault="00F23F95">
          <w:pPr>
            <w:pStyle w:val="38CAC02020CB4330BA23118DEAA7FC50"/>
          </w:pPr>
          <w:r w:rsidRPr="00173B36">
            <w:t>SKILLS</w:t>
          </w:r>
        </w:p>
      </w:docPartBody>
    </w:docPart>
    <w:docPart>
      <w:docPartPr>
        <w:name w:val="89646C5050DD4AE392071BC5B2320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60728-3BD8-4C8D-AD60-3E4AB59EE778}"/>
      </w:docPartPr>
      <w:docPartBody>
        <w:p w:rsidR="00990B1C" w:rsidRDefault="00F23F95">
          <w:pPr>
            <w:pStyle w:val="89646C5050DD4AE392071BC5B2320AB4"/>
          </w:pPr>
          <w:r w:rsidRPr="00173B36">
            <w:t>EXPERIENCE</w:t>
          </w:r>
        </w:p>
      </w:docPartBody>
    </w:docPart>
    <w:docPart>
      <w:docPartPr>
        <w:name w:val="0847AFB93ECB484CA6DE59605EA08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37AF-EEEA-4F09-9EA7-FB6AF6386783}"/>
      </w:docPartPr>
      <w:docPartBody>
        <w:p w:rsidR="00990B1C" w:rsidRDefault="00F23F95">
          <w:pPr>
            <w:pStyle w:val="0847AFB93ECB484CA6DE59605EA08958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9A"/>
    <w:rsid w:val="0043421B"/>
    <w:rsid w:val="00990B1C"/>
    <w:rsid w:val="00CB469A"/>
    <w:rsid w:val="00F23F95"/>
    <w:rsid w:val="00F3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F9F1DF89D9442F90A42385A3AFE89B">
    <w:name w:val="68F9F1DF89D9442F90A42385A3AFE89B"/>
  </w:style>
  <w:style w:type="paragraph" w:customStyle="1" w:styleId="D210D168A1264A61A1DF6A2A46B75C21">
    <w:name w:val="D210D168A1264A61A1DF6A2A46B75C21"/>
  </w:style>
  <w:style w:type="paragraph" w:customStyle="1" w:styleId="5EAF9126632D438C856A57FB5A165D66">
    <w:name w:val="5EAF9126632D438C856A57FB5A165D66"/>
  </w:style>
  <w:style w:type="paragraph" w:customStyle="1" w:styleId="FE3A3CBD18524098A7B97BEF75F6AF30">
    <w:name w:val="FE3A3CBD18524098A7B97BEF75F6AF30"/>
  </w:style>
  <w:style w:type="paragraph" w:customStyle="1" w:styleId="F9E60490D59C43168AE981DFBC5B78B2">
    <w:name w:val="F9E60490D59C43168AE981DFBC5B78B2"/>
  </w:style>
  <w:style w:type="paragraph" w:customStyle="1" w:styleId="7498F35A7E0442ABA3BC613C8317AB53">
    <w:name w:val="7498F35A7E0442ABA3BC613C8317AB53"/>
  </w:style>
  <w:style w:type="paragraph" w:customStyle="1" w:styleId="30EB239811C54E9FB944DA504D8CBFD1">
    <w:name w:val="30EB239811C54E9FB944DA504D8CBFD1"/>
  </w:style>
  <w:style w:type="paragraph" w:customStyle="1" w:styleId="D69846B6C03B4F1C9AFC5DE9AFD5F39C">
    <w:name w:val="D69846B6C03B4F1C9AFC5DE9AFD5F39C"/>
  </w:style>
  <w:style w:type="paragraph" w:customStyle="1" w:styleId="69FB88B1C17342BF8F0D024CC1B431E0">
    <w:name w:val="69FB88B1C17342BF8F0D024CC1B431E0"/>
  </w:style>
  <w:style w:type="paragraph" w:customStyle="1" w:styleId="38CAC02020CB4330BA23118DEAA7FC50">
    <w:name w:val="38CAC02020CB4330BA23118DEAA7FC50"/>
  </w:style>
  <w:style w:type="paragraph" w:styleId="ListParagraph">
    <w:name w:val="List Paragraph"/>
    <w:basedOn w:val="Normal"/>
    <w:uiPriority w:val="34"/>
    <w:qFormat/>
    <w:rsid w:val="00CB469A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BEAA499F8FFC4EF4BECFDC9165886676">
    <w:name w:val="BEAA499F8FFC4EF4BECFDC9165886676"/>
  </w:style>
  <w:style w:type="paragraph" w:customStyle="1" w:styleId="89646C5050DD4AE392071BC5B2320AB4">
    <w:name w:val="89646C5050DD4AE392071BC5B2320AB4"/>
  </w:style>
  <w:style w:type="paragraph" w:customStyle="1" w:styleId="FB87117764C24B37B7564D1544F84E01">
    <w:name w:val="FB87117764C24B37B7564D1544F84E01"/>
  </w:style>
  <w:style w:type="paragraph" w:customStyle="1" w:styleId="B0C4DB6D5C4048AF9EBDA5470D3C2758">
    <w:name w:val="B0C4DB6D5C4048AF9EBDA5470D3C2758"/>
  </w:style>
  <w:style w:type="paragraph" w:customStyle="1" w:styleId="E3CD6E3B34B045B9942ADC36C6FA0E8C">
    <w:name w:val="E3CD6E3B34B045B9942ADC36C6FA0E8C"/>
  </w:style>
  <w:style w:type="paragraph" w:customStyle="1" w:styleId="24A657B53024464E9AAC697CE4C592EC">
    <w:name w:val="24A657B53024464E9AAC697CE4C592EC"/>
  </w:style>
  <w:style w:type="paragraph" w:customStyle="1" w:styleId="3CEA533794DC4CBA924F8752FFAF40F6">
    <w:name w:val="3CEA533794DC4CBA924F8752FFAF40F6"/>
  </w:style>
  <w:style w:type="paragraph" w:customStyle="1" w:styleId="EDDCDE20CCDC4C5DB167524FB31409C6">
    <w:name w:val="EDDCDE20CCDC4C5DB167524FB31409C6"/>
  </w:style>
  <w:style w:type="paragraph" w:customStyle="1" w:styleId="92C2A6E138AA4992BABB34F75DFF993D">
    <w:name w:val="92C2A6E138AA4992BABB34F75DFF993D"/>
  </w:style>
  <w:style w:type="paragraph" w:customStyle="1" w:styleId="BA876F2312D54C8CAD450559900B1236">
    <w:name w:val="BA876F2312D54C8CAD450559900B1236"/>
  </w:style>
  <w:style w:type="paragraph" w:customStyle="1" w:styleId="1EBD8611E7F1402E85B645F97EB857BA">
    <w:name w:val="1EBD8611E7F1402E85B645F97EB857BA"/>
  </w:style>
  <w:style w:type="paragraph" w:customStyle="1" w:styleId="0847AFB93ECB484CA6DE59605EA08958">
    <w:name w:val="0847AFB93ECB484CA6DE59605EA08958"/>
  </w:style>
  <w:style w:type="paragraph" w:customStyle="1" w:styleId="650B2F734B8F4B68A7375E90D13829D0">
    <w:name w:val="650B2F734B8F4B68A7375E90D13829D0"/>
  </w:style>
  <w:style w:type="paragraph" w:customStyle="1" w:styleId="E34FD58B84134D1A97F77961246E65E9">
    <w:name w:val="E34FD58B84134D1A97F77961246E65E9"/>
  </w:style>
  <w:style w:type="paragraph" w:customStyle="1" w:styleId="FF4266ADB7B548238D94F3F91BEE2618">
    <w:name w:val="FF4266ADB7B548238D94F3F91BEE2618"/>
  </w:style>
  <w:style w:type="paragraph" w:customStyle="1" w:styleId="AABAE5F42DFE439DB6F98D94844EA7AC">
    <w:name w:val="AABAE5F42DFE439DB6F98D94844EA7AC"/>
  </w:style>
  <w:style w:type="paragraph" w:customStyle="1" w:styleId="06A7FE65E961424BBD14253608AF95C9">
    <w:name w:val="06A7FE65E961424BBD14253608AF95C9"/>
  </w:style>
  <w:style w:type="paragraph" w:customStyle="1" w:styleId="7CCB35E9B92D4F9DA3DBF5D7BD8BD2AC">
    <w:name w:val="7CCB35E9B92D4F9DA3DBF5D7BD8BD2AC"/>
  </w:style>
  <w:style w:type="paragraph" w:customStyle="1" w:styleId="85A3510E15784DA0A5B66DD6E3E7AF48">
    <w:name w:val="85A3510E15784DA0A5B66DD6E3E7AF48"/>
    <w:rsid w:val="00CB469A"/>
  </w:style>
  <w:style w:type="paragraph" w:customStyle="1" w:styleId="AC0C5EF1926643E280D3B348879F4C99">
    <w:name w:val="AC0C5EF1926643E280D3B348879F4C99"/>
    <w:rsid w:val="00CB469A"/>
  </w:style>
  <w:style w:type="paragraph" w:customStyle="1" w:styleId="64405E9ED4E04F278FBD91EAAAABC69F">
    <w:name w:val="64405E9ED4E04F278FBD91EAAAABC69F"/>
    <w:rsid w:val="00CB469A"/>
  </w:style>
  <w:style w:type="paragraph" w:customStyle="1" w:styleId="358D6976D6BC4005A673981CC4A7A6D8">
    <w:name w:val="358D6976D6BC4005A673981CC4A7A6D8"/>
    <w:rsid w:val="00CB469A"/>
  </w:style>
  <w:style w:type="paragraph" w:customStyle="1" w:styleId="20F7117BBECB428FA50A08769D81584E">
    <w:name w:val="20F7117BBECB428FA50A08769D81584E"/>
    <w:rsid w:val="00CB469A"/>
  </w:style>
  <w:style w:type="paragraph" w:customStyle="1" w:styleId="6F52968239BC4E469334FB60393D6410">
    <w:name w:val="6F52968239BC4E469334FB60393D6410"/>
    <w:rsid w:val="00CB469A"/>
  </w:style>
  <w:style w:type="paragraph" w:customStyle="1" w:styleId="6B9AD5AD9D324058983FEA90F098C0DE">
    <w:name w:val="6B9AD5AD9D324058983FEA90F098C0DE"/>
    <w:rsid w:val="00CB469A"/>
  </w:style>
  <w:style w:type="paragraph" w:customStyle="1" w:styleId="509FB4DCD02C4E02AFB854D0652BD390">
    <w:name w:val="509FB4DCD02C4E02AFB854D0652BD390"/>
    <w:rsid w:val="00CB469A"/>
  </w:style>
  <w:style w:type="paragraph" w:customStyle="1" w:styleId="C77C002E67F048E8ACF21FF22E727F83">
    <w:name w:val="C77C002E67F048E8ACF21FF22E727F83"/>
    <w:rsid w:val="00CB469A"/>
  </w:style>
  <w:style w:type="paragraph" w:customStyle="1" w:styleId="F5D017C587B34B06890CC0E88C1B42CE">
    <w:name w:val="F5D017C587B34B06890CC0E88C1B42CE"/>
    <w:rsid w:val="00CB469A"/>
  </w:style>
  <w:style w:type="paragraph" w:customStyle="1" w:styleId="310FEB18D7A44D2F87E30EE7BCB36EB2">
    <w:name w:val="310FEB18D7A44D2F87E30EE7BCB36EB2"/>
    <w:rsid w:val="00CB469A"/>
  </w:style>
  <w:style w:type="paragraph" w:customStyle="1" w:styleId="711545BAEEB7439CBFF5C211BAE255E6">
    <w:name w:val="711545BAEEB7439CBFF5C211BAE255E6"/>
    <w:rsid w:val="00CB469A"/>
  </w:style>
  <w:style w:type="paragraph" w:customStyle="1" w:styleId="24BBB518E2A24421B7A500D71DD2DA3F">
    <w:name w:val="24BBB518E2A24421B7A500D71DD2DA3F"/>
    <w:rsid w:val="00CB469A"/>
  </w:style>
  <w:style w:type="paragraph" w:customStyle="1" w:styleId="BDD7B63453984A41B4ED23EC36C4FE49">
    <w:name w:val="BDD7B63453984A41B4ED23EC36C4FE49"/>
    <w:rsid w:val="00CB469A"/>
  </w:style>
  <w:style w:type="paragraph" w:customStyle="1" w:styleId="647DB79677B1470E88AF8C50913DC512">
    <w:name w:val="647DB79677B1470E88AF8C50913DC512"/>
    <w:rsid w:val="00CB469A"/>
  </w:style>
  <w:style w:type="paragraph" w:customStyle="1" w:styleId="900B3EEE951749E8B26C724712DC897C">
    <w:name w:val="900B3EEE951749E8B26C724712DC897C"/>
    <w:rsid w:val="00CB469A"/>
  </w:style>
  <w:style w:type="paragraph" w:customStyle="1" w:styleId="2CF3116C083346A9AD780053491FF71B">
    <w:name w:val="2CF3116C083346A9AD780053491FF71B"/>
    <w:rsid w:val="00CB469A"/>
  </w:style>
  <w:style w:type="paragraph" w:customStyle="1" w:styleId="CC574EA36EEE42A0877ACEB12F711A1E">
    <w:name w:val="CC574EA36EEE42A0877ACEB12F711A1E"/>
    <w:rsid w:val="00CB469A"/>
  </w:style>
  <w:style w:type="paragraph" w:customStyle="1" w:styleId="FFF50C05B0704FA0B078329A73101D50">
    <w:name w:val="FFF50C05B0704FA0B078329A73101D50"/>
    <w:rsid w:val="00CB469A"/>
  </w:style>
  <w:style w:type="paragraph" w:customStyle="1" w:styleId="85EBAD101EB8428FBA1DE097ED7F7A9C">
    <w:name w:val="85EBAD101EB8428FBA1DE097ED7F7A9C"/>
    <w:rsid w:val="00CB469A"/>
  </w:style>
  <w:style w:type="paragraph" w:customStyle="1" w:styleId="752ACDD4C37E4D9DA8F08AE73C40988E">
    <w:name w:val="752ACDD4C37E4D9DA8F08AE73C40988E"/>
    <w:rsid w:val="00CB4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6EB26DE-7A82-4B8B-9799-F5E6D00E6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</Template>
  <TotalTime>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2022-11-22T05:28:00Z</dcterms:created>
  <dcterms:modified xsi:type="dcterms:W3CDTF">2022-11-22T05:28:00Z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