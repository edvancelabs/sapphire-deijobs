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284" w:tblpY="1"/>
        <w:tblW w:w="1134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7"/>
        <w:gridCol w:w="284"/>
        <w:gridCol w:w="7229"/>
      </w:tblGrid>
      <w:tr w:rsidR="00F854F5" w14:paraId="3543973C" w14:textId="77777777" w:rsidTr="00AC0E7A">
        <w:trPr>
          <w:trHeight w:val="1975"/>
        </w:trPr>
        <w:tc>
          <w:tcPr>
            <w:tcW w:w="3827" w:type="dxa"/>
            <w:vAlign w:val="bottom"/>
          </w:tcPr>
          <w:p w14:paraId="5A19BD3A" w14:textId="631585A5" w:rsidR="00F854F5" w:rsidRDefault="00F854F5" w:rsidP="00AC0E7A">
            <w:pPr>
              <w:tabs>
                <w:tab w:val="left" w:pos="990"/>
              </w:tabs>
            </w:pPr>
          </w:p>
        </w:tc>
        <w:tc>
          <w:tcPr>
            <w:tcW w:w="284" w:type="dxa"/>
          </w:tcPr>
          <w:p w14:paraId="287D4A3D" w14:textId="77777777" w:rsidR="00F854F5" w:rsidRDefault="00F854F5" w:rsidP="00AC0E7A">
            <w:pPr>
              <w:tabs>
                <w:tab w:val="left" w:pos="990"/>
              </w:tabs>
            </w:pPr>
          </w:p>
        </w:tc>
        <w:tc>
          <w:tcPr>
            <w:tcW w:w="7229" w:type="dxa"/>
            <w:vAlign w:val="bottom"/>
          </w:tcPr>
          <w:p w14:paraId="6995DCC6" w14:textId="2774B80B" w:rsidR="00F854F5" w:rsidRPr="00516CE0" w:rsidRDefault="00F854F5" w:rsidP="00AC0E7A">
            <w:pPr>
              <w:pStyle w:val="Heading3"/>
              <w:rPr>
                <w:sz w:val="32"/>
                <w:szCs w:val="32"/>
              </w:rPr>
            </w:pPr>
            <w:r w:rsidRPr="00516CE0">
              <w:rPr>
                <w:sz w:val="32"/>
                <w:szCs w:val="32"/>
              </w:rPr>
              <w:t xml:space="preserve">Sangeetha </w:t>
            </w:r>
            <w:r w:rsidR="00FC2EDA" w:rsidRPr="00516CE0">
              <w:rPr>
                <w:sz w:val="32"/>
                <w:szCs w:val="32"/>
              </w:rPr>
              <w:t>S</w:t>
            </w:r>
            <w:r w:rsidR="00E5095E" w:rsidRPr="00516CE0">
              <w:rPr>
                <w:sz w:val="32"/>
                <w:szCs w:val="32"/>
              </w:rPr>
              <w:t xml:space="preserve"> </w:t>
            </w:r>
            <w:r w:rsidR="00FC2EDA" w:rsidRPr="00516CE0">
              <w:rPr>
                <w:sz w:val="32"/>
                <w:szCs w:val="32"/>
              </w:rPr>
              <w:t>K</w:t>
            </w:r>
          </w:p>
        </w:tc>
      </w:tr>
      <w:tr w:rsidR="00F854F5" w14:paraId="28573393" w14:textId="77777777" w:rsidTr="00AC0E7A">
        <w:tc>
          <w:tcPr>
            <w:tcW w:w="3827" w:type="dxa"/>
          </w:tcPr>
          <w:p w14:paraId="5419C1DE" w14:textId="77777777" w:rsidR="004D5644" w:rsidRDefault="004D5644" w:rsidP="00AC0E7A">
            <w:pPr>
              <w:rPr>
                <w:sz w:val="22"/>
              </w:rPr>
            </w:pPr>
          </w:p>
          <w:p w14:paraId="4471F7E6" w14:textId="21885747" w:rsidR="00F854F5" w:rsidRPr="00AC0E7A" w:rsidRDefault="00A7703B" w:rsidP="00AC0E7A">
            <w:pPr>
              <w:rPr>
                <w:sz w:val="22"/>
              </w:rPr>
            </w:pPr>
            <w:r w:rsidRPr="00AC0E7A">
              <w:rPr>
                <w:sz w:val="22"/>
              </w:rPr>
              <w:t>Proficient in Data Science with focus in Feature Engineering, Data Preprocessing and Model building</w:t>
            </w:r>
          </w:p>
          <w:p w14:paraId="63400B7E" w14:textId="77777777" w:rsidR="00F854F5" w:rsidRPr="00FF4EEA" w:rsidRDefault="00F854F5" w:rsidP="00AC0E7A">
            <w:pPr>
              <w:rPr>
                <w:sz w:val="22"/>
              </w:rPr>
            </w:pPr>
          </w:p>
          <w:sdt>
            <w:sdtPr>
              <w:rPr>
                <w:sz w:val="22"/>
                <w:szCs w:val="22"/>
              </w:rPr>
              <w:id w:val="-1954003311"/>
              <w:placeholder>
                <w:docPart w:val="C383F665FBF942258C8E82263AEEA492"/>
              </w:placeholder>
              <w:temporary/>
              <w:showingPlcHdr/>
              <w15:appearance w15:val="hidden"/>
            </w:sdtPr>
            <w:sdtEndPr/>
            <w:sdtContent>
              <w:p w14:paraId="2B05D1EB" w14:textId="77777777" w:rsidR="00F854F5" w:rsidRPr="00FF4EEA" w:rsidRDefault="00F854F5" w:rsidP="00AC0E7A">
                <w:pPr>
                  <w:pStyle w:val="Heading3"/>
                  <w:rPr>
                    <w:sz w:val="22"/>
                    <w:szCs w:val="22"/>
                  </w:rPr>
                </w:pPr>
                <w:r w:rsidRPr="00FF4EEA">
                  <w:rPr>
                    <w:sz w:val="22"/>
                    <w:szCs w:val="22"/>
                  </w:rPr>
                  <w:t>Contact</w:t>
                </w:r>
              </w:p>
            </w:sdtContent>
          </w:sdt>
          <w:p w14:paraId="60D9C562" w14:textId="16D28E8E" w:rsidR="00583346" w:rsidRDefault="00516CE0" w:rsidP="00AC0E7A">
            <w:pPr>
              <w:rPr>
                <w:sz w:val="22"/>
              </w:rPr>
            </w:pPr>
            <w:r>
              <w:rPr>
                <w:sz w:val="22"/>
              </w:rPr>
              <w:t>Nagpur, Maharashtra</w:t>
            </w:r>
            <w:r w:rsidR="00583346">
              <w:rPr>
                <w:sz w:val="22"/>
              </w:rPr>
              <w:t>.</w:t>
            </w:r>
          </w:p>
          <w:p w14:paraId="06CAFE31" w14:textId="0ADE255B" w:rsidR="000A0910" w:rsidRPr="00FF4EEA" w:rsidRDefault="00E00578" w:rsidP="00AC0E7A">
            <w:pPr>
              <w:rPr>
                <w:sz w:val="22"/>
              </w:rPr>
            </w:pPr>
            <w:r w:rsidRPr="00FF4EEA">
              <w:rPr>
                <w:sz w:val="22"/>
              </w:rPr>
              <w:t xml:space="preserve">PHONE: </w:t>
            </w:r>
            <w:r w:rsidR="004F2EA3" w:rsidRPr="00FF4EEA">
              <w:rPr>
                <w:sz w:val="22"/>
              </w:rPr>
              <w:t>+91</w:t>
            </w:r>
            <w:r w:rsidR="00FE7A38">
              <w:rPr>
                <w:sz w:val="22"/>
              </w:rPr>
              <w:t xml:space="preserve"> 9146713683</w:t>
            </w:r>
          </w:p>
          <w:p w14:paraId="759C77A1" w14:textId="0103A2AC" w:rsidR="00F854F5" w:rsidRPr="00FF4EEA" w:rsidRDefault="00877C56" w:rsidP="00AC0E7A">
            <w:pPr>
              <w:rPr>
                <w:sz w:val="22"/>
              </w:rPr>
            </w:pPr>
            <w:r w:rsidRPr="00FF4EEA">
              <w:rPr>
                <w:sz w:val="22"/>
              </w:rPr>
              <w:t>Linked</w:t>
            </w:r>
            <w:r w:rsidR="00581B71" w:rsidRPr="00FF4EEA">
              <w:rPr>
                <w:sz w:val="22"/>
              </w:rPr>
              <w:t>In</w:t>
            </w:r>
            <w:r w:rsidRPr="00FF4EEA">
              <w:rPr>
                <w:sz w:val="22"/>
              </w:rPr>
              <w:t xml:space="preserve">: </w:t>
            </w:r>
            <w:r w:rsidR="00581B71" w:rsidRPr="00FF4EEA">
              <w:rPr>
                <w:sz w:val="22"/>
              </w:rPr>
              <w:t xml:space="preserve"> </w:t>
            </w:r>
            <w:hyperlink r:id="rId8" w:history="1">
              <w:r w:rsidR="00581B71" w:rsidRPr="00FF4EEA">
                <w:rPr>
                  <w:rStyle w:val="Hyperlink"/>
                  <w:sz w:val="22"/>
                </w:rPr>
                <w:t>https://www.linkedin.com/in/sangeetha-kaliannan-6b3b46253/</w:t>
              </w:r>
            </w:hyperlink>
          </w:p>
          <w:p w14:paraId="20B4F949" w14:textId="77777777" w:rsidR="000A0910" w:rsidRPr="00FF4EEA" w:rsidRDefault="000A0910" w:rsidP="00AC0E7A">
            <w:pPr>
              <w:rPr>
                <w:sz w:val="22"/>
              </w:rPr>
            </w:pPr>
          </w:p>
          <w:p w14:paraId="253A5D50" w14:textId="5CED4F63" w:rsidR="00877C56" w:rsidRDefault="00877C56" w:rsidP="00AC0E7A">
            <w:pPr>
              <w:rPr>
                <w:sz w:val="22"/>
              </w:rPr>
            </w:pPr>
            <w:r w:rsidRPr="00FF4EEA">
              <w:rPr>
                <w:sz w:val="22"/>
              </w:rPr>
              <w:t>GitHub:</w:t>
            </w:r>
            <w:r w:rsidR="00BE11B3">
              <w:t xml:space="preserve"> </w:t>
            </w:r>
          </w:p>
          <w:p w14:paraId="6BF54138" w14:textId="77777777" w:rsidR="001D04A3" w:rsidRPr="001D04A3" w:rsidRDefault="001D04A3" w:rsidP="001D04A3">
            <w:pPr>
              <w:tabs>
                <w:tab w:val="left" w:pos="990"/>
              </w:tabs>
              <w:rPr>
                <w:sz w:val="22"/>
              </w:rPr>
            </w:pPr>
            <w:hyperlink r:id="rId9" w:history="1">
              <w:r w:rsidRPr="001D04A3">
                <w:rPr>
                  <w:rStyle w:val="Hyperlink"/>
                  <w:sz w:val="22"/>
                </w:rPr>
                <w:t>https://github.com/SangeethaRavikumar</w:t>
              </w:r>
            </w:hyperlink>
          </w:p>
          <w:p w14:paraId="0B96212A" w14:textId="77777777" w:rsidR="00FE7A38" w:rsidRPr="00FF4EEA" w:rsidRDefault="00FE7A38" w:rsidP="00AC0E7A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D8A64BC4AA224ABBB66B89AB4C1C7F9F"/>
              </w:placeholder>
              <w:temporary/>
              <w:showingPlcHdr/>
              <w15:appearance w15:val="hidden"/>
            </w:sdtPr>
            <w:sdtEndPr/>
            <w:sdtContent>
              <w:p w14:paraId="2059D483" w14:textId="05272572" w:rsidR="00F854F5" w:rsidRPr="00FF4EEA" w:rsidRDefault="00F854F5" w:rsidP="00AC0E7A">
                <w:pPr>
                  <w:rPr>
                    <w:sz w:val="22"/>
                  </w:rPr>
                </w:pPr>
                <w:r w:rsidRPr="00FF4EEA">
                  <w:rPr>
                    <w:sz w:val="22"/>
                  </w:rPr>
                  <w:t>EMAIL:</w:t>
                </w:r>
              </w:p>
            </w:sdtContent>
          </w:sdt>
          <w:p w14:paraId="1E2251E4" w14:textId="5FE36247" w:rsidR="00F854F5" w:rsidRDefault="001D04A3" w:rsidP="00AC0E7A">
            <w:pPr>
              <w:rPr>
                <w:sz w:val="22"/>
              </w:rPr>
            </w:pPr>
            <w:hyperlink r:id="rId10" w:history="1">
              <w:r w:rsidR="000A0910" w:rsidRPr="00FF4EEA">
                <w:rPr>
                  <w:rStyle w:val="Hyperlink"/>
                  <w:sz w:val="22"/>
                </w:rPr>
                <w:t>sk.sangeetha@gmail.com</w:t>
              </w:r>
            </w:hyperlink>
          </w:p>
          <w:p w14:paraId="6BCA4042" w14:textId="77777777" w:rsidR="000A0910" w:rsidRPr="00FF4EEA" w:rsidRDefault="000A0910" w:rsidP="00AC0E7A">
            <w:pPr>
              <w:pStyle w:val="Heading3"/>
              <w:rPr>
                <w:sz w:val="22"/>
                <w:szCs w:val="22"/>
              </w:rPr>
            </w:pPr>
            <w:r w:rsidRPr="00FF4EEA">
              <w:rPr>
                <w:sz w:val="22"/>
                <w:szCs w:val="22"/>
              </w:rPr>
              <w:t>SKILLS</w:t>
            </w:r>
          </w:p>
          <w:p w14:paraId="07FB8863" w14:textId="61D1E167" w:rsidR="000A0910" w:rsidRPr="00FF4EEA" w:rsidRDefault="000A0910" w:rsidP="00AC0E7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4EE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Python</w:t>
            </w:r>
          </w:p>
          <w:p w14:paraId="1AB3470C" w14:textId="3449BFFC" w:rsidR="000A0910" w:rsidRPr="00FF4EEA" w:rsidRDefault="001B7E40" w:rsidP="00AC0E7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4EE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Pandas, NumPy</w:t>
            </w:r>
          </w:p>
          <w:p w14:paraId="68267B18" w14:textId="2CCA0144" w:rsidR="000A0910" w:rsidRPr="00FF4EEA" w:rsidRDefault="000A0910" w:rsidP="00AC0E7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4EE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</w:t>
            </w:r>
          </w:p>
          <w:p w14:paraId="69F8154E" w14:textId="765E714F" w:rsidR="000A0910" w:rsidRPr="00FF4EEA" w:rsidRDefault="000A0910" w:rsidP="00AC0E7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4EE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Mongodb</w:t>
            </w:r>
          </w:p>
          <w:p w14:paraId="234109AF" w14:textId="77777777" w:rsidR="00845E0A" w:rsidRDefault="000A0910" w:rsidP="00AC0E7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4EE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Matplot,</w:t>
            </w:r>
            <w:r w:rsidR="001B7E40" w:rsidRPr="00FF4EE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4DEE8216" w14:textId="77777777" w:rsidR="00845E0A" w:rsidRDefault="001B7E40" w:rsidP="00AC0E7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5E0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0A0910" w:rsidRPr="00845E0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eabor</w:t>
            </w:r>
            <w:r w:rsidR="00845E0A" w:rsidRPr="00845E0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  <w:p w14:paraId="56635249" w14:textId="783CC214" w:rsidR="000A0910" w:rsidRPr="00845E0A" w:rsidRDefault="000A0910" w:rsidP="00AC0E7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5E0A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Sci-kit learn</w:t>
            </w:r>
          </w:p>
          <w:p w14:paraId="4B53047D" w14:textId="02AF0E4D" w:rsidR="006C3119" w:rsidRPr="00FF4EEA" w:rsidRDefault="00E00578" w:rsidP="00AC0E7A">
            <w:pPr>
              <w:pStyle w:val="Heading3"/>
              <w:rPr>
                <w:sz w:val="22"/>
                <w:szCs w:val="22"/>
              </w:rPr>
            </w:pPr>
            <w:r w:rsidRPr="00FF4EEA">
              <w:rPr>
                <w:sz w:val="22"/>
                <w:szCs w:val="22"/>
              </w:rPr>
              <w:t>certifications</w:t>
            </w:r>
          </w:p>
          <w:p w14:paraId="24C83BB1" w14:textId="0DFB5947" w:rsidR="00581B71" w:rsidRPr="00723E5D" w:rsidRDefault="00581B71" w:rsidP="00AC0E7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E5D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Amazon-AWS </w:t>
            </w:r>
            <w:r w:rsidR="00475D80" w:rsidRPr="00723E5D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Technical </w:t>
            </w:r>
            <w:r w:rsidR="00330390" w:rsidRPr="00723E5D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Essentials </w:t>
            </w:r>
            <w:r w:rsidR="002906C4" w:rsidRPr="00723E5D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2023</w:t>
            </w:r>
          </w:p>
          <w:p w14:paraId="378C2481" w14:textId="77777777" w:rsidR="00E5095E" w:rsidRPr="00723E5D" w:rsidRDefault="00E5095E" w:rsidP="00AC0E7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E5D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 for Women-Organized by GUVI, IIT Madras</w:t>
            </w:r>
          </w:p>
          <w:p w14:paraId="31C14F79" w14:textId="483A2A79" w:rsidR="00BA6857" w:rsidRPr="00BA6857" w:rsidRDefault="00BA6857" w:rsidP="00AC0E7A">
            <w:pPr>
              <w:pStyle w:val="Heading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Workshops Attended</w:t>
            </w:r>
          </w:p>
          <w:p w14:paraId="53998E39" w14:textId="788F86C7" w:rsidR="002906C4" w:rsidRPr="009056F1" w:rsidRDefault="00011789" w:rsidP="00AC0E7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6F1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Applied Python Programming</w:t>
            </w:r>
            <w:r w:rsidR="009056F1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056F1"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(Pyshop-22), VNIT Nagpur, 2023</w:t>
            </w:r>
          </w:p>
          <w:p w14:paraId="394FF99C" w14:textId="77777777" w:rsidR="00FD5DD0" w:rsidRPr="00FD5DD0" w:rsidRDefault="00FD5DD0" w:rsidP="00AC0E7A">
            <w:pPr>
              <w:ind w:left="360"/>
              <w:rPr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A495BC9" w14:textId="77777777" w:rsidR="006C3119" w:rsidRPr="006C3119" w:rsidRDefault="006C3119" w:rsidP="00AC0E7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DF8951" w14:textId="5CC183E1" w:rsidR="000A0910" w:rsidRPr="000A0910" w:rsidRDefault="000A0910" w:rsidP="00AC0E7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4" w:type="dxa"/>
          </w:tcPr>
          <w:p w14:paraId="77A38DF6" w14:textId="77777777" w:rsidR="00F854F5" w:rsidRDefault="00F854F5" w:rsidP="00AC0E7A">
            <w:pPr>
              <w:tabs>
                <w:tab w:val="left" w:pos="990"/>
              </w:tabs>
            </w:pPr>
          </w:p>
        </w:tc>
        <w:tc>
          <w:tcPr>
            <w:tcW w:w="7229" w:type="dxa"/>
          </w:tcPr>
          <w:sdt>
            <w:sdtPr>
              <w:rPr>
                <w:szCs w:val="22"/>
              </w:rPr>
              <w:id w:val="1049110328"/>
              <w:placeholder>
                <w:docPart w:val="4C43C76F630A4F5E85D5F42A7C8F32C6"/>
              </w:placeholder>
              <w:temporary/>
              <w:showingPlcHdr/>
              <w15:appearance w15:val="hidden"/>
            </w:sdtPr>
            <w:sdtEndPr/>
            <w:sdtContent>
              <w:p w14:paraId="14DB72FB" w14:textId="0DD569D5" w:rsidR="00F854F5" w:rsidRPr="00FF4EEA" w:rsidRDefault="00F854F5" w:rsidP="00AC0E7A">
                <w:pPr>
                  <w:pStyle w:val="Heading2"/>
                  <w:jc w:val="both"/>
                  <w:rPr>
                    <w:szCs w:val="22"/>
                  </w:rPr>
                </w:pPr>
                <w:r w:rsidRPr="00FF4EEA">
                  <w:rPr>
                    <w:szCs w:val="22"/>
                  </w:rPr>
                  <w:t>EDUCATION</w:t>
                </w:r>
              </w:p>
            </w:sdtContent>
          </w:sdt>
          <w:p w14:paraId="41D6CFCA" w14:textId="7BB0AFC7" w:rsidR="00F854F5" w:rsidRPr="00FF4EEA" w:rsidRDefault="00FE7A38" w:rsidP="00AC0E7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FE7A38">
              <w:rPr>
                <w:sz w:val="22"/>
              </w:rPr>
              <w:t>IIT</w:t>
            </w:r>
            <w:r>
              <w:rPr>
                <w:sz w:val="22"/>
              </w:rPr>
              <w:t xml:space="preserve"> </w:t>
            </w:r>
            <w:r w:rsidRPr="00FE7A38">
              <w:rPr>
                <w:sz w:val="22"/>
              </w:rPr>
              <w:t>M</w:t>
            </w:r>
            <w:r>
              <w:rPr>
                <w:sz w:val="22"/>
              </w:rPr>
              <w:t>adras</w:t>
            </w:r>
            <w:r w:rsidRPr="00FE7A38">
              <w:rPr>
                <w:sz w:val="22"/>
              </w:rPr>
              <w:t xml:space="preserve"> Advance Professional Programing with Master data science program with G</w:t>
            </w:r>
            <w:r>
              <w:rPr>
                <w:sz w:val="22"/>
              </w:rPr>
              <w:t xml:space="preserve">UVI </w:t>
            </w:r>
            <w:r w:rsidR="00877C56" w:rsidRPr="00FF4EEA">
              <w:rPr>
                <w:sz w:val="22"/>
              </w:rPr>
              <w:t>(</w:t>
            </w:r>
            <w:r>
              <w:rPr>
                <w:sz w:val="22"/>
              </w:rPr>
              <w:t xml:space="preserve">Oct, 2022- March, </w:t>
            </w:r>
            <w:r w:rsidR="000B3D96">
              <w:rPr>
                <w:sz w:val="22"/>
              </w:rPr>
              <w:t>2023</w:t>
            </w:r>
            <w:r w:rsidR="00F854F5" w:rsidRPr="00FF4EEA">
              <w:rPr>
                <w:sz w:val="22"/>
              </w:rPr>
              <w:t>)</w:t>
            </w:r>
          </w:p>
          <w:p w14:paraId="60B531D5" w14:textId="77777777" w:rsidR="004E5C18" w:rsidRPr="00C63748" w:rsidRDefault="004E5C18" w:rsidP="00AC0E7A">
            <w:pPr>
              <w:jc w:val="both"/>
              <w:rPr>
                <w:sz w:val="10"/>
                <w:szCs w:val="10"/>
              </w:rPr>
            </w:pPr>
          </w:p>
          <w:p w14:paraId="659F16A1" w14:textId="0191FDBC" w:rsidR="004E5C18" w:rsidRPr="00516CE0" w:rsidRDefault="004E5C18" w:rsidP="00AC0E7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FF4EEA">
              <w:rPr>
                <w:sz w:val="22"/>
              </w:rPr>
              <w:t>Master of Busine</w:t>
            </w:r>
            <w:r w:rsidR="00877C56" w:rsidRPr="00FF4EEA">
              <w:rPr>
                <w:sz w:val="22"/>
              </w:rPr>
              <w:t xml:space="preserve">ss Administration, </w:t>
            </w:r>
            <w:proofErr w:type="spellStart"/>
            <w:r w:rsidR="00516CE0" w:rsidRPr="00FF4EEA">
              <w:rPr>
                <w:sz w:val="22"/>
              </w:rPr>
              <w:t>Bharathiyar</w:t>
            </w:r>
            <w:proofErr w:type="spellEnd"/>
            <w:r w:rsidR="00CB4056">
              <w:rPr>
                <w:sz w:val="22"/>
              </w:rPr>
              <w:t xml:space="preserve"> </w:t>
            </w:r>
            <w:r w:rsidR="00516CE0" w:rsidRPr="00FF4EEA">
              <w:rPr>
                <w:sz w:val="22"/>
              </w:rPr>
              <w:t>University,</w:t>
            </w:r>
            <w:r w:rsidR="00516CE0" w:rsidRPr="00516CE0">
              <w:rPr>
                <w:sz w:val="22"/>
              </w:rPr>
              <w:t xml:space="preserve"> Coimbatore</w:t>
            </w:r>
            <w:r w:rsidR="00CB4056">
              <w:rPr>
                <w:sz w:val="22"/>
              </w:rPr>
              <w:t xml:space="preserve">, </w:t>
            </w:r>
            <w:proofErr w:type="spellStart"/>
            <w:r w:rsidR="00CB4056">
              <w:rPr>
                <w:sz w:val="22"/>
              </w:rPr>
              <w:t>Tamilnadu</w:t>
            </w:r>
            <w:proofErr w:type="spellEnd"/>
            <w:r w:rsidR="00877C56" w:rsidRPr="00516CE0">
              <w:rPr>
                <w:sz w:val="22"/>
              </w:rPr>
              <w:t xml:space="preserve"> (</w:t>
            </w:r>
            <w:r w:rsidR="00CB4056">
              <w:rPr>
                <w:sz w:val="22"/>
              </w:rPr>
              <w:t xml:space="preserve">July </w:t>
            </w:r>
            <w:r w:rsidR="00A7703B" w:rsidRPr="00516CE0">
              <w:rPr>
                <w:sz w:val="22"/>
              </w:rPr>
              <w:t>2004-</w:t>
            </w:r>
            <w:r w:rsidR="00CB4056">
              <w:rPr>
                <w:sz w:val="22"/>
              </w:rPr>
              <w:t xml:space="preserve"> May </w:t>
            </w:r>
            <w:r w:rsidR="00A7703B" w:rsidRPr="00516CE0">
              <w:rPr>
                <w:sz w:val="22"/>
              </w:rPr>
              <w:t>2006),</w:t>
            </w:r>
            <w:r w:rsidR="00CB4056">
              <w:rPr>
                <w:sz w:val="22"/>
              </w:rPr>
              <w:t xml:space="preserve"> </w:t>
            </w:r>
            <w:r w:rsidR="00A7703B" w:rsidRPr="00516CE0">
              <w:rPr>
                <w:sz w:val="22"/>
              </w:rPr>
              <w:t>75%</w:t>
            </w:r>
          </w:p>
          <w:p w14:paraId="084C435D" w14:textId="77777777" w:rsidR="00A7703B" w:rsidRPr="00C63748" w:rsidRDefault="00A7703B" w:rsidP="00AC0E7A">
            <w:pPr>
              <w:jc w:val="both"/>
              <w:rPr>
                <w:sz w:val="12"/>
                <w:szCs w:val="12"/>
              </w:rPr>
            </w:pPr>
          </w:p>
          <w:p w14:paraId="36B5295B" w14:textId="7FF75333" w:rsidR="00A7703B" w:rsidRPr="00FF4EEA" w:rsidRDefault="00CB4056" w:rsidP="00AC0E7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FF4EEA">
              <w:rPr>
                <w:sz w:val="22"/>
              </w:rPr>
              <w:t>B.E.,</w:t>
            </w:r>
            <w:r w:rsidR="00D75917">
              <w:rPr>
                <w:sz w:val="22"/>
              </w:rPr>
              <w:t xml:space="preserve"> </w:t>
            </w:r>
            <w:r w:rsidRPr="00FF4EEA">
              <w:rPr>
                <w:sz w:val="22"/>
              </w:rPr>
              <w:t>Computer</w:t>
            </w:r>
            <w:r w:rsidR="00A7703B" w:rsidRPr="00FF4EEA">
              <w:rPr>
                <w:sz w:val="22"/>
              </w:rPr>
              <w:t xml:space="preserve"> Science,</w:t>
            </w:r>
            <w:r w:rsidR="00D75917">
              <w:rPr>
                <w:sz w:val="22"/>
              </w:rPr>
              <w:t xml:space="preserve"> </w:t>
            </w:r>
            <w:proofErr w:type="spellStart"/>
            <w:r w:rsidR="00A7703B" w:rsidRPr="00FF4EEA">
              <w:rPr>
                <w:sz w:val="22"/>
              </w:rPr>
              <w:t>Kongu</w:t>
            </w:r>
            <w:proofErr w:type="spellEnd"/>
            <w:r w:rsidR="00A7703B" w:rsidRPr="00FF4EEA">
              <w:rPr>
                <w:sz w:val="22"/>
              </w:rPr>
              <w:t xml:space="preserve"> </w:t>
            </w:r>
            <w:r w:rsidR="00287EF9" w:rsidRPr="00FF4EEA">
              <w:rPr>
                <w:sz w:val="22"/>
              </w:rPr>
              <w:t>Engineering</w:t>
            </w:r>
            <w:r w:rsidR="00A7703B" w:rsidRPr="00FF4EEA">
              <w:rPr>
                <w:sz w:val="22"/>
              </w:rPr>
              <w:t xml:space="preserve"> </w:t>
            </w:r>
            <w:r w:rsidRPr="00FF4EEA">
              <w:rPr>
                <w:sz w:val="22"/>
              </w:rPr>
              <w:t>College</w:t>
            </w:r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Tamilnadu</w:t>
            </w:r>
            <w:proofErr w:type="spellEnd"/>
            <w:r w:rsidRPr="00FF4EEA">
              <w:rPr>
                <w:sz w:val="22"/>
              </w:rPr>
              <w:t xml:space="preserve"> (</w:t>
            </w:r>
            <w:r>
              <w:rPr>
                <w:sz w:val="22"/>
              </w:rPr>
              <w:t xml:space="preserve">July </w:t>
            </w:r>
            <w:r w:rsidR="00A7703B" w:rsidRPr="00FF4EEA">
              <w:rPr>
                <w:sz w:val="22"/>
              </w:rPr>
              <w:t>2000-</w:t>
            </w:r>
            <w:r>
              <w:rPr>
                <w:sz w:val="22"/>
              </w:rPr>
              <w:t xml:space="preserve"> May</w:t>
            </w:r>
            <w:r w:rsidR="00A7703B" w:rsidRPr="00FF4EEA">
              <w:rPr>
                <w:sz w:val="22"/>
              </w:rPr>
              <w:t>2004),</w:t>
            </w:r>
            <w:r w:rsidR="00B514AA">
              <w:rPr>
                <w:sz w:val="22"/>
              </w:rPr>
              <w:t xml:space="preserve"> </w:t>
            </w:r>
            <w:r w:rsidR="00A7703B" w:rsidRPr="00FF4EEA">
              <w:rPr>
                <w:sz w:val="22"/>
              </w:rPr>
              <w:t>88%</w:t>
            </w:r>
          </w:p>
          <w:p w14:paraId="65067079" w14:textId="77777777" w:rsidR="00F854F5" w:rsidRPr="005C60F4" w:rsidRDefault="00F854F5" w:rsidP="00AC0E7A">
            <w:pPr>
              <w:jc w:val="both"/>
              <w:rPr>
                <w:sz w:val="4"/>
                <w:szCs w:val="4"/>
              </w:rPr>
            </w:pPr>
          </w:p>
          <w:p w14:paraId="1489EFBB" w14:textId="68A86184" w:rsidR="00F854F5" w:rsidRPr="00FF4EEA" w:rsidRDefault="000A0910" w:rsidP="00AC0E7A">
            <w:pPr>
              <w:pStyle w:val="Heading2"/>
              <w:jc w:val="both"/>
              <w:rPr>
                <w:szCs w:val="22"/>
              </w:rPr>
            </w:pPr>
            <w:r w:rsidRPr="00FF4EEA">
              <w:rPr>
                <w:szCs w:val="22"/>
              </w:rPr>
              <w:t>Projetcs</w:t>
            </w:r>
          </w:p>
          <w:p w14:paraId="79B9ADE2" w14:textId="6CC5A29C" w:rsidR="004F77E1" w:rsidRDefault="004F77E1" w:rsidP="00AC0E7A">
            <w:pPr>
              <w:pStyle w:val="ListParagraph"/>
              <w:jc w:val="both"/>
              <w:rPr>
                <w:sz w:val="22"/>
              </w:rPr>
            </w:pPr>
            <w:r w:rsidRPr="00673FB0">
              <w:rPr>
                <w:rFonts w:ascii="Segoe UI Emoji" w:hAnsi="Segoe UI Emoji"/>
                <w:b/>
                <w:bCs/>
                <w:sz w:val="20"/>
                <w:szCs w:val="20"/>
              </w:rPr>
              <w:t>Skills used:</w:t>
            </w:r>
            <w:r w:rsidRPr="00673FB0">
              <w:rPr>
                <w:sz w:val="22"/>
              </w:rPr>
              <w:t xml:space="preserve"> Python, NumPy, pandas, matplotlib, sci</w:t>
            </w:r>
            <w:r>
              <w:rPr>
                <w:sz w:val="22"/>
              </w:rPr>
              <w:t>-kit</w:t>
            </w:r>
            <w:r w:rsidR="007217AA">
              <w:rPr>
                <w:sz w:val="22"/>
              </w:rPr>
              <w:t xml:space="preserve"> learn</w:t>
            </w:r>
          </w:p>
          <w:p w14:paraId="3D975642" w14:textId="77777777" w:rsidR="00C63748" w:rsidRPr="00C63748" w:rsidRDefault="00C63748" w:rsidP="00AC0E7A">
            <w:pPr>
              <w:pStyle w:val="ListParagraph"/>
              <w:jc w:val="both"/>
              <w:rPr>
                <w:sz w:val="6"/>
                <w:szCs w:val="6"/>
              </w:rPr>
            </w:pPr>
          </w:p>
          <w:p w14:paraId="6350A7B8" w14:textId="08A9162C" w:rsidR="004F77E1" w:rsidRPr="00D53EE4" w:rsidRDefault="004F77E1" w:rsidP="00AC0E7A">
            <w:pPr>
              <w:jc w:val="both"/>
              <w:rPr>
                <w:sz w:val="4"/>
                <w:szCs w:val="4"/>
              </w:rPr>
            </w:pPr>
            <w:r>
              <w:rPr>
                <w:szCs w:val="18"/>
              </w:rPr>
              <w:t xml:space="preserve">              </w:t>
            </w:r>
          </w:p>
          <w:p w14:paraId="09744091" w14:textId="546D14F0" w:rsidR="000A0910" w:rsidRDefault="009C5667" w:rsidP="00AC0E7A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</w:rPr>
            </w:pPr>
            <w:r w:rsidRPr="00F2507A">
              <w:rPr>
                <w:sz w:val="22"/>
                <w:u w:val="single"/>
              </w:rPr>
              <w:t>Car</w:t>
            </w:r>
            <w:r w:rsidR="007751C8" w:rsidRPr="00F2507A">
              <w:rPr>
                <w:sz w:val="22"/>
                <w:u w:val="single"/>
              </w:rPr>
              <w:t xml:space="preserve"> Class Classificatio</w:t>
            </w:r>
            <w:r w:rsidR="00454106" w:rsidRPr="00F2507A">
              <w:rPr>
                <w:sz w:val="22"/>
                <w:u w:val="single"/>
              </w:rPr>
              <w:t>n</w:t>
            </w:r>
            <w:r w:rsidR="009357C0">
              <w:rPr>
                <w:sz w:val="22"/>
                <w:u w:val="single"/>
              </w:rPr>
              <w:t>:</w:t>
            </w:r>
            <w:r w:rsidR="003B29EE">
              <w:rPr>
                <w:sz w:val="22"/>
              </w:rPr>
              <w:t xml:space="preserve">  </w:t>
            </w:r>
            <w:r w:rsidR="00664C45">
              <w:rPr>
                <w:sz w:val="22"/>
              </w:rPr>
              <w:t>D</w:t>
            </w:r>
            <w:r w:rsidR="003B29EE">
              <w:rPr>
                <w:sz w:val="22"/>
              </w:rPr>
              <w:t>evelop</w:t>
            </w:r>
            <w:r w:rsidR="008776FC">
              <w:rPr>
                <w:sz w:val="22"/>
              </w:rPr>
              <w:t>ed</w:t>
            </w:r>
            <w:r w:rsidR="00664C45">
              <w:rPr>
                <w:sz w:val="22"/>
              </w:rPr>
              <w:t xml:space="preserve"> </w:t>
            </w:r>
            <w:r w:rsidR="005928A6">
              <w:rPr>
                <w:sz w:val="22"/>
              </w:rPr>
              <w:t>a</w:t>
            </w:r>
            <w:r w:rsidR="003B29EE">
              <w:rPr>
                <w:sz w:val="22"/>
              </w:rPr>
              <w:t xml:space="preserve"> ma</w:t>
            </w:r>
            <w:r w:rsidR="00D20449">
              <w:rPr>
                <w:sz w:val="22"/>
              </w:rPr>
              <w:t>chine learning model</w:t>
            </w:r>
            <w:r w:rsidR="00561CA6">
              <w:rPr>
                <w:sz w:val="22"/>
              </w:rPr>
              <w:t xml:space="preserve"> that can accurately classify different </w:t>
            </w:r>
            <w:r w:rsidR="00F3161B">
              <w:rPr>
                <w:sz w:val="22"/>
              </w:rPr>
              <w:t xml:space="preserve">car </w:t>
            </w:r>
            <w:r w:rsidR="00561CA6">
              <w:rPr>
                <w:sz w:val="22"/>
              </w:rPr>
              <w:t>classes.</w:t>
            </w:r>
          </w:p>
          <w:p w14:paraId="4B6B0A4E" w14:textId="3EE3F32F" w:rsidR="005928A6" w:rsidRDefault="001D04A3" w:rsidP="00AC0E7A">
            <w:pPr>
              <w:pStyle w:val="ListParagraph"/>
              <w:jc w:val="both"/>
              <w:rPr>
                <w:szCs w:val="18"/>
              </w:rPr>
            </w:pPr>
            <w:hyperlink r:id="rId11" w:history="1">
              <w:r w:rsidR="00331CFE">
                <w:rPr>
                  <w:rStyle w:val="Hyperlink"/>
                  <w:szCs w:val="18"/>
                </w:rPr>
                <w:t>https://github.com/cars_class.ipynb</w:t>
              </w:r>
            </w:hyperlink>
            <w:r w:rsidR="00741B53" w:rsidRPr="00741B53">
              <w:rPr>
                <w:szCs w:val="18"/>
              </w:rPr>
              <w:t xml:space="preserve"> </w:t>
            </w:r>
          </w:p>
          <w:p w14:paraId="47EFF9C0" w14:textId="77777777" w:rsidR="00741B53" w:rsidRPr="00C63748" w:rsidRDefault="00741B53" w:rsidP="00AC0E7A">
            <w:pPr>
              <w:pStyle w:val="ListParagraph"/>
              <w:jc w:val="both"/>
              <w:rPr>
                <w:sz w:val="14"/>
                <w:szCs w:val="14"/>
              </w:rPr>
            </w:pPr>
          </w:p>
          <w:p w14:paraId="53A8BF3C" w14:textId="27D82118" w:rsidR="00921773" w:rsidRDefault="00921773" w:rsidP="00AC0E7A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</w:rPr>
            </w:pPr>
            <w:r w:rsidRPr="00F2507A">
              <w:rPr>
                <w:sz w:val="22"/>
                <w:u w:val="single"/>
              </w:rPr>
              <w:t xml:space="preserve">Car </w:t>
            </w:r>
            <w:r>
              <w:rPr>
                <w:sz w:val="22"/>
                <w:u w:val="single"/>
              </w:rPr>
              <w:t>Price Prediction:</w:t>
            </w:r>
            <w:r>
              <w:rPr>
                <w:sz w:val="22"/>
              </w:rPr>
              <w:t xml:space="preserve">  </w:t>
            </w:r>
            <w:r w:rsidR="00F3161B">
              <w:rPr>
                <w:sz w:val="22"/>
              </w:rPr>
              <w:t xml:space="preserve">Established </w:t>
            </w:r>
            <w:r w:rsidR="00CA737A">
              <w:rPr>
                <w:sz w:val="22"/>
              </w:rPr>
              <w:t xml:space="preserve">a </w:t>
            </w:r>
            <w:r>
              <w:rPr>
                <w:sz w:val="22"/>
              </w:rPr>
              <w:t xml:space="preserve">machine learning model </w:t>
            </w:r>
            <w:r w:rsidR="001962B8">
              <w:rPr>
                <w:sz w:val="22"/>
              </w:rPr>
              <w:t>to predict the car prices</w:t>
            </w:r>
            <w:r>
              <w:rPr>
                <w:sz w:val="22"/>
              </w:rPr>
              <w:t>.</w:t>
            </w:r>
          </w:p>
          <w:p w14:paraId="0531A6D1" w14:textId="2228F222" w:rsidR="001A2609" w:rsidRDefault="001D04A3" w:rsidP="00AC0E7A">
            <w:pPr>
              <w:pStyle w:val="ListParagraph"/>
              <w:jc w:val="both"/>
              <w:rPr>
                <w:szCs w:val="18"/>
              </w:rPr>
            </w:pPr>
            <w:hyperlink r:id="rId12" w:history="1">
              <w:r w:rsidR="00331CFE">
                <w:rPr>
                  <w:rStyle w:val="Hyperlink"/>
                  <w:szCs w:val="18"/>
                </w:rPr>
                <w:t>https://github.com/cars_price.ipynb</w:t>
              </w:r>
            </w:hyperlink>
          </w:p>
          <w:p w14:paraId="0E9B0015" w14:textId="77777777" w:rsidR="006D3DC1" w:rsidRPr="00C63748" w:rsidRDefault="006D3DC1" w:rsidP="00AC0E7A">
            <w:pPr>
              <w:pStyle w:val="ListParagraph"/>
              <w:jc w:val="both"/>
              <w:rPr>
                <w:sz w:val="14"/>
                <w:szCs w:val="14"/>
              </w:rPr>
            </w:pPr>
          </w:p>
          <w:p w14:paraId="7DD295FC" w14:textId="77777777" w:rsidR="00673FB0" w:rsidRDefault="006D3DC1" w:rsidP="00AC0E7A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</w:rPr>
            </w:pPr>
            <w:r w:rsidRPr="00673FB0">
              <w:rPr>
                <w:sz w:val="22"/>
                <w:u w:val="single"/>
              </w:rPr>
              <w:t>Credit car</w:t>
            </w:r>
            <w:r w:rsidR="0072647D" w:rsidRPr="00673FB0">
              <w:rPr>
                <w:sz w:val="22"/>
                <w:u w:val="single"/>
              </w:rPr>
              <w:t>d Fraud Detection</w:t>
            </w:r>
            <w:r w:rsidRPr="00673FB0">
              <w:rPr>
                <w:sz w:val="22"/>
                <w:u w:val="single"/>
              </w:rPr>
              <w:t>:</w:t>
            </w:r>
            <w:r w:rsidRPr="00673FB0">
              <w:rPr>
                <w:sz w:val="22"/>
              </w:rPr>
              <w:t xml:space="preserve"> </w:t>
            </w:r>
            <w:r w:rsidR="0072647D" w:rsidRPr="00673FB0">
              <w:rPr>
                <w:sz w:val="22"/>
              </w:rPr>
              <w:t>The model that can effectively</w:t>
            </w:r>
            <w:r w:rsidR="0010088F" w:rsidRPr="00673FB0">
              <w:rPr>
                <w:sz w:val="22"/>
              </w:rPr>
              <w:t xml:space="preserve"> identify fraudulent transaction from </w:t>
            </w:r>
            <w:r w:rsidR="00673FB0" w:rsidRPr="00673FB0">
              <w:rPr>
                <w:sz w:val="22"/>
              </w:rPr>
              <w:t>legitimates ones in credit card transactions.</w:t>
            </w:r>
            <w:r w:rsidRPr="00673FB0">
              <w:rPr>
                <w:sz w:val="22"/>
              </w:rPr>
              <w:t xml:space="preserve"> </w:t>
            </w:r>
          </w:p>
          <w:p w14:paraId="6534E3AA" w14:textId="3FB8EAE2" w:rsidR="00673FB0" w:rsidRDefault="001D04A3" w:rsidP="00AC0E7A">
            <w:pPr>
              <w:pStyle w:val="ListParagraph"/>
              <w:jc w:val="both"/>
              <w:rPr>
                <w:szCs w:val="18"/>
              </w:rPr>
            </w:pPr>
            <w:hyperlink r:id="rId13" w:history="1">
              <w:r w:rsidR="00482171" w:rsidRPr="008217E2">
                <w:rPr>
                  <w:rStyle w:val="Hyperlink"/>
                  <w:szCs w:val="18"/>
                </w:rPr>
                <w:t>https://github.com/credit_card_fraud.ipynb</w:t>
              </w:r>
            </w:hyperlink>
          </w:p>
          <w:p w14:paraId="256FC8F2" w14:textId="77777777" w:rsidR="005E7186" w:rsidRPr="00C63748" w:rsidRDefault="005E7186" w:rsidP="00AC0E7A">
            <w:pPr>
              <w:pStyle w:val="ListParagraph"/>
              <w:jc w:val="both"/>
              <w:rPr>
                <w:sz w:val="14"/>
                <w:szCs w:val="14"/>
              </w:rPr>
            </w:pPr>
          </w:p>
          <w:p w14:paraId="1480A378" w14:textId="40A74209" w:rsidR="002A0A2E" w:rsidRDefault="002A0A2E" w:rsidP="00AC0E7A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</w:rPr>
            </w:pPr>
            <w:r>
              <w:rPr>
                <w:sz w:val="22"/>
                <w:u w:val="single"/>
              </w:rPr>
              <w:t>Zomato Online order Prediction</w:t>
            </w:r>
            <w:r w:rsidRPr="00673FB0">
              <w:rPr>
                <w:sz w:val="22"/>
                <w:u w:val="single"/>
              </w:rPr>
              <w:t>:</w:t>
            </w:r>
            <w:r w:rsidRPr="00673FB0">
              <w:rPr>
                <w:sz w:val="22"/>
              </w:rPr>
              <w:t xml:space="preserve"> The model that </w:t>
            </w:r>
            <w:r w:rsidR="00B24913">
              <w:rPr>
                <w:sz w:val="22"/>
              </w:rPr>
              <w:t>gi</w:t>
            </w:r>
            <w:r w:rsidR="00A76E54">
              <w:rPr>
                <w:sz w:val="22"/>
              </w:rPr>
              <w:t xml:space="preserve">ve a report to the company </w:t>
            </w:r>
            <w:r w:rsidR="006438FE">
              <w:rPr>
                <w:sz w:val="22"/>
              </w:rPr>
              <w:t>whether a customer will order food online or not</w:t>
            </w:r>
            <w:r w:rsidR="00E37168">
              <w:rPr>
                <w:sz w:val="22"/>
              </w:rPr>
              <w:t>.</w:t>
            </w:r>
          </w:p>
          <w:p w14:paraId="2956ECC3" w14:textId="55AEFE39" w:rsidR="00AB5C1C" w:rsidRDefault="001D04A3" w:rsidP="00AC0E7A">
            <w:pPr>
              <w:pStyle w:val="ListParagraph"/>
              <w:jc w:val="both"/>
              <w:rPr>
                <w:szCs w:val="18"/>
              </w:rPr>
            </w:pPr>
            <w:hyperlink r:id="rId14" w:history="1">
              <w:r w:rsidR="00AB5C1C" w:rsidRPr="00AB5C1C">
                <w:rPr>
                  <w:rStyle w:val="Hyperlink"/>
                  <w:szCs w:val="18"/>
                </w:rPr>
                <w:t>https://github.com/Zomato_model.ipynb</w:t>
              </w:r>
            </w:hyperlink>
          </w:p>
          <w:p w14:paraId="5AB60BD0" w14:textId="77777777" w:rsidR="00A8343C" w:rsidRPr="00C63748" w:rsidRDefault="00A8343C" w:rsidP="00AC0E7A">
            <w:pPr>
              <w:pStyle w:val="ListParagraph"/>
              <w:jc w:val="both"/>
              <w:rPr>
                <w:sz w:val="14"/>
                <w:szCs w:val="14"/>
              </w:rPr>
            </w:pPr>
          </w:p>
          <w:p w14:paraId="50FACAAB" w14:textId="77777777" w:rsidR="00E649A1" w:rsidRPr="00E649A1" w:rsidRDefault="00D11BAD" w:rsidP="00AC0E7A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18"/>
              </w:rPr>
            </w:pPr>
            <w:r w:rsidRPr="00E649A1">
              <w:rPr>
                <w:sz w:val="22"/>
                <w:u w:val="single"/>
              </w:rPr>
              <w:t xml:space="preserve">Diabetes </w:t>
            </w:r>
            <w:r w:rsidR="00BA19F5" w:rsidRPr="00E649A1">
              <w:rPr>
                <w:sz w:val="22"/>
                <w:u w:val="single"/>
              </w:rPr>
              <w:t>Prediction:</w:t>
            </w:r>
            <w:r w:rsidR="00A8343C" w:rsidRPr="00673FB0">
              <w:rPr>
                <w:sz w:val="22"/>
              </w:rPr>
              <w:t xml:space="preserve"> </w:t>
            </w:r>
            <w:r w:rsidR="00E05A76">
              <w:rPr>
                <w:sz w:val="22"/>
              </w:rPr>
              <w:t>The ML model which can identify individual who</w:t>
            </w:r>
            <w:r w:rsidR="004179EB">
              <w:rPr>
                <w:sz w:val="22"/>
              </w:rPr>
              <w:t xml:space="preserve"> are at risk of developing diabetes.</w:t>
            </w:r>
          </w:p>
          <w:p w14:paraId="5CD6096A" w14:textId="12CE48F0" w:rsidR="00E649A1" w:rsidRPr="00E649A1" w:rsidRDefault="002D6D01" w:rsidP="00E649A1">
            <w:pPr>
              <w:pStyle w:val="ListParagraph"/>
              <w:jc w:val="both"/>
              <w:rPr>
                <w:szCs w:val="18"/>
              </w:rPr>
            </w:pPr>
            <w:hyperlink r:id="rId15" w:history="1">
              <w:r w:rsidRPr="00335B7C">
                <w:rPr>
                  <w:rStyle w:val="Hyperlink"/>
                  <w:szCs w:val="18"/>
                </w:rPr>
                <w:t>https://github.com/diabetes_prediction_dataset.ipynb</w:t>
              </w:r>
            </w:hyperlink>
          </w:p>
          <w:p w14:paraId="6C0DA671" w14:textId="59318C09" w:rsidR="00F854F5" w:rsidRPr="00FF4EEA" w:rsidRDefault="00C60274" w:rsidP="00AC0E7A">
            <w:pPr>
              <w:pStyle w:val="Heading2"/>
              <w:jc w:val="both"/>
              <w:rPr>
                <w:szCs w:val="22"/>
              </w:rPr>
            </w:pPr>
            <w:r w:rsidRPr="00FF4EEA">
              <w:rPr>
                <w:szCs w:val="22"/>
              </w:rPr>
              <w:t>Work experience</w:t>
            </w:r>
          </w:p>
          <w:p w14:paraId="0A8D7914" w14:textId="790A21F9" w:rsidR="0076710A" w:rsidRPr="00FF4EEA" w:rsidRDefault="002A4114" w:rsidP="00AC0E7A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</w:rPr>
            </w:pPr>
            <w:r w:rsidRPr="00FF4EEA">
              <w:rPr>
                <w:sz w:val="22"/>
              </w:rPr>
              <w:t>Assistant</w:t>
            </w:r>
            <w:r w:rsidR="00CE6825" w:rsidRPr="00FF4EEA">
              <w:rPr>
                <w:sz w:val="22"/>
              </w:rPr>
              <w:t xml:space="preserve"> Manager, Kotak Securities</w:t>
            </w:r>
            <w:r w:rsidRPr="00FF4EEA">
              <w:rPr>
                <w:sz w:val="22"/>
              </w:rPr>
              <w:t>- May, 2006-Oct, 2010</w:t>
            </w:r>
          </w:p>
          <w:p w14:paraId="64900C36" w14:textId="77777777" w:rsidR="00012E51" w:rsidRPr="005C60F4" w:rsidRDefault="00012E51" w:rsidP="00AC0E7A">
            <w:pPr>
              <w:pStyle w:val="ListParagraph"/>
              <w:jc w:val="both"/>
              <w:rPr>
                <w:sz w:val="2"/>
                <w:szCs w:val="2"/>
              </w:rPr>
            </w:pPr>
          </w:p>
          <w:p w14:paraId="536172C7" w14:textId="52536671" w:rsidR="002A4114" w:rsidRDefault="002A4114" w:rsidP="00AC0E7A">
            <w:pPr>
              <w:pStyle w:val="ListParagraph"/>
              <w:jc w:val="both"/>
              <w:rPr>
                <w:sz w:val="22"/>
              </w:rPr>
            </w:pPr>
            <w:r w:rsidRPr="00FF4EEA">
              <w:rPr>
                <w:sz w:val="22"/>
              </w:rPr>
              <w:t>Roles and Responsibilities</w:t>
            </w:r>
            <w:r w:rsidR="002D49DC" w:rsidRPr="00FF4EEA">
              <w:rPr>
                <w:sz w:val="22"/>
              </w:rPr>
              <w:t xml:space="preserve">: </w:t>
            </w:r>
          </w:p>
          <w:p w14:paraId="56D3F8F9" w14:textId="77777777" w:rsidR="00E5095E" w:rsidRPr="005C60F4" w:rsidRDefault="00E5095E" w:rsidP="00AC0E7A">
            <w:pPr>
              <w:pStyle w:val="ListParagraph"/>
              <w:jc w:val="both"/>
              <w:rPr>
                <w:sz w:val="4"/>
                <w:szCs w:val="4"/>
              </w:rPr>
            </w:pPr>
          </w:p>
          <w:p w14:paraId="09E3DEEF" w14:textId="7D212B9D" w:rsidR="00E5095E" w:rsidRPr="00F81FB9" w:rsidRDefault="00516CE0" w:rsidP="00AC0E7A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2"/>
              </w:rPr>
            </w:pPr>
            <w:r w:rsidRPr="00F81FB9">
              <w:rPr>
                <w:sz w:val="22"/>
              </w:rPr>
              <w:t>Analyzing</w:t>
            </w:r>
            <w:r w:rsidR="00E5095E" w:rsidRPr="00F81FB9">
              <w:rPr>
                <w:sz w:val="22"/>
              </w:rPr>
              <w:t xml:space="preserve"> </w:t>
            </w:r>
            <w:r w:rsidR="00561147" w:rsidRPr="00F81FB9">
              <w:rPr>
                <w:sz w:val="22"/>
              </w:rPr>
              <w:t>portfolio</w:t>
            </w:r>
            <w:r w:rsidR="00561147">
              <w:rPr>
                <w:sz w:val="22"/>
              </w:rPr>
              <w:t>s</w:t>
            </w:r>
            <w:r w:rsidR="00E5095E" w:rsidRPr="00F81FB9">
              <w:rPr>
                <w:sz w:val="22"/>
              </w:rPr>
              <w:t xml:space="preserve"> of HNI clients and giving a broader knowledge about the market trends and patterns.</w:t>
            </w:r>
          </w:p>
          <w:p w14:paraId="18A26191" w14:textId="2E8B3B66" w:rsidR="00516CE0" w:rsidRDefault="00516CE0" w:rsidP="00AC0E7A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2"/>
              </w:rPr>
            </w:pPr>
            <w:r w:rsidRPr="00F81FB9">
              <w:rPr>
                <w:sz w:val="22"/>
              </w:rPr>
              <w:t>Credit Risk Handling.</w:t>
            </w:r>
          </w:p>
          <w:p w14:paraId="2CF3520C" w14:textId="77777777" w:rsidR="001F1851" w:rsidRDefault="001F1851" w:rsidP="00AC0E7A">
            <w:pPr>
              <w:pStyle w:val="ListParagraph"/>
              <w:jc w:val="both"/>
              <w:rPr>
                <w:sz w:val="22"/>
              </w:rPr>
            </w:pPr>
          </w:p>
          <w:p w14:paraId="62B72D71" w14:textId="5726F9B1" w:rsidR="00D16566" w:rsidRPr="00FF4EEA" w:rsidRDefault="00D16566" w:rsidP="00AC0E7A">
            <w:pPr>
              <w:pStyle w:val="ListParagraph"/>
              <w:jc w:val="both"/>
              <w:rPr>
                <w:color w:val="FFFFFF" w:themeColor="background1"/>
                <w:sz w:val="22"/>
              </w:rPr>
            </w:pPr>
            <w:r w:rsidRPr="00D16566">
              <w:rPr>
                <w:b/>
                <w:bCs/>
                <w:sz w:val="22"/>
              </w:rPr>
              <w:t>Key Achievements:</w:t>
            </w:r>
            <w:r>
              <w:rPr>
                <w:sz w:val="22"/>
              </w:rPr>
              <w:t xml:space="preserve"> </w:t>
            </w:r>
            <w:r w:rsidRPr="00F06337">
              <w:rPr>
                <w:sz w:val="22"/>
              </w:rPr>
              <w:t xml:space="preserve"> Awarded as an individual consistent revenue generator for the year 2008. As a team effort, branch has been awarded as “Low cost, High revenue” branch in South India.</w:t>
            </w:r>
          </w:p>
        </w:tc>
      </w:tr>
      <w:tr w:rsidR="00E44217" w14:paraId="0DEC5FE3" w14:textId="77777777" w:rsidTr="00AC0E7A">
        <w:tc>
          <w:tcPr>
            <w:tcW w:w="3827" w:type="dxa"/>
          </w:tcPr>
          <w:p w14:paraId="1FA02BF6" w14:textId="77777777" w:rsidR="00E44217" w:rsidRDefault="00E44217" w:rsidP="00AC0E7A">
            <w:pPr>
              <w:pStyle w:val="Heading3"/>
            </w:pPr>
          </w:p>
        </w:tc>
        <w:tc>
          <w:tcPr>
            <w:tcW w:w="284" w:type="dxa"/>
          </w:tcPr>
          <w:p w14:paraId="5EC34160" w14:textId="77777777" w:rsidR="00E44217" w:rsidRDefault="00E44217" w:rsidP="00AC0E7A">
            <w:pPr>
              <w:tabs>
                <w:tab w:val="left" w:pos="990"/>
              </w:tabs>
            </w:pPr>
          </w:p>
        </w:tc>
        <w:tc>
          <w:tcPr>
            <w:tcW w:w="7229" w:type="dxa"/>
          </w:tcPr>
          <w:p w14:paraId="03AFE4E2" w14:textId="77777777" w:rsidR="00E44217" w:rsidRDefault="00E44217" w:rsidP="00AC0E7A">
            <w:pPr>
              <w:pStyle w:val="Heading2"/>
            </w:pPr>
          </w:p>
        </w:tc>
      </w:tr>
      <w:tr w:rsidR="00E5095E" w14:paraId="60631DA0" w14:textId="77777777" w:rsidTr="00AC0E7A">
        <w:tc>
          <w:tcPr>
            <w:tcW w:w="3827" w:type="dxa"/>
          </w:tcPr>
          <w:p w14:paraId="65E14231" w14:textId="77777777" w:rsidR="00E5095E" w:rsidRDefault="00E5095E" w:rsidP="00AC0E7A">
            <w:pPr>
              <w:pStyle w:val="Heading3"/>
            </w:pPr>
          </w:p>
        </w:tc>
        <w:tc>
          <w:tcPr>
            <w:tcW w:w="284" w:type="dxa"/>
          </w:tcPr>
          <w:p w14:paraId="0DB5348F" w14:textId="77777777" w:rsidR="00E5095E" w:rsidRDefault="00E5095E" w:rsidP="00AC0E7A">
            <w:pPr>
              <w:tabs>
                <w:tab w:val="left" w:pos="990"/>
              </w:tabs>
            </w:pPr>
          </w:p>
        </w:tc>
        <w:tc>
          <w:tcPr>
            <w:tcW w:w="7229" w:type="dxa"/>
          </w:tcPr>
          <w:p w14:paraId="7BAE14DB" w14:textId="77777777" w:rsidR="00E5095E" w:rsidRDefault="00E5095E" w:rsidP="00AC0E7A">
            <w:pPr>
              <w:pStyle w:val="Heading2"/>
            </w:pPr>
          </w:p>
        </w:tc>
      </w:tr>
    </w:tbl>
    <w:p w14:paraId="680E43FC" w14:textId="77777777" w:rsidR="0043117B" w:rsidRDefault="001D04A3" w:rsidP="000C45FF">
      <w:pPr>
        <w:tabs>
          <w:tab w:val="left" w:pos="990"/>
        </w:tabs>
      </w:pPr>
    </w:p>
    <w:p w14:paraId="7694147F" w14:textId="6DD5909A" w:rsidR="00F854F5" w:rsidRDefault="00F36983" w:rsidP="000C45FF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0EF1C2FF" w14:textId="77777777" w:rsidR="00F854F5" w:rsidRDefault="00F854F5" w:rsidP="000C45FF">
      <w:pPr>
        <w:tabs>
          <w:tab w:val="left" w:pos="990"/>
        </w:tabs>
      </w:pPr>
    </w:p>
    <w:p w14:paraId="0068E8F2" w14:textId="77777777" w:rsidR="00F854F5" w:rsidRDefault="00F854F5" w:rsidP="000C45FF">
      <w:pPr>
        <w:tabs>
          <w:tab w:val="left" w:pos="990"/>
        </w:tabs>
      </w:pPr>
    </w:p>
    <w:p w14:paraId="1DABB736" w14:textId="77777777" w:rsidR="00F854F5" w:rsidRDefault="00F854F5" w:rsidP="000C45FF">
      <w:pPr>
        <w:tabs>
          <w:tab w:val="left" w:pos="990"/>
        </w:tabs>
      </w:pPr>
    </w:p>
    <w:p w14:paraId="25AA75FE" w14:textId="77777777" w:rsidR="00F854F5" w:rsidRDefault="00F854F5" w:rsidP="000C45FF">
      <w:pPr>
        <w:tabs>
          <w:tab w:val="left" w:pos="990"/>
        </w:tabs>
      </w:pPr>
    </w:p>
    <w:p w14:paraId="59B7B04F" w14:textId="77777777" w:rsidR="00610FF6" w:rsidRDefault="00610FF6" w:rsidP="000C45FF">
      <w:pPr>
        <w:tabs>
          <w:tab w:val="left" w:pos="990"/>
        </w:tabs>
      </w:pPr>
    </w:p>
    <w:sectPr w:rsidR="00610FF6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1B382" w14:textId="77777777" w:rsidR="00CC5520" w:rsidRDefault="00CC5520" w:rsidP="000C45FF">
      <w:r>
        <w:separator/>
      </w:r>
    </w:p>
  </w:endnote>
  <w:endnote w:type="continuationSeparator" w:id="0">
    <w:p w14:paraId="3D4C19F2" w14:textId="77777777" w:rsidR="00CC5520" w:rsidRDefault="00CC552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A001F" w14:textId="77777777" w:rsidR="00CC5520" w:rsidRDefault="00CC5520" w:rsidP="000C45FF">
      <w:r>
        <w:separator/>
      </w:r>
    </w:p>
  </w:footnote>
  <w:footnote w:type="continuationSeparator" w:id="0">
    <w:p w14:paraId="0FD64E0E" w14:textId="77777777" w:rsidR="00CC5520" w:rsidRDefault="00CC552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781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D59925" wp14:editId="4760F75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234E"/>
    <w:multiLevelType w:val="hybridMultilevel"/>
    <w:tmpl w:val="5C2A3422"/>
    <w:lvl w:ilvl="0" w:tplc="FFFFFFFF">
      <w:start w:val="1"/>
      <w:numFmt w:val="decimal"/>
      <w:lvlText w:val="%1."/>
      <w:lvlJc w:val="left"/>
      <w:pPr>
        <w:ind w:left="-229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491" w:hanging="360"/>
      </w:pPr>
    </w:lvl>
    <w:lvl w:ilvl="2" w:tplc="FFFFFFFF" w:tentative="1">
      <w:start w:val="1"/>
      <w:numFmt w:val="lowerRoman"/>
      <w:lvlText w:val="%3."/>
      <w:lvlJc w:val="right"/>
      <w:pPr>
        <w:ind w:left="1211" w:hanging="180"/>
      </w:pPr>
    </w:lvl>
    <w:lvl w:ilvl="3" w:tplc="FFFFFFFF" w:tentative="1">
      <w:start w:val="1"/>
      <w:numFmt w:val="decimal"/>
      <w:lvlText w:val="%4."/>
      <w:lvlJc w:val="left"/>
      <w:pPr>
        <w:ind w:left="1931" w:hanging="360"/>
      </w:pPr>
    </w:lvl>
    <w:lvl w:ilvl="4" w:tplc="FFFFFFFF" w:tentative="1">
      <w:start w:val="1"/>
      <w:numFmt w:val="lowerLetter"/>
      <w:lvlText w:val="%5."/>
      <w:lvlJc w:val="left"/>
      <w:pPr>
        <w:ind w:left="2651" w:hanging="360"/>
      </w:pPr>
    </w:lvl>
    <w:lvl w:ilvl="5" w:tplc="FFFFFFFF" w:tentative="1">
      <w:start w:val="1"/>
      <w:numFmt w:val="lowerRoman"/>
      <w:lvlText w:val="%6."/>
      <w:lvlJc w:val="right"/>
      <w:pPr>
        <w:ind w:left="3371" w:hanging="180"/>
      </w:pPr>
    </w:lvl>
    <w:lvl w:ilvl="6" w:tplc="FFFFFFFF" w:tentative="1">
      <w:start w:val="1"/>
      <w:numFmt w:val="decimal"/>
      <w:lvlText w:val="%7."/>
      <w:lvlJc w:val="left"/>
      <w:pPr>
        <w:ind w:left="4091" w:hanging="360"/>
      </w:pPr>
    </w:lvl>
    <w:lvl w:ilvl="7" w:tplc="FFFFFFFF" w:tentative="1">
      <w:start w:val="1"/>
      <w:numFmt w:val="lowerLetter"/>
      <w:lvlText w:val="%8."/>
      <w:lvlJc w:val="left"/>
      <w:pPr>
        <w:ind w:left="4811" w:hanging="360"/>
      </w:pPr>
    </w:lvl>
    <w:lvl w:ilvl="8" w:tplc="FFFFFFFF" w:tentative="1">
      <w:start w:val="1"/>
      <w:numFmt w:val="lowerRoman"/>
      <w:lvlText w:val="%9."/>
      <w:lvlJc w:val="right"/>
      <w:pPr>
        <w:ind w:left="5531" w:hanging="180"/>
      </w:pPr>
    </w:lvl>
  </w:abstractNum>
  <w:abstractNum w:abstractNumId="1" w15:restartNumberingAfterBreak="0">
    <w:nsid w:val="01E14FC2"/>
    <w:multiLevelType w:val="hybridMultilevel"/>
    <w:tmpl w:val="173A7266"/>
    <w:lvl w:ilvl="0" w:tplc="40090001">
      <w:start w:val="1"/>
      <w:numFmt w:val="bullet"/>
      <w:lvlText w:val=""/>
      <w:lvlJc w:val="left"/>
      <w:pPr>
        <w:ind w:left="-13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2" w15:restartNumberingAfterBreak="0">
    <w:nsid w:val="0487528C"/>
    <w:multiLevelType w:val="hybridMultilevel"/>
    <w:tmpl w:val="0E6ED4C4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19F45F3A"/>
    <w:multiLevelType w:val="hybridMultilevel"/>
    <w:tmpl w:val="E034D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C7A38"/>
    <w:multiLevelType w:val="hybridMultilevel"/>
    <w:tmpl w:val="3120D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473F3"/>
    <w:multiLevelType w:val="hybridMultilevel"/>
    <w:tmpl w:val="EF6CB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96827"/>
    <w:multiLevelType w:val="hybridMultilevel"/>
    <w:tmpl w:val="FBFEF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B1888"/>
    <w:multiLevelType w:val="hybridMultilevel"/>
    <w:tmpl w:val="98BCD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701"/>
    <w:multiLevelType w:val="hybridMultilevel"/>
    <w:tmpl w:val="C3D670F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11842C5"/>
    <w:multiLevelType w:val="hybridMultilevel"/>
    <w:tmpl w:val="73480C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C37B7B"/>
    <w:multiLevelType w:val="hybridMultilevel"/>
    <w:tmpl w:val="D41A99C2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5F9E6FE1"/>
    <w:multiLevelType w:val="hybridMultilevel"/>
    <w:tmpl w:val="CF12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30777"/>
    <w:multiLevelType w:val="hybridMultilevel"/>
    <w:tmpl w:val="D5B41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339B"/>
    <w:multiLevelType w:val="hybridMultilevel"/>
    <w:tmpl w:val="E124A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5CC2"/>
    <w:multiLevelType w:val="hybridMultilevel"/>
    <w:tmpl w:val="74766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855938">
    <w:abstractNumId w:val="11"/>
  </w:num>
  <w:num w:numId="2" w16cid:durableId="328365129">
    <w:abstractNumId w:val="12"/>
  </w:num>
  <w:num w:numId="3" w16cid:durableId="475757713">
    <w:abstractNumId w:val="5"/>
  </w:num>
  <w:num w:numId="4" w16cid:durableId="1502431430">
    <w:abstractNumId w:val="4"/>
  </w:num>
  <w:num w:numId="5" w16cid:durableId="163058806">
    <w:abstractNumId w:val="7"/>
  </w:num>
  <w:num w:numId="6" w16cid:durableId="1132752472">
    <w:abstractNumId w:val="1"/>
  </w:num>
  <w:num w:numId="7" w16cid:durableId="1898278094">
    <w:abstractNumId w:val="10"/>
  </w:num>
  <w:num w:numId="8" w16cid:durableId="1586454227">
    <w:abstractNumId w:val="2"/>
  </w:num>
  <w:num w:numId="9" w16cid:durableId="1348747185">
    <w:abstractNumId w:val="3"/>
  </w:num>
  <w:num w:numId="10" w16cid:durableId="172914204">
    <w:abstractNumId w:val="9"/>
  </w:num>
  <w:num w:numId="11" w16cid:durableId="2024428762">
    <w:abstractNumId w:val="13"/>
  </w:num>
  <w:num w:numId="12" w16cid:durableId="1952934546">
    <w:abstractNumId w:val="6"/>
  </w:num>
  <w:num w:numId="13" w16cid:durableId="1364209127">
    <w:abstractNumId w:val="8"/>
  </w:num>
  <w:num w:numId="14" w16cid:durableId="378820271">
    <w:abstractNumId w:val="0"/>
  </w:num>
  <w:num w:numId="15" w16cid:durableId="16091978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F5"/>
    <w:rsid w:val="00011789"/>
    <w:rsid w:val="00012E51"/>
    <w:rsid w:val="00030548"/>
    <w:rsid w:val="00036450"/>
    <w:rsid w:val="00065B34"/>
    <w:rsid w:val="00072D53"/>
    <w:rsid w:val="00094499"/>
    <w:rsid w:val="000A0910"/>
    <w:rsid w:val="000B3D96"/>
    <w:rsid w:val="000C45FF"/>
    <w:rsid w:val="000E3FD1"/>
    <w:rsid w:val="0010088F"/>
    <w:rsid w:val="001066F7"/>
    <w:rsid w:val="00112054"/>
    <w:rsid w:val="001317D8"/>
    <w:rsid w:val="001352A2"/>
    <w:rsid w:val="001525E1"/>
    <w:rsid w:val="00180329"/>
    <w:rsid w:val="0019001F"/>
    <w:rsid w:val="001962B8"/>
    <w:rsid w:val="001A2609"/>
    <w:rsid w:val="001A74A5"/>
    <w:rsid w:val="001B2ABD"/>
    <w:rsid w:val="001B7E40"/>
    <w:rsid w:val="001D03DD"/>
    <w:rsid w:val="001D04A3"/>
    <w:rsid w:val="001D4455"/>
    <w:rsid w:val="001E0391"/>
    <w:rsid w:val="001E1759"/>
    <w:rsid w:val="001F1851"/>
    <w:rsid w:val="001F1ECC"/>
    <w:rsid w:val="0020223F"/>
    <w:rsid w:val="0021323B"/>
    <w:rsid w:val="002400EB"/>
    <w:rsid w:val="0025304E"/>
    <w:rsid w:val="00256CF7"/>
    <w:rsid w:val="00281FD5"/>
    <w:rsid w:val="00287EF9"/>
    <w:rsid w:val="002906C4"/>
    <w:rsid w:val="002A0A2E"/>
    <w:rsid w:val="002A4114"/>
    <w:rsid w:val="002A7075"/>
    <w:rsid w:val="002D49DC"/>
    <w:rsid w:val="002D6D01"/>
    <w:rsid w:val="0030481B"/>
    <w:rsid w:val="003156FC"/>
    <w:rsid w:val="003254B5"/>
    <w:rsid w:val="00330390"/>
    <w:rsid w:val="00331CFE"/>
    <w:rsid w:val="00356408"/>
    <w:rsid w:val="0037121F"/>
    <w:rsid w:val="00387611"/>
    <w:rsid w:val="003910D8"/>
    <w:rsid w:val="003A6B7D"/>
    <w:rsid w:val="003B06CA"/>
    <w:rsid w:val="003B29EE"/>
    <w:rsid w:val="004071FC"/>
    <w:rsid w:val="004179EB"/>
    <w:rsid w:val="00432E86"/>
    <w:rsid w:val="00445947"/>
    <w:rsid w:val="00454106"/>
    <w:rsid w:val="00475D80"/>
    <w:rsid w:val="004813B3"/>
    <w:rsid w:val="00482171"/>
    <w:rsid w:val="00485AB9"/>
    <w:rsid w:val="00496591"/>
    <w:rsid w:val="004C63E4"/>
    <w:rsid w:val="004D3011"/>
    <w:rsid w:val="004D5644"/>
    <w:rsid w:val="004E5C18"/>
    <w:rsid w:val="004F2EA3"/>
    <w:rsid w:val="004F31E9"/>
    <w:rsid w:val="004F77E1"/>
    <w:rsid w:val="00516CE0"/>
    <w:rsid w:val="005262AC"/>
    <w:rsid w:val="00561147"/>
    <w:rsid w:val="00561CA6"/>
    <w:rsid w:val="00581B71"/>
    <w:rsid w:val="00583346"/>
    <w:rsid w:val="005928A6"/>
    <w:rsid w:val="005C60F4"/>
    <w:rsid w:val="005E39D5"/>
    <w:rsid w:val="005E7186"/>
    <w:rsid w:val="00600670"/>
    <w:rsid w:val="00610FF6"/>
    <w:rsid w:val="0062123A"/>
    <w:rsid w:val="00626B58"/>
    <w:rsid w:val="006438FE"/>
    <w:rsid w:val="00646E75"/>
    <w:rsid w:val="006503E3"/>
    <w:rsid w:val="00655DCF"/>
    <w:rsid w:val="00661841"/>
    <w:rsid w:val="00664C45"/>
    <w:rsid w:val="00673FB0"/>
    <w:rsid w:val="00675C03"/>
    <w:rsid w:val="006771D0"/>
    <w:rsid w:val="006B0BAB"/>
    <w:rsid w:val="006C3119"/>
    <w:rsid w:val="006C7CFC"/>
    <w:rsid w:val="006D3DC1"/>
    <w:rsid w:val="00715FCB"/>
    <w:rsid w:val="007217AA"/>
    <w:rsid w:val="00723E5D"/>
    <w:rsid w:val="0072647D"/>
    <w:rsid w:val="00741B53"/>
    <w:rsid w:val="00743101"/>
    <w:rsid w:val="00764C9F"/>
    <w:rsid w:val="0076710A"/>
    <w:rsid w:val="007751C8"/>
    <w:rsid w:val="007775E1"/>
    <w:rsid w:val="007867A0"/>
    <w:rsid w:val="007927F5"/>
    <w:rsid w:val="007A1E08"/>
    <w:rsid w:val="007B7E38"/>
    <w:rsid w:val="007D4682"/>
    <w:rsid w:val="007E0A70"/>
    <w:rsid w:val="00802CA0"/>
    <w:rsid w:val="008217E2"/>
    <w:rsid w:val="00845E0A"/>
    <w:rsid w:val="008776FC"/>
    <w:rsid w:val="00877C56"/>
    <w:rsid w:val="008B22FB"/>
    <w:rsid w:val="009056F1"/>
    <w:rsid w:val="00921773"/>
    <w:rsid w:val="009260CD"/>
    <w:rsid w:val="009357C0"/>
    <w:rsid w:val="00940A66"/>
    <w:rsid w:val="00952C25"/>
    <w:rsid w:val="009728E9"/>
    <w:rsid w:val="009917A6"/>
    <w:rsid w:val="009C5667"/>
    <w:rsid w:val="00A2118D"/>
    <w:rsid w:val="00A225B5"/>
    <w:rsid w:val="00A503D2"/>
    <w:rsid w:val="00A74B5F"/>
    <w:rsid w:val="00A76E54"/>
    <w:rsid w:val="00A7703B"/>
    <w:rsid w:val="00A8343C"/>
    <w:rsid w:val="00AB5C1C"/>
    <w:rsid w:val="00AC0E7A"/>
    <w:rsid w:val="00AD0A50"/>
    <w:rsid w:val="00AD76E2"/>
    <w:rsid w:val="00AE16B5"/>
    <w:rsid w:val="00B20152"/>
    <w:rsid w:val="00B224D7"/>
    <w:rsid w:val="00B24913"/>
    <w:rsid w:val="00B359E4"/>
    <w:rsid w:val="00B50C51"/>
    <w:rsid w:val="00B514AA"/>
    <w:rsid w:val="00B57D98"/>
    <w:rsid w:val="00B70850"/>
    <w:rsid w:val="00BA19F5"/>
    <w:rsid w:val="00BA6857"/>
    <w:rsid w:val="00BE11B3"/>
    <w:rsid w:val="00BF3A3B"/>
    <w:rsid w:val="00C066B6"/>
    <w:rsid w:val="00C37BA1"/>
    <w:rsid w:val="00C4186B"/>
    <w:rsid w:val="00C4674C"/>
    <w:rsid w:val="00C473C6"/>
    <w:rsid w:val="00C506CF"/>
    <w:rsid w:val="00C60274"/>
    <w:rsid w:val="00C63748"/>
    <w:rsid w:val="00C72BED"/>
    <w:rsid w:val="00C759BF"/>
    <w:rsid w:val="00C9578B"/>
    <w:rsid w:val="00CA737A"/>
    <w:rsid w:val="00CB0055"/>
    <w:rsid w:val="00CB4056"/>
    <w:rsid w:val="00CC5520"/>
    <w:rsid w:val="00CE6825"/>
    <w:rsid w:val="00D11BAD"/>
    <w:rsid w:val="00D16566"/>
    <w:rsid w:val="00D20449"/>
    <w:rsid w:val="00D2522B"/>
    <w:rsid w:val="00D277EC"/>
    <w:rsid w:val="00D31997"/>
    <w:rsid w:val="00D422DE"/>
    <w:rsid w:val="00D47B7F"/>
    <w:rsid w:val="00D53EE4"/>
    <w:rsid w:val="00D5459D"/>
    <w:rsid w:val="00D75917"/>
    <w:rsid w:val="00DA1F4D"/>
    <w:rsid w:val="00DD172A"/>
    <w:rsid w:val="00E00578"/>
    <w:rsid w:val="00E05A76"/>
    <w:rsid w:val="00E25A26"/>
    <w:rsid w:val="00E37168"/>
    <w:rsid w:val="00E4381A"/>
    <w:rsid w:val="00E44217"/>
    <w:rsid w:val="00E4553E"/>
    <w:rsid w:val="00E5095E"/>
    <w:rsid w:val="00E55D74"/>
    <w:rsid w:val="00E649A1"/>
    <w:rsid w:val="00EE389A"/>
    <w:rsid w:val="00F00E2B"/>
    <w:rsid w:val="00F06337"/>
    <w:rsid w:val="00F2507A"/>
    <w:rsid w:val="00F3161B"/>
    <w:rsid w:val="00F32822"/>
    <w:rsid w:val="00F36983"/>
    <w:rsid w:val="00F424D5"/>
    <w:rsid w:val="00F54C10"/>
    <w:rsid w:val="00F60274"/>
    <w:rsid w:val="00F77FB9"/>
    <w:rsid w:val="00F81FB9"/>
    <w:rsid w:val="00F854F5"/>
    <w:rsid w:val="00F900C6"/>
    <w:rsid w:val="00FB068F"/>
    <w:rsid w:val="00FB4E1C"/>
    <w:rsid w:val="00FC2EDA"/>
    <w:rsid w:val="00FD5DD0"/>
    <w:rsid w:val="00FE7A38"/>
    <w:rsid w:val="00F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E15A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F854F5"/>
    <w:rPr>
      <w:sz w:val="18"/>
      <w:szCs w:val="22"/>
    </w:rPr>
  </w:style>
  <w:style w:type="paragraph" w:styleId="ListParagraph">
    <w:name w:val="List Paragraph"/>
    <w:basedOn w:val="Normal"/>
    <w:uiPriority w:val="34"/>
    <w:qFormat/>
    <w:rsid w:val="000A09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7A3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geetha-kaliannan-6b3b46253/" TargetMode="External"/><Relationship Id="rId13" Type="http://schemas.openxmlformats.org/officeDocument/2006/relationships/hyperlink" Target="https://github.com/SangeethaRavikumar/ML-PROJECTS/blob/246067bda1939d2413c54703ed3966ff03ba397e/credit_card_fraud.ipynb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ngeethaRavikumar/GUVI-FINAL-PROJECT/blob/1a90ecb3d887398f2abc04f286b9589e89a5153a/cars_price.ipyn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geethaRavikumar/GUVI-FINAL-PROJECT/blob/1a90ecb3d887398f2abc04f286b9589e89a5153a/cars_class.ipyn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abetes_prediction_dataset.ipynb" TargetMode="External"/><Relationship Id="rId10" Type="http://schemas.openxmlformats.org/officeDocument/2006/relationships/hyperlink" Target="mailto:sk.sangeeth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angeethaRavikumar" TargetMode="External"/><Relationship Id="rId14" Type="http://schemas.openxmlformats.org/officeDocument/2006/relationships/hyperlink" Target="https://github.com/SangeethaRavikumar/ML-PROJECTS/blob/246067bda1939d2413c54703ed3966ff03ba397e/Zomato_model.ipynb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14\AppData\Local\Microsoft\Office\16.0\DTS\en-IN%7b128CC170-51C6-4312-B5DB-B79FBB24CC83%7d\%7b539E981B-833F-4603-9388-99E0F9579E5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83F665FBF942258C8E82263AEEA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C3A7E-9AB1-43FA-877F-DE2DA1364D9F}"/>
      </w:docPartPr>
      <w:docPartBody>
        <w:p w:rsidR="00CD67E9" w:rsidRDefault="00564F35" w:rsidP="00564F35">
          <w:pPr>
            <w:pStyle w:val="C383F665FBF942258C8E82263AEEA492"/>
          </w:pPr>
          <w:r w:rsidRPr="00CB0055">
            <w:t>Contact</w:t>
          </w:r>
        </w:p>
      </w:docPartBody>
    </w:docPart>
    <w:docPart>
      <w:docPartPr>
        <w:name w:val="D8A64BC4AA224ABBB66B89AB4C1C7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FF3A5-07A1-4E03-A7EB-F846775F4156}"/>
      </w:docPartPr>
      <w:docPartBody>
        <w:p w:rsidR="00CD67E9" w:rsidRDefault="00564F35" w:rsidP="00564F35">
          <w:pPr>
            <w:pStyle w:val="D8A64BC4AA224ABBB66B89AB4C1C7F9F"/>
          </w:pPr>
          <w:r w:rsidRPr="004D3011">
            <w:t>EMAIL:</w:t>
          </w:r>
        </w:p>
      </w:docPartBody>
    </w:docPart>
    <w:docPart>
      <w:docPartPr>
        <w:name w:val="4C43C76F630A4F5E85D5F42A7C8F3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14F4B-98FB-46FF-9CD0-545E0F7EB033}"/>
      </w:docPartPr>
      <w:docPartBody>
        <w:p w:rsidR="00CD67E9" w:rsidRDefault="00564F35" w:rsidP="00564F35">
          <w:pPr>
            <w:pStyle w:val="4C43C76F630A4F5E85D5F42A7C8F32C6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35"/>
    <w:rsid w:val="00564F35"/>
    <w:rsid w:val="008B3BB4"/>
    <w:rsid w:val="00C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64F35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F35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4F35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C383F665FBF942258C8E82263AEEA492">
    <w:name w:val="C383F665FBF942258C8E82263AEEA492"/>
    <w:rsid w:val="00564F35"/>
  </w:style>
  <w:style w:type="paragraph" w:customStyle="1" w:styleId="D8A64BC4AA224ABBB66B89AB4C1C7F9F">
    <w:name w:val="D8A64BC4AA224ABBB66B89AB4C1C7F9F"/>
    <w:rsid w:val="00564F35"/>
  </w:style>
  <w:style w:type="paragraph" w:customStyle="1" w:styleId="4C43C76F630A4F5E85D5F42A7C8F32C6">
    <w:name w:val="4C43C76F630A4F5E85D5F42A7C8F32C6"/>
    <w:rsid w:val="00564F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69B87-B676-486A-8AB1-A20033203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{539E981B-833F-4603-9388-99E0F9579E53}tf00546271_win32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2023-05-29T06:31:00Z</dcterms:created>
  <dcterms:modified xsi:type="dcterms:W3CDTF">2023-05-29T08:38:00Z</dcterms:modified>
</cp:coreProperties>
</file>