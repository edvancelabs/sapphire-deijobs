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220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18"/>
        <w:gridCol w:w="5184"/>
        <w:gridCol w:w="518"/>
      </w:tblGrid>
      <w:tr w:rsidR="00605A5B" w:rsidRPr="0041397A" w14:paraId="6AB837DF" w14:textId="77777777" w:rsidTr="00744508">
        <w:trPr>
          <w:trHeight w:val="271"/>
        </w:trPr>
        <w:tc>
          <w:tcPr>
            <w:tcW w:w="518" w:type="dxa"/>
          </w:tcPr>
          <w:p w14:paraId="5CCBEF7D" w14:textId="77777777" w:rsidR="00605A5B" w:rsidRPr="0041397A" w:rsidRDefault="00605A5B"/>
        </w:tc>
        <w:tc>
          <w:tcPr>
            <w:tcW w:w="5184" w:type="dxa"/>
          </w:tcPr>
          <w:p w14:paraId="16AF6375" w14:textId="50259BE1" w:rsidR="00605A5B" w:rsidRPr="0041397A" w:rsidRDefault="006577E5" w:rsidP="0061642C">
            <w:pPr>
              <w:pStyle w:val="Title"/>
              <w:rPr>
                <w:sz w:val="44"/>
                <w:szCs w:val="14"/>
              </w:rPr>
            </w:pPr>
            <w:r w:rsidRPr="0041397A">
              <w:rPr>
                <w:sz w:val="44"/>
                <w:szCs w:val="14"/>
              </w:rPr>
              <w:t>Radhika Sundarmurthy</w:t>
            </w:r>
          </w:p>
          <w:p w14:paraId="61873932" w14:textId="2ED2714D" w:rsidR="00605A5B" w:rsidRPr="0041397A" w:rsidRDefault="00AF6B11" w:rsidP="0061642C">
            <w:pPr>
              <w:pStyle w:val="Subtitle"/>
            </w:pPr>
            <w:r w:rsidRPr="0041397A">
              <w:rPr>
                <w:sz w:val="24"/>
                <w:szCs w:val="14"/>
              </w:rPr>
              <w:t>Quality Engineering Lead</w:t>
            </w:r>
          </w:p>
        </w:tc>
        <w:tc>
          <w:tcPr>
            <w:tcW w:w="518" w:type="dxa"/>
          </w:tcPr>
          <w:p w14:paraId="1BAA2E20" w14:textId="77777777" w:rsidR="00605A5B" w:rsidRPr="0041397A" w:rsidRDefault="00605A5B"/>
        </w:tc>
      </w:tr>
    </w:tbl>
    <w:p w14:paraId="38445355" w14:textId="77777777" w:rsidR="00507E93" w:rsidRPr="0041397A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601"/>
        <w:gridCol w:w="7189"/>
      </w:tblGrid>
      <w:tr w:rsidR="00507E93" w:rsidRPr="0041397A" w14:paraId="73943F93" w14:textId="77777777" w:rsidTr="00D64469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03DBE3E" w14:textId="77777777" w:rsidR="00507E93" w:rsidRPr="0041397A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BB82C9C" w14:textId="77777777" w:rsidR="00507E93" w:rsidRPr="0041397A" w:rsidRDefault="00507E93"/>
        </w:tc>
      </w:tr>
      <w:tr w:rsidR="00605A5B" w:rsidRPr="0041397A" w14:paraId="40AF0D17" w14:textId="77777777" w:rsidTr="0057534A">
        <w:trPr>
          <w:trHeight w:val="2057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1957E19E" w14:textId="77777777" w:rsidR="00605A5B" w:rsidRPr="0041397A" w:rsidRDefault="00607D55" w:rsidP="00605A5B">
            <w:pPr>
              <w:pStyle w:val="Heading1"/>
            </w:pPr>
            <w:sdt>
              <w:sdtPr>
                <w:id w:val="1604447469"/>
                <w:placeholder>
                  <w:docPart w:val="E6CF7AC7F97D456CA710D27F6875CCD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41397A">
                  <w:t>Contact</w:t>
                </w:r>
              </w:sdtContent>
            </w:sdt>
          </w:p>
          <w:p w14:paraId="03B66C91" w14:textId="32C0AB9F" w:rsidR="00C1095A" w:rsidRPr="0041397A" w:rsidRDefault="0061642C" w:rsidP="0061642C">
            <w:pPr>
              <w:pStyle w:val="TextLeft"/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  <w:t>A410 Amarprakash Palm Riviera Apt, Thirumudivakkam Main Road, Chennai - 600044</w:t>
            </w:r>
          </w:p>
          <w:p w14:paraId="086FBA31" w14:textId="02129E4C" w:rsidR="00C1095A" w:rsidRPr="0041397A" w:rsidRDefault="0061642C" w:rsidP="00C1095A">
            <w:pPr>
              <w:pStyle w:val="TextLeft"/>
              <w:rPr>
                <w:b/>
                <w:bCs/>
                <w:sz w:val="20"/>
                <w:szCs w:val="22"/>
              </w:rPr>
            </w:pPr>
            <w:r w:rsidRPr="0041397A">
              <w:rPr>
                <w:b/>
                <w:bCs/>
                <w:sz w:val="20"/>
                <w:szCs w:val="22"/>
              </w:rPr>
              <w:t>996255041</w:t>
            </w:r>
            <w:r w:rsidR="00ED5DB3" w:rsidRPr="0041397A">
              <w:rPr>
                <w:b/>
                <w:bCs/>
                <w:sz w:val="20"/>
                <w:szCs w:val="22"/>
              </w:rPr>
              <w:t>9</w:t>
            </w:r>
          </w:p>
          <w:p w14:paraId="4B157519" w14:textId="77777777" w:rsidR="00605A5B" w:rsidRPr="0041397A" w:rsidRDefault="00605A5B" w:rsidP="00605A5B">
            <w:pPr>
              <w:pStyle w:val="TextLeft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13A11C2" w14:textId="77777777" w:rsidR="00605A5B" w:rsidRPr="0041397A" w:rsidRDefault="00607D55" w:rsidP="00605A5B">
            <w:pPr>
              <w:pStyle w:val="Heading2"/>
            </w:pPr>
            <w:sdt>
              <w:sdtPr>
                <w:id w:val="-651833632"/>
                <w:placeholder>
                  <w:docPart w:val="E2E085732AF6472FB2FEBD1ADCEADD8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41397A">
                  <w:t>Objective</w:t>
                </w:r>
              </w:sdtContent>
            </w:sdt>
          </w:p>
          <w:p w14:paraId="44C38F4D" w14:textId="40763741" w:rsidR="00051B8B" w:rsidRPr="0041397A" w:rsidRDefault="0061642C" w:rsidP="006E70D3">
            <w:pPr>
              <w:pStyle w:val="TextRight"/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</w:pPr>
            <w:r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>Seeking new</w:t>
            </w:r>
            <w:r w:rsidR="00107AA8"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 xml:space="preserve"> and challenging</w:t>
            </w:r>
            <w:r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 xml:space="preserve"> opportunities to leverage and implement 1</w:t>
            </w:r>
            <w:r w:rsid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>6</w:t>
            </w:r>
            <w:r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 xml:space="preserve"> years of </w:t>
            </w:r>
            <w:proofErr w:type="gramStart"/>
            <w:r w:rsidR="00CE19B9"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>Technical</w:t>
            </w:r>
            <w:proofErr w:type="gramEnd"/>
            <w:r w:rsidR="009115F1"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 xml:space="preserve"> knowledge</w:t>
            </w:r>
            <w:r w:rsidR="00CE19B9"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 xml:space="preserve">, client </w:t>
            </w:r>
            <w:r w:rsidR="00705E6E"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>relationship</w:t>
            </w:r>
            <w:r w:rsidR="00CE19B9"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 xml:space="preserve"> and Leadership skills</w:t>
            </w:r>
            <w:r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 xml:space="preserve"> for the development of the organization.</w:t>
            </w:r>
            <w:r w:rsidR="00051B8B" w:rsidRPr="0041397A"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  <w:t xml:space="preserve"> </w:t>
            </w:r>
          </w:p>
          <w:p w14:paraId="21B2B168" w14:textId="77777777" w:rsidR="00051B8B" w:rsidRPr="0041397A" w:rsidRDefault="00051B8B" w:rsidP="006E70D3">
            <w:pPr>
              <w:pStyle w:val="TextRight"/>
              <w:rPr>
                <w:rFonts w:ascii="Arial Body" w:hAnsi="Arial Body" w:cs="Arial"/>
                <w:b/>
                <w:bCs/>
                <w:color w:val="202124"/>
                <w:sz w:val="20"/>
                <w:szCs w:val="22"/>
                <w:shd w:val="clear" w:color="auto" w:fill="FFFFFF"/>
              </w:rPr>
            </w:pPr>
          </w:p>
          <w:p w14:paraId="7BC7F280" w14:textId="49CC7DB6" w:rsidR="00605A5B" w:rsidRPr="0041397A" w:rsidRDefault="00051B8B" w:rsidP="006E70D3">
            <w:pPr>
              <w:pStyle w:val="TextRight"/>
              <w:rPr>
                <w:rFonts w:ascii="Arial Body" w:hAnsi="Arial Body"/>
                <w:i/>
                <w:iCs/>
              </w:rPr>
            </w:pPr>
            <w:r w:rsidRPr="0041397A">
              <w:rPr>
                <w:rFonts w:ascii="Arial Body" w:hAnsi="Arial Body" w:cs="Arial"/>
                <w:b/>
                <w:bCs/>
                <w:i/>
                <w:iCs/>
                <w:color w:val="202124"/>
                <w:sz w:val="24"/>
                <w:szCs w:val="28"/>
                <w:shd w:val="clear" w:color="auto" w:fill="FFFFFF"/>
              </w:rPr>
              <w:t>Immediate Joiner</w:t>
            </w:r>
            <w:r w:rsidR="0061642C" w:rsidRPr="0041397A">
              <w:rPr>
                <w:rFonts w:ascii="Arial Body" w:hAnsi="Arial Body" w:cs="Arial"/>
                <w:b/>
                <w:bCs/>
                <w:i/>
                <w:iCs/>
                <w:color w:val="202124"/>
                <w:sz w:val="24"/>
                <w:szCs w:val="28"/>
                <w:shd w:val="clear" w:color="auto" w:fill="FFFFFF"/>
              </w:rPr>
              <w:t xml:space="preserve"> </w:t>
            </w:r>
          </w:p>
        </w:tc>
      </w:tr>
      <w:tr w:rsidR="000E1D44" w:rsidRPr="0041397A" w14:paraId="316006C5" w14:textId="77777777" w:rsidTr="000E1D44">
        <w:trPr>
          <w:trHeight w:val="3688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1695F71C" w14:textId="4873A133" w:rsidR="000E1D44" w:rsidRPr="0041397A" w:rsidRDefault="00517399" w:rsidP="000E1D44">
            <w:pPr>
              <w:pStyle w:val="Heading1"/>
              <w:rPr>
                <w:rFonts w:ascii="Lucida Grande" w:eastAsia="ヒラギノ角ゴ Pro W3" w:hAnsi="Lucida Grande" w:cs="Times New Roman"/>
                <w:b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b w:val="0"/>
                <w:iCs/>
                <w:color w:val="000000"/>
                <w:sz w:val="22"/>
                <w:szCs w:val="20"/>
                <w:lang w:eastAsia="en-IN"/>
              </w:rPr>
              <w:t>Key Skills</w:t>
            </w:r>
          </w:p>
          <w:p w14:paraId="5DBE819C" w14:textId="68E8597F" w:rsidR="00517399" w:rsidRPr="0041397A" w:rsidRDefault="00517399" w:rsidP="00517399">
            <w:pPr>
              <w:pStyle w:val="TextLeft"/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  <w:t>Core Java</w:t>
            </w:r>
          </w:p>
          <w:p w14:paraId="34BE53D3" w14:textId="7F6A4A31" w:rsidR="002205DC" w:rsidRPr="0041397A" w:rsidRDefault="00A25562" w:rsidP="002205DC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Confluent</w:t>
            </w:r>
            <w:r w:rsidR="00DF27C5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  <w:r w:rsidR="002205DC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Kafka/Embedded </w:t>
            </w:r>
            <w:r w:rsidR="00A87E31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K</w:t>
            </w:r>
            <w:r w:rsidR="002205DC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afka</w:t>
            </w:r>
          </w:p>
          <w:p w14:paraId="4B1190EF" w14:textId="221D9FAD" w:rsidR="00B54841" w:rsidRPr="0041397A" w:rsidRDefault="00B54841" w:rsidP="002205DC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</w:t>
            </w:r>
            <w:r w:rsidR="00A25562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 Cypress</w:t>
            </w:r>
          </w:p>
          <w:p w14:paraId="707F25BF" w14:textId="23A7CACF" w:rsidR="00517399" w:rsidRPr="0041397A" w:rsidRDefault="00B70F36" w:rsidP="000709B6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</w:t>
            </w:r>
            <w:r w:rsidR="00517399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Selenium</w:t>
            </w:r>
          </w:p>
          <w:p w14:paraId="58D7F5B0" w14:textId="076AC37B" w:rsidR="00517399" w:rsidRPr="0041397A" w:rsidRDefault="00517399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Cucumber/BDD</w:t>
            </w:r>
          </w:p>
          <w:p w14:paraId="6FF950F4" w14:textId="40A783FB" w:rsidR="00517399" w:rsidRPr="0041397A" w:rsidRDefault="00517399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        TestNG</w:t>
            </w:r>
          </w:p>
          <w:p w14:paraId="4AA38FAF" w14:textId="3DB8A104" w:rsidR="00517399" w:rsidRPr="0041397A" w:rsidRDefault="00517399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         Maven</w:t>
            </w:r>
          </w:p>
          <w:p w14:paraId="523E553F" w14:textId="2F53D58F" w:rsidR="00517399" w:rsidRPr="0041397A" w:rsidRDefault="00BF7BE8" w:rsidP="006577E5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 </w:t>
            </w:r>
            <w:r w:rsidR="006577E5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API Testing</w:t>
            </w:r>
          </w:p>
          <w:p w14:paraId="3E34AB7C" w14:textId="5379BFF1" w:rsidR="009D211F" w:rsidRPr="0041397A" w:rsidRDefault="009D211F" w:rsidP="006577E5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Post</w:t>
            </w:r>
            <w:r w:rsidR="003B1498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m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an</w:t>
            </w:r>
            <w:r w:rsidR="0042724D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/Swagger</w:t>
            </w:r>
          </w:p>
          <w:p w14:paraId="3270F4DF" w14:textId="15E85998" w:rsidR="006577E5" w:rsidRPr="0041397A" w:rsidRDefault="006577E5" w:rsidP="006577E5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Parasoft SOA/Virtualize</w:t>
            </w:r>
          </w:p>
          <w:p w14:paraId="4FB51997" w14:textId="074C6F2A" w:rsidR="006A56A8" w:rsidRPr="0041397A" w:rsidRDefault="00517399" w:rsidP="006577E5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</w:t>
            </w:r>
            <w:r w:rsidR="004458E9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Karate </w:t>
            </w:r>
            <w:r w:rsidR="00982D8C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API 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Framewor</w:t>
            </w:r>
            <w:r w:rsidR="006577E5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k</w:t>
            </w:r>
          </w:p>
          <w:p w14:paraId="1A515BDA" w14:textId="7D641D4F" w:rsidR="002053CC" w:rsidRPr="0041397A" w:rsidRDefault="002053CC" w:rsidP="006577E5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        Gatling</w:t>
            </w:r>
          </w:p>
          <w:p w14:paraId="04C566A6" w14:textId="6F8A5E09" w:rsidR="002053CC" w:rsidRPr="0041397A" w:rsidRDefault="002053CC" w:rsidP="006577E5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        JMeter</w:t>
            </w:r>
          </w:p>
          <w:p w14:paraId="2A4680E6" w14:textId="32F482D5" w:rsidR="005B060A" w:rsidRPr="0041397A" w:rsidRDefault="005B060A" w:rsidP="006577E5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   SonarQube</w:t>
            </w:r>
          </w:p>
          <w:p w14:paraId="721B25EA" w14:textId="6E6751C9" w:rsidR="00517399" w:rsidRPr="0041397A" w:rsidRDefault="00517399" w:rsidP="006577E5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Windows Automatio</w:t>
            </w:r>
            <w:r w:rsidR="007D2AC8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n</w:t>
            </w:r>
            <w:r w:rsidR="006577E5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Winium</w:t>
            </w:r>
          </w:p>
          <w:p w14:paraId="00F85E1D" w14:textId="68EE51AE" w:rsidR="00982D8C" w:rsidRPr="0041397A" w:rsidRDefault="00982D8C" w:rsidP="006577E5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ALM Octane</w:t>
            </w:r>
          </w:p>
          <w:p w14:paraId="33E3D4B8" w14:textId="24DE2863" w:rsidR="006577E5" w:rsidRPr="0041397A" w:rsidRDefault="006577E5" w:rsidP="006577E5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UFT/Lean FT</w:t>
            </w:r>
          </w:p>
          <w:p w14:paraId="00959FD3" w14:textId="5A8AAB47" w:rsidR="00517399" w:rsidRPr="0041397A" w:rsidRDefault="00517399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       Jenkins</w:t>
            </w:r>
          </w:p>
          <w:p w14:paraId="14D9AF24" w14:textId="499CEB32" w:rsidR="00BA2AF9" w:rsidRPr="0041397A" w:rsidRDefault="00BA2AF9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CI/CD</w:t>
            </w:r>
            <w:r w:rsidR="00E7019D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Pipeline</w:t>
            </w:r>
          </w:p>
          <w:p w14:paraId="1C035B5A" w14:textId="4BACE5A0" w:rsidR="00517399" w:rsidRPr="0041397A" w:rsidRDefault="00517399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            AWS</w:t>
            </w:r>
          </w:p>
          <w:p w14:paraId="42F20F87" w14:textId="70851AEC" w:rsidR="00964070" w:rsidRPr="0041397A" w:rsidRDefault="00964070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</w:t>
            </w:r>
            <w:r w:rsidR="006577E5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Jira/</w:t>
            </w:r>
            <w:r w:rsidR="006577E5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Rally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/ALM</w:t>
            </w:r>
          </w:p>
          <w:p w14:paraId="5B186668" w14:textId="04B237C0" w:rsidR="002E1494" w:rsidRPr="0041397A" w:rsidRDefault="002E1494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Career Development</w:t>
            </w:r>
          </w:p>
          <w:p w14:paraId="36D8F3D5" w14:textId="26E2C451" w:rsidR="001A070B" w:rsidRPr="0041397A" w:rsidRDefault="001A070B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</w:t>
            </w:r>
            <w:r w:rsidR="004D33D7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</w:t>
            </w:r>
            <w:r w:rsidR="0047108A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Recruitment</w:t>
            </w:r>
          </w:p>
          <w:p w14:paraId="1A9625F0" w14:textId="253B95DF" w:rsidR="0047108A" w:rsidRPr="0041397A" w:rsidRDefault="0047108A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</w:t>
            </w:r>
            <w:r w:rsidR="004D33D7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Mentoring</w:t>
            </w:r>
          </w:p>
          <w:p w14:paraId="243BFF02" w14:textId="28526ADF" w:rsidR="004D33D7" w:rsidRPr="0041397A" w:rsidRDefault="004D33D7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        </w:t>
            </w:r>
            <w:r w:rsidR="00C8744D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Training</w:t>
            </w:r>
          </w:p>
          <w:p w14:paraId="16FC07A8" w14:textId="111C8AEC" w:rsidR="00517399" w:rsidRPr="0041397A" w:rsidRDefault="004D33D7" w:rsidP="00517399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                       </w:t>
            </w:r>
            <w:r w:rsidR="00C8744D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         </w:t>
            </w:r>
          </w:p>
          <w:p w14:paraId="2F557F75" w14:textId="0130D610" w:rsidR="00744508" w:rsidRPr="0041397A" w:rsidRDefault="00744508" w:rsidP="00744508">
            <w:pPr>
              <w:pStyle w:val="TextLeft"/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rFonts w:ascii="Lucida Grande" w:eastAsia="ヒラギノ角ゴ Pro W3" w:hAnsi="Lucida Grande" w:cs="Times New Roman"/>
                <w:b w:val="0"/>
                <w:iCs/>
                <w:color w:val="000000"/>
                <w:sz w:val="22"/>
                <w:szCs w:val="20"/>
                <w:lang w:eastAsia="en-IN"/>
              </w:rPr>
              <w:id w:val="-1767221959"/>
              <w:placeholder>
                <w:docPart w:val="DF6B835959D74F02B29E957BB7992155"/>
              </w:placeholder>
              <w:temporary/>
              <w:showingPlcHdr/>
              <w15:appearance w15:val="hidden"/>
              <w:text/>
            </w:sdtPr>
            <w:sdtEndPr/>
            <w:sdtContent>
              <w:p w14:paraId="7E078125" w14:textId="77777777" w:rsidR="00A77921" w:rsidRPr="0041397A" w:rsidRDefault="00A77921" w:rsidP="00A77921">
                <w:pPr>
                  <w:pStyle w:val="Heading2"/>
                  <w:rPr>
                    <w:rFonts w:ascii="Lucida Grande" w:eastAsia="ヒラギノ角ゴ Pro W3" w:hAnsi="Lucida Grande" w:cs="Times New Roman"/>
                    <w:b w:val="0"/>
                    <w:iCs/>
                    <w:color w:val="000000"/>
                    <w:sz w:val="22"/>
                    <w:szCs w:val="20"/>
                    <w:lang w:eastAsia="en-IN"/>
                  </w:rPr>
                </w:pPr>
                <w:r w:rsidRPr="0041397A">
                  <w:rPr>
                    <w:rFonts w:ascii="Lucida Grande" w:eastAsia="ヒラギノ角ゴ Pro W3" w:hAnsi="Lucida Grande" w:cs="Times New Roman"/>
                    <w:b w:val="0"/>
                    <w:iCs/>
                    <w:color w:val="000000"/>
                    <w:sz w:val="22"/>
                    <w:szCs w:val="20"/>
                    <w:lang w:eastAsia="en-IN"/>
                  </w:rPr>
                  <w:t>Experience</w:t>
                </w:r>
              </w:p>
            </w:sdtContent>
          </w:sdt>
          <w:p w14:paraId="7879FB68" w14:textId="70FDDFBE" w:rsidR="002205DC" w:rsidRPr="0041397A" w:rsidRDefault="002205DC" w:rsidP="002205DC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Jan 2019 – Till Date</w:t>
            </w:r>
          </w:p>
          <w:p w14:paraId="7AAEC445" w14:textId="6629662B" w:rsidR="002205DC" w:rsidRPr="0041397A" w:rsidRDefault="00FB61AE" w:rsidP="002205DC">
            <w:pPr>
              <w:pStyle w:val="TextRight"/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  <w:t>Quality Engineering Lead</w:t>
            </w:r>
            <w:r w:rsidR="002205DC" w:rsidRPr="0041397A"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  <w:t>, RELX - Elsevier, India. Pvt Ltd</w:t>
            </w:r>
          </w:p>
          <w:p w14:paraId="00B7B03B" w14:textId="77777777" w:rsidR="002205DC" w:rsidRPr="0041397A" w:rsidRDefault="002205DC" w:rsidP="000E1D44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</w:p>
          <w:p w14:paraId="00F259E3" w14:textId="66CDD029" w:rsidR="000E1D44" w:rsidRPr="0041397A" w:rsidRDefault="002205DC" w:rsidP="000E1D44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May</w:t>
            </w:r>
            <w:r w:rsidR="00744508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20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07</w:t>
            </w:r>
            <w:r w:rsidR="00744508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– 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Dec 2018</w:t>
            </w:r>
          </w:p>
          <w:p w14:paraId="6C6F0D3D" w14:textId="277E7FA7" w:rsidR="000E1D44" w:rsidRPr="0041397A" w:rsidRDefault="006E5B3B" w:rsidP="000E1D44">
            <w:pPr>
              <w:pStyle w:val="TextRight"/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  <w:t>Sr. Test Analyst</w:t>
            </w:r>
            <w:r w:rsidR="00744508" w:rsidRPr="0041397A"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  <w:t>, Cognizant Technology Solutions, India.</w:t>
            </w:r>
            <w:r w:rsidR="00C142CB" w:rsidRPr="0041397A"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  <w:t xml:space="preserve"> Pvt Ltd</w:t>
            </w:r>
          </w:p>
          <w:p w14:paraId="7B5BCAB4" w14:textId="77777777" w:rsidR="000E1D44" w:rsidRPr="0041397A" w:rsidRDefault="000E1D44" w:rsidP="000E1D44">
            <w:pPr>
              <w:pStyle w:val="TextRight"/>
              <w:rPr>
                <w:rFonts w:ascii="Lucida Grande" w:eastAsia="ヒラギノ角ゴ Pro W3" w:hAnsi="Lucida Grande" w:cs="Times New Roman"/>
                <w:iCs/>
                <w:color w:val="000000"/>
                <w:szCs w:val="20"/>
                <w:lang w:eastAsia="en-IN"/>
              </w:rPr>
            </w:pPr>
          </w:p>
          <w:p w14:paraId="3B50875B" w14:textId="77777777" w:rsidR="00C665A0" w:rsidRPr="0041397A" w:rsidRDefault="00C665A0" w:rsidP="00C665A0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</w:p>
          <w:p w14:paraId="37645CB4" w14:textId="1B15FDF8" w:rsidR="00C665A0" w:rsidRPr="0041397A" w:rsidRDefault="00FB61AE" w:rsidP="00C665A0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Quality Engineering Lead</w:t>
            </w:r>
          </w:p>
          <w:p w14:paraId="204546E0" w14:textId="7B64294F" w:rsidR="00C665A0" w:rsidRPr="0041397A" w:rsidRDefault="002E1494" w:rsidP="00C665A0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RELX-Elsevier India</w:t>
            </w:r>
          </w:p>
          <w:p w14:paraId="45496BEB" w14:textId="08478C40" w:rsidR="00C665A0" w:rsidRPr="0041397A" w:rsidRDefault="002E1494" w:rsidP="00C665A0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01</w:t>
            </w:r>
            <w:r w:rsidR="00C665A0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/201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9</w:t>
            </w:r>
            <w:r w:rsidR="00C665A0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-Present,</w:t>
            </w:r>
          </w:p>
          <w:p w14:paraId="0FF4F20D" w14:textId="0A64411D" w:rsidR="00C665A0" w:rsidRPr="0041397A" w:rsidRDefault="00C665A0" w:rsidP="00C665A0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Chennai</w:t>
            </w:r>
            <w:r w:rsidR="008F593E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, India</w:t>
            </w:r>
          </w:p>
          <w:p w14:paraId="37C7E348" w14:textId="77777777" w:rsidR="003867B6" w:rsidRPr="0041397A" w:rsidRDefault="003867B6" w:rsidP="00C665A0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</w:p>
          <w:p w14:paraId="58BC2CA5" w14:textId="77777777" w:rsidR="00AA6F27" w:rsidRPr="0041397A" w:rsidRDefault="00C665A0" w:rsidP="00AA6F27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Responsibilities</w:t>
            </w:r>
            <w:r w:rsidR="00F60B9A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:</w:t>
            </w:r>
          </w:p>
          <w:p w14:paraId="01723474" w14:textId="44374DC7" w:rsidR="0097258C" w:rsidRPr="0041397A" w:rsidRDefault="00F66005" w:rsidP="0097258C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Managing QE from 4 squads </w:t>
            </w:r>
            <w:r w:rsidR="0097258C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to ensure that activities are carried out in compliance with policies and procedures</w:t>
            </w:r>
            <w:r w:rsidR="00CF61EF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for past 3 years.</w:t>
            </w:r>
          </w:p>
          <w:p w14:paraId="18AF9506" w14:textId="64F95647" w:rsidR="000444A7" w:rsidRPr="0041397A" w:rsidRDefault="004264F3" w:rsidP="000444A7">
            <w:pPr>
              <w:pStyle w:val="ListParagraph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Leading the </w:t>
            </w:r>
            <w:r w:rsidRPr="00DF71CF">
              <w:rPr>
                <w:rFonts w:ascii="Lucida Grande" w:eastAsia="ヒラギノ角ゴ Pro W3" w:hAnsi="Lucida Grande" w:cs="Times New Roman"/>
                <w:b/>
                <w:bCs/>
                <w:iCs/>
                <w:color w:val="000000"/>
                <w:sz w:val="22"/>
                <w:szCs w:val="20"/>
                <w:lang w:eastAsia="en-IN"/>
              </w:rPr>
              <w:t>delivery of D2M project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  <w:r w:rsidR="00FB1562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for complete Data teams</w:t>
            </w:r>
            <w:r w:rsidR="00BD23E5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.</w:t>
            </w:r>
          </w:p>
          <w:p w14:paraId="155305FC" w14:textId="60B07E17" w:rsidR="0097258C" w:rsidRPr="0041397A" w:rsidRDefault="0097258C" w:rsidP="0097258C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Assist Test Engineers with technical issues.</w:t>
            </w:r>
          </w:p>
          <w:p w14:paraId="33F7A9CC" w14:textId="3F88FD2A" w:rsidR="006D6377" w:rsidRPr="0041397A" w:rsidRDefault="0097258C" w:rsidP="006D6377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Working with the team to </w:t>
            </w:r>
            <w:r w:rsidRPr="00DF71CF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improve and define the QE process.</w:t>
            </w:r>
            <w:r w:rsidR="006D6377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Implement </w:t>
            </w:r>
            <w:r w:rsidR="006D6377" w:rsidRPr="00DF71CF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DORA </w:t>
            </w:r>
            <w:proofErr w:type="gramStart"/>
            <w:r w:rsidR="006D6377" w:rsidRPr="00DF71CF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metrics</w:t>
            </w:r>
            <w:r w:rsidR="00145D5B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(</w:t>
            </w:r>
            <w:proofErr w:type="gramEnd"/>
            <w:r w:rsidR="00145D5B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Lead Time, Change Failure Rate, </w:t>
            </w:r>
            <w:r w:rsidR="00681A92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Deployment Frequency, Production issues)</w:t>
            </w:r>
            <w:r w:rsidR="006D6377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using easyBI for all squads, identify </w:t>
            </w:r>
            <w:r w:rsidR="006D6377" w:rsidRPr="00DF71CF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improvement areas and work on rectification</w:t>
            </w:r>
            <w:r w:rsidR="006D6377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.</w:t>
            </w:r>
          </w:p>
          <w:p w14:paraId="5AF2794A" w14:textId="18EFE5F6" w:rsidR="0097258C" w:rsidRPr="0041397A" w:rsidRDefault="0097258C" w:rsidP="0097258C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Assisting team members with their </w:t>
            </w:r>
            <w:r w:rsidRPr="00DF71CF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professional development plans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, which include both technical and soft skills development.</w:t>
            </w:r>
          </w:p>
          <w:p w14:paraId="63B2E9B2" w14:textId="4784FB04" w:rsidR="00B753CA" w:rsidRPr="0041397A" w:rsidRDefault="00B753CA" w:rsidP="00B753CA">
            <w:pPr>
              <w:pStyle w:val="ListParagraph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Communicate with departmental leaders </w:t>
            </w:r>
            <w:r w:rsidRPr="00DF71CF">
              <w:rPr>
                <w:rFonts w:ascii="Lucida Grande" w:eastAsia="ヒラギノ角ゴ Pro W3" w:hAnsi="Lucida Grande" w:cs="Times New Roman"/>
                <w:b/>
                <w:bCs/>
                <w:iCs/>
                <w:color w:val="000000"/>
                <w:sz w:val="22"/>
                <w:szCs w:val="20"/>
                <w:lang w:eastAsia="en-IN"/>
              </w:rPr>
              <w:t>to develop QA plans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that align with project development schedules</w:t>
            </w:r>
            <w:r w:rsidR="006F0B5B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.</w:t>
            </w:r>
          </w:p>
          <w:p w14:paraId="129092C7" w14:textId="070254C4" w:rsidR="00015122" w:rsidRDefault="00D1451E" w:rsidP="001E0058">
            <w:pPr>
              <w:pStyle w:val="ListParagraph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DF71CF">
              <w:rPr>
                <w:rFonts w:ascii="Lucida Grande" w:eastAsia="ヒラギノ角ゴ Pro W3" w:hAnsi="Lucida Grande" w:cs="Times New Roman"/>
                <w:b/>
                <w:bCs/>
                <w:iCs/>
                <w:color w:val="000000"/>
                <w:sz w:val="22"/>
                <w:szCs w:val="20"/>
                <w:lang w:eastAsia="en-IN"/>
              </w:rPr>
              <w:t>Define</w:t>
            </w:r>
            <w:r w:rsidR="006F0B5B" w:rsidRPr="00DF71CF">
              <w:rPr>
                <w:rFonts w:ascii="Lucida Grande" w:eastAsia="ヒラギノ角ゴ Pro W3" w:hAnsi="Lucida Grande" w:cs="Times New Roman"/>
                <w:b/>
                <w:bCs/>
                <w:iCs/>
                <w:color w:val="000000"/>
                <w:sz w:val="22"/>
                <w:szCs w:val="20"/>
                <w:lang w:eastAsia="en-IN"/>
              </w:rPr>
              <w:t xml:space="preserve"> Test Strategy</w:t>
            </w:r>
            <w:r w:rsidR="006F0B5B" w:rsidRPr="001E0058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  <w:r w:rsidRPr="001E0058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for </w:t>
            </w:r>
            <w:r w:rsidR="001E0058" w:rsidRPr="001E0058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the team and call for discussions and alignment</w:t>
            </w:r>
            <w:r w:rsidR="001E0058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of complete squad.</w:t>
            </w:r>
          </w:p>
          <w:p w14:paraId="1FC4E26D" w14:textId="46583337" w:rsidR="001E0058" w:rsidRPr="001E0058" w:rsidRDefault="003C7146" w:rsidP="001E0058">
            <w:pPr>
              <w:pStyle w:val="ListParagraph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Developed and </w:t>
            </w:r>
            <w:r w:rsidRPr="00145D5B">
              <w:rPr>
                <w:rFonts w:ascii="Lucida Grande" w:eastAsia="ヒラギノ角ゴ Pro W3" w:hAnsi="Lucida Grande" w:cs="Times New Roman"/>
                <w:b/>
                <w:bCs/>
                <w:iCs/>
                <w:color w:val="000000"/>
                <w:sz w:val="22"/>
                <w:szCs w:val="20"/>
                <w:lang w:eastAsia="en-IN"/>
              </w:rPr>
              <w:t>implemented risk mitigation strategies</w:t>
            </w:r>
            <w: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.</w:t>
            </w:r>
          </w:p>
          <w:p w14:paraId="360DBAE7" w14:textId="247D2D47" w:rsidR="0097258C" w:rsidRPr="0041397A" w:rsidRDefault="009656DA" w:rsidP="0097258C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A</w:t>
            </w:r>
            <w:r w:rsidR="0097258C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pplication's </w:t>
            </w:r>
            <w:r w:rsidR="0097258C" w:rsidRPr="00145D5B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release management</w:t>
            </w:r>
            <w:r w:rsidR="00435601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along with UAT testing with stakeholders.</w:t>
            </w:r>
          </w:p>
          <w:p w14:paraId="69D9C6B5" w14:textId="5F36C3EC" w:rsidR="00147494" w:rsidRPr="0041397A" w:rsidRDefault="00147494" w:rsidP="00147494">
            <w:pPr>
              <w:pStyle w:val="ListParagraph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Determine the requirement for QE and provide justification for new jobs, as well as recruiting new team members to fill the QE function.</w:t>
            </w:r>
          </w:p>
          <w:p w14:paraId="7CE6226A" w14:textId="0F864F79" w:rsidR="0097258C" w:rsidRPr="0041397A" w:rsidRDefault="0097258C" w:rsidP="0097258C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Create QE Retro calls for each of the three squads to obtain feedback.</w:t>
            </w:r>
          </w:p>
          <w:p w14:paraId="11E35BFA" w14:textId="31F967E3" w:rsidR="0097258C" w:rsidRPr="0041397A" w:rsidRDefault="0097258C" w:rsidP="0097258C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Reward &amp; Recognition - Acknowledge team members' efforts on a regular basis.</w:t>
            </w:r>
          </w:p>
          <w:p w14:paraId="32A99413" w14:textId="0FCC22CC" w:rsidR="00435601" w:rsidRPr="0041397A" w:rsidRDefault="00435601" w:rsidP="00E900EC">
            <w:pPr>
              <w:pStyle w:val="ListParagraph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Enforce Agile practices </w:t>
            </w:r>
            <w:r w:rsidR="001967BE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and improvements 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for the complete squad.</w:t>
            </w:r>
          </w:p>
          <w:p w14:paraId="6D17E25B" w14:textId="0436B288" w:rsidR="00433727" w:rsidRPr="0041397A" w:rsidRDefault="00433727" w:rsidP="006D33F5">
            <w:pPr>
              <w:pStyle w:val="ListParagraph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Support CI/CD jenkins setup</w:t>
            </w:r>
          </w:p>
          <w:p w14:paraId="6F3E2FD6" w14:textId="65FE1B62" w:rsidR="000709B6" w:rsidRPr="0041397A" w:rsidRDefault="000709B6" w:rsidP="000709B6">
            <w:pPr>
              <w:pStyle w:val="ListParagraph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lastRenderedPageBreak/>
              <w:t>Created framework in</w:t>
            </w:r>
            <w:r w:rsidR="0097258C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  <w:r w:rsidR="0097258C" w:rsidRPr="001967BE">
              <w:rPr>
                <w:rFonts w:ascii="Lucida Grande" w:eastAsia="ヒラギノ角ゴ Pro W3" w:hAnsi="Lucida Grande" w:cs="Times New Roman"/>
                <w:b/>
                <w:bCs/>
                <w:iCs/>
                <w:color w:val="000000"/>
                <w:sz w:val="22"/>
                <w:szCs w:val="20"/>
                <w:lang w:eastAsia="en-IN"/>
              </w:rPr>
              <w:t>Cypress Test Automation tool</w:t>
            </w:r>
            <w:r w:rsidR="0097258C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  <w:r w:rsidR="00FA266B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and develop scripts</w:t>
            </w:r>
            <w:r w:rsidR="00076658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and run in </w:t>
            </w:r>
            <w:r w:rsidR="00076658" w:rsidRPr="001967BE">
              <w:rPr>
                <w:rFonts w:ascii="Lucida Grande" w:eastAsia="ヒラギノ角ゴ Pro W3" w:hAnsi="Lucida Grande" w:cs="Times New Roman"/>
                <w:b/>
                <w:bCs/>
                <w:iCs/>
                <w:color w:val="000000"/>
                <w:sz w:val="22"/>
                <w:szCs w:val="20"/>
                <w:lang w:eastAsia="en-IN"/>
              </w:rPr>
              <w:t>Docker containers</w:t>
            </w:r>
            <w:r w:rsidR="00076658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.</w:t>
            </w:r>
          </w:p>
          <w:p w14:paraId="39AF053D" w14:textId="2FBC8B71" w:rsidR="0097258C" w:rsidRPr="0041397A" w:rsidRDefault="0097258C" w:rsidP="000709B6">
            <w:pPr>
              <w:pStyle w:val="ListParagraph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Proof-of-concept tools for </w:t>
            </w:r>
            <w:r w:rsidRPr="001967BE">
              <w:rPr>
                <w:rFonts w:ascii="Lucida Grande" w:eastAsia="ヒラギノ角ゴ Pro W3" w:hAnsi="Lucida Grande" w:cs="Times New Roman"/>
                <w:b/>
                <w:bCs/>
                <w:iCs/>
                <w:color w:val="000000"/>
                <w:sz w:val="22"/>
                <w:szCs w:val="20"/>
                <w:lang w:eastAsia="en-IN"/>
              </w:rPr>
              <w:t>Kafka Automation</w:t>
            </w: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— Zerocode, PACT, and Karate.</w:t>
            </w:r>
          </w:p>
          <w:p w14:paraId="70B1F1FD" w14:textId="57B89BD9" w:rsidR="0097258C" w:rsidRPr="0041397A" w:rsidRDefault="0097258C" w:rsidP="0097258C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Create unit tests with </w:t>
            </w:r>
            <w:r w:rsidRPr="001967BE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SpringBootTest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and </w:t>
            </w:r>
            <w:r w:rsidR="00E40A44" w:rsidRPr="001967BE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E</w:t>
            </w:r>
            <w:r w:rsidRPr="001967BE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mbedded Kafka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.</w:t>
            </w:r>
          </w:p>
          <w:p w14:paraId="353D01DE" w14:textId="39A1DF9A" w:rsidR="0097258C" w:rsidRPr="0041397A" w:rsidRDefault="0097258C" w:rsidP="0097258C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Using the </w:t>
            </w:r>
            <w:r w:rsidRPr="001967BE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Karate Framework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, created an </w:t>
            </w:r>
            <w:r w:rsidRPr="001967BE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API Automation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framework</w:t>
            </w:r>
            <w:r w:rsidR="001A76B9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with performance setup with </w:t>
            </w:r>
            <w:r w:rsidR="001A76B9" w:rsidRPr="001967BE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Gatling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.</w:t>
            </w:r>
          </w:p>
          <w:p w14:paraId="65D2604B" w14:textId="3CBD5C26" w:rsidR="0097258C" w:rsidRPr="0041397A" w:rsidRDefault="006F0B5B" w:rsidP="0097258C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1967BE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Kafka</w:t>
            </w:r>
            <w:r w:rsidR="00FB61AE" w:rsidRPr="001967BE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  <w:r w:rsidR="0097258C" w:rsidRPr="001967BE">
              <w:rPr>
                <w:rFonts w:ascii="Lucida Grande" w:eastAsia="ヒラギノ角ゴ Pro W3" w:hAnsi="Lucida Grande" w:cs="Times New Roman"/>
                <w:b/>
                <w:bCs/>
                <w:i w:val="0"/>
                <w:iCs/>
                <w:color w:val="000000"/>
                <w:sz w:val="22"/>
                <w:szCs w:val="20"/>
                <w:lang w:eastAsia="en-IN"/>
              </w:rPr>
              <w:t>Gatling</w:t>
            </w:r>
            <w:r w:rsidR="0097258C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performance testing.</w:t>
            </w:r>
          </w:p>
          <w:p w14:paraId="69A99FBB" w14:textId="4983B718" w:rsidR="0097258C" w:rsidRPr="0041397A" w:rsidRDefault="00E77F78" w:rsidP="0097258C">
            <w:pPr>
              <w:pStyle w:val="SmallText"/>
              <w:numPr>
                <w:ilvl w:val="0"/>
                <w:numId w:val="15"/>
              </w:numPr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Reporting Tool like</w:t>
            </w:r>
            <w:r w:rsidR="008F174E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  <w:r w:rsidR="0097258C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Nodered Dashboard to capture data flow and test findings</w:t>
            </w:r>
            <w:r w:rsidR="008F174E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.</w:t>
            </w:r>
            <w:r w:rsidR="006D6377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New relic to observe </w:t>
            </w:r>
            <w:r w:rsidR="006D6377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application health and performance metrics.</w:t>
            </w:r>
          </w:p>
          <w:p w14:paraId="085A6544" w14:textId="05B0EC10" w:rsidR="0097258C" w:rsidRPr="0041397A" w:rsidRDefault="0097258C" w:rsidP="0097258C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Local Quality Chapters for the portfolio</w:t>
            </w:r>
            <w:r w:rsidR="008F174E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 to enable QE’s cross functional knowledge.</w:t>
            </w:r>
          </w:p>
          <w:p w14:paraId="58CB1B1C" w14:textId="248904DC" w:rsidR="000444A7" w:rsidRPr="0041397A" w:rsidRDefault="00E80F61" w:rsidP="000444A7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Design and execution of various sprint stories for OpsBankII</w:t>
            </w:r>
          </w:p>
          <w:p w14:paraId="1353B2B8" w14:textId="413739EE" w:rsidR="00F60B9A" w:rsidRPr="0041397A" w:rsidRDefault="002E1494" w:rsidP="00F60B9A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Associate – Onsite Lead</w:t>
            </w:r>
          </w:p>
          <w:p w14:paraId="0CFC0BBF" w14:textId="599AD977" w:rsidR="00F60B9A" w:rsidRPr="0041397A" w:rsidRDefault="00F60B9A" w:rsidP="00F60B9A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Cognizant </w:t>
            </w:r>
            <w:r w:rsidR="002E1494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US Corp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Ltd</w:t>
            </w:r>
          </w:p>
          <w:p w14:paraId="3C5B5C21" w14:textId="34A9451C" w:rsidR="00F60B9A" w:rsidRPr="0041397A" w:rsidRDefault="002E1494" w:rsidP="00F60B9A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03</w:t>
            </w:r>
            <w:r w:rsidR="00F60B9A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/20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11</w:t>
            </w:r>
            <w:r w:rsidR="00F60B9A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-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12</w:t>
            </w:r>
            <w:r w:rsidR="008F593E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/2018</w:t>
            </w:r>
            <w:r w:rsidR="00F60B9A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,</w:t>
            </w:r>
          </w:p>
          <w:p w14:paraId="17EA2B3E" w14:textId="43EB0D66" w:rsidR="00F60B9A" w:rsidRPr="0041397A" w:rsidRDefault="008F593E" w:rsidP="00F60B9A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Dayton Ohio, </w:t>
            </w:r>
            <w:r w:rsidR="004458E9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USA:</w:t>
            </w:r>
            <w:r w:rsidR="00E5182B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Philadelphia PA, USA</w:t>
            </w:r>
          </w:p>
          <w:p w14:paraId="05441DCC" w14:textId="77777777" w:rsidR="0001429B" w:rsidRPr="0041397A" w:rsidRDefault="0001429B" w:rsidP="00F60B9A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</w:p>
          <w:p w14:paraId="74E868B1" w14:textId="77777777" w:rsidR="00F60B9A" w:rsidRPr="0041397A" w:rsidRDefault="00F60B9A" w:rsidP="00F60B9A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Responsibilities:</w:t>
            </w:r>
          </w:p>
          <w:p w14:paraId="61E5D050" w14:textId="481C713E" w:rsidR="00607FEE" w:rsidRPr="0041397A" w:rsidRDefault="00607FEE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 xml:space="preserve">Worked in Scrum agile methodology. Involved in sprint planning, sizing, </w:t>
            </w:r>
            <w:r w:rsidR="004458E9"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stand-up,</w:t>
            </w: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 xml:space="preserve"> and retrospective meetings.</w:t>
            </w:r>
          </w:p>
          <w:p w14:paraId="06313C61" w14:textId="1AC57AB5" w:rsidR="007D3617" w:rsidRPr="0041397A" w:rsidRDefault="007D3617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Work with SME and Product team in requirements document preparation.</w:t>
            </w:r>
          </w:p>
          <w:p w14:paraId="4875730A" w14:textId="07BABE14" w:rsidR="00607FEE" w:rsidRPr="0041397A" w:rsidRDefault="00607FEE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 xml:space="preserve">Worked on BDD cucumber Selenium Java framework with Maven and TestNG </w:t>
            </w:r>
            <w:r w:rsidR="006B2079"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 xml:space="preserve">along with Extent reports for reporting status </w:t>
            </w: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for regression and smoke suite</w:t>
            </w:r>
            <w:r w:rsidR="00A87E31"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 xml:space="preserve"> for e-commerce site.</w:t>
            </w:r>
          </w:p>
          <w:p w14:paraId="4CF2872D" w14:textId="77777777" w:rsidR="00C81717" w:rsidRPr="0041397A" w:rsidRDefault="00C81717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Created the framework for Selenium Java automation using Maven and TestNG for regression and smoke suite for ticketing system solution provided by ServiceNow.</w:t>
            </w:r>
          </w:p>
          <w:p w14:paraId="5F711189" w14:textId="342EBDF0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 xml:space="preserve">Worked on Selenium Java automation script creation for regression and smoke suite using keyword driven framework for a publishing </w:t>
            </w:r>
            <w:r w:rsidR="00C81717"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website.</w:t>
            </w:r>
          </w:p>
          <w:p w14:paraId="2A50E602" w14:textId="30DDFBED" w:rsidR="00A87E31" w:rsidRPr="0041397A" w:rsidRDefault="00A87E31" w:rsidP="00966C36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Worked on multiple browser testing using Selenium GRID execution.</w:t>
            </w:r>
          </w:p>
          <w:p w14:paraId="5CCB28A3" w14:textId="107133AD" w:rsidR="00607FEE" w:rsidRPr="0041397A" w:rsidRDefault="00607FEE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In-sprint and end to end automation performed via Jenkins continuous integration tool.</w:t>
            </w:r>
          </w:p>
          <w:p w14:paraId="3B191BF5" w14:textId="77777777" w:rsidR="00E5182B" w:rsidRPr="0041397A" w:rsidRDefault="00E5182B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Multiple browser validation using Cross Browser Testing tool.</w:t>
            </w:r>
          </w:p>
          <w:p w14:paraId="6F507C70" w14:textId="77777777" w:rsidR="00A87E31" w:rsidRPr="0041397A" w:rsidRDefault="00A87E31" w:rsidP="00966C36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Worked on the Integration of Selenium with ALM using </w:t>
            </w:r>
            <w:proofErr w:type="spellStart"/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LeanFT</w:t>
            </w:r>
            <w:proofErr w:type="spellEnd"/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.</w:t>
            </w:r>
          </w:p>
          <w:p w14:paraId="7DC2B8F0" w14:textId="77777777" w:rsidR="00A87E31" w:rsidRPr="0041397A" w:rsidRDefault="00A87E31" w:rsidP="00966C36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Worked on REST API functional and automation testing.</w:t>
            </w:r>
          </w:p>
          <w:p w14:paraId="323DD0E4" w14:textId="4FB87090" w:rsidR="00A87E31" w:rsidRPr="0041397A" w:rsidRDefault="00A87E31" w:rsidP="00966C36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Developed mock services using Parasoft Virtualize for functional testing.</w:t>
            </w:r>
          </w:p>
          <w:p w14:paraId="71C3323B" w14:textId="4C775EB7" w:rsidR="004E749F" w:rsidRPr="0041397A" w:rsidRDefault="004E749F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Regression test cases built using Selenium Java and integrated with HP ALM using x script creation.</w:t>
            </w:r>
          </w:p>
          <w:p w14:paraId="08837E7E" w14:textId="77777777" w:rsidR="00A87E31" w:rsidRPr="0041397A" w:rsidRDefault="00A87E31" w:rsidP="00966C36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Source code management is done using GIT.</w:t>
            </w:r>
          </w:p>
          <w:p w14:paraId="37985C13" w14:textId="77777777" w:rsidR="00A87E31" w:rsidRPr="0041397A" w:rsidRDefault="00A87E31" w:rsidP="00966C3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Develop framework for windows application using UFT functional automation tool.</w:t>
            </w:r>
          </w:p>
          <w:p w14:paraId="4D787614" w14:textId="77777777" w:rsidR="00A87E31" w:rsidRPr="0041397A" w:rsidRDefault="00A87E31" w:rsidP="00966C3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Worked on POC on Test Management tool ALM Octane and its integration with Dev Ops tools Jenkins.</w:t>
            </w:r>
          </w:p>
          <w:p w14:paraId="2156CF02" w14:textId="00C69B1D" w:rsidR="00A87E31" w:rsidRPr="0041397A" w:rsidRDefault="00A87E31" w:rsidP="00966C3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Created POC on feasibility of creating a single framework to support web and windows application automation using Selenium and Winium</w:t>
            </w:r>
            <w:r w:rsidR="001E60F0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/</w:t>
            </w:r>
            <w:proofErr w:type="spellStart"/>
            <w:r w:rsidR="001E60F0"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WinApp</w:t>
            </w:r>
            <w:proofErr w:type="spellEnd"/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.</w:t>
            </w:r>
          </w:p>
          <w:p w14:paraId="79A9553A" w14:textId="05901E20" w:rsidR="00A87E31" w:rsidRPr="0041397A" w:rsidRDefault="00A87E31" w:rsidP="00966C36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lastRenderedPageBreak/>
              <w:t xml:space="preserve">Worked closely with the business analyst and Product Team for validating/reviewing the </w:t>
            </w:r>
            <w:proofErr w:type="gramStart"/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requirements</w:t>
            </w:r>
            <w:proofErr w:type="gramEnd"/>
          </w:p>
          <w:p w14:paraId="04E05824" w14:textId="42C2979B" w:rsidR="00A87E31" w:rsidRPr="0041397A" w:rsidRDefault="00A87E31" w:rsidP="00966C3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Actively involved in defect triage with team.</w:t>
            </w:r>
          </w:p>
          <w:p w14:paraId="2F29EC49" w14:textId="27ADC27B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Worked on building test suite using TestNG framework to validate Billing in Production environment.</w:t>
            </w:r>
          </w:p>
          <w:p w14:paraId="765A8947" w14:textId="77777777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Created QTP scripts for various new enhancements in the application and maintenance of scripts using DOR framework.</w:t>
            </w:r>
          </w:p>
          <w:p w14:paraId="0A51640E" w14:textId="77777777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Migrated QTP DOR framework to CRAFT framework.</w:t>
            </w:r>
          </w:p>
          <w:p w14:paraId="6D60D32C" w14:textId="77777777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Crawler testing using User agent switch for BOT users.</w:t>
            </w:r>
          </w:p>
          <w:p w14:paraId="36923D17" w14:textId="21947570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Testing of pagination of page from Memcached distributed memory caching system.</w:t>
            </w:r>
          </w:p>
          <w:p w14:paraId="4CDAF6C1" w14:textId="438955EA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Execution of Test Plan and Monitoring Defect tracking using Quality Center.</w:t>
            </w:r>
          </w:p>
          <w:p w14:paraId="3C85BA7A" w14:textId="77777777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Analyzed user requirements and documented Test Plans, Test Cases using Quality Center.</w:t>
            </w:r>
          </w:p>
          <w:p w14:paraId="714FA7B8" w14:textId="2A0E5AA6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 xml:space="preserve">Analyze </w:t>
            </w:r>
            <w:r w:rsidR="00BB3803"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D</w:t>
            </w: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esign documents</w:t>
            </w:r>
            <w:r w:rsidR="00BB3803"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 xml:space="preserve"> and participate in requirements analysis.</w:t>
            </w:r>
          </w:p>
          <w:p w14:paraId="5B599C37" w14:textId="0B1F20AE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 xml:space="preserve">Automated testing, Regression, System testing, Integration Testing, Manual </w:t>
            </w:r>
            <w:r w:rsidR="00A524D8"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testing,</w:t>
            </w: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 xml:space="preserve"> and Disaster recover testing.</w:t>
            </w:r>
          </w:p>
          <w:p w14:paraId="17CAC6BF" w14:textId="77777777" w:rsidR="00A87E31" w:rsidRPr="0041397A" w:rsidRDefault="00A87E31" w:rsidP="00966C36">
            <w:pPr>
              <w:pStyle w:val="NoSpacing"/>
              <w:numPr>
                <w:ilvl w:val="0"/>
                <w:numId w:val="13"/>
              </w:numPr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/>
                <w:iCs/>
                <w:color w:val="000000"/>
                <w:szCs w:val="20"/>
                <w:lang w:eastAsia="en-IN"/>
              </w:rPr>
              <w:t>Prepare and executed Manual Test Cases based on Requirements and Use Cases, and Automated Test Scripts throughout Software Development Life Cycle (SDLC)</w:t>
            </w:r>
          </w:p>
          <w:p w14:paraId="4CA1F480" w14:textId="77777777" w:rsidR="00CE3E5F" w:rsidRPr="0041397A" w:rsidRDefault="00CE3E5F" w:rsidP="00AD235F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</w:p>
          <w:p w14:paraId="59A1C9E6" w14:textId="5B419548" w:rsidR="00AD235F" w:rsidRPr="0041397A" w:rsidRDefault="002E1494" w:rsidP="00AD235F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Programmer Analyst</w:t>
            </w:r>
            <w:r w:rsidR="00E726A0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</w:t>
            </w:r>
          </w:p>
          <w:p w14:paraId="2ECB5B7D" w14:textId="77777777" w:rsidR="00AD235F" w:rsidRPr="0041397A" w:rsidRDefault="00AD235F" w:rsidP="00AD235F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Cognizant India Pvt Ltd</w:t>
            </w:r>
          </w:p>
          <w:p w14:paraId="4A81A992" w14:textId="4BC804F8" w:rsidR="00AD235F" w:rsidRPr="0041397A" w:rsidRDefault="002E1494" w:rsidP="00AD235F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05</w:t>
            </w:r>
            <w:r w:rsidR="00AD235F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/20</w:t>
            </w:r>
            <w:r w:rsidR="00F17057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0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7</w:t>
            </w:r>
            <w:r w:rsidR="00AD235F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 xml:space="preserve"> -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02</w:t>
            </w:r>
            <w:r w:rsidR="00AD235F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/201</w:t>
            </w: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1</w:t>
            </w:r>
            <w:r w:rsidR="00AD235F"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,</w:t>
            </w:r>
          </w:p>
          <w:p w14:paraId="6B5313BD" w14:textId="449FCCB9" w:rsidR="00AD235F" w:rsidRPr="0041397A" w:rsidRDefault="00323B6F" w:rsidP="00AD235F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Chennai, India</w:t>
            </w:r>
          </w:p>
          <w:p w14:paraId="2EAE8793" w14:textId="77777777" w:rsidR="00414EEE" w:rsidRPr="0041397A" w:rsidRDefault="00414EEE" w:rsidP="00AD235F">
            <w:pPr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</w:p>
          <w:p w14:paraId="5DF1AF3F" w14:textId="2165C1E1" w:rsidR="00AD235F" w:rsidRPr="0041397A" w:rsidRDefault="00AD235F" w:rsidP="00AD235F">
            <w:pPr>
              <w:pStyle w:val="SmallText"/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 w:val="0"/>
                <w:iCs/>
                <w:color w:val="000000"/>
                <w:sz w:val="22"/>
                <w:szCs w:val="20"/>
                <w:lang w:eastAsia="en-IN"/>
              </w:rPr>
              <w:t>Responsibilities:</w:t>
            </w:r>
          </w:p>
          <w:p w14:paraId="3D99E205" w14:textId="77777777" w:rsidR="00966C36" w:rsidRPr="0041397A" w:rsidRDefault="00966C36" w:rsidP="00966C36">
            <w:pPr>
              <w:numPr>
                <w:ilvl w:val="0"/>
                <w:numId w:val="13"/>
              </w:numPr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Interacting with the Onsite Coordinator and Business Analysts</w:t>
            </w:r>
          </w:p>
          <w:p w14:paraId="5380B873" w14:textId="77777777" w:rsidR="00966C36" w:rsidRPr="0041397A" w:rsidRDefault="00966C36" w:rsidP="00966C36">
            <w:pPr>
              <w:numPr>
                <w:ilvl w:val="0"/>
                <w:numId w:val="13"/>
              </w:numPr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 xml:space="preserve">Prepare &amp; Review Test Conditions / Cases, Test </w:t>
            </w:r>
            <w:proofErr w:type="gramStart"/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execution</w:t>
            </w:r>
            <w:proofErr w:type="gramEnd"/>
          </w:p>
          <w:p w14:paraId="0C30FD6E" w14:textId="77777777" w:rsidR="00966C36" w:rsidRPr="0041397A" w:rsidRDefault="00966C36" w:rsidP="00966C36">
            <w:pPr>
              <w:numPr>
                <w:ilvl w:val="0"/>
                <w:numId w:val="13"/>
              </w:numPr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Requirement Traceability and Defect Management</w:t>
            </w:r>
          </w:p>
          <w:p w14:paraId="4E771CC8" w14:textId="77777777" w:rsidR="00966C36" w:rsidRPr="0041397A" w:rsidRDefault="00966C36" w:rsidP="00966C36">
            <w:pPr>
              <w:numPr>
                <w:ilvl w:val="0"/>
                <w:numId w:val="13"/>
              </w:numPr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Functional Testing, Regression testing.</w:t>
            </w:r>
          </w:p>
          <w:p w14:paraId="4A980ADC" w14:textId="77777777" w:rsidR="00966C36" w:rsidRPr="0041397A" w:rsidRDefault="00966C36" w:rsidP="00966C36">
            <w:pPr>
              <w:numPr>
                <w:ilvl w:val="0"/>
                <w:numId w:val="13"/>
              </w:numPr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Identifying defects, submitting defects and retesting of defects</w:t>
            </w:r>
          </w:p>
          <w:p w14:paraId="45E56A78" w14:textId="500DADD1" w:rsidR="00966C36" w:rsidRPr="0041397A" w:rsidRDefault="00966C36" w:rsidP="00966C36">
            <w:pPr>
              <w:numPr>
                <w:ilvl w:val="0"/>
                <w:numId w:val="13"/>
              </w:numPr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Status reporting</w:t>
            </w:r>
          </w:p>
          <w:p w14:paraId="0EA069CB" w14:textId="77777777" w:rsidR="00966C36" w:rsidRPr="0041397A" w:rsidRDefault="00966C36" w:rsidP="00966C36">
            <w:pPr>
              <w:numPr>
                <w:ilvl w:val="0"/>
                <w:numId w:val="13"/>
              </w:numPr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Performed Automation Testing - QTP Professional 9.2</w:t>
            </w:r>
          </w:p>
          <w:p w14:paraId="24321BC4" w14:textId="007A4CA1" w:rsidR="00AD235F" w:rsidRPr="0041397A" w:rsidRDefault="00966C36" w:rsidP="00C449CB">
            <w:pPr>
              <w:numPr>
                <w:ilvl w:val="0"/>
                <w:numId w:val="13"/>
              </w:numPr>
              <w:jc w:val="both"/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</w:pPr>
            <w:r w:rsidRPr="0041397A">
              <w:rPr>
                <w:rFonts w:ascii="Lucida Grande" w:eastAsia="ヒラギノ角ゴ Pro W3" w:hAnsi="Lucida Grande" w:cs="Times New Roman"/>
                <w:iCs/>
                <w:color w:val="000000"/>
                <w:sz w:val="22"/>
                <w:szCs w:val="20"/>
                <w:lang w:eastAsia="en-IN"/>
              </w:rPr>
              <w:t>Daily Status Report Preparation</w:t>
            </w:r>
          </w:p>
        </w:tc>
      </w:tr>
      <w:tr w:rsidR="000E1D44" w:rsidRPr="0041397A" w14:paraId="1163778D" w14:textId="77777777" w:rsidTr="000E1D44">
        <w:trPr>
          <w:trHeight w:val="2375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4EDFC5B9" w14:textId="7BF20C91" w:rsidR="0061642C" w:rsidRPr="0041397A" w:rsidRDefault="00B54841" w:rsidP="0061642C">
            <w:pPr>
              <w:rPr>
                <w:rFonts w:cs="Times New Roman (Body CS)"/>
                <w:color w:val="404040" w:themeColor="text1" w:themeTint="BF"/>
                <w:sz w:val="20"/>
                <w:szCs w:val="22"/>
              </w:rPr>
            </w:pPr>
            <w:r w:rsidRPr="0041397A">
              <w:rPr>
                <w:rFonts w:cs="Times New Roman (Body CS)"/>
                <w:color w:val="404040" w:themeColor="text1" w:themeTint="BF"/>
                <w:sz w:val="20"/>
                <w:szCs w:val="22"/>
              </w:rPr>
              <w:lastRenderedPageBreak/>
              <w:t xml:space="preserve"> </w:t>
            </w:r>
          </w:p>
          <w:p w14:paraId="4A12FEB2" w14:textId="3A82AAE7" w:rsidR="0061642C" w:rsidRPr="0041397A" w:rsidRDefault="0061642C" w:rsidP="0061642C">
            <w:pPr>
              <w:rPr>
                <w:rFonts w:cs="Times New Roman (Body CS)"/>
                <w:color w:val="404040" w:themeColor="text1" w:themeTint="BF"/>
                <w:sz w:val="20"/>
                <w:szCs w:val="22"/>
              </w:rPr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5C1BF9D" w14:textId="011EB668" w:rsidR="000E1D44" w:rsidRPr="0041397A" w:rsidRDefault="001E6E78" w:rsidP="00A77921">
            <w:pPr>
              <w:pStyle w:val="Heading2"/>
              <w:rPr>
                <w:rFonts w:cs="Times New Roman (Body CS)"/>
              </w:rPr>
            </w:pPr>
            <w:r w:rsidRPr="0041397A">
              <w:rPr>
                <w:rFonts w:cs="Times New Roman (Body CS)"/>
              </w:rPr>
              <w:t>Leadership</w:t>
            </w:r>
          </w:p>
          <w:p w14:paraId="40E935F7" w14:textId="10F2B926" w:rsidR="0057534A" w:rsidRPr="0041397A" w:rsidRDefault="0001729B" w:rsidP="004E5263">
            <w:pPr>
              <w:pStyle w:val="TextRight"/>
              <w:numPr>
                <w:ilvl w:val="0"/>
                <w:numId w:val="6"/>
              </w:numPr>
              <w:rPr>
                <w:sz w:val="20"/>
                <w:szCs w:val="22"/>
              </w:rPr>
            </w:pPr>
            <w:r w:rsidRPr="0041397A">
              <w:rPr>
                <w:sz w:val="20"/>
                <w:szCs w:val="22"/>
              </w:rPr>
              <w:t>Acting as Lead and guiding the QE team for past two years.</w:t>
            </w:r>
            <w:r w:rsidR="00607FEE" w:rsidRPr="0041397A">
              <w:rPr>
                <w:sz w:val="20"/>
                <w:szCs w:val="22"/>
              </w:rPr>
              <w:t xml:space="preserve"> </w:t>
            </w:r>
          </w:p>
          <w:p w14:paraId="709EDFBC" w14:textId="7C16C272" w:rsidR="00607FEE" w:rsidRPr="0041397A" w:rsidRDefault="00607FEE" w:rsidP="004E5263">
            <w:pPr>
              <w:pStyle w:val="TextRight"/>
              <w:numPr>
                <w:ilvl w:val="0"/>
                <w:numId w:val="6"/>
              </w:numPr>
              <w:rPr>
                <w:sz w:val="20"/>
                <w:szCs w:val="22"/>
              </w:rPr>
            </w:pPr>
            <w:r w:rsidRPr="0041397A">
              <w:rPr>
                <w:sz w:val="20"/>
                <w:szCs w:val="22"/>
              </w:rPr>
              <w:t>Career development guidance with respect to technical and soft skills.</w:t>
            </w:r>
          </w:p>
          <w:p w14:paraId="102E7F5C" w14:textId="7EA5FCD0" w:rsidR="0007663B" w:rsidRPr="0041397A" w:rsidRDefault="0007663B" w:rsidP="003E37CA">
            <w:pPr>
              <w:pStyle w:val="ListParagraph"/>
              <w:numPr>
                <w:ilvl w:val="0"/>
                <w:numId w:val="6"/>
              </w:numPr>
            </w:pPr>
            <w:r w:rsidRPr="0041397A">
              <w:rPr>
                <w:rFonts w:cs="Times New Roman (Body CS)"/>
                <w:color w:val="404040" w:themeColor="text1" w:themeTint="BF"/>
                <w:sz w:val="20"/>
                <w:szCs w:val="22"/>
              </w:rPr>
              <w:t xml:space="preserve">Guide and facilitate </w:t>
            </w:r>
            <w:r w:rsidR="003E37CA" w:rsidRPr="0041397A">
              <w:rPr>
                <w:rFonts w:cs="Times New Roman (Body CS)"/>
                <w:color w:val="404040" w:themeColor="text1" w:themeTint="BF"/>
                <w:sz w:val="20"/>
                <w:szCs w:val="22"/>
              </w:rPr>
              <w:t>the development of the team members</w:t>
            </w:r>
            <w:r w:rsidR="003E37CA" w:rsidRPr="0041397A">
              <w:t>.</w:t>
            </w:r>
          </w:p>
          <w:p w14:paraId="511A4727" w14:textId="1BB4A47B" w:rsidR="00BB3803" w:rsidRPr="0041397A" w:rsidRDefault="00E5182B" w:rsidP="0007663B">
            <w:pPr>
              <w:pStyle w:val="ListParagraph"/>
              <w:numPr>
                <w:ilvl w:val="0"/>
                <w:numId w:val="6"/>
              </w:numPr>
              <w:rPr>
                <w:rFonts w:cs="Times New Roman (Body CS)"/>
                <w:color w:val="404040" w:themeColor="text1" w:themeTint="BF"/>
                <w:sz w:val="20"/>
                <w:szCs w:val="22"/>
              </w:rPr>
            </w:pPr>
            <w:r w:rsidRPr="0041397A">
              <w:rPr>
                <w:rFonts w:cs="Times New Roman (Body CS)"/>
                <w:color w:val="404040" w:themeColor="text1" w:themeTint="BF"/>
                <w:sz w:val="20"/>
                <w:szCs w:val="22"/>
              </w:rPr>
              <w:t>Acted as an onshore coordinator for 7 years.</w:t>
            </w:r>
          </w:p>
          <w:p w14:paraId="1A6473DB" w14:textId="4C859026" w:rsidR="004E5263" w:rsidRPr="0041397A" w:rsidRDefault="004E5263" w:rsidP="004E5263">
            <w:pPr>
              <w:pStyle w:val="NoSpacing"/>
              <w:numPr>
                <w:ilvl w:val="0"/>
                <w:numId w:val="6"/>
              </w:numPr>
              <w:rPr>
                <w:rFonts w:asciiTheme="minorHAnsi" w:eastAsiaTheme="minorHAnsi" w:hAnsiTheme="minorHAnsi" w:cs="Times New Roman (Body CS)"/>
                <w:color w:val="404040" w:themeColor="text1" w:themeTint="BF"/>
                <w:sz w:val="20"/>
              </w:rPr>
            </w:pPr>
            <w:r w:rsidRPr="0041397A">
              <w:rPr>
                <w:rFonts w:asciiTheme="minorHAnsi" w:eastAsiaTheme="minorHAnsi" w:hAnsiTheme="minorHAnsi" w:cs="Times New Roman (Body CS)"/>
                <w:color w:val="404040" w:themeColor="text1" w:themeTint="BF"/>
                <w:sz w:val="20"/>
              </w:rPr>
              <w:t xml:space="preserve">Designed, documented, and maintained moderate to complex testing strategies for use by the Quality Assurance (QA) </w:t>
            </w:r>
            <w:proofErr w:type="gramStart"/>
            <w:r w:rsidRPr="0041397A">
              <w:rPr>
                <w:rFonts w:asciiTheme="minorHAnsi" w:eastAsiaTheme="minorHAnsi" w:hAnsiTheme="minorHAnsi" w:cs="Times New Roman (Body CS)"/>
                <w:color w:val="404040" w:themeColor="text1" w:themeTint="BF"/>
                <w:sz w:val="20"/>
              </w:rPr>
              <w:t>team</w:t>
            </w:r>
            <w:proofErr w:type="gramEnd"/>
          </w:p>
          <w:p w14:paraId="50702919" w14:textId="77777777" w:rsidR="00E5182B" w:rsidRPr="0041397A" w:rsidRDefault="00E5182B" w:rsidP="004E5263">
            <w:pPr>
              <w:pStyle w:val="ListParagraph"/>
              <w:numPr>
                <w:ilvl w:val="0"/>
                <w:numId w:val="6"/>
              </w:numPr>
              <w:rPr>
                <w:rFonts w:cs="Times New Roman (Body CS)"/>
                <w:color w:val="404040" w:themeColor="text1" w:themeTint="BF"/>
                <w:sz w:val="20"/>
                <w:szCs w:val="22"/>
              </w:rPr>
            </w:pPr>
            <w:r w:rsidRPr="0041397A">
              <w:rPr>
                <w:rFonts w:cs="Times New Roman (Body CS)"/>
                <w:color w:val="404040" w:themeColor="text1" w:themeTint="BF"/>
                <w:sz w:val="20"/>
                <w:szCs w:val="22"/>
              </w:rPr>
              <w:t>Prepare and present estimation for projects.</w:t>
            </w:r>
          </w:p>
          <w:p w14:paraId="4B701C2D" w14:textId="77777777" w:rsidR="004E5263" w:rsidRPr="0041397A" w:rsidRDefault="004E5263" w:rsidP="004E5263">
            <w:pPr>
              <w:pStyle w:val="ListParagraph"/>
              <w:numPr>
                <w:ilvl w:val="0"/>
                <w:numId w:val="6"/>
              </w:numPr>
              <w:rPr>
                <w:rFonts w:cs="Times New Roman (Body CS)"/>
                <w:color w:val="404040" w:themeColor="text1" w:themeTint="BF"/>
                <w:sz w:val="20"/>
                <w:szCs w:val="22"/>
              </w:rPr>
            </w:pPr>
            <w:r w:rsidRPr="0041397A">
              <w:rPr>
                <w:rFonts w:cs="Times New Roman (Body CS)"/>
                <w:color w:val="404040" w:themeColor="text1" w:themeTint="BF"/>
                <w:sz w:val="20"/>
                <w:szCs w:val="22"/>
              </w:rPr>
              <w:t xml:space="preserve">Review and sign off on test </w:t>
            </w:r>
            <w:proofErr w:type="gramStart"/>
            <w:r w:rsidRPr="0041397A">
              <w:rPr>
                <w:rFonts w:cs="Times New Roman (Body CS)"/>
                <w:color w:val="404040" w:themeColor="text1" w:themeTint="BF"/>
                <w:sz w:val="20"/>
                <w:szCs w:val="22"/>
              </w:rPr>
              <w:t>cases</w:t>
            </w:r>
            <w:proofErr w:type="gramEnd"/>
          </w:p>
          <w:p w14:paraId="4DC81F3E" w14:textId="3DC1D39E" w:rsidR="004E5263" w:rsidRPr="0041397A" w:rsidRDefault="004E5263" w:rsidP="0007663B">
            <w:pPr>
              <w:pStyle w:val="ListParagraph"/>
              <w:rPr>
                <w:rFonts w:cs="Times New Roman (Body CS)"/>
                <w:color w:val="404040" w:themeColor="text1" w:themeTint="BF"/>
                <w:sz w:val="20"/>
                <w:szCs w:val="22"/>
              </w:rPr>
            </w:pPr>
          </w:p>
        </w:tc>
      </w:tr>
      <w:tr w:rsidR="000E1D44" w:rsidRPr="0041397A" w14:paraId="0C80F5AB" w14:textId="77777777" w:rsidTr="000E1D44">
        <w:trPr>
          <w:trHeight w:val="14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4B56D1B1" w14:textId="77777777" w:rsidR="000E1D44" w:rsidRPr="0041397A" w:rsidRDefault="000E1D44"/>
        </w:tc>
        <w:tc>
          <w:tcPr>
            <w:tcW w:w="7189" w:type="dxa"/>
            <w:tcBorders>
              <w:left w:val="single" w:sz="18" w:space="0" w:color="648276" w:themeColor="accent5"/>
            </w:tcBorders>
          </w:tcPr>
          <w:p w14:paraId="73E4B89C" w14:textId="77777777" w:rsidR="00932899" w:rsidRPr="0041397A" w:rsidRDefault="00932899" w:rsidP="00932899">
            <w:pPr>
              <w:pStyle w:val="Heading1"/>
              <w:jc w:val="left"/>
            </w:pPr>
            <w:r w:rsidRPr="0041397A">
              <w:t>Education</w:t>
            </w:r>
          </w:p>
          <w:p w14:paraId="7C5A45DA" w14:textId="78CF2D58" w:rsidR="00932899" w:rsidRPr="0041397A" w:rsidRDefault="00BB3803" w:rsidP="00932899">
            <w:pPr>
              <w:pStyle w:val="Heading1"/>
              <w:jc w:val="left"/>
              <w:rPr>
                <w:color w:val="404040" w:themeColor="text1" w:themeTint="BF"/>
                <w:sz w:val="20"/>
                <w:szCs w:val="22"/>
              </w:rPr>
            </w:pPr>
            <w:r w:rsidRPr="0041397A">
              <w:rPr>
                <w:color w:val="404040" w:themeColor="text1" w:themeTint="BF"/>
                <w:sz w:val="20"/>
                <w:szCs w:val="22"/>
              </w:rPr>
              <w:t>BSc Computer Science</w:t>
            </w:r>
            <w:r w:rsidR="00932899" w:rsidRPr="0041397A">
              <w:rPr>
                <w:color w:val="404040" w:themeColor="text1" w:themeTint="BF"/>
                <w:sz w:val="20"/>
                <w:szCs w:val="22"/>
              </w:rPr>
              <w:t xml:space="preserve">, </w:t>
            </w:r>
            <w:r w:rsidRPr="0041397A">
              <w:rPr>
                <w:color w:val="404040" w:themeColor="text1" w:themeTint="BF"/>
                <w:sz w:val="20"/>
                <w:szCs w:val="22"/>
              </w:rPr>
              <w:t>Women’s Christian College</w:t>
            </w:r>
            <w:r w:rsidR="00932899" w:rsidRPr="0041397A">
              <w:rPr>
                <w:color w:val="404040" w:themeColor="text1" w:themeTint="BF"/>
                <w:sz w:val="20"/>
                <w:szCs w:val="22"/>
              </w:rPr>
              <w:t xml:space="preserve">,                                            </w:t>
            </w:r>
          </w:p>
          <w:p w14:paraId="0DC26B4F" w14:textId="0E562B64" w:rsidR="00932899" w:rsidRPr="0041397A" w:rsidRDefault="00BB3803" w:rsidP="00932899">
            <w:pPr>
              <w:pStyle w:val="Heading1"/>
              <w:jc w:val="left"/>
            </w:pPr>
            <w:r w:rsidRPr="0041397A">
              <w:rPr>
                <w:color w:val="404040" w:themeColor="text1" w:themeTint="BF"/>
                <w:sz w:val="20"/>
                <w:szCs w:val="22"/>
              </w:rPr>
              <w:t>Chennai</w:t>
            </w:r>
            <w:r w:rsidR="00932899" w:rsidRPr="0041397A">
              <w:rPr>
                <w:color w:val="404040" w:themeColor="text1" w:themeTint="BF"/>
                <w:sz w:val="20"/>
                <w:szCs w:val="22"/>
              </w:rPr>
              <w:t xml:space="preserve"> - TN</w:t>
            </w:r>
          </w:p>
          <w:p w14:paraId="7D7F021C" w14:textId="3EBF28DE" w:rsidR="000E1D44" w:rsidRPr="0041397A" w:rsidRDefault="000E1D44" w:rsidP="0057534A">
            <w:pPr>
              <w:pStyle w:val="TextRight"/>
            </w:pPr>
          </w:p>
        </w:tc>
      </w:tr>
    </w:tbl>
    <w:p w14:paraId="4A5D6096" w14:textId="77777777" w:rsidR="00C55D85" w:rsidRPr="0041397A" w:rsidRDefault="00C55D85"/>
    <w:sectPr w:rsidR="00C55D85" w:rsidRPr="0041397A" w:rsidSect="00F450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8EB9" w14:textId="77777777" w:rsidR="00912701" w:rsidRDefault="00912701" w:rsidP="00F316AD">
      <w:r>
        <w:separator/>
      </w:r>
    </w:p>
  </w:endnote>
  <w:endnote w:type="continuationSeparator" w:id="0">
    <w:p w14:paraId="53A95039" w14:textId="77777777" w:rsidR="00912701" w:rsidRDefault="0091270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Times New Roman"/>
    <w:charset w:val="00"/>
    <w:family w:val="roman"/>
    <w:pitch w:val="default"/>
  </w:font>
  <w:font w:name="Arial Body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4B0D" w14:textId="77777777" w:rsidR="00D85900" w:rsidRDefault="00D85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079A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1396D" wp14:editId="1C64C86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4AC1D9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8CD8" w14:textId="77777777" w:rsidR="00D85900" w:rsidRDefault="00D85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AF28" w14:textId="77777777" w:rsidR="00912701" w:rsidRDefault="00912701" w:rsidP="00F316AD">
      <w:r>
        <w:separator/>
      </w:r>
    </w:p>
  </w:footnote>
  <w:footnote w:type="continuationSeparator" w:id="0">
    <w:p w14:paraId="35BEA795" w14:textId="77777777" w:rsidR="00912701" w:rsidRDefault="00912701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8C0A" w14:textId="77777777" w:rsidR="00D85900" w:rsidRDefault="00D85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E910" w14:textId="77777777" w:rsidR="00D85900" w:rsidRDefault="00D859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6911" w14:textId="77777777" w:rsidR="00D85900" w:rsidRDefault="00D85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0839"/>
    <w:multiLevelType w:val="hybridMultilevel"/>
    <w:tmpl w:val="5CC8F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0491B"/>
    <w:multiLevelType w:val="multilevel"/>
    <w:tmpl w:val="8DB0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A06A6"/>
    <w:multiLevelType w:val="hybridMultilevel"/>
    <w:tmpl w:val="64F80E42"/>
    <w:lvl w:ilvl="0" w:tplc="5EDED0E4">
      <w:numFmt w:val="bullet"/>
      <w:lvlText w:val="-"/>
      <w:lvlJc w:val="left"/>
      <w:pPr>
        <w:ind w:left="941" w:hanging="360"/>
      </w:pPr>
      <w:rPr>
        <w:rFonts w:ascii="Ubuntu" w:eastAsia="Ubuntu" w:hAnsi="Ubuntu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458A5"/>
    <w:multiLevelType w:val="hybridMultilevel"/>
    <w:tmpl w:val="F66A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879BA"/>
    <w:multiLevelType w:val="hybridMultilevel"/>
    <w:tmpl w:val="3134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A0A"/>
    <w:multiLevelType w:val="hybridMultilevel"/>
    <w:tmpl w:val="8924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7134E"/>
    <w:multiLevelType w:val="hybridMultilevel"/>
    <w:tmpl w:val="941A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84577"/>
    <w:multiLevelType w:val="hybridMultilevel"/>
    <w:tmpl w:val="4D401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A0BDA"/>
    <w:multiLevelType w:val="hybridMultilevel"/>
    <w:tmpl w:val="AE66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A1F4C"/>
    <w:multiLevelType w:val="hybridMultilevel"/>
    <w:tmpl w:val="BA24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82230"/>
    <w:multiLevelType w:val="hybridMultilevel"/>
    <w:tmpl w:val="904E73C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5A54C7"/>
    <w:multiLevelType w:val="hybridMultilevel"/>
    <w:tmpl w:val="55FA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F4DA7"/>
    <w:multiLevelType w:val="hybridMultilevel"/>
    <w:tmpl w:val="65865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787DC3"/>
    <w:multiLevelType w:val="hybridMultilevel"/>
    <w:tmpl w:val="E2DE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213E9"/>
    <w:multiLevelType w:val="hybridMultilevel"/>
    <w:tmpl w:val="E920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811736">
    <w:abstractNumId w:val="9"/>
  </w:num>
  <w:num w:numId="2" w16cid:durableId="1845510529">
    <w:abstractNumId w:val="5"/>
  </w:num>
  <w:num w:numId="3" w16cid:durableId="986932521">
    <w:abstractNumId w:val="2"/>
  </w:num>
  <w:num w:numId="4" w16cid:durableId="1150438999">
    <w:abstractNumId w:val="7"/>
  </w:num>
  <w:num w:numId="5" w16cid:durableId="1375933908">
    <w:abstractNumId w:val="13"/>
  </w:num>
  <w:num w:numId="6" w16cid:durableId="2046052979">
    <w:abstractNumId w:val="11"/>
  </w:num>
  <w:num w:numId="7" w16cid:durableId="96174009">
    <w:abstractNumId w:val="3"/>
  </w:num>
  <w:num w:numId="8" w16cid:durableId="1092311279">
    <w:abstractNumId w:val="6"/>
  </w:num>
  <w:num w:numId="9" w16cid:durableId="473909948">
    <w:abstractNumId w:val="8"/>
  </w:num>
  <w:num w:numId="10" w16cid:durableId="203031433">
    <w:abstractNumId w:val="14"/>
  </w:num>
  <w:num w:numId="11" w16cid:durableId="1997680888">
    <w:abstractNumId w:val="10"/>
  </w:num>
  <w:num w:numId="12" w16cid:durableId="1775857149">
    <w:abstractNumId w:val="4"/>
  </w:num>
  <w:num w:numId="13" w16cid:durableId="884024311">
    <w:abstractNumId w:val="0"/>
  </w:num>
  <w:num w:numId="14" w16cid:durableId="532809410">
    <w:abstractNumId w:val="12"/>
  </w:num>
  <w:num w:numId="15" w16cid:durableId="677730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2C"/>
    <w:rsid w:val="0001429B"/>
    <w:rsid w:val="00015122"/>
    <w:rsid w:val="0001729B"/>
    <w:rsid w:val="00043226"/>
    <w:rsid w:val="000444A7"/>
    <w:rsid w:val="00051B8B"/>
    <w:rsid w:val="000637C7"/>
    <w:rsid w:val="000709B6"/>
    <w:rsid w:val="00072906"/>
    <w:rsid w:val="00073814"/>
    <w:rsid w:val="0007663B"/>
    <w:rsid w:val="00076658"/>
    <w:rsid w:val="0008558F"/>
    <w:rsid w:val="000E1D44"/>
    <w:rsid w:val="00102D79"/>
    <w:rsid w:val="00107AA8"/>
    <w:rsid w:val="001357E1"/>
    <w:rsid w:val="00145D5B"/>
    <w:rsid w:val="00147494"/>
    <w:rsid w:val="0016140F"/>
    <w:rsid w:val="001967BE"/>
    <w:rsid w:val="001A070B"/>
    <w:rsid w:val="001A1E25"/>
    <w:rsid w:val="001A76B9"/>
    <w:rsid w:val="001D547B"/>
    <w:rsid w:val="001E0058"/>
    <w:rsid w:val="001E034E"/>
    <w:rsid w:val="001E60F0"/>
    <w:rsid w:val="001E6E78"/>
    <w:rsid w:val="002053CC"/>
    <w:rsid w:val="0020696E"/>
    <w:rsid w:val="002205DC"/>
    <w:rsid w:val="002356A2"/>
    <w:rsid w:val="0024775A"/>
    <w:rsid w:val="00291421"/>
    <w:rsid w:val="00295FA1"/>
    <w:rsid w:val="002B5CBE"/>
    <w:rsid w:val="002C1B15"/>
    <w:rsid w:val="002D12DA"/>
    <w:rsid w:val="002E1494"/>
    <w:rsid w:val="003019B2"/>
    <w:rsid w:val="00307081"/>
    <w:rsid w:val="00323B6F"/>
    <w:rsid w:val="00336F95"/>
    <w:rsid w:val="0034688D"/>
    <w:rsid w:val="00357544"/>
    <w:rsid w:val="00380816"/>
    <w:rsid w:val="003867B6"/>
    <w:rsid w:val="003A079B"/>
    <w:rsid w:val="003B1498"/>
    <w:rsid w:val="003C3307"/>
    <w:rsid w:val="003C7146"/>
    <w:rsid w:val="003E37CA"/>
    <w:rsid w:val="003F3F63"/>
    <w:rsid w:val="0040233B"/>
    <w:rsid w:val="0041181B"/>
    <w:rsid w:val="0041397A"/>
    <w:rsid w:val="00414EEE"/>
    <w:rsid w:val="004264F3"/>
    <w:rsid w:val="0042724D"/>
    <w:rsid w:val="00433727"/>
    <w:rsid w:val="00435601"/>
    <w:rsid w:val="004458E9"/>
    <w:rsid w:val="00464E45"/>
    <w:rsid w:val="0047108A"/>
    <w:rsid w:val="004D33D7"/>
    <w:rsid w:val="004D6651"/>
    <w:rsid w:val="004E2DBF"/>
    <w:rsid w:val="004E5263"/>
    <w:rsid w:val="004E749F"/>
    <w:rsid w:val="0050289F"/>
    <w:rsid w:val="00504B95"/>
    <w:rsid w:val="00507E93"/>
    <w:rsid w:val="00511A6E"/>
    <w:rsid w:val="00517399"/>
    <w:rsid w:val="0055205F"/>
    <w:rsid w:val="00554FCF"/>
    <w:rsid w:val="0057534A"/>
    <w:rsid w:val="00584913"/>
    <w:rsid w:val="005A31F9"/>
    <w:rsid w:val="005B060A"/>
    <w:rsid w:val="005C3E2B"/>
    <w:rsid w:val="00605A5B"/>
    <w:rsid w:val="00607D55"/>
    <w:rsid w:val="00607FEE"/>
    <w:rsid w:val="0061642C"/>
    <w:rsid w:val="0063441F"/>
    <w:rsid w:val="006500C1"/>
    <w:rsid w:val="006577E5"/>
    <w:rsid w:val="00681A92"/>
    <w:rsid w:val="00692B45"/>
    <w:rsid w:val="006A56A8"/>
    <w:rsid w:val="006B2079"/>
    <w:rsid w:val="006C60E6"/>
    <w:rsid w:val="006D6377"/>
    <w:rsid w:val="006E0E17"/>
    <w:rsid w:val="006E5B3B"/>
    <w:rsid w:val="006E6E9E"/>
    <w:rsid w:val="006E70D3"/>
    <w:rsid w:val="006F0B5B"/>
    <w:rsid w:val="006F41C3"/>
    <w:rsid w:val="00705E6E"/>
    <w:rsid w:val="00744508"/>
    <w:rsid w:val="00760AAC"/>
    <w:rsid w:val="007B0F94"/>
    <w:rsid w:val="007C61AC"/>
    <w:rsid w:val="007D2AC8"/>
    <w:rsid w:val="007D3617"/>
    <w:rsid w:val="007E594D"/>
    <w:rsid w:val="0082446E"/>
    <w:rsid w:val="008C60F8"/>
    <w:rsid w:val="008F174E"/>
    <w:rsid w:val="008F593E"/>
    <w:rsid w:val="009115F1"/>
    <w:rsid w:val="00912701"/>
    <w:rsid w:val="009200FE"/>
    <w:rsid w:val="00932899"/>
    <w:rsid w:val="009440BB"/>
    <w:rsid w:val="00964070"/>
    <w:rsid w:val="009656DA"/>
    <w:rsid w:val="00966C36"/>
    <w:rsid w:val="0097258C"/>
    <w:rsid w:val="00982D8C"/>
    <w:rsid w:val="00986F54"/>
    <w:rsid w:val="009D211F"/>
    <w:rsid w:val="009F41C3"/>
    <w:rsid w:val="00A06CE9"/>
    <w:rsid w:val="00A25562"/>
    <w:rsid w:val="00A32030"/>
    <w:rsid w:val="00A524D8"/>
    <w:rsid w:val="00A5344D"/>
    <w:rsid w:val="00A61929"/>
    <w:rsid w:val="00A71990"/>
    <w:rsid w:val="00A77921"/>
    <w:rsid w:val="00A87E31"/>
    <w:rsid w:val="00AA572E"/>
    <w:rsid w:val="00AA6F27"/>
    <w:rsid w:val="00AD235F"/>
    <w:rsid w:val="00AE2D19"/>
    <w:rsid w:val="00AF507A"/>
    <w:rsid w:val="00AF6B11"/>
    <w:rsid w:val="00B2124F"/>
    <w:rsid w:val="00B2587A"/>
    <w:rsid w:val="00B54841"/>
    <w:rsid w:val="00B575FB"/>
    <w:rsid w:val="00B6190E"/>
    <w:rsid w:val="00B70F36"/>
    <w:rsid w:val="00B753CA"/>
    <w:rsid w:val="00B83AA8"/>
    <w:rsid w:val="00B942CC"/>
    <w:rsid w:val="00BA2AF9"/>
    <w:rsid w:val="00BB3803"/>
    <w:rsid w:val="00BD23E5"/>
    <w:rsid w:val="00BD4217"/>
    <w:rsid w:val="00BE1E17"/>
    <w:rsid w:val="00BF7BE8"/>
    <w:rsid w:val="00C1095A"/>
    <w:rsid w:val="00C142CB"/>
    <w:rsid w:val="00C163C1"/>
    <w:rsid w:val="00C17FEC"/>
    <w:rsid w:val="00C42980"/>
    <w:rsid w:val="00C449CB"/>
    <w:rsid w:val="00C55D85"/>
    <w:rsid w:val="00C665A0"/>
    <w:rsid w:val="00C81717"/>
    <w:rsid w:val="00C8744D"/>
    <w:rsid w:val="00C94D70"/>
    <w:rsid w:val="00CA2273"/>
    <w:rsid w:val="00CD50FD"/>
    <w:rsid w:val="00CE19B9"/>
    <w:rsid w:val="00CE2A01"/>
    <w:rsid w:val="00CE3E5F"/>
    <w:rsid w:val="00CE77DA"/>
    <w:rsid w:val="00CF61EF"/>
    <w:rsid w:val="00D1451E"/>
    <w:rsid w:val="00D47124"/>
    <w:rsid w:val="00D85900"/>
    <w:rsid w:val="00DD5D7B"/>
    <w:rsid w:val="00DE0CED"/>
    <w:rsid w:val="00DE45DE"/>
    <w:rsid w:val="00DF27C5"/>
    <w:rsid w:val="00DF71CF"/>
    <w:rsid w:val="00E24D2B"/>
    <w:rsid w:val="00E40A44"/>
    <w:rsid w:val="00E5182B"/>
    <w:rsid w:val="00E7019D"/>
    <w:rsid w:val="00E726A0"/>
    <w:rsid w:val="00E77F78"/>
    <w:rsid w:val="00E80F61"/>
    <w:rsid w:val="00E85A07"/>
    <w:rsid w:val="00E900EC"/>
    <w:rsid w:val="00E905DB"/>
    <w:rsid w:val="00EA2DB2"/>
    <w:rsid w:val="00EC10A8"/>
    <w:rsid w:val="00EC3795"/>
    <w:rsid w:val="00ED2D67"/>
    <w:rsid w:val="00ED5DB3"/>
    <w:rsid w:val="00EE5D7C"/>
    <w:rsid w:val="00EF4E0A"/>
    <w:rsid w:val="00F17057"/>
    <w:rsid w:val="00F316AD"/>
    <w:rsid w:val="00F4501B"/>
    <w:rsid w:val="00F60B9A"/>
    <w:rsid w:val="00F66005"/>
    <w:rsid w:val="00F77A83"/>
    <w:rsid w:val="00FA266B"/>
    <w:rsid w:val="00FA3A99"/>
    <w:rsid w:val="00FB1562"/>
    <w:rsid w:val="00FB61AE"/>
    <w:rsid w:val="00FD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3E5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2C1B1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83AA8"/>
    <w:pPr>
      <w:widowControl w:val="0"/>
      <w:autoSpaceDE w:val="0"/>
      <w:autoSpaceDN w:val="0"/>
    </w:pPr>
    <w:rPr>
      <w:rFonts w:ascii="Ubuntu" w:eastAsia="Ubuntu" w:hAnsi="Ubuntu" w:cs="Ubuntu"/>
      <w:color w:val="auto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83AA8"/>
    <w:rPr>
      <w:rFonts w:ascii="Ubuntu" w:eastAsia="Ubuntu" w:hAnsi="Ubuntu" w:cs="Ubuntu"/>
      <w:sz w:val="16"/>
      <w:szCs w:val="16"/>
      <w:lang w:bidi="en-US"/>
    </w:rPr>
  </w:style>
  <w:style w:type="paragraph" w:styleId="NoSpacing">
    <w:name w:val="No Spacing"/>
    <w:uiPriority w:val="1"/>
    <w:qFormat/>
    <w:rsid w:val="00607FEE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5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4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0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87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daramurthyr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CF7AC7F97D456CA710D27F6875C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36F1B-12D6-4787-97D7-A2397613CA7D}"/>
      </w:docPartPr>
      <w:docPartBody>
        <w:p w:rsidR="007307DD" w:rsidRDefault="001D20AB">
          <w:pPr>
            <w:pStyle w:val="E6CF7AC7F97D456CA710D27F6875CCD7"/>
          </w:pPr>
          <w:r w:rsidRPr="00605A5B">
            <w:t>Contact</w:t>
          </w:r>
        </w:p>
      </w:docPartBody>
    </w:docPart>
    <w:docPart>
      <w:docPartPr>
        <w:name w:val="E2E085732AF6472FB2FEBD1ADCEAD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50AB1-2359-43AF-88F6-E518A218E7F4}"/>
      </w:docPartPr>
      <w:docPartBody>
        <w:p w:rsidR="007307DD" w:rsidRDefault="001D20AB">
          <w:pPr>
            <w:pStyle w:val="E2E085732AF6472FB2FEBD1ADCEADD8E"/>
          </w:pPr>
          <w:r w:rsidRPr="00605A5B">
            <w:t>Objective</w:t>
          </w:r>
        </w:p>
      </w:docPartBody>
    </w:docPart>
    <w:docPart>
      <w:docPartPr>
        <w:name w:val="DF6B835959D74F02B29E957BB799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916C5-ABEF-4165-821B-FE10315D13A3}"/>
      </w:docPartPr>
      <w:docPartBody>
        <w:p w:rsidR="007307DD" w:rsidRDefault="001D20AB">
          <w:pPr>
            <w:pStyle w:val="DF6B835959D74F02B29E957BB799215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Times New Roman"/>
    <w:charset w:val="00"/>
    <w:family w:val="roman"/>
    <w:pitch w:val="default"/>
  </w:font>
  <w:font w:name="Arial Body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DD"/>
    <w:rsid w:val="000045B2"/>
    <w:rsid w:val="000F7F37"/>
    <w:rsid w:val="001A01F6"/>
    <w:rsid w:val="001D20AB"/>
    <w:rsid w:val="00296267"/>
    <w:rsid w:val="007307DD"/>
    <w:rsid w:val="00777E6D"/>
    <w:rsid w:val="007B16DB"/>
    <w:rsid w:val="00C8358C"/>
    <w:rsid w:val="00D847D4"/>
    <w:rsid w:val="00EC4DD1"/>
    <w:rsid w:val="00ED3C61"/>
    <w:rsid w:val="00F8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E6CF7AC7F97D456CA710D27F6875CCD7">
    <w:name w:val="E6CF7AC7F97D456CA710D27F6875CCD7"/>
  </w:style>
  <w:style w:type="paragraph" w:customStyle="1" w:styleId="E2E085732AF6472FB2FEBD1ADCEADD8E">
    <w:name w:val="E2E085732AF6472FB2FEBD1ADCEADD8E"/>
  </w:style>
  <w:style w:type="paragraph" w:customStyle="1" w:styleId="DF6B835959D74F02B29E957BB7992155">
    <w:name w:val="DF6B835959D74F02B29E957BB7992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64D22-53E2-415C-BB4E-E7AFC06C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4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2023-10-12T04:27:00Z</dcterms:created>
  <dcterms:modified xsi:type="dcterms:W3CDTF">2023-10-12T04:39:00Z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2022-01-18T15:24:58Z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32511326-0fff-4a54-ba1f-7b3e474e3ae9</vt:lpwstr>
  </property>
  <property fmtid="{D5CDD505-2E9C-101B-9397-08002B2CF9AE}" pid="8" name="MSIP_Label_549ac42a-3eb4-4074-b885-aea26bd6241e_ContentBits">
    <vt:lpwstr>0</vt:lpwstr>
  </property>
</Properties>
</file>