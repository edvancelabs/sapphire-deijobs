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60"/>
      </w:tblGrid>
      <w:tr w:rsidR="00183480" w:rsidRPr="002559E3" w:rsidTr="00E313D8">
        <w:trPr>
          <w:trHeight w:val="1478"/>
        </w:trPr>
        <w:tc>
          <w:tcPr>
            <w:tcW w:w="10260" w:type="dxa"/>
          </w:tcPr>
          <w:p w:rsidR="00183480" w:rsidRDefault="00866155" w:rsidP="00866155">
            <w:pPr>
              <w:pStyle w:val="EnterYourName"/>
              <w:jc w:val="center"/>
              <w:rPr>
                <w:rFonts w:ascii="Arial Black" w:hAnsi="Arial Black" w:cs="Arial"/>
                <w:noProof/>
                <w:color w:val="000000"/>
              </w:rPr>
            </w:pPr>
            <w:r>
              <w:rPr>
                <w:rFonts w:ascii="Arial Black" w:hAnsi="Arial Black" w:cs="Arial"/>
                <w:noProof/>
                <w:color w:val="000000"/>
                <w:sz w:val="32"/>
                <w:szCs w:val="32"/>
              </w:rPr>
              <w:t xml:space="preserve">Jyothi </w:t>
            </w:r>
            <w:r w:rsidR="00AB31FF">
              <w:rPr>
                <w:rFonts w:ascii="Arial Black" w:hAnsi="Arial Black" w:cs="Arial"/>
                <w:noProof/>
                <w:color w:val="000000"/>
                <w:sz w:val="32"/>
                <w:szCs w:val="32"/>
              </w:rPr>
              <w:t>Dhawaleswarapu</w:t>
            </w:r>
            <w:r w:rsidR="00183480" w:rsidRPr="002559E3">
              <w:rPr>
                <w:rFonts w:ascii="Arial" w:hAnsi="Arial" w:cs="Arial"/>
                <w:noProof/>
                <w:color w:val="000000"/>
              </w:rPr>
              <w:tab/>
            </w:r>
            <w:r>
              <w:rPr>
                <w:rStyle w:val="Hyperlink"/>
                <w:rFonts w:ascii="Arial Black" w:hAnsi="Arial Black"/>
                <w:sz w:val="22"/>
                <w:szCs w:val="22"/>
              </w:rPr>
              <w:t>Jyothi.</w:t>
            </w:r>
            <w:r w:rsidR="00825CB1">
              <w:rPr>
                <w:rStyle w:val="Hyperlink"/>
                <w:rFonts w:ascii="Arial Black" w:hAnsi="Arial Black"/>
                <w:sz w:val="22"/>
                <w:szCs w:val="22"/>
              </w:rPr>
              <w:t>19nov</w:t>
            </w:r>
            <w:r>
              <w:rPr>
                <w:rStyle w:val="Hyperlink"/>
                <w:rFonts w:ascii="Arial Black" w:hAnsi="Arial Black"/>
                <w:sz w:val="22"/>
                <w:szCs w:val="22"/>
              </w:rPr>
              <w:t>@gmail.com</w:t>
            </w:r>
            <w:r>
              <w:rPr>
                <w:rFonts w:ascii="Arial Black" w:hAnsi="Arial Black" w:cs="Arial"/>
                <w:noProof/>
                <w:color w:val="000000"/>
              </w:rPr>
              <w:t xml:space="preserve"> </w:t>
            </w:r>
          </w:p>
          <w:p w:rsidR="00401344" w:rsidRPr="00E02E4F" w:rsidRDefault="00401344" w:rsidP="00825CB1">
            <w:pPr>
              <w:pStyle w:val="EnterYourNam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2E4F">
              <w:rPr>
                <w:rFonts w:ascii="Arial Black" w:hAnsi="Arial Black" w:cs="Arial"/>
                <w:noProof/>
                <w:color w:val="000000"/>
                <w:sz w:val="22"/>
                <w:szCs w:val="22"/>
              </w:rPr>
              <w:t>+91-</w:t>
            </w:r>
            <w:r w:rsidR="00825CB1" w:rsidRPr="00825CB1">
              <w:rPr>
                <w:rFonts w:ascii="Arial Black" w:hAnsi="Arial Black" w:cs="Arial"/>
                <w:noProof/>
                <w:color w:val="000000"/>
                <w:sz w:val="22"/>
                <w:szCs w:val="22"/>
              </w:rPr>
              <w:t>9</w:t>
            </w:r>
            <w:r w:rsidR="00AB31FF">
              <w:rPr>
                <w:rFonts w:ascii="Arial Black" w:hAnsi="Arial Black" w:cs="Arial"/>
                <w:noProof/>
                <w:color w:val="000000"/>
                <w:sz w:val="22"/>
                <w:szCs w:val="22"/>
              </w:rPr>
              <w:t>121018277</w:t>
            </w:r>
          </w:p>
        </w:tc>
      </w:tr>
    </w:tbl>
    <w:p w:rsidR="00183480" w:rsidRPr="002559E3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rial" w:hAnsi="Arial" w:cs="Arial"/>
          <w:b/>
          <w:i/>
          <w:color w:val="000000"/>
          <w:sz w:val="24"/>
        </w:rPr>
      </w:pPr>
      <w:r w:rsidRPr="002559E3">
        <w:rPr>
          <w:rFonts w:ascii="Arial" w:hAnsi="Arial" w:cs="Arial"/>
          <w:b/>
          <w:i/>
          <w:color w:val="000000"/>
          <w:sz w:val="24"/>
        </w:rPr>
        <w:t>Professional Summary</w:t>
      </w:r>
    </w:p>
    <w:p w:rsidR="00AB31FF" w:rsidRPr="00AB31FF" w:rsidRDefault="00AB31FF" w:rsidP="00AB31FF">
      <w:pPr>
        <w:numPr>
          <w:ilvl w:val="0"/>
          <w:numId w:val="46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Daily work management and execution of performance reporting operations activities</w:t>
      </w:r>
    </w:p>
    <w:p w:rsidR="00AB31FF" w:rsidRPr="00AB31FF" w:rsidRDefault="00AB31FF" w:rsidP="00AB31FF">
      <w:pPr>
        <w:numPr>
          <w:ilvl w:val="0"/>
          <w:numId w:val="46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color w:val="000000"/>
          <w:sz w:val="22"/>
          <w:szCs w:val="22"/>
        </w:rPr>
        <w:t>Workflow</w:t>
      </w:r>
      <w:r w:rsidRPr="00AB31FF">
        <w:rPr>
          <w:rFonts w:ascii="Arial" w:hAnsi="Arial" w:cs="Arial"/>
          <w:sz w:val="22"/>
          <w:szCs w:val="22"/>
        </w:rPr>
        <w:t xml:space="preserve"> analysis and process improvements</w:t>
      </w:r>
    </w:p>
    <w:p w:rsidR="00AB31FF" w:rsidRPr="00AB31FF" w:rsidRDefault="00AB31FF" w:rsidP="00AB31FF">
      <w:pPr>
        <w:numPr>
          <w:ilvl w:val="0"/>
          <w:numId w:val="46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Providing timely updates to management and onshore counterparts</w:t>
      </w:r>
    </w:p>
    <w:p w:rsidR="00AB31FF" w:rsidRPr="00AB31FF" w:rsidRDefault="00AB31FF" w:rsidP="00AB31FF">
      <w:pPr>
        <w:numPr>
          <w:ilvl w:val="0"/>
          <w:numId w:val="46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color w:val="000000"/>
          <w:sz w:val="22"/>
          <w:szCs w:val="22"/>
        </w:rPr>
        <w:t>Reviewing</w:t>
      </w:r>
      <w:r w:rsidRPr="00AB31FF">
        <w:rPr>
          <w:rFonts w:ascii="Arial" w:hAnsi="Arial" w:cs="Arial"/>
          <w:sz w:val="22"/>
          <w:szCs w:val="22"/>
        </w:rPr>
        <w:t xml:space="preserve"> work of senior analysts and providing them guidance</w:t>
      </w:r>
    </w:p>
    <w:p w:rsidR="00AB31FF" w:rsidRPr="00AB31FF" w:rsidRDefault="00AB31FF" w:rsidP="00AB31FF">
      <w:pPr>
        <w:numPr>
          <w:ilvl w:val="0"/>
          <w:numId w:val="46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Manage Team and responsible for their development, grooming and address issues/ grievances proactively</w:t>
      </w:r>
    </w:p>
    <w:p w:rsidR="00AB31FF" w:rsidRPr="00AB31FF" w:rsidRDefault="00AB31FF" w:rsidP="00AB31FF">
      <w:pPr>
        <w:numPr>
          <w:ilvl w:val="0"/>
          <w:numId w:val="46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Make process improvements recommendations</w:t>
      </w:r>
    </w:p>
    <w:p w:rsidR="00AB31FF" w:rsidRPr="00AB31FF" w:rsidRDefault="00AB31FF" w:rsidP="00AB31FF">
      <w:pPr>
        <w:numPr>
          <w:ilvl w:val="0"/>
          <w:numId w:val="46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Conducting performance evaluations and career development discussions</w:t>
      </w:r>
    </w:p>
    <w:p w:rsidR="00BB7A83" w:rsidRPr="00BB7A83" w:rsidRDefault="00BB7A83" w:rsidP="00BB7A8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B7A83">
        <w:rPr>
          <w:rFonts w:ascii="Arial" w:hAnsi="Arial" w:cs="Arial"/>
          <w:color w:val="000000"/>
          <w:sz w:val="20"/>
          <w:szCs w:val="20"/>
        </w:rPr>
        <w:t>Supervised and led team in recruiting efforts while decreasing time-to-fill and recruitment expenses.</w:t>
      </w:r>
    </w:p>
    <w:p w:rsidR="00BB7A83" w:rsidRPr="00BB7A83" w:rsidRDefault="00BB7A83" w:rsidP="00BB7A8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B7A83">
        <w:rPr>
          <w:rFonts w:ascii="Arial" w:hAnsi="Arial" w:cs="Arial"/>
          <w:color w:val="000000"/>
          <w:sz w:val="20"/>
          <w:szCs w:val="20"/>
        </w:rPr>
        <w:t>Led high volume recruitment initiatives for entire district and more than 30 contracted clients.</w:t>
      </w:r>
    </w:p>
    <w:p w:rsidR="00BB7A83" w:rsidRPr="00BB7A83" w:rsidRDefault="00BB7A83" w:rsidP="00BB7A8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B7A83">
        <w:rPr>
          <w:rFonts w:ascii="Arial" w:hAnsi="Arial" w:cs="Arial"/>
          <w:color w:val="000000"/>
          <w:sz w:val="20"/>
          <w:szCs w:val="20"/>
        </w:rPr>
        <w:t>Identified potential sources for recruiting staff (i.e. job fairs, community organizations, advocacy groups, military transition centers, vocational/technical schools, colleges and universities, and governmental agencies, marine for life, open houses.</w:t>
      </w:r>
    </w:p>
    <w:p w:rsidR="00BB7A83" w:rsidRPr="00BB7A83" w:rsidRDefault="00BB7A83" w:rsidP="00BB7A8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B7A83">
        <w:rPr>
          <w:rFonts w:ascii="Arial" w:hAnsi="Arial" w:cs="Arial"/>
          <w:color w:val="000000"/>
          <w:sz w:val="20"/>
          <w:szCs w:val="20"/>
        </w:rPr>
        <w:t>Planned and managed human resources sponsored events and exhibits</w:t>
      </w:r>
    </w:p>
    <w:p w:rsidR="006C6D59" w:rsidRPr="00BB7A83" w:rsidRDefault="00BB7A83" w:rsidP="00BB7A8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B7A83">
        <w:rPr>
          <w:rFonts w:ascii="Arial" w:hAnsi="Arial" w:cs="Arial"/>
          <w:color w:val="000000"/>
          <w:sz w:val="20"/>
          <w:szCs w:val="20"/>
        </w:rPr>
        <w:t>Developed and implemented creative and cost effective human resource events that increased employee satisfaction and morale.</w:t>
      </w:r>
    </w:p>
    <w:p w:rsidR="00793629" w:rsidRDefault="006C6D59" w:rsidP="00EB4BA4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C6D59">
        <w:rPr>
          <w:rFonts w:ascii="Arial" w:hAnsi="Arial" w:cs="Arial"/>
          <w:color w:val="000000"/>
          <w:sz w:val="20"/>
          <w:szCs w:val="20"/>
        </w:rPr>
        <w:t>Excellent communication and interpersonal skills; skilled with delivering presentations and professional correspondence</w:t>
      </w:r>
      <w:r w:rsidR="00793629">
        <w:rPr>
          <w:rFonts w:ascii="Arial" w:hAnsi="Arial" w:cs="Arial"/>
          <w:color w:val="000000"/>
          <w:sz w:val="20"/>
          <w:szCs w:val="20"/>
        </w:rPr>
        <w:t>.</w:t>
      </w:r>
    </w:p>
    <w:p w:rsidR="00793629" w:rsidRDefault="00793629" w:rsidP="00EB4BA4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Centralised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Report(all business units/Entities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monitered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one location)</w:t>
      </w:r>
    </w:p>
    <w:p w:rsidR="00793629" w:rsidRDefault="00793629" w:rsidP="00EB4BA4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work capability(set high/Low achievement projections by month/year)</w:t>
      </w:r>
    </w:p>
    <w:p w:rsidR="00793629" w:rsidRDefault="00793629" w:rsidP="00EB4BA4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Ensure all capital-intensive projects are captured in the forecast</w:t>
      </w:r>
    </w:p>
    <w:p w:rsidR="00793629" w:rsidRDefault="00793629" w:rsidP="00EB4BA4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Re-forecast at least quarterly based on level of completion(percentage/dollar), schedule updates or cost adjustments</w:t>
      </w:r>
    </w:p>
    <w:p w:rsidR="00793629" w:rsidRPr="00AB31FF" w:rsidRDefault="00F20EB8" w:rsidP="00AB31FF">
      <w:pPr>
        <w:numPr>
          <w:ilvl w:val="0"/>
          <w:numId w:val="31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31F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Good exposure on </w:t>
      </w:r>
      <w:r w:rsidR="004415B8" w:rsidRPr="00AB31FF">
        <w:rPr>
          <w:rFonts w:ascii="Arial" w:hAnsi="Arial" w:cs="Arial"/>
          <w:color w:val="000000"/>
          <w:sz w:val="22"/>
          <w:szCs w:val="22"/>
          <w:shd w:val="clear" w:color="auto" w:fill="FFFFFF"/>
        </w:rPr>
        <w:t>budget, plan, procure and track various test h/w</w:t>
      </w:r>
    </w:p>
    <w:p w:rsidR="00AB31FF" w:rsidRPr="00AB31FF" w:rsidRDefault="00AB31FF" w:rsidP="00AB31FF">
      <w:pPr>
        <w:numPr>
          <w:ilvl w:val="0"/>
          <w:numId w:val="31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Responsible for day to day work management of activities on Ops. Floor</w:t>
      </w:r>
    </w:p>
    <w:p w:rsidR="00AB31FF" w:rsidRPr="00AB31FF" w:rsidRDefault="00AB31FF" w:rsidP="00AB31FF">
      <w:pPr>
        <w:numPr>
          <w:ilvl w:val="0"/>
          <w:numId w:val="31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Providing timely updates to the management and share best practices with onshore counterparts</w:t>
      </w:r>
    </w:p>
    <w:p w:rsidR="00AB31FF" w:rsidRPr="00AB31FF" w:rsidRDefault="00AB31FF" w:rsidP="00AB31FF">
      <w:pPr>
        <w:numPr>
          <w:ilvl w:val="0"/>
          <w:numId w:val="31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Ensure team performance as per agreed standards (SLA)</w:t>
      </w:r>
    </w:p>
    <w:p w:rsidR="00AB31FF" w:rsidRPr="00AB31FF" w:rsidRDefault="00AB31FF" w:rsidP="00AB31FF">
      <w:pPr>
        <w:numPr>
          <w:ilvl w:val="0"/>
          <w:numId w:val="31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Stakeholder management</w:t>
      </w:r>
    </w:p>
    <w:p w:rsidR="00AB31FF" w:rsidRPr="00AB31FF" w:rsidRDefault="00AB31FF" w:rsidP="00AB31FF">
      <w:pPr>
        <w:numPr>
          <w:ilvl w:val="0"/>
          <w:numId w:val="31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Responsible for all performance management activities including supervision, goal setting, ongoing performance communication, employee engagement, development, review, and mentoring</w:t>
      </w:r>
    </w:p>
    <w:p w:rsidR="00AB31FF" w:rsidRPr="00AB31FF" w:rsidRDefault="00AB31FF" w:rsidP="00AB31FF">
      <w:pPr>
        <w:numPr>
          <w:ilvl w:val="0"/>
          <w:numId w:val="31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Responsible for day to day management of activities on operations floor</w:t>
      </w:r>
    </w:p>
    <w:p w:rsidR="00AB31FF" w:rsidRPr="00AB31FF" w:rsidRDefault="00AB31FF" w:rsidP="00AB31FF">
      <w:pPr>
        <w:numPr>
          <w:ilvl w:val="0"/>
          <w:numId w:val="31"/>
        </w:num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AB31FF">
        <w:rPr>
          <w:rFonts w:ascii="Arial" w:hAnsi="Arial" w:cs="Arial"/>
          <w:sz w:val="22"/>
          <w:szCs w:val="22"/>
        </w:rPr>
        <w:t>Ensure delivery as per agreed Service Level Agreement (SLA) and work within the set policies and guidelines</w:t>
      </w:r>
    </w:p>
    <w:p w:rsidR="00D76D8A" w:rsidRPr="00AB31FF" w:rsidRDefault="00D76D8A" w:rsidP="00AB31FF">
      <w:pPr>
        <w:overflowPunct w:val="0"/>
        <w:autoSpaceDE w:val="0"/>
        <w:autoSpaceDN w:val="0"/>
        <w:adjustRightInd w:val="0"/>
        <w:ind w:left="720"/>
        <w:contextualSpacing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C7B27" w:rsidRPr="002559E3" w:rsidRDefault="001C7B27" w:rsidP="007A2AD2">
      <w:pPr>
        <w:pStyle w:val="ResumeBodyChar"/>
        <w:pBdr>
          <w:bottom w:val="single" w:sz="8" w:space="1" w:color="auto"/>
        </w:pBdr>
        <w:spacing w:before="0"/>
        <w:rPr>
          <w:rFonts w:ascii="Arial" w:hAnsi="Arial" w:cs="Arial"/>
          <w:b/>
          <w:i/>
          <w:color w:val="000000"/>
          <w:sz w:val="24"/>
        </w:rPr>
      </w:pPr>
      <w:r w:rsidRPr="002559E3">
        <w:rPr>
          <w:rFonts w:ascii="Arial" w:hAnsi="Arial" w:cs="Arial"/>
          <w:b/>
          <w:i/>
          <w:color w:val="000000"/>
          <w:sz w:val="24"/>
        </w:rPr>
        <w:t>Professional Experience</w:t>
      </w:r>
    </w:p>
    <w:p w:rsidR="005F3D13" w:rsidRDefault="005F3D13" w:rsidP="005F3D13">
      <w:pPr>
        <w:pStyle w:val="Heading3"/>
        <w:numPr>
          <w:ilvl w:val="0"/>
          <w:numId w:val="0"/>
        </w:numPr>
        <w:spacing w:before="6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Accenture, Hyderabad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 xml:space="preserve">                     </w:t>
      </w: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  <w:t>Apr 2015 – till date</w:t>
      </w:r>
    </w:p>
    <w:p w:rsidR="005F3D13" w:rsidRPr="00A61214" w:rsidRDefault="005F3D13" w:rsidP="005F3D13">
      <w:pPr>
        <w:rPr>
          <w:rFonts w:ascii="Arial" w:hAnsi="Arial" w:cs="Arial"/>
          <w:b/>
          <w:color w:val="000000"/>
          <w:sz w:val="22"/>
          <w:szCs w:val="22"/>
        </w:rPr>
      </w:pPr>
      <w:r w:rsidRPr="00A61214">
        <w:rPr>
          <w:rFonts w:ascii="Arial" w:hAnsi="Arial" w:cs="Arial"/>
          <w:b/>
          <w:color w:val="000000"/>
          <w:sz w:val="22"/>
          <w:szCs w:val="22"/>
        </w:rPr>
        <w:t xml:space="preserve">Project : </w:t>
      </w:r>
      <w:r w:rsidR="00851D90">
        <w:rPr>
          <w:rFonts w:ascii="Arial" w:hAnsi="Arial" w:cs="Arial"/>
          <w:b/>
          <w:color w:val="000000"/>
          <w:sz w:val="22"/>
          <w:szCs w:val="22"/>
        </w:rPr>
        <w:t>UBER and Bank of America</w:t>
      </w:r>
    </w:p>
    <w:p w:rsidR="00AB31FF" w:rsidRDefault="005F3D13" w:rsidP="00AB31FF">
      <w:pPr>
        <w:pStyle w:val="ResumeList"/>
        <w:spacing w:before="0"/>
        <w:rPr>
          <w:rFonts w:ascii="Arial" w:hAnsi="Arial" w:cs="Arial"/>
          <w:color w:val="000000"/>
        </w:rPr>
      </w:pPr>
      <w:r w:rsidRPr="002559E3">
        <w:rPr>
          <w:rFonts w:ascii="Arial" w:hAnsi="Arial" w:cs="Arial"/>
          <w:b/>
          <w:color w:val="000000"/>
        </w:rPr>
        <w:t xml:space="preserve">Role : </w:t>
      </w:r>
      <w:r w:rsidR="00AD12CF">
        <w:rPr>
          <w:rFonts w:ascii="Arial" w:hAnsi="Arial" w:cs="Arial"/>
          <w:b/>
          <w:color w:val="000000"/>
          <w:sz w:val="22"/>
          <w:szCs w:val="22"/>
        </w:rPr>
        <w:t xml:space="preserve">Talent Acquisition </w:t>
      </w:r>
      <w:r w:rsidR="00817230">
        <w:rPr>
          <w:rFonts w:ascii="Arial" w:hAnsi="Arial" w:cs="Arial"/>
          <w:b/>
          <w:color w:val="000000"/>
          <w:sz w:val="22"/>
          <w:szCs w:val="22"/>
        </w:rPr>
        <w:t>Lead</w:t>
      </w:r>
    </w:p>
    <w:p w:rsidR="005F3D13" w:rsidRDefault="005F3D13" w:rsidP="00AB31FF">
      <w:pPr>
        <w:pStyle w:val="ResumeList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Roles &amp; Responsibilities</w:t>
      </w:r>
      <w:r w:rsidRPr="002559E3">
        <w:rPr>
          <w:rFonts w:ascii="Arial" w:hAnsi="Arial" w:cs="Arial"/>
          <w:color w:val="000000"/>
        </w:rPr>
        <w:t>: </w:t>
      </w:r>
    </w:p>
    <w:p w:rsidR="00887E4E" w:rsidRPr="00887E4E" w:rsidRDefault="00887E4E" w:rsidP="00887E4E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73"/>
      </w:tblGrid>
      <w:tr w:rsidR="005F3D13" w:rsidTr="00AD37D2">
        <w:trPr>
          <w:trHeight w:val="1069"/>
        </w:trPr>
        <w:tc>
          <w:tcPr>
            <w:tcW w:w="7273" w:type="dxa"/>
          </w:tcPr>
          <w:p w:rsidR="005F3D13" w:rsidRDefault="005F3D13" w:rsidP="005F3D1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Responsibilities: </w:t>
            </w:r>
          </w:p>
          <w:p w:rsidR="00887E4E" w:rsidRPr="00887E4E" w:rsidRDefault="00887E4E" w:rsidP="00887E4E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7E4E">
              <w:rPr>
                <w:rFonts w:ascii="Arial" w:hAnsi="Arial" w:cs="Arial"/>
                <w:color w:val="000000"/>
                <w:sz w:val="20"/>
                <w:szCs w:val="20"/>
              </w:rPr>
              <w:t>Assessed skill level of prospective candidates, conducted interviews, and discussed job responsibilities.</w:t>
            </w:r>
          </w:p>
          <w:p w:rsidR="00887E4E" w:rsidRDefault="00887E4E" w:rsidP="00887E4E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7E4E">
              <w:rPr>
                <w:rFonts w:ascii="Arial" w:hAnsi="Arial" w:cs="Arial"/>
                <w:color w:val="000000"/>
                <w:sz w:val="20"/>
                <w:szCs w:val="20"/>
              </w:rPr>
              <w:t>Processed new hire paperwork, including W-4's, filed background checks, and insurance enrollments.</w:t>
            </w:r>
          </w:p>
          <w:p w:rsidR="00DF1E26" w:rsidRDefault="00EB7D8D" w:rsidP="00887E4E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Has e</w:t>
            </w:r>
            <w:r w:rsidR="00DF1E26" w:rsidRPr="00DF1E26">
              <w:rPr>
                <w:rFonts w:ascii="Arial" w:hAnsi="Arial" w:cs="Arial"/>
                <w:color w:val="000000"/>
                <w:sz w:val="20"/>
                <w:szCs w:val="20"/>
              </w:rPr>
              <w:t>xperience in using LinkedIn Talent Solutions to proactively source candidates</w:t>
            </w:r>
          </w:p>
          <w:p w:rsidR="00887E4E" w:rsidRDefault="00887E4E" w:rsidP="00887E4E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7E4E">
              <w:rPr>
                <w:rFonts w:ascii="Arial" w:hAnsi="Arial" w:cs="Arial"/>
                <w:color w:val="000000"/>
                <w:sz w:val="20"/>
                <w:szCs w:val="20"/>
              </w:rPr>
              <w:t>Posted employment opportunities with various employment websites.</w:t>
            </w:r>
          </w:p>
          <w:p w:rsidR="00E531DF" w:rsidRDefault="00E531DF" w:rsidP="00887E4E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Hands on working </w:t>
            </w:r>
            <w:r w:rsidR="00EB7D8D" w:rsidRPr="00EB7D8D">
              <w:rPr>
                <w:rFonts w:ascii="Arial" w:hAnsi="Arial" w:cs="Arial"/>
                <w:color w:val="000000"/>
                <w:sz w:val="20"/>
                <w:szCs w:val="20"/>
              </w:rPr>
              <w:t>with social media, CV databases, and professional networks</w:t>
            </w:r>
          </w:p>
          <w:p w:rsidR="007E0E04" w:rsidRPr="007E0E04" w:rsidRDefault="007E0E04" w:rsidP="007E0E04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Involved </w:t>
            </w:r>
            <w:r w:rsidRPr="007E0E04">
              <w:rPr>
                <w:rFonts w:ascii="Arial" w:hAnsi="Arial" w:cs="Arial"/>
                <w:color w:val="000000"/>
                <w:sz w:val="20"/>
                <w:szCs w:val="20"/>
              </w:rPr>
              <w:t>in full-cycle recruiting, using various interview techniques and evaluation methods.</w:t>
            </w:r>
          </w:p>
          <w:p w:rsidR="00887E4E" w:rsidRPr="00887E4E" w:rsidRDefault="00887E4E" w:rsidP="00887E4E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7E4E">
              <w:rPr>
                <w:rFonts w:ascii="Arial" w:hAnsi="Arial" w:cs="Arial"/>
                <w:color w:val="000000"/>
                <w:sz w:val="20"/>
                <w:szCs w:val="20"/>
              </w:rPr>
              <w:t>Provided program evaluation &amp; communicated results to management staff.</w:t>
            </w:r>
          </w:p>
          <w:p w:rsidR="00887E4E" w:rsidRDefault="00887E4E" w:rsidP="00887E4E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7E4E">
              <w:rPr>
                <w:rFonts w:ascii="Arial" w:hAnsi="Arial" w:cs="Arial"/>
                <w:color w:val="000000"/>
                <w:sz w:val="20"/>
                <w:szCs w:val="20"/>
              </w:rPr>
              <w:t>Partnered with senior management to develop and implemented a culture change initiative which supported the core values of the organization.</w:t>
            </w:r>
          </w:p>
          <w:p w:rsidR="005F3D13" w:rsidRPr="00AD37D2" w:rsidRDefault="005F3D13" w:rsidP="009B0A91">
            <w:pPr>
              <w:overflowPunct w:val="0"/>
              <w:autoSpaceDE w:val="0"/>
              <w:autoSpaceDN w:val="0"/>
              <w:adjustRightInd w:val="0"/>
              <w:ind w:left="72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5F3D13" w:rsidRPr="002559E3" w:rsidRDefault="005F3D13" w:rsidP="005F3D13">
      <w:pPr>
        <w:spacing w:before="60"/>
        <w:jc w:val="both"/>
        <w:rPr>
          <w:rFonts w:ascii="Arial" w:hAnsi="Arial" w:cs="Arial"/>
          <w:b/>
          <w:noProof/>
          <w:color w:val="000000"/>
          <w:sz w:val="20"/>
          <w:szCs w:val="20"/>
        </w:rPr>
      </w:pPr>
      <w:r w:rsidRPr="002559E3">
        <w:rPr>
          <w:rFonts w:ascii="Arial" w:hAnsi="Arial" w:cs="Arial"/>
          <w:b/>
          <w:noProof/>
          <w:color w:val="000000"/>
          <w:sz w:val="20"/>
          <w:szCs w:val="20"/>
        </w:rPr>
        <w:lastRenderedPageBreak/>
        <w:t xml:space="preserve"> Resourcing  Management </w:t>
      </w:r>
    </w:p>
    <w:p w:rsidR="005F3D13" w:rsidRDefault="005F3D13" w:rsidP="005F3D1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 xml:space="preserve">Manage the quality of the supply side by activities such as ensuring that resources are allocated as per norms, managing the people pool. </w:t>
      </w:r>
    </w:p>
    <w:p w:rsidR="009B0A91" w:rsidRPr="009B0A91" w:rsidRDefault="00AD37D2" w:rsidP="005F3D1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AD37D2">
        <w:rPr>
          <w:rFonts w:ascii="Arial" w:hAnsi="Arial" w:cs="Arial"/>
          <w:color w:val="000000"/>
          <w:sz w:val="20"/>
          <w:szCs w:val="20"/>
        </w:rPr>
        <w:t xml:space="preserve">Coordinate with hiring managers to identify staffing needs and candidate selection </w:t>
      </w:r>
      <w:proofErr w:type="spellStart"/>
      <w:r w:rsidRPr="00AD37D2">
        <w:rPr>
          <w:rFonts w:ascii="Arial" w:hAnsi="Arial" w:cs="Arial"/>
          <w:color w:val="000000"/>
          <w:sz w:val="20"/>
          <w:szCs w:val="20"/>
        </w:rPr>
        <w:t>criteria</w:t>
      </w:r>
    </w:p>
    <w:p w:rsidR="005F3D13" w:rsidRPr="00DE36A5" w:rsidRDefault="005F3D13" w:rsidP="005F3D1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E36A5">
        <w:rPr>
          <w:rFonts w:ascii="Arial" w:hAnsi="Arial" w:cs="Arial"/>
          <w:b/>
          <w:color w:val="000000"/>
          <w:sz w:val="20"/>
          <w:szCs w:val="20"/>
        </w:rPr>
        <w:t>Schedulin</w:t>
      </w:r>
      <w:proofErr w:type="spellEnd"/>
      <w:r w:rsidRPr="00DE36A5">
        <w:rPr>
          <w:rFonts w:ascii="Arial" w:hAnsi="Arial" w:cs="Arial"/>
          <w:b/>
          <w:color w:val="000000"/>
          <w:sz w:val="20"/>
          <w:szCs w:val="20"/>
        </w:rPr>
        <w:t xml:space="preserve">g interviews and tests of the candidates with the client companies. </w:t>
      </w:r>
    </w:p>
    <w:p w:rsidR="005F3D13" w:rsidRPr="002559E3" w:rsidRDefault="005F3D13" w:rsidP="005F3D1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 xml:space="preserve">Supervising joining formalities for new </w:t>
      </w:r>
      <w:proofErr w:type="spellStart"/>
      <w:r w:rsidRPr="002559E3">
        <w:rPr>
          <w:rFonts w:ascii="Arial" w:hAnsi="Arial" w:cs="Arial"/>
          <w:color w:val="000000"/>
          <w:sz w:val="20"/>
          <w:szCs w:val="20"/>
        </w:rPr>
        <w:t>joinees</w:t>
      </w:r>
      <w:proofErr w:type="spellEnd"/>
    </w:p>
    <w:p w:rsidR="005F3D13" w:rsidRDefault="005F3D13" w:rsidP="00A4188F">
      <w:pPr>
        <w:pStyle w:val="Heading3"/>
        <w:numPr>
          <w:ilvl w:val="0"/>
          <w:numId w:val="0"/>
        </w:numPr>
        <w:spacing w:before="60"/>
        <w:jc w:val="both"/>
        <w:rPr>
          <w:rFonts w:ascii="Arial" w:hAnsi="Arial" w:cs="Arial"/>
          <w:color w:val="000000"/>
          <w:sz w:val="20"/>
        </w:rPr>
      </w:pPr>
    </w:p>
    <w:p w:rsidR="00AD6C38" w:rsidRDefault="00DA12D0" w:rsidP="00A4188F">
      <w:pPr>
        <w:pStyle w:val="Heading3"/>
        <w:numPr>
          <w:ilvl w:val="0"/>
          <w:numId w:val="0"/>
        </w:numPr>
        <w:spacing w:before="6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Infosys</w:t>
      </w:r>
      <w:r w:rsidR="00AD6C38">
        <w:rPr>
          <w:rFonts w:ascii="Arial" w:hAnsi="Arial" w:cs="Arial"/>
          <w:color w:val="000000"/>
          <w:sz w:val="20"/>
        </w:rPr>
        <w:t>,</w:t>
      </w:r>
      <w:r w:rsidR="00762F8F">
        <w:rPr>
          <w:rFonts w:ascii="Arial" w:hAnsi="Arial" w:cs="Arial"/>
          <w:color w:val="000000"/>
          <w:sz w:val="20"/>
        </w:rPr>
        <w:t xml:space="preserve"> </w:t>
      </w:r>
      <w:r w:rsidR="000826F5">
        <w:rPr>
          <w:rFonts w:ascii="Arial" w:hAnsi="Arial" w:cs="Arial"/>
          <w:color w:val="000000"/>
          <w:sz w:val="20"/>
        </w:rPr>
        <w:t>Hyderabad</w:t>
      </w:r>
      <w:r w:rsidR="000826F5">
        <w:rPr>
          <w:rFonts w:ascii="Arial" w:hAnsi="Arial" w:cs="Arial"/>
          <w:color w:val="000000"/>
          <w:sz w:val="20"/>
        </w:rPr>
        <w:tab/>
      </w:r>
      <w:r w:rsidR="000826F5">
        <w:rPr>
          <w:rFonts w:ascii="Arial" w:hAnsi="Arial" w:cs="Arial"/>
          <w:color w:val="000000"/>
          <w:sz w:val="20"/>
        </w:rPr>
        <w:tab/>
      </w:r>
      <w:r w:rsidR="000826F5">
        <w:rPr>
          <w:rFonts w:ascii="Arial" w:hAnsi="Arial" w:cs="Arial"/>
          <w:color w:val="000000"/>
          <w:sz w:val="20"/>
        </w:rPr>
        <w:tab/>
      </w:r>
      <w:r w:rsidR="000826F5">
        <w:rPr>
          <w:rFonts w:ascii="Arial" w:hAnsi="Arial" w:cs="Arial"/>
          <w:color w:val="000000"/>
          <w:sz w:val="20"/>
        </w:rPr>
        <w:tab/>
      </w:r>
      <w:r w:rsidR="000826F5">
        <w:rPr>
          <w:rFonts w:ascii="Arial" w:hAnsi="Arial" w:cs="Arial"/>
          <w:color w:val="000000"/>
          <w:sz w:val="20"/>
        </w:rPr>
        <w:tab/>
      </w:r>
      <w:r w:rsidR="000826F5"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 xml:space="preserve">                     </w:t>
      </w:r>
      <w:r w:rsidR="000826F5">
        <w:rPr>
          <w:rFonts w:ascii="Arial" w:hAnsi="Arial" w:cs="Arial"/>
          <w:color w:val="000000"/>
          <w:sz w:val="20"/>
        </w:rPr>
        <w:tab/>
      </w:r>
      <w:r w:rsidR="000826F5"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>May</w:t>
      </w:r>
      <w:r w:rsidR="00AD6C38">
        <w:rPr>
          <w:rFonts w:ascii="Arial" w:hAnsi="Arial" w:cs="Arial"/>
          <w:color w:val="000000"/>
          <w:sz w:val="20"/>
        </w:rPr>
        <w:t xml:space="preserve"> 2013 – </w:t>
      </w:r>
      <w:r>
        <w:rPr>
          <w:rFonts w:ascii="Arial" w:hAnsi="Arial" w:cs="Arial"/>
          <w:color w:val="000000"/>
          <w:sz w:val="20"/>
        </w:rPr>
        <w:t>Apr 2015</w:t>
      </w:r>
    </w:p>
    <w:p w:rsidR="00AD6C38" w:rsidRDefault="00AD6C38" w:rsidP="00AD6C38">
      <w:pPr>
        <w:rPr>
          <w:rFonts w:ascii="Arial" w:hAnsi="Arial" w:cs="Arial"/>
          <w:b/>
          <w:color w:val="000000"/>
          <w:sz w:val="22"/>
          <w:szCs w:val="22"/>
        </w:rPr>
      </w:pPr>
      <w:r w:rsidRPr="00A61214">
        <w:rPr>
          <w:rFonts w:ascii="Arial" w:hAnsi="Arial" w:cs="Arial"/>
          <w:b/>
          <w:color w:val="000000"/>
          <w:sz w:val="22"/>
          <w:szCs w:val="22"/>
        </w:rPr>
        <w:t xml:space="preserve">Project : </w:t>
      </w:r>
      <w:r w:rsidR="0036357B">
        <w:rPr>
          <w:rFonts w:ascii="Arial" w:hAnsi="Arial" w:cs="Arial"/>
          <w:b/>
          <w:color w:val="000000"/>
          <w:sz w:val="22"/>
          <w:szCs w:val="22"/>
        </w:rPr>
        <w:t>Bank of America</w:t>
      </w:r>
      <w:r w:rsidR="00F86D0A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887E4E" w:rsidRPr="00762F8F" w:rsidRDefault="00887E4E" w:rsidP="00887E4E">
      <w:pPr>
        <w:pStyle w:val="ResumeList"/>
        <w:spacing w:before="0"/>
        <w:rPr>
          <w:rFonts w:ascii="Arial" w:hAnsi="Arial" w:cs="Arial"/>
          <w:b/>
          <w:color w:val="000000"/>
        </w:rPr>
      </w:pPr>
      <w:r w:rsidRPr="00762F8F">
        <w:rPr>
          <w:rFonts w:ascii="Arial" w:hAnsi="Arial" w:cs="Arial"/>
          <w:b/>
          <w:color w:val="000000"/>
        </w:rPr>
        <w:t xml:space="preserve">Role : </w:t>
      </w:r>
      <w:r>
        <w:rPr>
          <w:rFonts w:ascii="Arial" w:hAnsi="Arial" w:cs="Arial"/>
          <w:b/>
          <w:color w:val="000000"/>
        </w:rPr>
        <w:t>HR Recruiter</w:t>
      </w:r>
      <w:r w:rsidR="00A016DA">
        <w:rPr>
          <w:rFonts w:ascii="Arial" w:hAnsi="Arial" w:cs="Arial"/>
          <w:b/>
          <w:color w:val="000000"/>
        </w:rPr>
        <w:t xml:space="preserve"> and Talent </w:t>
      </w:r>
      <w:proofErr w:type="spellStart"/>
      <w:r w:rsidR="00A016DA">
        <w:rPr>
          <w:rFonts w:ascii="Arial" w:hAnsi="Arial" w:cs="Arial"/>
          <w:b/>
          <w:color w:val="000000"/>
        </w:rPr>
        <w:t>Aquisition</w:t>
      </w:r>
      <w:proofErr w:type="spellEnd"/>
    </w:p>
    <w:p w:rsidR="00887E4E" w:rsidRPr="00A61214" w:rsidRDefault="00887E4E" w:rsidP="00AD6C38">
      <w:pPr>
        <w:rPr>
          <w:rFonts w:ascii="Arial" w:hAnsi="Arial" w:cs="Arial"/>
          <w:b/>
          <w:color w:val="000000"/>
          <w:sz w:val="22"/>
          <w:szCs w:val="22"/>
        </w:rPr>
      </w:pPr>
    </w:p>
    <w:p w:rsidR="001C7B27" w:rsidRPr="002559E3" w:rsidRDefault="00A85069" w:rsidP="00A4188F">
      <w:pPr>
        <w:pStyle w:val="Heading3"/>
        <w:numPr>
          <w:ilvl w:val="0"/>
          <w:numId w:val="0"/>
        </w:numPr>
        <w:spacing w:before="6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Roles &amp; Responsibilities</w:t>
      </w:r>
      <w:r w:rsidR="001C7B27" w:rsidRPr="002559E3">
        <w:rPr>
          <w:rFonts w:ascii="Arial" w:hAnsi="Arial" w:cs="Arial"/>
          <w:color w:val="000000"/>
          <w:sz w:val="20"/>
        </w:rPr>
        <w:t>: </w:t>
      </w:r>
    </w:p>
    <w:p w:rsidR="001C7B27" w:rsidRDefault="00A02A7C" w:rsidP="00A4188F">
      <w:pPr>
        <w:pStyle w:val="Heading3"/>
        <w:numPr>
          <w:ilvl w:val="0"/>
          <w:numId w:val="0"/>
        </w:numPr>
        <w:spacing w:before="60"/>
        <w:jc w:val="both"/>
        <w:rPr>
          <w:rFonts w:ascii="Arial" w:hAnsi="Arial" w:cs="Arial"/>
          <w:color w:val="000000"/>
          <w:sz w:val="20"/>
        </w:rPr>
      </w:pPr>
      <w:r w:rsidRPr="002559E3">
        <w:rPr>
          <w:rFonts w:ascii="Arial" w:hAnsi="Arial" w:cs="Arial"/>
          <w:color w:val="000000"/>
          <w:sz w:val="20"/>
        </w:rPr>
        <w:t xml:space="preserve">Demand </w:t>
      </w:r>
      <w:r w:rsidR="009A0CB2" w:rsidRPr="002559E3">
        <w:rPr>
          <w:rFonts w:ascii="Arial" w:hAnsi="Arial" w:cs="Arial"/>
          <w:color w:val="000000"/>
          <w:sz w:val="20"/>
        </w:rPr>
        <w:t>Fulfillment,</w:t>
      </w:r>
      <w:r w:rsidRPr="002559E3">
        <w:rPr>
          <w:rFonts w:ascii="Arial" w:hAnsi="Arial" w:cs="Arial"/>
          <w:color w:val="000000"/>
          <w:sz w:val="20"/>
        </w:rPr>
        <w:t xml:space="preserve"> Client </w:t>
      </w:r>
      <w:r w:rsidR="009A0CB2" w:rsidRPr="002559E3">
        <w:rPr>
          <w:rFonts w:ascii="Arial" w:hAnsi="Arial" w:cs="Arial"/>
          <w:color w:val="000000"/>
          <w:sz w:val="20"/>
        </w:rPr>
        <w:t>engagement Management &amp;</w:t>
      </w:r>
      <w:r w:rsidRPr="002559E3">
        <w:rPr>
          <w:rFonts w:ascii="Arial" w:hAnsi="Arial" w:cs="Arial"/>
          <w:color w:val="000000"/>
          <w:sz w:val="20"/>
        </w:rPr>
        <w:t xml:space="preserve"> Internal Operations </w:t>
      </w:r>
      <w:r w:rsidR="001C7B27" w:rsidRPr="002559E3">
        <w:rPr>
          <w:rFonts w:ascii="Arial" w:hAnsi="Arial" w:cs="Arial"/>
          <w:color w:val="000000"/>
          <w:sz w:val="20"/>
        </w:rPr>
        <w:t xml:space="preserve">for </w:t>
      </w:r>
      <w:r w:rsidRPr="002559E3">
        <w:rPr>
          <w:rFonts w:ascii="Arial" w:hAnsi="Arial" w:cs="Arial"/>
          <w:color w:val="000000"/>
          <w:sz w:val="20"/>
        </w:rPr>
        <w:t>all skills</w:t>
      </w:r>
      <w:r w:rsidR="001C7B27" w:rsidRPr="002559E3">
        <w:rPr>
          <w:rFonts w:ascii="Arial" w:hAnsi="Arial" w:cs="Arial"/>
          <w:color w:val="000000"/>
          <w:sz w:val="20"/>
        </w:rPr>
        <w:t xml:space="preserve"> in India spread across Pune</w:t>
      </w:r>
      <w:r w:rsidRPr="002559E3">
        <w:rPr>
          <w:rFonts w:ascii="Arial" w:hAnsi="Arial" w:cs="Arial"/>
          <w:color w:val="000000"/>
          <w:sz w:val="20"/>
        </w:rPr>
        <w:t xml:space="preserve"> </w:t>
      </w:r>
      <w:r w:rsidR="009A0CB2" w:rsidRPr="002559E3">
        <w:rPr>
          <w:rFonts w:ascii="Arial" w:hAnsi="Arial" w:cs="Arial"/>
          <w:color w:val="000000"/>
          <w:sz w:val="20"/>
        </w:rPr>
        <w:t>and Hyderabad</w:t>
      </w:r>
      <w:r w:rsidRPr="002559E3">
        <w:rPr>
          <w:rFonts w:ascii="Arial" w:hAnsi="Arial" w:cs="Arial"/>
          <w:color w:val="000000"/>
          <w:sz w:val="20"/>
        </w:rPr>
        <w:t>.</w:t>
      </w:r>
    </w:p>
    <w:p w:rsidR="00887E4E" w:rsidRPr="00887E4E" w:rsidRDefault="00887E4E" w:rsidP="00887E4E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87E4E">
        <w:rPr>
          <w:rFonts w:ascii="Arial" w:hAnsi="Arial" w:cs="Arial"/>
          <w:color w:val="000000"/>
          <w:sz w:val="20"/>
          <w:szCs w:val="20"/>
        </w:rPr>
        <w:t>Evaluated talent and presented candidates to internal consultants with significant details as to why they fit a specific need</w:t>
      </w:r>
    </w:p>
    <w:p w:rsidR="00887E4E" w:rsidRPr="00887E4E" w:rsidRDefault="00887E4E" w:rsidP="00887E4E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87E4E">
        <w:rPr>
          <w:rFonts w:ascii="Arial" w:hAnsi="Arial" w:cs="Arial"/>
          <w:color w:val="000000"/>
          <w:sz w:val="20"/>
          <w:szCs w:val="20"/>
        </w:rPr>
        <w:t>Negotiated and extended offers with a proven track record of closing talent in a highly competitive marketplace</w:t>
      </w:r>
    </w:p>
    <w:p w:rsidR="00887E4E" w:rsidRPr="00887E4E" w:rsidRDefault="00887E4E" w:rsidP="00887E4E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87E4E">
        <w:rPr>
          <w:rFonts w:ascii="Arial" w:hAnsi="Arial" w:cs="Arial"/>
          <w:color w:val="000000"/>
          <w:sz w:val="20"/>
          <w:szCs w:val="20"/>
        </w:rPr>
        <w:t>Fostered solid relationships internally and externally to identify strategic hiring opportunities</w:t>
      </w:r>
    </w:p>
    <w:p w:rsidR="00156623" w:rsidRPr="002559E3" w:rsidRDefault="00156623" w:rsidP="0015662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Understanding client's requirement, discussing the exact job profile with the Project</w:t>
      </w:r>
      <w:r w:rsidR="00A85069">
        <w:rPr>
          <w:rFonts w:ascii="Arial" w:hAnsi="Arial" w:cs="Arial"/>
          <w:color w:val="000000"/>
          <w:sz w:val="20"/>
          <w:szCs w:val="20"/>
        </w:rPr>
        <w:t xml:space="preserve"> Manager.</w:t>
      </w:r>
      <w:r w:rsidRPr="002559E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C6E06" w:rsidRPr="002559E3" w:rsidRDefault="001C7B27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 xml:space="preserve">To </w:t>
      </w:r>
      <w:r w:rsidR="000277A1" w:rsidRPr="002559E3">
        <w:rPr>
          <w:rFonts w:ascii="Arial" w:hAnsi="Arial" w:cs="Arial"/>
          <w:color w:val="000000"/>
          <w:sz w:val="20"/>
          <w:szCs w:val="20"/>
        </w:rPr>
        <w:t>collate</w:t>
      </w:r>
      <w:r w:rsidRPr="002559E3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0277A1" w:rsidRPr="002559E3">
        <w:rPr>
          <w:rFonts w:ascii="Arial" w:hAnsi="Arial" w:cs="Arial"/>
          <w:color w:val="000000"/>
          <w:sz w:val="20"/>
          <w:szCs w:val="20"/>
        </w:rPr>
        <w:t>analyze</w:t>
      </w:r>
      <w:r w:rsidRPr="002559E3">
        <w:rPr>
          <w:rFonts w:ascii="Arial" w:hAnsi="Arial" w:cs="Arial"/>
          <w:color w:val="000000"/>
          <w:sz w:val="20"/>
          <w:szCs w:val="20"/>
        </w:rPr>
        <w:t xml:space="preserve"> the business needs of future resource requirements</w:t>
      </w:r>
      <w:r w:rsidR="00A85069">
        <w:rPr>
          <w:rFonts w:ascii="Arial" w:hAnsi="Arial" w:cs="Arial"/>
          <w:color w:val="000000"/>
          <w:sz w:val="20"/>
          <w:szCs w:val="20"/>
        </w:rPr>
        <w:t>.</w:t>
      </w:r>
    </w:p>
    <w:p w:rsidR="00A85069" w:rsidRDefault="00A85069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</w:t>
      </w:r>
      <w:r w:rsidR="001C7B27" w:rsidRPr="002559E3">
        <w:rPr>
          <w:rFonts w:ascii="Arial" w:hAnsi="Arial" w:cs="Arial"/>
          <w:color w:val="000000"/>
          <w:sz w:val="20"/>
          <w:szCs w:val="20"/>
        </w:rPr>
        <w:t>egular and proactive meeting with accounts for demand communication and follow-up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C7B27" w:rsidRPr="002559E3" w:rsidRDefault="001C7B27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Use of internal systems for improving demand fulfillment and Resource allocatio</w:t>
      </w:r>
      <w:r w:rsidR="00EA6A66" w:rsidRPr="002559E3">
        <w:rPr>
          <w:rFonts w:ascii="Arial" w:hAnsi="Arial" w:cs="Arial"/>
          <w:color w:val="000000"/>
          <w:sz w:val="20"/>
          <w:szCs w:val="20"/>
        </w:rPr>
        <w:t>n to projects.</w:t>
      </w:r>
    </w:p>
    <w:p w:rsidR="00EA6A66" w:rsidRPr="002559E3" w:rsidRDefault="00EA6A66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 xml:space="preserve">Managing end to end associates data like </w:t>
      </w:r>
      <w:r w:rsidRPr="002559E3">
        <w:rPr>
          <w:rFonts w:ascii="Arial" w:hAnsi="Arial" w:cs="Arial"/>
          <w:sz w:val="20"/>
          <w:szCs w:val="20"/>
        </w:rPr>
        <w:t>Tracking &amp; approving timesheets.</w:t>
      </w:r>
    </w:p>
    <w:p w:rsidR="001C7B27" w:rsidRPr="002559E3" w:rsidRDefault="00A02A7C" w:rsidP="00A4188F">
      <w:pPr>
        <w:spacing w:before="60"/>
        <w:jc w:val="both"/>
        <w:rPr>
          <w:rFonts w:ascii="Arial" w:hAnsi="Arial" w:cs="Arial"/>
          <w:b/>
          <w:noProof/>
          <w:color w:val="000000"/>
          <w:sz w:val="20"/>
          <w:szCs w:val="20"/>
        </w:rPr>
      </w:pPr>
      <w:r w:rsidRPr="002559E3">
        <w:rPr>
          <w:rFonts w:ascii="Arial" w:hAnsi="Arial" w:cs="Arial"/>
          <w:b/>
          <w:noProof/>
          <w:color w:val="000000"/>
          <w:sz w:val="20"/>
          <w:szCs w:val="20"/>
        </w:rPr>
        <w:t xml:space="preserve">Resourcing </w:t>
      </w:r>
      <w:r w:rsidR="008A5873" w:rsidRPr="002559E3">
        <w:rPr>
          <w:rFonts w:ascii="Arial" w:hAnsi="Arial" w:cs="Arial"/>
          <w:b/>
          <w:noProof/>
          <w:color w:val="000000"/>
          <w:sz w:val="20"/>
          <w:szCs w:val="20"/>
        </w:rPr>
        <w:t xml:space="preserve"> Management </w:t>
      </w:r>
    </w:p>
    <w:p w:rsidR="001C7B27" w:rsidRPr="002559E3" w:rsidRDefault="001C7B27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Manage the quality of the supply side by activities such as ensuring that resources are allocated as per norms</w:t>
      </w:r>
      <w:r w:rsidR="00EB4BA4" w:rsidRPr="002559E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559E3">
        <w:rPr>
          <w:rFonts w:ascii="Arial" w:hAnsi="Arial" w:cs="Arial"/>
          <w:color w:val="000000"/>
          <w:sz w:val="20"/>
          <w:szCs w:val="20"/>
        </w:rPr>
        <w:t xml:space="preserve">managing the people pool. </w:t>
      </w:r>
    </w:p>
    <w:p w:rsidR="005C6E06" w:rsidRPr="00DE36A5" w:rsidRDefault="005C6E06" w:rsidP="005C6E06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E36A5">
        <w:rPr>
          <w:rFonts w:ascii="Arial" w:hAnsi="Arial" w:cs="Arial"/>
          <w:b/>
          <w:color w:val="000000"/>
          <w:sz w:val="20"/>
          <w:szCs w:val="20"/>
        </w:rPr>
        <w:t xml:space="preserve">Scheduling interviews and tests of the candidates with the client companies. </w:t>
      </w:r>
    </w:p>
    <w:p w:rsidR="001C7B27" w:rsidRPr="002559E3" w:rsidRDefault="001C7B27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 xml:space="preserve">Supervising </w:t>
      </w:r>
      <w:r w:rsidR="008A5873" w:rsidRPr="002559E3">
        <w:rPr>
          <w:rFonts w:ascii="Arial" w:hAnsi="Arial" w:cs="Arial"/>
          <w:color w:val="000000"/>
          <w:sz w:val="20"/>
          <w:szCs w:val="20"/>
        </w:rPr>
        <w:t>joining</w:t>
      </w:r>
      <w:r w:rsidRPr="002559E3">
        <w:rPr>
          <w:rFonts w:ascii="Arial" w:hAnsi="Arial" w:cs="Arial"/>
          <w:color w:val="000000"/>
          <w:sz w:val="20"/>
          <w:szCs w:val="20"/>
        </w:rPr>
        <w:t xml:space="preserve"> formalities for new joinees</w:t>
      </w:r>
    </w:p>
    <w:p w:rsidR="001C7B27" w:rsidRDefault="002559E3" w:rsidP="00A4188F">
      <w:pPr>
        <w:spacing w:before="60"/>
        <w:jc w:val="both"/>
        <w:rPr>
          <w:rFonts w:ascii="Arial" w:hAnsi="Arial" w:cs="Arial"/>
          <w:b/>
          <w:noProof/>
          <w:color w:val="000000"/>
          <w:sz w:val="20"/>
          <w:szCs w:val="20"/>
        </w:rPr>
      </w:pPr>
      <w:r w:rsidRPr="002559E3">
        <w:rPr>
          <w:rFonts w:ascii="Arial" w:hAnsi="Arial" w:cs="Arial"/>
          <w:b/>
          <w:noProof/>
          <w:color w:val="000000"/>
          <w:sz w:val="20"/>
          <w:szCs w:val="20"/>
        </w:rPr>
        <w:t>Operations/</w:t>
      </w:r>
      <w:r w:rsidR="001C7B27" w:rsidRPr="002559E3">
        <w:rPr>
          <w:rFonts w:ascii="Arial" w:hAnsi="Arial" w:cs="Arial"/>
          <w:b/>
          <w:noProof/>
          <w:color w:val="000000"/>
          <w:sz w:val="20"/>
          <w:szCs w:val="20"/>
        </w:rPr>
        <w:t xml:space="preserve">Dashboard/reports/Calls </w:t>
      </w:r>
    </w:p>
    <w:p w:rsidR="00AA0EDB" w:rsidRPr="00A85069" w:rsidRDefault="00AA0EDB" w:rsidP="008A5873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85069">
        <w:rPr>
          <w:rFonts w:ascii="Arial" w:hAnsi="Arial" w:cs="Arial"/>
          <w:color w:val="000000"/>
          <w:sz w:val="20"/>
          <w:szCs w:val="20"/>
        </w:rPr>
        <w:t xml:space="preserve">Hands on </w:t>
      </w:r>
      <w:r w:rsidR="00A85069" w:rsidRPr="00A85069">
        <w:rPr>
          <w:rFonts w:ascii="Arial" w:hAnsi="Arial" w:cs="Arial"/>
          <w:color w:val="000000"/>
          <w:sz w:val="20"/>
          <w:szCs w:val="20"/>
        </w:rPr>
        <w:t xml:space="preserve">experience in PPM tools </w:t>
      </w:r>
      <w:r w:rsidRPr="00A85069">
        <w:rPr>
          <w:rFonts w:ascii="Arial" w:hAnsi="Arial" w:cs="Arial"/>
          <w:color w:val="000000"/>
          <w:sz w:val="20"/>
          <w:szCs w:val="20"/>
        </w:rPr>
        <w:t>like Clarity</w:t>
      </w:r>
      <w:r w:rsidR="00A85069" w:rsidRPr="00A85069">
        <w:rPr>
          <w:rFonts w:ascii="Arial" w:hAnsi="Arial" w:cs="Arial"/>
          <w:color w:val="000000"/>
          <w:sz w:val="20"/>
          <w:szCs w:val="20"/>
        </w:rPr>
        <w:t xml:space="preserve"> &amp; Planview</w:t>
      </w:r>
      <w:r w:rsidR="00A85069">
        <w:rPr>
          <w:rFonts w:ascii="Arial" w:hAnsi="Arial" w:cs="Arial"/>
          <w:color w:val="000000"/>
          <w:sz w:val="20"/>
          <w:szCs w:val="20"/>
        </w:rPr>
        <w:t>.</w:t>
      </w:r>
    </w:p>
    <w:p w:rsidR="008A5873" w:rsidRPr="002559E3" w:rsidRDefault="008A5873" w:rsidP="008A5873">
      <w:pPr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A85069">
        <w:rPr>
          <w:rFonts w:ascii="Arial" w:hAnsi="Arial" w:cs="Arial"/>
          <w:sz w:val="20"/>
          <w:szCs w:val="20"/>
        </w:rPr>
        <w:t>Prepare ADRC(Average Daily remuneration cost) &amp; ARVE (Assigned rate vacation excluded)reports</w:t>
      </w:r>
    </w:p>
    <w:p w:rsidR="005C6E06" w:rsidRDefault="005C6E06" w:rsidP="005C6E06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Follow-up with the client as well as candidate till the selected candidates gets the offer letter and joins the organization, as well as follow up with clients for revenue collection</w:t>
      </w:r>
    </w:p>
    <w:p w:rsidR="00F13F3F" w:rsidRDefault="00F13F3F" w:rsidP="00F13F3F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A12D0" w:rsidRDefault="00DA12D0" w:rsidP="00FB3B33">
      <w:pPr>
        <w:pStyle w:val="Heading3"/>
        <w:numPr>
          <w:ilvl w:val="0"/>
          <w:numId w:val="0"/>
        </w:numPr>
        <w:spacing w:before="60"/>
        <w:jc w:val="both"/>
        <w:rPr>
          <w:rFonts w:ascii="Arial" w:hAnsi="Arial" w:cs="Arial"/>
          <w:color w:val="000000"/>
          <w:sz w:val="20"/>
        </w:rPr>
      </w:pPr>
    </w:p>
    <w:p w:rsidR="00FB3B33" w:rsidRPr="00B150E1" w:rsidRDefault="00FB3B33" w:rsidP="00B150E1">
      <w:pPr>
        <w:pStyle w:val="ResumeList"/>
        <w:spacing w:before="0"/>
        <w:rPr>
          <w:rFonts w:ascii="Arial" w:hAnsi="Arial" w:cs="Arial"/>
          <w:b/>
          <w:color w:val="000000"/>
        </w:rPr>
      </w:pPr>
      <w:r w:rsidRPr="00B150E1">
        <w:rPr>
          <w:rFonts w:ascii="Arial" w:hAnsi="Arial" w:cs="Arial"/>
          <w:b/>
          <w:color w:val="000000"/>
        </w:rPr>
        <w:t>Sutherland, Kerala</w:t>
      </w:r>
      <w:r w:rsidRPr="00B150E1">
        <w:rPr>
          <w:rFonts w:ascii="Arial" w:hAnsi="Arial" w:cs="Arial"/>
          <w:b/>
          <w:color w:val="000000"/>
        </w:rPr>
        <w:tab/>
      </w:r>
      <w:r w:rsidRPr="00B150E1">
        <w:rPr>
          <w:rFonts w:ascii="Arial" w:hAnsi="Arial" w:cs="Arial"/>
          <w:b/>
          <w:color w:val="000000"/>
        </w:rPr>
        <w:tab/>
      </w:r>
      <w:r w:rsidRPr="00B150E1">
        <w:rPr>
          <w:rFonts w:ascii="Arial" w:hAnsi="Arial" w:cs="Arial"/>
          <w:b/>
          <w:color w:val="000000"/>
        </w:rPr>
        <w:tab/>
      </w:r>
      <w:r w:rsidRPr="00B150E1">
        <w:rPr>
          <w:rFonts w:ascii="Arial" w:hAnsi="Arial" w:cs="Arial"/>
          <w:b/>
          <w:color w:val="000000"/>
        </w:rPr>
        <w:tab/>
      </w:r>
      <w:r w:rsidRPr="00B150E1">
        <w:rPr>
          <w:rFonts w:ascii="Arial" w:hAnsi="Arial" w:cs="Arial"/>
          <w:b/>
          <w:color w:val="000000"/>
        </w:rPr>
        <w:tab/>
      </w:r>
      <w:r w:rsidRPr="00B150E1">
        <w:rPr>
          <w:rFonts w:ascii="Arial" w:hAnsi="Arial" w:cs="Arial"/>
          <w:b/>
          <w:color w:val="000000"/>
        </w:rPr>
        <w:tab/>
      </w:r>
      <w:r w:rsidRPr="00B150E1">
        <w:rPr>
          <w:rFonts w:ascii="Arial" w:hAnsi="Arial" w:cs="Arial"/>
          <w:b/>
          <w:color w:val="000000"/>
        </w:rPr>
        <w:tab/>
      </w:r>
      <w:r w:rsidRPr="00B150E1">
        <w:rPr>
          <w:rFonts w:ascii="Arial" w:hAnsi="Arial" w:cs="Arial"/>
          <w:b/>
          <w:color w:val="000000"/>
        </w:rPr>
        <w:tab/>
        <w:t>Nov 2012 – May 2013</w:t>
      </w:r>
      <w:r w:rsidR="00B150E1">
        <w:rPr>
          <w:rFonts w:ascii="Arial" w:hAnsi="Arial" w:cs="Arial"/>
          <w:b/>
          <w:color w:val="000000"/>
        </w:rPr>
        <w:tab/>
      </w:r>
      <w:r w:rsidR="00CB7B76" w:rsidRPr="00B150E1">
        <w:rPr>
          <w:rFonts w:ascii="Arial" w:hAnsi="Arial" w:cs="Arial"/>
          <w:b/>
          <w:color w:val="000000"/>
        </w:rPr>
        <w:tab/>
      </w:r>
      <w:r w:rsidR="00CB7B76" w:rsidRPr="00B150E1">
        <w:rPr>
          <w:rFonts w:ascii="Arial" w:hAnsi="Arial" w:cs="Arial"/>
          <w:b/>
          <w:color w:val="000000"/>
        </w:rPr>
        <w:tab/>
      </w:r>
      <w:r w:rsidR="00CB7B76" w:rsidRPr="00B150E1">
        <w:rPr>
          <w:rFonts w:ascii="Arial" w:hAnsi="Arial" w:cs="Arial"/>
          <w:b/>
          <w:color w:val="000000"/>
        </w:rPr>
        <w:tab/>
      </w:r>
      <w:r w:rsidR="00CB7B76" w:rsidRPr="00B150E1">
        <w:rPr>
          <w:rFonts w:ascii="Arial" w:hAnsi="Arial" w:cs="Arial"/>
          <w:b/>
          <w:color w:val="000000"/>
        </w:rPr>
        <w:tab/>
      </w:r>
      <w:r w:rsidR="00CB7B76" w:rsidRPr="00B150E1">
        <w:rPr>
          <w:rFonts w:ascii="Arial" w:hAnsi="Arial" w:cs="Arial"/>
          <w:b/>
          <w:color w:val="000000"/>
        </w:rPr>
        <w:tab/>
      </w:r>
    </w:p>
    <w:p w:rsidR="000826F5" w:rsidRPr="00B150E1" w:rsidRDefault="00CB7B76" w:rsidP="00B150E1">
      <w:pPr>
        <w:pStyle w:val="ResumeList"/>
        <w:spacing w:before="0"/>
        <w:rPr>
          <w:rFonts w:ascii="Arial" w:hAnsi="Arial" w:cs="Arial"/>
          <w:b/>
          <w:color w:val="000000"/>
        </w:rPr>
      </w:pPr>
      <w:r w:rsidRPr="00B150E1">
        <w:rPr>
          <w:rFonts w:ascii="Arial" w:hAnsi="Arial" w:cs="Arial"/>
          <w:b/>
          <w:color w:val="000000"/>
        </w:rPr>
        <w:t>Project : RBS</w:t>
      </w:r>
      <w:r w:rsidR="000826F5" w:rsidRPr="00B150E1">
        <w:rPr>
          <w:rFonts w:ascii="Arial" w:hAnsi="Arial" w:cs="Arial"/>
          <w:b/>
          <w:color w:val="000000"/>
        </w:rPr>
        <w:t xml:space="preserve"> Rainbow Program</w:t>
      </w:r>
    </w:p>
    <w:p w:rsidR="00CB7B76" w:rsidRPr="00762F8F" w:rsidRDefault="00CB7B76" w:rsidP="00535CFD">
      <w:pPr>
        <w:pStyle w:val="ResumeList"/>
        <w:spacing w:before="0"/>
        <w:rPr>
          <w:rFonts w:ascii="Arial" w:hAnsi="Arial" w:cs="Arial"/>
          <w:b/>
          <w:color w:val="000000"/>
        </w:rPr>
      </w:pPr>
      <w:r w:rsidRPr="00762F8F">
        <w:rPr>
          <w:rFonts w:ascii="Arial" w:hAnsi="Arial" w:cs="Arial"/>
          <w:b/>
          <w:color w:val="000000"/>
        </w:rPr>
        <w:t xml:space="preserve">Role : </w:t>
      </w:r>
      <w:r w:rsidR="00887E4E">
        <w:rPr>
          <w:rFonts w:ascii="Arial" w:hAnsi="Arial" w:cs="Arial"/>
          <w:b/>
          <w:color w:val="000000"/>
        </w:rPr>
        <w:t>HR Recruiter</w:t>
      </w:r>
    </w:p>
    <w:p w:rsidR="0068277C" w:rsidRPr="00B150E1" w:rsidRDefault="00A85069" w:rsidP="00B150E1">
      <w:pPr>
        <w:pStyle w:val="ResumeList"/>
        <w:spacing w:before="0"/>
        <w:rPr>
          <w:rFonts w:ascii="Arial" w:hAnsi="Arial" w:cs="Arial"/>
          <w:b/>
          <w:color w:val="000000"/>
        </w:rPr>
      </w:pPr>
      <w:r w:rsidRPr="00B150E1">
        <w:rPr>
          <w:rFonts w:ascii="Arial" w:hAnsi="Arial" w:cs="Arial"/>
          <w:b/>
          <w:color w:val="000000"/>
        </w:rPr>
        <w:t>Roles &amp; Responsibilities</w:t>
      </w:r>
      <w:r w:rsidR="0068277C" w:rsidRPr="00B150E1">
        <w:rPr>
          <w:rFonts w:ascii="Arial" w:hAnsi="Arial" w:cs="Arial"/>
          <w:b/>
          <w:color w:val="000000"/>
        </w:rPr>
        <w:t>: </w:t>
      </w:r>
    </w:p>
    <w:p w:rsidR="00535CFD" w:rsidRPr="002559E3" w:rsidRDefault="00535CFD" w:rsidP="00535CFD">
      <w:pPr>
        <w:pStyle w:val="ResumeList"/>
        <w:spacing w:before="0"/>
        <w:rPr>
          <w:rFonts w:ascii="Arial" w:hAnsi="Arial" w:cs="Arial"/>
          <w:b/>
          <w:i/>
          <w:color w:val="000000"/>
        </w:rPr>
      </w:pPr>
      <w:r w:rsidRPr="002559E3">
        <w:rPr>
          <w:rFonts w:ascii="Arial" w:hAnsi="Arial" w:cs="Arial"/>
          <w:b/>
          <w:i/>
          <w:color w:val="000000"/>
        </w:rPr>
        <w:t>RBS(Rainbow Project) Risk &amp; Issues Expert –</w:t>
      </w:r>
    </w:p>
    <w:p w:rsidR="00887E4E" w:rsidRPr="00887E4E" w:rsidRDefault="00887E4E" w:rsidP="00887E4E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87E4E">
        <w:rPr>
          <w:rFonts w:ascii="Arial" w:hAnsi="Arial" w:cs="Arial"/>
          <w:color w:val="000000"/>
          <w:sz w:val="20"/>
          <w:szCs w:val="20"/>
        </w:rPr>
        <w:t>Assisted the Human Resources department with hiring over 500 full-time and seasonal employees for Victoria's Secret and Bath and Body Works</w:t>
      </w:r>
    </w:p>
    <w:p w:rsidR="00887E4E" w:rsidRPr="00887E4E" w:rsidRDefault="00887E4E" w:rsidP="00887E4E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87E4E">
        <w:rPr>
          <w:rFonts w:ascii="Arial" w:hAnsi="Arial" w:cs="Arial"/>
          <w:color w:val="000000"/>
          <w:sz w:val="20"/>
          <w:szCs w:val="20"/>
        </w:rPr>
        <w:t>Helped coordinate quarterly Employee Recognition program</w:t>
      </w:r>
    </w:p>
    <w:p w:rsidR="00887E4E" w:rsidRPr="00887E4E" w:rsidRDefault="00887E4E" w:rsidP="00887E4E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87E4E">
        <w:rPr>
          <w:rFonts w:ascii="Arial" w:hAnsi="Arial" w:cs="Arial"/>
          <w:color w:val="000000"/>
          <w:sz w:val="20"/>
          <w:szCs w:val="20"/>
        </w:rPr>
        <w:t>Extend employment opportunities to candidates</w:t>
      </w:r>
    </w:p>
    <w:p w:rsidR="00887E4E" w:rsidRPr="00887E4E" w:rsidRDefault="00887E4E" w:rsidP="00887E4E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87E4E">
        <w:rPr>
          <w:rFonts w:ascii="Arial" w:hAnsi="Arial" w:cs="Arial"/>
          <w:color w:val="000000"/>
          <w:sz w:val="20"/>
          <w:szCs w:val="20"/>
        </w:rPr>
        <w:lastRenderedPageBreak/>
        <w:t>Directed employees to where their benefits information was located in the Employee Handbook and online</w:t>
      </w:r>
    </w:p>
    <w:p w:rsidR="00887E4E" w:rsidRPr="00887E4E" w:rsidRDefault="00887E4E" w:rsidP="00887E4E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87E4E">
        <w:rPr>
          <w:rFonts w:ascii="Arial" w:hAnsi="Arial" w:cs="Arial"/>
          <w:color w:val="000000"/>
          <w:sz w:val="20"/>
          <w:szCs w:val="20"/>
        </w:rPr>
        <w:t>Facilitated monthly team meetings for 20-25 employees</w:t>
      </w:r>
    </w:p>
    <w:p w:rsidR="00887E4E" w:rsidRPr="00887E4E" w:rsidRDefault="00887E4E" w:rsidP="00887E4E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87E4E">
        <w:rPr>
          <w:rFonts w:ascii="Arial" w:hAnsi="Arial" w:cs="Arial"/>
          <w:color w:val="000000"/>
          <w:sz w:val="20"/>
          <w:szCs w:val="20"/>
        </w:rPr>
        <w:t>Participated to philanthropy program designed to help school aged children improve their math and reading skills</w:t>
      </w:r>
    </w:p>
    <w:p w:rsidR="00517ED8" w:rsidRDefault="00517ED8" w:rsidP="00517ED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826F5" w:rsidRDefault="000826F5" w:rsidP="00517ED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826F5" w:rsidRDefault="000826F5" w:rsidP="00517ED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826F5" w:rsidRDefault="000826F5" w:rsidP="00517ED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826F5" w:rsidRDefault="000826F5" w:rsidP="00517ED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17ED8" w:rsidRDefault="00517ED8" w:rsidP="00517ED8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B7B76" w:rsidRDefault="00DA12D0" w:rsidP="00762F8F">
      <w:pPr>
        <w:pStyle w:val="ResumeList"/>
        <w:spacing w:before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Genpact</w:t>
      </w:r>
      <w:r w:rsidR="00CB7B76">
        <w:rPr>
          <w:rFonts w:ascii="Arial" w:hAnsi="Arial" w:cs="Arial"/>
          <w:b/>
          <w:color w:val="000000"/>
        </w:rPr>
        <w:t>,</w:t>
      </w:r>
      <w:r w:rsidR="00762F8F">
        <w:rPr>
          <w:rFonts w:ascii="Arial" w:hAnsi="Arial" w:cs="Arial"/>
          <w:b/>
          <w:color w:val="000000"/>
        </w:rPr>
        <w:t xml:space="preserve"> </w:t>
      </w:r>
      <w:r w:rsidR="00CB7B76">
        <w:rPr>
          <w:rFonts w:ascii="Arial" w:hAnsi="Arial" w:cs="Arial"/>
          <w:b/>
          <w:color w:val="000000"/>
        </w:rPr>
        <w:t>Hyderabad</w:t>
      </w:r>
      <w:r w:rsidR="00CB7B76">
        <w:rPr>
          <w:rFonts w:ascii="Arial" w:hAnsi="Arial" w:cs="Arial"/>
          <w:b/>
          <w:color w:val="000000"/>
        </w:rPr>
        <w:tab/>
      </w:r>
      <w:r w:rsidR="00CB7B76">
        <w:rPr>
          <w:rFonts w:ascii="Arial" w:hAnsi="Arial" w:cs="Arial"/>
          <w:b/>
          <w:color w:val="000000"/>
        </w:rPr>
        <w:tab/>
      </w:r>
      <w:r w:rsidR="00CB7B76">
        <w:rPr>
          <w:rFonts w:ascii="Arial" w:hAnsi="Arial" w:cs="Arial"/>
          <w:b/>
          <w:color w:val="000000"/>
        </w:rPr>
        <w:tab/>
      </w:r>
      <w:r w:rsidR="00CB7B76">
        <w:rPr>
          <w:rFonts w:ascii="Arial" w:hAnsi="Arial" w:cs="Arial"/>
          <w:b/>
          <w:color w:val="000000"/>
        </w:rPr>
        <w:tab/>
      </w:r>
      <w:r w:rsidR="00CB7B76">
        <w:rPr>
          <w:rFonts w:ascii="Arial" w:hAnsi="Arial" w:cs="Arial"/>
          <w:b/>
          <w:color w:val="000000"/>
        </w:rPr>
        <w:tab/>
      </w:r>
      <w:r w:rsidR="00CB7B76">
        <w:rPr>
          <w:rFonts w:ascii="Arial" w:hAnsi="Arial" w:cs="Arial"/>
          <w:b/>
          <w:color w:val="000000"/>
        </w:rPr>
        <w:tab/>
      </w:r>
      <w:r w:rsidR="00CB7B76">
        <w:rPr>
          <w:rFonts w:ascii="Arial" w:hAnsi="Arial" w:cs="Arial"/>
          <w:b/>
          <w:color w:val="000000"/>
        </w:rPr>
        <w:tab/>
      </w:r>
      <w:r w:rsidR="00CB7B76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>Dec 2010 – May 2012</w:t>
      </w:r>
    </w:p>
    <w:p w:rsidR="00CB7B76" w:rsidRPr="00A61214" w:rsidRDefault="00762F8F" w:rsidP="00762F8F">
      <w:pPr>
        <w:rPr>
          <w:rFonts w:ascii="Arial" w:hAnsi="Arial" w:cs="Arial"/>
          <w:b/>
          <w:color w:val="000000"/>
          <w:sz w:val="22"/>
          <w:szCs w:val="22"/>
        </w:rPr>
      </w:pPr>
      <w:r w:rsidRPr="00A61214">
        <w:rPr>
          <w:rFonts w:ascii="Arial" w:hAnsi="Arial" w:cs="Arial"/>
          <w:b/>
          <w:color w:val="000000"/>
          <w:sz w:val="22"/>
          <w:szCs w:val="22"/>
        </w:rPr>
        <w:t>Project : C</w:t>
      </w:r>
      <w:r w:rsidR="00CB7B76" w:rsidRPr="00A61214">
        <w:rPr>
          <w:rFonts w:ascii="Arial" w:hAnsi="Arial" w:cs="Arial"/>
          <w:b/>
          <w:color w:val="000000"/>
          <w:sz w:val="22"/>
          <w:szCs w:val="22"/>
        </w:rPr>
        <w:t>N</w:t>
      </w:r>
      <w:r w:rsidRPr="00A61214">
        <w:rPr>
          <w:rFonts w:ascii="Arial" w:hAnsi="Arial" w:cs="Arial"/>
          <w:b/>
          <w:color w:val="000000"/>
          <w:sz w:val="22"/>
          <w:szCs w:val="22"/>
        </w:rPr>
        <w:t>A</w:t>
      </w:r>
    </w:p>
    <w:p w:rsidR="00CB7B76" w:rsidRDefault="00CB7B76" w:rsidP="00762F8F">
      <w:pPr>
        <w:pStyle w:val="ResumeList"/>
        <w:spacing w:before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Role :</w:t>
      </w:r>
      <w:r w:rsidR="006B1272">
        <w:rPr>
          <w:rFonts w:ascii="Arial" w:hAnsi="Arial" w:cs="Arial"/>
          <w:b/>
          <w:color w:val="000000"/>
        </w:rPr>
        <w:t xml:space="preserve"> </w:t>
      </w:r>
      <w:r w:rsidR="00887E4E">
        <w:rPr>
          <w:rFonts w:ascii="Arial" w:hAnsi="Arial" w:cs="Arial"/>
          <w:b/>
          <w:color w:val="000000"/>
        </w:rPr>
        <w:t>Resource Management</w:t>
      </w:r>
    </w:p>
    <w:p w:rsidR="0068277C" w:rsidRPr="00762F8F" w:rsidRDefault="00F13F3F" w:rsidP="00762F8F">
      <w:pPr>
        <w:pStyle w:val="ResumeList"/>
        <w:spacing w:before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Roles &amp; Responsibilities:</w:t>
      </w:r>
    </w:p>
    <w:p w:rsidR="0068277C" w:rsidRPr="002559E3" w:rsidRDefault="0068277C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 xml:space="preserve">Responsible </w:t>
      </w:r>
      <w:r w:rsidR="00BF3637" w:rsidRPr="002559E3">
        <w:rPr>
          <w:rFonts w:ascii="Arial" w:hAnsi="Arial" w:cs="Arial"/>
          <w:color w:val="000000"/>
          <w:sz w:val="20"/>
          <w:szCs w:val="20"/>
        </w:rPr>
        <w:t>Internal Project Operations</w:t>
      </w:r>
      <w:r w:rsidRPr="002559E3">
        <w:rPr>
          <w:rFonts w:ascii="Arial" w:hAnsi="Arial" w:cs="Arial"/>
          <w:color w:val="000000"/>
          <w:sz w:val="20"/>
          <w:szCs w:val="20"/>
        </w:rPr>
        <w:t xml:space="preserve"> and Recruitment's</w:t>
      </w:r>
      <w:r w:rsidR="00BF3637" w:rsidRPr="002559E3">
        <w:rPr>
          <w:rFonts w:ascii="Arial" w:hAnsi="Arial" w:cs="Arial"/>
          <w:color w:val="000000"/>
          <w:sz w:val="20"/>
          <w:szCs w:val="20"/>
        </w:rPr>
        <w:t xml:space="preserve"> according to the project upcoming requirement</w:t>
      </w:r>
      <w:r w:rsidRPr="002559E3">
        <w:rPr>
          <w:rFonts w:ascii="Arial" w:hAnsi="Arial" w:cs="Arial"/>
          <w:color w:val="000000"/>
          <w:sz w:val="20"/>
          <w:szCs w:val="20"/>
        </w:rPr>
        <w:t>.</w:t>
      </w:r>
    </w:p>
    <w:p w:rsidR="0068277C" w:rsidRPr="002559E3" w:rsidRDefault="0068277C" w:rsidP="00A4188F">
      <w:pPr>
        <w:pStyle w:val="Heading2"/>
        <w:numPr>
          <w:ilvl w:val="0"/>
          <w:numId w:val="0"/>
        </w:numPr>
        <w:spacing w:before="60" w:after="0"/>
        <w:jc w:val="both"/>
        <w:rPr>
          <w:i w:val="0"/>
          <w:color w:val="000000"/>
          <w:sz w:val="20"/>
          <w:szCs w:val="20"/>
        </w:rPr>
      </w:pPr>
      <w:r w:rsidRPr="002559E3">
        <w:rPr>
          <w:i w:val="0"/>
          <w:color w:val="000000"/>
          <w:sz w:val="20"/>
          <w:szCs w:val="20"/>
        </w:rPr>
        <w:t xml:space="preserve">Recruitment </w:t>
      </w:r>
    </w:p>
    <w:p w:rsidR="0068277C" w:rsidRPr="002559E3" w:rsidRDefault="0068277C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Profile Matching and Preliminary Short listing</w:t>
      </w:r>
    </w:p>
    <w:p w:rsidR="0068277C" w:rsidRPr="002559E3" w:rsidRDefault="0068277C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My responsibility was to understand the Client Company job requirement and match the profile of the candidates with that of the client's Job Requirement.</w:t>
      </w:r>
    </w:p>
    <w:p w:rsidR="0068277C" w:rsidRPr="002559E3" w:rsidRDefault="0068277C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My function with the above respect was to conduct preliminary interviews and the send the suitable candidates for an interview with the Company.</w:t>
      </w:r>
      <w:r w:rsidRPr="002559E3">
        <w:rPr>
          <w:rFonts w:ascii="Arial" w:hAnsi="Arial" w:cs="Arial"/>
          <w:color w:val="000000"/>
          <w:sz w:val="20"/>
          <w:szCs w:val="20"/>
        </w:rPr>
        <w:tab/>
      </w:r>
    </w:p>
    <w:p w:rsidR="0068277C" w:rsidRPr="002559E3" w:rsidRDefault="0068277C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Co-ordination with the clients.</w:t>
      </w:r>
    </w:p>
    <w:p w:rsidR="0068277C" w:rsidRPr="002559E3" w:rsidRDefault="0068277C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Getting shortlist from client and companies and coordinating interviews.</w:t>
      </w:r>
    </w:p>
    <w:p w:rsidR="0068277C" w:rsidRPr="002559E3" w:rsidRDefault="0068277C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Follow-up with the client as well as candidate till the selected candidates gets the offer letter and joins the organization</w:t>
      </w:r>
      <w:r w:rsidR="00EB4BA4" w:rsidRPr="002559E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559E3">
        <w:rPr>
          <w:rFonts w:ascii="Arial" w:hAnsi="Arial" w:cs="Arial"/>
          <w:color w:val="000000"/>
          <w:sz w:val="20"/>
          <w:szCs w:val="20"/>
        </w:rPr>
        <w:t>as well as follow up with the client for revenue collection.</w:t>
      </w:r>
    </w:p>
    <w:p w:rsidR="0068277C" w:rsidRPr="002559E3" w:rsidRDefault="0068277C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>Establishing good relations with the client as well as the candidates.</w:t>
      </w:r>
    </w:p>
    <w:p w:rsidR="0068277C" w:rsidRPr="002559E3" w:rsidRDefault="00BF3637" w:rsidP="00A4188F">
      <w:pPr>
        <w:spacing w:before="6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2559E3">
        <w:rPr>
          <w:rFonts w:ascii="Arial" w:hAnsi="Arial" w:cs="Arial"/>
          <w:b/>
          <w:color w:val="000000"/>
          <w:sz w:val="20"/>
          <w:szCs w:val="20"/>
        </w:rPr>
        <w:t>Operations</w:t>
      </w:r>
      <w:r w:rsidR="0068277C" w:rsidRPr="002559E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68277C" w:rsidRPr="002559E3">
        <w:rPr>
          <w:rFonts w:ascii="Arial" w:hAnsi="Arial" w:cs="Arial"/>
          <w:b/>
          <w:color w:val="000000"/>
          <w:sz w:val="20"/>
          <w:szCs w:val="20"/>
        </w:rPr>
        <w:tab/>
      </w:r>
    </w:p>
    <w:p w:rsidR="0068277C" w:rsidRPr="002559E3" w:rsidRDefault="00BF3637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 xml:space="preserve">Keeping a track of end to end </w:t>
      </w:r>
      <w:r w:rsidR="009A0CB2" w:rsidRPr="002559E3">
        <w:rPr>
          <w:rFonts w:ascii="Arial" w:hAnsi="Arial" w:cs="Arial"/>
          <w:color w:val="000000"/>
          <w:sz w:val="20"/>
          <w:szCs w:val="20"/>
        </w:rPr>
        <w:t>associate’s</w:t>
      </w:r>
      <w:r w:rsidRPr="002559E3">
        <w:rPr>
          <w:rFonts w:ascii="Arial" w:hAnsi="Arial" w:cs="Arial"/>
          <w:color w:val="000000"/>
          <w:sz w:val="20"/>
          <w:szCs w:val="20"/>
        </w:rPr>
        <w:t xml:space="preserve"> data</w:t>
      </w:r>
      <w:r w:rsidR="0068277C" w:rsidRPr="002559E3">
        <w:rPr>
          <w:rFonts w:ascii="Arial" w:hAnsi="Arial" w:cs="Arial"/>
          <w:color w:val="000000"/>
          <w:sz w:val="20"/>
          <w:szCs w:val="20"/>
        </w:rPr>
        <w:t xml:space="preserve">. </w:t>
      </w:r>
      <w:r w:rsidR="0068277C" w:rsidRPr="002559E3">
        <w:rPr>
          <w:rFonts w:ascii="Arial" w:hAnsi="Arial" w:cs="Arial"/>
          <w:color w:val="000000"/>
          <w:sz w:val="20"/>
          <w:szCs w:val="20"/>
        </w:rPr>
        <w:tab/>
      </w:r>
    </w:p>
    <w:p w:rsidR="0068277C" w:rsidRPr="002559E3" w:rsidRDefault="00BF3637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 xml:space="preserve">Doing </w:t>
      </w:r>
      <w:r w:rsidR="009A0CB2" w:rsidRPr="002559E3">
        <w:rPr>
          <w:rFonts w:ascii="Arial" w:hAnsi="Arial" w:cs="Arial"/>
          <w:color w:val="000000"/>
          <w:sz w:val="20"/>
          <w:szCs w:val="20"/>
        </w:rPr>
        <w:t>Invoicing</w:t>
      </w:r>
      <w:r w:rsidRPr="002559E3">
        <w:rPr>
          <w:rFonts w:ascii="Arial" w:hAnsi="Arial" w:cs="Arial"/>
          <w:color w:val="000000"/>
          <w:sz w:val="20"/>
          <w:szCs w:val="20"/>
        </w:rPr>
        <w:t>, getting approval of SOW,PO,etc from Client</w:t>
      </w:r>
      <w:r w:rsidR="00612A05" w:rsidRPr="002559E3">
        <w:rPr>
          <w:rFonts w:ascii="Arial" w:hAnsi="Arial" w:cs="Arial"/>
          <w:color w:val="000000"/>
          <w:sz w:val="20"/>
          <w:szCs w:val="20"/>
        </w:rPr>
        <w:t>.</w:t>
      </w:r>
    </w:p>
    <w:p w:rsidR="00BF3637" w:rsidRPr="002559E3" w:rsidRDefault="00BF3637" w:rsidP="00A418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59E3">
        <w:rPr>
          <w:rFonts w:ascii="Arial" w:hAnsi="Arial" w:cs="Arial"/>
          <w:color w:val="000000"/>
          <w:sz w:val="20"/>
          <w:szCs w:val="20"/>
        </w:rPr>
        <w:t xml:space="preserve">End to End facilitating CNA on  </w:t>
      </w:r>
      <w:proofErr w:type="spellStart"/>
      <w:r w:rsidR="00C92F84">
        <w:rPr>
          <w:rFonts w:ascii="Arial" w:hAnsi="Arial" w:cs="Arial"/>
          <w:color w:val="000000"/>
          <w:sz w:val="20"/>
          <w:szCs w:val="20"/>
        </w:rPr>
        <w:t>genpact</w:t>
      </w:r>
      <w:proofErr w:type="spellEnd"/>
      <w:r w:rsidRPr="002559E3">
        <w:rPr>
          <w:rFonts w:ascii="Arial" w:hAnsi="Arial" w:cs="Arial"/>
          <w:color w:val="000000"/>
          <w:sz w:val="20"/>
          <w:szCs w:val="20"/>
        </w:rPr>
        <w:t xml:space="preserve"> behalf </w:t>
      </w:r>
    </w:p>
    <w:p w:rsidR="009A0CB2" w:rsidRPr="002559E3" w:rsidRDefault="009A0CB2" w:rsidP="009A0CB2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A0CB2" w:rsidRPr="002559E3" w:rsidRDefault="009A0CB2" w:rsidP="009A0CB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rial" w:hAnsi="Arial"/>
          <w:sz w:val="24"/>
          <w:szCs w:val="20"/>
        </w:rPr>
      </w:pPr>
      <w:r w:rsidRPr="002559E3">
        <w:rPr>
          <w:rFonts w:ascii="Arial" w:hAnsi="Arial"/>
          <w:sz w:val="24"/>
          <w:szCs w:val="20"/>
        </w:rPr>
        <w:t>Awards &amp; Recognitions</w:t>
      </w:r>
    </w:p>
    <w:p w:rsidR="009A0CB2" w:rsidRPr="002559E3" w:rsidRDefault="009A0CB2" w:rsidP="009A0CB2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A0CB2" w:rsidRDefault="009A0CB2" w:rsidP="00762F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62F8F">
        <w:rPr>
          <w:rFonts w:ascii="Arial" w:hAnsi="Arial" w:cs="Arial"/>
          <w:color w:val="000000"/>
          <w:sz w:val="20"/>
          <w:szCs w:val="20"/>
        </w:rPr>
        <w:t xml:space="preserve">Won Star performer award (NAKSHATRA) for Q3 2012 from </w:t>
      </w:r>
      <w:r w:rsidR="00381759">
        <w:rPr>
          <w:rFonts w:ascii="Arial" w:hAnsi="Arial" w:cs="Arial"/>
          <w:color w:val="000000"/>
          <w:sz w:val="20"/>
          <w:szCs w:val="20"/>
        </w:rPr>
        <w:t>Hyderabad</w:t>
      </w:r>
      <w:r w:rsidRPr="00762F8F">
        <w:rPr>
          <w:rFonts w:ascii="Arial" w:hAnsi="Arial" w:cs="Arial"/>
          <w:color w:val="000000"/>
          <w:sz w:val="20"/>
          <w:szCs w:val="20"/>
        </w:rPr>
        <w:t xml:space="preserve"> R&amp;R, </w:t>
      </w:r>
      <w:r w:rsidR="00DA12D0">
        <w:rPr>
          <w:rFonts w:ascii="Arial" w:hAnsi="Arial" w:cs="Arial"/>
          <w:color w:val="000000"/>
          <w:sz w:val="20"/>
          <w:szCs w:val="20"/>
        </w:rPr>
        <w:t>Genpact</w:t>
      </w:r>
    </w:p>
    <w:p w:rsidR="000277A1" w:rsidRPr="00762F8F" w:rsidRDefault="000277A1" w:rsidP="000277A1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0385B" w:rsidRPr="002559E3" w:rsidRDefault="0020385B" w:rsidP="00EB4BA4">
      <w:pPr>
        <w:pStyle w:val="ResumeBullet2"/>
        <w:numPr>
          <w:ilvl w:val="0"/>
          <w:numId w:val="0"/>
        </w:numPr>
        <w:jc w:val="both"/>
        <w:rPr>
          <w:rFonts w:ascii="Arial" w:hAnsi="Arial" w:cs="Arial"/>
          <w:color w:val="000000"/>
        </w:rPr>
      </w:pPr>
    </w:p>
    <w:p w:rsidR="0052310F" w:rsidRPr="002559E3" w:rsidRDefault="0052310F" w:rsidP="0052310F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rial" w:hAnsi="Arial"/>
          <w:sz w:val="24"/>
          <w:szCs w:val="20"/>
        </w:rPr>
      </w:pPr>
      <w:r w:rsidRPr="002559E3">
        <w:rPr>
          <w:rFonts w:ascii="Arial" w:hAnsi="Arial"/>
          <w:sz w:val="24"/>
          <w:szCs w:val="20"/>
        </w:rPr>
        <w:t xml:space="preserve">Training </w:t>
      </w:r>
    </w:p>
    <w:p w:rsidR="0052310F" w:rsidRPr="00762F8F" w:rsidRDefault="0052310F" w:rsidP="00762F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62F8F">
        <w:rPr>
          <w:rFonts w:ascii="Arial" w:hAnsi="Arial" w:cs="Arial"/>
          <w:color w:val="000000"/>
          <w:sz w:val="20"/>
          <w:szCs w:val="20"/>
        </w:rPr>
        <w:t xml:space="preserve">Completed IBM </w:t>
      </w:r>
      <w:r w:rsidR="009A0CB2" w:rsidRPr="00762F8F">
        <w:rPr>
          <w:rFonts w:ascii="Arial" w:hAnsi="Arial" w:cs="Arial"/>
          <w:color w:val="000000"/>
          <w:sz w:val="20"/>
          <w:szCs w:val="20"/>
        </w:rPr>
        <w:t>Mainframe</w:t>
      </w:r>
      <w:r w:rsidRPr="00762F8F">
        <w:rPr>
          <w:rFonts w:ascii="Arial" w:hAnsi="Arial" w:cs="Arial"/>
          <w:color w:val="000000"/>
          <w:sz w:val="20"/>
          <w:szCs w:val="20"/>
        </w:rPr>
        <w:t xml:space="preserve"> training.</w:t>
      </w:r>
    </w:p>
    <w:p w:rsidR="0052310F" w:rsidRPr="00762F8F" w:rsidRDefault="000277A1" w:rsidP="00762F8F">
      <w:pPr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Trained Manual tester.</w:t>
      </w:r>
    </w:p>
    <w:p w:rsidR="0052310F" w:rsidRPr="002559E3" w:rsidRDefault="0052310F" w:rsidP="0052310F">
      <w:pPr>
        <w:pStyle w:val="ResumeBodyChar"/>
        <w:tabs>
          <w:tab w:val="right" w:pos="10080"/>
        </w:tabs>
        <w:spacing w:before="0"/>
        <w:jc w:val="both"/>
        <w:rPr>
          <w:rFonts w:ascii="Arial" w:hAnsi="Arial" w:cs="Arial"/>
          <w:szCs w:val="20"/>
        </w:rPr>
      </w:pPr>
    </w:p>
    <w:p w:rsidR="0052310F" w:rsidRPr="002559E3" w:rsidRDefault="0052310F" w:rsidP="0052310F">
      <w:pPr>
        <w:pStyle w:val="ResumeList"/>
        <w:spacing w:before="0"/>
        <w:jc w:val="both"/>
        <w:rPr>
          <w:rFonts w:ascii="Arial" w:hAnsi="Arial" w:cs="Arial"/>
        </w:rPr>
      </w:pPr>
    </w:p>
    <w:p w:rsidR="00231CBC" w:rsidRPr="002559E3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rial" w:hAnsi="Arial"/>
          <w:color w:val="000000"/>
          <w:sz w:val="24"/>
          <w:szCs w:val="24"/>
        </w:rPr>
      </w:pPr>
      <w:r w:rsidRPr="002559E3">
        <w:rPr>
          <w:rFonts w:ascii="Arial" w:hAnsi="Arial"/>
          <w:color w:val="000000"/>
          <w:sz w:val="24"/>
          <w:szCs w:val="24"/>
        </w:rPr>
        <w:t>Education</w:t>
      </w:r>
    </w:p>
    <w:p w:rsidR="0068277C" w:rsidRPr="002559E3" w:rsidRDefault="008B1379" w:rsidP="008A7C8E">
      <w:pPr>
        <w:pStyle w:val="Heading5"/>
        <w:numPr>
          <w:ilvl w:val="0"/>
          <w:numId w:val="22"/>
        </w:numPr>
        <w:spacing w:before="60" w:after="0"/>
        <w:jc w:val="both"/>
        <w:rPr>
          <w:rFonts w:ascii="Arial" w:eastAsia="Batang" w:hAnsi="Arial" w:cs="Arial"/>
          <w:b w:val="0"/>
          <w:i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B com Computers from </w:t>
      </w:r>
      <w:proofErr w:type="spellStart"/>
      <w:r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>St’anns</w:t>
      </w:r>
      <w:proofErr w:type="spellEnd"/>
      <w:r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 Degree </w:t>
      </w:r>
      <w:r w:rsidR="009A0CB2" w:rsidRPr="00762F8F"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>College</w:t>
      </w:r>
      <w:r w:rsidR="00EB4BA4" w:rsidRPr="00762F8F"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>Hyderabad</w:t>
      </w:r>
      <w:r w:rsidR="00EB4BA4" w:rsidRPr="00762F8F"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, </w:t>
      </w:r>
      <w:r w:rsidR="0068277C" w:rsidRPr="00762F8F"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>Affiliated to</w:t>
      </w:r>
      <w:r w:rsidR="00612A05" w:rsidRPr="00762F8F"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>Osmania</w:t>
      </w:r>
      <w:r w:rsidR="00612A05" w:rsidRPr="00762F8F"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 University</w:t>
      </w:r>
      <w:r w:rsidR="00EB4BA4" w:rsidRPr="002559E3">
        <w:rPr>
          <w:rFonts w:ascii="Arial" w:eastAsia="Batang" w:hAnsi="Arial" w:cs="Arial"/>
          <w:b w:val="0"/>
          <w:i w:val="0"/>
          <w:color w:val="000000"/>
          <w:sz w:val="20"/>
          <w:szCs w:val="20"/>
        </w:rPr>
        <w:t xml:space="preserve">, </w:t>
      </w:r>
      <w:r w:rsidR="00612A05" w:rsidRPr="002559E3">
        <w:rPr>
          <w:rFonts w:ascii="Arial" w:eastAsia="Batang" w:hAnsi="Arial" w:cs="Arial"/>
          <w:i w:val="0"/>
          <w:color w:val="000000"/>
          <w:sz w:val="20"/>
          <w:szCs w:val="20"/>
        </w:rPr>
        <w:t>Bachelors</w:t>
      </w:r>
      <w:r w:rsidR="0068277C" w:rsidRPr="002559E3">
        <w:rPr>
          <w:rFonts w:ascii="Arial" w:eastAsia="Batang" w:hAnsi="Arial" w:cs="Arial"/>
          <w:i w:val="0"/>
          <w:color w:val="000000"/>
          <w:sz w:val="20"/>
          <w:szCs w:val="20"/>
        </w:rPr>
        <w:t xml:space="preserve"> Degree </w:t>
      </w:r>
      <w:r>
        <w:rPr>
          <w:rFonts w:ascii="Arial" w:eastAsia="Batang" w:hAnsi="Arial" w:cs="Arial"/>
          <w:i w:val="0"/>
          <w:color w:val="000000"/>
          <w:sz w:val="20"/>
          <w:szCs w:val="20"/>
        </w:rPr>
        <w:t>in computers</w:t>
      </w:r>
      <w:r w:rsidR="00612A05" w:rsidRPr="002559E3">
        <w:rPr>
          <w:rFonts w:ascii="Arial" w:eastAsia="Batang" w:hAnsi="Arial" w:cs="Arial"/>
          <w:i w:val="0"/>
          <w:color w:val="000000"/>
          <w:sz w:val="20"/>
          <w:szCs w:val="20"/>
        </w:rPr>
        <w:t xml:space="preserve"> </w:t>
      </w:r>
    </w:p>
    <w:p w:rsidR="009A0CB2" w:rsidRDefault="009A0CB2" w:rsidP="00F86D0A">
      <w:pPr>
        <w:pStyle w:val="INTEMPSPACE1"/>
        <w:spacing w:before="60"/>
        <w:ind w:left="360"/>
      </w:pPr>
    </w:p>
    <w:p w:rsidR="00887E4E" w:rsidRPr="002559E3" w:rsidRDefault="00887E4E" w:rsidP="00887E4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Certification</w:t>
      </w:r>
    </w:p>
    <w:p w:rsidR="00887E4E" w:rsidRDefault="00887E4E" w:rsidP="00887E4E">
      <w:pPr>
        <w:pStyle w:val="INTEMPSPACE1"/>
        <w:numPr>
          <w:ilvl w:val="0"/>
          <w:numId w:val="22"/>
        </w:numPr>
        <w:spacing w:before="60"/>
        <w:rPr>
          <w:rFonts w:ascii="Arial" w:hAnsi="Arial" w:cs="Arial"/>
          <w:color w:val="000000"/>
          <w:szCs w:val="20"/>
        </w:rPr>
      </w:pPr>
      <w:r w:rsidRPr="00887E4E">
        <w:rPr>
          <w:rFonts w:ascii="Arial" w:hAnsi="Arial" w:cs="Arial"/>
          <w:color w:val="000000"/>
          <w:szCs w:val="20"/>
        </w:rPr>
        <w:t xml:space="preserve">Price2 </w:t>
      </w:r>
      <w:r>
        <w:rPr>
          <w:rFonts w:ascii="Arial" w:hAnsi="Arial" w:cs="Arial"/>
          <w:color w:val="000000"/>
          <w:szCs w:val="20"/>
        </w:rPr>
        <w:t xml:space="preserve">F &amp; P </w:t>
      </w:r>
      <w:r w:rsidRPr="00887E4E">
        <w:rPr>
          <w:rFonts w:ascii="Arial" w:hAnsi="Arial" w:cs="Arial"/>
          <w:color w:val="000000"/>
          <w:szCs w:val="20"/>
        </w:rPr>
        <w:t>Certified</w:t>
      </w:r>
    </w:p>
    <w:p w:rsidR="002D7818" w:rsidRPr="00887E4E" w:rsidRDefault="002D7818" w:rsidP="00887E4E">
      <w:pPr>
        <w:pStyle w:val="INTEMPSPACE1"/>
        <w:numPr>
          <w:ilvl w:val="0"/>
          <w:numId w:val="22"/>
        </w:numPr>
        <w:spacing w:before="60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PMP certified </w:t>
      </w:r>
    </w:p>
    <w:sectPr w:rsidR="002D7818" w:rsidRPr="00887E4E" w:rsidSect="008F3C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7CDE" w:rsidRDefault="00357CDE">
      <w:r>
        <w:separator/>
      </w:r>
    </w:p>
  </w:endnote>
  <w:endnote w:type="continuationSeparator" w:id="0">
    <w:p w:rsidR="00357CDE" w:rsidRDefault="0035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77A1" w:rsidRDefault="000277A1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77A1" w:rsidRDefault="000277A1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77A1" w:rsidRPr="00B52173" w:rsidRDefault="000277A1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887E4E">
      <w:rPr>
        <w:rStyle w:val="PageNumber"/>
        <w:rFonts w:ascii="Avenir 45" w:hAnsi="Avenir 45"/>
        <w:noProof/>
        <w:sz w:val="20"/>
        <w:szCs w:val="20"/>
      </w:rPr>
      <w:t>3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:rsidR="000277A1" w:rsidRDefault="000277A1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77A1" w:rsidRDefault="000277A1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7CDE" w:rsidRDefault="00357CDE">
      <w:r>
        <w:separator/>
      </w:r>
    </w:p>
  </w:footnote>
  <w:footnote w:type="continuationSeparator" w:id="0">
    <w:p w:rsidR="00357CDE" w:rsidRDefault="00357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77A1" w:rsidRDefault="000277A1"/>
  <w:p w:rsidR="000277A1" w:rsidRDefault="000277A1"/>
  <w:p w:rsidR="000277A1" w:rsidRDefault="000277A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47FD" w:rsidRDefault="00DA12D0" w:rsidP="00AB31FF">
    <w:pPr>
      <w:pStyle w:val="ResumeName"/>
    </w:pPr>
    <w:r>
      <w:t xml:space="preserve">Jyothi </w:t>
    </w:r>
    <w:r w:rsidR="000247FD">
      <w:t>Dhawaleswarapu</w:t>
    </w:r>
  </w:p>
  <w:p w:rsidR="000277A1" w:rsidRPr="00DA12D0" w:rsidRDefault="000247FD" w:rsidP="00AB31FF">
    <w:pPr>
      <w:pStyle w:val="ResumeName"/>
    </w:pPr>
    <w:r>
      <w:t xml:space="preserve">                                                                                                               </w:t>
    </w:r>
    <w:r w:rsidR="00EB689A">
      <w:rPr>
        <w:sz w:val="22"/>
        <w:szCs w:val="22"/>
      </w:rPr>
      <w:t>Jyothi.</w:t>
    </w:r>
    <w:r w:rsidR="00825CB1">
      <w:rPr>
        <w:sz w:val="22"/>
        <w:szCs w:val="22"/>
      </w:rPr>
      <w:t>19nov</w:t>
    </w:r>
    <w:r w:rsidR="00DA12D0" w:rsidRPr="00A61214">
      <w:rPr>
        <w:sz w:val="22"/>
        <w:szCs w:val="22"/>
      </w:rPr>
      <w:t>@gmail.com</w:t>
    </w:r>
    <w:r w:rsidR="00DA12D0" w:rsidRPr="00A61214">
      <w:rPr>
        <w:sz w:val="22"/>
        <w:szCs w:val="22"/>
      </w:rPr>
      <w:tab/>
    </w:r>
    <w:r w:rsidR="00DA12D0" w:rsidRPr="00A61214">
      <w:rPr>
        <w:sz w:val="22"/>
        <w:szCs w:val="22"/>
      </w:rPr>
      <w:br/>
    </w:r>
    <w:r w:rsidR="00DA12D0" w:rsidRPr="00A61214">
      <w:rPr>
        <w:sz w:val="22"/>
        <w:szCs w:val="22"/>
      </w:rPr>
      <w:tab/>
      <w:t>+91-</w:t>
    </w:r>
    <w:r w:rsidR="00AB31FF">
      <w:rPr>
        <w:sz w:val="22"/>
        <w:szCs w:val="22"/>
      </w:rPr>
      <w:t>9121018277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77A1" w:rsidRPr="00E47469" w:rsidRDefault="00DA12D0" w:rsidP="00B52173">
    <w:pPr>
      <w:pStyle w:val="ResumeName"/>
    </w:pPr>
    <w:r>
      <w:t xml:space="preserve">Jyothi </w:t>
    </w:r>
    <w:r w:rsidR="000247FD">
      <w:t>Dhawaleswarapu                                                                      J</w:t>
    </w:r>
    <w:r w:rsidR="00825CB1">
      <w:rPr>
        <w:sz w:val="22"/>
        <w:szCs w:val="22"/>
      </w:rPr>
      <w:t>yothi.19nov</w:t>
    </w:r>
    <w:r w:rsidR="000277A1" w:rsidRPr="00A61214">
      <w:rPr>
        <w:sz w:val="22"/>
        <w:szCs w:val="22"/>
      </w:rPr>
      <w:t>@gmail.com</w:t>
    </w:r>
    <w:r w:rsidR="000277A1" w:rsidRPr="00A61214">
      <w:rPr>
        <w:sz w:val="22"/>
        <w:szCs w:val="22"/>
      </w:rPr>
      <w:tab/>
    </w:r>
    <w:r w:rsidR="000277A1" w:rsidRPr="00A61214">
      <w:rPr>
        <w:sz w:val="22"/>
        <w:szCs w:val="22"/>
      </w:rPr>
      <w:br/>
    </w:r>
    <w:r w:rsidR="000277A1" w:rsidRPr="00A61214">
      <w:rPr>
        <w:sz w:val="22"/>
        <w:szCs w:val="22"/>
      </w:rPr>
      <w:tab/>
      <w:t>+91-</w:t>
    </w:r>
    <w:r w:rsidR="000247FD">
      <w:rPr>
        <w:sz w:val="22"/>
        <w:szCs w:val="22"/>
      </w:rPr>
      <w:t>9121018277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FA2760"/>
    <w:multiLevelType w:val="hybridMultilevel"/>
    <w:tmpl w:val="5CACCF44"/>
    <w:lvl w:ilvl="0" w:tplc="EB46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E711E"/>
    <w:multiLevelType w:val="hybridMultilevel"/>
    <w:tmpl w:val="C2A4BA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07F27063"/>
    <w:multiLevelType w:val="multilevel"/>
    <w:tmpl w:val="8D90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560635"/>
    <w:multiLevelType w:val="hybridMultilevel"/>
    <w:tmpl w:val="A2A4F7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35A1F69"/>
    <w:multiLevelType w:val="hybridMultilevel"/>
    <w:tmpl w:val="53F8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65C34"/>
    <w:multiLevelType w:val="multilevel"/>
    <w:tmpl w:val="F678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74A7E"/>
    <w:multiLevelType w:val="hybridMultilevel"/>
    <w:tmpl w:val="1FFC7E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1B6E0CF2"/>
    <w:multiLevelType w:val="hybridMultilevel"/>
    <w:tmpl w:val="744854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1D0F7481"/>
    <w:multiLevelType w:val="hybridMultilevel"/>
    <w:tmpl w:val="8D5687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51E95"/>
    <w:multiLevelType w:val="hybridMultilevel"/>
    <w:tmpl w:val="F326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A2AF3"/>
    <w:multiLevelType w:val="hybridMultilevel"/>
    <w:tmpl w:val="E5546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43289"/>
    <w:multiLevelType w:val="hybridMultilevel"/>
    <w:tmpl w:val="3596110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A665611"/>
    <w:multiLevelType w:val="hybridMultilevel"/>
    <w:tmpl w:val="110C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B6966"/>
    <w:multiLevelType w:val="multilevel"/>
    <w:tmpl w:val="758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40553"/>
    <w:multiLevelType w:val="hybridMultilevel"/>
    <w:tmpl w:val="BE427CD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7" w15:restartNumberingAfterBreak="0">
    <w:nsid w:val="334B09F7"/>
    <w:multiLevelType w:val="hybridMultilevel"/>
    <w:tmpl w:val="FA6A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F72F7"/>
    <w:multiLevelType w:val="hybridMultilevel"/>
    <w:tmpl w:val="9DE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A53DB"/>
    <w:multiLevelType w:val="hybridMultilevel"/>
    <w:tmpl w:val="EA5EC5A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30C71"/>
    <w:multiLevelType w:val="multilevel"/>
    <w:tmpl w:val="E2E6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E1812"/>
    <w:multiLevelType w:val="hybridMultilevel"/>
    <w:tmpl w:val="5F9C62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3A230816"/>
    <w:multiLevelType w:val="hybridMultilevel"/>
    <w:tmpl w:val="B53665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35CAE"/>
    <w:multiLevelType w:val="hybridMultilevel"/>
    <w:tmpl w:val="B660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C3871"/>
    <w:multiLevelType w:val="hybridMultilevel"/>
    <w:tmpl w:val="1820F1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41E812BD"/>
    <w:multiLevelType w:val="hybridMultilevel"/>
    <w:tmpl w:val="6C78D8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26B3CDF"/>
    <w:multiLevelType w:val="multilevel"/>
    <w:tmpl w:val="F8D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4637C"/>
    <w:multiLevelType w:val="hybridMultilevel"/>
    <w:tmpl w:val="49E0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750E7"/>
    <w:multiLevelType w:val="hybridMultilevel"/>
    <w:tmpl w:val="C6BA57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8BB62BD"/>
    <w:multiLevelType w:val="hybridMultilevel"/>
    <w:tmpl w:val="602A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53372782"/>
    <w:multiLevelType w:val="hybridMultilevel"/>
    <w:tmpl w:val="B13A6F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E6AA8"/>
    <w:multiLevelType w:val="multilevel"/>
    <w:tmpl w:val="179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572308"/>
    <w:multiLevelType w:val="hybridMultilevel"/>
    <w:tmpl w:val="441C54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925578"/>
    <w:multiLevelType w:val="hybridMultilevel"/>
    <w:tmpl w:val="AE20AF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6" w15:restartNumberingAfterBreak="0">
    <w:nsid w:val="58CB3E2E"/>
    <w:multiLevelType w:val="hybridMultilevel"/>
    <w:tmpl w:val="5B50A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380CA6"/>
    <w:multiLevelType w:val="hybridMultilevel"/>
    <w:tmpl w:val="C5A2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7B5464"/>
    <w:multiLevelType w:val="hybridMultilevel"/>
    <w:tmpl w:val="A7D4F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9" w15:restartNumberingAfterBreak="0">
    <w:nsid w:val="6CB477A9"/>
    <w:multiLevelType w:val="hybridMultilevel"/>
    <w:tmpl w:val="D772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70C47"/>
    <w:multiLevelType w:val="hybridMultilevel"/>
    <w:tmpl w:val="729ADC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7C6F13"/>
    <w:multiLevelType w:val="hybridMultilevel"/>
    <w:tmpl w:val="DBD4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426081">
    <w:abstractNumId w:val="0"/>
  </w:num>
  <w:num w:numId="2" w16cid:durableId="1655144243">
    <w:abstractNumId w:val="13"/>
  </w:num>
  <w:num w:numId="3" w16cid:durableId="1750881593">
    <w:abstractNumId w:val="31"/>
  </w:num>
  <w:num w:numId="4" w16cid:durableId="1987976625">
    <w:abstractNumId w:val="29"/>
  </w:num>
  <w:num w:numId="5" w16cid:durableId="2082172339">
    <w:abstractNumId w:val="22"/>
  </w:num>
  <w:num w:numId="6" w16cid:durableId="2013952306">
    <w:abstractNumId w:val="19"/>
  </w:num>
  <w:num w:numId="7" w16cid:durableId="2039506716">
    <w:abstractNumId w:val="35"/>
  </w:num>
  <w:num w:numId="8" w16cid:durableId="1956937449">
    <w:abstractNumId w:val="24"/>
  </w:num>
  <w:num w:numId="9" w16cid:durableId="1317150506">
    <w:abstractNumId w:val="25"/>
  </w:num>
  <w:num w:numId="10" w16cid:durableId="353117823">
    <w:abstractNumId w:val="12"/>
  </w:num>
  <w:num w:numId="11" w16cid:durableId="697121145">
    <w:abstractNumId w:val="8"/>
  </w:num>
  <w:num w:numId="12" w16cid:durableId="1775590753">
    <w:abstractNumId w:val="2"/>
  </w:num>
  <w:num w:numId="13" w16cid:durableId="491412980">
    <w:abstractNumId w:val="34"/>
  </w:num>
  <w:num w:numId="14" w16cid:durableId="1896626570">
    <w:abstractNumId w:val="7"/>
  </w:num>
  <w:num w:numId="15" w16cid:durableId="601424487">
    <w:abstractNumId w:val="16"/>
  </w:num>
  <w:num w:numId="16" w16cid:durableId="777718370">
    <w:abstractNumId w:val="4"/>
  </w:num>
  <w:num w:numId="17" w16cid:durableId="1620143210">
    <w:abstractNumId w:val="21"/>
  </w:num>
  <w:num w:numId="18" w16cid:durableId="58286788">
    <w:abstractNumId w:val="28"/>
  </w:num>
  <w:num w:numId="19" w16cid:durableId="10299029">
    <w:abstractNumId w:val="9"/>
  </w:num>
  <w:num w:numId="20" w16cid:durableId="450592647">
    <w:abstractNumId w:val="11"/>
  </w:num>
  <w:num w:numId="21" w16cid:durableId="874123970">
    <w:abstractNumId w:val="32"/>
  </w:num>
  <w:num w:numId="22" w16cid:durableId="1184441627">
    <w:abstractNumId w:val="27"/>
  </w:num>
  <w:num w:numId="23" w16cid:durableId="1725174533">
    <w:abstractNumId w:val="40"/>
  </w:num>
  <w:num w:numId="24" w16cid:durableId="444273420">
    <w:abstractNumId w:val="29"/>
  </w:num>
  <w:num w:numId="25" w16cid:durableId="1921794915">
    <w:abstractNumId w:val="36"/>
  </w:num>
  <w:num w:numId="26" w16cid:durableId="1035808181">
    <w:abstractNumId w:val="14"/>
  </w:num>
  <w:num w:numId="27" w16cid:durableId="1912422025">
    <w:abstractNumId w:val="18"/>
  </w:num>
  <w:num w:numId="28" w16cid:durableId="1076052154">
    <w:abstractNumId w:val="38"/>
  </w:num>
  <w:num w:numId="29" w16cid:durableId="1701592223">
    <w:abstractNumId w:val="29"/>
  </w:num>
  <w:num w:numId="30" w16cid:durableId="1309550639">
    <w:abstractNumId w:val="29"/>
  </w:num>
  <w:num w:numId="31" w16cid:durableId="1693142779">
    <w:abstractNumId w:val="41"/>
  </w:num>
  <w:num w:numId="32" w16cid:durableId="664553998">
    <w:abstractNumId w:val="39"/>
  </w:num>
  <w:num w:numId="33" w16cid:durableId="1186672445">
    <w:abstractNumId w:val="1"/>
  </w:num>
  <w:num w:numId="34" w16cid:durableId="682557769">
    <w:abstractNumId w:val="37"/>
  </w:num>
  <w:num w:numId="35" w16cid:durableId="97875304">
    <w:abstractNumId w:val="23"/>
  </w:num>
  <w:num w:numId="36" w16cid:durableId="1152257250">
    <w:abstractNumId w:val="10"/>
  </w:num>
  <w:num w:numId="37" w16cid:durableId="77551615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21585175">
    <w:abstractNumId w:val="29"/>
  </w:num>
  <w:num w:numId="39" w16cid:durableId="974027478">
    <w:abstractNumId w:val="29"/>
  </w:num>
  <w:num w:numId="40" w16cid:durableId="998269877">
    <w:abstractNumId w:val="30"/>
  </w:num>
  <w:num w:numId="41" w16cid:durableId="1373652649">
    <w:abstractNumId w:val="20"/>
  </w:num>
  <w:num w:numId="42" w16cid:durableId="465784059">
    <w:abstractNumId w:val="26"/>
  </w:num>
  <w:num w:numId="43" w16cid:durableId="1264801250">
    <w:abstractNumId w:val="6"/>
  </w:num>
  <w:num w:numId="44" w16cid:durableId="1499035509">
    <w:abstractNumId w:val="15"/>
  </w:num>
  <w:num w:numId="45" w16cid:durableId="2007859115">
    <w:abstractNumId w:val="33"/>
  </w:num>
  <w:num w:numId="46" w16cid:durableId="603078336">
    <w:abstractNumId w:val="5"/>
  </w:num>
  <w:num w:numId="47" w16cid:durableId="109728847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fr-FR" w:vendorID="9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716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7A"/>
    <w:rsid w:val="00001E8E"/>
    <w:rsid w:val="000247FD"/>
    <w:rsid w:val="000277A1"/>
    <w:rsid w:val="00035801"/>
    <w:rsid w:val="00041F2B"/>
    <w:rsid w:val="00042C0E"/>
    <w:rsid w:val="00056DC4"/>
    <w:rsid w:val="0007148B"/>
    <w:rsid w:val="000826F5"/>
    <w:rsid w:val="00091498"/>
    <w:rsid w:val="000A6045"/>
    <w:rsid w:val="000B1E1D"/>
    <w:rsid w:val="000E7523"/>
    <w:rsid w:val="00100F51"/>
    <w:rsid w:val="001025B2"/>
    <w:rsid w:val="00124386"/>
    <w:rsid w:val="00124E76"/>
    <w:rsid w:val="00147506"/>
    <w:rsid w:val="001522D4"/>
    <w:rsid w:val="00156623"/>
    <w:rsid w:val="0017396E"/>
    <w:rsid w:val="001753C1"/>
    <w:rsid w:val="001773D7"/>
    <w:rsid w:val="001775C5"/>
    <w:rsid w:val="00183480"/>
    <w:rsid w:val="001A54A0"/>
    <w:rsid w:val="001C0B67"/>
    <w:rsid w:val="001C7B27"/>
    <w:rsid w:val="001E4C49"/>
    <w:rsid w:val="001E586D"/>
    <w:rsid w:val="001F5B7A"/>
    <w:rsid w:val="00201FA3"/>
    <w:rsid w:val="00202B44"/>
    <w:rsid w:val="0020385B"/>
    <w:rsid w:val="00206412"/>
    <w:rsid w:val="002249CD"/>
    <w:rsid w:val="0022567C"/>
    <w:rsid w:val="00226830"/>
    <w:rsid w:val="00231CBC"/>
    <w:rsid w:val="002362F8"/>
    <w:rsid w:val="002559E3"/>
    <w:rsid w:val="002573B6"/>
    <w:rsid w:val="00260015"/>
    <w:rsid w:val="00265E4B"/>
    <w:rsid w:val="002845E3"/>
    <w:rsid w:val="00290421"/>
    <w:rsid w:val="002907C9"/>
    <w:rsid w:val="002A3752"/>
    <w:rsid w:val="002B1BD5"/>
    <w:rsid w:val="002B46BD"/>
    <w:rsid w:val="002C1000"/>
    <w:rsid w:val="002C4FEE"/>
    <w:rsid w:val="002D7818"/>
    <w:rsid w:val="002E53CD"/>
    <w:rsid w:val="002F65D3"/>
    <w:rsid w:val="002F6DE8"/>
    <w:rsid w:val="003105FD"/>
    <w:rsid w:val="00317D74"/>
    <w:rsid w:val="00332D18"/>
    <w:rsid w:val="003354D3"/>
    <w:rsid w:val="00336B3A"/>
    <w:rsid w:val="00343D5B"/>
    <w:rsid w:val="00354EDB"/>
    <w:rsid w:val="00357CDE"/>
    <w:rsid w:val="0036357B"/>
    <w:rsid w:val="00375BD6"/>
    <w:rsid w:val="00381759"/>
    <w:rsid w:val="00390870"/>
    <w:rsid w:val="003960E1"/>
    <w:rsid w:val="003A5805"/>
    <w:rsid w:val="003B2048"/>
    <w:rsid w:val="003B28C3"/>
    <w:rsid w:val="003B52C5"/>
    <w:rsid w:val="003D1BB4"/>
    <w:rsid w:val="003E0D7D"/>
    <w:rsid w:val="003F3968"/>
    <w:rsid w:val="00401344"/>
    <w:rsid w:val="0042269F"/>
    <w:rsid w:val="004357DF"/>
    <w:rsid w:val="004415B8"/>
    <w:rsid w:val="0044426B"/>
    <w:rsid w:val="00464396"/>
    <w:rsid w:val="004770A1"/>
    <w:rsid w:val="004977D2"/>
    <w:rsid w:val="004A5F9C"/>
    <w:rsid w:val="004B2DE7"/>
    <w:rsid w:val="004B3E91"/>
    <w:rsid w:val="004B5C31"/>
    <w:rsid w:val="004B7BB9"/>
    <w:rsid w:val="004C1C18"/>
    <w:rsid w:val="004C6302"/>
    <w:rsid w:val="004C6AAD"/>
    <w:rsid w:val="004D4B70"/>
    <w:rsid w:val="004E2A62"/>
    <w:rsid w:val="004F0A9F"/>
    <w:rsid w:val="004F66FE"/>
    <w:rsid w:val="004F73AA"/>
    <w:rsid w:val="004F7E76"/>
    <w:rsid w:val="005011D1"/>
    <w:rsid w:val="00501DB6"/>
    <w:rsid w:val="00507BFF"/>
    <w:rsid w:val="00510640"/>
    <w:rsid w:val="00517ED8"/>
    <w:rsid w:val="0052272F"/>
    <w:rsid w:val="0052310F"/>
    <w:rsid w:val="0052327B"/>
    <w:rsid w:val="00523671"/>
    <w:rsid w:val="00524343"/>
    <w:rsid w:val="00524F85"/>
    <w:rsid w:val="00535CFD"/>
    <w:rsid w:val="00542875"/>
    <w:rsid w:val="005578C4"/>
    <w:rsid w:val="00580668"/>
    <w:rsid w:val="005A1398"/>
    <w:rsid w:val="005C0F5A"/>
    <w:rsid w:val="005C6E06"/>
    <w:rsid w:val="005D16AF"/>
    <w:rsid w:val="005D2C51"/>
    <w:rsid w:val="005E19F3"/>
    <w:rsid w:val="005E4AE8"/>
    <w:rsid w:val="005F3D13"/>
    <w:rsid w:val="00612A05"/>
    <w:rsid w:val="0062095D"/>
    <w:rsid w:val="00625538"/>
    <w:rsid w:val="00633D15"/>
    <w:rsid w:val="00634016"/>
    <w:rsid w:val="006376FA"/>
    <w:rsid w:val="00642235"/>
    <w:rsid w:val="006534FC"/>
    <w:rsid w:val="00671F71"/>
    <w:rsid w:val="006745AB"/>
    <w:rsid w:val="00675806"/>
    <w:rsid w:val="0068277C"/>
    <w:rsid w:val="006B1272"/>
    <w:rsid w:val="006C6D59"/>
    <w:rsid w:val="006D53C1"/>
    <w:rsid w:val="006F2E70"/>
    <w:rsid w:val="00700DF4"/>
    <w:rsid w:val="0072665C"/>
    <w:rsid w:val="00744065"/>
    <w:rsid w:val="00762F8F"/>
    <w:rsid w:val="007633A2"/>
    <w:rsid w:val="007711B1"/>
    <w:rsid w:val="0077282C"/>
    <w:rsid w:val="007744E4"/>
    <w:rsid w:val="00793629"/>
    <w:rsid w:val="007A2AD2"/>
    <w:rsid w:val="007B51E9"/>
    <w:rsid w:val="007C0A4B"/>
    <w:rsid w:val="007C2535"/>
    <w:rsid w:val="007E0E04"/>
    <w:rsid w:val="007F3BE9"/>
    <w:rsid w:val="007F440E"/>
    <w:rsid w:val="007F4CF6"/>
    <w:rsid w:val="00801569"/>
    <w:rsid w:val="00817230"/>
    <w:rsid w:val="00825CB1"/>
    <w:rsid w:val="00842F03"/>
    <w:rsid w:val="00851645"/>
    <w:rsid w:val="00851D90"/>
    <w:rsid w:val="00851DED"/>
    <w:rsid w:val="0086273E"/>
    <w:rsid w:val="008649DE"/>
    <w:rsid w:val="00866155"/>
    <w:rsid w:val="00874223"/>
    <w:rsid w:val="00882976"/>
    <w:rsid w:val="008837C4"/>
    <w:rsid w:val="00885FB2"/>
    <w:rsid w:val="00887E4E"/>
    <w:rsid w:val="008A5873"/>
    <w:rsid w:val="008A7C8E"/>
    <w:rsid w:val="008B1379"/>
    <w:rsid w:val="008B2952"/>
    <w:rsid w:val="008B5652"/>
    <w:rsid w:val="008C0606"/>
    <w:rsid w:val="008D3A8B"/>
    <w:rsid w:val="008E43C5"/>
    <w:rsid w:val="008F3CAF"/>
    <w:rsid w:val="00927E53"/>
    <w:rsid w:val="009313B6"/>
    <w:rsid w:val="0094088C"/>
    <w:rsid w:val="0094453E"/>
    <w:rsid w:val="00946256"/>
    <w:rsid w:val="009467EA"/>
    <w:rsid w:val="00951E62"/>
    <w:rsid w:val="00966732"/>
    <w:rsid w:val="009870D3"/>
    <w:rsid w:val="009A0CB2"/>
    <w:rsid w:val="009A0FE7"/>
    <w:rsid w:val="009A3911"/>
    <w:rsid w:val="009B0A91"/>
    <w:rsid w:val="009C1F6D"/>
    <w:rsid w:val="009D26B8"/>
    <w:rsid w:val="009D42F7"/>
    <w:rsid w:val="009E3BC0"/>
    <w:rsid w:val="00A016DA"/>
    <w:rsid w:val="00A02A7C"/>
    <w:rsid w:val="00A11317"/>
    <w:rsid w:val="00A11DB6"/>
    <w:rsid w:val="00A16E2E"/>
    <w:rsid w:val="00A22A3F"/>
    <w:rsid w:val="00A26223"/>
    <w:rsid w:val="00A4188F"/>
    <w:rsid w:val="00A41C4C"/>
    <w:rsid w:val="00A43262"/>
    <w:rsid w:val="00A451BF"/>
    <w:rsid w:val="00A5795A"/>
    <w:rsid w:val="00A61214"/>
    <w:rsid w:val="00A6699B"/>
    <w:rsid w:val="00A8275E"/>
    <w:rsid w:val="00A85069"/>
    <w:rsid w:val="00A97F6B"/>
    <w:rsid w:val="00AA0EDB"/>
    <w:rsid w:val="00AA5419"/>
    <w:rsid w:val="00AB31FF"/>
    <w:rsid w:val="00AB3C38"/>
    <w:rsid w:val="00AC510F"/>
    <w:rsid w:val="00AD12CF"/>
    <w:rsid w:val="00AD37D2"/>
    <w:rsid w:val="00AD6C38"/>
    <w:rsid w:val="00B10913"/>
    <w:rsid w:val="00B12445"/>
    <w:rsid w:val="00B150E1"/>
    <w:rsid w:val="00B237C1"/>
    <w:rsid w:val="00B23DBD"/>
    <w:rsid w:val="00B37332"/>
    <w:rsid w:val="00B4629B"/>
    <w:rsid w:val="00B478A8"/>
    <w:rsid w:val="00B52173"/>
    <w:rsid w:val="00B64B3C"/>
    <w:rsid w:val="00B70D56"/>
    <w:rsid w:val="00B7203B"/>
    <w:rsid w:val="00B80DA9"/>
    <w:rsid w:val="00BA5DA6"/>
    <w:rsid w:val="00BA7163"/>
    <w:rsid w:val="00BB6CE7"/>
    <w:rsid w:val="00BB7A83"/>
    <w:rsid w:val="00BC4D97"/>
    <w:rsid w:val="00BD5A9E"/>
    <w:rsid w:val="00BD6A47"/>
    <w:rsid w:val="00BD7F55"/>
    <w:rsid w:val="00BE399B"/>
    <w:rsid w:val="00BE55EA"/>
    <w:rsid w:val="00BF3637"/>
    <w:rsid w:val="00C11D6B"/>
    <w:rsid w:val="00C120E3"/>
    <w:rsid w:val="00C14BA3"/>
    <w:rsid w:val="00C16E7C"/>
    <w:rsid w:val="00C204F9"/>
    <w:rsid w:val="00C320AD"/>
    <w:rsid w:val="00C36136"/>
    <w:rsid w:val="00C46914"/>
    <w:rsid w:val="00C56B7E"/>
    <w:rsid w:val="00C60224"/>
    <w:rsid w:val="00C92F84"/>
    <w:rsid w:val="00C93B0F"/>
    <w:rsid w:val="00CB7B76"/>
    <w:rsid w:val="00CC50BE"/>
    <w:rsid w:val="00CD31DF"/>
    <w:rsid w:val="00CD501B"/>
    <w:rsid w:val="00CE7E4C"/>
    <w:rsid w:val="00D01D79"/>
    <w:rsid w:val="00D15EB5"/>
    <w:rsid w:val="00D21202"/>
    <w:rsid w:val="00D27042"/>
    <w:rsid w:val="00D3514F"/>
    <w:rsid w:val="00D454FE"/>
    <w:rsid w:val="00D74B48"/>
    <w:rsid w:val="00D76D8A"/>
    <w:rsid w:val="00D84755"/>
    <w:rsid w:val="00D86B59"/>
    <w:rsid w:val="00D92F97"/>
    <w:rsid w:val="00D970DE"/>
    <w:rsid w:val="00DA12D0"/>
    <w:rsid w:val="00DA2B1F"/>
    <w:rsid w:val="00DA79F3"/>
    <w:rsid w:val="00DB2693"/>
    <w:rsid w:val="00DD4EAE"/>
    <w:rsid w:val="00DE36A5"/>
    <w:rsid w:val="00DE636D"/>
    <w:rsid w:val="00DE7354"/>
    <w:rsid w:val="00DF1E26"/>
    <w:rsid w:val="00DF718B"/>
    <w:rsid w:val="00E007EA"/>
    <w:rsid w:val="00E01E90"/>
    <w:rsid w:val="00E02E4F"/>
    <w:rsid w:val="00E13CF8"/>
    <w:rsid w:val="00E313D8"/>
    <w:rsid w:val="00E322FD"/>
    <w:rsid w:val="00E35E62"/>
    <w:rsid w:val="00E37196"/>
    <w:rsid w:val="00E37BB3"/>
    <w:rsid w:val="00E426A5"/>
    <w:rsid w:val="00E47469"/>
    <w:rsid w:val="00E478DF"/>
    <w:rsid w:val="00E52DF0"/>
    <w:rsid w:val="00E531DF"/>
    <w:rsid w:val="00E62E92"/>
    <w:rsid w:val="00E66D13"/>
    <w:rsid w:val="00E73098"/>
    <w:rsid w:val="00E83D8F"/>
    <w:rsid w:val="00E84D5B"/>
    <w:rsid w:val="00EA49E8"/>
    <w:rsid w:val="00EA6A66"/>
    <w:rsid w:val="00EB4BA4"/>
    <w:rsid w:val="00EB689A"/>
    <w:rsid w:val="00EB7D8D"/>
    <w:rsid w:val="00EC08FD"/>
    <w:rsid w:val="00EC6E25"/>
    <w:rsid w:val="00ED04FD"/>
    <w:rsid w:val="00EE686D"/>
    <w:rsid w:val="00EF418B"/>
    <w:rsid w:val="00EF5943"/>
    <w:rsid w:val="00F11513"/>
    <w:rsid w:val="00F13F3F"/>
    <w:rsid w:val="00F16379"/>
    <w:rsid w:val="00F20EB8"/>
    <w:rsid w:val="00F239D4"/>
    <w:rsid w:val="00F26D3B"/>
    <w:rsid w:val="00F36F63"/>
    <w:rsid w:val="00F42AFF"/>
    <w:rsid w:val="00F51302"/>
    <w:rsid w:val="00F57A48"/>
    <w:rsid w:val="00F82AA2"/>
    <w:rsid w:val="00F86D0A"/>
    <w:rsid w:val="00F9410B"/>
    <w:rsid w:val="00F967BE"/>
    <w:rsid w:val="00F97462"/>
    <w:rsid w:val="00FA4465"/>
    <w:rsid w:val="00FA71F2"/>
    <w:rsid w:val="00FB1E7F"/>
    <w:rsid w:val="00FB3B33"/>
    <w:rsid w:val="00FD28CD"/>
    <w:rsid w:val="00FE0D23"/>
    <w:rsid w:val="00FE252E"/>
    <w:rsid w:val="00FF487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3A3F73F8"/>
  <w15:chartTrackingRefBased/>
  <w15:docId w15:val="{61AAEA63-085C-6046-AD8C-A6D31A99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Palatino Linotype" w:hAnsi="Palatino Linotype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pPr>
      <w:keepNext/>
      <w:numPr>
        <w:numId w:val="1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  <w:lang w:val="en-US"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  <w:lang w:val="en-US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  <w:rPr>
      <w:lang w:val="en-US"/>
    </w:r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link w:val="ResumeList"/>
    <w:rsid w:val="00842F03"/>
    <w:rPr>
      <w:lang w:val="en-US" w:eastAsia="en-US" w:bidi="ar-SA"/>
    </w:rPr>
  </w:style>
  <w:style w:type="character" w:styleId="Hyperlink">
    <w:name w:val="Hyperlink"/>
    <w:rsid w:val="00842F03"/>
    <w:rPr>
      <w:color w:val="0000FF"/>
      <w:u w:val="single"/>
    </w:rPr>
  </w:style>
  <w:style w:type="character" w:customStyle="1" w:styleId="Kanbay">
    <w:name w:val="Kanbay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styleId="NormalWeb">
    <w:name w:val="Normal (Web)"/>
    <w:basedOn w:val="Normal"/>
    <w:uiPriority w:val="99"/>
    <w:rsid w:val="0068277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2">
    <w:name w:val="Body Text 2"/>
    <w:basedOn w:val="Normal"/>
    <w:link w:val="BodyText2Char"/>
    <w:rsid w:val="0068277C"/>
    <w:pPr>
      <w:spacing w:after="120" w:line="480" w:lineRule="auto"/>
    </w:pPr>
  </w:style>
  <w:style w:type="character" w:customStyle="1" w:styleId="BodyText2Char">
    <w:name w:val="Body Text 2 Char"/>
    <w:link w:val="BodyText2"/>
    <w:rsid w:val="0068277C"/>
    <w:rPr>
      <w:rFonts w:ascii="Palatino Linotype" w:hAnsi="Palatino Linotype"/>
      <w:sz w:val="24"/>
      <w:szCs w:val="24"/>
    </w:rPr>
  </w:style>
  <w:style w:type="paragraph" w:customStyle="1" w:styleId="INTEMPSPACE2">
    <w:name w:val="IN_TEMP_SPACE2"/>
    <w:basedOn w:val="Normal"/>
    <w:qFormat/>
    <w:rsid w:val="00BF3637"/>
    <w:pPr>
      <w:spacing w:before="60"/>
      <w:jc w:val="both"/>
    </w:pPr>
    <w:rPr>
      <w:rFonts w:ascii="Avenir 45" w:hAnsi="Avenir 45"/>
      <w:sz w:val="20"/>
    </w:rPr>
  </w:style>
  <w:style w:type="paragraph" w:customStyle="1" w:styleId="INTEMPSPACE1">
    <w:name w:val="IN_TEMP_SPACE1"/>
    <w:basedOn w:val="Normal"/>
    <w:qFormat/>
    <w:rsid w:val="009A0CB2"/>
    <w:pPr>
      <w:jc w:val="both"/>
    </w:pPr>
    <w:rPr>
      <w:rFonts w:ascii="Avenir 45" w:hAnsi="Avenir 45"/>
      <w:sz w:val="20"/>
    </w:rPr>
  </w:style>
  <w:style w:type="paragraph" w:styleId="ListParagraph">
    <w:name w:val="List Paragraph"/>
    <w:basedOn w:val="Normal"/>
    <w:uiPriority w:val="34"/>
    <w:qFormat/>
    <w:rsid w:val="00D84755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F3D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apple-style-span">
    <w:name w:val="apple-style-span"/>
    <w:rsid w:val="0052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12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92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03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4246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7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55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2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8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4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11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Documents%20and%20Settings\ccaragher\Local%20Settings\Temporary%20Internet%20Files\OLK2\ResumeTemplate2001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0</TotalTime>
  <Pages>1</Pages>
  <Words>1003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</Company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subject/>
  <dc:creator>Resume Writer</dc:creator>
  <cp:keywords/>
  <cp:lastModifiedBy>jyothi k</cp:lastModifiedBy>
  <cp:revision>2</cp:revision>
  <cp:lastPrinted>2014-06-06T13:31:00Z</cp:lastPrinted>
  <dcterms:created xsi:type="dcterms:W3CDTF">2023-08-17T14:47:00Z</dcterms:created>
  <dcterms:modified xsi:type="dcterms:W3CDTF">2023-08-17T14:47:00Z</dcterms:modified>
</cp:coreProperties>
</file>