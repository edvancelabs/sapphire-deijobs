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F1F5F" w14:textId="77777777" w:rsidR="00336C94" w:rsidRPr="00336C94" w:rsidRDefault="00000000" w:rsidP="00336C94">
      <w:pPr>
        <w:pStyle w:val="ContactInfo"/>
        <w:rPr>
          <w:sz w:val="22"/>
          <w:szCs w:val="22"/>
        </w:rPr>
      </w:pPr>
      <w:sdt>
        <w:sdtPr>
          <w:rPr>
            <w:sz w:val="22"/>
            <w:szCs w:val="22"/>
          </w:rPr>
          <w:alias w:val="Street Address"/>
          <w:tag w:val="Street Address"/>
          <w:id w:val="1415969137"/>
          <w:placeholder>
            <w:docPart w:val="7878238D92C04470B0DE8EF5A1C5EC89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 w:rsidR="00336C94" w:rsidRPr="00336C94">
            <w:rPr>
              <w:sz w:val="22"/>
              <w:szCs w:val="22"/>
            </w:rPr>
            <w:t>A-503, Lakhani Galaxy, Sector – 15, Plot No. - 83</w:t>
          </w:r>
        </w:sdtContent>
      </w:sdt>
    </w:p>
    <w:sdt>
      <w:sdtPr>
        <w:rPr>
          <w:sz w:val="22"/>
          <w:szCs w:val="22"/>
        </w:rPr>
        <w:alias w:val="Category"/>
        <w:tag w:val=""/>
        <w:id w:val="1543715586"/>
        <w:placeholder>
          <w:docPart w:val="87CB2F80A1C6457991E001AA0E985D39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14:paraId="397340A0" w14:textId="77777777" w:rsidR="00336C94" w:rsidRPr="00336C94" w:rsidRDefault="00336C94" w:rsidP="00336C94">
          <w:pPr>
            <w:pStyle w:val="ContactInfo"/>
            <w:rPr>
              <w:sz w:val="22"/>
              <w:szCs w:val="22"/>
            </w:rPr>
          </w:pPr>
          <w:r w:rsidRPr="00336C94">
            <w:rPr>
              <w:sz w:val="22"/>
              <w:szCs w:val="22"/>
            </w:rPr>
            <w:t>C.B.D Belapur, Navi Mumbai</w:t>
          </w:r>
        </w:p>
      </w:sdtContent>
    </w:sdt>
    <w:p w14:paraId="15830E0C" w14:textId="65F624DC" w:rsidR="00336C94" w:rsidRPr="00336C94" w:rsidRDefault="00000000" w:rsidP="00336C94">
      <w:pPr>
        <w:pStyle w:val="ContactInfo"/>
        <w:rPr>
          <w:sz w:val="24"/>
          <w:szCs w:val="24"/>
        </w:rPr>
      </w:pPr>
      <w:sdt>
        <w:sdtPr>
          <w:rPr>
            <w:sz w:val="24"/>
            <w:szCs w:val="24"/>
          </w:rPr>
          <w:alias w:val="Telephone"/>
          <w:tag w:val="Telephone"/>
          <w:id w:val="599758962"/>
          <w:placeholder>
            <w:docPart w:val="12E908472B604CB4A0AC3C28EEDCACA3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336C94" w:rsidRPr="00336C94">
            <w:rPr>
              <w:sz w:val="24"/>
              <w:szCs w:val="24"/>
            </w:rPr>
            <w:t>+91-</w:t>
          </w:r>
          <w:r w:rsidR="00B872BE">
            <w:rPr>
              <w:sz w:val="24"/>
              <w:szCs w:val="24"/>
            </w:rPr>
            <w:t>7767923830</w:t>
          </w:r>
        </w:sdtContent>
      </w:sdt>
    </w:p>
    <w:sdt>
      <w:sdtPr>
        <w:rPr>
          <w:rStyle w:val="Emphasis"/>
          <w:sz w:val="24"/>
          <w:szCs w:val="24"/>
        </w:rPr>
        <w:alias w:val="Email"/>
        <w:tag w:val=""/>
        <w:id w:val="1889536063"/>
        <w:placeholder>
          <w:docPart w:val="1054B61581C94374951CAB67EA8B7A03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14:paraId="5FBEA69E" w14:textId="7068196C" w:rsidR="00336C94" w:rsidRPr="00336C94" w:rsidRDefault="00B872BE" w:rsidP="00336C94">
          <w:pPr>
            <w:pStyle w:val="ContactInfo"/>
            <w:rPr>
              <w:rStyle w:val="Emphasis"/>
              <w:sz w:val="24"/>
              <w:szCs w:val="24"/>
            </w:rPr>
          </w:pPr>
          <w:r>
            <w:rPr>
              <w:rStyle w:val="Emphasis"/>
              <w:sz w:val="24"/>
              <w:szCs w:val="24"/>
            </w:rPr>
            <w:t>anugyadeo</w:t>
          </w:r>
          <w:r w:rsidR="002558AE">
            <w:rPr>
              <w:rStyle w:val="Emphasis"/>
              <w:sz w:val="24"/>
              <w:szCs w:val="24"/>
            </w:rPr>
            <w:t>@gmail.com</w:t>
          </w:r>
        </w:p>
      </w:sdtContent>
    </w:sdt>
    <w:p w14:paraId="2D5DD768" w14:textId="4E6D3828" w:rsidR="002C42BC" w:rsidRPr="000478FC" w:rsidRDefault="00000000">
      <w:pPr>
        <w:pStyle w:val="Name"/>
        <w:rPr>
          <w:b/>
          <w:sz w:val="36"/>
          <w:szCs w:val="36"/>
        </w:rPr>
      </w:pPr>
      <w:sdt>
        <w:sdtPr>
          <w:rPr>
            <w:b/>
            <w:sz w:val="36"/>
            <w:szCs w:val="36"/>
          </w:rPr>
          <w:alias w:val="Your Name"/>
          <w:tag w:val=""/>
          <w:id w:val="1197042864"/>
          <w:placeholder>
            <w:docPart w:val="AA78AFC218D54AA7850E43FD99FE02A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D805EE">
            <w:rPr>
              <w:b/>
              <w:sz w:val="36"/>
              <w:szCs w:val="36"/>
            </w:rPr>
            <w:t>anugya</w:t>
          </w:r>
          <w:r w:rsidR="000D589F" w:rsidRPr="000478FC">
            <w:rPr>
              <w:b/>
              <w:sz w:val="36"/>
              <w:szCs w:val="36"/>
            </w:rPr>
            <w:t xml:space="preserve"> DEO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349"/>
        <w:gridCol w:w="7953"/>
      </w:tblGrid>
      <w:tr w:rsidR="001753AA" w14:paraId="7183ACE4" w14:textId="77777777" w:rsidTr="00AC394A">
        <w:tc>
          <w:tcPr>
            <w:tcW w:w="1778" w:type="dxa"/>
          </w:tcPr>
          <w:p w14:paraId="041D8634" w14:textId="77777777" w:rsidR="002C42BC" w:rsidRDefault="000D589F">
            <w:pPr>
              <w:pStyle w:val="Heading1"/>
            </w:pPr>
            <w:r>
              <w:t>SUMMARY</w:t>
            </w:r>
          </w:p>
        </w:tc>
        <w:tc>
          <w:tcPr>
            <w:tcW w:w="349" w:type="dxa"/>
          </w:tcPr>
          <w:p w14:paraId="7BB22F0F" w14:textId="77777777" w:rsidR="002C42BC" w:rsidRDefault="002C42BC"/>
        </w:tc>
        <w:tc>
          <w:tcPr>
            <w:tcW w:w="7953" w:type="dxa"/>
          </w:tcPr>
          <w:p w14:paraId="7DC45F29" w14:textId="54D99BDD" w:rsidR="002C42BC" w:rsidRDefault="004B74A2" w:rsidP="00125FE5">
            <w:pPr>
              <w:pStyle w:val="ResumeText"/>
              <w:ind w:right="450"/>
              <w:jc w:val="both"/>
            </w:pPr>
            <w:r>
              <w:t>An enthusiastic learner</w:t>
            </w:r>
            <w:r w:rsidR="00687CD2">
              <w:t xml:space="preserve"> with highly motivated and leadership skills seeking an organization where I can enhance knowledge and provide efficient help for organizational growth.</w:t>
            </w:r>
          </w:p>
        </w:tc>
      </w:tr>
      <w:tr w:rsidR="001753AA" w14:paraId="35788DD2" w14:textId="77777777" w:rsidTr="00AC394A">
        <w:trPr>
          <w:trHeight w:val="863"/>
        </w:trPr>
        <w:tc>
          <w:tcPr>
            <w:tcW w:w="1778" w:type="dxa"/>
          </w:tcPr>
          <w:p w14:paraId="638C908D" w14:textId="77777777" w:rsidR="002C42BC" w:rsidRDefault="00414819">
            <w:pPr>
              <w:pStyle w:val="Heading1"/>
            </w:pPr>
            <w:r>
              <w:t>Skills &amp; Abilities</w:t>
            </w:r>
          </w:p>
        </w:tc>
        <w:tc>
          <w:tcPr>
            <w:tcW w:w="349" w:type="dxa"/>
          </w:tcPr>
          <w:p w14:paraId="22925674" w14:textId="77777777" w:rsidR="002C42BC" w:rsidRDefault="002C42BC"/>
        </w:tc>
        <w:tc>
          <w:tcPr>
            <w:tcW w:w="7953" w:type="dxa"/>
          </w:tcPr>
          <w:tbl>
            <w:tblPr>
              <w:tblStyle w:val="LetterTable"/>
              <w:tblW w:w="0" w:type="auto"/>
              <w:tblLook w:val="0400" w:firstRow="0" w:lastRow="0" w:firstColumn="0" w:lastColumn="0" w:noHBand="0" w:noVBand="1"/>
            </w:tblPr>
            <w:tblGrid>
              <w:gridCol w:w="3704"/>
              <w:gridCol w:w="3915"/>
            </w:tblGrid>
            <w:tr w:rsidR="001753AA" w14:paraId="531A9AAB" w14:textId="77777777" w:rsidTr="0036492E">
              <w:trPr>
                <w:trHeight w:val="359"/>
              </w:trPr>
              <w:tc>
                <w:tcPr>
                  <w:tcW w:w="3704" w:type="dxa"/>
                </w:tcPr>
                <w:p w14:paraId="3871D3FE" w14:textId="7094C379" w:rsidR="00087B1D" w:rsidRDefault="00836DAB" w:rsidP="00836DAB">
                  <w:pPr>
                    <w:pStyle w:val="ResumeText"/>
                    <w:numPr>
                      <w:ilvl w:val="0"/>
                      <w:numId w:val="10"/>
                    </w:numPr>
                    <w:tabs>
                      <w:tab w:val="left" w:pos="2995"/>
                    </w:tabs>
                    <w:ind w:right="425"/>
                  </w:pPr>
                  <w:r w:rsidRPr="00836DAB">
                    <w:rPr>
                      <w:b/>
                    </w:rPr>
                    <w:t>OPERATING SYSTEM :</w:t>
                  </w:r>
                  <w:r w:rsidR="00FB61FB">
                    <w:t xml:space="preserve">       </w:t>
                  </w:r>
                  <w:proofErr w:type="spellStart"/>
                  <w:r>
                    <w:t>Linux,Windows</w:t>
                  </w:r>
                  <w:proofErr w:type="spellEnd"/>
                </w:p>
                <w:p w14:paraId="2D81F7A6" w14:textId="0F1FABEE" w:rsidR="00836DAB" w:rsidRDefault="00836DAB" w:rsidP="00836DAB">
                  <w:pPr>
                    <w:pStyle w:val="ResumeText"/>
                    <w:numPr>
                      <w:ilvl w:val="0"/>
                      <w:numId w:val="10"/>
                    </w:numPr>
                    <w:tabs>
                      <w:tab w:val="left" w:pos="2995"/>
                    </w:tabs>
                    <w:ind w:right="425"/>
                    <w:rPr>
                      <w:b/>
                    </w:rPr>
                  </w:pPr>
                  <w:r w:rsidRPr="00836DAB">
                    <w:rPr>
                      <w:b/>
                    </w:rPr>
                    <w:t>RDBMS</w:t>
                  </w:r>
                  <w:r>
                    <w:rPr>
                      <w:b/>
                    </w:rPr>
                    <w:t xml:space="preserve"> : </w:t>
                  </w:r>
                  <w:r>
                    <w:t xml:space="preserve">Oracle </w:t>
                  </w:r>
                  <w:r w:rsidRPr="00836DAB">
                    <w:t>9i/10g/11g/12c</w:t>
                  </w:r>
                  <w:r w:rsidR="00BF01FA">
                    <w:t>,19c</w:t>
                  </w:r>
                  <w:r w:rsidR="007C047A">
                    <w:t xml:space="preserve">, Data </w:t>
                  </w:r>
                  <w:proofErr w:type="spellStart"/>
                  <w:r w:rsidR="007C047A">
                    <w:t>Guard</w:t>
                  </w:r>
                  <w:r w:rsidR="00F2778A">
                    <w:t>,RAC</w:t>
                  </w:r>
                  <w:proofErr w:type="spellEnd"/>
                </w:p>
                <w:p w14:paraId="5BC647CB" w14:textId="7D799E2B" w:rsidR="00836DAB" w:rsidRPr="00836DAB" w:rsidRDefault="00836DAB" w:rsidP="00836DAB">
                  <w:pPr>
                    <w:pStyle w:val="ResumeText"/>
                    <w:tabs>
                      <w:tab w:val="left" w:pos="2995"/>
                    </w:tabs>
                    <w:ind w:left="720" w:right="425"/>
                    <w:rPr>
                      <w:b/>
                    </w:rPr>
                  </w:pPr>
                </w:p>
              </w:tc>
              <w:tc>
                <w:tcPr>
                  <w:tcW w:w="3915" w:type="dxa"/>
                </w:tcPr>
                <w:p w14:paraId="77D5B129" w14:textId="28084083" w:rsidR="00836DAB" w:rsidRPr="00836DAB" w:rsidRDefault="00836DAB" w:rsidP="00836DAB">
                  <w:pPr>
                    <w:pStyle w:val="ResumeText"/>
                    <w:numPr>
                      <w:ilvl w:val="0"/>
                      <w:numId w:val="10"/>
                    </w:numPr>
                    <w:tabs>
                      <w:tab w:val="left" w:pos="2995"/>
                    </w:tabs>
                    <w:ind w:right="425"/>
                  </w:pPr>
                  <w:r>
                    <w:rPr>
                      <w:b/>
                    </w:rPr>
                    <w:t xml:space="preserve">LANGUAGES: </w:t>
                  </w:r>
                  <w:r w:rsidR="00FB61FB">
                    <w:t xml:space="preserve">Oracle SQL </w:t>
                  </w:r>
                  <w:r w:rsidR="007C047A">
                    <w:t>,MongoDB, MySQL.</w:t>
                  </w:r>
                </w:p>
                <w:p w14:paraId="60BD23FD" w14:textId="63925FE9" w:rsidR="00087B1D" w:rsidRDefault="00087B1D" w:rsidP="00500433">
                  <w:pPr>
                    <w:pStyle w:val="ResumeText"/>
                    <w:ind w:left="720" w:right="157"/>
                  </w:pPr>
                </w:p>
              </w:tc>
            </w:tr>
            <w:tr w:rsidR="001753AA" w14:paraId="4ED517BA" w14:textId="77777777" w:rsidTr="0036492E">
              <w:trPr>
                <w:trHeight w:val="280"/>
              </w:trPr>
              <w:tc>
                <w:tcPr>
                  <w:tcW w:w="3704" w:type="dxa"/>
                </w:tcPr>
                <w:p w14:paraId="3EAC7254" w14:textId="02E3C2D9" w:rsidR="00087B1D" w:rsidRDefault="00087B1D" w:rsidP="00836DAB">
                  <w:pPr>
                    <w:pStyle w:val="ResumeText"/>
                    <w:ind w:left="864" w:right="425"/>
                  </w:pPr>
                </w:p>
              </w:tc>
              <w:tc>
                <w:tcPr>
                  <w:tcW w:w="3915" w:type="dxa"/>
                </w:tcPr>
                <w:p w14:paraId="78AAE30B" w14:textId="5C347DB0" w:rsidR="00087B1D" w:rsidRDefault="00087B1D" w:rsidP="00836DAB">
                  <w:pPr>
                    <w:pStyle w:val="ResumeText"/>
                    <w:ind w:left="425" w:right="1170"/>
                  </w:pPr>
                </w:p>
              </w:tc>
            </w:tr>
          </w:tbl>
          <w:p w14:paraId="5BF73351" w14:textId="77777777" w:rsidR="002C42BC" w:rsidRDefault="002C42BC" w:rsidP="00CA28E8">
            <w:pPr>
              <w:pStyle w:val="ResumeText"/>
            </w:pPr>
          </w:p>
        </w:tc>
      </w:tr>
      <w:tr w:rsidR="001753AA" w14:paraId="00A91D11" w14:textId="77777777" w:rsidTr="00AC394A">
        <w:tc>
          <w:tcPr>
            <w:tcW w:w="1778" w:type="dxa"/>
          </w:tcPr>
          <w:p w14:paraId="6CE575EC" w14:textId="77777777" w:rsidR="002C42BC" w:rsidRDefault="00414819">
            <w:pPr>
              <w:pStyle w:val="Heading1"/>
            </w:pPr>
            <w:r>
              <w:t>Experience</w:t>
            </w:r>
          </w:p>
        </w:tc>
        <w:tc>
          <w:tcPr>
            <w:tcW w:w="349" w:type="dxa"/>
          </w:tcPr>
          <w:p w14:paraId="39E9C743" w14:textId="77777777" w:rsidR="002C42BC" w:rsidRDefault="002C42BC"/>
        </w:tc>
        <w:tc>
          <w:tcPr>
            <w:tcW w:w="7953" w:type="dxa"/>
          </w:tcPr>
          <w:p w14:paraId="78ACFBDE" w14:textId="77777777" w:rsidR="00BF01FA" w:rsidRDefault="00FC758C" w:rsidP="00FC758C">
            <w:pPr>
              <w:pStyle w:val="Heading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</w:t>
            </w:r>
          </w:p>
          <w:p w14:paraId="4BEE4DE2" w14:textId="77777777" w:rsidR="004A446E" w:rsidRDefault="004A446E" w:rsidP="00FC758C">
            <w:pPr>
              <w:pStyle w:val="Heading2"/>
              <w:rPr>
                <w:sz w:val="18"/>
                <w:szCs w:val="18"/>
              </w:rPr>
            </w:pPr>
          </w:p>
          <w:p w14:paraId="681EF80D" w14:textId="54D75F3F" w:rsidR="004A446E" w:rsidRDefault="004A446E" w:rsidP="004A446E">
            <w:p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:sz w:val="18"/>
                <w:szCs w:val="18"/>
                <w14:ligatures w14:val="standardContextual"/>
              </w:rPr>
            </w:pPr>
            <w:r w:rsidRPr="004A446E"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:sz w:val="18"/>
                <w:szCs w:val="18"/>
                <w14:ligatures w14:val="standardContextual"/>
              </w:rPr>
              <w:t>Netxcell Ltd</w:t>
            </w:r>
          </w:p>
          <w:p w14:paraId="41A80821" w14:textId="4EFF84F7" w:rsidR="004A446E" w:rsidRDefault="004A446E" w:rsidP="004A446E">
            <w:pPr>
              <w:pStyle w:val="ListParagraph"/>
              <w:numPr>
                <w:ilvl w:val="0"/>
                <w:numId w:val="18"/>
              </w:numPr>
            </w:pPr>
            <w:r w:rsidRPr="004A446E">
              <w:t>Currently working as a</w:t>
            </w:r>
            <w:r w:rsidR="005B6471">
              <w:t xml:space="preserve"> Team Lead and handling </w:t>
            </w:r>
            <w:r>
              <w:t xml:space="preserve">Oracle DBA </w:t>
            </w:r>
            <w:r w:rsidR="005B6471">
              <w:t xml:space="preserve">tasks </w:t>
            </w:r>
            <w:r>
              <w:t>from May’2023 till present.</w:t>
            </w:r>
          </w:p>
          <w:p w14:paraId="766A0CBA" w14:textId="498BADE5" w:rsidR="00F06B74" w:rsidRDefault="00F06B74" w:rsidP="004A446E">
            <w:pPr>
              <w:pStyle w:val="ListParagraph"/>
              <w:numPr>
                <w:ilvl w:val="0"/>
                <w:numId w:val="18"/>
              </w:numPr>
            </w:pPr>
            <w:r>
              <w:t>Serving a project with State Bank of India</w:t>
            </w:r>
            <w:r w:rsidR="005B6471">
              <w:t xml:space="preserve"> related to the account openings held within the country. </w:t>
            </w:r>
          </w:p>
          <w:p w14:paraId="6D71F2F8" w14:textId="40815DDC" w:rsidR="005B6471" w:rsidRDefault="005B6471" w:rsidP="004A446E">
            <w:pPr>
              <w:pStyle w:val="ListParagraph"/>
              <w:numPr>
                <w:ilvl w:val="0"/>
                <w:numId w:val="18"/>
              </w:numPr>
            </w:pPr>
            <w:r>
              <w:t xml:space="preserve">Working on several technologies such as Kafka, Zookeeper, </w:t>
            </w:r>
            <w:proofErr w:type="spellStart"/>
            <w:r>
              <w:t>SeaweedFS</w:t>
            </w:r>
            <w:proofErr w:type="spellEnd"/>
            <w:r>
              <w:t>, Ubuntu and Oracle 19C.</w:t>
            </w:r>
          </w:p>
          <w:p w14:paraId="658BC064" w14:textId="4AE41D32" w:rsidR="005B6471" w:rsidRDefault="005B6471" w:rsidP="004A446E">
            <w:pPr>
              <w:pStyle w:val="ListParagraph"/>
              <w:numPr>
                <w:ilvl w:val="0"/>
                <w:numId w:val="18"/>
              </w:numPr>
            </w:pPr>
            <w:r>
              <w:t>Completed various Banking tasks related to Security such as OS and Database SCD with Quarterly Vulnerability Assessments.</w:t>
            </w:r>
          </w:p>
          <w:p w14:paraId="4AB9D160" w14:textId="04F3488E" w:rsidR="004A446E" w:rsidRPr="005B6471" w:rsidRDefault="005B6471" w:rsidP="00FC758C">
            <w:pPr>
              <w:pStyle w:val="ListParagraph"/>
              <w:numPr>
                <w:ilvl w:val="0"/>
                <w:numId w:val="18"/>
              </w:numPr>
            </w:pPr>
            <w:r>
              <w:t xml:space="preserve">Co-ordinated with multiple branches across India with the Sanning Solution Issues. </w:t>
            </w:r>
          </w:p>
          <w:p w14:paraId="4AA29215" w14:textId="77777777" w:rsidR="004A446E" w:rsidRDefault="004A446E" w:rsidP="00FC758C">
            <w:pPr>
              <w:pStyle w:val="Heading2"/>
              <w:rPr>
                <w:sz w:val="18"/>
                <w:szCs w:val="18"/>
              </w:rPr>
            </w:pPr>
          </w:p>
          <w:p w14:paraId="115159AC" w14:textId="55A2339B" w:rsidR="00BF01FA" w:rsidRDefault="00BF01FA" w:rsidP="00FC758C">
            <w:pPr>
              <w:pStyle w:val="Heading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TATA CONSULTANCY SERVICES </w:t>
            </w:r>
          </w:p>
          <w:p w14:paraId="1B6441BF" w14:textId="0173DC4E" w:rsidR="00BF01FA" w:rsidRDefault="004A446E" w:rsidP="00BF01FA">
            <w:r>
              <w:t>Worked</w:t>
            </w:r>
            <w:r w:rsidR="00BF01FA">
              <w:t xml:space="preserve"> as an Oracle DBA from June’202</w:t>
            </w:r>
            <w:r>
              <w:t>1</w:t>
            </w:r>
            <w:r w:rsidR="00BF01FA">
              <w:t xml:space="preserve"> till </w:t>
            </w:r>
            <w:r>
              <w:t>April’2023.</w:t>
            </w:r>
          </w:p>
          <w:p w14:paraId="78CA29CF" w14:textId="1AC3A91F" w:rsidR="00BF01FA" w:rsidRDefault="00BF01FA" w:rsidP="00BF01FA">
            <w:pPr>
              <w:pStyle w:val="ListParagraph"/>
              <w:numPr>
                <w:ilvl w:val="0"/>
                <w:numId w:val="17"/>
              </w:numPr>
            </w:pPr>
            <w:r>
              <w:t>Served State Bank of India from June’2021 till present.</w:t>
            </w:r>
          </w:p>
          <w:p w14:paraId="5F3BB9D7" w14:textId="003FFACC" w:rsidR="00BF01FA" w:rsidRDefault="003407C1" w:rsidP="00BF01FA">
            <w:pPr>
              <w:pStyle w:val="ListParagraph"/>
              <w:numPr>
                <w:ilvl w:val="0"/>
                <w:numId w:val="17"/>
              </w:numPr>
            </w:pPr>
            <w:r>
              <w:t>Monitored</w:t>
            </w:r>
            <w:r w:rsidR="00EE68EC">
              <w:t xml:space="preserve"> and Configured Specific Parameters on</w:t>
            </w:r>
            <w:r>
              <w:t xml:space="preserve"> Production Database </w:t>
            </w:r>
            <w:r w:rsidR="00551069">
              <w:t>during the Quarterly and Yearly Report Generation period.</w:t>
            </w:r>
          </w:p>
          <w:p w14:paraId="31850322" w14:textId="36E5CA6A" w:rsidR="001608F6" w:rsidRDefault="001608F6" w:rsidP="00BF01FA">
            <w:pPr>
              <w:pStyle w:val="ListParagraph"/>
              <w:numPr>
                <w:ilvl w:val="0"/>
                <w:numId w:val="17"/>
              </w:numPr>
            </w:pPr>
            <w:r>
              <w:t>Upgraded the Production Databases from version 12C to 19C.</w:t>
            </w:r>
          </w:p>
          <w:p w14:paraId="7270A11B" w14:textId="05BFEDA6" w:rsidR="00551069" w:rsidRDefault="00551069" w:rsidP="00BF01FA">
            <w:pPr>
              <w:pStyle w:val="ListParagraph"/>
              <w:numPr>
                <w:ilvl w:val="0"/>
                <w:numId w:val="17"/>
              </w:numPr>
            </w:pPr>
            <w:r>
              <w:t>Applied the PSU Patch on all Production, Testing and DEV environments quarterly.</w:t>
            </w:r>
          </w:p>
          <w:p w14:paraId="7706770D" w14:textId="52D49B1E" w:rsidR="00551069" w:rsidRDefault="00551069" w:rsidP="00BF01FA">
            <w:pPr>
              <w:pStyle w:val="ListParagraph"/>
              <w:numPr>
                <w:ilvl w:val="0"/>
                <w:numId w:val="17"/>
              </w:numPr>
            </w:pPr>
            <w:r>
              <w:t>Configured Active-Active server Implementation</w:t>
            </w:r>
            <w:r w:rsidR="00F55C81">
              <w:t xml:space="preserve"> with Backhaul IP configuration.</w:t>
            </w:r>
          </w:p>
          <w:p w14:paraId="530B5CD1" w14:textId="51A4C0F0" w:rsidR="00551069" w:rsidRDefault="00551069" w:rsidP="00BF01FA">
            <w:pPr>
              <w:pStyle w:val="ListParagraph"/>
              <w:numPr>
                <w:ilvl w:val="0"/>
                <w:numId w:val="17"/>
              </w:numPr>
            </w:pPr>
            <w:r>
              <w:t>Configured Standby database for Active-Active Server Implementation.</w:t>
            </w:r>
          </w:p>
          <w:p w14:paraId="388A9932" w14:textId="4E53CD2C" w:rsidR="00551069" w:rsidRDefault="00EE68EC" w:rsidP="00BF01FA">
            <w:pPr>
              <w:pStyle w:val="ListParagraph"/>
              <w:numPr>
                <w:ilvl w:val="0"/>
                <w:numId w:val="17"/>
              </w:numPr>
            </w:pPr>
            <w:r>
              <w:t>Configured Vaulting</w:t>
            </w:r>
            <w:r w:rsidR="00551069">
              <w:t xml:space="preserve"> </w:t>
            </w:r>
            <w:r>
              <w:t xml:space="preserve">on </w:t>
            </w:r>
            <w:r w:rsidR="00551069">
              <w:t>database users on UAT and Production database servers.</w:t>
            </w:r>
          </w:p>
          <w:p w14:paraId="7FF2F250" w14:textId="0F79DEF3" w:rsidR="00275145" w:rsidRDefault="00275145" w:rsidP="00BF01FA">
            <w:pPr>
              <w:pStyle w:val="ListParagraph"/>
              <w:numPr>
                <w:ilvl w:val="0"/>
                <w:numId w:val="17"/>
              </w:numPr>
            </w:pPr>
            <w:r>
              <w:t>Managed Concurrent Audit Data for the Quarterly Report Generation Project.</w:t>
            </w:r>
          </w:p>
          <w:p w14:paraId="516ADAD5" w14:textId="0FE85E4C" w:rsidR="0055335D" w:rsidRDefault="0055335D" w:rsidP="00BF01FA">
            <w:pPr>
              <w:pStyle w:val="ListParagraph"/>
              <w:numPr>
                <w:ilvl w:val="0"/>
                <w:numId w:val="17"/>
              </w:numPr>
            </w:pPr>
            <w:r>
              <w:t>Configured a two node RAC setup</w:t>
            </w:r>
            <w:r w:rsidR="00F77F57">
              <w:t xml:space="preserve"> with creation and maintenance of ASM </w:t>
            </w:r>
            <w:r w:rsidR="00500433">
              <w:t>Disk groups</w:t>
            </w:r>
            <w:r w:rsidR="00F77F57">
              <w:t>.</w:t>
            </w:r>
          </w:p>
          <w:p w14:paraId="0A08AB02" w14:textId="4755BAEA" w:rsidR="00F12165" w:rsidRDefault="00F12165" w:rsidP="00BF01FA">
            <w:pPr>
              <w:pStyle w:val="ListParagraph"/>
              <w:numPr>
                <w:ilvl w:val="0"/>
                <w:numId w:val="17"/>
              </w:numPr>
            </w:pPr>
            <w:r>
              <w:t xml:space="preserve">Worked in fine tuning the queries at database level for long running queries. </w:t>
            </w:r>
          </w:p>
          <w:p w14:paraId="360084E9" w14:textId="4E5E52B5" w:rsidR="00F12165" w:rsidRDefault="00F12165" w:rsidP="00BF01FA">
            <w:pPr>
              <w:pStyle w:val="ListParagraph"/>
              <w:numPr>
                <w:ilvl w:val="0"/>
                <w:numId w:val="17"/>
              </w:numPr>
            </w:pPr>
            <w:r>
              <w:t xml:space="preserve">Analyzed AWR Reports for Performance Tuning Issues. </w:t>
            </w:r>
          </w:p>
          <w:p w14:paraId="2DDAE103" w14:textId="3FE61408" w:rsidR="00F12165" w:rsidRDefault="00F12165" w:rsidP="00BF01FA">
            <w:pPr>
              <w:pStyle w:val="ListParagraph"/>
              <w:numPr>
                <w:ilvl w:val="0"/>
                <w:numId w:val="17"/>
              </w:numPr>
            </w:pPr>
            <w:r>
              <w:lastRenderedPageBreak/>
              <w:t>Having a basic understanding of Golden Gate Architecture and the functionality of the terms and processes associated with it.</w:t>
            </w:r>
          </w:p>
          <w:p w14:paraId="09AC6D9A" w14:textId="77777777" w:rsidR="00BF01FA" w:rsidRPr="00093ABD" w:rsidRDefault="00BF01FA" w:rsidP="00093ABD">
            <w:pPr>
              <w:pStyle w:val="ListParagraph"/>
            </w:pPr>
          </w:p>
          <w:p w14:paraId="7E5E6274" w14:textId="77777777" w:rsidR="00BF01FA" w:rsidRDefault="00BF01FA" w:rsidP="00FC758C">
            <w:pPr>
              <w:pStyle w:val="Heading2"/>
              <w:rPr>
                <w:sz w:val="18"/>
                <w:szCs w:val="18"/>
              </w:rPr>
            </w:pPr>
          </w:p>
          <w:p w14:paraId="3B79CF34" w14:textId="36F55F86" w:rsidR="00905A9E" w:rsidRDefault="00FC758C" w:rsidP="00FC758C">
            <w:pPr>
              <w:pStyle w:val="Heading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SI</w:t>
            </w:r>
            <w:r w:rsidR="00905A9E">
              <w:rPr>
                <w:sz w:val="18"/>
                <w:szCs w:val="18"/>
              </w:rPr>
              <w:t>MPLE LOGIC PVT LTD.</w:t>
            </w:r>
          </w:p>
          <w:p w14:paraId="4D0BA39E" w14:textId="75EABE5D" w:rsidR="005A0672" w:rsidRDefault="00BF01FA" w:rsidP="00905A9E">
            <w:r>
              <w:t>Worked</w:t>
            </w:r>
            <w:r w:rsidR="00905A9E">
              <w:t xml:space="preserve"> as an Oracle DBA from Feb’2018 till </w:t>
            </w:r>
            <w:r>
              <w:t>May’2021</w:t>
            </w:r>
            <w:r w:rsidR="00905A9E">
              <w:t>.</w:t>
            </w:r>
          </w:p>
          <w:p w14:paraId="23195613" w14:textId="38E38AB4" w:rsidR="005A0672" w:rsidRDefault="005A0672" w:rsidP="005A0672">
            <w:pPr>
              <w:pStyle w:val="ListParagraph"/>
              <w:numPr>
                <w:ilvl w:val="0"/>
                <w:numId w:val="13"/>
              </w:numPr>
            </w:pPr>
            <w:r>
              <w:t>Served at Cipla from Jan’2019 till present. Handled depots from all over India.</w:t>
            </w:r>
          </w:p>
          <w:p w14:paraId="201D06D0" w14:textId="1A37257B" w:rsidR="00F97E5A" w:rsidRDefault="00F97E5A" w:rsidP="005A0672">
            <w:pPr>
              <w:pStyle w:val="ListParagraph"/>
              <w:numPr>
                <w:ilvl w:val="0"/>
                <w:numId w:val="13"/>
              </w:numPr>
            </w:pPr>
            <w:r>
              <w:t>Monitored Prod database of client KHADI for an entire month during their sale period.</w:t>
            </w:r>
          </w:p>
          <w:p w14:paraId="4271A488" w14:textId="1CC1CAAD" w:rsidR="00905A9E" w:rsidRDefault="00905A9E" w:rsidP="00905A9E">
            <w:pPr>
              <w:pStyle w:val="ListParagraph"/>
              <w:numPr>
                <w:ilvl w:val="0"/>
                <w:numId w:val="12"/>
              </w:numPr>
            </w:pPr>
            <w:r>
              <w:t>Worked for multiple clients and reported tasks through ticketing tool.</w:t>
            </w:r>
          </w:p>
          <w:p w14:paraId="142CAC7E" w14:textId="10E218D2" w:rsidR="00905A9E" w:rsidRDefault="005A0672" w:rsidP="00905A9E">
            <w:pPr>
              <w:pStyle w:val="ListParagraph"/>
              <w:numPr>
                <w:ilvl w:val="0"/>
                <w:numId w:val="12"/>
              </w:numPr>
            </w:pPr>
            <w:r>
              <w:t>Expertise in the creation of databases, tables, tablespaces and other database objects.</w:t>
            </w:r>
          </w:p>
          <w:p w14:paraId="3ABD7F5F" w14:textId="40425D8C" w:rsidR="005A0672" w:rsidRDefault="005A0672" w:rsidP="00905A9E">
            <w:pPr>
              <w:pStyle w:val="ListParagraph"/>
              <w:numPr>
                <w:ilvl w:val="0"/>
                <w:numId w:val="12"/>
              </w:numPr>
            </w:pPr>
            <w:r>
              <w:t>Troubleshoot and resolve various Oracle connectivity problems.</w:t>
            </w:r>
          </w:p>
          <w:p w14:paraId="0C4CF0BD" w14:textId="77777777" w:rsidR="005A0672" w:rsidRDefault="005A0672" w:rsidP="00905A9E">
            <w:pPr>
              <w:pStyle w:val="ListParagraph"/>
              <w:numPr>
                <w:ilvl w:val="0"/>
                <w:numId w:val="12"/>
              </w:numPr>
            </w:pPr>
            <w:r>
              <w:t>Creating new databases for clients and deploy various monitoring scripts.</w:t>
            </w:r>
          </w:p>
          <w:p w14:paraId="3F195152" w14:textId="6D0DAE79" w:rsidR="005A0672" w:rsidRDefault="005A0672" w:rsidP="00905A9E">
            <w:pPr>
              <w:pStyle w:val="ListParagraph"/>
              <w:numPr>
                <w:ilvl w:val="0"/>
                <w:numId w:val="12"/>
              </w:numPr>
            </w:pPr>
            <w:r>
              <w:t>Performed defragmentation activity using export/impo</w:t>
            </w:r>
            <w:r w:rsidR="00FB61FB">
              <w:t>r</w:t>
            </w:r>
            <w:r>
              <w:t>t,</w:t>
            </w:r>
            <w:r w:rsidR="00FB61FB">
              <w:t xml:space="preserve"> </w:t>
            </w:r>
            <w:r>
              <w:t>shri</w:t>
            </w:r>
            <w:r w:rsidR="00FB61FB">
              <w:t>nking tables.</w:t>
            </w:r>
          </w:p>
          <w:p w14:paraId="5B65284B" w14:textId="2BBDF294" w:rsidR="005A0672" w:rsidRDefault="005A0672" w:rsidP="00905A9E">
            <w:pPr>
              <w:pStyle w:val="ListParagraph"/>
              <w:numPr>
                <w:ilvl w:val="0"/>
                <w:numId w:val="12"/>
              </w:numPr>
            </w:pPr>
            <w:r>
              <w:t>Performed Backup &amp; Recovery testing using methods like User Managed (hot/cold</w:t>
            </w:r>
            <w:r w:rsidR="00500433">
              <w:t>), Logical</w:t>
            </w:r>
            <w:r>
              <w:t xml:space="preserve"> Backups(export/import) and RMAN </w:t>
            </w:r>
          </w:p>
          <w:p w14:paraId="6B061098" w14:textId="62B77CAB" w:rsidR="005A0672" w:rsidRDefault="005A0672" w:rsidP="00905A9E">
            <w:pPr>
              <w:pStyle w:val="ListParagraph"/>
              <w:numPr>
                <w:ilvl w:val="0"/>
                <w:numId w:val="12"/>
              </w:numPr>
            </w:pPr>
            <w:r>
              <w:t>Performed database cloning and duplication using cold backup and RMAN.</w:t>
            </w:r>
          </w:p>
          <w:p w14:paraId="53348C1A" w14:textId="6E931708" w:rsidR="005A0672" w:rsidRDefault="005A0672" w:rsidP="005A0672">
            <w:pPr>
              <w:pStyle w:val="ListParagraph"/>
              <w:numPr>
                <w:ilvl w:val="0"/>
                <w:numId w:val="12"/>
              </w:numPr>
            </w:pPr>
            <w:r>
              <w:t>Worked with Senior DBAs for performance related issues.</w:t>
            </w:r>
          </w:p>
          <w:p w14:paraId="6D00BB82" w14:textId="77777777" w:rsidR="005A0672" w:rsidRDefault="005A0672" w:rsidP="005A0672">
            <w:pPr>
              <w:pStyle w:val="ListParagraph"/>
              <w:numPr>
                <w:ilvl w:val="0"/>
                <w:numId w:val="12"/>
              </w:numPr>
            </w:pPr>
            <w:r>
              <w:t>Scheduled export/import for 130+ instances and monitored them.</w:t>
            </w:r>
          </w:p>
          <w:p w14:paraId="34AC8316" w14:textId="77777777" w:rsidR="005A0672" w:rsidRDefault="005A0672" w:rsidP="005A0672">
            <w:pPr>
              <w:pStyle w:val="ListParagraph"/>
              <w:numPr>
                <w:ilvl w:val="0"/>
                <w:numId w:val="12"/>
              </w:numPr>
            </w:pPr>
            <w:r>
              <w:t>Configured Manual DR (Standard Edition) for Oracle 11g Database.</w:t>
            </w:r>
          </w:p>
          <w:p w14:paraId="237B8ADB" w14:textId="260EAF71" w:rsidR="005A0672" w:rsidRDefault="005A0672" w:rsidP="005A0672">
            <w:pPr>
              <w:pStyle w:val="ListParagraph"/>
              <w:numPr>
                <w:ilvl w:val="0"/>
                <w:numId w:val="12"/>
              </w:numPr>
            </w:pPr>
            <w:r>
              <w:t xml:space="preserve">Oracle Patching for 12c including </w:t>
            </w:r>
            <w:proofErr w:type="spellStart"/>
            <w:r w:rsidR="00093ABD">
              <w:t>D</w:t>
            </w:r>
            <w:r>
              <w:t>atapatch</w:t>
            </w:r>
            <w:proofErr w:type="spellEnd"/>
            <w:r>
              <w:t>.</w:t>
            </w:r>
          </w:p>
          <w:p w14:paraId="00367959" w14:textId="31FB2772" w:rsidR="007C047A" w:rsidRDefault="007C047A" w:rsidP="005A0672">
            <w:pPr>
              <w:pStyle w:val="ListParagraph"/>
              <w:numPr>
                <w:ilvl w:val="0"/>
                <w:numId w:val="12"/>
              </w:numPr>
            </w:pPr>
            <w:r>
              <w:t>Configured Data Guard with Switchover and Switchback activities.</w:t>
            </w:r>
          </w:p>
          <w:p w14:paraId="27F0EB00" w14:textId="64A4C57F" w:rsidR="007C047A" w:rsidRDefault="007C047A" w:rsidP="005A0672">
            <w:pPr>
              <w:pStyle w:val="ListParagraph"/>
              <w:numPr>
                <w:ilvl w:val="0"/>
                <w:numId w:val="12"/>
              </w:numPr>
            </w:pPr>
            <w:r>
              <w:t>Knowledge about various physical standby databases with MAA architecture.</w:t>
            </w:r>
          </w:p>
          <w:p w14:paraId="7E6C1413" w14:textId="5F482FBA" w:rsidR="007C047A" w:rsidRDefault="00FB61FB" w:rsidP="005A0672">
            <w:pPr>
              <w:pStyle w:val="ListParagraph"/>
              <w:numPr>
                <w:ilvl w:val="0"/>
                <w:numId w:val="12"/>
              </w:numPr>
            </w:pPr>
            <w:r>
              <w:t xml:space="preserve">Basic </w:t>
            </w:r>
            <w:r w:rsidR="007C047A">
              <w:t>Knowledge</w:t>
            </w:r>
            <w:r>
              <w:t xml:space="preserve"> about RAC tools</w:t>
            </w:r>
            <w:r w:rsidR="007C047A">
              <w:t xml:space="preserve"> and architecture.</w:t>
            </w:r>
          </w:p>
          <w:p w14:paraId="646E86F9" w14:textId="76E327DC" w:rsidR="005A0672" w:rsidRPr="00F97E5A" w:rsidRDefault="005A0672" w:rsidP="005A0672">
            <w:pPr>
              <w:rPr>
                <w:b/>
              </w:rPr>
            </w:pPr>
            <w:r w:rsidRPr="00F97E5A">
              <w:rPr>
                <w:b/>
              </w:rPr>
              <w:t>Provided Remote Support for more than 100+ Database Instances (PROD,UAT,DEV,QA)</w:t>
            </w:r>
          </w:p>
          <w:p w14:paraId="5322215B" w14:textId="1C6D3A40" w:rsidR="00BF01FA" w:rsidRPr="005A0672" w:rsidRDefault="005A0672" w:rsidP="005A0672">
            <w:r>
              <w:t xml:space="preserve">Hiranandani Hospitals, Cipla Pharmaceuticals, Godrej, Navkar, </w:t>
            </w:r>
            <w:proofErr w:type="spellStart"/>
            <w:r>
              <w:t>Hurixnet</w:t>
            </w:r>
            <w:proofErr w:type="spellEnd"/>
            <w:r>
              <w:t>, SBI, Raheja, Catholic-</w:t>
            </w:r>
            <w:proofErr w:type="spellStart"/>
            <w:r>
              <w:t>Bassien</w:t>
            </w:r>
            <w:proofErr w:type="spellEnd"/>
            <w:r>
              <w:t xml:space="preserve"> Bank, </w:t>
            </w:r>
            <w:r w:rsidR="00F97E5A">
              <w:t xml:space="preserve">Khadi. Ajanta Pharma, Arjas </w:t>
            </w:r>
            <w:proofErr w:type="spellStart"/>
            <w:r w:rsidR="00F97E5A">
              <w:t>Steels,Fino</w:t>
            </w:r>
            <w:proofErr w:type="spellEnd"/>
            <w:r w:rsidR="00F97E5A">
              <w:t xml:space="preserve"> Payments Bank, </w:t>
            </w:r>
            <w:proofErr w:type="spellStart"/>
            <w:r w:rsidR="00F97E5A">
              <w:t>Siyaram</w:t>
            </w:r>
            <w:proofErr w:type="spellEnd"/>
            <w:r w:rsidR="00F97E5A">
              <w:t>.</w:t>
            </w:r>
          </w:p>
          <w:p w14:paraId="7D4FB61D" w14:textId="0688E099" w:rsidR="00613E0B" w:rsidRDefault="00ED5469" w:rsidP="00613E0B">
            <w:pPr>
              <w:pStyle w:val="Heading2"/>
            </w:pPr>
            <w:r w:rsidRPr="001753AA">
              <w:rPr>
                <w:sz w:val="18"/>
                <w:szCs w:val="18"/>
              </w:rPr>
              <w:t>worked as an intern, zicom saas pvt ltd</w:t>
            </w:r>
            <w:r>
              <w:t>.</w:t>
            </w:r>
          </w:p>
          <w:p w14:paraId="2F2A3111" w14:textId="2BEFCCC4" w:rsidR="002C42BC" w:rsidRDefault="00ED5469" w:rsidP="004D4D17">
            <w:r>
              <w:t>Worked on e-</w:t>
            </w:r>
            <w:proofErr w:type="spellStart"/>
            <w:r>
              <w:t>buisness</w:t>
            </w:r>
            <w:proofErr w:type="spellEnd"/>
            <w:r>
              <w:t xml:space="preserve"> suite </w:t>
            </w:r>
          </w:p>
        </w:tc>
      </w:tr>
      <w:tr w:rsidR="001753AA" w14:paraId="123ED83D" w14:textId="77777777" w:rsidTr="00AC394A">
        <w:trPr>
          <w:trHeight w:val="2177"/>
        </w:trPr>
        <w:tc>
          <w:tcPr>
            <w:tcW w:w="1778" w:type="dxa"/>
          </w:tcPr>
          <w:p w14:paraId="34200235" w14:textId="77777777" w:rsidR="0024594E" w:rsidRDefault="0024594E" w:rsidP="0024594E">
            <w:pPr>
              <w:pStyle w:val="Heading1"/>
            </w:pPr>
            <w:r>
              <w:lastRenderedPageBreak/>
              <w:t>Education</w:t>
            </w:r>
          </w:p>
        </w:tc>
        <w:tc>
          <w:tcPr>
            <w:tcW w:w="349" w:type="dxa"/>
          </w:tcPr>
          <w:p w14:paraId="4B016CBE" w14:textId="77777777" w:rsidR="0024594E" w:rsidRDefault="0024594E" w:rsidP="0024594E"/>
        </w:tc>
        <w:tc>
          <w:tcPr>
            <w:tcW w:w="7953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</w:sdtPr>
                <w:sdtContent>
                  <w:p w14:paraId="10B5856D" w14:textId="5CDC3249" w:rsidR="0024594E" w:rsidRPr="001753AA" w:rsidRDefault="00B872BE" w:rsidP="0024594E">
                    <w:pPr>
                      <w:pStyle w:val="Heading2"/>
                      <w:rPr>
                        <w:sz w:val="18"/>
                        <w:szCs w:val="18"/>
                      </w:rPr>
                    </w:pPr>
                    <w:r w:rsidRPr="001753AA">
                      <w:rPr>
                        <w:sz w:val="18"/>
                        <w:szCs w:val="18"/>
                      </w:rPr>
                      <w:t>international institute of information technology  - pune</w:t>
                    </w:r>
                  </w:p>
                  <w:p w14:paraId="1ECC5641" w14:textId="1B5B0457" w:rsidR="0024594E" w:rsidRDefault="009D1C83" w:rsidP="0024594E">
                    <w:r>
                      <w:t xml:space="preserve">Secured </w:t>
                    </w:r>
                    <w:r w:rsidR="00F06014">
                      <w:t>First Class</w:t>
                    </w:r>
                    <w:r>
                      <w:t xml:space="preserve">, </w:t>
                    </w:r>
                    <w:r w:rsidR="00B872BE">
                      <w:t>Information Technology from Pune</w:t>
                    </w:r>
                    <w:r w:rsidR="0024594E">
                      <w:t xml:space="preserve"> University.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135856209"/>
                </w:sdtPr>
                <w:sdtContent>
                  <w:p w14:paraId="2015C32C" w14:textId="751A086D" w:rsidR="0024594E" w:rsidRPr="001753AA" w:rsidRDefault="00B872BE" w:rsidP="0024594E">
                    <w:pPr>
                      <w:pStyle w:val="Heading2"/>
                      <w:rPr>
                        <w:sz w:val="18"/>
                        <w:szCs w:val="18"/>
                      </w:rPr>
                    </w:pPr>
                    <w:r w:rsidRPr="001753AA">
                      <w:rPr>
                        <w:sz w:val="18"/>
                        <w:szCs w:val="18"/>
                      </w:rPr>
                      <w:t>terna vidyalaya – hsc – nerul</w:t>
                    </w:r>
                  </w:p>
                  <w:p w14:paraId="7DED345D" w14:textId="51BCF31D" w:rsidR="0024594E" w:rsidRDefault="00B872BE" w:rsidP="0024594E">
                    <w:r>
                      <w:t>Secured 55</w:t>
                    </w:r>
                    <w:r w:rsidR="0024594E">
                      <w:t>%</w:t>
                    </w:r>
                    <w:r>
                      <w:t>, Maharashtra Board.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18332797"/>
                </w:sdtPr>
                <w:sdtContent>
                  <w:p w14:paraId="0FFEDBA2" w14:textId="6E32E29A" w:rsidR="0024594E" w:rsidRPr="001753AA" w:rsidRDefault="00F826AC" w:rsidP="0024594E">
                    <w:pPr>
                      <w:pStyle w:val="Heading2"/>
                      <w:rPr>
                        <w:sz w:val="18"/>
                        <w:szCs w:val="18"/>
                      </w:rPr>
                    </w:pPr>
                    <w:r w:rsidRPr="001753AA">
                      <w:rPr>
                        <w:sz w:val="18"/>
                        <w:szCs w:val="18"/>
                      </w:rPr>
                      <w:t xml:space="preserve">Ryan international school sanpada – ssc </w:t>
                    </w:r>
                  </w:p>
                  <w:p w14:paraId="3F3C9577" w14:textId="45350359" w:rsidR="0024594E" w:rsidRDefault="00F826AC" w:rsidP="0024594E">
                    <w:r>
                      <w:t>Secured 72</w:t>
                    </w:r>
                    <w:r w:rsidR="0024594E">
                      <w:t>%, C.B.S.E.</w:t>
                    </w:r>
                  </w:p>
                </w:sdtContent>
              </w:sdt>
            </w:sdtContent>
          </w:sdt>
        </w:tc>
      </w:tr>
      <w:tr w:rsidR="00AD29EE" w14:paraId="04DFB639" w14:textId="77777777" w:rsidTr="00AC394A">
        <w:trPr>
          <w:trHeight w:val="1547"/>
        </w:trPr>
        <w:tc>
          <w:tcPr>
            <w:tcW w:w="1778" w:type="dxa"/>
          </w:tcPr>
          <w:p w14:paraId="5405BD88" w14:textId="31FFFDE4" w:rsidR="00AD29EE" w:rsidRDefault="00AD29EE" w:rsidP="00EB4671">
            <w:pPr>
              <w:pStyle w:val="Heading1"/>
              <w:jc w:val="center"/>
            </w:pPr>
            <w:r>
              <w:t>Strenghts</w:t>
            </w:r>
          </w:p>
        </w:tc>
        <w:tc>
          <w:tcPr>
            <w:tcW w:w="349" w:type="dxa"/>
          </w:tcPr>
          <w:p w14:paraId="7B44F83F" w14:textId="77777777" w:rsidR="00AD29EE" w:rsidRDefault="00AD29EE" w:rsidP="0024594E"/>
        </w:tc>
        <w:tc>
          <w:tcPr>
            <w:tcW w:w="7953" w:type="dxa"/>
          </w:tcPr>
          <w:p w14:paraId="444B4E88" w14:textId="77777777" w:rsidR="00AD29EE" w:rsidRDefault="0030520D" w:rsidP="0030520D">
            <w:pPr>
              <w:pStyle w:val="ListParagraph"/>
              <w:numPr>
                <w:ilvl w:val="0"/>
                <w:numId w:val="16"/>
              </w:numPr>
            </w:pPr>
            <w:r>
              <w:t xml:space="preserve">Excellent Communication Skills </w:t>
            </w:r>
          </w:p>
          <w:p w14:paraId="18109BAA" w14:textId="50307D95" w:rsidR="0030520D" w:rsidRDefault="0030520D" w:rsidP="0030520D">
            <w:pPr>
              <w:pStyle w:val="ListParagraph"/>
              <w:numPr>
                <w:ilvl w:val="0"/>
                <w:numId w:val="16"/>
              </w:numPr>
            </w:pPr>
            <w:r>
              <w:t>Co-operative Adjusting Nature</w:t>
            </w:r>
          </w:p>
          <w:p w14:paraId="6F4E9923" w14:textId="3555D604" w:rsidR="0030520D" w:rsidRDefault="0030520D" w:rsidP="0030520D">
            <w:pPr>
              <w:pStyle w:val="ListParagraph"/>
              <w:numPr>
                <w:ilvl w:val="0"/>
                <w:numId w:val="16"/>
              </w:numPr>
            </w:pPr>
            <w:r>
              <w:t>Ability to work in a team</w:t>
            </w:r>
          </w:p>
          <w:p w14:paraId="1FAD4226" w14:textId="78ACDC3D" w:rsidR="000A5680" w:rsidRPr="00AD29EE" w:rsidRDefault="000A5680" w:rsidP="000A5680">
            <w:pPr>
              <w:pStyle w:val="ListParagraph"/>
              <w:numPr>
                <w:ilvl w:val="0"/>
                <w:numId w:val="16"/>
              </w:numPr>
            </w:pPr>
            <w:r>
              <w:t>Critical thinking – Decision Making Skills.</w:t>
            </w:r>
          </w:p>
        </w:tc>
      </w:tr>
      <w:tr w:rsidR="00AD29EE" w14:paraId="20D4BD1E" w14:textId="77777777" w:rsidTr="00AC394A">
        <w:tc>
          <w:tcPr>
            <w:tcW w:w="1778" w:type="dxa"/>
          </w:tcPr>
          <w:p w14:paraId="2DC08D73" w14:textId="37C20D18" w:rsidR="00AD29EE" w:rsidRDefault="00AD29EE" w:rsidP="0024594E">
            <w:pPr>
              <w:pStyle w:val="Heading1"/>
            </w:pPr>
            <w:r>
              <w:lastRenderedPageBreak/>
              <w:t>INterests</w:t>
            </w:r>
          </w:p>
        </w:tc>
        <w:tc>
          <w:tcPr>
            <w:tcW w:w="349" w:type="dxa"/>
          </w:tcPr>
          <w:p w14:paraId="4EFF42B4" w14:textId="77777777" w:rsidR="00AD29EE" w:rsidRDefault="00AD29EE" w:rsidP="0024594E"/>
        </w:tc>
        <w:tc>
          <w:tcPr>
            <w:tcW w:w="7953" w:type="dxa"/>
          </w:tcPr>
          <w:tbl>
            <w:tblPr>
              <w:tblStyle w:val="LetterTable"/>
              <w:tblW w:w="0" w:type="auto"/>
              <w:tblLook w:val="0600" w:firstRow="0" w:lastRow="0" w:firstColumn="0" w:lastColumn="0" w:noHBand="1" w:noVBand="1"/>
            </w:tblPr>
            <w:tblGrid>
              <w:gridCol w:w="7830"/>
            </w:tblGrid>
            <w:tr w:rsidR="00AD29EE" w14:paraId="197A2851" w14:textId="77777777" w:rsidTr="00AC394A">
              <w:trPr>
                <w:trHeight w:val="361"/>
              </w:trPr>
              <w:tc>
                <w:tcPr>
                  <w:tcW w:w="7830" w:type="dxa"/>
                </w:tcPr>
                <w:p w14:paraId="31AEC9A2" w14:textId="5F667EEB" w:rsidR="00AD29EE" w:rsidRDefault="00AD29EE" w:rsidP="004E5062">
                  <w:pPr>
                    <w:pStyle w:val="Heading2"/>
                    <w:numPr>
                      <w:ilvl w:val="0"/>
                      <w:numId w:val="6"/>
                    </w:numPr>
                    <w:rPr>
                      <w:rFonts w:asciiTheme="minorHAnsi" w:eastAsiaTheme="minorEastAsia" w:hAnsiTheme="minorHAnsi" w:cstheme="minorBidi"/>
                      <w:b w:val="0"/>
                      <w:bCs w:val="0"/>
                      <w:caps w:val="0"/>
                      <w:color w:val="595959" w:themeColor="text1" w:themeTint="A6"/>
                      <w14:ligatures w14:val="none"/>
                    </w:rPr>
                  </w:pPr>
                  <w:r w:rsidRPr="004E5062">
                    <w:rPr>
                      <w:rFonts w:asciiTheme="minorHAnsi" w:eastAsiaTheme="minorEastAsia" w:hAnsiTheme="minorHAnsi" w:cstheme="minorBidi"/>
                      <w:b w:val="0"/>
                      <w:bCs w:val="0"/>
                      <w:caps w:val="0"/>
                      <w:color w:val="595959" w:themeColor="text1" w:themeTint="A6"/>
                      <w14:ligatures w14:val="none"/>
                    </w:rPr>
                    <w:t>Particularly keen on</w:t>
                  </w:r>
                  <w:r>
                    <w:rPr>
                      <w:rFonts w:asciiTheme="minorHAnsi" w:eastAsiaTheme="minorEastAsia" w:hAnsiTheme="minorHAnsi" w:cstheme="minorBidi"/>
                      <w:b w:val="0"/>
                      <w:bCs w:val="0"/>
                      <w:caps w:val="0"/>
                      <w:color w:val="595959" w:themeColor="text1" w:themeTint="A6"/>
                      <w14:ligatures w14:val="none"/>
                    </w:rPr>
                    <w:t xml:space="preserve"> Dubstep Music, especially </w:t>
                  </w:r>
                  <w:proofErr w:type="spellStart"/>
                  <w:r w:rsidRPr="004E5062">
                    <w:rPr>
                      <w:rFonts w:asciiTheme="minorHAnsi" w:eastAsiaTheme="minorEastAsia" w:hAnsiTheme="minorHAnsi" w:cstheme="minorBidi"/>
                      <w:b w:val="0"/>
                      <w:bCs w:val="0"/>
                      <w:caps w:val="0"/>
                      <w:color w:val="595959" w:themeColor="text1" w:themeTint="A6"/>
                      <w14:ligatures w14:val="none"/>
                    </w:rPr>
                    <w:t>Chillstep</w:t>
                  </w:r>
                  <w:proofErr w:type="spellEnd"/>
                  <w:r w:rsidR="00BF01FA">
                    <w:rPr>
                      <w:rFonts w:asciiTheme="minorHAnsi" w:eastAsiaTheme="minorEastAsia" w:hAnsiTheme="minorHAnsi" w:cstheme="minorBidi"/>
                      <w:b w:val="0"/>
                      <w:bCs w:val="0"/>
                      <w:caps w:val="0"/>
                      <w:color w:val="595959" w:themeColor="text1" w:themeTint="A6"/>
                      <w14:ligatures w14:val="none"/>
                    </w:rPr>
                    <w:t>.</w:t>
                  </w:r>
                </w:p>
              </w:tc>
            </w:tr>
            <w:tr w:rsidR="009F6F38" w14:paraId="2C3F4C05" w14:textId="77777777" w:rsidTr="001753AA">
              <w:trPr>
                <w:trHeight w:val="294"/>
              </w:trPr>
              <w:tc>
                <w:tcPr>
                  <w:tcW w:w="7830" w:type="dxa"/>
                </w:tcPr>
                <w:p w14:paraId="7E696471" w14:textId="7A1FD58F" w:rsidR="009F6F38" w:rsidRPr="009F6F38" w:rsidRDefault="009F6F38" w:rsidP="009F6F38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rFonts w:eastAsiaTheme="minorEastAsia"/>
                    </w:rPr>
                    <w:t>Painter in my leisure time</w:t>
                  </w:r>
                  <w:r w:rsidR="00BF01FA">
                    <w:rPr>
                      <w:rFonts w:eastAsiaTheme="minorEastAsia"/>
                    </w:rPr>
                    <w:t>.</w:t>
                  </w:r>
                </w:p>
              </w:tc>
            </w:tr>
            <w:tr w:rsidR="009F6F38" w14:paraId="6CB93FA8" w14:textId="77777777" w:rsidTr="001753AA">
              <w:trPr>
                <w:trHeight w:val="294"/>
              </w:trPr>
              <w:tc>
                <w:tcPr>
                  <w:tcW w:w="7830" w:type="dxa"/>
                </w:tcPr>
                <w:p w14:paraId="19CBEF0B" w14:textId="3250C723" w:rsidR="009F6F38" w:rsidRDefault="009F6F38" w:rsidP="005718B6">
                  <w:pPr>
                    <w:pStyle w:val="Heading2"/>
                    <w:numPr>
                      <w:ilvl w:val="0"/>
                      <w:numId w:val="6"/>
                    </w:numPr>
                    <w:ind w:right="270"/>
                    <w:rPr>
                      <w:rFonts w:asciiTheme="minorHAnsi" w:eastAsiaTheme="minorEastAsia" w:hAnsiTheme="minorHAnsi" w:cstheme="minorBidi"/>
                      <w:b w:val="0"/>
                      <w:bCs w:val="0"/>
                      <w:caps w:val="0"/>
                      <w:color w:val="595959" w:themeColor="text1" w:themeTint="A6"/>
                      <w14:ligatures w14:val="none"/>
                    </w:rPr>
                  </w:pPr>
                  <w:r>
                    <w:rPr>
                      <w:rFonts w:asciiTheme="minorHAnsi" w:eastAsiaTheme="minorEastAsia" w:hAnsiTheme="minorHAnsi" w:cstheme="minorBidi"/>
                      <w:b w:val="0"/>
                      <w:bCs w:val="0"/>
                      <w:caps w:val="0"/>
                      <w:color w:val="595959" w:themeColor="text1" w:themeTint="A6"/>
                      <w14:ligatures w14:val="none"/>
                    </w:rPr>
                    <w:t>Reading and Travelling</w:t>
                  </w:r>
                  <w:r w:rsidR="00BF01FA">
                    <w:rPr>
                      <w:rFonts w:asciiTheme="minorHAnsi" w:eastAsiaTheme="minorEastAsia" w:hAnsiTheme="minorHAnsi" w:cstheme="minorBidi"/>
                      <w:b w:val="0"/>
                      <w:bCs w:val="0"/>
                      <w:caps w:val="0"/>
                      <w:color w:val="595959" w:themeColor="text1" w:themeTint="A6"/>
                      <w14:ligatures w14:val="none"/>
                    </w:rPr>
                    <w:t>.</w:t>
                  </w:r>
                </w:p>
                <w:p w14:paraId="30BD6430" w14:textId="77777777" w:rsidR="009F6F38" w:rsidRPr="004E5062" w:rsidRDefault="009F6F38" w:rsidP="009F6F38">
                  <w:pPr>
                    <w:pStyle w:val="ListParagraph"/>
                    <w:ind w:left="864"/>
                    <w:rPr>
                      <w:rFonts w:eastAsiaTheme="minorEastAsia"/>
                    </w:rPr>
                  </w:pPr>
                </w:p>
              </w:tc>
            </w:tr>
          </w:tbl>
          <w:p w14:paraId="13543728" w14:textId="77777777" w:rsidR="00AD29EE" w:rsidRDefault="00AD29EE" w:rsidP="0024594E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</w:p>
        </w:tc>
      </w:tr>
      <w:tr w:rsidR="00AD29EE" w14:paraId="05A0EEA7" w14:textId="77777777" w:rsidTr="00AC394A">
        <w:tc>
          <w:tcPr>
            <w:tcW w:w="1778" w:type="dxa"/>
          </w:tcPr>
          <w:p w14:paraId="1C67FB99" w14:textId="77777777" w:rsidR="00AD29EE" w:rsidRDefault="00AD29EE" w:rsidP="0024594E">
            <w:pPr>
              <w:pStyle w:val="Heading1"/>
            </w:pPr>
            <w:r>
              <w:t>Personal Details</w:t>
            </w:r>
          </w:p>
        </w:tc>
        <w:tc>
          <w:tcPr>
            <w:tcW w:w="349" w:type="dxa"/>
          </w:tcPr>
          <w:p w14:paraId="5C2BCBEF" w14:textId="77777777" w:rsidR="00AD29EE" w:rsidRDefault="00AD29EE" w:rsidP="0024594E"/>
        </w:tc>
        <w:tc>
          <w:tcPr>
            <w:tcW w:w="7953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</w:sdtPr>
                <w:sdtContent>
                  <w:p w14:paraId="173B883D" w14:textId="416F1C08" w:rsidR="00AD29EE" w:rsidRDefault="00AD29EE" w:rsidP="0024594E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 w:rsidRPr="006975BD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Date of Birth: </w:t>
                    </w: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28</w:t>
                    </w:r>
                    <w:r w:rsidRPr="00B872BE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vertAlign w:val="superscript"/>
                        <w14:ligatures w14:val="none"/>
                      </w:rPr>
                      <w:t>th</w:t>
                    </w: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June, 1995</w:t>
                    </w:r>
                  </w:p>
                  <w:p w14:paraId="61E63BAA" w14:textId="77777777" w:rsidR="00AD29EE" w:rsidRPr="005D507E" w:rsidRDefault="00AD29EE" w:rsidP="0024594E">
                    <w:r w:rsidRPr="006975BD">
                      <w:rPr>
                        <w:b/>
                      </w:rPr>
                      <w:t>Languages Known:</w:t>
                    </w:r>
                    <w:r>
                      <w:t xml:space="preserve"> English, Hindi</w:t>
                    </w:r>
                  </w:p>
                  <w:p w14:paraId="588BC8BD" w14:textId="77777777" w:rsidR="00AD29EE" w:rsidRDefault="00000000" w:rsidP="0024594E"/>
                </w:sdtContent>
              </w:sdt>
            </w:sdtContent>
          </w:sdt>
        </w:tc>
      </w:tr>
    </w:tbl>
    <w:p w14:paraId="4F53724A" w14:textId="4D1AB0F8" w:rsidR="00F06B74" w:rsidRDefault="00F06B74" w:rsidP="00F06B74">
      <w:r>
        <w:t>Updated: June ’23</w:t>
      </w:r>
    </w:p>
    <w:p w14:paraId="09F0370A" w14:textId="25EEA598" w:rsidR="002C42BC" w:rsidRDefault="002C42BC" w:rsidP="00F06B74"/>
    <w:sectPr w:rsidR="002C42BC" w:rsidSect="00AC394A">
      <w:pgSz w:w="12240" w:h="15840" w:code="1"/>
      <w:pgMar w:top="422" w:right="1080" w:bottom="352" w:left="108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7850A" w14:textId="77777777" w:rsidR="00A81E73" w:rsidRDefault="00A81E73">
      <w:pPr>
        <w:spacing w:before="0" w:after="0" w:line="240" w:lineRule="auto"/>
      </w:pPr>
      <w:r>
        <w:separator/>
      </w:r>
    </w:p>
  </w:endnote>
  <w:endnote w:type="continuationSeparator" w:id="0">
    <w:p w14:paraId="4EF95003" w14:textId="77777777" w:rsidR="00A81E73" w:rsidRDefault="00A81E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GｺﾞｼｯｸM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明朝B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A4E23" w14:textId="77777777" w:rsidR="00A81E73" w:rsidRDefault="00A81E73">
      <w:pPr>
        <w:spacing w:before="0" w:after="0" w:line="240" w:lineRule="auto"/>
      </w:pPr>
      <w:r>
        <w:separator/>
      </w:r>
    </w:p>
  </w:footnote>
  <w:footnote w:type="continuationSeparator" w:id="0">
    <w:p w14:paraId="2EB3F039" w14:textId="77777777" w:rsidR="00A81E73" w:rsidRDefault="00A81E7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996"/>
    <w:multiLevelType w:val="hybridMultilevel"/>
    <w:tmpl w:val="977AA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4C7BB8"/>
    <w:multiLevelType w:val="hybridMultilevel"/>
    <w:tmpl w:val="2096657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187F0347"/>
    <w:multiLevelType w:val="hybridMultilevel"/>
    <w:tmpl w:val="C26EA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C31CA"/>
    <w:multiLevelType w:val="hybridMultilevel"/>
    <w:tmpl w:val="A0DEF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25AE1"/>
    <w:multiLevelType w:val="hybridMultilevel"/>
    <w:tmpl w:val="719E4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809A7"/>
    <w:multiLevelType w:val="hybridMultilevel"/>
    <w:tmpl w:val="E8406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25A09"/>
    <w:multiLevelType w:val="hybridMultilevel"/>
    <w:tmpl w:val="AFE09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638EB"/>
    <w:multiLevelType w:val="hybridMultilevel"/>
    <w:tmpl w:val="72303B2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42805F5A"/>
    <w:multiLevelType w:val="hybridMultilevel"/>
    <w:tmpl w:val="68AC10C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474616B0"/>
    <w:multiLevelType w:val="hybridMultilevel"/>
    <w:tmpl w:val="019E7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148A3"/>
    <w:multiLevelType w:val="hybridMultilevel"/>
    <w:tmpl w:val="2BCEE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927607"/>
    <w:multiLevelType w:val="hybridMultilevel"/>
    <w:tmpl w:val="6BCC1332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2" w15:restartNumberingAfterBreak="0">
    <w:nsid w:val="5069194F"/>
    <w:multiLevelType w:val="hybridMultilevel"/>
    <w:tmpl w:val="5B649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8143B"/>
    <w:multiLevelType w:val="hybridMultilevel"/>
    <w:tmpl w:val="9738D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DA4DBC"/>
    <w:multiLevelType w:val="hybridMultilevel"/>
    <w:tmpl w:val="E6BAE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B106E9"/>
    <w:multiLevelType w:val="hybridMultilevel"/>
    <w:tmpl w:val="92D0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2F644B"/>
    <w:multiLevelType w:val="hybridMultilevel"/>
    <w:tmpl w:val="C5ECA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B12E30"/>
    <w:multiLevelType w:val="hybridMultilevel"/>
    <w:tmpl w:val="489C0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018458">
    <w:abstractNumId w:val="5"/>
  </w:num>
  <w:num w:numId="2" w16cid:durableId="446238726">
    <w:abstractNumId w:val="9"/>
  </w:num>
  <w:num w:numId="3" w16cid:durableId="1544294907">
    <w:abstractNumId w:val="15"/>
  </w:num>
  <w:num w:numId="4" w16cid:durableId="1413552286">
    <w:abstractNumId w:val="1"/>
  </w:num>
  <w:num w:numId="5" w16cid:durableId="1019895900">
    <w:abstractNumId w:val="12"/>
  </w:num>
  <w:num w:numId="6" w16cid:durableId="901066722">
    <w:abstractNumId w:val="8"/>
  </w:num>
  <w:num w:numId="7" w16cid:durableId="893472080">
    <w:abstractNumId w:val="7"/>
  </w:num>
  <w:num w:numId="8" w16cid:durableId="580452556">
    <w:abstractNumId w:val="4"/>
  </w:num>
  <w:num w:numId="9" w16cid:durableId="1988513768">
    <w:abstractNumId w:val="11"/>
  </w:num>
  <w:num w:numId="10" w16cid:durableId="292490761">
    <w:abstractNumId w:val="16"/>
  </w:num>
  <w:num w:numId="11" w16cid:durableId="748229127">
    <w:abstractNumId w:val="10"/>
  </w:num>
  <w:num w:numId="12" w16cid:durableId="184444419">
    <w:abstractNumId w:val="13"/>
  </w:num>
  <w:num w:numId="13" w16cid:durableId="762527289">
    <w:abstractNumId w:val="6"/>
  </w:num>
  <w:num w:numId="14" w16cid:durableId="172885679">
    <w:abstractNumId w:val="3"/>
  </w:num>
  <w:num w:numId="15" w16cid:durableId="1519468460">
    <w:abstractNumId w:val="0"/>
  </w:num>
  <w:num w:numId="16" w16cid:durableId="170922421">
    <w:abstractNumId w:val="2"/>
  </w:num>
  <w:num w:numId="17" w16cid:durableId="649989679">
    <w:abstractNumId w:val="17"/>
  </w:num>
  <w:num w:numId="18" w16cid:durableId="13851046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9F"/>
    <w:rsid w:val="00006899"/>
    <w:rsid w:val="00014758"/>
    <w:rsid w:val="000160B9"/>
    <w:rsid w:val="000335AB"/>
    <w:rsid w:val="00040B1F"/>
    <w:rsid w:val="00041AC6"/>
    <w:rsid w:val="000478FC"/>
    <w:rsid w:val="0005086D"/>
    <w:rsid w:val="00055D4E"/>
    <w:rsid w:val="00063F6F"/>
    <w:rsid w:val="000744D4"/>
    <w:rsid w:val="00087B1D"/>
    <w:rsid w:val="00093ABD"/>
    <w:rsid w:val="000A5680"/>
    <w:rsid w:val="000B2798"/>
    <w:rsid w:val="000C0246"/>
    <w:rsid w:val="000C4724"/>
    <w:rsid w:val="000D4832"/>
    <w:rsid w:val="000D589F"/>
    <w:rsid w:val="000D59AC"/>
    <w:rsid w:val="000D733B"/>
    <w:rsid w:val="000E4986"/>
    <w:rsid w:val="000F2AB6"/>
    <w:rsid w:val="0010757B"/>
    <w:rsid w:val="001119F5"/>
    <w:rsid w:val="00115173"/>
    <w:rsid w:val="00117388"/>
    <w:rsid w:val="00125FE5"/>
    <w:rsid w:val="00127357"/>
    <w:rsid w:val="001324C1"/>
    <w:rsid w:val="001436E3"/>
    <w:rsid w:val="00156F8C"/>
    <w:rsid w:val="001608F6"/>
    <w:rsid w:val="001635DE"/>
    <w:rsid w:val="001737E2"/>
    <w:rsid w:val="001753AA"/>
    <w:rsid w:val="00181421"/>
    <w:rsid w:val="00184414"/>
    <w:rsid w:val="001960AC"/>
    <w:rsid w:val="001A10EF"/>
    <w:rsid w:val="001A4F1C"/>
    <w:rsid w:val="001B618A"/>
    <w:rsid w:val="001C607D"/>
    <w:rsid w:val="001C72B8"/>
    <w:rsid w:val="001D38C0"/>
    <w:rsid w:val="001E3897"/>
    <w:rsid w:val="001E74C5"/>
    <w:rsid w:val="001F21A4"/>
    <w:rsid w:val="00234933"/>
    <w:rsid w:val="00234CD4"/>
    <w:rsid w:val="00235263"/>
    <w:rsid w:val="0024098D"/>
    <w:rsid w:val="0024594E"/>
    <w:rsid w:val="00250388"/>
    <w:rsid w:val="002558AE"/>
    <w:rsid w:val="002618E5"/>
    <w:rsid w:val="00264945"/>
    <w:rsid w:val="00275145"/>
    <w:rsid w:val="00284CEE"/>
    <w:rsid w:val="002874CD"/>
    <w:rsid w:val="00290271"/>
    <w:rsid w:val="002904B8"/>
    <w:rsid w:val="00293387"/>
    <w:rsid w:val="002A62E9"/>
    <w:rsid w:val="002B6A5F"/>
    <w:rsid w:val="002C42BC"/>
    <w:rsid w:val="002C7C85"/>
    <w:rsid w:val="002D4DB1"/>
    <w:rsid w:val="002D7A2A"/>
    <w:rsid w:val="002E6896"/>
    <w:rsid w:val="002F3682"/>
    <w:rsid w:val="0030489E"/>
    <w:rsid w:val="0030520D"/>
    <w:rsid w:val="003216E6"/>
    <w:rsid w:val="00333034"/>
    <w:rsid w:val="00336010"/>
    <w:rsid w:val="00336C94"/>
    <w:rsid w:val="003407C1"/>
    <w:rsid w:val="003431BA"/>
    <w:rsid w:val="00353D6E"/>
    <w:rsid w:val="003565DC"/>
    <w:rsid w:val="00357203"/>
    <w:rsid w:val="00360349"/>
    <w:rsid w:val="0036492E"/>
    <w:rsid w:val="0038416C"/>
    <w:rsid w:val="003A1845"/>
    <w:rsid w:val="003A1D32"/>
    <w:rsid w:val="003A4E32"/>
    <w:rsid w:val="003A6E72"/>
    <w:rsid w:val="003B4179"/>
    <w:rsid w:val="003B52E1"/>
    <w:rsid w:val="003B6DC1"/>
    <w:rsid w:val="003B6E6B"/>
    <w:rsid w:val="003D2184"/>
    <w:rsid w:val="003D5891"/>
    <w:rsid w:val="003F780E"/>
    <w:rsid w:val="00405C71"/>
    <w:rsid w:val="00414819"/>
    <w:rsid w:val="00434064"/>
    <w:rsid w:val="0043790D"/>
    <w:rsid w:val="00451DAD"/>
    <w:rsid w:val="0045209C"/>
    <w:rsid w:val="0045223E"/>
    <w:rsid w:val="004535C9"/>
    <w:rsid w:val="004741F5"/>
    <w:rsid w:val="00475D51"/>
    <w:rsid w:val="004769E6"/>
    <w:rsid w:val="00483621"/>
    <w:rsid w:val="004851F5"/>
    <w:rsid w:val="004A3B54"/>
    <w:rsid w:val="004A446E"/>
    <w:rsid w:val="004B74A2"/>
    <w:rsid w:val="004B7993"/>
    <w:rsid w:val="004C0107"/>
    <w:rsid w:val="004C061D"/>
    <w:rsid w:val="004D181F"/>
    <w:rsid w:val="004D4D17"/>
    <w:rsid w:val="004E1E61"/>
    <w:rsid w:val="004E5062"/>
    <w:rsid w:val="004F348C"/>
    <w:rsid w:val="004F360A"/>
    <w:rsid w:val="00500433"/>
    <w:rsid w:val="0052071A"/>
    <w:rsid w:val="00521229"/>
    <w:rsid w:val="00524541"/>
    <w:rsid w:val="005309EB"/>
    <w:rsid w:val="00543D49"/>
    <w:rsid w:val="00551069"/>
    <w:rsid w:val="0055335D"/>
    <w:rsid w:val="0057186E"/>
    <w:rsid w:val="005743C2"/>
    <w:rsid w:val="0057503A"/>
    <w:rsid w:val="005760B1"/>
    <w:rsid w:val="00582C0D"/>
    <w:rsid w:val="005A0672"/>
    <w:rsid w:val="005B29CB"/>
    <w:rsid w:val="005B6471"/>
    <w:rsid w:val="005C52F3"/>
    <w:rsid w:val="005C5AF0"/>
    <w:rsid w:val="005D507E"/>
    <w:rsid w:val="005E31FA"/>
    <w:rsid w:val="005F77AF"/>
    <w:rsid w:val="0060198A"/>
    <w:rsid w:val="00604691"/>
    <w:rsid w:val="00613E0B"/>
    <w:rsid w:val="0061558F"/>
    <w:rsid w:val="006158A5"/>
    <w:rsid w:val="0061742C"/>
    <w:rsid w:val="0065585D"/>
    <w:rsid w:val="006754D0"/>
    <w:rsid w:val="00687CD2"/>
    <w:rsid w:val="006946D4"/>
    <w:rsid w:val="006975BD"/>
    <w:rsid w:val="006C2201"/>
    <w:rsid w:val="006C7C8F"/>
    <w:rsid w:val="006D73EB"/>
    <w:rsid w:val="006E3702"/>
    <w:rsid w:val="006E399F"/>
    <w:rsid w:val="006F37CA"/>
    <w:rsid w:val="00711F57"/>
    <w:rsid w:val="00746312"/>
    <w:rsid w:val="00766E33"/>
    <w:rsid w:val="00781399"/>
    <w:rsid w:val="007832AC"/>
    <w:rsid w:val="007871D1"/>
    <w:rsid w:val="007B7BD8"/>
    <w:rsid w:val="007C047A"/>
    <w:rsid w:val="007C6B04"/>
    <w:rsid w:val="007D3AC3"/>
    <w:rsid w:val="007D5A13"/>
    <w:rsid w:val="007E4D7D"/>
    <w:rsid w:val="007F7F92"/>
    <w:rsid w:val="00802521"/>
    <w:rsid w:val="0081327A"/>
    <w:rsid w:val="00813B78"/>
    <w:rsid w:val="00825B32"/>
    <w:rsid w:val="00836DAB"/>
    <w:rsid w:val="00842F00"/>
    <w:rsid w:val="008558C1"/>
    <w:rsid w:val="00860FEC"/>
    <w:rsid w:val="008621F3"/>
    <w:rsid w:val="0088174F"/>
    <w:rsid w:val="00891AC2"/>
    <w:rsid w:val="00894902"/>
    <w:rsid w:val="008B4F1B"/>
    <w:rsid w:val="008D1ADA"/>
    <w:rsid w:val="008E05D2"/>
    <w:rsid w:val="008E693A"/>
    <w:rsid w:val="008F2BD1"/>
    <w:rsid w:val="00905A9E"/>
    <w:rsid w:val="00933D68"/>
    <w:rsid w:val="00944B78"/>
    <w:rsid w:val="009666CC"/>
    <w:rsid w:val="00971E3D"/>
    <w:rsid w:val="009829BB"/>
    <w:rsid w:val="00990826"/>
    <w:rsid w:val="009B0B09"/>
    <w:rsid w:val="009B3D76"/>
    <w:rsid w:val="009B4973"/>
    <w:rsid w:val="009D1C83"/>
    <w:rsid w:val="009D3F9D"/>
    <w:rsid w:val="009E3602"/>
    <w:rsid w:val="009E7EB0"/>
    <w:rsid w:val="009F6F38"/>
    <w:rsid w:val="00A150BB"/>
    <w:rsid w:val="00A170EC"/>
    <w:rsid w:val="00A1792D"/>
    <w:rsid w:val="00A4433A"/>
    <w:rsid w:val="00A75AB5"/>
    <w:rsid w:val="00A77C40"/>
    <w:rsid w:val="00A81E73"/>
    <w:rsid w:val="00A82658"/>
    <w:rsid w:val="00A91872"/>
    <w:rsid w:val="00A93606"/>
    <w:rsid w:val="00AA020A"/>
    <w:rsid w:val="00AB321A"/>
    <w:rsid w:val="00AB4591"/>
    <w:rsid w:val="00AC2896"/>
    <w:rsid w:val="00AC394A"/>
    <w:rsid w:val="00AC418C"/>
    <w:rsid w:val="00AC501E"/>
    <w:rsid w:val="00AD29EE"/>
    <w:rsid w:val="00AD663B"/>
    <w:rsid w:val="00AE059B"/>
    <w:rsid w:val="00AE28C3"/>
    <w:rsid w:val="00AF3FA1"/>
    <w:rsid w:val="00AF6CFE"/>
    <w:rsid w:val="00B121B9"/>
    <w:rsid w:val="00B520B2"/>
    <w:rsid w:val="00B71915"/>
    <w:rsid w:val="00B872BE"/>
    <w:rsid w:val="00B952B7"/>
    <w:rsid w:val="00B96A47"/>
    <w:rsid w:val="00BA6463"/>
    <w:rsid w:val="00BD1D23"/>
    <w:rsid w:val="00BE27EA"/>
    <w:rsid w:val="00BF01FA"/>
    <w:rsid w:val="00BF2A6D"/>
    <w:rsid w:val="00C070A6"/>
    <w:rsid w:val="00C2394E"/>
    <w:rsid w:val="00C30361"/>
    <w:rsid w:val="00C358AB"/>
    <w:rsid w:val="00C44870"/>
    <w:rsid w:val="00C51986"/>
    <w:rsid w:val="00C54948"/>
    <w:rsid w:val="00C56661"/>
    <w:rsid w:val="00C728B4"/>
    <w:rsid w:val="00C80E8C"/>
    <w:rsid w:val="00C957CA"/>
    <w:rsid w:val="00CA0940"/>
    <w:rsid w:val="00CA28E8"/>
    <w:rsid w:val="00CB05C5"/>
    <w:rsid w:val="00CC0ECA"/>
    <w:rsid w:val="00CC22AD"/>
    <w:rsid w:val="00CD276C"/>
    <w:rsid w:val="00CD49C8"/>
    <w:rsid w:val="00CE3D2C"/>
    <w:rsid w:val="00CE54EC"/>
    <w:rsid w:val="00CF2CE6"/>
    <w:rsid w:val="00CF4A26"/>
    <w:rsid w:val="00D06137"/>
    <w:rsid w:val="00D07640"/>
    <w:rsid w:val="00D33213"/>
    <w:rsid w:val="00D5746B"/>
    <w:rsid w:val="00D612BD"/>
    <w:rsid w:val="00D63988"/>
    <w:rsid w:val="00D65151"/>
    <w:rsid w:val="00D720DC"/>
    <w:rsid w:val="00D73A4B"/>
    <w:rsid w:val="00D805EE"/>
    <w:rsid w:val="00D80D81"/>
    <w:rsid w:val="00D82A59"/>
    <w:rsid w:val="00DA1AAB"/>
    <w:rsid w:val="00DB1992"/>
    <w:rsid w:val="00DB6FD4"/>
    <w:rsid w:val="00DD02AE"/>
    <w:rsid w:val="00DD2B85"/>
    <w:rsid w:val="00DD5291"/>
    <w:rsid w:val="00E01880"/>
    <w:rsid w:val="00E104E7"/>
    <w:rsid w:val="00E11D5F"/>
    <w:rsid w:val="00E12E30"/>
    <w:rsid w:val="00E141A4"/>
    <w:rsid w:val="00E2757D"/>
    <w:rsid w:val="00E326DA"/>
    <w:rsid w:val="00E44348"/>
    <w:rsid w:val="00E56227"/>
    <w:rsid w:val="00E6060E"/>
    <w:rsid w:val="00E678D9"/>
    <w:rsid w:val="00E95DD0"/>
    <w:rsid w:val="00E9749F"/>
    <w:rsid w:val="00EA43FE"/>
    <w:rsid w:val="00EB436E"/>
    <w:rsid w:val="00EB4671"/>
    <w:rsid w:val="00EB5B8D"/>
    <w:rsid w:val="00EC36CE"/>
    <w:rsid w:val="00ED5469"/>
    <w:rsid w:val="00EE1402"/>
    <w:rsid w:val="00EE205F"/>
    <w:rsid w:val="00EE68EC"/>
    <w:rsid w:val="00EF3FE2"/>
    <w:rsid w:val="00EF77A5"/>
    <w:rsid w:val="00F02445"/>
    <w:rsid w:val="00F06014"/>
    <w:rsid w:val="00F06B74"/>
    <w:rsid w:val="00F12165"/>
    <w:rsid w:val="00F129FF"/>
    <w:rsid w:val="00F14471"/>
    <w:rsid w:val="00F17759"/>
    <w:rsid w:val="00F23809"/>
    <w:rsid w:val="00F27152"/>
    <w:rsid w:val="00F2778A"/>
    <w:rsid w:val="00F27A41"/>
    <w:rsid w:val="00F32D58"/>
    <w:rsid w:val="00F40F07"/>
    <w:rsid w:val="00F55C81"/>
    <w:rsid w:val="00F55F74"/>
    <w:rsid w:val="00F57F3B"/>
    <w:rsid w:val="00F62CDF"/>
    <w:rsid w:val="00F77F57"/>
    <w:rsid w:val="00F826AC"/>
    <w:rsid w:val="00F85138"/>
    <w:rsid w:val="00F92227"/>
    <w:rsid w:val="00F97E5A"/>
    <w:rsid w:val="00FA678E"/>
    <w:rsid w:val="00FB61FB"/>
    <w:rsid w:val="00FC758C"/>
    <w:rsid w:val="00FE3985"/>
    <w:rsid w:val="00FF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7FD15"/>
  <w15:docId w15:val="{0154950F-3F77-46FA-B18F-B915F267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Hyperlink">
    <w:name w:val="Hyperlink"/>
    <w:basedOn w:val="DefaultParagraphFont"/>
    <w:uiPriority w:val="99"/>
    <w:unhideWhenUsed/>
    <w:rsid w:val="00357203"/>
    <w:rPr>
      <w:color w:val="646464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7C40"/>
    <w:rPr>
      <w:color w:val="96969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82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826"/>
    <w:rPr>
      <w:rFonts w:ascii="Tahoma" w:hAnsi="Tahoma" w:cs="Tahoma"/>
      <w:kern w:val="20"/>
      <w:sz w:val="16"/>
      <w:szCs w:val="16"/>
    </w:rPr>
  </w:style>
  <w:style w:type="paragraph" w:styleId="ListParagraph">
    <w:name w:val="List Paragraph"/>
    <w:basedOn w:val="Normal"/>
    <w:uiPriority w:val="34"/>
    <w:semiHidden/>
    <w:qFormat/>
    <w:rsid w:val="00905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ake.devil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78AFC218D54AA7850E43FD99FE0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DFC30-B905-43E0-B037-9B7A4D3194D5}"/>
      </w:docPartPr>
      <w:docPartBody>
        <w:p w:rsidR="00E16013" w:rsidRDefault="00913ECA">
          <w:pPr>
            <w:pStyle w:val="AA78AFC218D54AA7850E43FD99FE02A8"/>
          </w:pPr>
          <w:r>
            <w:t>[Your Name]</w:t>
          </w:r>
        </w:p>
      </w:docPartBody>
    </w:docPart>
    <w:docPart>
      <w:docPartPr>
        <w:name w:val="7878238D92C04470B0DE8EF5A1C5E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84F4B-E9D3-4BD0-85C9-8F704756D032}"/>
      </w:docPartPr>
      <w:docPartBody>
        <w:p w:rsidR="00596F7A" w:rsidRDefault="00980C3C" w:rsidP="00980C3C">
          <w:pPr>
            <w:pStyle w:val="7878238D92C04470B0DE8EF5A1C5EC89"/>
          </w:pPr>
          <w:r>
            <w:t>[Street Address]</w:t>
          </w:r>
        </w:p>
      </w:docPartBody>
    </w:docPart>
    <w:docPart>
      <w:docPartPr>
        <w:name w:val="87CB2F80A1C6457991E001AA0E985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4935B-93AD-4915-812F-564C1B6B6713}"/>
      </w:docPartPr>
      <w:docPartBody>
        <w:p w:rsidR="00596F7A" w:rsidRDefault="00980C3C" w:rsidP="00980C3C">
          <w:pPr>
            <w:pStyle w:val="87CB2F80A1C6457991E001AA0E985D39"/>
          </w:pPr>
          <w:r>
            <w:t>[City, ST ZIP Code]</w:t>
          </w:r>
        </w:p>
      </w:docPartBody>
    </w:docPart>
    <w:docPart>
      <w:docPartPr>
        <w:name w:val="12E908472B604CB4A0AC3C28EEDCA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6E8AB-C932-4E08-87D1-A3CC3ACE7134}"/>
      </w:docPartPr>
      <w:docPartBody>
        <w:p w:rsidR="00596F7A" w:rsidRDefault="00980C3C" w:rsidP="00980C3C">
          <w:pPr>
            <w:pStyle w:val="12E908472B604CB4A0AC3C28EEDCACA3"/>
          </w:pPr>
          <w:r>
            <w:t>[Telephone]</w:t>
          </w:r>
        </w:p>
      </w:docPartBody>
    </w:docPart>
    <w:docPart>
      <w:docPartPr>
        <w:name w:val="1054B61581C94374951CAB67EA8B7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5BEFF-A599-4CE7-8BF9-1B8E965BAB47}"/>
      </w:docPartPr>
      <w:docPartBody>
        <w:p w:rsidR="00596F7A" w:rsidRDefault="00980C3C" w:rsidP="00980C3C">
          <w:pPr>
            <w:pStyle w:val="1054B61581C94374951CAB67EA8B7A03"/>
          </w:pPr>
          <w:r>
            <w:rPr>
              <w:rStyle w:val="Emphasis"/>
            </w:rP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GｺﾞｼｯｸM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明朝B"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352F"/>
    <w:rsid w:val="00006D0F"/>
    <w:rsid w:val="00034A58"/>
    <w:rsid w:val="00081067"/>
    <w:rsid w:val="000B7240"/>
    <w:rsid w:val="000F23C0"/>
    <w:rsid w:val="001326D8"/>
    <w:rsid w:val="001A17D2"/>
    <w:rsid w:val="001A7302"/>
    <w:rsid w:val="001E4DDE"/>
    <w:rsid w:val="002B56B8"/>
    <w:rsid w:val="002E25AE"/>
    <w:rsid w:val="00301BEA"/>
    <w:rsid w:val="00345EEF"/>
    <w:rsid w:val="00353FEA"/>
    <w:rsid w:val="00394959"/>
    <w:rsid w:val="003B7847"/>
    <w:rsid w:val="003D10BB"/>
    <w:rsid w:val="004305E2"/>
    <w:rsid w:val="00450A46"/>
    <w:rsid w:val="00456823"/>
    <w:rsid w:val="004F2657"/>
    <w:rsid w:val="00532BD6"/>
    <w:rsid w:val="00536CC6"/>
    <w:rsid w:val="00541F59"/>
    <w:rsid w:val="005774BE"/>
    <w:rsid w:val="00596F7A"/>
    <w:rsid w:val="00601274"/>
    <w:rsid w:val="006E70D6"/>
    <w:rsid w:val="00703829"/>
    <w:rsid w:val="00767505"/>
    <w:rsid w:val="007E298C"/>
    <w:rsid w:val="007E3F77"/>
    <w:rsid w:val="00826476"/>
    <w:rsid w:val="008343AA"/>
    <w:rsid w:val="00855506"/>
    <w:rsid w:val="00885337"/>
    <w:rsid w:val="008901BA"/>
    <w:rsid w:val="008A0485"/>
    <w:rsid w:val="008A2A8A"/>
    <w:rsid w:val="008C2545"/>
    <w:rsid w:val="008E673C"/>
    <w:rsid w:val="00903279"/>
    <w:rsid w:val="00913ECA"/>
    <w:rsid w:val="00934CA3"/>
    <w:rsid w:val="00980C3C"/>
    <w:rsid w:val="00987804"/>
    <w:rsid w:val="009A1BD8"/>
    <w:rsid w:val="00A15155"/>
    <w:rsid w:val="00A6110D"/>
    <w:rsid w:val="00A945A7"/>
    <w:rsid w:val="00AF4DA5"/>
    <w:rsid w:val="00B12067"/>
    <w:rsid w:val="00B37587"/>
    <w:rsid w:val="00C018C8"/>
    <w:rsid w:val="00C37E32"/>
    <w:rsid w:val="00CA133E"/>
    <w:rsid w:val="00CB2C46"/>
    <w:rsid w:val="00CB545B"/>
    <w:rsid w:val="00CB596A"/>
    <w:rsid w:val="00D23E0D"/>
    <w:rsid w:val="00D253D2"/>
    <w:rsid w:val="00D92105"/>
    <w:rsid w:val="00E16013"/>
    <w:rsid w:val="00E257D8"/>
    <w:rsid w:val="00E3732D"/>
    <w:rsid w:val="00E53712"/>
    <w:rsid w:val="00E5654B"/>
    <w:rsid w:val="00EB4A46"/>
    <w:rsid w:val="00EE3E25"/>
    <w:rsid w:val="00F1104F"/>
    <w:rsid w:val="00F83330"/>
    <w:rsid w:val="00F84F33"/>
    <w:rsid w:val="00F92F3B"/>
    <w:rsid w:val="00FE352F"/>
    <w:rsid w:val="00FF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44044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"/>
    <w:unhideWhenUsed/>
    <w:qFormat/>
    <w:rsid w:val="00980C3C"/>
    <w:rPr>
      <w:color w:val="4472C4" w:themeColor="accent1"/>
    </w:rPr>
  </w:style>
  <w:style w:type="paragraph" w:customStyle="1" w:styleId="AA78AFC218D54AA7850E43FD99FE02A8">
    <w:name w:val="AA78AFC218D54AA7850E43FD99FE02A8"/>
  </w:style>
  <w:style w:type="character" w:styleId="PlaceholderText">
    <w:name w:val="Placeholder Text"/>
    <w:basedOn w:val="DefaultParagraphFont"/>
    <w:uiPriority w:val="99"/>
    <w:semiHidden/>
    <w:rsid w:val="00601274"/>
    <w:rPr>
      <w:color w:val="808080"/>
    </w:rPr>
  </w:style>
  <w:style w:type="paragraph" w:customStyle="1" w:styleId="7878238D92C04470B0DE8EF5A1C5EC89">
    <w:name w:val="7878238D92C04470B0DE8EF5A1C5EC89"/>
    <w:rsid w:val="00980C3C"/>
  </w:style>
  <w:style w:type="paragraph" w:customStyle="1" w:styleId="87CB2F80A1C6457991E001AA0E985D39">
    <w:name w:val="87CB2F80A1C6457991E001AA0E985D39"/>
    <w:rsid w:val="00980C3C"/>
  </w:style>
  <w:style w:type="paragraph" w:customStyle="1" w:styleId="12E908472B604CB4A0AC3C28EEDCACA3">
    <w:name w:val="12E908472B604CB4A0AC3C28EEDCACA3"/>
    <w:rsid w:val="00980C3C"/>
  </w:style>
  <w:style w:type="paragraph" w:customStyle="1" w:styleId="1054B61581C94374951CAB67EA8B7A03">
    <w:name w:val="1054B61581C94374951CAB67EA8B7A03"/>
    <w:rsid w:val="00980C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A-503, Lakhani Galaxy, Sector – 15, Plot No. - 83</CompanyAddress>
  <CompanyPhone>+91-7767923830</CompanyPhone>
  <CompanyFax/>
  <CompanyEmail>anugyadeo@gmail.com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941E5C23-1FD7-486B-A79C-D6B8F293A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181</TotalTime>
  <Pages>3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anugya DEO</dc:creator>
  <cp:keywords>Tushar Deo;tusharvikky;tusharvikky.github.io;resume</cp:keywords>
  <cp:lastModifiedBy>Anugya Deo</cp:lastModifiedBy>
  <cp:revision>15</cp:revision>
  <cp:lastPrinted>2022-04-08T17:29:00Z</cp:lastPrinted>
  <dcterms:created xsi:type="dcterms:W3CDTF">2022-04-07T15:59:00Z</dcterms:created>
  <dcterms:modified xsi:type="dcterms:W3CDTF">2023-10-03T18:32:00Z</dcterms:modified>
  <cp:category>C.B.D Belapur, Navi Mumbai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