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CB62ED0" w14:textId="77777777" w:rsidTr="005D1D5F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CC910BD" w14:textId="4E1D4CCE" w:rsidR="00692703" w:rsidRPr="00CF1A49" w:rsidRDefault="00F511F5" w:rsidP="00913946">
            <w:pPr>
              <w:pStyle w:val="Title"/>
            </w:pPr>
            <w:r>
              <w:t>Jyoti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Chaturvedi</w:t>
            </w:r>
          </w:p>
          <w:p w14:paraId="78942063" w14:textId="006F6D3C" w:rsidR="00692703" w:rsidRPr="00CF1A49" w:rsidRDefault="00F511F5" w:rsidP="00913946">
            <w:pPr>
              <w:pStyle w:val="ContactInfo"/>
              <w:contextualSpacing w:val="0"/>
            </w:pPr>
            <w:r>
              <w:t>Plot 7, Block M, K-1 Extn. Zaildar Enclave, Mohan garden, Uttam Nagar, Delhi(110059)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24D9056E8BD46F5B59B5D9CE52232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8802348176</w:t>
            </w:r>
          </w:p>
          <w:p w14:paraId="65AB6E5F" w14:textId="1E5BE9FA" w:rsidR="00692703" w:rsidRPr="00CF1A49" w:rsidRDefault="00F511F5" w:rsidP="00913946">
            <w:pPr>
              <w:pStyle w:val="ContactInfoEmphasis"/>
              <w:contextualSpacing w:val="0"/>
            </w:pPr>
            <w:r>
              <w:t>Jyotibehappy@gmail.com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8DF0C74FE341379677E2FB5AFF013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linkedin.com/in/Jyoti-chaturvedi-78b721147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6A9FE0ACDD34B8F959510E60FE61ED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478EF765" w14:textId="77777777" w:rsidTr="005D1D5F">
        <w:tc>
          <w:tcPr>
            <w:tcW w:w="9360" w:type="dxa"/>
            <w:tcMar>
              <w:top w:w="432" w:type="dxa"/>
            </w:tcMar>
          </w:tcPr>
          <w:p w14:paraId="3C3BA420" w14:textId="45737A83" w:rsidR="005D1D5F" w:rsidRPr="001F22F4" w:rsidRDefault="005D1D5F" w:rsidP="005D1D5F">
            <w:pPr>
              <w:keepNext/>
              <w:keepLines/>
              <w:spacing w:before="400" w:after="200"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  <w:u w:val="single"/>
              </w:rPr>
            </w:pPr>
            <w:r w:rsidRPr="001F22F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  <w:u w:val="single"/>
              </w:rPr>
              <w:t>Objective</w:t>
            </w:r>
          </w:p>
          <w:p w14:paraId="27C65DF9" w14:textId="089A36C5" w:rsidR="003A292F" w:rsidRDefault="003A292F" w:rsidP="003A292F">
            <w:pPr>
              <w:contextualSpacing w:val="0"/>
            </w:pPr>
            <w:r>
              <w:t xml:space="preserve">AML Investigator with </w:t>
            </w:r>
            <w:r w:rsidR="003D12DD">
              <w:t>6</w:t>
            </w:r>
            <w:r>
              <w:t xml:space="preserve"> years of experience in Reviewing alerts generated from transaction</w:t>
            </w:r>
          </w:p>
          <w:p w14:paraId="742EEEE0" w14:textId="573D3E18" w:rsidR="001755A8" w:rsidRPr="00CF1A49" w:rsidRDefault="003A292F" w:rsidP="00913946">
            <w:pPr>
              <w:contextualSpacing w:val="0"/>
            </w:pPr>
            <w:r>
              <w:t>monitoring/referrals. Responsible for Conducting AML Investigations consistent with Investigations</w:t>
            </w:r>
            <w:r w:rsidR="003D12DD">
              <w:t xml:space="preserve"> </w:t>
            </w:r>
            <w:r>
              <w:t>procedures, etc,.</w:t>
            </w:r>
            <w:r w:rsidR="003D12DD">
              <w:t xml:space="preserve"> 3 years of experience in </w:t>
            </w:r>
            <w:r w:rsidR="0070735C">
              <w:t xml:space="preserve">Mortgage and P&amp;C insurance. </w:t>
            </w:r>
          </w:p>
        </w:tc>
      </w:tr>
    </w:tbl>
    <w:p w14:paraId="52B5A672" w14:textId="7C515911" w:rsidR="004E01EB" w:rsidRPr="001F22F4" w:rsidRDefault="005D1D5F" w:rsidP="004E01EB">
      <w:pPr>
        <w:pStyle w:val="Heading1"/>
        <w:rPr>
          <w:u w:val="single"/>
        </w:rPr>
      </w:pPr>
      <w:r w:rsidRPr="001F22F4">
        <w:rPr>
          <w:u w:val="single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470C99" w14:textId="77777777" w:rsidTr="00836620">
        <w:tc>
          <w:tcPr>
            <w:tcW w:w="9355" w:type="dxa"/>
          </w:tcPr>
          <w:p w14:paraId="1DBF4B91" w14:textId="57C9E943" w:rsidR="001D0BF1" w:rsidRPr="00CF1A49" w:rsidRDefault="00770A33" w:rsidP="001D0BF1">
            <w:pPr>
              <w:pStyle w:val="Heading3"/>
              <w:contextualSpacing w:val="0"/>
              <w:outlineLvl w:val="2"/>
            </w:pPr>
            <w:r>
              <w:t>16</w:t>
            </w:r>
            <w:r w:rsidRPr="00770A33">
              <w:rPr>
                <w:vertAlign w:val="superscript"/>
              </w:rPr>
              <w:t>th</w:t>
            </w:r>
            <w:r>
              <w:t xml:space="preserve"> july 2012 – present</w:t>
            </w:r>
          </w:p>
          <w:p w14:paraId="4EC2BF95" w14:textId="638400A6" w:rsidR="001D0BF1" w:rsidRDefault="00770A33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process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genpact</w:t>
            </w:r>
          </w:p>
          <w:p w14:paraId="5A19C9A7" w14:textId="774255FA" w:rsidR="0070735C" w:rsidRPr="00CF1A49" w:rsidRDefault="0070735C" w:rsidP="001D0BF1">
            <w:pPr>
              <w:pStyle w:val="Heading2"/>
              <w:contextualSpacing w:val="0"/>
              <w:outlineLvl w:val="1"/>
            </w:pPr>
            <w:r w:rsidRPr="008C486F">
              <w:rPr>
                <w:rStyle w:val="SubtleReference"/>
                <w:b/>
                <w:bCs/>
              </w:rPr>
              <w:t>AML Investigator</w:t>
            </w:r>
            <w:r w:rsidR="008C486F">
              <w:rPr>
                <w:rStyle w:val="SubtleReference"/>
              </w:rPr>
              <w:t xml:space="preserve"> -</w:t>
            </w:r>
          </w:p>
          <w:p w14:paraId="1DD11CEB" w14:textId="20481697" w:rsidR="00CA63E5" w:rsidRPr="00CA63E5" w:rsidRDefault="00CA63E5" w:rsidP="00CA63E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63E5">
              <w:rPr>
                <w:sz w:val="24"/>
                <w:szCs w:val="24"/>
              </w:rPr>
              <w:t>Performed In-depth Investigations Into bank customers and their transaction history to isolate</w:t>
            </w:r>
            <w:r>
              <w:rPr>
                <w:sz w:val="24"/>
                <w:szCs w:val="24"/>
              </w:rPr>
              <w:t xml:space="preserve"> </w:t>
            </w:r>
            <w:r w:rsidRPr="00CA63E5">
              <w:rPr>
                <w:sz w:val="24"/>
                <w:szCs w:val="24"/>
              </w:rPr>
              <w:t>violations of federal banking policy Analyzed unusual</w:t>
            </w:r>
          </w:p>
          <w:p w14:paraId="0A14B3E4" w14:textId="08B73F71" w:rsidR="00D71A62" w:rsidRDefault="00CA63E5" w:rsidP="00CA63E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63E5">
              <w:rPr>
                <w:sz w:val="24"/>
                <w:szCs w:val="24"/>
              </w:rPr>
              <w:t>Review system generated alerts to assess presence of illicit activity that may require</w:t>
            </w:r>
            <w:r>
              <w:rPr>
                <w:sz w:val="24"/>
                <w:szCs w:val="24"/>
              </w:rPr>
              <w:t xml:space="preserve"> </w:t>
            </w:r>
            <w:r w:rsidRPr="00CA63E5">
              <w:rPr>
                <w:sz w:val="24"/>
                <w:szCs w:val="24"/>
              </w:rPr>
              <w:t>reporting based on Bank Secrecy Act (BSA)/AML requirements.</w:t>
            </w:r>
            <w:r w:rsidR="00E44E30" w:rsidRPr="00CA63E5">
              <w:rPr>
                <w:sz w:val="24"/>
                <w:szCs w:val="24"/>
              </w:rPr>
              <w:t xml:space="preserve">Monitored transactions </w:t>
            </w:r>
            <w:r w:rsidR="006B361B" w:rsidRPr="00CA63E5">
              <w:rPr>
                <w:sz w:val="24"/>
                <w:szCs w:val="24"/>
              </w:rPr>
              <w:t xml:space="preserve">for any suspicious activity regarding Anti money laundering. </w:t>
            </w:r>
          </w:p>
          <w:p w14:paraId="79099A0E" w14:textId="2316AAFD" w:rsidR="00D26CD5" w:rsidRDefault="00D26CD5" w:rsidP="0067673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26CD5">
              <w:rPr>
                <w:sz w:val="24"/>
                <w:szCs w:val="24"/>
              </w:rPr>
              <w:t>Write suspicious activity reports</w:t>
            </w:r>
            <w:r w:rsidR="00060339">
              <w:rPr>
                <w:sz w:val="24"/>
                <w:szCs w:val="24"/>
              </w:rPr>
              <w:t xml:space="preserve">, </w:t>
            </w:r>
            <w:r w:rsidRPr="00D26CD5">
              <w:rPr>
                <w:sz w:val="24"/>
                <w:szCs w:val="24"/>
              </w:rPr>
              <w:t>address sanctions</w:t>
            </w:r>
            <w:r w:rsidR="00676737">
              <w:rPr>
                <w:sz w:val="24"/>
                <w:szCs w:val="24"/>
              </w:rPr>
              <w:t xml:space="preserve"> </w:t>
            </w:r>
            <w:r w:rsidR="001E08A6">
              <w:rPr>
                <w:sz w:val="24"/>
                <w:szCs w:val="24"/>
              </w:rPr>
              <w:t>alerts to onshore team</w:t>
            </w:r>
            <w:r w:rsidRPr="00676737">
              <w:rPr>
                <w:sz w:val="24"/>
                <w:szCs w:val="24"/>
              </w:rPr>
              <w:t>, and other applicable AML processes.</w:t>
            </w:r>
          </w:p>
          <w:p w14:paraId="37AA68E7" w14:textId="5675F015" w:rsidR="00836620" w:rsidRPr="00836620" w:rsidRDefault="00836620" w:rsidP="0083662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36620">
              <w:rPr>
                <w:sz w:val="24"/>
                <w:szCs w:val="24"/>
              </w:rPr>
              <w:t>Analyze and monitor high risk accounts and corporate structures for irregular transactional</w:t>
            </w:r>
            <w:r>
              <w:rPr>
                <w:sz w:val="24"/>
                <w:szCs w:val="24"/>
              </w:rPr>
              <w:t xml:space="preserve"> </w:t>
            </w:r>
            <w:r w:rsidRPr="00836620">
              <w:rPr>
                <w:sz w:val="24"/>
                <w:szCs w:val="24"/>
              </w:rPr>
              <w:t>behavior Conduct analysis on transactional data to make</w:t>
            </w:r>
          </w:p>
          <w:p w14:paraId="5D7218CB" w14:textId="637B6019" w:rsid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a Traine</w:t>
            </w:r>
            <w:r w:rsidR="00D71A62">
              <w:rPr>
                <w:sz w:val="24"/>
                <w:szCs w:val="24"/>
              </w:rPr>
              <w:t>r, SME.</w:t>
            </w:r>
            <w:r>
              <w:rPr>
                <w:sz w:val="24"/>
                <w:szCs w:val="24"/>
              </w:rPr>
              <w:t xml:space="preserve"> </w:t>
            </w:r>
          </w:p>
          <w:p w14:paraId="7D2E03CD" w14:textId="77777777" w:rsid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Proactively managing the business requirements doing Production, </w:t>
            </w:r>
          </w:p>
          <w:p w14:paraId="6954CA6E" w14:textId="77777777" w:rsidR="00770A33" w:rsidRDefault="00770A33" w:rsidP="00770A3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checking, CYB, Managing IT tickets.</w:t>
            </w:r>
          </w:p>
          <w:p w14:paraId="74E6BAA5" w14:textId="77777777" w:rsid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Handing customer escalations, resolving queries and effectively helping </w:t>
            </w:r>
          </w:p>
          <w:p w14:paraId="5293403B" w14:textId="77777777" w:rsidR="00770A33" w:rsidRDefault="00770A33" w:rsidP="00770A3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members on the production floor. </w:t>
            </w:r>
          </w:p>
          <w:p w14:paraId="7613EDAC" w14:textId="77777777" w:rsid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Disseminating new updates in the team through daily/weekly team </w:t>
            </w:r>
          </w:p>
          <w:p w14:paraId="7591E24E" w14:textId="77777777" w:rsidR="00770A33" w:rsidRDefault="00770A33" w:rsidP="00770A33">
            <w:pPr>
              <w:pStyle w:val="ListParagraph"/>
              <w:rPr>
                <w:sz w:val="24"/>
                <w:szCs w:val="24"/>
              </w:rPr>
            </w:pPr>
            <w:r w:rsidRPr="00287647">
              <w:rPr>
                <w:sz w:val="24"/>
                <w:szCs w:val="24"/>
              </w:rPr>
              <w:t xml:space="preserve">huddles. </w:t>
            </w:r>
          </w:p>
          <w:p w14:paraId="78A3D03B" w14:textId="77777777" w:rsid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for updating process SOPs, Batch report cards, weekly and </w:t>
            </w:r>
          </w:p>
          <w:p w14:paraId="3F78580D" w14:textId="77777777" w:rsidR="00770A33" w:rsidRDefault="00770A33" w:rsidP="00770A3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accuracy sheets, daily productions, making AES for the team.</w:t>
            </w:r>
          </w:p>
          <w:p w14:paraId="06D6C4DD" w14:textId="77777777" w:rsid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 w:rsidRPr="00287647">
              <w:rPr>
                <w:sz w:val="24"/>
                <w:szCs w:val="24"/>
              </w:rPr>
              <w:t xml:space="preserve">Co-ordinating between the team </w:t>
            </w:r>
            <w:r>
              <w:rPr>
                <w:sz w:val="24"/>
                <w:szCs w:val="24"/>
              </w:rPr>
              <w:t>to meet our OLA/SLA target.</w:t>
            </w:r>
          </w:p>
          <w:p w14:paraId="203CA307" w14:textId="61CCD6E8" w:rsidR="001E3120" w:rsidRPr="00770A33" w:rsidRDefault="00770A33" w:rsidP="00770A3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Improvement areas of process (lean ideas) to process </w:t>
            </w:r>
            <w:r w:rsidRPr="00770A33">
              <w:rPr>
                <w:sz w:val="24"/>
                <w:szCs w:val="24"/>
              </w:rPr>
              <w:t>expectation and maximize customer’s satisfaction.</w:t>
            </w:r>
          </w:p>
        </w:tc>
      </w:tr>
      <w:tr w:rsidR="00F61DF9" w:rsidRPr="00CF1A49" w14:paraId="58B9470D" w14:textId="77777777" w:rsidTr="00836620">
        <w:tc>
          <w:tcPr>
            <w:tcW w:w="9355" w:type="dxa"/>
            <w:tcMar>
              <w:top w:w="216" w:type="dxa"/>
            </w:tcMar>
          </w:tcPr>
          <w:p w14:paraId="68853118" w14:textId="76E70370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FF70D67B0892436E8263A84E581015D4"/>
        </w:placeholder>
        <w:temporary/>
        <w:showingPlcHdr/>
        <w15:appearance w15:val="hidden"/>
      </w:sdtPr>
      <w:sdtEndPr/>
      <w:sdtContent>
        <w:p w14:paraId="56E795B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5ACF309" w14:textId="77777777" w:rsidTr="00D66A52">
        <w:tc>
          <w:tcPr>
            <w:tcW w:w="9355" w:type="dxa"/>
          </w:tcPr>
          <w:p w14:paraId="5057DC58" w14:textId="3C9F9020" w:rsidR="00770A33" w:rsidRPr="00CF1A49" w:rsidRDefault="00770A33" w:rsidP="00770A33"/>
        </w:tc>
      </w:tr>
      <w:tr w:rsidR="00A14516" w:rsidRPr="00A14516" w14:paraId="02CC94DD" w14:textId="77777777" w:rsidTr="003229A9">
        <w:tc>
          <w:tcPr>
            <w:tcW w:w="9355" w:type="dxa"/>
            <w:tcMar>
              <w:top w:w="216" w:type="dxa"/>
            </w:tcMar>
          </w:tcPr>
          <w:p w14:paraId="4D2EFB8A" w14:textId="314BF43F" w:rsidR="00A14516" w:rsidRPr="00A14516" w:rsidRDefault="00A14516" w:rsidP="00A14516">
            <w:pPr>
              <w:contextualSpacing w:val="0"/>
              <w:outlineLvl w:val="2"/>
              <w:rPr>
                <w:b/>
                <w:szCs w:val="24"/>
              </w:rPr>
            </w:pPr>
            <w:r w:rsidRPr="00A14516">
              <w:rPr>
                <w:b/>
                <w:szCs w:val="24"/>
              </w:rPr>
              <w:t>M</w:t>
            </w:r>
            <w:r w:rsidR="00A72F80">
              <w:rPr>
                <w:b/>
                <w:szCs w:val="24"/>
              </w:rPr>
              <w:t>ARCH</w:t>
            </w:r>
            <w:r w:rsidRPr="00A14516">
              <w:rPr>
                <w:b/>
                <w:szCs w:val="24"/>
              </w:rPr>
              <w:t xml:space="preserve"> 20</w:t>
            </w:r>
            <w:r w:rsidR="00A72F80">
              <w:rPr>
                <w:b/>
                <w:szCs w:val="24"/>
              </w:rPr>
              <w:t>10</w:t>
            </w:r>
          </w:p>
          <w:p w14:paraId="1E74BC4B" w14:textId="7504A594" w:rsidR="00A14516" w:rsidRPr="00A14516" w:rsidRDefault="00A72F80" w:rsidP="00A14516">
            <w:pPr>
              <w:spacing w:after="40"/>
              <w:contextualSpacing w:val="0"/>
              <w:outlineLvl w:val="1"/>
              <w:rPr>
                <w:smallCaps/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MBA</w:t>
            </w:r>
            <w:r w:rsidR="00A14516" w:rsidRPr="00A14516">
              <w:rPr>
                <w:b/>
                <w:color w:val="1D824C" w:themeColor="accent1"/>
                <w:sz w:val="26"/>
                <w:szCs w:val="26"/>
              </w:rPr>
              <w:t xml:space="preserve">, </w:t>
            </w:r>
            <w:proofErr w:type="spellStart"/>
            <w:r w:rsidR="00A14516" w:rsidRPr="00A14516">
              <w:rPr>
                <w:smallCaps/>
                <w:sz w:val="26"/>
                <w:szCs w:val="26"/>
              </w:rPr>
              <w:t>jiwaji</w:t>
            </w:r>
            <w:proofErr w:type="spellEnd"/>
            <w:r w:rsidR="00A14516" w:rsidRPr="00A14516">
              <w:rPr>
                <w:smallCaps/>
                <w:sz w:val="26"/>
                <w:szCs w:val="26"/>
              </w:rPr>
              <w:t xml:space="preserve"> university</w:t>
            </w:r>
          </w:p>
          <w:p w14:paraId="7F6856F1" w14:textId="77777777" w:rsidR="00A14516" w:rsidRPr="00A14516" w:rsidRDefault="00A14516" w:rsidP="00A14516">
            <w:pPr>
              <w:spacing w:after="40"/>
              <w:contextualSpacing w:val="0"/>
              <w:outlineLvl w:val="1"/>
              <w:rPr>
                <w:b/>
                <w:color w:val="1D824C" w:themeColor="accent1"/>
                <w:sz w:val="26"/>
                <w:szCs w:val="26"/>
              </w:rPr>
            </w:pPr>
          </w:p>
          <w:p w14:paraId="60DC699D" w14:textId="77777777" w:rsidR="00A14516" w:rsidRPr="00A14516" w:rsidRDefault="00A14516" w:rsidP="00A14516"/>
        </w:tc>
      </w:tr>
      <w:tr w:rsidR="00916C90" w:rsidRPr="00916C90" w14:paraId="7F53C6EA" w14:textId="77777777" w:rsidTr="00C22DF2">
        <w:tc>
          <w:tcPr>
            <w:tcW w:w="9355" w:type="dxa"/>
            <w:tcMar>
              <w:top w:w="216" w:type="dxa"/>
            </w:tcMar>
          </w:tcPr>
          <w:p w14:paraId="3259E683" w14:textId="22A05AF2" w:rsidR="00916C90" w:rsidRDefault="00916C90" w:rsidP="00916C90"/>
          <w:p w14:paraId="47F78FC8" w14:textId="7E5C3493" w:rsidR="000D6EC6" w:rsidRPr="00916C90" w:rsidRDefault="000D6EC6" w:rsidP="00916C90"/>
        </w:tc>
      </w:tr>
      <w:tr w:rsidR="00F61DF9" w:rsidRPr="00CF1A49" w14:paraId="3D90250B" w14:textId="77777777" w:rsidTr="00F61DF9">
        <w:tc>
          <w:tcPr>
            <w:tcW w:w="9355" w:type="dxa"/>
            <w:tcMar>
              <w:top w:w="216" w:type="dxa"/>
            </w:tcMar>
          </w:tcPr>
          <w:p w14:paraId="66F47CA7" w14:textId="7492B2DD" w:rsidR="00F61DF9" w:rsidRPr="00CF1A49" w:rsidRDefault="00770A33" w:rsidP="00F61DF9">
            <w:pPr>
              <w:pStyle w:val="Heading3"/>
              <w:contextualSpacing w:val="0"/>
              <w:outlineLvl w:val="2"/>
            </w:pPr>
            <w:r>
              <w:t>March 2008</w:t>
            </w:r>
          </w:p>
          <w:p w14:paraId="4C5F1172" w14:textId="35690CAD" w:rsidR="00F61DF9" w:rsidRDefault="00770A33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b.com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jiwaji university</w:t>
            </w:r>
          </w:p>
          <w:p w14:paraId="1A18108F" w14:textId="3DECF3DA" w:rsidR="00BA49C5" w:rsidRDefault="00BA49C5" w:rsidP="00F61DF9">
            <w:pPr>
              <w:pStyle w:val="Heading2"/>
              <w:contextualSpacing w:val="0"/>
              <w:outlineLvl w:val="1"/>
            </w:pPr>
          </w:p>
          <w:p w14:paraId="4653B7E1" w14:textId="77777777" w:rsidR="000D6EC6" w:rsidRPr="00CF1A49" w:rsidRDefault="000D6EC6" w:rsidP="00F61DF9">
            <w:pPr>
              <w:pStyle w:val="Heading2"/>
              <w:contextualSpacing w:val="0"/>
              <w:outlineLvl w:val="1"/>
            </w:pPr>
          </w:p>
          <w:p w14:paraId="762D2923" w14:textId="01A76371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5079897FD444CE886DAB91122EAEC97"/>
        </w:placeholder>
        <w:temporary/>
        <w:showingPlcHdr/>
        <w15:appearance w15:val="hidden"/>
      </w:sdtPr>
      <w:sdtEndPr/>
      <w:sdtContent>
        <w:p w14:paraId="5DE9DE4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9B9970A" w14:textId="77777777" w:rsidTr="00CF1A49">
        <w:tc>
          <w:tcPr>
            <w:tcW w:w="4675" w:type="dxa"/>
          </w:tcPr>
          <w:p w14:paraId="7000337C" w14:textId="0DCF9B3B" w:rsidR="001E3120" w:rsidRPr="006E1507" w:rsidRDefault="00BA49C5" w:rsidP="006E1507">
            <w:pPr>
              <w:pStyle w:val="ListBullet"/>
              <w:contextualSpacing w:val="0"/>
            </w:pPr>
            <w:r>
              <w:t>Self-motivated</w:t>
            </w:r>
          </w:p>
          <w:p w14:paraId="52C40E03" w14:textId="30005A3C" w:rsidR="001F4E6D" w:rsidRPr="006E1507" w:rsidRDefault="00BA49C5" w:rsidP="006E1507">
            <w:pPr>
              <w:pStyle w:val="ListBullet"/>
              <w:contextualSpacing w:val="0"/>
            </w:pPr>
            <w:r>
              <w:t>Ready to take challenges</w:t>
            </w:r>
          </w:p>
        </w:tc>
        <w:tc>
          <w:tcPr>
            <w:tcW w:w="4675" w:type="dxa"/>
            <w:tcMar>
              <w:left w:w="360" w:type="dxa"/>
            </w:tcMar>
          </w:tcPr>
          <w:p w14:paraId="465A6D92" w14:textId="68FB4A9E" w:rsidR="003A0632" w:rsidRPr="006E1507" w:rsidRDefault="00BA49C5" w:rsidP="006E1507">
            <w:pPr>
              <w:pStyle w:val="ListBullet"/>
              <w:contextualSpacing w:val="0"/>
            </w:pPr>
            <w:r>
              <w:t>Keen to learn new things</w:t>
            </w:r>
          </w:p>
          <w:p w14:paraId="162A43C5" w14:textId="3484D69C" w:rsidR="001E3120" w:rsidRPr="006E1507" w:rsidRDefault="00BA49C5" w:rsidP="006E1507">
            <w:pPr>
              <w:pStyle w:val="ListBullet"/>
              <w:contextualSpacing w:val="0"/>
            </w:pPr>
            <w:r>
              <w:t xml:space="preserve">Never say no attitude </w:t>
            </w:r>
          </w:p>
          <w:p w14:paraId="6E76AC36" w14:textId="6CAB97F7" w:rsidR="001E3120" w:rsidRPr="006E1507" w:rsidRDefault="00BA49C5" w:rsidP="006E1507">
            <w:pPr>
              <w:pStyle w:val="ListBullet"/>
              <w:contextualSpacing w:val="0"/>
            </w:pPr>
            <w:r>
              <w:t>Ambitious</w:t>
            </w:r>
          </w:p>
        </w:tc>
      </w:tr>
    </w:tbl>
    <w:p w14:paraId="3FE44B8D" w14:textId="06568C1C" w:rsidR="00AD782D" w:rsidRPr="00CF1A49" w:rsidRDefault="00AC72CE" w:rsidP="0062312F">
      <w:pPr>
        <w:pStyle w:val="Heading1"/>
      </w:pPr>
      <w:r>
        <w:t>achievements</w:t>
      </w:r>
    </w:p>
    <w:p w14:paraId="34332FCC" w14:textId="0E51B207" w:rsidR="00B51D1B" w:rsidRDefault="00BA49C5" w:rsidP="006E1507">
      <w:r>
        <w:t xml:space="preserve">Got awarded throughout the journey for my performance in the organization, Got multiple times VOC and pride awards from the clients. Lean trained and tested. </w:t>
      </w:r>
    </w:p>
    <w:p w14:paraId="6F277DB9" w14:textId="590F1179" w:rsidR="00AC72CE" w:rsidRDefault="00AC72CE" w:rsidP="006E1507"/>
    <w:p w14:paraId="4E4E7AE5" w14:textId="3635257E" w:rsidR="00AC72CE" w:rsidRPr="00CF1A49" w:rsidRDefault="00AC72CE" w:rsidP="00AC72CE">
      <w:pPr>
        <w:pStyle w:val="Heading1"/>
      </w:pPr>
      <w:r>
        <w:t>activities</w:t>
      </w:r>
    </w:p>
    <w:p w14:paraId="321E451F" w14:textId="18EF8FC6" w:rsidR="00AC72CE" w:rsidRDefault="005B2BA2" w:rsidP="005B2BA2">
      <w:pPr>
        <w:pStyle w:val="ListParagraph"/>
        <w:numPr>
          <w:ilvl w:val="0"/>
          <w:numId w:val="15"/>
        </w:numPr>
      </w:pPr>
      <w:r>
        <w:t xml:space="preserve">Cooking </w:t>
      </w:r>
    </w:p>
    <w:p w14:paraId="396B6032" w14:textId="387D97F3" w:rsidR="005B2BA2" w:rsidRDefault="005B2BA2" w:rsidP="005B2BA2">
      <w:pPr>
        <w:pStyle w:val="ListParagraph"/>
        <w:numPr>
          <w:ilvl w:val="0"/>
          <w:numId w:val="15"/>
        </w:numPr>
      </w:pPr>
      <w:r>
        <w:t>Arts and crafts (DIYs)</w:t>
      </w:r>
    </w:p>
    <w:p w14:paraId="453B1886" w14:textId="5295EFC0" w:rsidR="005B2BA2" w:rsidRDefault="005B2BA2" w:rsidP="005B2BA2">
      <w:pPr>
        <w:pStyle w:val="ListParagraph"/>
        <w:numPr>
          <w:ilvl w:val="0"/>
          <w:numId w:val="15"/>
        </w:numPr>
      </w:pPr>
      <w:r>
        <w:t>Paintings</w:t>
      </w:r>
    </w:p>
    <w:p w14:paraId="5D1B7882" w14:textId="38D78F83" w:rsidR="005B2BA2" w:rsidRDefault="005B2BA2" w:rsidP="005B2BA2">
      <w:pPr>
        <w:pStyle w:val="ListParagraph"/>
        <w:numPr>
          <w:ilvl w:val="0"/>
          <w:numId w:val="15"/>
        </w:numPr>
      </w:pPr>
      <w:r>
        <w:t>Gardening</w:t>
      </w:r>
    </w:p>
    <w:p w14:paraId="43664832" w14:textId="25B12445" w:rsidR="00AC72CE" w:rsidRDefault="00AC72CE" w:rsidP="006E1507"/>
    <w:p w14:paraId="17C92CEE" w14:textId="40A975B2" w:rsidR="00AC72CE" w:rsidRDefault="00AC72CE" w:rsidP="006E1507"/>
    <w:p w14:paraId="40151717" w14:textId="2EB5C81A" w:rsidR="005B2BA2" w:rsidRDefault="005B2BA2" w:rsidP="006E1507"/>
    <w:p w14:paraId="0ECA64D1" w14:textId="058A5177" w:rsidR="006338B1" w:rsidRDefault="006338B1" w:rsidP="006E1507"/>
    <w:p w14:paraId="2663E3CD" w14:textId="6126F155" w:rsidR="006338B1" w:rsidRDefault="006338B1" w:rsidP="006E1507"/>
    <w:p w14:paraId="2E053D1F" w14:textId="1A068FAD" w:rsidR="006338B1" w:rsidRDefault="006338B1" w:rsidP="006E1507"/>
    <w:p w14:paraId="08C2A948" w14:textId="2EE4E2EF" w:rsidR="006338B1" w:rsidRDefault="006338B1" w:rsidP="006E1507"/>
    <w:p w14:paraId="1DE2B202" w14:textId="1CD3BFA2" w:rsidR="006338B1" w:rsidRDefault="006338B1" w:rsidP="006E1507"/>
    <w:p w14:paraId="026B7994" w14:textId="7023E06E" w:rsidR="006338B1" w:rsidRDefault="006338B1" w:rsidP="006E1507"/>
    <w:p w14:paraId="2B65C89C" w14:textId="7ACDE1C2" w:rsidR="006338B1" w:rsidRDefault="006338B1" w:rsidP="006E1507"/>
    <w:p w14:paraId="475ACE8E" w14:textId="01B2F9D4" w:rsidR="006338B1" w:rsidRDefault="006338B1" w:rsidP="006E1507"/>
    <w:p w14:paraId="4A26DE21" w14:textId="502486F5" w:rsidR="006338B1" w:rsidRDefault="006338B1" w:rsidP="006E1507"/>
    <w:p w14:paraId="245A5639" w14:textId="38AA8DCB" w:rsidR="006338B1" w:rsidRDefault="006338B1" w:rsidP="006E1507"/>
    <w:p w14:paraId="020E6A5C" w14:textId="77777777" w:rsidR="006338B1" w:rsidRDefault="006338B1" w:rsidP="006E1507"/>
    <w:p w14:paraId="00E6D44D" w14:textId="326B3A42" w:rsidR="005B2BA2" w:rsidRDefault="005B2BA2" w:rsidP="006E1507"/>
    <w:p w14:paraId="56A6B6DD" w14:textId="2B9FD38F" w:rsidR="005B2BA2" w:rsidRPr="005B2BA2" w:rsidRDefault="005B2BA2" w:rsidP="006E1507">
      <w:pPr>
        <w:rPr>
          <w:sz w:val="28"/>
          <w:szCs w:val="28"/>
        </w:rPr>
      </w:pPr>
      <w:r w:rsidRPr="005B2BA2">
        <w:rPr>
          <w:sz w:val="28"/>
          <w:szCs w:val="28"/>
        </w:rPr>
        <w:t>Thank you,</w:t>
      </w:r>
    </w:p>
    <w:p w14:paraId="2D83E101" w14:textId="7B24F580" w:rsidR="005B2BA2" w:rsidRPr="005B2BA2" w:rsidRDefault="005B2BA2" w:rsidP="006E1507">
      <w:pPr>
        <w:rPr>
          <w:sz w:val="28"/>
          <w:szCs w:val="28"/>
        </w:rPr>
      </w:pPr>
      <w:r w:rsidRPr="005B2BA2">
        <w:rPr>
          <w:sz w:val="28"/>
          <w:szCs w:val="28"/>
        </w:rPr>
        <w:t>Jyoti Chaturvedi</w:t>
      </w:r>
    </w:p>
    <w:sectPr w:rsidR="005B2BA2" w:rsidRPr="005B2BA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C3A8" w14:textId="77777777" w:rsidR="00C15DA7" w:rsidRDefault="00C15DA7" w:rsidP="0068194B">
      <w:r>
        <w:separator/>
      </w:r>
    </w:p>
    <w:p w14:paraId="416EFA45" w14:textId="77777777" w:rsidR="00C15DA7" w:rsidRDefault="00C15DA7"/>
    <w:p w14:paraId="59840BBF" w14:textId="77777777" w:rsidR="00C15DA7" w:rsidRDefault="00C15DA7"/>
  </w:endnote>
  <w:endnote w:type="continuationSeparator" w:id="0">
    <w:p w14:paraId="1C2CEC21" w14:textId="77777777" w:rsidR="00C15DA7" w:rsidRDefault="00C15DA7" w:rsidP="0068194B">
      <w:r>
        <w:continuationSeparator/>
      </w:r>
    </w:p>
    <w:p w14:paraId="026B8210" w14:textId="77777777" w:rsidR="00C15DA7" w:rsidRDefault="00C15DA7"/>
    <w:p w14:paraId="71694BA5" w14:textId="77777777" w:rsidR="00C15DA7" w:rsidRDefault="00C15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80D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0B29" w14:textId="77777777" w:rsidR="00C15DA7" w:rsidRDefault="00C15DA7" w:rsidP="0068194B">
      <w:r>
        <w:separator/>
      </w:r>
    </w:p>
    <w:p w14:paraId="1532D400" w14:textId="77777777" w:rsidR="00C15DA7" w:rsidRDefault="00C15DA7"/>
    <w:p w14:paraId="59FBCF01" w14:textId="77777777" w:rsidR="00C15DA7" w:rsidRDefault="00C15DA7"/>
  </w:footnote>
  <w:footnote w:type="continuationSeparator" w:id="0">
    <w:p w14:paraId="5B508F54" w14:textId="77777777" w:rsidR="00C15DA7" w:rsidRDefault="00C15DA7" w:rsidP="0068194B">
      <w:r>
        <w:continuationSeparator/>
      </w:r>
    </w:p>
    <w:p w14:paraId="3C9780A7" w14:textId="77777777" w:rsidR="00C15DA7" w:rsidRDefault="00C15DA7"/>
    <w:p w14:paraId="1B2F592B" w14:textId="77777777" w:rsidR="00C15DA7" w:rsidRDefault="00C15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707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06EF7B" wp14:editId="0A1E15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DAF07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E5404F"/>
    <w:multiLevelType w:val="hybridMultilevel"/>
    <w:tmpl w:val="EE642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E19D9"/>
    <w:multiLevelType w:val="hybridMultilevel"/>
    <w:tmpl w:val="B962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5"/>
    <w:rsid w:val="000001EF"/>
    <w:rsid w:val="00007322"/>
    <w:rsid w:val="00007728"/>
    <w:rsid w:val="00024584"/>
    <w:rsid w:val="00024730"/>
    <w:rsid w:val="00055E95"/>
    <w:rsid w:val="00060339"/>
    <w:rsid w:val="0007021F"/>
    <w:rsid w:val="000B2BA5"/>
    <w:rsid w:val="000D6EC6"/>
    <w:rsid w:val="000F2F8C"/>
    <w:rsid w:val="0010006E"/>
    <w:rsid w:val="001045A8"/>
    <w:rsid w:val="00114A91"/>
    <w:rsid w:val="00120069"/>
    <w:rsid w:val="00135F9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8A6"/>
    <w:rsid w:val="001E3120"/>
    <w:rsid w:val="001E7E0C"/>
    <w:rsid w:val="001F0BB0"/>
    <w:rsid w:val="001F22F4"/>
    <w:rsid w:val="001F4E6D"/>
    <w:rsid w:val="001F6140"/>
    <w:rsid w:val="00203573"/>
    <w:rsid w:val="0020597D"/>
    <w:rsid w:val="00213B4C"/>
    <w:rsid w:val="002253B0"/>
    <w:rsid w:val="00236D54"/>
    <w:rsid w:val="00236F4E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3D"/>
    <w:rsid w:val="002A2333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4128"/>
    <w:rsid w:val="00381E18"/>
    <w:rsid w:val="003A0632"/>
    <w:rsid w:val="003A292F"/>
    <w:rsid w:val="003A30E5"/>
    <w:rsid w:val="003A6ADF"/>
    <w:rsid w:val="003B5928"/>
    <w:rsid w:val="003D12D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16A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BA2"/>
    <w:rsid w:val="005C5932"/>
    <w:rsid w:val="005D1D5F"/>
    <w:rsid w:val="005D3CA7"/>
    <w:rsid w:val="005D4CC1"/>
    <w:rsid w:val="005E08CA"/>
    <w:rsid w:val="005E6538"/>
    <w:rsid w:val="005F4B91"/>
    <w:rsid w:val="005F55D2"/>
    <w:rsid w:val="00600B2A"/>
    <w:rsid w:val="00606DF9"/>
    <w:rsid w:val="0062312F"/>
    <w:rsid w:val="00625F2C"/>
    <w:rsid w:val="006338B1"/>
    <w:rsid w:val="006618E9"/>
    <w:rsid w:val="00671B78"/>
    <w:rsid w:val="00676737"/>
    <w:rsid w:val="0068194B"/>
    <w:rsid w:val="00692703"/>
    <w:rsid w:val="006A1962"/>
    <w:rsid w:val="006B361B"/>
    <w:rsid w:val="006B5D48"/>
    <w:rsid w:val="006B7D7B"/>
    <w:rsid w:val="006C1A5E"/>
    <w:rsid w:val="006E1507"/>
    <w:rsid w:val="00704CA3"/>
    <w:rsid w:val="0070735C"/>
    <w:rsid w:val="00712D8B"/>
    <w:rsid w:val="007273B7"/>
    <w:rsid w:val="00733E0A"/>
    <w:rsid w:val="0074403D"/>
    <w:rsid w:val="00746D44"/>
    <w:rsid w:val="007538DC"/>
    <w:rsid w:val="00757803"/>
    <w:rsid w:val="00770A33"/>
    <w:rsid w:val="00770DDD"/>
    <w:rsid w:val="0079206B"/>
    <w:rsid w:val="00796076"/>
    <w:rsid w:val="007C0566"/>
    <w:rsid w:val="007C606B"/>
    <w:rsid w:val="007C727D"/>
    <w:rsid w:val="007E6A61"/>
    <w:rsid w:val="00801140"/>
    <w:rsid w:val="00803404"/>
    <w:rsid w:val="00834955"/>
    <w:rsid w:val="00836620"/>
    <w:rsid w:val="00855B59"/>
    <w:rsid w:val="00860461"/>
    <w:rsid w:val="0086487C"/>
    <w:rsid w:val="00870B20"/>
    <w:rsid w:val="008829F8"/>
    <w:rsid w:val="00885897"/>
    <w:rsid w:val="008A6538"/>
    <w:rsid w:val="008C486F"/>
    <w:rsid w:val="008C7056"/>
    <w:rsid w:val="008F3B14"/>
    <w:rsid w:val="00901899"/>
    <w:rsid w:val="0090344B"/>
    <w:rsid w:val="00905715"/>
    <w:rsid w:val="0091321E"/>
    <w:rsid w:val="00913946"/>
    <w:rsid w:val="00916C90"/>
    <w:rsid w:val="0092726B"/>
    <w:rsid w:val="009361BA"/>
    <w:rsid w:val="00944F78"/>
    <w:rsid w:val="009510E7"/>
    <w:rsid w:val="00952C89"/>
    <w:rsid w:val="009571D8"/>
    <w:rsid w:val="009650EA"/>
    <w:rsid w:val="00973EAF"/>
    <w:rsid w:val="009747CD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1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F80"/>
    <w:rsid w:val="00A74CCE"/>
    <w:rsid w:val="00A755E8"/>
    <w:rsid w:val="00A93A5D"/>
    <w:rsid w:val="00AB32F8"/>
    <w:rsid w:val="00AB3FCB"/>
    <w:rsid w:val="00AB610B"/>
    <w:rsid w:val="00AC72CE"/>
    <w:rsid w:val="00AD360E"/>
    <w:rsid w:val="00AD40FB"/>
    <w:rsid w:val="00AD782D"/>
    <w:rsid w:val="00AE7650"/>
    <w:rsid w:val="00B045F1"/>
    <w:rsid w:val="00B07275"/>
    <w:rsid w:val="00B10EBE"/>
    <w:rsid w:val="00B236F1"/>
    <w:rsid w:val="00B37FD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9C5"/>
    <w:rsid w:val="00BB4E51"/>
    <w:rsid w:val="00BD431F"/>
    <w:rsid w:val="00BE1B3B"/>
    <w:rsid w:val="00BE423E"/>
    <w:rsid w:val="00BF61AC"/>
    <w:rsid w:val="00C15DA7"/>
    <w:rsid w:val="00C45624"/>
    <w:rsid w:val="00C47FA6"/>
    <w:rsid w:val="00C57FC6"/>
    <w:rsid w:val="00C66A7D"/>
    <w:rsid w:val="00C779DA"/>
    <w:rsid w:val="00C814F7"/>
    <w:rsid w:val="00C842A3"/>
    <w:rsid w:val="00CA4B4D"/>
    <w:rsid w:val="00CA63E5"/>
    <w:rsid w:val="00CB35C3"/>
    <w:rsid w:val="00CD323D"/>
    <w:rsid w:val="00CE4030"/>
    <w:rsid w:val="00CE64B3"/>
    <w:rsid w:val="00CF1A49"/>
    <w:rsid w:val="00D0630C"/>
    <w:rsid w:val="00D243A9"/>
    <w:rsid w:val="00D26CD5"/>
    <w:rsid w:val="00D305E5"/>
    <w:rsid w:val="00D37CD3"/>
    <w:rsid w:val="00D66A52"/>
    <w:rsid w:val="00D66EFA"/>
    <w:rsid w:val="00D71A62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4A2"/>
    <w:rsid w:val="00E362DB"/>
    <w:rsid w:val="00E44E3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FA7"/>
    <w:rsid w:val="00F130DD"/>
    <w:rsid w:val="00F24884"/>
    <w:rsid w:val="00F476C4"/>
    <w:rsid w:val="00F511F5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FD39E"/>
  <w15:chartTrackingRefBased/>
  <w15:docId w15:val="{D20E63EE-7EBC-4432-A9B9-FBC229C9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1910B02B-A5E9-44C1-8817-4B50D1CFF0A8%7d\%7b832B1495-78AC-4202-BBBE-FFB88CDFCB86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D9056E8BD46F5B59B5D9CE522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86A0-E569-42B4-9EF0-FE1407F63CF6}"/>
      </w:docPartPr>
      <w:docPartBody>
        <w:p w:rsidR="008C4F67" w:rsidRDefault="00136232">
          <w:pPr>
            <w:pStyle w:val="624D9056E8BD46F5B59B5D9CE522326F"/>
          </w:pPr>
          <w:r w:rsidRPr="00CF1A49">
            <w:t>·</w:t>
          </w:r>
        </w:p>
      </w:docPartBody>
    </w:docPart>
    <w:docPart>
      <w:docPartPr>
        <w:name w:val="098DF0C74FE341379677E2FB5AFF0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83EF8-6FBD-4102-80EB-9025EAC3399E}"/>
      </w:docPartPr>
      <w:docPartBody>
        <w:p w:rsidR="008C4F67" w:rsidRDefault="00136232">
          <w:pPr>
            <w:pStyle w:val="098DF0C74FE341379677E2FB5AFF0131"/>
          </w:pPr>
          <w:r w:rsidRPr="00CF1A49">
            <w:t>·</w:t>
          </w:r>
        </w:p>
      </w:docPartBody>
    </w:docPart>
    <w:docPart>
      <w:docPartPr>
        <w:name w:val="66A9FE0ACDD34B8F959510E60FE6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5F7D0-AC8C-4A92-8C04-57C7C04735AE}"/>
      </w:docPartPr>
      <w:docPartBody>
        <w:p w:rsidR="008C4F67" w:rsidRDefault="00136232">
          <w:pPr>
            <w:pStyle w:val="66A9FE0ACDD34B8F959510E60FE61EDA"/>
          </w:pPr>
          <w:r w:rsidRPr="00CF1A49">
            <w:t>·</w:t>
          </w:r>
        </w:p>
      </w:docPartBody>
    </w:docPart>
    <w:docPart>
      <w:docPartPr>
        <w:name w:val="FF70D67B0892436E8263A84E58101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2300-A434-49D5-A5C2-72C182FFB661}"/>
      </w:docPartPr>
      <w:docPartBody>
        <w:p w:rsidR="008C4F67" w:rsidRDefault="00136232">
          <w:pPr>
            <w:pStyle w:val="FF70D67B0892436E8263A84E581015D4"/>
          </w:pPr>
          <w:r w:rsidRPr="00CF1A49">
            <w:t>Education</w:t>
          </w:r>
        </w:p>
      </w:docPartBody>
    </w:docPart>
    <w:docPart>
      <w:docPartPr>
        <w:name w:val="E5079897FD444CE886DAB91122EAE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3D647-79C8-445C-BFAC-8FF980D25594}"/>
      </w:docPartPr>
      <w:docPartBody>
        <w:p w:rsidR="008C4F67" w:rsidRDefault="00136232">
          <w:pPr>
            <w:pStyle w:val="E5079897FD444CE886DAB91122EAEC9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9E"/>
    <w:rsid w:val="00136232"/>
    <w:rsid w:val="00564C9E"/>
    <w:rsid w:val="005E6978"/>
    <w:rsid w:val="006E70E4"/>
    <w:rsid w:val="00794C08"/>
    <w:rsid w:val="007E74B6"/>
    <w:rsid w:val="00864A2B"/>
    <w:rsid w:val="00867860"/>
    <w:rsid w:val="008C4F67"/>
    <w:rsid w:val="00A76ACA"/>
    <w:rsid w:val="00B77BBF"/>
    <w:rsid w:val="00E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24D9056E8BD46F5B59B5D9CE522326F">
    <w:name w:val="624D9056E8BD46F5B59B5D9CE522326F"/>
  </w:style>
  <w:style w:type="paragraph" w:customStyle="1" w:styleId="098DF0C74FE341379677E2FB5AFF0131">
    <w:name w:val="098DF0C74FE341379677E2FB5AFF0131"/>
  </w:style>
  <w:style w:type="paragraph" w:customStyle="1" w:styleId="66A9FE0ACDD34B8F959510E60FE61EDA">
    <w:name w:val="66A9FE0ACDD34B8F959510E60FE61ED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F70D67B0892436E8263A84E581015D4">
    <w:name w:val="FF70D67B0892436E8263A84E581015D4"/>
  </w:style>
  <w:style w:type="paragraph" w:customStyle="1" w:styleId="E5079897FD444CE886DAB91122EAEC97">
    <w:name w:val="E5079897FD444CE886DAB91122EAE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%7b832B1495-78AC-4202-BBBE-FFB88CDFCB86%7dtf16402488.dotx</Template>
  <TotalTime>77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Jyoti Chaturvedi</cp:lastModifiedBy>
  <cp:revision>41</cp:revision>
  <dcterms:created xsi:type="dcterms:W3CDTF">2021-08-18T16:30:00Z</dcterms:created>
  <dcterms:modified xsi:type="dcterms:W3CDTF">2021-12-20T06:37:00Z</dcterms:modified>
  <cp:category/>
</cp:coreProperties>
</file>