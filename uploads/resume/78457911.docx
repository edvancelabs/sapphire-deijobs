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89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67"/>
        <w:gridCol w:w="2552"/>
        <w:gridCol w:w="423"/>
        <w:gridCol w:w="6608"/>
      </w:tblGrid>
      <w:tr w:rsidR="00B6466C" w:rsidTr="004939BF">
        <w:trPr>
          <w:trHeight w:val="993"/>
          <w:jc w:val="center"/>
        </w:trPr>
        <w:tc>
          <w:tcPr>
            <w:tcW w:w="3119" w:type="dxa"/>
            <w:gridSpan w:val="2"/>
          </w:tcPr>
          <w:p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 w:val="restart"/>
          </w:tcPr>
          <w:p w:rsidR="00B6466C" w:rsidRPr="0056708E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</w:rPr>
            </w:pPr>
          </w:p>
        </w:tc>
        <w:tc>
          <w:tcPr>
            <w:tcW w:w="6608" w:type="dxa"/>
            <w:vMerge w:val="restart"/>
          </w:tcPr>
          <w:p w:rsidR="00E56EB9" w:rsidRPr="00CC1141" w:rsidRDefault="00F8021C" w:rsidP="00A34189">
            <w:pPr>
              <w:pStyle w:val="Title"/>
              <w:rPr>
                <w:rFonts w:ascii="Georgia" w:hAnsi="Georgia"/>
                <w:color w:val="auto"/>
              </w:rPr>
            </w:pPr>
            <w:proofErr w:type="spellStart"/>
            <w:r w:rsidRPr="00CC1141">
              <w:rPr>
                <w:rFonts w:ascii="Georgia" w:hAnsi="Georgia"/>
                <w:color w:val="auto"/>
              </w:rPr>
              <w:t>Gou</w:t>
            </w:r>
            <w:r w:rsidR="00A34189" w:rsidRPr="00CC1141">
              <w:rPr>
                <w:rFonts w:ascii="Georgia" w:hAnsi="Georgia"/>
                <w:color w:val="auto"/>
              </w:rPr>
              <w:t>ri</w:t>
            </w:r>
            <w:proofErr w:type="spellEnd"/>
            <w:r w:rsidR="002816A5" w:rsidRPr="00CC1141">
              <w:rPr>
                <w:rFonts w:ascii="Georgia" w:hAnsi="Georgia"/>
                <w:color w:val="auto"/>
              </w:rPr>
              <w:t xml:space="preserve"> </w:t>
            </w:r>
            <w:r w:rsidR="00CC1141">
              <w:rPr>
                <w:rFonts w:ascii="Georgia" w:hAnsi="Georgia"/>
                <w:color w:val="auto"/>
              </w:rPr>
              <w:t xml:space="preserve">Y. </w:t>
            </w:r>
            <w:proofErr w:type="spellStart"/>
            <w:r w:rsidR="00A34189" w:rsidRPr="00CC1141">
              <w:rPr>
                <w:rFonts w:ascii="Georgia" w:hAnsi="Georgia"/>
                <w:color w:val="auto"/>
              </w:rPr>
              <w:t>Karale</w:t>
            </w:r>
            <w:proofErr w:type="spellEnd"/>
            <w:r w:rsidR="002816A5" w:rsidRPr="00CC1141">
              <w:rPr>
                <w:rFonts w:ascii="Georgia" w:hAnsi="Georgia"/>
                <w:color w:val="auto"/>
              </w:rPr>
              <w:t xml:space="preserve"> </w:t>
            </w:r>
          </w:p>
          <w:p w:rsidR="002816A5" w:rsidRPr="00CC1141" w:rsidRDefault="002816A5" w:rsidP="00CC1141">
            <w:pPr>
              <w:pStyle w:val="Title"/>
              <w:rPr>
                <w:color w:val="005595" w:themeColor="accent2" w:themeShade="BF"/>
              </w:rPr>
            </w:pPr>
            <w:r w:rsidRPr="00CC1141">
              <w:rPr>
                <w:rFonts w:ascii="Arial" w:hAnsi="Arial" w:cs="Arial"/>
                <w:color w:val="005595" w:themeColor="accent2" w:themeShade="BF"/>
                <w:sz w:val="24"/>
                <w:szCs w:val="22"/>
                <w:shd w:val="clear" w:color="auto" w:fill="FFFFFF"/>
              </w:rPr>
              <w:t xml:space="preserve">Sales Coordinator/MIS </w:t>
            </w:r>
            <w:r w:rsidR="00E56EB9" w:rsidRPr="00CC1141">
              <w:rPr>
                <w:rFonts w:ascii="Arial" w:hAnsi="Arial" w:cs="Arial"/>
                <w:color w:val="005595" w:themeColor="accent2" w:themeShade="BF"/>
                <w:sz w:val="24"/>
                <w:szCs w:val="22"/>
                <w:shd w:val="clear" w:color="auto" w:fill="FFFFFF"/>
              </w:rPr>
              <w:t>Analyst</w:t>
            </w:r>
          </w:p>
        </w:tc>
      </w:tr>
      <w:tr w:rsidR="00B6466C" w:rsidTr="004939BF">
        <w:trPr>
          <w:trHeight w:val="975"/>
          <w:jc w:val="center"/>
        </w:trPr>
        <w:tc>
          <w:tcPr>
            <w:tcW w:w="3119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Default="00B6466C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8" w:type="dxa"/>
            <w:vMerge/>
          </w:tcPr>
          <w:p w:rsidR="00B6466C" w:rsidRPr="00222466" w:rsidRDefault="00B6466C" w:rsidP="00222466">
            <w:pPr>
              <w:pStyle w:val="Title"/>
            </w:pPr>
          </w:p>
        </w:tc>
      </w:tr>
      <w:tr w:rsidR="004939BF" w:rsidRPr="00781751" w:rsidTr="004939BF">
        <w:trPr>
          <w:trHeight w:val="1589"/>
          <w:jc w:val="center"/>
        </w:trPr>
        <w:tc>
          <w:tcPr>
            <w:tcW w:w="3119" w:type="dxa"/>
            <w:gridSpan w:val="2"/>
            <w:vMerge/>
            <w:tcBorders>
              <w:bottom w:val="nil"/>
            </w:tcBorders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 w:val="restart"/>
            <w:tcBorders>
              <w:bottom w:val="nil"/>
            </w:tcBorders>
            <w:vAlign w:val="bottom"/>
          </w:tcPr>
          <w:p w:rsidR="004939BF" w:rsidRPr="00781751" w:rsidRDefault="004939BF" w:rsidP="002262E0">
            <w:pPr>
              <w:pStyle w:val="Heading2"/>
              <w:rPr>
                <w:rFonts w:ascii="Calibri" w:hAnsi="Calibri" w:cs="Calibri"/>
                <w:color w:val="0072C7"/>
                <w:sz w:val="22"/>
                <w:szCs w:val="22"/>
              </w:rPr>
            </w:pPr>
            <w:r w:rsidRPr="00781751">
              <w:rPr>
                <w:rFonts w:ascii="Calibri" w:hAnsi="Calibri" w:cs="Calibri"/>
                <w:color w:val="0072C7"/>
                <w:sz w:val="22"/>
                <w:szCs w:val="22"/>
              </w:rPr>
              <w:t>Professional summary</w:t>
            </w:r>
          </w:p>
          <w:p w:rsidR="004939BF" w:rsidRPr="002262E0" w:rsidRDefault="004939BF" w:rsidP="002262E0">
            <w:pPr>
              <w:ind w:left="360"/>
            </w:pPr>
            <w:r w:rsidRPr="002262E0">
              <w:t xml:space="preserve">Focused on enhancing business operations with technology resources. Experienced in generating reports, analyzing information and recommending updates. Advanced skills in </w:t>
            </w:r>
            <w:proofErr w:type="spellStart"/>
            <w:r w:rsidRPr="002262E0">
              <w:t>Bizom</w:t>
            </w:r>
            <w:proofErr w:type="spellEnd"/>
            <w:r w:rsidRPr="002262E0">
              <w:t xml:space="preserve"> Software. Seasoned MIS Executive adept at setting technology goals and implementing plans to achieve objectives according to cost, schedule and quality requirements. </w:t>
            </w:r>
          </w:p>
          <w:p w:rsidR="004939BF" w:rsidRPr="00781751" w:rsidRDefault="004939BF" w:rsidP="004939BF"/>
          <w:p w:rsidR="004939BF" w:rsidRPr="00781751" w:rsidRDefault="004939BF" w:rsidP="00781751">
            <w:pPr>
              <w:ind w:left="360"/>
            </w:pPr>
            <w:r w:rsidRPr="00781751">
              <w:t>Strong communicator, planne</w:t>
            </w:r>
            <w:r w:rsidR="002816A5">
              <w:t>r and problem-solver. Bringing 6</w:t>
            </w:r>
            <w:r w:rsidRPr="00781751">
              <w:t xml:space="preserve"> years of related experience. Dependable MIS report bringing management experience and a willingness to take on added responsibility to meet tight deadlines. Enthusiastic team player with a strong work ethic and advanced complex problem solving skills.</w:t>
            </w:r>
          </w:p>
          <w:p w:rsidR="004939BF" w:rsidRPr="00781751" w:rsidRDefault="004939BF" w:rsidP="004939BF"/>
          <w:p w:rsidR="004939BF" w:rsidRPr="00781751" w:rsidRDefault="004939BF" w:rsidP="004939BF"/>
          <w:p w:rsidR="004939BF" w:rsidRPr="00781751" w:rsidRDefault="004939BF" w:rsidP="002262E0">
            <w:pPr>
              <w:pStyle w:val="Heading2"/>
              <w:rPr>
                <w:rFonts w:ascii="Calibri" w:hAnsi="Calibri" w:cs="Calibri"/>
                <w:color w:val="0072C7"/>
                <w:sz w:val="22"/>
                <w:szCs w:val="22"/>
              </w:rPr>
            </w:pPr>
            <w:r w:rsidRPr="00781751">
              <w:rPr>
                <w:rFonts w:ascii="Calibri" w:hAnsi="Calibri" w:cs="Calibri"/>
                <w:color w:val="0072C7"/>
                <w:sz w:val="22"/>
                <w:szCs w:val="22"/>
              </w:rPr>
              <w:t>Skills</w:t>
            </w:r>
          </w:p>
          <w:p w:rsidR="004939BF" w:rsidRPr="00DB6F41" w:rsidRDefault="004939BF" w:rsidP="00DB6F41">
            <w:pPr>
              <w:ind w:left="720" w:hanging="360"/>
            </w:pP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Management Information Systems expertise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Report generation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Productivity assessments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Data mapping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Teamwork and collaboration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Employee scheduling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Staff training/development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Efficient multi-tasker</w:t>
            </w:r>
          </w:p>
          <w:p w:rsidR="004939BF" w:rsidRPr="002262E0" w:rsidRDefault="004939BF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Timeline management.</w:t>
            </w:r>
          </w:p>
          <w:p w:rsidR="004E0F44" w:rsidRDefault="00CC080E" w:rsidP="004E0F4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Sales</w:t>
            </w:r>
          </w:p>
          <w:p w:rsidR="00781751" w:rsidRPr="004E0F44" w:rsidRDefault="00781751" w:rsidP="004E0F44">
            <w:pPr>
              <w:ind w:left="18"/>
              <w:rPr>
                <w:b/>
              </w:rPr>
            </w:pPr>
            <w:r w:rsidRPr="004E0F44">
              <w:rPr>
                <w:rFonts w:ascii="Calibri" w:hAnsi="Calibri" w:cs="Calibri"/>
                <w:b/>
                <w:color w:val="0072C7"/>
              </w:rPr>
              <w:lastRenderedPageBreak/>
              <w:t>Work History</w:t>
            </w:r>
            <w:r w:rsidR="00B6405E" w:rsidRPr="004E0F44">
              <w:rPr>
                <w:rFonts w:ascii="Calibri" w:hAnsi="Calibri" w:cs="Calibri"/>
                <w:b/>
                <w:color w:val="0072C7"/>
              </w:rPr>
              <w:t>:</w:t>
            </w:r>
          </w:p>
          <w:p w:rsidR="00470DAF" w:rsidRPr="008F27CF" w:rsidRDefault="00470DAF" w:rsidP="00470DAF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Sales coordinator 1</w:t>
            </w:r>
            <w:r w:rsidRPr="00353CA6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Sept 2022</w:t>
            </w:r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to till date</w:t>
            </w:r>
          </w:p>
          <w:p w:rsidR="00470DAF" w:rsidRPr="008F27CF" w:rsidRDefault="00470DAF" w:rsidP="00470DAF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Swaroop Techno Components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</w:rPr>
              <w:t>Pvt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Ltd,</w:t>
            </w:r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Pune</w:t>
            </w:r>
          </w:p>
          <w:p w:rsidR="00470DAF" w:rsidRPr="009016DC" w:rsidRDefault="00470DAF" w:rsidP="00470DAF"/>
          <w:p w:rsidR="002816A5" w:rsidRPr="002816A5" w:rsidRDefault="002816A5" w:rsidP="002816A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816A5">
              <w:rPr>
                <w:sz w:val="22"/>
                <w:szCs w:val="22"/>
              </w:rPr>
              <w:t>Maintained sales records and report goal setting to sales team managers</w:t>
            </w:r>
            <w:r>
              <w:rPr>
                <w:sz w:val="22"/>
                <w:szCs w:val="22"/>
              </w:rPr>
              <w:t>.</w:t>
            </w:r>
          </w:p>
          <w:p w:rsidR="002816A5" w:rsidRPr="002816A5" w:rsidRDefault="002816A5" w:rsidP="002816A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816A5">
              <w:rPr>
                <w:sz w:val="22"/>
                <w:szCs w:val="22"/>
              </w:rPr>
              <w:t>Created and distributed presentations and supporting documents to help sales team generate business leads</w:t>
            </w:r>
            <w:r>
              <w:rPr>
                <w:sz w:val="22"/>
                <w:szCs w:val="22"/>
              </w:rPr>
              <w:t>.</w:t>
            </w:r>
          </w:p>
          <w:p w:rsidR="002816A5" w:rsidRPr="002816A5" w:rsidRDefault="002816A5" w:rsidP="002816A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816A5">
              <w:rPr>
                <w:sz w:val="22"/>
                <w:szCs w:val="22"/>
              </w:rPr>
              <w:t>Organize and attend sales training meetings</w:t>
            </w:r>
            <w:r>
              <w:rPr>
                <w:sz w:val="22"/>
                <w:szCs w:val="22"/>
              </w:rPr>
              <w:t>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Downloaded and mapped data for use by diverse team members.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ERP Software &amp; Lead </w:t>
            </w:r>
            <w:r w:rsidR="00136AC5">
              <w:rPr>
                <w:sz w:val="22"/>
                <w:szCs w:val="22"/>
              </w:rPr>
              <w:t>squared</w:t>
            </w:r>
            <w:r w:rsidRPr="00781751">
              <w:rPr>
                <w:sz w:val="22"/>
                <w:szCs w:val="22"/>
              </w:rPr>
              <w:t xml:space="preserve"> Software to input, analyze and model data.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Worked with support teams to resolve issues with product, service or accounting areas.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Trained, coached and mentored staff to ensure smooth adoption of new program.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Worked directly with Sales, Accounts to achieve objectives.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Analyzed departmental documents for appropriate distribution and filing.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 xml:space="preserve">Managing all the sales related activity of the company.   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Handling a high volume of customer enquiries whilst providing a high quality of service to each caller.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Writing up accurate and grammatically correct sales correspondence.</w:t>
            </w:r>
          </w:p>
          <w:p w:rsidR="003877C4" w:rsidRPr="00781751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Tracking sales orders to ensure that they are scheduled and sent out on time.</w:t>
            </w:r>
          </w:p>
          <w:p w:rsidR="003877C4" w:rsidRDefault="003877C4" w:rsidP="003877C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Supporting the field sales team.</w:t>
            </w:r>
          </w:p>
          <w:p w:rsidR="00136AC5" w:rsidRPr="00136AC5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Carrying out administrative tasks such as data input, processing information, completing paperwork and filing documents.</w:t>
            </w:r>
          </w:p>
          <w:p w:rsidR="003877C4" w:rsidRPr="00781751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Completing the administrative needs of the Sales Department.</w:t>
            </w:r>
          </w:p>
          <w:p w:rsidR="003877C4" w:rsidRPr="00781751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Responding to sales queries via phone, e-mail and in writing.</w:t>
            </w:r>
          </w:p>
          <w:p w:rsidR="003877C4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lastRenderedPageBreak/>
              <w:t>Accurately analyzing and assessing statistical data</w:t>
            </w:r>
          </w:p>
          <w:p w:rsidR="00136AC5" w:rsidRPr="00136AC5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136AC5">
              <w:rPr>
                <w:sz w:val="22"/>
                <w:szCs w:val="22"/>
              </w:rPr>
              <w:t>Preparing Analytical Reports Related To Sales Like Primary &amp; Secondary Sales Report.</w:t>
            </w:r>
          </w:p>
          <w:p w:rsidR="00136AC5" w:rsidRPr="00136AC5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136AC5">
              <w:rPr>
                <w:sz w:val="22"/>
                <w:szCs w:val="22"/>
              </w:rPr>
              <w:t>Preparing Daily, Weekly, Monthly Report.</w:t>
            </w:r>
          </w:p>
          <w:p w:rsidR="00136AC5" w:rsidRPr="00136AC5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136AC5">
              <w:rPr>
                <w:sz w:val="22"/>
                <w:szCs w:val="22"/>
              </w:rPr>
              <w:t>Preparing Presentations Graphical &amp; Analytical Reports.</w:t>
            </w:r>
          </w:p>
          <w:p w:rsidR="003877C4" w:rsidRPr="00136AC5" w:rsidRDefault="003877C4" w:rsidP="00136AC5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136AC5">
              <w:rPr>
                <w:sz w:val="22"/>
                <w:szCs w:val="22"/>
              </w:rPr>
              <w:t>Handling Various Reports with Advanced Formulas.</w:t>
            </w:r>
          </w:p>
          <w:p w:rsidR="00353CA6" w:rsidRPr="008F27CF" w:rsidRDefault="00353CA6" w:rsidP="00353CA6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MIS Sales Executive 1</w:t>
            </w:r>
            <w:r w:rsidRPr="00353CA6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April 2021</w:t>
            </w:r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="00470DAF">
              <w:rPr>
                <w:rFonts w:ascii="Calibri" w:hAnsi="Calibri" w:cs="Calibri"/>
                <w:color w:val="auto"/>
                <w:sz w:val="22"/>
                <w:szCs w:val="22"/>
              </w:rPr>
              <w:t>to 31</w:t>
            </w:r>
            <w:r w:rsidR="00470DAF" w:rsidRPr="00470DAF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st</w:t>
            </w:r>
            <w:r w:rsidR="00470DA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August 2022</w:t>
            </w:r>
          </w:p>
          <w:p w:rsidR="00353CA6" w:rsidRPr="008F27CF" w:rsidRDefault="00353CA6" w:rsidP="00353CA6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Compass Consultancy,</w:t>
            </w:r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Pune</w:t>
            </w:r>
          </w:p>
          <w:p w:rsidR="00353CA6" w:rsidRPr="009016DC" w:rsidRDefault="00353CA6" w:rsidP="00353CA6"/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Downloaded and mapped data for use by diverse team members.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Worked with support teams to resolve issues with product, service or accounting areas.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Trained, coached and mentored staff to ensure smooth adoption of new program.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Analyzed departmental documents for appropriate distribution and filing.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 xml:space="preserve">Managing all the sales related activity of the company.   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Writing up accurate and grammatically correct sales correspondence.</w:t>
            </w:r>
          </w:p>
          <w:p w:rsidR="00971CDB" w:rsidRPr="002816A5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Supporting the field sales team.</w:t>
            </w:r>
          </w:p>
          <w:p w:rsidR="00353CA6" w:rsidRPr="008F27CF" w:rsidRDefault="00353CA6" w:rsidP="00353CA6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MIS Sales Executive</w:t>
            </w:r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09 Feb 2015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to 31</w:t>
            </w:r>
            <w:r w:rsidRPr="007A5290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March 21</w:t>
            </w:r>
          </w:p>
          <w:p w:rsidR="00353CA6" w:rsidRPr="008F27CF" w:rsidRDefault="00353CA6" w:rsidP="00353CA6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>Mapro</w:t>
            </w:r>
            <w:proofErr w:type="spellEnd"/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Foods </w:t>
            </w:r>
            <w:proofErr w:type="spellStart"/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>Pvt</w:t>
            </w:r>
            <w:proofErr w:type="spellEnd"/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Ltd. Pune</w:t>
            </w:r>
          </w:p>
          <w:p w:rsidR="00353CA6" w:rsidRPr="009016DC" w:rsidRDefault="00353CA6" w:rsidP="00353CA6"/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Downloaded and mapped data for use by diverse team members.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 xml:space="preserve">Used Tableau Software &amp; </w:t>
            </w:r>
            <w:proofErr w:type="spellStart"/>
            <w:r w:rsidRPr="00781751">
              <w:rPr>
                <w:sz w:val="22"/>
                <w:szCs w:val="22"/>
              </w:rPr>
              <w:t>Bizom</w:t>
            </w:r>
            <w:proofErr w:type="spellEnd"/>
            <w:r w:rsidRPr="00781751">
              <w:rPr>
                <w:sz w:val="22"/>
                <w:szCs w:val="22"/>
              </w:rPr>
              <w:t xml:space="preserve"> Software to input, analyze and model data.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Worked with support teams to resolve issues with product, service or accounting areas.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Trained, coached and mentored staff to ensure smooth adoption of new program.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lastRenderedPageBreak/>
              <w:t>Worked directly with Sales, Accounts to achieve objectives.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Analyzed departmental documents for appropriate distribution and filing.</w:t>
            </w:r>
          </w:p>
          <w:p w:rsidR="00353CA6" w:rsidRPr="00F12DB5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b/>
                <w:bCs/>
                <w:sz w:val="22"/>
                <w:szCs w:val="22"/>
              </w:rPr>
            </w:pPr>
            <w:r w:rsidRPr="00F12DB5">
              <w:rPr>
                <w:b/>
                <w:bCs/>
                <w:sz w:val="22"/>
                <w:szCs w:val="22"/>
              </w:rPr>
              <w:t>Received Cash Award in Jan 2018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 xml:space="preserve">Managing all the sales related activity of the company.   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Handling a high volume of customer enquiries whilst providing a high quality of service to each caller.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Writing up accurate and grammatically correct sales correspondence.</w:t>
            </w:r>
          </w:p>
          <w:p w:rsidR="00353CA6" w:rsidRPr="00781751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Tracking sales orders to ensure that they are scheduled and sent out on time.</w:t>
            </w:r>
          </w:p>
          <w:p w:rsidR="00353CA6" w:rsidRDefault="00353CA6" w:rsidP="00353CA6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Supporting the field sales team.</w:t>
            </w:r>
          </w:p>
          <w:p w:rsidR="003877C4" w:rsidRPr="00DB6F41" w:rsidRDefault="008D4C0C" w:rsidP="00DB6F41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781751">
              <w:rPr>
                <w:sz w:val="22"/>
                <w:szCs w:val="22"/>
              </w:rPr>
              <w:t>Carrying out administrative tasks such as data input, processing information, completing paperwork and filing documents.</w:t>
            </w:r>
          </w:p>
          <w:p w:rsidR="002262E0" w:rsidRPr="008F27CF" w:rsidRDefault="002262E0" w:rsidP="002262E0">
            <w:pPr>
              <w:pStyle w:val="Heading2"/>
              <w:tabs>
                <w:tab w:val="left" w:pos="596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F27CF">
              <w:rPr>
                <w:rFonts w:ascii="Calibri" w:hAnsi="Calibri" w:cs="Calibri"/>
                <w:color w:val="auto"/>
                <w:sz w:val="22"/>
                <w:szCs w:val="22"/>
              </w:rPr>
              <w:t>Engineer, Dec-2006 to Jan-2012</w:t>
            </w:r>
          </w:p>
          <w:p w:rsidR="004D1B71" w:rsidRPr="008F27CF" w:rsidRDefault="00436A5B" w:rsidP="002262E0">
            <w:pPr>
              <w:pStyle w:val="Heading2"/>
              <w:tabs>
                <w:tab w:val="left" w:pos="596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</w:rPr>
              <w:t>Mahle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Behr</w:t>
            </w:r>
            <w:r w:rsidR="002262E0" w:rsidRPr="008F27CF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India Limited, </w:t>
            </w:r>
            <w:r w:rsidR="004E0F44" w:rsidRPr="008F27CF">
              <w:rPr>
                <w:rFonts w:ascii="Calibri" w:hAnsi="Calibri" w:cs="Calibri"/>
                <w:color w:val="auto"/>
                <w:sz w:val="22"/>
                <w:szCs w:val="22"/>
              </w:rPr>
              <w:t>Pune</w:t>
            </w:r>
            <w:r w:rsidR="004E0F44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(MNC)</w:t>
            </w:r>
          </w:p>
          <w:p w:rsidR="002262E0" w:rsidRPr="002262E0" w:rsidRDefault="002262E0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Mentored junior engineers and new hires to better improve the competency and efficiency of all staff.</w:t>
            </w:r>
          </w:p>
          <w:p w:rsidR="002262E0" w:rsidRPr="004E0F44" w:rsidRDefault="002262E0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b/>
                <w:sz w:val="22"/>
                <w:szCs w:val="22"/>
              </w:rPr>
            </w:pPr>
            <w:r w:rsidRPr="004E0F44">
              <w:rPr>
                <w:b/>
                <w:sz w:val="22"/>
                <w:szCs w:val="22"/>
              </w:rPr>
              <w:t>Managed engineering changes using SAP systems.</w:t>
            </w:r>
          </w:p>
          <w:p w:rsidR="002262E0" w:rsidRPr="002262E0" w:rsidRDefault="002262E0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Analyzed departmental documents for appropriate distribution and filing.</w:t>
            </w:r>
          </w:p>
          <w:p w:rsidR="002262E0" w:rsidRPr="002262E0" w:rsidRDefault="002262E0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Awarded as Best Operating Engineer in May 2009 for focusing in productivity Improvement &amp; 5S Implementation</w:t>
            </w:r>
          </w:p>
          <w:p w:rsidR="002262E0" w:rsidRPr="002262E0" w:rsidRDefault="002262E0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Awarded as Best Operating Engineer in Oct 2009 for focusing in the areas of productivity Improvement &amp; Reduction of Rejection.</w:t>
            </w:r>
          </w:p>
          <w:p w:rsidR="002262E0" w:rsidRDefault="002262E0" w:rsidP="002262E0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2262E0">
              <w:rPr>
                <w:sz w:val="22"/>
                <w:szCs w:val="22"/>
              </w:rPr>
              <w:t>While working as Junior Engineer Achieve the Opportunity to assist in Customer center activity and Improving Customer Relationship.</w:t>
            </w:r>
          </w:p>
          <w:p w:rsidR="00DB6F41" w:rsidRDefault="00DB6F41" w:rsidP="00DB6F41"/>
          <w:p w:rsidR="00DB6F41" w:rsidRDefault="00DB6F41" w:rsidP="00DB6F41"/>
          <w:p w:rsidR="00DB6F41" w:rsidRPr="00DB6F41" w:rsidRDefault="00DB6F41" w:rsidP="00DB6F41"/>
          <w:p w:rsidR="004E0F44" w:rsidRPr="004E0F44" w:rsidRDefault="004E0F44" w:rsidP="004E0F44">
            <w:pPr>
              <w:pStyle w:val="Heading2"/>
              <w:tabs>
                <w:tab w:val="left" w:pos="596"/>
              </w:tabs>
              <w:rPr>
                <w:rFonts w:ascii="Calibri" w:hAnsi="Calibri" w:cs="Calibri"/>
                <w:color w:val="0072C7"/>
                <w:sz w:val="22"/>
                <w:szCs w:val="22"/>
              </w:rPr>
            </w:pPr>
            <w:r w:rsidRPr="004E0F44">
              <w:rPr>
                <w:rFonts w:ascii="Calibri" w:hAnsi="Calibri" w:cs="Calibri"/>
                <w:color w:val="0072C7"/>
                <w:sz w:val="22"/>
                <w:szCs w:val="22"/>
              </w:rPr>
              <w:lastRenderedPageBreak/>
              <w:t>Key Skills:</w:t>
            </w:r>
          </w:p>
          <w:p w:rsidR="004E0F44" w:rsidRDefault="004E0F44" w:rsidP="004E0F4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Experience in SAP SD module. </w:t>
            </w:r>
          </w:p>
          <w:p w:rsidR="004E0F44" w:rsidRPr="004E0F44" w:rsidRDefault="004E0F44" w:rsidP="004E0F44">
            <w:pPr>
              <w:pStyle w:val="ListParagraph"/>
              <w:numPr>
                <w:ilvl w:val="1"/>
                <w:numId w:val="5"/>
              </w:numPr>
              <w:ind w:left="738"/>
              <w:rPr>
                <w:sz w:val="22"/>
                <w:szCs w:val="22"/>
              </w:rPr>
            </w:pPr>
            <w:r w:rsidRPr="004E0F44">
              <w:rPr>
                <w:sz w:val="22"/>
                <w:szCs w:val="22"/>
              </w:rPr>
              <w:t>Advanced in MS Excel including Piv</w:t>
            </w:r>
            <w:r>
              <w:rPr>
                <w:sz w:val="22"/>
                <w:szCs w:val="22"/>
              </w:rPr>
              <w:t>otTables, VLOOKUP and Data Tables</w:t>
            </w:r>
          </w:p>
          <w:p w:rsidR="002262E0" w:rsidRDefault="002262E0" w:rsidP="002262E0">
            <w:pPr>
              <w:pStyle w:val="Heading2"/>
              <w:tabs>
                <w:tab w:val="left" w:pos="596"/>
              </w:tabs>
              <w:rPr>
                <w:rFonts w:ascii="Calibri" w:hAnsi="Calibri" w:cs="Calibri"/>
                <w:color w:val="0072C7"/>
                <w:sz w:val="22"/>
                <w:szCs w:val="22"/>
              </w:rPr>
            </w:pPr>
            <w:r>
              <w:rPr>
                <w:rFonts w:ascii="Calibri" w:hAnsi="Calibri" w:cs="Calibri"/>
                <w:color w:val="0072C7"/>
                <w:sz w:val="22"/>
                <w:szCs w:val="22"/>
              </w:rPr>
              <w:t>Education</w:t>
            </w:r>
          </w:p>
          <w:p w:rsidR="002262E0" w:rsidRPr="007C3C70" w:rsidRDefault="002262E0" w:rsidP="007C3C70">
            <w:pPr>
              <w:pStyle w:val="Heading2"/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</w:pPr>
            <w:r w:rsidRPr="007C3C70"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>Secondary School Certificate: 76.53%, 2002</w:t>
            </w:r>
          </w:p>
          <w:p w:rsidR="002262E0" w:rsidRPr="007C3C70" w:rsidRDefault="002262E0" w:rsidP="002262E0">
            <w:pPr>
              <w:rPr>
                <w:b/>
              </w:rPr>
            </w:pPr>
            <w:r w:rsidRPr="007C3C70">
              <w:rPr>
                <w:b/>
              </w:rPr>
              <w:t xml:space="preserve">Shri </w:t>
            </w:r>
            <w:proofErr w:type="spellStart"/>
            <w:r w:rsidRPr="007C3C70">
              <w:rPr>
                <w:b/>
              </w:rPr>
              <w:t>Sant</w:t>
            </w:r>
            <w:proofErr w:type="spellEnd"/>
            <w:r w:rsidR="00136AC5">
              <w:rPr>
                <w:b/>
              </w:rPr>
              <w:t xml:space="preserve"> </w:t>
            </w:r>
            <w:proofErr w:type="spellStart"/>
            <w:r w:rsidRPr="007C3C70">
              <w:rPr>
                <w:b/>
              </w:rPr>
              <w:t>Tukaram</w:t>
            </w:r>
            <w:proofErr w:type="spellEnd"/>
            <w:r w:rsidRPr="007C3C70">
              <w:rPr>
                <w:b/>
              </w:rPr>
              <w:t xml:space="preserve"> High School- </w:t>
            </w:r>
            <w:proofErr w:type="spellStart"/>
            <w:r w:rsidRPr="007C3C70">
              <w:rPr>
                <w:b/>
              </w:rPr>
              <w:t>Karad</w:t>
            </w:r>
            <w:proofErr w:type="spellEnd"/>
            <w:r w:rsidRPr="007C3C70">
              <w:rPr>
                <w:b/>
              </w:rPr>
              <w:t>, Maharashtra</w:t>
            </w:r>
          </w:p>
          <w:p w:rsidR="002262E0" w:rsidRDefault="002262E0" w:rsidP="002262E0"/>
          <w:p w:rsidR="002262E0" w:rsidRPr="007C3C70" w:rsidRDefault="002262E0" w:rsidP="007C3C70">
            <w:pPr>
              <w:pStyle w:val="Heading2"/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</w:pPr>
            <w:r w:rsidRPr="007C3C70"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>Higher Secondary Education: 54.17%, 2004</w:t>
            </w:r>
          </w:p>
          <w:p w:rsidR="002262E0" w:rsidRPr="007C3C70" w:rsidRDefault="002262E0" w:rsidP="002262E0">
            <w:pPr>
              <w:rPr>
                <w:b/>
              </w:rPr>
            </w:pPr>
            <w:proofErr w:type="spellStart"/>
            <w:r w:rsidRPr="007C3C70">
              <w:rPr>
                <w:b/>
              </w:rPr>
              <w:t>Yashwantrao</w:t>
            </w:r>
            <w:proofErr w:type="spellEnd"/>
            <w:r w:rsidR="00F12DB5">
              <w:rPr>
                <w:b/>
              </w:rPr>
              <w:t xml:space="preserve"> </w:t>
            </w:r>
            <w:proofErr w:type="spellStart"/>
            <w:r w:rsidRPr="007C3C70">
              <w:rPr>
                <w:b/>
              </w:rPr>
              <w:t>Chavan</w:t>
            </w:r>
            <w:proofErr w:type="spellEnd"/>
            <w:r w:rsidRPr="007C3C70">
              <w:rPr>
                <w:b/>
              </w:rPr>
              <w:t xml:space="preserve"> College of Science - </w:t>
            </w:r>
            <w:proofErr w:type="spellStart"/>
            <w:r w:rsidRPr="007C3C70">
              <w:rPr>
                <w:b/>
              </w:rPr>
              <w:t>Karad</w:t>
            </w:r>
            <w:proofErr w:type="spellEnd"/>
            <w:r w:rsidRPr="007C3C70">
              <w:rPr>
                <w:b/>
              </w:rPr>
              <w:t>, Maharashtra</w:t>
            </w:r>
          </w:p>
          <w:p w:rsidR="002262E0" w:rsidRPr="007C3C70" w:rsidRDefault="002262E0" w:rsidP="002262E0">
            <w:pPr>
              <w:rPr>
                <w:b/>
              </w:rPr>
            </w:pPr>
          </w:p>
          <w:p w:rsidR="002262E0" w:rsidRPr="007C3C70" w:rsidRDefault="002262E0" w:rsidP="007C3C70">
            <w:pPr>
              <w:pStyle w:val="Heading2"/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</w:pPr>
            <w:r w:rsidRPr="007C3C70"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>Diploma in Instrumentation Engineer: 63%, 2006</w:t>
            </w:r>
          </w:p>
          <w:p w:rsidR="002262E0" w:rsidRPr="007C3C70" w:rsidRDefault="002262E0" w:rsidP="002262E0">
            <w:pPr>
              <w:rPr>
                <w:b/>
              </w:rPr>
            </w:pPr>
            <w:r w:rsidRPr="007C3C70">
              <w:rPr>
                <w:b/>
              </w:rPr>
              <w:t xml:space="preserve">Government Polytechnic - </w:t>
            </w:r>
            <w:proofErr w:type="spellStart"/>
            <w:r w:rsidRPr="007C3C70">
              <w:rPr>
                <w:b/>
              </w:rPr>
              <w:t>Karad</w:t>
            </w:r>
            <w:proofErr w:type="spellEnd"/>
            <w:r w:rsidRPr="007C3C70">
              <w:rPr>
                <w:b/>
              </w:rPr>
              <w:t>, Maharashtra</w:t>
            </w:r>
          </w:p>
          <w:p w:rsidR="002262E0" w:rsidRDefault="002262E0" w:rsidP="002262E0"/>
          <w:p w:rsidR="002262E0" w:rsidRPr="007C3C70" w:rsidRDefault="00C97F7B" w:rsidP="007C3C70">
            <w:pPr>
              <w:pStyle w:val="Heading2"/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</w:pPr>
            <w:r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>PGDBM (HR) Completed</w:t>
            </w:r>
            <w:proofErr w:type="gramStart"/>
            <w:r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>, :</w:t>
            </w:r>
            <w:proofErr w:type="gramEnd"/>
            <w:r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 xml:space="preserve"> A </w:t>
            </w:r>
            <w:r w:rsidR="002262E0" w:rsidRPr="007C3C70"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 xml:space="preserve">Grade, </w:t>
            </w:r>
            <w:r>
              <w:rPr>
                <w:rFonts w:ascii="Calibri" w:hAnsi="Calibri" w:cs="Calibri"/>
                <w:color w:val="21405B" w:themeColor="accent1" w:themeShade="BF"/>
                <w:sz w:val="22"/>
                <w:szCs w:val="22"/>
              </w:rPr>
              <w:t>2019</w:t>
            </w:r>
          </w:p>
          <w:p w:rsidR="002262E0" w:rsidRPr="007C3C70" w:rsidRDefault="002262E0" w:rsidP="002262E0">
            <w:pPr>
              <w:rPr>
                <w:b/>
              </w:rPr>
            </w:pPr>
            <w:r w:rsidRPr="007C3C70">
              <w:rPr>
                <w:b/>
              </w:rPr>
              <w:t xml:space="preserve">N.G </w:t>
            </w:r>
            <w:proofErr w:type="spellStart"/>
            <w:r w:rsidRPr="007C3C70">
              <w:rPr>
                <w:b/>
              </w:rPr>
              <w:t>Naralkar</w:t>
            </w:r>
            <w:proofErr w:type="spellEnd"/>
            <w:r w:rsidRPr="007C3C70">
              <w:rPr>
                <w:b/>
              </w:rPr>
              <w:t xml:space="preserve"> Institute of Career Development Research- Pune, Maharashtra</w:t>
            </w:r>
          </w:p>
          <w:p w:rsidR="000B6FF3" w:rsidRDefault="000B6FF3" w:rsidP="000B6FF3">
            <w:pPr>
              <w:pStyle w:val="Heading2"/>
              <w:tabs>
                <w:tab w:val="left" w:pos="596"/>
              </w:tabs>
              <w:rPr>
                <w:rFonts w:ascii="Calibri" w:hAnsi="Calibri" w:cs="Calibri"/>
                <w:color w:val="0072C7"/>
                <w:sz w:val="22"/>
                <w:szCs w:val="22"/>
              </w:rPr>
            </w:pPr>
            <w:r>
              <w:rPr>
                <w:rFonts w:ascii="Calibri" w:hAnsi="Calibri" w:cs="Calibri"/>
                <w:color w:val="0072C7"/>
                <w:sz w:val="22"/>
                <w:szCs w:val="22"/>
              </w:rPr>
              <w:t>Personal Details</w:t>
            </w:r>
          </w:p>
          <w:p w:rsidR="000B6FF3" w:rsidRPr="000B6FF3" w:rsidRDefault="000B6FF3" w:rsidP="000B6FF3"/>
          <w:p w:rsidR="000B6FF3" w:rsidRDefault="000B6FF3" w:rsidP="000B6FF3">
            <w:r>
              <w:t>Date of Birth: 12th August 1986</w:t>
            </w:r>
          </w:p>
          <w:p w:rsidR="000B6FF3" w:rsidRDefault="000B6FF3" w:rsidP="000B6FF3"/>
          <w:p w:rsidR="000B6FF3" w:rsidRDefault="000B6FF3" w:rsidP="000B6FF3">
            <w:r>
              <w:t>Gender:  Female</w:t>
            </w:r>
          </w:p>
          <w:p w:rsidR="000B6FF3" w:rsidRDefault="000B6FF3" w:rsidP="000B6FF3"/>
          <w:p w:rsidR="000B6FF3" w:rsidRDefault="000B6FF3" w:rsidP="000B6FF3">
            <w:r>
              <w:t>Marital Status: Married</w:t>
            </w:r>
          </w:p>
          <w:p w:rsidR="000B6FF3" w:rsidRDefault="000B6FF3" w:rsidP="000B6FF3"/>
          <w:p w:rsidR="002262E0" w:rsidRDefault="000B6FF3" w:rsidP="000B6FF3">
            <w:r>
              <w:t>Language-known: Marathi, Hindi, English</w:t>
            </w:r>
          </w:p>
          <w:p w:rsidR="000B6FF3" w:rsidRPr="00DB6F41" w:rsidRDefault="000B6FF3" w:rsidP="00DB6F41">
            <w:pPr>
              <w:pStyle w:val="Heading2"/>
              <w:tabs>
                <w:tab w:val="left" w:pos="596"/>
              </w:tabs>
              <w:rPr>
                <w:rFonts w:ascii="Calibri" w:hAnsi="Calibri" w:cs="Calibri"/>
                <w:color w:val="0072C7"/>
                <w:sz w:val="22"/>
                <w:szCs w:val="22"/>
              </w:rPr>
            </w:pPr>
            <w:r>
              <w:rPr>
                <w:rFonts w:ascii="Calibri" w:hAnsi="Calibri" w:cs="Calibri"/>
                <w:color w:val="0072C7"/>
                <w:sz w:val="22"/>
                <w:szCs w:val="22"/>
              </w:rPr>
              <w:t>Interest &amp; Hobbies</w:t>
            </w:r>
            <w:bookmarkStart w:id="0" w:name="_GoBack"/>
            <w:bookmarkEnd w:id="0"/>
          </w:p>
          <w:p w:rsidR="000B6FF3" w:rsidRDefault="00DB6F41" w:rsidP="000B6FF3">
            <w:r>
              <w:t>•</w:t>
            </w:r>
            <w:r>
              <w:tab/>
              <w:t>Watching movies</w:t>
            </w:r>
          </w:p>
          <w:p w:rsidR="004939BF" w:rsidRPr="00DB6F41" w:rsidRDefault="00DB6F41" w:rsidP="00781751">
            <w:r>
              <w:t>•</w:t>
            </w:r>
            <w:r>
              <w:tab/>
              <w:t xml:space="preserve">Reading books and Playing </w:t>
            </w:r>
            <w:proofErr w:type="spellStart"/>
            <w:r>
              <w:t>Carrom</w:t>
            </w:r>
            <w:proofErr w:type="spellEnd"/>
          </w:p>
        </w:tc>
      </w:tr>
      <w:tr w:rsidR="004939BF" w:rsidRPr="00781751" w:rsidTr="004939BF">
        <w:trPr>
          <w:trHeight w:val="1164"/>
          <w:jc w:val="center"/>
        </w:trPr>
        <w:tc>
          <w:tcPr>
            <w:tcW w:w="3119" w:type="dxa"/>
            <w:gridSpan w:val="2"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  <w:sz w:val="22"/>
                <w:szCs w:val="22"/>
              </w:rPr>
            </w:pP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/>
        </w:tc>
      </w:tr>
      <w:tr w:rsidR="004939BF" w:rsidRPr="00781751" w:rsidTr="002262E0">
        <w:trPr>
          <w:trHeight w:val="543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939BF" w:rsidRPr="00781751" w:rsidRDefault="00A22C01" w:rsidP="004939BF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37185" cy="333375"/>
                      <wp:effectExtent l="1905" t="1905" r="3810" b="7620"/>
                      <wp:docPr id="19" name="Group 21" descr="Description: gp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20" name="Freeform: Shape 14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T0" fmla="*/ 1033627 w 2647519"/>
                                    <a:gd name="T1" fmla="*/ 2547937 h 2612594"/>
                                    <a:gd name="T2" fmla="*/ 1377480 w 2647519"/>
                                    <a:gd name="T3" fmla="*/ 2586037 h 2612594"/>
                                    <a:gd name="T4" fmla="*/ 1345293 w 2647519"/>
                                    <a:gd name="T5" fmla="*/ 2493385 h 2612594"/>
                                    <a:gd name="T6" fmla="*/ 945045 w 2647519"/>
                                    <a:gd name="T7" fmla="*/ 2529839 h 2612594"/>
                                    <a:gd name="T8" fmla="*/ 636435 w 2647519"/>
                                    <a:gd name="T9" fmla="*/ 2397442 h 2612594"/>
                                    <a:gd name="T10" fmla="*/ 1772767 w 2647519"/>
                                    <a:gd name="T11" fmla="*/ 2448877 h 2612594"/>
                                    <a:gd name="T12" fmla="*/ 1740675 w 2647519"/>
                                    <a:gd name="T13" fmla="*/ 2467181 h 2612594"/>
                                    <a:gd name="T14" fmla="*/ 460060 w 2647519"/>
                                    <a:gd name="T15" fmla="*/ 2262062 h 2612594"/>
                                    <a:gd name="T16" fmla="*/ 2171865 w 2647519"/>
                                    <a:gd name="T17" fmla="*/ 2196465 h 2612594"/>
                                    <a:gd name="T18" fmla="*/ 482130 w 2647519"/>
                                    <a:gd name="T19" fmla="*/ 2274569 h 2612594"/>
                                    <a:gd name="T20" fmla="*/ 414503 w 2647519"/>
                                    <a:gd name="T21" fmla="*/ 2217419 h 2612594"/>
                                    <a:gd name="T22" fmla="*/ 2292831 w 2647519"/>
                                    <a:gd name="T23" fmla="*/ 2051897 h 2612594"/>
                                    <a:gd name="T24" fmla="*/ 2445233 w 2647519"/>
                                    <a:gd name="T25" fmla="*/ 1991677 h 2612594"/>
                                    <a:gd name="T26" fmla="*/ 2314740 w 2647519"/>
                                    <a:gd name="T27" fmla="*/ 1983105 h 2612594"/>
                                    <a:gd name="T28" fmla="*/ 1887067 w 2647519"/>
                                    <a:gd name="T29" fmla="*/ 2356485 h 2612594"/>
                                    <a:gd name="T30" fmla="*/ 1997557 w 2647519"/>
                                    <a:gd name="T31" fmla="*/ 2299334 h 2612594"/>
                                    <a:gd name="T32" fmla="*/ 2576677 w 2647519"/>
                                    <a:gd name="T33" fmla="*/ 1589722 h 2612594"/>
                                    <a:gd name="T34" fmla="*/ 2542388 w 2647519"/>
                                    <a:gd name="T35" fmla="*/ 1535430 h 2612594"/>
                                    <a:gd name="T36" fmla="*/ 2515392 w 2647519"/>
                                    <a:gd name="T37" fmla="*/ 1686218 h 2612594"/>
                                    <a:gd name="T38" fmla="*/ 2149957 w 2647519"/>
                                    <a:gd name="T39" fmla="*/ 2237422 h 2612594"/>
                                    <a:gd name="T40" fmla="*/ 2465235 w 2647519"/>
                                    <a:gd name="T41" fmla="*/ 1820227 h 2612594"/>
                                    <a:gd name="T42" fmla="*/ 2599180 w 2647519"/>
                                    <a:gd name="T43" fmla="*/ 1433750 h 2612594"/>
                                    <a:gd name="T44" fmla="*/ 2565247 w 2647519"/>
                                    <a:gd name="T45" fmla="*/ 1354454 h 2612594"/>
                                    <a:gd name="T46" fmla="*/ 2634780 w 2647519"/>
                                    <a:gd name="T47" fmla="*/ 1448752 h 2612594"/>
                                    <a:gd name="T48" fmla="*/ 192332 w 2647519"/>
                                    <a:gd name="T49" fmla="*/ 751998 h 2612594"/>
                                    <a:gd name="T50" fmla="*/ 130657 w 2647519"/>
                                    <a:gd name="T51" fmla="*/ 966787 h 2612594"/>
                                    <a:gd name="T52" fmla="*/ 117322 w 2647519"/>
                                    <a:gd name="T53" fmla="*/ 1024890 h 2612594"/>
                                    <a:gd name="T54" fmla="*/ 465169 w 2647519"/>
                                    <a:gd name="T55" fmla="*/ 382550 h 2612594"/>
                                    <a:gd name="T56" fmla="*/ 481127 w 2647519"/>
                                    <a:gd name="T57" fmla="*/ 319733 h 2612594"/>
                                    <a:gd name="T58" fmla="*/ 437362 w 2647519"/>
                                    <a:gd name="T59" fmla="*/ 350520 h 2612594"/>
                                    <a:gd name="T60" fmla="*/ 1014578 w 2647519"/>
                                    <a:gd name="T61" fmla="*/ 92392 h 2612594"/>
                                    <a:gd name="T62" fmla="*/ 635482 w 2647519"/>
                                    <a:gd name="T63" fmla="*/ 258127 h 2612594"/>
                                    <a:gd name="T64" fmla="*/ 1627987 w 2647519"/>
                                    <a:gd name="T65" fmla="*/ 43814 h 2612594"/>
                                    <a:gd name="T66" fmla="*/ 450243 w 2647519"/>
                                    <a:gd name="T67" fmla="*/ 379593 h 2612594"/>
                                    <a:gd name="T68" fmla="*/ 78270 w 2647519"/>
                                    <a:gd name="T69" fmla="*/ 1128712 h 2612594"/>
                                    <a:gd name="T70" fmla="*/ 238290 w 2647519"/>
                                    <a:gd name="T71" fmla="*/ 647700 h 2612594"/>
                                    <a:gd name="T72" fmla="*/ 1270324 w 2647519"/>
                                    <a:gd name="T73" fmla="*/ 40719 h 2612594"/>
                                    <a:gd name="T74" fmla="*/ 1393673 w 2647519"/>
                                    <a:gd name="T75" fmla="*/ 18097 h 2612594"/>
                                    <a:gd name="T76" fmla="*/ 1746499 w 2647519"/>
                                    <a:gd name="T77" fmla="*/ 119121 h 2612594"/>
                                    <a:gd name="T78" fmla="*/ 2584297 w 2647519"/>
                                    <a:gd name="T79" fmla="*/ 1348739 h 2612594"/>
                                    <a:gd name="T80" fmla="*/ 2625255 w 2647519"/>
                                    <a:gd name="T81" fmla="*/ 1363027 h 2612594"/>
                                    <a:gd name="T82" fmla="*/ 2556675 w 2647519"/>
                                    <a:gd name="T83" fmla="*/ 1733550 h 2612594"/>
                                    <a:gd name="T84" fmla="*/ 2327122 w 2647519"/>
                                    <a:gd name="T85" fmla="*/ 2135505 h 2612594"/>
                                    <a:gd name="T86" fmla="*/ 2149957 w 2647519"/>
                                    <a:gd name="T87" fmla="*/ 2327909 h 2612594"/>
                                    <a:gd name="T88" fmla="*/ 1849920 w 2647519"/>
                                    <a:gd name="T89" fmla="*/ 2496502 h 2612594"/>
                                    <a:gd name="T90" fmla="*/ 1778482 w 2647519"/>
                                    <a:gd name="T91" fmla="*/ 2528887 h 2612594"/>
                                    <a:gd name="T92" fmla="*/ 1381290 w 2647519"/>
                                    <a:gd name="T93" fmla="*/ 2607944 h 2612594"/>
                                    <a:gd name="T94" fmla="*/ 1378432 w 2647519"/>
                                    <a:gd name="T95" fmla="*/ 2590800 h 2612594"/>
                                    <a:gd name="T96" fmla="*/ 2227110 w 2647519"/>
                                    <a:gd name="T97" fmla="*/ 2217420 h 2612594"/>
                                    <a:gd name="T98" fmla="*/ 1182079 w 2647519"/>
                                    <a:gd name="T99" fmla="*/ 2554816 h 2612594"/>
                                    <a:gd name="T100" fmla="*/ 1161262 w 2647519"/>
                                    <a:gd name="T101" fmla="*/ 2538412 h 2612594"/>
                                    <a:gd name="T102" fmla="*/ 1664183 w 2647519"/>
                                    <a:gd name="T103" fmla="*/ 2504122 h 2612594"/>
                                    <a:gd name="T104" fmla="*/ 1194008 w 2647519"/>
                                    <a:gd name="T105" fmla="*/ 2541036 h 2612594"/>
                                    <a:gd name="T106" fmla="*/ 713588 w 2647519"/>
                                    <a:gd name="T107" fmla="*/ 2369820 h 2612594"/>
                                    <a:gd name="T108" fmla="*/ 294487 w 2647519"/>
                                    <a:gd name="T109" fmla="*/ 1968817 h 2612594"/>
                                    <a:gd name="T110" fmla="*/ 115498 w 2647519"/>
                                    <a:gd name="T111" fmla="*/ 1446707 h 2612594"/>
                                    <a:gd name="T112" fmla="*/ 67792 w 2647519"/>
                                    <a:gd name="T113" fmla="*/ 1183957 h 2612594"/>
                                    <a:gd name="T114" fmla="*/ 32546 w 2647519"/>
                                    <a:gd name="T115" fmla="*/ 1253485 h 2612594"/>
                                    <a:gd name="T116" fmla="*/ 37312 w 2647519"/>
                                    <a:gd name="T117" fmla="*/ 1463040 h 2612594"/>
                                    <a:gd name="T118" fmla="*/ 3975 w 2647519"/>
                                    <a:gd name="T119" fmla="*/ 1390650 h 2612594"/>
                                    <a:gd name="T120" fmla="*/ 151613 w 2647519"/>
                                    <a:gd name="T121" fmla="*/ 695324 h 2612594"/>
                                    <a:gd name="T122" fmla="*/ 458318 w 2647519"/>
                                    <a:gd name="T123" fmla="*/ 315277 h 2612594"/>
                                    <a:gd name="T124" fmla="*/ 1244130 w 2647519"/>
                                    <a:gd name="T125" fmla="*/ 4762 h 26125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lnTo>
                                        <a:pt x="1439383" y="259842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lnTo>
                                        <a:pt x="1646323" y="2520821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lnTo>
                                        <a:pt x="1460491" y="2486082"/>
                                      </a:ln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lnTo>
                                        <a:pt x="1550918" y="2472281"/>
                                      </a:ln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lnTo>
                                        <a:pt x="1731355" y="2470078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lnTo>
                                        <a:pt x="702387" y="2337759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lnTo>
                                        <a:pt x="2093409" y="2275234"/>
                                      </a:ln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lnTo>
                                        <a:pt x="460060" y="2262062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lnTo>
                                        <a:pt x="2099801" y="2237197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lnTo>
                                        <a:pt x="2120379" y="222297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lnTo>
                                        <a:pt x="382287" y="2175002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lnTo>
                                        <a:pt x="475386" y="2153526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lnTo>
                                        <a:pt x="2432850" y="1980247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lnTo>
                                        <a:pt x="2422850" y="1860918"/>
                                      </a:ln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lnTo>
                                        <a:pt x="2459780" y="1766202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lnTo>
                                        <a:pt x="2472460" y="1674043"/>
                                      </a:ln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6677" y="1589722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lnTo>
                                        <a:pt x="2585674" y="1533271"/>
                                      </a:ln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lnTo>
                                        <a:pt x="2577184" y="1425070"/>
                                      </a:ln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lnTo>
                                        <a:pt x="2597632" y="1404937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lnTo>
                                        <a:pt x="2606205" y="1395412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lnTo>
                                        <a:pt x="134151" y="887095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lnTo>
                                        <a:pt x="191618" y="750570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lnTo>
                                        <a:pt x="203047" y="667702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lnTo>
                                        <a:pt x="293536" y="518160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65169" y="382550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lnTo>
                                        <a:pt x="489348" y="316869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lnTo>
                                        <a:pt x="1137451" y="68937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lnTo>
                                        <a:pt x="1270324" y="40719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19A579" id="Group 21" o:spid="_x0000_s1026" alt="Description: 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">
                      <v:shape id="Freeform: Shape 142" o:spid="_x0000_s1027" style="position:absolute;width:337185;height:333375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mV9MAA&#10;AADbAAAADwAAAGRycy9kb3ducmV2LnhtbERPTYvCMBC9C/6HMMLeNLULKl1jkaLL3sTqQW+zzWxb&#10;tpmUJtX6781B8Ph43+t0MI24UedqywrmswgEcWF1zaWC82k/XYFwHlljY5kUPMhBuhmP1phoe+cj&#10;3XJfihDCLkEFlfdtIqUrKjLoZrYlDtyf7Qz6ALtS6g7vIdw0Mo6ihTRYc2iosKWsouI/740C/s3j&#10;6/dlmdW9/GxOh11v27JX6mMybL9AeBr8W/xy/2gFcVgfvo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mV9MAAAADbAAAADwAAAAAAAAAAAAAAAACYAgAAZHJzL2Rvd25y&#10;ZXYueG1sUEsFBgAAAAAEAAQA9QAAAIU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599180,1433750v-118,7382,-118,14526,-595,24527l2589060,1487586r,3348l2600490,1458277v953,-20003,,-28575,1905,-50483l2606836,1398173r-631,-2761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<v:stroke joinstyle="miter"/>
                        <v:path arrowok="t" o:connecttype="custom" o:connectlocs="131642,325125;175434,329986;171335,318164;120360,322815;81056,305921;225778,312484;221690,314820;58593,288646;276606,280276;61404,290242;52791,282949;292012,261828;311422,254144;294803,253050;240335,300695;254407,293402;328163,202853;323796,195926;320357,215167;273816,285502;313970,232267;331029,182951;326707,172832;335563,184865;24495,95957;16640,123365;14942,130779;59243,48815;61276,40799;55702,44727;129215,11790;80934,32938;207339,5591;57342,48437;9968,144027;30348,82649;161787,5196;177497,2309;222432,15200;329133,172103;334349,173926;325615,221206;296380,272497;273816,297048;235604,318561;226505,322694;175920,332782;175556,330594;283642,282950;150548,326002;147897,323909;211948,319534;152067,324244;90882,302396;37506,251227;14710,184604;8634,151077;4145,159949;4752,186688;506,177451;19309,88725;58371,40230;158451,608" o:connectangles="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Ntm3EAAAA2wAAAA8AAABkcnMvZG93bnJldi54bWxEj8FqwzAQRO+F/IPYQG+N7BxKcaOEUhLo&#10;IRjsND0v1tZyba2MpTqOvz4qBHocZuYNs9lNthMjDb5xrCBdJSCIK6cbrhV8ng5PLyB8QNbYOSYF&#10;V/Kw2y4eNphpd+GCxjLUIkLYZ6jAhNBnUvrKkEW/cj1x9L7dYDFEOdRSD3iJcNvJdZI8S4sNxwWD&#10;Pb0bqtry1yqY8/Mx/cKfPMx748fimPTtuVXqcTm9vYIINIX/8L39oRWsU/j7En+A3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Ntm3EAAAA2wAAAA8AAAAAAAAAAAAAAAAA&#10;nwIAAGRycy9kb3ducmV2LnhtbFBLBQYAAAAABAAEAPcAAACQAwAAAAA=&#10;">
                        <v:imagedata r:id="rId12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:rsidR="004939BF" w:rsidRPr="008F27CF" w:rsidRDefault="004939BF" w:rsidP="004939BF">
            <w:pPr>
              <w:pStyle w:val="Information"/>
              <w:rPr>
                <w:b/>
                <w:bCs/>
                <w:color w:val="auto"/>
                <w:sz w:val="22"/>
                <w:szCs w:val="22"/>
              </w:rPr>
            </w:pPr>
            <w:r w:rsidRPr="008F27CF">
              <w:rPr>
                <w:b/>
                <w:bCs/>
                <w:color w:val="auto"/>
                <w:sz w:val="22"/>
                <w:szCs w:val="22"/>
              </w:rPr>
              <w:t xml:space="preserve">2/3, </w:t>
            </w:r>
            <w:proofErr w:type="spellStart"/>
            <w:r w:rsidRPr="008F27CF">
              <w:rPr>
                <w:b/>
                <w:bCs/>
                <w:color w:val="auto"/>
                <w:sz w:val="22"/>
                <w:szCs w:val="22"/>
              </w:rPr>
              <w:t>Dnyanesh</w:t>
            </w:r>
            <w:proofErr w:type="spellEnd"/>
            <w:r w:rsidRPr="008F27CF">
              <w:rPr>
                <w:b/>
                <w:bCs/>
                <w:color w:val="auto"/>
                <w:sz w:val="22"/>
                <w:szCs w:val="22"/>
              </w:rPr>
              <w:t xml:space="preserve"> Society</w:t>
            </w:r>
          </w:p>
          <w:p w:rsidR="004939BF" w:rsidRPr="008F27CF" w:rsidRDefault="004939BF" w:rsidP="004939BF">
            <w:pPr>
              <w:pStyle w:val="Information"/>
              <w:rPr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8F27CF">
              <w:rPr>
                <w:b/>
                <w:bCs/>
                <w:color w:val="auto"/>
                <w:sz w:val="22"/>
                <w:szCs w:val="22"/>
              </w:rPr>
              <w:t>Warje</w:t>
            </w:r>
            <w:proofErr w:type="spellEnd"/>
            <w:r w:rsidR="008F27CF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8F27CF">
              <w:rPr>
                <w:b/>
                <w:bCs/>
                <w:color w:val="auto"/>
                <w:sz w:val="22"/>
                <w:szCs w:val="22"/>
              </w:rPr>
              <w:t>Malwadi</w:t>
            </w:r>
            <w:proofErr w:type="spellEnd"/>
          </w:p>
          <w:p w:rsidR="004939BF" w:rsidRPr="008F27CF" w:rsidRDefault="004939BF" w:rsidP="004939BF">
            <w:pPr>
              <w:pStyle w:val="Information"/>
              <w:rPr>
                <w:b/>
                <w:bCs/>
                <w:color w:val="auto"/>
                <w:sz w:val="22"/>
                <w:szCs w:val="22"/>
              </w:rPr>
            </w:pPr>
            <w:r w:rsidRPr="008F27CF">
              <w:rPr>
                <w:b/>
                <w:bCs/>
                <w:color w:val="auto"/>
                <w:sz w:val="22"/>
                <w:szCs w:val="22"/>
              </w:rPr>
              <w:t>Pune-411058</w:t>
            </w: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>
            <w:pPr>
              <w:pStyle w:val="Heading1"/>
              <w:rPr>
                <w:sz w:val="22"/>
                <w:szCs w:val="22"/>
              </w:rPr>
            </w:pPr>
          </w:p>
        </w:tc>
      </w:tr>
      <w:tr w:rsidR="004939BF" w:rsidRPr="00781751" w:rsidTr="004939BF">
        <w:trPr>
          <w:trHeight w:val="183"/>
          <w:jc w:val="center"/>
        </w:trPr>
        <w:tc>
          <w:tcPr>
            <w:tcW w:w="3119" w:type="dxa"/>
            <w:gridSpan w:val="2"/>
            <w:vAlign w:val="center"/>
          </w:tcPr>
          <w:p w:rsidR="004939BF" w:rsidRPr="008F27CF" w:rsidRDefault="004939BF" w:rsidP="004939BF">
            <w:pPr>
              <w:pStyle w:val="NoSpacing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>
            <w:pPr>
              <w:pStyle w:val="Heading1"/>
              <w:rPr>
                <w:sz w:val="22"/>
                <w:szCs w:val="22"/>
              </w:rPr>
            </w:pPr>
          </w:p>
        </w:tc>
      </w:tr>
      <w:tr w:rsidR="004939BF" w:rsidRPr="00781751" w:rsidTr="002262E0">
        <w:trPr>
          <w:trHeight w:val="624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939BF" w:rsidRPr="00781751" w:rsidRDefault="00A22C01" w:rsidP="004939BF">
            <w:pPr>
              <w:pStyle w:val="Information"/>
              <w:jc w:val="center"/>
              <w:rPr>
                <w:rFonts w:ascii="Calibri" w:hAnsi="Calibri" w:cs="Calibri"/>
                <w:color w:val="666666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337820" cy="337185"/>
                      <wp:effectExtent l="1905" t="5715" r="3175" b="0"/>
                      <wp:docPr id="16" name="Group 22" descr="Description: 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7" name="Freeform: Shape 16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T0" fmla="*/ 818198 w 2517880"/>
                                    <a:gd name="T1" fmla="*/ 2482214 h 2514600"/>
                                    <a:gd name="T2" fmla="*/ 639127 w 2517880"/>
                                    <a:gd name="T3" fmla="*/ 2351722 h 2514600"/>
                                    <a:gd name="T4" fmla="*/ 626745 w 2517880"/>
                                    <a:gd name="T5" fmla="*/ 2347912 h 2514600"/>
                                    <a:gd name="T6" fmla="*/ 609600 w 2517880"/>
                                    <a:gd name="T7" fmla="*/ 2356485 h 2514600"/>
                                    <a:gd name="T8" fmla="*/ 584835 w 2517880"/>
                                    <a:gd name="T9" fmla="*/ 2357437 h 2514600"/>
                                    <a:gd name="T10" fmla="*/ 261809 w 2517880"/>
                                    <a:gd name="T11" fmla="*/ 2061771 h 2514600"/>
                                    <a:gd name="T12" fmla="*/ 218093 w 2517880"/>
                                    <a:gd name="T13" fmla="*/ 1904151 h 2514600"/>
                                    <a:gd name="T14" fmla="*/ 260033 w 2517880"/>
                                    <a:gd name="T15" fmla="*/ 1985009 h 2514600"/>
                                    <a:gd name="T16" fmla="*/ 218093 w 2517880"/>
                                    <a:gd name="T17" fmla="*/ 1904151 h 2514600"/>
                                    <a:gd name="T18" fmla="*/ 236220 w 2517880"/>
                                    <a:gd name="T19" fmla="*/ 1997392 h 2514600"/>
                                    <a:gd name="T20" fmla="*/ 261809 w 2517880"/>
                                    <a:gd name="T21" fmla="*/ 2061771 h 2514600"/>
                                    <a:gd name="T22" fmla="*/ 177165 w 2517880"/>
                                    <a:gd name="T23" fmla="*/ 1917382 h 2514600"/>
                                    <a:gd name="T24" fmla="*/ 9525 w 2517880"/>
                                    <a:gd name="T25" fmla="*/ 1261110 h 2514600"/>
                                    <a:gd name="T26" fmla="*/ 34290 w 2517880"/>
                                    <a:gd name="T27" fmla="*/ 1474470 h 2514600"/>
                                    <a:gd name="T28" fmla="*/ 95250 w 2517880"/>
                                    <a:gd name="T29" fmla="*/ 1786890 h 2514600"/>
                                    <a:gd name="T30" fmla="*/ 44767 w 2517880"/>
                                    <a:gd name="T31" fmla="*/ 1612582 h 2514600"/>
                                    <a:gd name="T32" fmla="*/ 17145 w 2517880"/>
                                    <a:gd name="T33" fmla="*/ 1488757 h 2514600"/>
                                    <a:gd name="T34" fmla="*/ 1905 w 2517880"/>
                                    <a:gd name="T35" fmla="*/ 1363027 h 2514600"/>
                                    <a:gd name="T36" fmla="*/ 3810 w 2517880"/>
                                    <a:gd name="T37" fmla="*/ 1222057 h 2514600"/>
                                    <a:gd name="T38" fmla="*/ 902970 w 2517880"/>
                                    <a:gd name="T39" fmla="*/ 67627 h 2514600"/>
                                    <a:gd name="T40" fmla="*/ 735330 w 2517880"/>
                                    <a:gd name="T41" fmla="*/ 130492 h 2514600"/>
                                    <a:gd name="T42" fmla="*/ 837247 w 2517880"/>
                                    <a:gd name="T43" fmla="*/ 84772 h 2514600"/>
                                    <a:gd name="T44" fmla="*/ 1667828 w 2517880"/>
                                    <a:gd name="T45" fmla="*/ 66674 h 2514600"/>
                                    <a:gd name="T46" fmla="*/ 1618298 w 2517880"/>
                                    <a:gd name="T47" fmla="*/ 56197 h 2514600"/>
                                    <a:gd name="T48" fmla="*/ 1489710 w 2517880"/>
                                    <a:gd name="T49" fmla="*/ 46672 h 2514600"/>
                                    <a:gd name="T50" fmla="*/ 2069782 w 2517880"/>
                                    <a:gd name="T51" fmla="*/ 302895 h 2514600"/>
                                    <a:gd name="T52" fmla="*/ 2265045 w 2517880"/>
                                    <a:gd name="T53" fmla="*/ 487680 h 2514600"/>
                                    <a:gd name="T54" fmla="*/ 2172652 w 2517880"/>
                                    <a:gd name="T55" fmla="*/ 376237 h 2514600"/>
                                    <a:gd name="T56" fmla="*/ 2461260 w 2517880"/>
                                    <a:gd name="T57" fmla="*/ 751522 h 2514600"/>
                                    <a:gd name="T58" fmla="*/ 2517457 w 2517880"/>
                                    <a:gd name="T59" fmla="*/ 1068705 h 2514600"/>
                                    <a:gd name="T60" fmla="*/ 2495340 w 2517880"/>
                                    <a:gd name="T61" fmla="*/ 1253522 h 2514600"/>
                                    <a:gd name="T62" fmla="*/ 2048828 w 2517880"/>
                                    <a:gd name="T63" fmla="*/ 2240280 h 2514600"/>
                                    <a:gd name="T64" fmla="*/ 1752823 w 2517880"/>
                                    <a:gd name="T65" fmla="*/ 2418789 h 2514600"/>
                                    <a:gd name="T66" fmla="*/ 821055 w 2517880"/>
                                    <a:gd name="T67" fmla="*/ 2426017 h 2514600"/>
                                    <a:gd name="T68" fmla="*/ 552450 w 2517880"/>
                                    <a:gd name="T69" fmla="*/ 2278380 h 2514600"/>
                                    <a:gd name="T70" fmla="*/ 461963 w 2517880"/>
                                    <a:gd name="T71" fmla="*/ 2219325 h 2514600"/>
                                    <a:gd name="T72" fmla="*/ 401003 w 2517880"/>
                                    <a:gd name="T73" fmla="*/ 2167890 h 2514600"/>
                                    <a:gd name="T74" fmla="*/ 319326 w 2517880"/>
                                    <a:gd name="T75" fmla="*/ 2055971 h 2514600"/>
                                    <a:gd name="T76" fmla="*/ 160874 w 2517880"/>
                                    <a:gd name="T77" fmla="*/ 1782439 h 2514600"/>
                                    <a:gd name="T78" fmla="*/ 57150 w 2517880"/>
                                    <a:gd name="T79" fmla="*/ 1489710 h 2514600"/>
                                    <a:gd name="T80" fmla="*/ 80010 w 2517880"/>
                                    <a:gd name="T81" fmla="*/ 1665922 h 2514600"/>
                                    <a:gd name="T82" fmla="*/ 35243 w 2517880"/>
                                    <a:gd name="T83" fmla="*/ 1299210 h 2514600"/>
                                    <a:gd name="T84" fmla="*/ 38100 w 2517880"/>
                                    <a:gd name="T85" fmla="*/ 1166812 h 2514600"/>
                                    <a:gd name="T86" fmla="*/ 53340 w 2517880"/>
                                    <a:gd name="T87" fmla="*/ 1040130 h 2514600"/>
                                    <a:gd name="T88" fmla="*/ 175420 w 2517880"/>
                                    <a:gd name="T89" fmla="*/ 778164 h 2514600"/>
                                    <a:gd name="T90" fmla="*/ 231457 w 2517880"/>
                                    <a:gd name="T91" fmla="*/ 658177 h 2514600"/>
                                    <a:gd name="T92" fmla="*/ 210502 w 2517880"/>
                                    <a:gd name="T93" fmla="*/ 647700 h 2514600"/>
                                    <a:gd name="T94" fmla="*/ 316230 w 2517880"/>
                                    <a:gd name="T95" fmla="*/ 480060 h 2514600"/>
                                    <a:gd name="T96" fmla="*/ 151447 w 2517880"/>
                                    <a:gd name="T97" fmla="*/ 712470 h 2514600"/>
                                    <a:gd name="T98" fmla="*/ 103822 w 2517880"/>
                                    <a:gd name="T99" fmla="*/ 765810 h 2514600"/>
                                    <a:gd name="T100" fmla="*/ 241935 w 2517880"/>
                                    <a:gd name="T101" fmla="*/ 523875 h 2514600"/>
                                    <a:gd name="T102" fmla="*/ 347662 w 2517880"/>
                                    <a:gd name="T103" fmla="*/ 406717 h 2514600"/>
                                    <a:gd name="T104" fmla="*/ 575310 w 2517880"/>
                                    <a:gd name="T105" fmla="*/ 221932 h 2514600"/>
                                    <a:gd name="T106" fmla="*/ 691515 w 2517880"/>
                                    <a:gd name="T107" fmla="*/ 163830 h 2514600"/>
                                    <a:gd name="T108" fmla="*/ 1031557 w 2517880"/>
                                    <a:gd name="T109" fmla="*/ 54292 h 2514600"/>
                                    <a:gd name="T110" fmla="*/ 1208722 w 2517880"/>
                                    <a:gd name="T111" fmla="*/ 35242 h 2514600"/>
                                    <a:gd name="T112" fmla="*/ 1536383 w 2517880"/>
                                    <a:gd name="T113" fmla="*/ 31432 h 2514600"/>
                                    <a:gd name="T114" fmla="*/ 1292543 w 2517880"/>
                                    <a:gd name="T115" fmla="*/ 19050 h 2514600"/>
                                    <a:gd name="T116" fmla="*/ 1086803 w 2517880"/>
                                    <a:gd name="T117" fmla="*/ 33337 h 2514600"/>
                                    <a:gd name="T118" fmla="*/ 1276350 w 2517880"/>
                                    <a:gd name="T119" fmla="*/ 0 h 2514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lnTo>
                                        <a:pt x="541973" y="2310765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lnTo>
                                        <a:pt x="261809" y="2061771"/>
                                      </a:ln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BABCB" id="Group 22" o:spid="_x0000_s1026" alt="Description: 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">
                      <v:shape id="Freeform: Shape 162" o:spid="_x0000_s1027" style="position:absolute;width:337820;height:337185;visibility:visible;mso-wrap-style:square;v-text-anchor:middle" coordsize="251788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328UA&#10;AADbAAAADwAAAGRycy9kb3ducmV2LnhtbERPTWvCQBC9C/0PyxS86abV1hJdpWgFKRY0KYXexuw0&#10;CWZn0+xG0/56t1DwNo/3ObNFZypxosaVlhXcDSMQxJnVJecK3tP14AmE88gaK8uk4IccLOY3vRnG&#10;2p55T6fE5yKEsItRQeF9HUvpsoIMuqGtiQP3ZRuDPsAml7rBcwg3lbyPokdpsOTQUGBNy4KyY9Ia&#10;BYfxy+j7M6P24WN1bLv0Ld2+7n6V6t92z1MQnjp/Ff+7NzrMn8DfL+E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TfbxQAAANsAAAAPAAAAAAAAAAAAAAAAAJgCAABkcnMv&#10;ZG93bnJldi54bWxQSwUGAAAAAAQABAD1AAAAigM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<v:stroke joinstyle="miter"/>
                        <v:path arrowok="t" o:connecttype="custom" o:connectlocs="109776,332842;85751,315345;84089,314834;81789,315983;78466,316111;35127,276465;29261,255329;34888,266172;29261,255329;31693,267832;35127,276465;23770,257103;1278,169103;4601,197713;12780,239606;6006,216233;2300,199629;256,182770;511,163867;121150,9068;98658,17498;112332,11367;223770,8940;217124,7536;199872,6258;277699,40615;303898,65393;291501,50450;330223,100772;337763,143304;334796,168086;274888,300401;235174,324338;110160,325307;74121,305510;61981,297591;53802,290694;42843,275687;21584,239009;7668,199757;10735,223385;4728,174212;5112,156459;7157,139472;23536,104345;31054,88256;28243,86851;42428,64372;20319,95536;13930,102688;32460,70247;46645,54537;77188,29759;92779,21968;138402,7280;162172,4726;206134,4215;173418,2554;145815,4470;171246,0" o:connectangles="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yQQfEAAAA2wAAAA8AAABkcnMvZG93bnJldi54bWxEj0FrwkAQhe8F/8MygpdSNxUsmrqKCJVC&#10;T02t5yE7zYZmZ2N2TdL+eudQ6G2G9+a9bza70Teqpy7WgQ08zjNQxGWwNVcGTh8vDytQMSFbbAKT&#10;gR+KsNtO7jaY2zDwO/VFqpSEcMzRgEupzbWOpSOPcR5aYtG+QucxydpV2nY4SLhv9CLLnrTHmqXB&#10;YUsHR+V3cfUGcN2vLhj27vN8f+Ll27Eeyt/CmNl03D+DSjSmf/Pf9asVfIGVX2QAvb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MyQQfEAAAA2wAAAA8AAAAAAAAAAAAAAAAA&#10;nwIAAGRycy9kb3ducmV2LnhtbFBLBQYAAAAABAAEAPcAAACQAwAAAAA=&#10;">
                        <v:imagedata r:id="rId14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:rsidR="004939BF" w:rsidRPr="008F27CF" w:rsidRDefault="004939BF" w:rsidP="004939BF">
            <w:pPr>
              <w:pStyle w:val="Information"/>
              <w:rPr>
                <w:b/>
                <w:bCs/>
                <w:color w:val="auto"/>
                <w:sz w:val="22"/>
                <w:szCs w:val="22"/>
              </w:rPr>
            </w:pPr>
            <w:r w:rsidRPr="008F27CF">
              <w:rPr>
                <w:b/>
                <w:bCs/>
                <w:color w:val="auto"/>
                <w:sz w:val="22"/>
                <w:szCs w:val="22"/>
              </w:rPr>
              <w:t>8554904877</w:t>
            </w: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>
            <w:pPr>
              <w:pStyle w:val="Heading1"/>
              <w:rPr>
                <w:sz w:val="22"/>
                <w:szCs w:val="22"/>
              </w:rPr>
            </w:pPr>
          </w:p>
        </w:tc>
      </w:tr>
      <w:tr w:rsidR="004939BF" w:rsidRPr="00781751" w:rsidTr="004939BF">
        <w:trPr>
          <w:trHeight w:val="183"/>
          <w:jc w:val="center"/>
        </w:trPr>
        <w:tc>
          <w:tcPr>
            <w:tcW w:w="3119" w:type="dxa"/>
            <w:gridSpan w:val="2"/>
            <w:vAlign w:val="center"/>
          </w:tcPr>
          <w:p w:rsidR="004939BF" w:rsidRPr="008F27CF" w:rsidRDefault="004939BF" w:rsidP="004939BF">
            <w:pPr>
              <w:pStyle w:val="NoSpacing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>
            <w:pPr>
              <w:pStyle w:val="Heading1"/>
              <w:rPr>
                <w:sz w:val="22"/>
                <w:szCs w:val="22"/>
              </w:rPr>
            </w:pPr>
          </w:p>
        </w:tc>
      </w:tr>
      <w:tr w:rsidR="004939BF" w:rsidRPr="00781751" w:rsidTr="002262E0">
        <w:trPr>
          <w:trHeight w:val="633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939BF" w:rsidRPr="00781751" w:rsidRDefault="00A22C01" w:rsidP="004939BF">
            <w:pPr>
              <w:pStyle w:val="Information"/>
              <w:jc w:val="center"/>
              <w:rPr>
                <w:rFonts w:ascii="Calibri" w:hAnsi="Calibri" w:cs="Calibri"/>
                <w:color w:val="666666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338455" cy="346075"/>
                      <wp:effectExtent l="1905" t="9525" r="2540" b="6350"/>
                      <wp:docPr id="13" name="Group 24" descr="Description: email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14" name="Freeform: Shape 273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T0" fmla="*/ 2554038 w 2731203"/>
                                    <a:gd name="T1" fmla="*/ 843497 h 2794134"/>
                                    <a:gd name="T2" fmla="*/ 2630238 w 2731203"/>
                                    <a:gd name="T3" fmla="*/ 810160 h 2794134"/>
                                    <a:gd name="T4" fmla="*/ 2475759 w 2731203"/>
                                    <a:gd name="T5" fmla="*/ 697568 h 2794134"/>
                                    <a:gd name="T6" fmla="*/ 2475759 w 2731203"/>
                                    <a:gd name="T7" fmla="*/ 697568 h 2794134"/>
                                    <a:gd name="T8" fmla="*/ 345190 w 2731203"/>
                                    <a:gd name="T9" fmla="*/ 635852 h 2794134"/>
                                    <a:gd name="T10" fmla="*/ 134687 w 2731203"/>
                                    <a:gd name="T11" fmla="*/ 1227354 h 2794134"/>
                                    <a:gd name="T12" fmla="*/ 919547 w 2731203"/>
                                    <a:gd name="T13" fmla="*/ 2553234 h 2794134"/>
                                    <a:gd name="T14" fmla="*/ 2642620 w 2731203"/>
                                    <a:gd name="T15" fmla="*/ 1658837 h 2794134"/>
                                    <a:gd name="T16" fmla="*/ 1332932 w 2731203"/>
                                    <a:gd name="T17" fmla="*/ 2697062 h 2794134"/>
                                    <a:gd name="T18" fmla="*/ 129925 w 2731203"/>
                                    <a:gd name="T19" fmla="*/ 1072097 h 2794134"/>
                                    <a:gd name="T20" fmla="*/ 2434975 w 2731203"/>
                                    <a:gd name="T21" fmla="*/ 497739 h 2794134"/>
                                    <a:gd name="T22" fmla="*/ 2526415 w 2731203"/>
                                    <a:gd name="T23" fmla="*/ 616802 h 2794134"/>
                                    <a:gd name="T24" fmla="*/ 2598805 w 2731203"/>
                                    <a:gd name="T25" fmla="*/ 743484 h 2794134"/>
                                    <a:gd name="T26" fmla="*/ 2518795 w 2731203"/>
                                    <a:gd name="T27" fmla="*/ 611087 h 2794134"/>
                                    <a:gd name="T28" fmla="*/ 2429260 w 2731203"/>
                                    <a:gd name="T29" fmla="*/ 494882 h 2794134"/>
                                    <a:gd name="T30" fmla="*/ 2444909 w 2731203"/>
                                    <a:gd name="T31" fmla="*/ 651438 h 2794134"/>
                                    <a:gd name="T32" fmla="*/ 2379730 w 2731203"/>
                                    <a:gd name="T33" fmla="*/ 565367 h 2794134"/>
                                    <a:gd name="T34" fmla="*/ 1399608 w 2731203"/>
                                    <a:gd name="T35" fmla="*/ 153887 h 2794134"/>
                                    <a:gd name="T36" fmla="*/ 2598805 w 2731203"/>
                                    <a:gd name="T37" fmla="*/ 1612164 h 2794134"/>
                                    <a:gd name="T38" fmla="*/ 1578677 w 2731203"/>
                                    <a:gd name="T39" fmla="*/ 2599907 h 2794134"/>
                                    <a:gd name="T40" fmla="*/ 188980 w 2731203"/>
                                    <a:gd name="T41" fmla="*/ 1529297 h 2794134"/>
                                    <a:gd name="T42" fmla="*/ 180586 w 2731203"/>
                                    <a:gd name="T43" fmla="*/ 1408776 h 2794134"/>
                                    <a:gd name="T44" fmla="*/ 183979 w 2731203"/>
                                    <a:gd name="T45" fmla="*/ 1288077 h 2794134"/>
                                    <a:gd name="T46" fmla="*/ 823345 w 2731203"/>
                                    <a:gd name="T47" fmla="*/ 112930 h 2794134"/>
                                    <a:gd name="T48" fmla="*/ 93730 w 2731203"/>
                                    <a:gd name="T49" fmla="*/ 971132 h 2794134"/>
                                    <a:gd name="T50" fmla="*/ 83253 w 2731203"/>
                                    <a:gd name="T51" fmla="*/ 1744562 h 2794134"/>
                                    <a:gd name="T52" fmla="*/ 325188 w 2731203"/>
                                    <a:gd name="T53" fmla="*/ 2219860 h 2794134"/>
                                    <a:gd name="T54" fmla="*/ 730000 w 2731203"/>
                                    <a:gd name="T55" fmla="*/ 2567522 h 2794134"/>
                                    <a:gd name="T56" fmla="*/ 840490 w 2731203"/>
                                    <a:gd name="T57" fmla="*/ 2623720 h 2794134"/>
                                    <a:gd name="T58" fmla="*/ 2108268 w 2731203"/>
                                    <a:gd name="T59" fmla="*/ 2545615 h 2794134"/>
                                    <a:gd name="T60" fmla="*/ 2731203 w 2731203"/>
                                    <a:gd name="T61" fmla="*/ 1908392 h 2794134"/>
                                    <a:gd name="T62" fmla="*/ 2610235 w 2731203"/>
                                    <a:gd name="T63" fmla="*/ 2139850 h 2794134"/>
                                    <a:gd name="T64" fmla="*/ 1702503 w 2731203"/>
                                    <a:gd name="T65" fmla="*/ 2764690 h 2794134"/>
                                    <a:gd name="T66" fmla="*/ 1101475 w 2731203"/>
                                    <a:gd name="T67" fmla="*/ 2760880 h 2794134"/>
                                    <a:gd name="T68" fmla="*/ 854778 w 2731203"/>
                                    <a:gd name="T69" fmla="*/ 2680870 h 2794134"/>
                                    <a:gd name="T70" fmla="*/ 663325 w 2731203"/>
                                    <a:gd name="T71" fmla="*/ 2580857 h 2794134"/>
                                    <a:gd name="T72" fmla="*/ 556645 w 2731203"/>
                                    <a:gd name="T73" fmla="*/ 2507515 h 2794134"/>
                                    <a:gd name="T74" fmla="*/ 168025 w 2731203"/>
                                    <a:gd name="T75" fmla="*/ 2054125 h 2794134"/>
                                    <a:gd name="T76" fmla="*/ 103255 w 2731203"/>
                                    <a:gd name="T77" fmla="*/ 1918870 h 2794134"/>
                                    <a:gd name="T78" fmla="*/ 43248 w 2731203"/>
                                    <a:gd name="T79" fmla="*/ 1735990 h 2794134"/>
                                    <a:gd name="T80" fmla="*/ 21340 w 2731203"/>
                                    <a:gd name="T81" fmla="*/ 1142582 h 2794134"/>
                                    <a:gd name="T82" fmla="*/ 61345 w 2731203"/>
                                    <a:gd name="T83" fmla="*/ 976847 h 2794134"/>
                                    <a:gd name="T84" fmla="*/ 104208 w 2731203"/>
                                    <a:gd name="T85" fmla="*/ 855880 h 2794134"/>
                                    <a:gd name="T86" fmla="*/ 199458 w 2731203"/>
                                    <a:gd name="T87" fmla="*/ 666332 h 2794134"/>
                                    <a:gd name="T88" fmla="*/ 295660 w 2731203"/>
                                    <a:gd name="T89" fmla="*/ 526315 h 2794134"/>
                                    <a:gd name="T90" fmla="*/ 1932055 w 2731203"/>
                                    <a:gd name="T91" fmla="*/ 124360 h 2794134"/>
                                    <a:gd name="T92" fmla="*/ 2346393 w 2731203"/>
                                    <a:gd name="T93" fmla="*/ 407252 h 2794134"/>
                                    <a:gd name="T94" fmla="*/ 1658687 w 2731203"/>
                                    <a:gd name="T95" fmla="*/ 114835 h 2794134"/>
                                    <a:gd name="T96" fmla="*/ 1777750 w 2731203"/>
                                    <a:gd name="T97" fmla="*/ 146267 h 2794134"/>
                                    <a:gd name="T98" fmla="*/ 2175895 w 2731203"/>
                                    <a:gd name="T99" fmla="*/ 365342 h 2794134"/>
                                    <a:gd name="T100" fmla="*/ 1399607 w 2731203"/>
                                    <a:gd name="T101" fmla="*/ 81497 h 2794134"/>
                                    <a:gd name="T102" fmla="*/ 1295785 w 2731203"/>
                                    <a:gd name="T103" fmla="*/ 99594 h 2794134"/>
                                    <a:gd name="T104" fmla="*/ 802390 w 2731203"/>
                                    <a:gd name="T105" fmla="*/ 219609 h 2794134"/>
                                    <a:gd name="T106" fmla="*/ 1194820 w 2731203"/>
                                    <a:gd name="T107" fmla="*/ 95784 h 2794134"/>
                                    <a:gd name="T108" fmla="*/ 1748223 w 2731203"/>
                                    <a:gd name="T109" fmla="*/ 51970 h 2794134"/>
                                    <a:gd name="T110" fmla="*/ 1511050 w 2731203"/>
                                    <a:gd name="T111" fmla="*/ 16727 h 2794134"/>
                                    <a:gd name="T112" fmla="*/ 1333885 w 2731203"/>
                                    <a:gd name="T113" fmla="*/ 12917 h 2794134"/>
                                    <a:gd name="T114" fmla="*/ 946218 w 2731203"/>
                                    <a:gd name="T115" fmla="*/ 82450 h 2794134"/>
                                    <a:gd name="T116" fmla="*/ 1128145 w 2731203"/>
                                    <a:gd name="T117" fmla="*/ 24347 h 2794134"/>
                                    <a:gd name="T118" fmla="*/ 1362475 w 2731203"/>
                                    <a:gd name="T119" fmla="*/ 222 h 2794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lnTo>
                                        <a:pt x="2444909" y="65143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lnTo>
                                        <a:pt x="2429260" y="494882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lnTo>
                                        <a:pt x="1596775" y="107215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F7C42" id="Group 24" o:spid="_x0000_s1026" alt="Description: 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q0sAA&#10;AADbAAAADwAAAGRycy9kb3ducmV2LnhtbERPzYrCMBC+C75DGGFvmrqoaDWKuK7I3qw+wNCMbbWZ&#10;lCa13X16Iyx4m4/vd1abzpTiQbUrLCsYjyIQxKnVBWcKLufv4RyE88gaS8uk4JccbNb93gpjbVs+&#10;0SPxmQgh7GJUkHtfxVK6NCeDbmQr4sBdbW3QB1hnUtfYhnBTys8omkmDBYeGHCva5ZTek8YoaH5u&#10;SdZcD/LrbBZ6app9+3e4K/Ux6LZLEJ46/xb/u486zJ/A6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eq0sAAAADbAAAADwAAAAAAAAAAAAAAAACYAgAAZHJzL2Rvd25y&#10;ZXYueG1sUEsFBgAAAAAEAAQA9QAAAIUDAAAAAA=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<v:stroke joinstyle="miter"/>
                        <v:path arrowok="t" o:connecttype="custom" o:connectlocs="316500,104474;325943,100345;306800,86399;306800,86399;42776,78755;16691,152017;113952,316238;327478,205460;165179,334052;16101,132787;301746,61649;313077,76396;322048,92086;312133,75688;301038,61295;302977,80686;294900,70025;173442,19060;322048,199679;195632,322018;23419,189415;22379,174488;22799,159538;102030,13987;11615,120282;10317,216077;40298,274947;90463,318007;104155,324968;261260,315294;338455,236369;323464,265037;210977,342428;136497,341956;105925,332046;82200,319659;68980,310575;20822,254419;12796,237667;5359,215016;2644,141518;7602,120990;12914,106007;24717,82530;36639,65188;239423,15403;290769,50441;205547,14223;220302,18116;269640,45250;173442,10094;160576,12335;99433,27200;148064,11864;216643,6437;187252,2072;165297,1600;117257,10212;139802,3016;168840,27" o:connectangles="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WgpbDAAAA2wAAAA8AAABkcnMvZG93bnJldi54bWxET01rwkAQvRf8D8sIvZS6sdASoquIokjB&#10;Q40Vj0N2mqRmZ0N2o9Ff7wqCt3m8zxlPO1OJEzWutKxgOIhAEGdWl5wr2KXL9xiE88gaK8uk4EIO&#10;ppPeyxgTbc/8Q6etz0UIYZeggsL7OpHSZQUZdANbEwfuzzYGfYBNLnWD5xBuKvkRRV/SYMmhocCa&#10;5gVlx21rFGyuvIo33+v4F7t9uz+s3tLFf6vUa7+bjUB46vxT/HCvdZj/CfdfwgFyc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1aClsMAAADbAAAADwAAAAAAAAAAAAAAAACf&#10;AgAAZHJzL2Rvd25yZXYueG1sUEsFBgAAAAAEAAQA9wAAAI8DAAAAAA==&#10;">
                        <v:imagedata r:id="rId16" o:title="Email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:rsidR="004939BF" w:rsidRPr="008F27CF" w:rsidRDefault="002262E0" w:rsidP="002262E0">
            <w:pPr>
              <w:pStyle w:val="Information"/>
              <w:ind w:left="-115"/>
              <w:rPr>
                <w:b/>
                <w:bCs/>
                <w:color w:val="auto"/>
                <w:sz w:val="22"/>
                <w:szCs w:val="22"/>
              </w:rPr>
            </w:pPr>
            <w:r w:rsidRPr="008F27CF">
              <w:rPr>
                <w:b/>
                <w:bCs/>
                <w:color w:val="auto"/>
                <w:sz w:val="22"/>
                <w:szCs w:val="22"/>
              </w:rPr>
              <w:t xml:space="preserve"> g</w:t>
            </w:r>
            <w:r w:rsidR="004939BF" w:rsidRPr="008F27CF">
              <w:rPr>
                <w:b/>
                <w:bCs/>
                <w:color w:val="auto"/>
                <w:sz w:val="22"/>
                <w:szCs w:val="22"/>
              </w:rPr>
              <w:t>ourikarale1</w:t>
            </w:r>
            <w:r w:rsidRPr="008F27CF">
              <w:rPr>
                <w:b/>
                <w:bCs/>
                <w:color w:val="auto"/>
                <w:sz w:val="22"/>
                <w:szCs w:val="22"/>
              </w:rPr>
              <w:t>2@gmail.com</w:t>
            </w: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>
            <w:pPr>
              <w:pStyle w:val="Heading1"/>
              <w:rPr>
                <w:sz w:val="22"/>
                <w:szCs w:val="22"/>
              </w:rPr>
            </w:pPr>
          </w:p>
        </w:tc>
      </w:tr>
      <w:tr w:rsidR="004939BF" w:rsidRPr="00781751" w:rsidTr="004939BF">
        <w:trPr>
          <w:trHeight w:val="174"/>
          <w:jc w:val="center"/>
        </w:trPr>
        <w:tc>
          <w:tcPr>
            <w:tcW w:w="3119" w:type="dxa"/>
            <w:gridSpan w:val="2"/>
            <w:vAlign w:val="center"/>
          </w:tcPr>
          <w:p w:rsidR="004939BF" w:rsidRPr="00781751" w:rsidRDefault="004939BF" w:rsidP="004939BF">
            <w:pPr>
              <w:pStyle w:val="NoSpacing"/>
              <w:rPr>
                <w:rFonts w:ascii="Calibri" w:hAnsi="Calibri" w:cs="Calibri"/>
                <w:color w:val="666666"/>
                <w:sz w:val="22"/>
              </w:rPr>
            </w:pP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>
            <w:pPr>
              <w:pStyle w:val="Heading1"/>
              <w:rPr>
                <w:sz w:val="22"/>
                <w:szCs w:val="22"/>
              </w:rPr>
            </w:pPr>
          </w:p>
        </w:tc>
      </w:tr>
      <w:tr w:rsidR="004939BF" w:rsidRPr="00781751" w:rsidTr="002262E0">
        <w:trPr>
          <w:trHeight w:val="633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4939BF" w:rsidRPr="00781751" w:rsidRDefault="004939BF" w:rsidP="004939BF">
            <w:pPr>
              <w:pStyle w:val="Information"/>
              <w:jc w:val="center"/>
              <w:rPr>
                <w:rFonts w:ascii="Calibri" w:hAnsi="Calibri" w:cs="Calibri"/>
                <w:color w:val="666666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939BF" w:rsidRPr="00781751" w:rsidRDefault="004939BF" w:rsidP="002262E0">
            <w:pPr>
              <w:pStyle w:val="Information"/>
              <w:rPr>
                <w:sz w:val="22"/>
                <w:szCs w:val="22"/>
              </w:rPr>
            </w:pPr>
          </w:p>
        </w:tc>
        <w:tc>
          <w:tcPr>
            <w:tcW w:w="423" w:type="dxa"/>
            <w:vMerge/>
          </w:tcPr>
          <w:p w:rsidR="004939BF" w:rsidRPr="00781751" w:rsidRDefault="004939BF" w:rsidP="004939BF">
            <w:pPr>
              <w:pStyle w:val="Information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608" w:type="dxa"/>
            <w:vMerge/>
          </w:tcPr>
          <w:p w:rsidR="004939BF" w:rsidRPr="00781751" w:rsidRDefault="004939BF" w:rsidP="004939BF">
            <w:pPr>
              <w:pStyle w:val="Heading1"/>
              <w:rPr>
                <w:sz w:val="22"/>
                <w:szCs w:val="22"/>
              </w:rPr>
            </w:pPr>
          </w:p>
        </w:tc>
      </w:tr>
      <w:tr w:rsidR="004939BF" w:rsidRPr="00781751" w:rsidTr="004939BF">
        <w:trPr>
          <w:trHeight w:val="2448"/>
          <w:jc w:val="center"/>
        </w:trPr>
        <w:tc>
          <w:tcPr>
            <w:tcW w:w="3119" w:type="dxa"/>
            <w:gridSpan w:val="2"/>
          </w:tcPr>
          <w:p w:rsidR="004939BF" w:rsidRPr="00781751" w:rsidRDefault="004939BF" w:rsidP="004939BF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</w:tcPr>
          <w:p w:rsidR="004939BF" w:rsidRPr="00781751" w:rsidRDefault="004939BF" w:rsidP="004939BF"/>
        </w:tc>
        <w:tc>
          <w:tcPr>
            <w:tcW w:w="6608" w:type="dxa"/>
            <w:vMerge/>
          </w:tcPr>
          <w:p w:rsidR="004939BF" w:rsidRPr="00781751" w:rsidRDefault="004939BF" w:rsidP="004939BF"/>
        </w:tc>
      </w:tr>
    </w:tbl>
    <w:p w:rsidR="007F5B63" w:rsidRPr="00781751" w:rsidRDefault="007F5B63" w:rsidP="00715677">
      <w:pPr>
        <w:pStyle w:val="BodyText"/>
        <w:rPr>
          <w:sz w:val="22"/>
          <w:szCs w:val="22"/>
        </w:rPr>
      </w:pPr>
    </w:p>
    <w:sectPr w:rsidR="007F5B63" w:rsidRPr="00781751" w:rsidSect="002262E0">
      <w:headerReference w:type="default" r:id="rId17"/>
      <w:type w:val="continuous"/>
      <w:pgSz w:w="12240" w:h="15840" w:code="1"/>
      <w:pgMar w:top="2688" w:right="1134" w:bottom="1134" w:left="1134" w:header="720" w:footer="187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03E" w:rsidRDefault="009E703E" w:rsidP="00590471">
      <w:r>
        <w:separator/>
      </w:r>
    </w:p>
  </w:endnote>
  <w:endnote w:type="continuationSeparator" w:id="0">
    <w:p w:rsidR="009E703E" w:rsidRDefault="009E703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03E" w:rsidRDefault="009E703E" w:rsidP="00590471">
      <w:r>
        <w:separator/>
      </w:r>
    </w:p>
  </w:footnote>
  <w:footnote w:type="continuationSeparator" w:id="0">
    <w:p w:rsidR="009E703E" w:rsidRDefault="009E703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A22C01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-1609090</wp:posOffset>
              </wp:positionH>
              <wp:positionV relativeFrom="paragraph">
                <wp:posOffset>-457200</wp:posOffset>
              </wp:positionV>
              <wp:extent cx="8651875" cy="10547985"/>
              <wp:effectExtent l="10160" t="0" r="5715" b="5715"/>
              <wp:wrapNone/>
              <wp:docPr id="1" name="Group 26" descr="Description: decorative elemen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651875" cy="10547985"/>
                        <a:chOff x="0" y="-2286"/>
                        <a:chExt cx="86667" cy="105479"/>
                      </a:xfrm>
                    </wpg:grpSpPr>
                    <wpg:grpSp>
                      <wpg:cNvPr id="2" name="Group 14"/>
                      <wpg:cNvGrpSpPr>
                        <a:grpSpLocks/>
                      </wpg:cNvGrpSpPr>
                      <wpg:grpSpPr bwMode="auto">
                        <a:xfrm>
                          <a:off x="0" y="1981"/>
                          <a:ext cx="40640" cy="38195"/>
                          <a:chOff x="0" y="0"/>
                          <a:chExt cx="40644" cy="40105"/>
                        </a:xfrm>
                      </wpg:grpSpPr>
                      <wps:wsp>
                        <wps:cNvPr id="3" name="Freeform: Shape 10"/>
                        <wps:cNvSpPr>
                          <a:spLocks/>
                        </wps:cNvSpPr>
                        <wps:spPr bwMode="auto">
                          <a:xfrm rot="10800000" flipH="1">
                            <a:off x="0" y="0"/>
                            <a:ext cx="40644" cy="40105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2 w 2647519"/>
                              <a:gd name="T23" fmla="*/ 2051897 h 2612594"/>
                              <a:gd name="T24" fmla="*/ 2500478 w 2647519"/>
                              <a:gd name="T25" fmla="*/ 1885950 h 2612594"/>
                              <a:gd name="T26" fmla="*/ 2141046 w 2647519"/>
                              <a:gd name="T27" fmla="*/ 2177871 h 2612594"/>
                              <a:gd name="T28" fmla="*/ 1667040 w 2647519"/>
                              <a:gd name="T29" fmla="*/ 2448877 h 2612594"/>
                              <a:gd name="T30" fmla="*/ 2149005 w 2647519"/>
                              <a:gd name="T31" fmla="*/ 2181224 h 2612594"/>
                              <a:gd name="T32" fmla="*/ 2588107 w 2647519"/>
                              <a:gd name="T33" fmla="*/ 1538287 h 2612594"/>
                              <a:gd name="T34" fmla="*/ 2498573 w 2647519"/>
                              <a:gd name="T35" fmla="*/ 1690687 h 2612594"/>
                              <a:gd name="T36" fmla="*/ 2459520 w 2647519"/>
                              <a:gd name="T37" fmla="*/ 1823085 h 2612594"/>
                              <a:gd name="T38" fmla="*/ 2155673 w 2647519"/>
                              <a:gd name="T39" fmla="*/ 2235517 h 2612594"/>
                              <a:gd name="T40" fmla="*/ 2548103 w 2647519"/>
                              <a:gd name="T41" fmla="*/ 1598295 h 2612594"/>
                              <a:gd name="T42" fmla="*/ 2602395 w 2647519"/>
                              <a:gd name="T43" fmla="*/ 1407794 h 2612594"/>
                              <a:gd name="T44" fmla="*/ 2644305 w 2647519"/>
                              <a:gd name="T45" fmla="*/ 1447799 h 2612594"/>
                              <a:gd name="T46" fmla="*/ 2645258 w 2647519"/>
                              <a:gd name="T47" fmla="*/ 1328737 h 2612594"/>
                              <a:gd name="T48" fmla="*/ 169710 w 2647519"/>
                              <a:gd name="T49" fmla="*/ 719137 h 2612594"/>
                              <a:gd name="T50" fmla="*/ 91605 w 2647519"/>
                              <a:gd name="T51" fmla="*/ 1169670 h 2612594"/>
                              <a:gd name="T52" fmla="*/ 103987 w 2647519"/>
                              <a:gd name="T53" fmla="*/ 1088707 h 2612594"/>
                              <a:gd name="T54" fmla="*/ 453399 w 2647519"/>
                              <a:gd name="T55" fmla="*/ 395790 h 2612594"/>
                              <a:gd name="T56" fmla="*/ 418313 w 2647519"/>
                              <a:gd name="T57" fmla="*/ 370522 h 2612594"/>
                              <a:gd name="T58" fmla="*/ 489348 w 2647519"/>
                              <a:gd name="T59" fmla="*/ 316869 h 2612594"/>
                              <a:gd name="T60" fmla="*/ 824078 w 2647519"/>
                              <a:gd name="T61" fmla="*/ 153352 h 2612594"/>
                              <a:gd name="T62" fmla="*/ 828840 w 2647519"/>
                              <a:gd name="T63" fmla="*/ 156209 h 2612594"/>
                              <a:gd name="T64" fmla="*/ 1160310 w 2647519"/>
                              <a:gd name="T65" fmla="*/ 46672 h 2612594"/>
                              <a:gd name="T66" fmla="*/ 222097 w 2647519"/>
                              <a:gd name="T67" fmla="*/ 672464 h 2612594"/>
                              <a:gd name="T68" fmla="*/ 96848 w 2647519"/>
                              <a:gd name="T69" fmla="*/ 1023781 h 2612594"/>
                              <a:gd name="T70" fmla="*/ 600240 w 2647519"/>
                              <a:gd name="T71" fmla="*/ 259080 h 2612594"/>
                              <a:gd name="T72" fmla="*/ 1545120 w 2647519"/>
                              <a:gd name="T73" fmla="*/ 24765 h 2612594"/>
                              <a:gd name="T74" fmla="*/ 1413008 w 2647519"/>
                              <a:gd name="T75" fmla="*/ 47116 h 2612594"/>
                              <a:gd name="T76" fmla="*/ 1824203 w 2647519"/>
                              <a:gd name="T77" fmla="*/ 156210 h 2612594"/>
                              <a:gd name="T78" fmla="*/ 2607157 w 2647519"/>
                              <a:gd name="T79" fmla="*/ 1290637 h 2612594"/>
                              <a:gd name="T80" fmla="*/ 2640495 w 2647519"/>
                              <a:gd name="T81" fmla="*/ 1358265 h 2612594"/>
                              <a:gd name="T82" fmla="*/ 2511908 w 2647519"/>
                              <a:gd name="T83" fmla="*/ 1832609 h 2612594"/>
                              <a:gd name="T84" fmla="*/ 2319383 w 2647519"/>
                              <a:gd name="T85" fmla="*/ 2160389 h 2612594"/>
                              <a:gd name="T86" fmla="*/ 2079914 w 2647519"/>
                              <a:gd name="T87" fmla="*/ 2368384 h 2612594"/>
                              <a:gd name="T88" fmla="*/ 1794675 w 2647519"/>
                              <a:gd name="T89" fmla="*/ 2522220 h 2612594"/>
                              <a:gd name="T90" fmla="*/ 1720380 w 2647519"/>
                              <a:gd name="T91" fmla="*/ 2566034 h 2612594"/>
                              <a:gd name="T92" fmla="*/ 1407008 w 2647519"/>
                              <a:gd name="T93" fmla="*/ 2590799 h 2612594"/>
                              <a:gd name="T94" fmla="*/ 1930882 w 2647519"/>
                              <a:gd name="T95" fmla="*/ 2426017 h 2612594"/>
                              <a:gd name="T96" fmla="*/ 1991843 w 2647519"/>
                              <a:gd name="T97" fmla="*/ 2392680 h 2612594"/>
                              <a:gd name="T98" fmla="*/ 996480 w 2647519"/>
                              <a:gd name="T99" fmla="*/ 2522220 h 2612594"/>
                              <a:gd name="T100" fmla="*/ 1317472 w 2647519"/>
                              <a:gd name="T101" fmla="*/ 2544127 h 2612594"/>
                              <a:gd name="T102" fmla="*/ 1544168 w 2647519"/>
                              <a:gd name="T103" fmla="*/ 2529840 h 2612594"/>
                              <a:gd name="T104" fmla="*/ 1045058 w 2647519"/>
                              <a:gd name="T105" fmla="*/ 2512695 h 2612594"/>
                              <a:gd name="T106" fmla="*/ 552615 w 2647519"/>
                              <a:gd name="T107" fmla="*/ 2272665 h 2612594"/>
                              <a:gd name="T108" fmla="*/ 211620 w 2647519"/>
                              <a:gd name="T109" fmla="*/ 1798320 h 2612594"/>
                              <a:gd name="T110" fmla="*/ 117322 w 2647519"/>
                              <a:gd name="T111" fmla="*/ 1503997 h 2612594"/>
                              <a:gd name="T112" fmla="*/ 44932 w 2647519"/>
                              <a:gd name="T113" fmla="*/ 1160145 h 2612594"/>
                              <a:gd name="T114" fmla="*/ 28740 w 2647519"/>
                              <a:gd name="T115" fmla="*/ 1119187 h 2612594"/>
                              <a:gd name="T116" fmla="*/ 86843 w 2647519"/>
                              <a:gd name="T117" fmla="*/ 1670685 h 2612594"/>
                              <a:gd name="T118" fmla="*/ 25882 w 2647519"/>
                              <a:gd name="T119" fmla="*/ 1058227 h 2612594"/>
                              <a:gd name="T120" fmla="*/ 252578 w 2647519"/>
                              <a:gd name="T121" fmla="*/ 519112 h 2612594"/>
                              <a:gd name="T122" fmla="*/ 604050 w 2647519"/>
                              <a:gd name="T123" fmla="*/ 209549 h 2612594"/>
                              <a:gd name="T124" fmla="*/ 1434630 w 2647519"/>
                              <a:gd name="T125" fmla="*/ 7619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4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lnTo>
                                  <a:pt x="1460492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2" y="2237197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80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5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  <a:lumOff val="0"/>
                                  <a:alpha val="37000"/>
                                </a:schemeClr>
                              </a:gs>
                            </a:gsLst>
                            <a:path path="rect">
                              <a:fillToRect l="100000" b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: Shape 18"/>
                        <wps:cNvSpPr>
                          <a:spLocks noChangeAspect="1"/>
                        </wps:cNvSpPr>
                        <wps:spPr bwMode="auto">
                          <a:xfrm>
                            <a:off x="2909" y="4364"/>
                            <a:ext cx="32264" cy="31839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1 w 2647519"/>
                              <a:gd name="T23" fmla="*/ 2051897 h 2612594"/>
                              <a:gd name="T24" fmla="*/ 2445233 w 2647519"/>
                              <a:gd name="T25" fmla="*/ 1991677 h 2612594"/>
                              <a:gd name="T26" fmla="*/ 2314740 w 2647519"/>
                              <a:gd name="T27" fmla="*/ 1983105 h 2612594"/>
                              <a:gd name="T28" fmla="*/ 1887067 w 2647519"/>
                              <a:gd name="T29" fmla="*/ 2356485 h 2612594"/>
                              <a:gd name="T30" fmla="*/ 1997557 w 2647519"/>
                              <a:gd name="T31" fmla="*/ 2299334 h 2612594"/>
                              <a:gd name="T32" fmla="*/ 2576677 w 2647519"/>
                              <a:gd name="T33" fmla="*/ 1589722 h 2612594"/>
                              <a:gd name="T34" fmla="*/ 2542388 w 2647519"/>
                              <a:gd name="T35" fmla="*/ 1535430 h 2612594"/>
                              <a:gd name="T36" fmla="*/ 2515392 w 2647519"/>
                              <a:gd name="T37" fmla="*/ 1686218 h 2612594"/>
                              <a:gd name="T38" fmla="*/ 2149957 w 2647519"/>
                              <a:gd name="T39" fmla="*/ 2237422 h 2612594"/>
                              <a:gd name="T40" fmla="*/ 2465235 w 2647519"/>
                              <a:gd name="T41" fmla="*/ 1820227 h 2612594"/>
                              <a:gd name="T42" fmla="*/ 2599180 w 2647519"/>
                              <a:gd name="T43" fmla="*/ 1433750 h 2612594"/>
                              <a:gd name="T44" fmla="*/ 2565247 w 2647519"/>
                              <a:gd name="T45" fmla="*/ 1354454 h 2612594"/>
                              <a:gd name="T46" fmla="*/ 2634780 w 2647519"/>
                              <a:gd name="T47" fmla="*/ 1448752 h 2612594"/>
                              <a:gd name="T48" fmla="*/ 192332 w 2647519"/>
                              <a:gd name="T49" fmla="*/ 751998 h 2612594"/>
                              <a:gd name="T50" fmla="*/ 130657 w 2647519"/>
                              <a:gd name="T51" fmla="*/ 966787 h 2612594"/>
                              <a:gd name="T52" fmla="*/ 117322 w 2647519"/>
                              <a:gd name="T53" fmla="*/ 1024890 h 2612594"/>
                              <a:gd name="T54" fmla="*/ 465169 w 2647519"/>
                              <a:gd name="T55" fmla="*/ 382550 h 2612594"/>
                              <a:gd name="T56" fmla="*/ 481127 w 2647519"/>
                              <a:gd name="T57" fmla="*/ 319733 h 2612594"/>
                              <a:gd name="T58" fmla="*/ 437362 w 2647519"/>
                              <a:gd name="T59" fmla="*/ 350520 h 2612594"/>
                              <a:gd name="T60" fmla="*/ 1014578 w 2647519"/>
                              <a:gd name="T61" fmla="*/ 92392 h 2612594"/>
                              <a:gd name="T62" fmla="*/ 635482 w 2647519"/>
                              <a:gd name="T63" fmla="*/ 258127 h 2612594"/>
                              <a:gd name="T64" fmla="*/ 1627987 w 2647519"/>
                              <a:gd name="T65" fmla="*/ 43814 h 2612594"/>
                              <a:gd name="T66" fmla="*/ 450243 w 2647519"/>
                              <a:gd name="T67" fmla="*/ 379593 h 2612594"/>
                              <a:gd name="T68" fmla="*/ 78270 w 2647519"/>
                              <a:gd name="T69" fmla="*/ 1128712 h 2612594"/>
                              <a:gd name="T70" fmla="*/ 238290 w 2647519"/>
                              <a:gd name="T71" fmla="*/ 647700 h 2612594"/>
                              <a:gd name="T72" fmla="*/ 1270324 w 2647519"/>
                              <a:gd name="T73" fmla="*/ 40719 h 2612594"/>
                              <a:gd name="T74" fmla="*/ 1393673 w 2647519"/>
                              <a:gd name="T75" fmla="*/ 18097 h 2612594"/>
                              <a:gd name="T76" fmla="*/ 1746499 w 2647519"/>
                              <a:gd name="T77" fmla="*/ 119121 h 2612594"/>
                              <a:gd name="T78" fmla="*/ 2584297 w 2647519"/>
                              <a:gd name="T79" fmla="*/ 1348739 h 2612594"/>
                              <a:gd name="T80" fmla="*/ 2625255 w 2647519"/>
                              <a:gd name="T81" fmla="*/ 1363027 h 2612594"/>
                              <a:gd name="T82" fmla="*/ 2556675 w 2647519"/>
                              <a:gd name="T83" fmla="*/ 1733550 h 2612594"/>
                              <a:gd name="T84" fmla="*/ 2327122 w 2647519"/>
                              <a:gd name="T85" fmla="*/ 2135505 h 2612594"/>
                              <a:gd name="T86" fmla="*/ 2149957 w 2647519"/>
                              <a:gd name="T87" fmla="*/ 2327909 h 2612594"/>
                              <a:gd name="T88" fmla="*/ 1849920 w 2647519"/>
                              <a:gd name="T89" fmla="*/ 2496502 h 2612594"/>
                              <a:gd name="T90" fmla="*/ 1778482 w 2647519"/>
                              <a:gd name="T91" fmla="*/ 2528887 h 2612594"/>
                              <a:gd name="T92" fmla="*/ 1381290 w 2647519"/>
                              <a:gd name="T93" fmla="*/ 2607944 h 2612594"/>
                              <a:gd name="T94" fmla="*/ 1378432 w 2647519"/>
                              <a:gd name="T95" fmla="*/ 2590800 h 2612594"/>
                              <a:gd name="T96" fmla="*/ 2227110 w 2647519"/>
                              <a:gd name="T97" fmla="*/ 2217420 h 2612594"/>
                              <a:gd name="T98" fmla="*/ 1182079 w 2647519"/>
                              <a:gd name="T99" fmla="*/ 2554816 h 2612594"/>
                              <a:gd name="T100" fmla="*/ 1161262 w 2647519"/>
                              <a:gd name="T101" fmla="*/ 2538412 h 2612594"/>
                              <a:gd name="T102" fmla="*/ 1664183 w 2647519"/>
                              <a:gd name="T103" fmla="*/ 2504122 h 2612594"/>
                              <a:gd name="T104" fmla="*/ 1194008 w 2647519"/>
                              <a:gd name="T105" fmla="*/ 2541036 h 2612594"/>
                              <a:gd name="T106" fmla="*/ 713588 w 2647519"/>
                              <a:gd name="T107" fmla="*/ 2369820 h 2612594"/>
                              <a:gd name="T108" fmla="*/ 294487 w 2647519"/>
                              <a:gd name="T109" fmla="*/ 1968817 h 2612594"/>
                              <a:gd name="T110" fmla="*/ 115498 w 2647519"/>
                              <a:gd name="T111" fmla="*/ 1446707 h 2612594"/>
                              <a:gd name="T112" fmla="*/ 67792 w 2647519"/>
                              <a:gd name="T113" fmla="*/ 1183957 h 2612594"/>
                              <a:gd name="T114" fmla="*/ 32546 w 2647519"/>
                              <a:gd name="T115" fmla="*/ 1253485 h 2612594"/>
                              <a:gd name="T116" fmla="*/ 37312 w 2647519"/>
                              <a:gd name="T117" fmla="*/ 1463040 h 2612594"/>
                              <a:gd name="T118" fmla="*/ 3975 w 2647519"/>
                              <a:gd name="T119" fmla="*/ 1390650 h 2612594"/>
                              <a:gd name="T120" fmla="*/ 151613 w 2647519"/>
                              <a:gd name="T121" fmla="*/ 695324 h 2612594"/>
                              <a:gd name="T122" fmla="*/ 458318 w 2647519"/>
                              <a:gd name="T123" fmla="*/ 315277 h 2612594"/>
                              <a:gd name="T124" fmla="*/ 1244130 w 2647519"/>
                              <a:gd name="T125" fmla="*/ 4762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3" y="2520821"/>
                                </a:moveTo>
                                <a:lnTo>
                                  <a:pt x="1643881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3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2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1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5" y="2487751"/>
                                  <a:pt x="1455778" y="2486992"/>
                                </a:cubicBezTo>
                                <a:lnTo>
                                  <a:pt x="1460491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2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3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5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0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1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1" y="2237197"/>
                                </a:lnTo>
                                <a:close/>
                                <a:moveTo>
                                  <a:pt x="2120379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79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59" y="2217355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5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4" y="2175510"/>
                                  <a:pt x="2187820" y="2174974"/>
                                </a:cubicBezTo>
                                <a:close/>
                                <a:moveTo>
                                  <a:pt x="475386" y="2153526"/>
                                </a:moveTo>
                                <a:lnTo>
                                  <a:pt x="477272" y="2155821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6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3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1" y="2051897"/>
                                </a:lnTo>
                                <a:lnTo>
                                  <a:pt x="2291271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498930" y="1857612"/>
                                </a:moveTo>
                                <a:cubicBezTo>
                                  <a:pt x="2494525" y="1865709"/>
                                  <a:pt x="2490953" y="1872615"/>
                                  <a:pt x="2490953" y="1875472"/>
                                </a:cubicBezTo>
                                <a:cubicBezTo>
                                  <a:pt x="2486190" y="1885949"/>
                                  <a:pt x="2480475" y="1898332"/>
                                  <a:pt x="2473808" y="1909762"/>
                                </a:cubicBezTo>
                                <a:cubicBezTo>
                                  <a:pt x="2480475" y="1897379"/>
                                  <a:pt x="2486190" y="1885949"/>
                                  <a:pt x="2490953" y="1875472"/>
                                </a:cubicBezTo>
                                <a:cubicBezTo>
                                  <a:pt x="2490953" y="1872615"/>
                                  <a:pt x="2494525" y="1865709"/>
                                  <a:pt x="2498930" y="1857612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0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59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4"/>
                                </a:lnTo>
                                <a:lnTo>
                                  <a:pt x="2141045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899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1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1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0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9" y="2365908"/>
                                </a:lnTo>
                                <a:lnTo>
                                  <a:pt x="1809482" y="2392922"/>
                                </a:lnTo>
                                <a:cubicBezTo>
                                  <a:pt x="1768715" y="2410757"/>
                                  <a:pt x="1726784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09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2" y="1686218"/>
                                </a:lnTo>
                                <a:lnTo>
                                  <a:pt x="2513217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0" y="1451152"/>
                                </a:lnTo>
                                <a:lnTo>
                                  <a:pt x="2586541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0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5" y="1369208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6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1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1" y="383323"/>
                                </a:lnTo>
                                <a:lnTo>
                                  <a:pt x="456650" y="391477"/>
                                </a:lnTo>
                                <a:lnTo>
                                  <a:pt x="454683" y="394339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82" y="590597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3" y="394339"/>
                                </a:lnTo>
                                <a:lnTo>
                                  <a:pt x="464431" y="383323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5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49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3" y="364272"/>
                                  <a:pt x="504752" y="361295"/>
                                </a:cubicBezTo>
                                <a:lnTo>
                                  <a:pt x="512656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7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7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2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4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6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2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8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0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8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lnTo>
                                  <a:pt x="2514765" y="1824990"/>
                                </a:ln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5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5" y="2155031"/>
                                  <a:pt x="2319383" y="2160388"/>
                                </a:cubicBezTo>
                                <a:lnTo>
                                  <a:pt x="2303229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4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0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3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59" y="2417870"/>
                                </a:lnTo>
                                <a:lnTo>
                                  <a:pt x="1997978" y="2418994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79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5" y="1850938"/>
                                </a:lnTo>
                                <a:lnTo>
                                  <a:pt x="237654" y="1833304"/>
                                </a:lnTo>
                                <a:lnTo>
                                  <a:pt x="228808" y="1817251"/>
                                </a:lnTo>
                                <a:lnTo>
                                  <a:pt x="214410" y="1784873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6" y="1640679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8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7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1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8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4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9140" y="-2286"/>
                          <a:ext cx="77267" cy="26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6" name="Group 12"/>
                      <wpg:cNvGrpSpPr>
                        <a:grpSpLocks/>
                      </wpg:cNvGrpSpPr>
                      <wpg:grpSpPr bwMode="auto">
                        <a:xfrm>
                          <a:off x="27203" y="7696"/>
                          <a:ext cx="59464" cy="95497"/>
                          <a:chOff x="-26637" y="-52836"/>
                          <a:chExt cx="48666" cy="78166"/>
                        </a:xfrm>
                      </wpg:grpSpPr>
                      <wps:wsp>
                        <wps:cNvPr id="7" name="Freeform: Shape 10"/>
                        <wps:cNvSpPr>
                          <a:spLocks/>
                        </wps:cNvSpPr>
                        <wps:spPr bwMode="auto">
                          <a:xfrm rot="10800000" flipH="1" flipV="1">
                            <a:off x="-27" y="5584"/>
                            <a:ext cx="22055" cy="19745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2 w 2647519"/>
                              <a:gd name="T23" fmla="*/ 2051897 h 2612594"/>
                              <a:gd name="T24" fmla="*/ 2500478 w 2647519"/>
                              <a:gd name="T25" fmla="*/ 1885950 h 2612594"/>
                              <a:gd name="T26" fmla="*/ 2141046 w 2647519"/>
                              <a:gd name="T27" fmla="*/ 2177871 h 2612594"/>
                              <a:gd name="T28" fmla="*/ 1667040 w 2647519"/>
                              <a:gd name="T29" fmla="*/ 2448877 h 2612594"/>
                              <a:gd name="T30" fmla="*/ 2149005 w 2647519"/>
                              <a:gd name="T31" fmla="*/ 2181224 h 2612594"/>
                              <a:gd name="T32" fmla="*/ 2588107 w 2647519"/>
                              <a:gd name="T33" fmla="*/ 1538287 h 2612594"/>
                              <a:gd name="T34" fmla="*/ 2498573 w 2647519"/>
                              <a:gd name="T35" fmla="*/ 1690687 h 2612594"/>
                              <a:gd name="T36" fmla="*/ 2459520 w 2647519"/>
                              <a:gd name="T37" fmla="*/ 1823085 h 2612594"/>
                              <a:gd name="T38" fmla="*/ 2155673 w 2647519"/>
                              <a:gd name="T39" fmla="*/ 2235517 h 2612594"/>
                              <a:gd name="T40" fmla="*/ 2548103 w 2647519"/>
                              <a:gd name="T41" fmla="*/ 1598295 h 2612594"/>
                              <a:gd name="T42" fmla="*/ 2602395 w 2647519"/>
                              <a:gd name="T43" fmla="*/ 1407794 h 2612594"/>
                              <a:gd name="T44" fmla="*/ 2644305 w 2647519"/>
                              <a:gd name="T45" fmla="*/ 1447799 h 2612594"/>
                              <a:gd name="T46" fmla="*/ 2645258 w 2647519"/>
                              <a:gd name="T47" fmla="*/ 1328737 h 2612594"/>
                              <a:gd name="T48" fmla="*/ 169710 w 2647519"/>
                              <a:gd name="T49" fmla="*/ 719137 h 2612594"/>
                              <a:gd name="T50" fmla="*/ 91605 w 2647519"/>
                              <a:gd name="T51" fmla="*/ 1169670 h 2612594"/>
                              <a:gd name="T52" fmla="*/ 103987 w 2647519"/>
                              <a:gd name="T53" fmla="*/ 1088707 h 2612594"/>
                              <a:gd name="T54" fmla="*/ 453399 w 2647519"/>
                              <a:gd name="T55" fmla="*/ 395790 h 2612594"/>
                              <a:gd name="T56" fmla="*/ 418313 w 2647519"/>
                              <a:gd name="T57" fmla="*/ 370522 h 2612594"/>
                              <a:gd name="T58" fmla="*/ 489348 w 2647519"/>
                              <a:gd name="T59" fmla="*/ 316869 h 2612594"/>
                              <a:gd name="T60" fmla="*/ 824078 w 2647519"/>
                              <a:gd name="T61" fmla="*/ 153352 h 2612594"/>
                              <a:gd name="T62" fmla="*/ 828840 w 2647519"/>
                              <a:gd name="T63" fmla="*/ 156209 h 2612594"/>
                              <a:gd name="T64" fmla="*/ 1160310 w 2647519"/>
                              <a:gd name="T65" fmla="*/ 46672 h 2612594"/>
                              <a:gd name="T66" fmla="*/ 222097 w 2647519"/>
                              <a:gd name="T67" fmla="*/ 672464 h 2612594"/>
                              <a:gd name="T68" fmla="*/ 96848 w 2647519"/>
                              <a:gd name="T69" fmla="*/ 1023781 h 2612594"/>
                              <a:gd name="T70" fmla="*/ 600240 w 2647519"/>
                              <a:gd name="T71" fmla="*/ 259080 h 2612594"/>
                              <a:gd name="T72" fmla="*/ 1545120 w 2647519"/>
                              <a:gd name="T73" fmla="*/ 24765 h 2612594"/>
                              <a:gd name="T74" fmla="*/ 1413008 w 2647519"/>
                              <a:gd name="T75" fmla="*/ 47116 h 2612594"/>
                              <a:gd name="T76" fmla="*/ 1824203 w 2647519"/>
                              <a:gd name="T77" fmla="*/ 156210 h 2612594"/>
                              <a:gd name="T78" fmla="*/ 2607157 w 2647519"/>
                              <a:gd name="T79" fmla="*/ 1290637 h 2612594"/>
                              <a:gd name="T80" fmla="*/ 2640495 w 2647519"/>
                              <a:gd name="T81" fmla="*/ 1358265 h 2612594"/>
                              <a:gd name="T82" fmla="*/ 2511908 w 2647519"/>
                              <a:gd name="T83" fmla="*/ 1832609 h 2612594"/>
                              <a:gd name="T84" fmla="*/ 2319383 w 2647519"/>
                              <a:gd name="T85" fmla="*/ 2160389 h 2612594"/>
                              <a:gd name="T86" fmla="*/ 2079914 w 2647519"/>
                              <a:gd name="T87" fmla="*/ 2368384 h 2612594"/>
                              <a:gd name="T88" fmla="*/ 1794675 w 2647519"/>
                              <a:gd name="T89" fmla="*/ 2522220 h 2612594"/>
                              <a:gd name="T90" fmla="*/ 1720380 w 2647519"/>
                              <a:gd name="T91" fmla="*/ 2566034 h 2612594"/>
                              <a:gd name="T92" fmla="*/ 1407008 w 2647519"/>
                              <a:gd name="T93" fmla="*/ 2590799 h 2612594"/>
                              <a:gd name="T94" fmla="*/ 1930882 w 2647519"/>
                              <a:gd name="T95" fmla="*/ 2426017 h 2612594"/>
                              <a:gd name="T96" fmla="*/ 1991843 w 2647519"/>
                              <a:gd name="T97" fmla="*/ 2392680 h 2612594"/>
                              <a:gd name="T98" fmla="*/ 996480 w 2647519"/>
                              <a:gd name="T99" fmla="*/ 2522220 h 2612594"/>
                              <a:gd name="T100" fmla="*/ 1317472 w 2647519"/>
                              <a:gd name="T101" fmla="*/ 2544127 h 2612594"/>
                              <a:gd name="T102" fmla="*/ 1544168 w 2647519"/>
                              <a:gd name="T103" fmla="*/ 2529840 h 2612594"/>
                              <a:gd name="T104" fmla="*/ 1045058 w 2647519"/>
                              <a:gd name="T105" fmla="*/ 2512695 h 2612594"/>
                              <a:gd name="T106" fmla="*/ 552615 w 2647519"/>
                              <a:gd name="T107" fmla="*/ 2272665 h 2612594"/>
                              <a:gd name="T108" fmla="*/ 211620 w 2647519"/>
                              <a:gd name="T109" fmla="*/ 1798320 h 2612594"/>
                              <a:gd name="T110" fmla="*/ 117322 w 2647519"/>
                              <a:gd name="T111" fmla="*/ 1503997 h 2612594"/>
                              <a:gd name="T112" fmla="*/ 44932 w 2647519"/>
                              <a:gd name="T113" fmla="*/ 1160145 h 2612594"/>
                              <a:gd name="T114" fmla="*/ 28740 w 2647519"/>
                              <a:gd name="T115" fmla="*/ 1119187 h 2612594"/>
                              <a:gd name="T116" fmla="*/ 86843 w 2647519"/>
                              <a:gd name="T117" fmla="*/ 1670685 h 2612594"/>
                              <a:gd name="T118" fmla="*/ 25882 w 2647519"/>
                              <a:gd name="T119" fmla="*/ 1058227 h 2612594"/>
                              <a:gd name="T120" fmla="*/ 252578 w 2647519"/>
                              <a:gd name="T121" fmla="*/ 519112 h 2612594"/>
                              <a:gd name="T122" fmla="*/ 604050 w 2647519"/>
                              <a:gd name="T123" fmla="*/ 209549 h 2612594"/>
                              <a:gd name="T124" fmla="*/ 1434630 w 2647519"/>
                              <a:gd name="T125" fmla="*/ 7619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4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lnTo>
                                  <a:pt x="1460492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2" y="2237197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80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5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  <a:alpha val="17998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  <a:lumOff val="0"/>
                                  <a:alpha val="20000"/>
                                </a:schemeClr>
                              </a:gs>
                            </a:gsLst>
                            <a:path path="rect">
                              <a:fillToRect l="100000" b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: Shape 10"/>
                        <wps:cNvSpPr>
                          <a:spLocks/>
                        </wps:cNvSpPr>
                        <wps:spPr bwMode="auto">
                          <a:xfrm rot="10800000">
                            <a:off x="3918" y="8849"/>
                            <a:ext cx="16843" cy="15090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2 w 2647519"/>
                              <a:gd name="T23" fmla="*/ 2051897 h 2612594"/>
                              <a:gd name="T24" fmla="*/ 2500478 w 2647519"/>
                              <a:gd name="T25" fmla="*/ 1885950 h 2612594"/>
                              <a:gd name="T26" fmla="*/ 2141046 w 2647519"/>
                              <a:gd name="T27" fmla="*/ 2177871 h 2612594"/>
                              <a:gd name="T28" fmla="*/ 1667040 w 2647519"/>
                              <a:gd name="T29" fmla="*/ 2448877 h 2612594"/>
                              <a:gd name="T30" fmla="*/ 2149005 w 2647519"/>
                              <a:gd name="T31" fmla="*/ 2181224 h 2612594"/>
                              <a:gd name="T32" fmla="*/ 2588107 w 2647519"/>
                              <a:gd name="T33" fmla="*/ 1538287 h 2612594"/>
                              <a:gd name="T34" fmla="*/ 2498573 w 2647519"/>
                              <a:gd name="T35" fmla="*/ 1690687 h 2612594"/>
                              <a:gd name="T36" fmla="*/ 2459520 w 2647519"/>
                              <a:gd name="T37" fmla="*/ 1823085 h 2612594"/>
                              <a:gd name="T38" fmla="*/ 2155673 w 2647519"/>
                              <a:gd name="T39" fmla="*/ 2235517 h 2612594"/>
                              <a:gd name="T40" fmla="*/ 2548103 w 2647519"/>
                              <a:gd name="T41" fmla="*/ 1598295 h 2612594"/>
                              <a:gd name="T42" fmla="*/ 2602395 w 2647519"/>
                              <a:gd name="T43" fmla="*/ 1407794 h 2612594"/>
                              <a:gd name="T44" fmla="*/ 2644305 w 2647519"/>
                              <a:gd name="T45" fmla="*/ 1447799 h 2612594"/>
                              <a:gd name="T46" fmla="*/ 2645258 w 2647519"/>
                              <a:gd name="T47" fmla="*/ 1328737 h 2612594"/>
                              <a:gd name="T48" fmla="*/ 169710 w 2647519"/>
                              <a:gd name="T49" fmla="*/ 719137 h 2612594"/>
                              <a:gd name="T50" fmla="*/ 91605 w 2647519"/>
                              <a:gd name="T51" fmla="*/ 1169670 h 2612594"/>
                              <a:gd name="T52" fmla="*/ 103987 w 2647519"/>
                              <a:gd name="T53" fmla="*/ 1088707 h 2612594"/>
                              <a:gd name="T54" fmla="*/ 453399 w 2647519"/>
                              <a:gd name="T55" fmla="*/ 395790 h 2612594"/>
                              <a:gd name="T56" fmla="*/ 418313 w 2647519"/>
                              <a:gd name="T57" fmla="*/ 370522 h 2612594"/>
                              <a:gd name="T58" fmla="*/ 489348 w 2647519"/>
                              <a:gd name="T59" fmla="*/ 316869 h 2612594"/>
                              <a:gd name="T60" fmla="*/ 824078 w 2647519"/>
                              <a:gd name="T61" fmla="*/ 153352 h 2612594"/>
                              <a:gd name="T62" fmla="*/ 828840 w 2647519"/>
                              <a:gd name="T63" fmla="*/ 156209 h 2612594"/>
                              <a:gd name="T64" fmla="*/ 1160310 w 2647519"/>
                              <a:gd name="T65" fmla="*/ 46672 h 2612594"/>
                              <a:gd name="T66" fmla="*/ 222097 w 2647519"/>
                              <a:gd name="T67" fmla="*/ 672464 h 2612594"/>
                              <a:gd name="T68" fmla="*/ 96848 w 2647519"/>
                              <a:gd name="T69" fmla="*/ 1023781 h 2612594"/>
                              <a:gd name="T70" fmla="*/ 600240 w 2647519"/>
                              <a:gd name="T71" fmla="*/ 259080 h 2612594"/>
                              <a:gd name="T72" fmla="*/ 1545120 w 2647519"/>
                              <a:gd name="T73" fmla="*/ 24765 h 2612594"/>
                              <a:gd name="T74" fmla="*/ 1413008 w 2647519"/>
                              <a:gd name="T75" fmla="*/ 47116 h 2612594"/>
                              <a:gd name="T76" fmla="*/ 1824203 w 2647519"/>
                              <a:gd name="T77" fmla="*/ 156210 h 2612594"/>
                              <a:gd name="T78" fmla="*/ 2607157 w 2647519"/>
                              <a:gd name="T79" fmla="*/ 1290637 h 2612594"/>
                              <a:gd name="T80" fmla="*/ 2640495 w 2647519"/>
                              <a:gd name="T81" fmla="*/ 1358265 h 2612594"/>
                              <a:gd name="T82" fmla="*/ 2511908 w 2647519"/>
                              <a:gd name="T83" fmla="*/ 1832609 h 2612594"/>
                              <a:gd name="T84" fmla="*/ 2319383 w 2647519"/>
                              <a:gd name="T85" fmla="*/ 2160389 h 2612594"/>
                              <a:gd name="T86" fmla="*/ 2079914 w 2647519"/>
                              <a:gd name="T87" fmla="*/ 2368384 h 2612594"/>
                              <a:gd name="T88" fmla="*/ 1794675 w 2647519"/>
                              <a:gd name="T89" fmla="*/ 2522220 h 2612594"/>
                              <a:gd name="T90" fmla="*/ 1720380 w 2647519"/>
                              <a:gd name="T91" fmla="*/ 2566034 h 2612594"/>
                              <a:gd name="T92" fmla="*/ 1407008 w 2647519"/>
                              <a:gd name="T93" fmla="*/ 2590799 h 2612594"/>
                              <a:gd name="T94" fmla="*/ 1930882 w 2647519"/>
                              <a:gd name="T95" fmla="*/ 2426017 h 2612594"/>
                              <a:gd name="T96" fmla="*/ 1991843 w 2647519"/>
                              <a:gd name="T97" fmla="*/ 2392680 h 2612594"/>
                              <a:gd name="T98" fmla="*/ 996480 w 2647519"/>
                              <a:gd name="T99" fmla="*/ 2522220 h 2612594"/>
                              <a:gd name="T100" fmla="*/ 1317472 w 2647519"/>
                              <a:gd name="T101" fmla="*/ 2544127 h 2612594"/>
                              <a:gd name="T102" fmla="*/ 1544168 w 2647519"/>
                              <a:gd name="T103" fmla="*/ 2529840 h 2612594"/>
                              <a:gd name="T104" fmla="*/ 1045058 w 2647519"/>
                              <a:gd name="T105" fmla="*/ 2512695 h 2612594"/>
                              <a:gd name="T106" fmla="*/ 552615 w 2647519"/>
                              <a:gd name="T107" fmla="*/ 2272665 h 2612594"/>
                              <a:gd name="T108" fmla="*/ 211620 w 2647519"/>
                              <a:gd name="T109" fmla="*/ 1798320 h 2612594"/>
                              <a:gd name="T110" fmla="*/ 117322 w 2647519"/>
                              <a:gd name="T111" fmla="*/ 1503997 h 2612594"/>
                              <a:gd name="T112" fmla="*/ 44932 w 2647519"/>
                              <a:gd name="T113" fmla="*/ 1160145 h 2612594"/>
                              <a:gd name="T114" fmla="*/ 28740 w 2647519"/>
                              <a:gd name="T115" fmla="*/ 1119187 h 2612594"/>
                              <a:gd name="T116" fmla="*/ 86843 w 2647519"/>
                              <a:gd name="T117" fmla="*/ 1670685 h 2612594"/>
                              <a:gd name="T118" fmla="*/ 25882 w 2647519"/>
                              <a:gd name="T119" fmla="*/ 1058227 h 2612594"/>
                              <a:gd name="T120" fmla="*/ 252578 w 2647519"/>
                              <a:gd name="T121" fmla="*/ 519112 h 2612594"/>
                              <a:gd name="T122" fmla="*/ 604050 w 2647519"/>
                              <a:gd name="T123" fmla="*/ 209549 h 2612594"/>
                              <a:gd name="T124" fmla="*/ 1434630 w 2647519"/>
                              <a:gd name="T125" fmla="*/ 7619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4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lnTo>
                                  <a:pt x="1460492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2" y="2237197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80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5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  <a:alpha val="34901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: Shape 10"/>
                        <wps:cNvSpPr>
                          <a:spLocks/>
                        </wps:cNvSpPr>
                        <wps:spPr bwMode="auto">
                          <a:xfrm rot="10800000" flipH="1" flipV="1">
                            <a:off x="12053" y="5196"/>
                            <a:ext cx="7689" cy="7590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2 w 2647519"/>
                              <a:gd name="T23" fmla="*/ 2051897 h 2612594"/>
                              <a:gd name="T24" fmla="*/ 2500478 w 2647519"/>
                              <a:gd name="T25" fmla="*/ 1885950 h 2612594"/>
                              <a:gd name="T26" fmla="*/ 2141046 w 2647519"/>
                              <a:gd name="T27" fmla="*/ 2177871 h 2612594"/>
                              <a:gd name="T28" fmla="*/ 1667040 w 2647519"/>
                              <a:gd name="T29" fmla="*/ 2448877 h 2612594"/>
                              <a:gd name="T30" fmla="*/ 2149005 w 2647519"/>
                              <a:gd name="T31" fmla="*/ 2181224 h 2612594"/>
                              <a:gd name="T32" fmla="*/ 2588107 w 2647519"/>
                              <a:gd name="T33" fmla="*/ 1538287 h 2612594"/>
                              <a:gd name="T34" fmla="*/ 2498573 w 2647519"/>
                              <a:gd name="T35" fmla="*/ 1690687 h 2612594"/>
                              <a:gd name="T36" fmla="*/ 2459520 w 2647519"/>
                              <a:gd name="T37" fmla="*/ 1823085 h 2612594"/>
                              <a:gd name="T38" fmla="*/ 2155673 w 2647519"/>
                              <a:gd name="T39" fmla="*/ 2235517 h 2612594"/>
                              <a:gd name="T40" fmla="*/ 2548103 w 2647519"/>
                              <a:gd name="T41" fmla="*/ 1598295 h 2612594"/>
                              <a:gd name="T42" fmla="*/ 2602395 w 2647519"/>
                              <a:gd name="T43" fmla="*/ 1407794 h 2612594"/>
                              <a:gd name="T44" fmla="*/ 2644305 w 2647519"/>
                              <a:gd name="T45" fmla="*/ 1447799 h 2612594"/>
                              <a:gd name="T46" fmla="*/ 2645258 w 2647519"/>
                              <a:gd name="T47" fmla="*/ 1328737 h 2612594"/>
                              <a:gd name="T48" fmla="*/ 169710 w 2647519"/>
                              <a:gd name="T49" fmla="*/ 719137 h 2612594"/>
                              <a:gd name="T50" fmla="*/ 91605 w 2647519"/>
                              <a:gd name="T51" fmla="*/ 1169670 h 2612594"/>
                              <a:gd name="T52" fmla="*/ 103987 w 2647519"/>
                              <a:gd name="T53" fmla="*/ 1088707 h 2612594"/>
                              <a:gd name="T54" fmla="*/ 453399 w 2647519"/>
                              <a:gd name="T55" fmla="*/ 395790 h 2612594"/>
                              <a:gd name="T56" fmla="*/ 418313 w 2647519"/>
                              <a:gd name="T57" fmla="*/ 370522 h 2612594"/>
                              <a:gd name="T58" fmla="*/ 489348 w 2647519"/>
                              <a:gd name="T59" fmla="*/ 316869 h 2612594"/>
                              <a:gd name="T60" fmla="*/ 824078 w 2647519"/>
                              <a:gd name="T61" fmla="*/ 153352 h 2612594"/>
                              <a:gd name="T62" fmla="*/ 828840 w 2647519"/>
                              <a:gd name="T63" fmla="*/ 156209 h 2612594"/>
                              <a:gd name="T64" fmla="*/ 1160310 w 2647519"/>
                              <a:gd name="T65" fmla="*/ 46672 h 2612594"/>
                              <a:gd name="T66" fmla="*/ 222097 w 2647519"/>
                              <a:gd name="T67" fmla="*/ 672464 h 2612594"/>
                              <a:gd name="T68" fmla="*/ 96848 w 2647519"/>
                              <a:gd name="T69" fmla="*/ 1023781 h 2612594"/>
                              <a:gd name="T70" fmla="*/ 600240 w 2647519"/>
                              <a:gd name="T71" fmla="*/ 259080 h 2612594"/>
                              <a:gd name="T72" fmla="*/ 1545120 w 2647519"/>
                              <a:gd name="T73" fmla="*/ 24765 h 2612594"/>
                              <a:gd name="T74" fmla="*/ 1413008 w 2647519"/>
                              <a:gd name="T75" fmla="*/ 47116 h 2612594"/>
                              <a:gd name="T76" fmla="*/ 1824203 w 2647519"/>
                              <a:gd name="T77" fmla="*/ 156210 h 2612594"/>
                              <a:gd name="T78" fmla="*/ 2607157 w 2647519"/>
                              <a:gd name="T79" fmla="*/ 1290637 h 2612594"/>
                              <a:gd name="T80" fmla="*/ 2640495 w 2647519"/>
                              <a:gd name="T81" fmla="*/ 1358265 h 2612594"/>
                              <a:gd name="T82" fmla="*/ 2511908 w 2647519"/>
                              <a:gd name="T83" fmla="*/ 1832609 h 2612594"/>
                              <a:gd name="T84" fmla="*/ 2319383 w 2647519"/>
                              <a:gd name="T85" fmla="*/ 2160389 h 2612594"/>
                              <a:gd name="T86" fmla="*/ 2079914 w 2647519"/>
                              <a:gd name="T87" fmla="*/ 2368384 h 2612594"/>
                              <a:gd name="T88" fmla="*/ 1794675 w 2647519"/>
                              <a:gd name="T89" fmla="*/ 2522220 h 2612594"/>
                              <a:gd name="T90" fmla="*/ 1720380 w 2647519"/>
                              <a:gd name="T91" fmla="*/ 2566034 h 2612594"/>
                              <a:gd name="T92" fmla="*/ 1407008 w 2647519"/>
                              <a:gd name="T93" fmla="*/ 2590799 h 2612594"/>
                              <a:gd name="T94" fmla="*/ 1930882 w 2647519"/>
                              <a:gd name="T95" fmla="*/ 2426017 h 2612594"/>
                              <a:gd name="T96" fmla="*/ 1991843 w 2647519"/>
                              <a:gd name="T97" fmla="*/ 2392680 h 2612594"/>
                              <a:gd name="T98" fmla="*/ 996480 w 2647519"/>
                              <a:gd name="T99" fmla="*/ 2522220 h 2612594"/>
                              <a:gd name="T100" fmla="*/ 1317472 w 2647519"/>
                              <a:gd name="T101" fmla="*/ 2544127 h 2612594"/>
                              <a:gd name="T102" fmla="*/ 1544168 w 2647519"/>
                              <a:gd name="T103" fmla="*/ 2529840 h 2612594"/>
                              <a:gd name="T104" fmla="*/ 1045058 w 2647519"/>
                              <a:gd name="T105" fmla="*/ 2512695 h 2612594"/>
                              <a:gd name="T106" fmla="*/ 552615 w 2647519"/>
                              <a:gd name="T107" fmla="*/ 2272665 h 2612594"/>
                              <a:gd name="T108" fmla="*/ 211620 w 2647519"/>
                              <a:gd name="T109" fmla="*/ 1798320 h 2612594"/>
                              <a:gd name="T110" fmla="*/ 117322 w 2647519"/>
                              <a:gd name="T111" fmla="*/ 1503997 h 2612594"/>
                              <a:gd name="T112" fmla="*/ 44932 w 2647519"/>
                              <a:gd name="T113" fmla="*/ 1160145 h 2612594"/>
                              <a:gd name="T114" fmla="*/ 28740 w 2647519"/>
                              <a:gd name="T115" fmla="*/ 1119187 h 2612594"/>
                              <a:gd name="T116" fmla="*/ 86843 w 2647519"/>
                              <a:gd name="T117" fmla="*/ 1670685 h 2612594"/>
                              <a:gd name="T118" fmla="*/ 25882 w 2647519"/>
                              <a:gd name="T119" fmla="*/ 1058227 h 2612594"/>
                              <a:gd name="T120" fmla="*/ 252578 w 2647519"/>
                              <a:gd name="T121" fmla="*/ 519112 h 2612594"/>
                              <a:gd name="T122" fmla="*/ 604050 w 2647519"/>
                              <a:gd name="T123" fmla="*/ 209549 h 2612594"/>
                              <a:gd name="T124" fmla="*/ 1434630 w 2647519"/>
                              <a:gd name="T125" fmla="*/ 7619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4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lnTo>
                                  <a:pt x="1460492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2" y="2237197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80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5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  <a:alpha val="36078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: Shape 10"/>
                        <wps:cNvSpPr>
                          <a:spLocks/>
                        </wps:cNvSpPr>
                        <wps:spPr bwMode="auto">
                          <a:xfrm rot="10800000" flipH="1" flipV="1">
                            <a:off x="-2182" y="13957"/>
                            <a:ext cx="4497" cy="4440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2 w 2647519"/>
                              <a:gd name="T23" fmla="*/ 2051897 h 2612594"/>
                              <a:gd name="T24" fmla="*/ 2500478 w 2647519"/>
                              <a:gd name="T25" fmla="*/ 1885950 h 2612594"/>
                              <a:gd name="T26" fmla="*/ 2141046 w 2647519"/>
                              <a:gd name="T27" fmla="*/ 2177871 h 2612594"/>
                              <a:gd name="T28" fmla="*/ 1667040 w 2647519"/>
                              <a:gd name="T29" fmla="*/ 2448877 h 2612594"/>
                              <a:gd name="T30" fmla="*/ 2149005 w 2647519"/>
                              <a:gd name="T31" fmla="*/ 2181224 h 2612594"/>
                              <a:gd name="T32" fmla="*/ 2588107 w 2647519"/>
                              <a:gd name="T33" fmla="*/ 1538287 h 2612594"/>
                              <a:gd name="T34" fmla="*/ 2498573 w 2647519"/>
                              <a:gd name="T35" fmla="*/ 1690687 h 2612594"/>
                              <a:gd name="T36" fmla="*/ 2459520 w 2647519"/>
                              <a:gd name="T37" fmla="*/ 1823085 h 2612594"/>
                              <a:gd name="T38" fmla="*/ 2155673 w 2647519"/>
                              <a:gd name="T39" fmla="*/ 2235517 h 2612594"/>
                              <a:gd name="T40" fmla="*/ 2548103 w 2647519"/>
                              <a:gd name="T41" fmla="*/ 1598295 h 2612594"/>
                              <a:gd name="T42" fmla="*/ 2602395 w 2647519"/>
                              <a:gd name="T43" fmla="*/ 1407794 h 2612594"/>
                              <a:gd name="T44" fmla="*/ 2644305 w 2647519"/>
                              <a:gd name="T45" fmla="*/ 1447799 h 2612594"/>
                              <a:gd name="T46" fmla="*/ 2645258 w 2647519"/>
                              <a:gd name="T47" fmla="*/ 1328737 h 2612594"/>
                              <a:gd name="T48" fmla="*/ 169710 w 2647519"/>
                              <a:gd name="T49" fmla="*/ 719137 h 2612594"/>
                              <a:gd name="T50" fmla="*/ 91605 w 2647519"/>
                              <a:gd name="T51" fmla="*/ 1169670 h 2612594"/>
                              <a:gd name="T52" fmla="*/ 103987 w 2647519"/>
                              <a:gd name="T53" fmla="*/ 1088707 h 2612594"/>
                              <a:gd name="T54" fmla="*/ 453399 w 2647519"/>
                              <a:gd name="T55" fmla="*/ 395790 h 2612594"/>
                              <a:gd name="T56" fmla="*/ 418313 w 2647519"/>
                              <a:gd name="T57" fmla="*/ 370522 h 2612594"/>
                              <a:gd name="T58" fmla="*/ 489348 w 2647519"/>
                              <a:gd name="T59" fmla="*/ 316869 h 2612594"/>
                              <a:gd name="T60" fmla="*/ 824078 w 2647519"/>
                              <a:gd name="T61" fmla="*/ 153352 h 2612594"/>
                              <a:gd name="T62" fmla="*/ 828840 w 2647519"/>
                              <a:gd name="T63" fmla="*/ 156209 h 2612594"/>
                              <a:gd name="T64" fmla="*/ 1160310 w 2647519"/>
                              <a:gd name="T65" fmla="*/ 46672 h 2612594"/>
                              <a:gd name="T66" fmla="*/ 222097 w 2647519"/>
                              <a:gd name="T67" fmla="*/ 672464 h 2612594"/>
                              <a:gd name="T68" fmla="*/ 96848 w 2647519"/>
                              <a:gd name="T69" fmla="*/ 1023781 h 2612594"/>
                              <a:gd name="T70" fmla="*/ 600240 w 2647519"/>
                              <a:gd name="T71" fmla="*/ 259080 h 2612594"/>
                              <a:gd name="T72" fmla="*/ 1545120 w 2647519"/>
                              <a:gd name="T73" fmla="*/ 24765 h 2612594"/>
                              <a:gd name="T74" fmla="*/ 1413008 w 2647519"/>
                              <a:gd name="T75" fmla="*/ 47116 h 2612594"/>
                              <a:gd name="T76" fmla="*/ 1824203 w 2647519"/>
                              <a:gd name="T77" fmla="*/ 156210 h 2612594"/>
                              <a:gd name="T78" fmla="*/ 2607157 w 2647519"/>
                              <a:gd name="T79" fmla="*/ 1290637 h 2612594"/>
                              <a:gd name="T80" fmla="*/ 2640495 w 2647519"/>
                              <a:gd name="T81" fmla="*/ 1358265 h 2612594"/>
                              <a:gd name="T82" fmla="*/ 2511908 w 2647519"/>
                              <a:gd name="T83" fmla="*/ 1832609 h 2612594"/>
                              <a:gd name="T84" fmla="*/ 2319383 w 2647519"/>
                              <a:gd name="T85" fmla="*/ 2160389 h 2612594"/>
                              <a:gd name="T86" fmla="*/ 2079914 w 2647519"/>
                              <a:gd name="T87" fmla="*/ 2368384 h 2612594"/>
                              <a:gd name="T88" fmla="*/ 1794675 w 2647519"/>
                              <a:gd name="T89" fmla="*/ 2522220 h 2612594"/>
                              <a:gd name="T90" fmla="*/ 1720380 w 2647519"/>
                              <a:gd name="T91" fmla="*/ 2566034 h 2612594"/>
                              <a:gd name="T92" fmla="*/ 1407008 w 2647519"/>
                              <a:gd name="T93" fmla="*/ 2590799 h 2612594"/>
                              <a:gd name="T94" fmla="*/ 1930882 w 2647519"/>
                              <a:gd name="T95" fmla="*/ 2426017 h 2612594"/>
                              <a:gd name="T96" fmla="*/ 1991843 w 2647519"/>
                              <a:gd name="T97" fmla="*/ 2392680 h 2612594"/>
                              <a:gd name="T98" fmla="*/ 996480 w 2647519"/>
                              <a:gd name="T99" fmla="*/ 2522220 h 2612594"/>
                              <a:gd name="T100" fmla="*/ 1317472 w 2647519"/>
                              <a:gd name="T101" fmla="*/ 2544127 h 2612594"/>
                              <a:gd name="T102" fmla="*/ 1544168 w 2647519"/>
                              <a:gd name="T103" fmla="*/ 2529840 h 2612594"/>
                              <a:gd name="T104" fmla="*/ 1045058 w 2647519"/>
                              <a:gd name="T105" fmla="*/ 2512695 h 2612594"/>
                              <a:gd name="T106" fmla="*/ 552615 w 2647519"/>
                              <a:gd name="T107" fmla="*/ 2272665 h 2612594"/>
                              <a:gd name="T108" fmla="*/ 211620 w 2647519"/>
                              <a:gd name="T109" fmla="*/ 1798320 h 2612594"/>
                              <a:gd name="T110" fmla="*/ 117322 w 2647519"/>
                              <a:gd name="T111" fmla="*/ 1503997 h 2612594"/>
                              <a:gd name="T112" fmla="*/ 44932 w 2647519"/>
                              <a:gd name="T113" fmla="*/ 1160145 h 2612594"/>
                              <a:gd name="T114" fmla="*/ 28740 w 2647519"/>
                              <a:gd name="T115" fmla="*/ 1119187 h 2612594"/>
                              <a:gd name="T116" fmla="*/ 86843 w 2647519"/>
                              <a:gd name="T117" fmla="*/ 1670685 h 2612594"/>
                              <a:gd name="T118" fmla="*/ 25882 w 2647519"/>
                              <a:gd name="T119" fmla="*/ 1058227 h 2612594"/>
                              <a:gd name="T120" fmla="*/ 252578 w 2647519"/>
                              <a:gd name="T121" fmla="*/ 519112 h 2612594"/>
                              <a:gd name="T122" fmla="*/ 604050 w 2647519"/>
                              <a:gd name="T123" fmla="*/ 209549 h 2612594"/>
                              <a:gd name="T124" fmla="*/ 1434630 w 2647519"/>
                              <a:gd name="T125" fmla="*/ 7619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4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lnTo>
                                  <a:pt x="1460492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2" y="2237197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80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5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  <a:alpha val="3098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: Shape 10"/>
                        <wps:cNvSpPr>
                          <a:spLocks/>
                        </wps:cNvSpPr>
                        <wps:spPr bwMode="auto">
                          <a:xfrm rot="10800000" flipH="1" flipV="1">
                            <a:off x="-26637" y="-52836"/>
                            <a:ext cx="4498" cy="4439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2 w 2647519"/>
                              <a:gd name="T23" fmla="*/ 2051897 h 2612594"/>
                              <a:gd name="T24" fmla="*/ 2500478 w 2647519"/>
                              <a:gd name="T25" fmla="*/ 1885950 h 2612594"/>
                              <a:gd name="T26" fmla="*/ 2141046 w 2647519"/>
                              <a:gd name="T27" fmla="*/ 2177871 h 2612594"/>
                              <a:gd name="T28" fmla="*/ 1667040 w 2647519"/>
                              <a:gd name="T29" fmla="*/ 2448877 h 2612594"/>
                              <a:gd name="T30" fmla="*/ 2149005 w 2647519"/>
                              <a:gd name="T31" fmla="*/ 2181224 h 2612594"/>
                              <a:gd name="T32" fmla="*/ 2588107 w 2647519"/>
                              <a:gd name="T33" fmla="*/ 1538287 h 2612594"/>
                              <a:gd name="T34" fmla="*/ 2498573 w 2647519"/>
                              <a:gd name="T35" fmla="*/ 1690687 h 2612594"/>
                              <a:gd name="T36" fmla="*/ 2459520 w 2647519"/>
                              <a:gd name="T37" fmla="*/ 1823085 h 2612594"/>
                              <a:gd name="T38" fmla="*/ 2155673 w 2647519"/>
                              <a:gd name="T39" fmla="*/ 2235517 h 2612594"/>
                              <a:gd name="T40" fmla="*/ 2548103 w 2647519"/>
                              <a:gd name="T41" fmla="*/ 1598295 h 2612594"/>
                              <a:gd name="T42" fmla="*/ 2602395 w 2647519"/>
                              <a:gd name="T43" fmla="*/ 1407794 h 2612594"/>
                              <a:gd name="T44" fmla="*/ 2644305 w 2647519"/>
                              <a:gd name="T45" fmla="*/ 1447799 h 2612594"/>
                              <a:gd name="T46" fmla="*/ 2645258 w 2647519"/>
                              <a:gd name="T47" fmla="*/ 1328737 h 2612594"/>
                              <a:gd name="T48" fmla="*/ 169710 w 2647519"/>
                              <a:gd name="T49" fmla="*/ 719137 h 2612594"/>
                              <a:gd name="T50" fmla="*/ 91605 w 2647519"/>
                              <a:gd name="T51" fmla="*/ 1169670 h 2612594"/>
                              <a:gd name="T52" fmla="*/ 103987 w 2647519"/>
                              <a:gd name="T53" fmla="*/ 1088707 h 2612594"/>
                              <a:gd name="T54" fmla="*/ 453399 w 2647519"/>
                              <a:gd name="T55" fmla="*/ 395790 h 2612594"/>
                              <a:gd name="T56" fmla="*/ 418313 w 2647519"/>
                              <a:gd name="T57" fmla="*/ 370522 h 2612594"/>
                              <a:gd name="T58" fmla="*/ 489348 w 2647519"/>
                              <a:gd name="T59" fmla="*/ 316869 h 2612594"/>
                              <a:gd name="T60" fmla="*/ 824078 w 2647519"/>
                              <a:gd name="T61" fmla="*/ 153352 h 2612594"/>
                              <a:gd name="T62" fmla="*/ 828840 w 2647519"/>
                              <a:gd name="T63" fmla="*/ 156209 h 2612594"/>
                              <a:gd name="T64" fmla="*/ 1160310 w 2647519"/>
                              <a:gd name="T65" fmla="*/ 46672 h 2612594"/>
                              <a:gd name="T66" fmla="*/ 222097 w 2647519"/>
                              <a:gd name="T67" fmla="*/ 672464 h 2612594"/>
                              <a:gd name="T68" fmla="*/ 96848 w 2647519"/>
                              <a:gd name="T69" fmla="*/ 1023781 h 2612594"/>
                              <a:gd name="T70" fmla="*/ 600240 w 2647519"/>
                              <a:gd name="T71" fmla="*/ 259080 h 2612594"/>
                              <a:gd name="T72" fmla="*/ 1545120 w 2647519"/>
                              <a:gd name="T73" fmla="*/ 24765 h 2612594"/>
                              <a:gd name="T74" fmla="*/ 1413008 w 2647519"/>
                              <a:gd name="T75" fmla="*/ 47116 h 2612594"/>
                              <a:gd name="T76" fmla="*/ 1824203 w 2647519"/>
                              <a:gd name="T77" fmla="*/ 156210 h 2612594"/>
                              <a:gd name="T78" fmla="*/ 2607157 w 2647519"/>
                              <a:gd name="T79" fmla="*/ 1290637 h 2612594"/>
                              <a:gd name="T80" fmla="*/ 2640495 w 2647519"/>
                              <a:gd name="T81" fmla="*/ 1358265 h 2612594"/>
                              <a:gd name="T82" fmla="*/ 2511908 w 2647519"/>
                              <a:gd name="T83" fmla="*/ 1832609 h 2612594"/>
                              <a:gd name="T84" fmla="*/ 2319383 w 2647519"/>
                              <a:gd name="T85" fmla="*/ 2160389 h 2612594"/>
                              <a:gd name="T86" fmla="*/ 2079914 w 2647519"/>
                              <a:gd name="T87" fmla="*/ 2368384 h 2612594"/>
                              <a:gd name="T88" fmla="*/ 1794675 w 2647519"/>
                              <a:gd name="T89" fmla="*/ 2522220 h 2612594"/>
                              <a:gd name="T90" fmla="*/ 1720380 w 2647519"/>
                              <a:gd name="T91" fmla="*/ 2566034 h 2612594"/>
                              <a:gd name="T92" fmla="*/ 1407008 w 2647519"/>
                              <a:gd name="T93" fmla="*/ 2590799 h 2612594"/>
                              <a:gd name="T94" fmla="*/ 1930882 w 2647519"/>
                              <a:gd name="T95" fmla="*/ 2426017 h 2612594"/>
                              <a:gd name="T96" fmla="*/ 1991843 w 2647519"/>
                              <a:gd name="T97" fmla="*/ 2392680 h 2612594"/>
                              <a:gd name="T98" fmla="*/ 996480 w 2647519"/>
                              <a:gd name="T99" fmla="*/ 2522220 h 2612594"/>
                              <a:gd name="T100" fmla="*/ 1317472 w 2647519"/>
                              <a:gd name="T101" fmla="*/ 2544127 h 2612594"/>
                              <a:gd name="T102" fmla="*/ 1544168 w 2647519"/>
                              <a:gd name="T103" fmla="*/ 2529840 h 2612594"/>
                              <a:gd name="T104" fmla="*/ 1045058 w 2647519"/>
                              <a:gd name="T105" fmla="*/ 2512695 h 2612594"/>
                              <a:gd name="T106" fmla="*/ 552615 w 2647519"/>
                              <a:gd name="T107" fmla="*/ 2272665 h 2612594"/>
                              <a:gd name="T108" fmla="*/ 211620 w 2647519"/>
                              <a:gd name="T109" fmla="*/ 1798320 h 2612594"/>
                              <a:gd name="T110" fmla="*/ 117322 w 2647519"/>
                              <a:gd name="T111" fmla="*/ 1503997 h 2612594"/>
                              <a:gd name="T112" fmla="*/ 44932 w 2647519"/>
                              <a:gd name="T113" fmla="*/ 1160145 h 2612594"/>
                              <a:gd name="T114" fmla="*/ 28740 w 2647519"/>
                              <a:gd name="T115" fmla="*/ 1119187 h 2612594"/>
                              <a:gd name="T116" fmla="*/ 86843 w 2647519"/>
                              <a:gd name="T117" fmla="*/ 1670685 h 2612594"/>
                              <a:gd name="T118" fmla="*/ 25882 w 2647519"/>
                              <a:gd name="T119" fmla="*/ 1058227 h 2612594"/>
                              <a:gd name="T120" fmla="*/ 252578 w 2647519"/>
                              <a:gd name="T121" fmla="*/ 519112 h 2612594"/>
                              <a:gd name="T122" fmla="*/ 604050 w 2647519"/>
                              <a:gd name="T123" fmla="*/ 209549 h 2612594"/>
                              <a:gd name="T124" fmla="*/ 1434630 w 2647519"/>
                              <a:gd name="T125" fmla="*/ 7619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4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lnTo>
                                  <a:pt x="1460492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2" y="2237197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80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5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  <a:alpha val="36078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: Shape 10"/>
                        <wps:cNvSpPr>
                          <a:spLocks/>
                        </wps:cNvSpPr>
                        <wps:spPr bwMode="auto">
                          <a:xfrm rot="10800000" flipH="1" flipV="1">
                            <a:off x="5966" y="4616"/>
                            <a:ext cx="2809" cy="2773"/>
                          </a:xfrm>
                          <a:custGeom>
                            <a:avLst/>
                            <a:gdLst>
                              <a:gd name="T0" fmla="*/ 1033627 w 2647519"/>
                              <a:gd name="T1" fmla="*/ 2547937 h 2612594"/>
                              <a:gd name="T2" fmla="*/ 1377480 w 2647519"/>
                              <a:gd name="T3" fmla="*/ 2586037 h 2612594"/>
                              <a:gd name="T4" fmla="*/ 1345293 w 2647519"/>
                              <a:gd name="T5" fmla="*/ 2493385 h 2612594"/>
                              <a:gd name="T6" fmla="*/ 945045 w 2647519"/>
                              <a:gd name="T7" fmla="*/ 2529839 h 2612594"/>
                              <a:gd name="T8" fmla="*/ 636435 w 2647519"/>
                              <a:gd name="T9" fmla="*/ 2397442 h 2612594"/>
                              <a:gd name="T10" fmla="*/ 1772767 w 2647519"/>
                              <a:gd name="T11" fmla="*/ 2448877 h 2612594"/>
                              <a:gd name="T12" fmla="*/ 1740675 w 2647519"/>
                              <a:gd name="T13" fmla="*/ 2467181 h 2612594"/>
                              <a:gd name="T14" fmla="*/ 460060 w 2647519"/>
                              <a:gd name="T15" fmla="*/ 2262062 h 2612594"/>
                              <a:gd name="T16" fmla="*/ 2171865 w 2647519"/>
                              <a:gd name="T17" fmla="*/ 2196465 h 2612594"/>
                              <a:gd name="T18" fmla="*/ 482130 w 2647519"/>
                              <a:gd name="T19" fmla="*/ 2274569 h 2612594"/>
                              <a:gd name="T20" fmla="*/ 414503 w 2647519"/>
                              <a:gd name="T21" fmla="*/ 2217419 h 2612594"/>
                              <a:gd name="T22" fmla="*/ 2292832 w 2647519"/>
                              <a:gd name="T23" fmla="*/ 2051897 h 2612594"/>
                              <a:gd name="T24" fmla="*/ 2500478 w 2647519"/>
                              <a:gd name="T25" fmla="*/ 1885950 h 2612594"/>
                              <a:gd name="T26" fmla="*/ 2141046 w 2647519"/>
                              <a:gd name="T27" fmla="*/ 2177871 h 2612594"/>
                              <a:gd name="T28" fmla="*/ 1667040 w 2647519"/>
                              <a:gd name="T29" fmla="*/ 2448877 h 2612594"/>
                              <a:gd name="T30" fmla="*/ 2149005 w 2647519"/>
                              <a:gd name="T31" fmla="*/ 2181224 h 2612594"/>
                              <a:gd name="T32" fmla="*/ 2588107 w 2647519"/>
                              <a:gd name="T33" fmla="*/ 1538287 h 2612594"/>
                              <a:gd name="T34" fmla="*/ 2498573 w 2647519"/>
                              <a:gd name="T35" fmla="*/ 1690687 h 2612594"/>
                              <a:gd name="T36" fmla="*/ 2459520 w 2647519"/>
                              <a:gd name="T37" fmla="*/ 1823085 h 2612594"/>
                              <a:gd name="T38" fmla="*/ 2155673 w 2647519"/>
                              <a:gd name="T39" fmla="*/ 2235517 h 2612594"/>
                              <a:gd name="T40" fmla="*/ 2548103 w 2647519"/>
                              <a:gd name="T41" fmla="*/ 1598295 h 2612594"/>
                              <a:gd name="T42" fmla="*/ 2602395 w 2647519"/>
                              <a:gd name="T43" fmla="*/ 1407794 h 2612594"/>
                              <a:gd name="T44" fmla="*/ 2644305 w 2647519"/>
                              <a:gd name="T45" fmla="*/ 1447799 h 2612594"/>
                              <a:gd name="T46" fmla="*/ 2645258 w 2647519"/>
                              <a:gd name="T47" fmla="*/ 1328737 h 2612594"/>
                              <a:gd name="T48" fmla="*/ 169710 w 2647519"/>
                              <a:gd name="T49" fmla="*/ 719137 h 2612594"/>
                              <a:gd name="T50" fmla="*/ 91605 w 2647519"/>
                              <a:gd name="T51" fmla="*/ 1169670 h 2612594"/>
                              <a:gd name="T52" fmla="*/ 103987 w 2647519"/>
                              <a:gd name="T53" fmla="*/ 1088707 h 2612594"/>
                              <a:gd name="T54" fmla="*/ 453399 w 2647519"/>
                              <a:gd name="T55" fmla="*/ 395790 h 2612594"/>
                              <a:gd name="T56" fmla="*/ 418313 w 2647519"/>
                              <a:gd name="T57" fmla="*/ 370522 h 2612594"/>
                              <a:gd name="T58" fmla="*/ 489348 w 2647519"/>
                              <a:gd name="T59" fmla="*/ 316869 h 2612594"/>
                              <a:gd name="T60" fmla="*/ 824078 w 2647519"/>
                              <a:gd name="T61" fmla="*/ 153352 h 2612594"/>
                              <a:gd name="T62" fmla="*/ 828840 w 2647519"/>
                              <a:gd name="T63" fmla="*/ 156209 h 2612594"/>
                              <a:gd name="T64" fmla="*/ 1160310 w 2647519"/>
                              <a:gd name="T65" fmla="*/ 46672 h 2612594"/>
                              <a:gd name="T66" fmla="*/ 222097 w 2647519"/>
                              <a:gd name="T67" fmla="*/ 672464 h 2612594"/>
                              <a:gd name="T68" fmla="*/ 96848 w 2647519"/>
                              <a:gd name="T69" fmla="*/ 1023781 h 2612594"/>
                              <a:gd name="T70" fmla="*/ 600240 w 2647519"/>
                              <a:gd name="T71" fmla="*/ 259080 h 2612594"/>
                              <a:gd name="T72" fmla="*/ 1545120 w 2647519"/>
                              <a:gd name="T73" fmla="*/ 24765 h 2612594"/>
                              <a:gd name="T74" fmla="*/ 1413008 w 2647519"/>
                              <a:gd name="T75" fmla="*/ 47116 h 2612594"/>
                              <a:gd name="T76" fmla="*/ 1824203 w 2647519"/>
                              <a:gd name="T77" fmla="*/ 156210 h 2612594"/>
                              <a:gd name="T78" fmla="*/ 2607157 w 2647519"/>
                              <a:gd name="T79" fmla="*/ 1290637 h 2612594"/>
                              <a:gd name="T80" fmla="*/ 2640495 w 2647519"/>
                              <a:gd name="T81" fmla="*/ 1358265 h 2612594"/>
                              <a:gd name="T82" fmla="*/ 2511908 w 2647519"/>
                              <a:gd name="T83" fmla="*/ 1832609 h 2612594"/>
                              <a:gd name="T84" fmla="*/ 2319383 w 2647519"/>
                              <a:gd name="T85" fmla="*/ 2160389 h 2612594"/>
                              <a:gd name="T86" fmla="*/ 2079914 w 2647519"/>
                              <a:gd name="T87" fmla="*/ 2368384 h 2612594"/>
                              <a:gd name="T88" fmla="*/ 1794675 w 2647519"/>
                              <a:gd name="T89" fmla="*/ 2522220 h 2612594"/>
                              <a:gd name="T90" fmla="*/ 1720380 w 2647519"/>
                              <a:gd name="T91" fmla="*/ 2566034 h 2612594"/>
                              <a:gd name="T92" fmla="*/ 1407008 w 2647519"/>
                              <a:gd name="T93" fmla="*/ 2590799 h 2612594"/>
                              <a:gd name="T94" fmla="*/ 1930882 w 2647519"/>
                              <a:gd name="T95" fmla="*/ 2426017 h 2612594"/>
                              <a:gd name="T96" fmla="*/ 1991843 w 2647519"/>
                              <a:gd name="T97" fmla="*/ 2392680 h 2612594"/>
                              <a:gd name="T98" fmla="*/ 996480 w 2647519"/>
                              <a:gd name="T99" fmla="*/ 2522220 h 2612594"/>
                              <a:gd name="T100" fmla="*/ 1317472 w 2647519"/>
                              <a:gd name="T101" fmla="*/ 2544127 h 2612594"/>
                              <a:gd name="T102" fmla="*/ 1544168 w 2647519"/>
                              <a:gd name="T103" fmla="*/ 2529840 h 2612594"/>
                              <a:gd name="T104" fmla="*/ 1045058 w 2647519"/>
                              <a:gd name="T105" fmla="*/ 2512695 h 2612594"/>
                              <a:gd name="T106" fmla="*/ 552615 w 2647519"/>
                              <a:gd name="T107" fmla="*/ 2272665 h 2612594"/>
                              <a:gd name="T108" fmla="*/ 211620 w 2647519"/>
                              <a:gd name="T109" fmla="*/ 1798320 h 2612594"/>
                              <a:gd name="T110" fmla="*/ 117322 w 2647519"/>
                              <a:gd name="T111" fmla="*/ 1503997 h 2612594"/>
                              <a:gd name="T112" fmla="*/ 44932 w 2647519"/>
                              <a:gd name="T113" fmla="*/ 1160145 h 2612594"/>
                              <a:gd name="T114" fmla="*/ 28740 w 2647519"/>
                              <a:gd name="T115" fmla="*/ 1119187 h 2612594"/>
                              <a:gd name="T116" fmla="*/ 86843 w 2647519"/>
                              <a:gd name="T117" fmla="*/ 1670685 h 2612594"/>
                              <a:gd name="T118" fmla="*/ 25882 w 2647519"/>
                              <a:gd name="T119" fmla="*/ 1058227 h 2612594"/>
                              <a:gd name="T120" fmla="*/ 252578 w 2647519"/>
                              <a:gd name="T121" fmla="*/ 519112 h 2612594"/>
                              <a:gd name="T122" fmla="*/ 604050 w 2647519"/>
                              <a:gd name="T123" fmla="*/ 209549 h 2612594"/>
                              <a:gd name="T124" fmla="*/ 1434630 w 2647519"/>
                              <a:gd name="T125" fmla="*/ 7619 h 2612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647519" h="2612594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lnTo>
                                  <a:pt x="1439383" y="259842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lnTo>
                                  <a:pt x="1646324" y="2520821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lnTo>
                                  <a:pt x="1460492" y="2486082"/>
                                </a:ln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lnTo>
                                  <a:pt x="1550918" y="2472281"/>
                                </a:ln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lnTo>
                                  <a:pt x="1731355" y="2470078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lnTo>
                                  <a:pt x="702387" y="2337759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lnTo>
                                  <a:pt x="2093409" y="2275234"/>
                                </a:ln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lnTo>
                                  <a:pt x="460060" y="2262062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lnTo>
                                  <a:pt x="2099802" y="2237197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lnTo>
                                  <a:pt x="2120380" y="222297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lnTo>
                                  <a:pt x="382287" y="2175002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lnTo>
                                  <a:pt x="475386" y="2153525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lnTo>
                                  <a:pt x="2432850" y="1980247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lnTo>
                                  <a:pt x="2422850" y="1860918"/>
                                </a:ln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lnTo>
                                  <a:pt x="2459780" y="1766202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lnTo>
                                  <a:pt x="2472460" y="1674043"/>
                                </a:ln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6677" y="1589722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lnTo>
                                  <a:pt x="2585674" y="1533271"/>
                                </a:ln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lnTo>
                                  <a:pt x="2577184" y="1425070"/>
                                </a:ln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lnTo>
                                  <a:pt x="2597632" y="1404937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lnTo>
                                  <a:pt x="2606205" y="1395412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lnTo>
                                  <a:pt x="134151" y="887095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lnTo>
                                  <a:pt x="191618" y="750570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lnTo>
                                  <a:pt x="203047" y="667702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lnTo>
                                  <a:pt x="293536" y="518160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lnTo>
                                  <a:pt x="465169" y="382550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lnTo>
                                  <a:pt x="489348" y="316869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lnTo>
                                  <a:pt x="1137451" y="68937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lnTo>
                                  <a:pt x="1270324" y="40719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  <a:alpha val="2196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111500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48108" id="Group 26" o:spid="_x0000_s1026" alt="Description: decorative element" style="position:absolute;margin-left:-126.7pt;margin-top:-36pt;width:681.25pt;height:830.55pt;z-index:251657216;mso-width-percent:1115;mso-width-percent:1115" coordorigin=",-2286" coordsize="86667,10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">
              <v:group id="Group 14" o:spid="_x0000_s1027" style="position:absolute;top:1981;width:40640;height:38195" coordsize="40644,40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Freeform: Shape 10" o:spid="_x0000_s1028" style="position:absolute;width:40644;height:40105;rotation:180;flip:x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lrsMA&#10;AADaAAAADwAAAGRycy9kb3ducmV2LnhtbESPT4vCMBTE7wt+h/AEb5q6wq5Uo4ggK8LK+ufg8dk8&#10;29rmpTSx1m9vBGGPw8z8hpnOW1OKhmqXW1YwHEQgiBOrc04VHA+r/hiE88gaS8uk4EEO5rPOxxRj&#10;be+8o2bvUxEg7GJUkHlfxVK6JCODbmAr4uBdbG3QB1mnUtd4D3BTys8o+pIGcw4LGVa0zCgp9jej&#10;IHLXs3fF+ff7tBn9bHUhV8O/Rqlet11MQHhq/X/43V5rBSN4XQk3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tlrsMAAADaAAAADwAAAAAAAAAAAAAAAACYAgAAZHJzL2Rv&#10;d25yZXYueG1sUEsFBgAAAAAEAAQA9QAAAIg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  <v:fill color2="#0072c7 [3205]" o:opacity2="24248f" focusposition="1" focussize="" focus="100%" type="gradientRadial">
                    <o:fill v:ext="view" type="gradientCenter"/>
                  </v:fill>
                  <v:stroke joinstyle="miter"/>
                  <v:path arrowok="t" o:connecttype="custom" o:connectlocs="15868,39112;21147,39697;20653,38275;14508,38835;9770,36802;27215,37592;26722,37873;7063,34724;33342,33717;7402,34916;6363,34039;35199,31498;38387,28951;32869,33432;25592,37592;32991,33483;39732,23614;38357,25953;37758,27986;33093,34317;39118,24535;39951,21611;40595,22225;40609,20397;2605,11039;1406,17955;1596,16712;6960,6076;6422,5688;7512,4864;12651,2354;12724,2398;17813,716;3410,10323;1487,15716;9215,3977;23720,380;21692,723;28005,2398;40024,19812;40536,20850;38562,28132;35607,33163;31930,36356;27551,38718;26411,39390;21600,39770;29642,37241;30578,36729;15298,38718;20225,39054;23706,38835;16043,38571;8484,34887;3249,27605;1801,23087;690,17809;441,17180;1333,25646;397,16244;3878,7969;9273,3217;22024,117" o:connectangles="0,0,0,0,0,0,0,0,0,0,0,0,0,0,0,0,0,0,0,0,0,0,0,0,0,0,0,0,0,0,0,0,0,0,0,0,0,0,0,0,0,0,0,0,0,0,0,0,0,0,0,0,0,0,0,0,0,0,0,0,0,0,0"/>
                </v:shape>
                <v:shape id="Freeform: Shape 18" o:spid="_x0000_s1029" style="position:absolute;left:2909;top:4364;width:32264;height:31839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tncMA&#10;AADaAAAADwAAAGRycy9kb3ducmV2LnhtbESPT2vCQBTE7wW/w/KE3urGVFqJriKhFW+l0YPentln&#10;Esy+DdnNH799t1DocZiZ3zDr7Whq0VPrKssK5rMIBHFudcWFgtPx82UJwnlkjbVlUvAgB9vN5GmN&#10;ibYDf1Of+UIECLsEFZTeN4mULi/JoJvZhjh4N9sa9EG2hdQtDgFuahlH0Zs0WHFYKLGhtKT8nnVG&#10;AV+z+LI/v6dVJ1/r49dHZ5uiU+p5Ou5WIDyN/j/81z5oBQv4vRJu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EtncMAAADaAAAADwAAAAAAAAAAAAAAAACYAgAAZHJzL2Rv&#10;d25yZXYueG1sUEsFBgAAAAAEAAQA9QAAAIg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599180,1433750v-118,7382,-118,14526,-595,24527l2589060,1487586r,3348l2600490,1458277v953,-20003,,-28575,1905,-50483l2606836,1398173r-631,-2761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<v:stroke joinstyle="miter"/>
                  <v:path arrowok="t" o:connecttype="custom" o:connectlocs="12596,31051;16787,31515;16394,30386;11517,30830;7756,29217;21604,29844;21213,30067;5607,27567;26467,26768;5875,27720;5051,27023;27942,25006;29799,24272;28209,24168;22997,28718;24343,28021;31401,19374;30983,18712;30654,20549;26200,27267;30043,22183;31675,17473;31261,16506;32109,17656;2344,9164;1592,11782;1430,12490;5669,4662;5863,3897;5330,4272;12364,1126;7744,3146;19839,534;5487,4626;954,13755;2904,7893;15481,496;16984,221;21284,1452;31494,16437;31993,16611;31157,21126;28359,26025;26200,28370;22544,30424;21673,30819;16833,31782;16798,31573;27141,27023;14405,31135;14152,30935;20281,30517;14551,30967;8696,28880;3589,23993;1408,17631;826,14429;397,15276;455,17830;48,16947;1848,8474;5585,3842;15162,58" o:connectangles="0,0,0,0,0,0,0,0,0,0,0,0,0,0,0,0,0,0,0,0,0,0,0,0,0,0,0,0,0,0,0,0,0,0,0,0,0,0,0,0,0,0,0,0,0,0,0,0,0,0,0,0,0,0,0,0,0,0,0,0,0,0,0"/>
                  <o:lock v:ext="edit" aspectratio="t"/>
                </v:shape>
              </v:group>
              <v:rect id="Rectangle 4" o:spid="_x0000_s1030" style="position:absolute;left:9140;top:-2286;width:77267;height:2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yo8IA&#10;AADaAAAADwAAAGRycy9kb3ducmV2LnhtbESP0WqDQBRE3wv5h+UG+taslUaCdQ0hxNA8xuQDbt0b&#10;lbp31d0a+/fdQiGPw8ycYbLtbDox0ehaywpeVxEI4srqlmsF10vxsgHhPLLGzjIp+CEH23zxlGGq&#10;7Z3PNJW+FgHCLkUFjfd9KqWrGjLoVrYnDt7NjgZ9kGMt9Yj3ADedjKMokQZbDgsN9rRvqPoqv40C&#10;fqs3l2GK4vn4mRyLU3zd3YaDUs/LefcOwtPsH+H/9odWsIa/K+EG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LKjwgAAANoAAAAPAAAAAAAAAAAAAAAAAJgCAABkcnMvZG93&#10;bnJldi54bWxQSwUGAAAAAAQABAD1AAAAhwMAAAAA&#10;" fillcolor="#2c567a [3204]" stroked="f"/>
              <v:group id="Group 12" o:spid="_x0000_s1031" style="position:absolute;left:27203;top:7696;width:59464;height:95497" coordorigin="-26637,-52836" coordsize="48666,78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: Shape 10" o:spid="_x0000_s1032" style="position:absolute;left:-27;top:5584;width:22055;height:19745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3ixcIA&#10;AADaAAAADwAAAGRycy9kb3ducmV2LnhtbESPUWvCMBSF3wf+h3AF32biHlSqUaQgDMSNdfsBl+ba&#10;FJub0sRa++vNYLDHwznnO5ztfnCN6KkLtWcNi7kCQVx6U3Ol4ef7+LoGESKywcYzaXhQgP1u8rLF&#10;zPg7f1FfxEokCIcMNdgY20zKUFpyGOa+JU7exXcOY5JdJU2H9wR3jXxTaikd1pwWLLaUWyqvxc1p&#10;CNXJf5wLuR4+1Zj3+W1UKztqPZsOhw2ISEP8D/+1342GFfxeST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eLFwgAAANoAAAAPAAAAAAAAAAAAAAAAAJgCAABkcnMvZG93&#10;bnJldi54bWxQSwUGAAAAAAQABAD1AAAAhw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<v:fill opacity="11795f" color2="#0072c7 [3205]" o:opacity2="13107f" focusposition="1" focussize="" focus="100%" type="gradientRadial">
                    <o:fill v:ext="view" type="gradientCenter"/>
                  </v:fill>
                  <v:stroke joinstyle="miter"/>
                  <v:path arrowok="t" o:connecttype="custom" o:connectlocs="8611,19256;11475,19544;11207,18844;7873,19120;5302,18119;14768,18508;14501,18646;3833,17096;18093,16600;4016,17190;3453,16758;19100,15507;20830,14253;17836,16460;13887,18508;17902,16485;21560,11626;20814,12778;20489,13778;17958,16895;21227,12079;21679,10640;22028,10942;22036,10042;1414,5435;763,8840;866,8228;3777,2991;3485,2800;4076,2395;6865,1159;6905,1181;9666,353;1850,5082;807,7737;5000,1958;12872,187;11771,356;15196,1181;21719,9754;21996,10265;20925,13850;19321,16327;17327,17899;14950,19062;14332,19393;11721,19580;16085,18335;16593,18083;8301,19062;10975,19228;12864,19120;8706,18990;4604,17176;1763,13591;977,11367;374,8768;239,8458;723,12626;216,7998;2104,3923;5032,1584;11951,58" o:connectangles="0,0,0,0,0,0,0,0,0,0,0,0,0,0,0,0,0,0,0,0,0,0,0,0,0,0,0,0,0,0,0,0,0,0,0,0,0,0,0,0,0,0,0,0,0,0,0,0,0,0,0,0,0,0,0,0,0,0,0,0,0,0,0"/>
                </v:shape>
                <v:shape id="Freeform: Shape 10" o:spid="_x0000_s1033" style="position:absolute;left:3918;top:8849;width:16843;height:15090;rotation:180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pZPsAA&#10;AADaAAAADwAAAGRycy9kb3ducmV2LnhtbERPTWsCMRC9F/ofwhR6KTVrsSJbo4igiEhBLfQ6JNPN&#10;0s0kJFFXf705FHp8vO/pvHedOFNMrWcFw0EFglh703Kj4Ou4ep2ASBnZYOeZFFwpwXz2+DDF2vgL&#10;7+l8yI0oIZxqVGBzDrWUSVtymAY+EBfux0eHucDYSBPxUsJdJ9+qaiwdtlwaLAZaWtK/h5NTcJu8&#10;6LBd2c3n+3fghRs5HXdrpZ6f+sUHiEx9/hf/uTdGQdlarpQbIG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2pZPsAAAADaAAAADwAAAAAAAAAAAAAAAACYAgAAZHJzL2Rvd25y&#10;ZXYueG1sUEsFBgAAAAAEAAQA9QAAAIU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<v:fill opacity="22873f"/>
                  <v:path arrowok="t" o:connecttype="custom" o:connectlocs="6576,14717;8763,14937;8558,14401;6012,14612;4049,13847;11278,14144;11074,14250;2927,13065;13817,12686;3067,13138;2637,12808;14587,11851;15908,10893;13621,12579;10605,14144;13672,12598;16465,8885;15895,9765;15647,10530;13714,12912;16211,9232;16556,8131;16823,8362;16829,7675;1080,4154;583,6756;662,6288;2884,2286;2661,2140;3113,1830;5243,886;5273,902;7382,270;1413,3884;616,5913;3819,1496;9830,143;8989,272;11605,902;16586,7455;16798,7845;15980,10585;14755,12478;13232,13679;11417,14568;10945,14821;8951,14964;12284,14012;12672,13820;6339,14568;8382,14695;9824,14612;6648,14513;3516,13127;1346,10387;746,8687;286,6701;183,6464;552,9650;165,6112;1607,2998;3843,1210;9127,44" o:connectangles="0,0,0,0,0,0,0,0,0,0,0,0,0,0,0,0,0,0,0,0,0,0,0,0,0,0,0,0,0,0,0,0,0,0,0,0,0,0,0,0,0,0,0,0,0,0,0,0,0,0,0,0,0,0,0,0,0,0,0,0,0,0,0"/>
                </v:shape>
                <v:shape id="Freeform: Shape 10" o:spid="_x0000_s1034" style="position:absolute;left:12053;top:5196;width:7689;height:7590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pEMMA&#10;AADaAAAADwAAAGRycy9kb3ducmV2LnhtbESPS2vCQBSF94L/YbhCdzqxi9BGJ6GtFNwVrQuXl5mb&#10;h2bupJlJTP31nUKhy8N5fJxtMdlWjNT7xrGC9SoBQaydabhScPp8Xz6B8AHZYOuYFHyThyKfz7aY&#10;GXfjA43HUIk4wj5DBXUIXSal1zVZ9CvXEUevdL3FEGVfSdPjLY7bVj4mSSotNhwJNXb0VpO+Hgcb&#10;uYev88dQpjt9KR3vk/vOvK7vSj0sppcNiEBT+A//tfdGwTP8Xok3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cpEMMAAADaAAAADwAAAAAAAAAAAAAAAACYAgAAZHJzL2Rv&#10;d25yZXYueG1sUEsFBgAAAAAEAAQA9QAAAIg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<v:fill opacity="23644f"/>
                  <v:stroke joinstyle="miter"/>
                  <v:path arrowok="t" o:connecttype="custom" o:connectlocs="3002,7402;4001,7513;3907,7244;2745,7350;1848,6965;5149,7114;5055,7168;1336,6572;6308,6381;1400,6608;1204,6442;6659,5961;7262,5479;6218,6327;4841,7114;6241,6337;7516,4469;7256,4912;7143,5296;6261,6495;7400,4643;7558,4090;7680,4206;7682,3860;493,2089;266,3398;302,3163;1317,1150;1215,1076;1421,921;2393,446;2407,454;3370,136;645,1954;281,2974;1743,753;4487,72;4104,137;5298,454;7572,3750;7669,3946;7295,5324;6736,6276;6041,6881;5212,7327;4996,7455;4086,7527;5608,7048;5785,6951;2894,7327;3826,7391;4485,7350;3035,7300;1605,6602;615,5224;341,4369;130,3370;83,3251;252,4854;75,3074;734,1508;1754,609;4166,22" o:connectangles="0,0,0,0,0,0,0,0,0,0,0,0,0,0,0,0,0,0,0,0,0,0,0,0,0,0,0,0,0,0,0,0,0,0,0,0,0,0,0,0,0,0,0,0,0,0,0,0,0,0,0,0,0,0,0,0,0,0,0,0,0,0,0"/>
                </v:shape>
                <v:shape id="Freeform: Shape 10" o:spid="_x0000_s1035" style="position:absolute;left:-2182;top:13957;width:4497;height:4440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csMQA&#10;AADbAAAADwAAAGRycy9kb3ducmV2LnhtbESPQWvCQBCF7wX/wzKCt7qxFCupq9RCoeLJqNjehuyY&#10;hGRnQ3Yb4793DkJvM7w3732zXA+uUT11ofJsYDZNQBHn3lZcGDgevp4XoEJEtth4JgM3CrBejZ6W&#10;mFp/5T31WSyUhHBI0UAZY5tqHfKSHIapb4lFu/jOYZS1K7Tt8CrhrtEvSTLXDiuWhhJb+iwpr7M/&#10;Z6D5WWxdvjtfttn+9bd+29Snno7GTMbDxzuoSEP8Nz+uv63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HLDEAAAA2wAAAA8AAAAAAAAAAAAAAAAAmAIAAGRycy9k&#10;b3ducmV2LnhtbFBLBQYAAAAABAAEAPUAAACJ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<v:fill opacity="20303f"/>
                  <v:stroke joinstyle="miter"/>
                  <v:path arrowok="t" o:connecttype="custom" o:connectlocs="1756,4330;2340,4395;2285,4237;1605,4299;1081,4074;3011,4162;2957,4193;781,3844;3689,3733;819,3866;704,3768;3895,3487;4247,3205;3637,3701;2832,4162;3650,3707;4396,2614;4244,2873;4178,3098;3662,3799;4328,2716;4420,2392;4492,2460;4493,2258;288,1222;156,1988;177,1850;770,673;711,630;831,539;1400,261;1408,265;1971,79;377,1143;165,1740;1020,440;2624,42;2400,80;3099,265;4428,2193;4485,2308;4267,3114;3940,3671;3533,4025;3048,4286;2922,4361;2390,4403;3280,4123;3383,4066;1693,4286;2238,4324;2623,4299;1775,4270;939,3862;359,3056;199,2556;76,1972;49,1902;148,2839;44,1798;429,882;1026,356;2437,13" o:connectangles="0,0,0,0,0,0,0,0,0,0,0,0,0,0,0,0,0,0,0,0,0,0,0,0,0,0,0,0,0,0,0,0,0,0,0,0,0,0,0,0,0,0,0,0,0,0,0,0,0,0,0,0,0,0,0,0,0,0,0,0,0,0,0"/>
                </v:shape>
                <v:shape id="Freeform: Shape 10" o:spid="_x0000_s1036" style="position:absolute;left:-26637;top:-52836;width:4498;height:4439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nPMIA&#10;AADbAAAADwAAAGRycy9kb3ducmV2LnhtbESPT4vCMBDF7wt+hzCCtzWtB5GuUdQieBN1D3scmukf&#10;bSa1ibX66Y0g7G2G9+b93syXvalFR62rLCuIxxEI4szqigsFv6ft9wyE88gaa8uk4EEOlovB1xwT&#10;be98oO7oCxFC2CWooPS+SaR0WUkG3dg2xEHLbWvQh7UtpG7xHsJNLSdRNJUGKw6EEhvalJRdjjcT&#10;uIfr3/6WT9PsnFveRc9Ur+OnUqNhv/oB4an3/+bP9U6H+jG8fwkD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+c8wgAAANsAAAAPAAAAAAAAAAAAAAAAAJgCAABkcnMvZG93&#10;bnJldi54bWxQSwUGAAAAAAQABAD1AAAAhw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<v:fill opacity="23644f"/>
                  <v:stroke joinstyle="miter"/>
                  <v:path arrowok="t" o:connecttype="custom" o:connectlocs="1756,4329;2340,4394;2286,4236;1606,4298;1081,4073;3012,4161;2957,4192;782,3843;3690,3732;819,3865;704,3768;3895,3486;4248,3204;3638,3700;2832,4161;3651,3706;4397,2614;4245,2873;4179,3098;3662,3798;4329,2716;4421,2392;4493,2460;4494,2258;288,1222;156,1987;177,1850;770,672;711,630;831,538;1400,261;1408,265;1971,79;377,1143;165,1739;1020,440;2625,42;2401,80;3099,265;4429,2193;4486,2308;4268,3114;3941,3671;3534,4024;3049,4285;2923,4360;2390,4402;3280,4122;3384,4065;1693,4285;2238,4323;2623,4298;1776,4269;939,3861;360,3055;199,2555;76,1971;49,1902;148,2839;44,1798;429,882;1026,356;2437,13" o:connectangles="0,0,0,0,0,0,0,0,0,0,0,0,0,0,0,0,0,0,0,0,0,0,0,0,0,0,0,0,0,0,0,0,0,0,0,0,0,0,0,0,0,0,0,0,0,0,0,0,0,0,0,0,0,0,0,0,0,0,0,0,0,0,0"/>
                </v:shape>
                <v:shape id="Freeform: Shape 10" o:spid="_x0000_s1037" style="position:absolute;left:5966;top:4616;width:2809;height:2773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ijsEA&#10;AADbAAAADwAAAGRycy9kb3ducmV2LnhtbERPS4vCMBC+C/sfwizsTVNFRLpGEcHHHhSsPexxaMa2&#10;2ExKEmv3328Ewdt8fM9ZrHrTiI6cry0rGI8SEMSF1TWXCvLLdjgH4QOyxsYyKfgjD6vlx2CBqbYP&#10;PlOXhVLEEPYpKqhCaFMpfVGRQT+yLXHkrtYZDBG6UmqHjxhuGjlJkpk0WHNsqLClTUXFLbsbBZm7&#10;+dNPt98ex9fjLt/pX5zJqVJfn/36G0SgPrzFL/dBx/kTe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vYo7BAAAA2w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<v:fill opacity="14392f"/>
                  <v:stroke joinstyle="miter"/>
                  <v:path arrowok="t" o:connecttype="custom" o:connectlocs="1097,2704;1461,2745;1427,2646;1003,2685;675,2545;1881,2599;1847,2619;488,2401;2304,2331;512,2414;440,2354;2433,2178;2653,2002;2272,2312;1769,2599;2280,2315;2746,1633;2651,1794;2610,1935;2287,2373;2704,1696;2761,1494;2806,1537;2807,1410;180,763;97,1241;110,1156;481,420;444,393;519,336;874,163;879,166;1231,50;236,714;103,1087;637,275;1639,26;1499,50;1935,166;2766,1370;2802,1442;2665,1945;2461,2293;2207,2514;1904,2677;1825,2724;1493,2750;2049,2575;2113,2540;1057,2677;1398,2700;1638,2685;1109,2667;586,2412;225,1909;124,1596;48,1231;30,1188;92,1773;27,1123;268,551;641,222;1522,8" o:connectangles="0,0,0,0,0,0,0,0,0,0,0,0,0,0,0,0,0,0,0,0,0,0,0,0,0,0,0,0,0,0,0,0,0,0,0,0,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3E01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27E5D27"/>
    <w:multiLevelType w:val="multilevel"/>
    <w:tmpl w:val="F6CA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5D7D"/>
    <w:multiLevelType w:val="multilevel"/>
    <w:tmpl w:val="B59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54F0A"/>
    <w:multiLevelType w:val="multilevel"/>
    <w:tmpl w:val="DCE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01570"/>
    <w:multiLevelType w:val="multilevel"/>
    <w:tmpl w:val="192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83BDB"/>
    <w:multiLevelType w:val="multilevel"/>
    <w:tmpl w:val="016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C2C28"/>
    <w:multiLevelType w:val="multilevel"/>
    <w:tmpl w:val="7A6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74BC"/>
    <w:multiLevelType w:val="multilevel"/>
    <w:tmpl w:val="204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B6816"/>
    <w:multiLevelType w:val="multilevel"/>
    <w:tmpl w:val="E4E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C345D"/>
    <w:multiLevelType w:val="multilevel"/>
    <w:tmpl w:val="32F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45C51"/>
    <w:multiLevelType w:val="multilevel"/>
    <w:tmpl w:val="C278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65468"/>
    <w:multiLevelType w:val="hybridMultilevel"/>
    <w:tmpl w:val="F1A0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C31D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B713D"/>
    <w:multiLevelType w:val="multilevel"/>
    <w:tmpl w:val="37A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77242"/>
    <w:multiLevelType w:val="multilevel"/>
    <w:tmpl w:val="55D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354F6"/>
    <w:multiLevelType w:val="multilevel"/>
    <w:tmpl w:val="42A6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F0BE9"/>
    <w:multiLevelType w:val="multilevel"/>
    <w:tmpl w:val="44C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13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17"/>
  </w:num>
  <w:num w:numId="12">
    <w:abstractNumId w:val="15"/>
  </w:num>
  <w:num w:numId="13">
    <w:abstractNumId w:val="9"/>
  </w:num>
  <w:num w:numId="14">
    <w:abstractNumId w:val="8"/>
  </w:num>
  <w:num w:numId="15">
    <w:abstractNumId w:val="12"/>
  </w:num>
  <w:num w:numId="16">
    <w:abstractNumId w:val="16"/>
  </w:num>
  <w:num w:numId="17">
    <w:abstractNumId w:val="10"/>
  </w:num>
  <w:num w:numId="18">
    <w:abstractNumId w:val="2"/>
  </w:num>
  <w:num w:numId="19">
    <w:abstractNumId w:val="7"/>
  </w:num>
  <w:num w:numId="20">
    <w:abstractNumId w:val="11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23"/>
    <w:rsid w:val="00060042"/>
    <w:rsid w:val="00083804"/>
    <w:rsid w:val="0008685D"/>
    <w:rsid w:val="00090860"/>
    <w:rsid w:val="000B206B"/>
    <w:rsid w:val="000B6FF3"/>
    <w:rsid w:val="000D7CA2"/>
    <w:rsid w:val="000E2195"/>
    <w:rsid w:val="00112FD7"/>
    <w:rsid w:val="00136AC5"/>
    <w:rsid w:val="00150ABD"/>
    <w:rsid w:val="001A536F"/>
    <w:rsid w:val="001B55FA"/>
    <w:rsid w:val="00222466"/>
    <w:rsid w:val="002262E0"/>
    <w:rsid w:val="0023402D"/>
    <w:rsid w:val="00262CED"/>
    <w:rsid w:val="00274985"/>
    <w:rsid w:val="00276026"/>
    <w:rsid w:val="002816A5"/>
    <w:rsid w:val="002B1067"/>
    <w:rsid w:val="002B25D5"/>
    <w:rsid w:val="002B4549"/>
    <w:rsid w:val="002C47DC"/>
    <w:rsid w:val="002E180B"/>
    <w:rsid w:val="002E6844"/>
    <w:rsid w:val="00310F17"/>
    <w:rsid w:val="003326CB"/>
    <w:rsid w:val="00353CA6"/>
    <w:rsid w:val="00376291"/>
    <w:rsid w:val="00380FD1"/>
    <w:rsid w:val="00383A5F"/>
    <w:rsid w:val="00383D02"/>
    <w:rsid w:val="003877C4"/>
    <w:rsid w:val="003C3EFA"/>
    <w:rsid w:val="003C5CD6"/>
    <w:rsid w:val="003C5EFB"/>
    <w:rsid w:val="00436A5B"/>
    <w:rsid w:val="00470DAF"/>
    <w:rsid w:val="004939BF"/>
    <w:rsid w:val="004C672C"/>
    <w:rsid w:val="004D1B71"/>
    <w:rsid w:val="004E0F44"/>
    <w:rsid w:val="004E158A"/>
    <w:rsid w:val="005061F0"/>
    <w:rsid w:val="00510C83"/>
    <w:rsid w:val="00565C77"/>
    <w:rsid w:val="0056708E"/>
    <w:rsid w:val="005801E5"/>
    <w:rsid w:val="005812CB"/>
    <w:rsid w:val="00590471"/>
    <w:rsid w:val="005915BD"/>
    <w:rsid w:val="005A136B"/>
    <w:rsid w:val="005C69EE"/>
    <w:rsid w:val="005D01FA"/>
    <w:rsid w:val="006173EB"/>
    <w:rsid w:val="0063402B"/>
    <w:rsid w:val="00670D91"/>
    <w:rsid w:val="00685D14"/>
    <w:rsid w:val="00687868"/>
    <w:rsid w:val="006A07FF"/>
    <w:rsid w:val="006D7692"/>
    <w:rsid w:val="006D79A8"/>
    <w:rsid w:val="006F46F0"/>
    <w:rsid w:val="00715677"/>
    <w:rsid w:val="00721C7D"/>
    <w:rsid w:val="00743093"/>
    <w:rsid w:val="007575B6"/>
    <w:rsid w:val="00781751"/>
    <w:rsid w:val="007A5290"/>
    <w:rsid w:val="007C3C70"/>
    <w:rsid w:val="007E3FC6"/>
    <w:rsid w:val="007F5B63"/>
    <w:rsid w:val="00803A0A"/>
    <w:rsid w:val="00846CB9"/>
    <w:rsid w:val="008A1E6E"/>
    <w:rsid w:val="008C2CFC"/>
    <w:rsid w:val="008D4C0C"/>
    <w:rsid w:val="008F27CF"/>
    <w:rsid w:val="009016DC"/>
    <w:rsid w:val="00912DC8"/>
    <w:rsid w:val="00924D23"/>
    <w:rsid w:val="00936037"/>
    <w:rsid w:val="009475DC"/>
    <w:rsid w:val="00967B93"/>
    <w:rsid w:val="00971CDB"/>
    <w:rsid w:val="009A0C0C"/>
    <w:rsid w:val="009B6FE8"/>
    <w:rsid w:val="009E703E"/>
    <w:rsid w:val="00A22C01"/>
    <w:rsid w:val="00A31464"/>
    <w:rsid w:val="00A31B16"/>
    <w:rsid w:val="00A33613"/>
    <w:rsid w:val="00A34189"/>
    <w:rsid w:val="00A90B27"/>
    <w:rsid w:val="00AA4690"/>
    <w:rsid w:val="00AC6C7E"/>
    <w:rsid w:val="00B6405E"/>
    <w:rsid w:val="00B6466C"/>
    <w:rsid w:val="00BA6537"/>
    <w:rsid w:val="00BC6486"/>
    <w:rsid w:val="00C07240"/>
    <w:rsid w:val="00C14078"/>
    <w:rsid w:val="00C21538"/>
    <w:rsid w:val="00C97F7B"/>
    <w:rsid w:val="00CC080E"/>
    <w:rsid w:val="00CC1141"/>
    <w:rsid w:val="00CD40C9"/>
    <w:rsid w:val="00CE1E3D"/>
    <w:rsid w:val="00CF21D9"/>
    <w:rsid w:val="00D053FA"/>
    <w:rsid w:val="00D15ED4"/>
    <w:rsid w:val="00D6325A"/>
    <w:rsid w:val="00D64275"/>
    <w:rsid w:val="00D868B3"/>
    <w:rsid w:val="00DA5A65"/>
    <w:rsid w:val="00DB6F41"/>
    <w:rsid w:val="00DB711A"/>
    <w:rsid w:val="00DC5CBB"/>
    <w:rsid w:val="00E10F81"/>
    <w:rsid w:val="00E14F30"/>
    <w:rsid w:val="00E26AED"/>
    <w:rsid w:val="00E429AE"/>
    <w:rsid w:val="00E56EB9"/>
    <w:rsid w:val="00E73AB8"/>
    <w:rsid w:val="00E82AF5"/>
    <w:rsid w:val="00E90A60"/>
    <w:rsid w:val="00ED1A0D"/>
    <w:rsid w:val="00ED47F7"/>
    <w:rsid w:val="00EE7E09"/>
    <w:rsid w:val="00F0223C"/>
    <w:rsid w:val="00F12DB5"/>
    <w:rsid w:val="00F3235D"/>
    <w:rsid w:val="00F43E1F"/>
    <w:rsid w:val="00F50178"/>
    <w:rsid w:val="00F5091B"/>
    <w:rsid w:val="00F8021C"/>
    <w:rsid w:val="00F878BD"/>
    <w:rsid w:val="00FA03FE"/>
    <w:rsid w:val="00FE7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sid w:val="00FA03FE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F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uri\Downloads\tf78128832%20(2)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8" ma:contentTypeDescription="Create a new document." ma:contentTypeScope="" ma:versionID="0f12cf464957118729b6c32269c3bef6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3cd9a7ce2c5f9b2e78bd9172391e82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0BA24-407F-4F46-8003-76666EEA7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AE5A2-2BD1-41D2-A523-9D973ED9CB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367AC1-43BA-4B8B-899E-CCE4EBF8E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47EE9B-948C-435D-BEAA-6F12F120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tf78128832 (2)</Template>
  <TotalTime>0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2023-07-13T12:11:00Z</dcterms:created>
  <dcterms:modified xsi:type="dcterms:W3CDTF">2023-07-13T12:15:00Z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