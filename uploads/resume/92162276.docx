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DA752" w14:textId="72196E54" w:rsidR="00EF1E18" w:rsidRPr="00C11E52" w:rsidRDefault="00EF1E18" w:rsidP="00D904E4">
      <w:pPr>
        <w:pStyle w:val="Title"/>
        <w:rPr>
          <w:sz w:val="28"/>
          <w:szCs w:val="24"/>
        </w:rPr>
      </w:pPr>
      <w:r>
        <w:rPr>
          <w:sz w:val="28"/>
          <w:szCs w:val="24"/>
        </w:rPr>
        <w:t>MONI PAL</w:t>
      </w:r>
    </w:p>
    <w:p w14:paraId="680CF17B" w14:textId="7CF5D0E2" w:rsidR="00D904E4" w:rsidRDefault="00EF1E18" w:rsidP="00C11E52">
      <w:pPr>
        <w:pStyle w:val="ContactInfo"/>
        <w:tabs>
          <w:tab w:val="left" w:pos="1104"/>
          <w:tab w:val="right" w:pos="10348"/>
        </w:tabs>
        <w:rPr>
          <w:b/>
          <w:lang w:bidi="en-US"/>
        </w:rPr>
      </w:pPr>
      <w:r w:rsidRPr="00EF1E18">
        <w:rPr>
          <w:b/>
          <w:lang w:bidi="en-US"/>
        </w:rPr>
        <w:t xml:space="preserve">Mobile </w:t>
      </w:r>
      <w:r w:rsidR="00D333CA" w:rsidRPr="00EF1E18">
        <w:rPr>
          <w:b/>
          <w:lang w:bidi="en-US"/>
        </w:rPr>
        <w:t>No:</w:t>
      </w:r>
      <w:r w:rsidRPr="00EF1E18">
        <w:rPr>
          <w:b/>
          <w:lang w:bidi="en-US"/>
        </w:rPr>
        <w:t xml:space="preserve"> +91-</w:t>
      </w:r>
      <w:r w:rsidR="00F2345E">
        <w:rPr>
          <w:b/>
          <w:lang w:bidi="en-US"/>
        </w:rPr>
        <w:t>7348520054</w:t>
      </w:r>
    </w:p>
    <w:p w14:paraId="5818DD63" w14:textId="27C946A8" w:rsidR="00EF1E18" w:rsidRPr="00EF1E18" w:rsidRDefault="00D904E4" w:rsidP="00C11E52">
      <w:pPr>
        <w:pStyle w:val="ContactInfo"/>
        <w:tabs>
          <w:tab w:val="left" w:pos="1104"/>
          <w:tab w:val="right" w:pos="10348"/>
        </w:tabs>
        <w:rPr>
          <w:b/>
          <w:lang w:bidi="en-US"/>
        </w:rPr>
      </w:pPr>
      <w:r w:rsidRPr="00EF1E18">
        <w:rPr>
          <w:b/>
          <w:lang w:bidi="en-US"/>
        </w:rPr>
        <w:t>Alternate No:</w:t>
      </w:r>
      <w:r>
        <w:rPr>
          <w:b/>
          <w:lang w:bidi="en-US"/>
        </w:rPr>
        <w:t xml:space="preserve"> +91-</w:t>
      </w:r>
      <w:r w:rsidR="00F2345E">
        <w:rPr>
          <w:b/>
          <w:lang w:bidi="en-US"/>
        </w:rPr>
        <w:t>7839207591</w:t>
      </w:r>
    </w:p>
    <w:p w14:paraId="1FFAF103" w14:textId="77777777" w:rsidR="00C11E52" w:rsidRDefault="00EF1E18" w:rsidP="00C11E52">
      <w:pPr>
        <w:pStyle w:val="ContactInfo"/>
        <w:rPr>
          <w:rStyle w:val="Hyperlink"/>
          <w:b/>
          <w:lang w:bidi="en-US"/>
        </w:rPr>
      </w:pPr>
      <w:r w:rsidRPr="00EF1E18">
        <w:rPr>
          <w:b/>
          <w:lang w:bidi="en-US"/>
        </w:rPr>
        <w:t xml:space="preserve">E-Mail:  </w:t>
      </w:r>
      <w:hyperlink r:id="rId8">
        <w:r w:rsidRPr="00EF1E18">
          <w:rPr>
            <w:rStyle w:val="Hyperlink"/>
            <w:b/>
            <w:lang w:bidi="en-US"/>
          </w:rPr>
          <w:t>Monipal47@gmail.com</w:t>
        </w:r>
      </w:hyperlink>
    </w:p>
    <w:p w14:paraId="136AFF39" w14:textId="77777777" w:rsidR="00D42C1C" w:rsidRDefault="00EF1E18" w:rsidP="00AE1E85">
      <w:pPr>
        <w:pStyle w:val="Heading1"/>
        <w:tabs>
          <w:tab w:val="left" w:pos="851"/>
        </w:tabs>
        <w:spacing w:before="0" w:line="240" w:lineRule="auto"/>
        <w:jc w:val="both"/>
        <w:rPr>
          <w:color w:val="984806" w:themeColor="accent6" w:themeShade="80"/>
          <w:lang w:bidi="en-US"/>
        </w:rPr>
      </w:pPr>
      <w:r w:rsidRPr="00EF1E18">
        <w:rPr>
          <w:color w:val="984806" w:themeColor="accent6" w:themeShade="80"/>
          <w:lang w:bidi="en-US"/>
        </w:rPr>
        <w:t>PROFESSIONAL SUMMARY</w:t>
      </w:r>
      <w:r w:rsidR="00D42C1C">
        <w:rPr>
          <w:color w:val="984806" w:themeColor="accent6" w:themeShade="80"/>
          <w:lang w:bidi="en-US"/>
        </w:rPr>
        <w:t xml:space="preserve">  </w:t>
      </w:r>
    </w:p>
    <w:p w14:paraId="29CCE6A3" w14:textId="38071630" w:rsidR="001A4C59" w:rsidRDefault="001A4C59" w:rsidP="00546A08">
      <w:pPr>
        <w:pStyle w:val="Heading1"/>
        <w:spacing w:before="0" w:line="240" w:lineRule="auto"/>
        <w:ind w:left="502"/>
        <w:jc w:val="both"/>
        <w:rPr>
          <w:b w:val="0"/>
          <w:color w:val="000000"/>
        </w:rPr>
      </w:pPr>
      <w:proofErr w:type="gramStart"/>
      <w:r w:rsidRPr="00511037">
        <w:rPr>
          <w:b w:val="0"/>
          <w:color w:val="000000"/>
        </w:rPr>
        <w:t>An expert HR with proven expertise in implementing the policy and procedure</w:t>
      </w:r>
      <w:r w:rsidR="00F01794">
        <w:rPr>
          <w:b w:val="0"/>
          <w:color w:val="000000"/>
        </w:rPr>
        <w:t>, recruiting and hiring having 4</w:t>
      </w:r>
      <w:r w:rsidRPr="00511037">
        <w:rPr>
          <w:b w:val="0"/>
          <w:color w:val="000000"/>
        </w:rPr>
        <w:t xml:space="preserve"> and half years hand on experience.</w:t>
      </w:r>
      <w:proofErr w:type="gramEnd"/>
    </w:p>
    <w:p w14:paraId="50CCEBE4" w14:textId="77777777" w:rsidR="00546A08" w:rsidRPr="00546A08" w:rsidRDefault="00546A08" w:rsidP="00546A08">
      <w:pPr>
        <w:tabs>
          <w:tab w:val="left" w:pos="2398"/>
        </w:tabs>
        <w:spacing w:line="276" w:lineRule="auto"/>
        <w:jc w:val="both"/>
        <w:rPr>
          <w:color w:val="000000"/>
        </w:rPr>
      </w:pPr>
    </w:p>
    <w:p w14:paraId="5A424549" w14:textId="016FD39F" w:rsidR="00546A08" w:rsidRPr="00546A08" w:rsidRDefault="00546A08" w:rsidP="00AE1E85">
      <w:pPr>
        <w:pStyle w:val="ListParagraph"/>
        <w:numPr>
          <w:ilvl w:val="0"/>
          <w:numId w:val="22"/>
        </w:numPr>
        <w:tabs>
          <w:tab w:val="left" w:pos="2398"/>
        </w:tabs>
        <w:spacing w:line="276" w:lineRule="auto"/>
        <w:jc w:val="both"/>
        <w:rPr>
          <w:color w:val="000000"/>
        </w:rPr>
      </w:pPr>
      <w:r w:rsidRPr="00546A08">
        <w:rPr>
          <w:b/>
          <w:bCs/>
          <w:color w:val="000000"/>
        </w:rPr>
        <w:t>Recruitment</w:t>
      </w:r>
      <w:r w:rsidRPr="00546A08">
        <w:rPr>
          <w:color w:val="000000"/>
        </w:rPr>
        <w:t xml:space="preserve"> – Coordination with Technical panel and understanding their requirements, defining job    positions.</w:t>
      </w:r>
    </w:p>
    <w:p w14:paraId="3B68EE04" w14:textId="1EE003F8" w:rsidR="00546A08" w:rsidRPr="00546A08" w:rsidRDefault="00546A08" w:rsidP="00546A08">
      <w:pPr>
        <w:pStyle w:val="ListParagraph"/>
        <w:numPr>
          <w:ilvl w:val="0"/>
          <w:numId w:val="22"/>
        </w:numPr>
        <w:tabs>
          <w:tab w:val="left" w:pos="2398"/>
        </w:tabs>
        <w:spacing w:line="276" w:lineRule="auto"/>
        <w:jc w:val="both"/>
        <w:rPr>
          <w:color w:val="000000"/>
        </w:rPr>
      </w:pPr>
      <w:r w:rsidRPr="00546A08">
        <w:rPr>
          <w:color w:val="000000"/>
        </w:rPr>
        <w:t>Resourcing, screening and short listing resumes through various job portals or else internal reference, head hunting.</w:t>
      </w:r>
    </w:p>
    <w:p w14:paraId="437FE9E4" w14:textId="54E6A793" w:rsidR="00546A08" w:rsidRPr="00546A08" w:rsidRDefault="00546A08" w:rsidP="00546A08">
      <w:pPr>
        <w:pStyle w:val="ListParagraph"/>
        <w:numPr>
          <w:ilvl w:val="0"/>
          <w:numId w:val="22"/>
        </w:numPr>
        <w:tabs>
          <w:tab w:val="left" w:pos="2398"/>
        </w:tabs>
        <w:spacing w:line="276" w:lineRule="auto"/>
        <w:jc w:val="both"/>
        <w:rPr>
          <w:color w:val="000000"/>
        </w:rPr>
      </w:pPr>
      <w:r w:rsidRPr="00546A08">
        <w:rPr>
          <w:color w:val="000000"/>
        </w:rPr>
        <w:t>Short listing the resumes based on desired skills and experience. Advertising vacancies, screening and short listing resumes.</w:t>
      </w:r>
    </w:p>
    <w:p w14:paraId="1D3CB2E3" w14:textId="42A941BA" w:rsidR="00546A08" w:rsidRPr="00546A08" w:rsidRDefault="00546A08" w:rsidP="00546A08">
      <w:pPr>
        <w:pStyle w:val="ListParagraph"/>
        <w:numPr>
          <w:ilvl w:val="0"/>
          <w:numId w:val="22"/>
        </w:numPr>
        <w:tabs>
          <w:tab w:val="left" w:pos="2398"/>
        </w:tabs>
        <w:spacing w:line="276" w:lineRule="auto"/>
        <w:jc w:val="both"/>
        <w:rPr>
          <w:color w:val="000000"/>
        </w:rPr>
      </w:pPr>
      <w:r w:rsidRPr="00546A08">
        <w:rPr>
          <w:color w:val="000000"/>
        </w:rPr>
        <w:t>Conducting telephone and Personal interviews in coordination with department heads.</w:t>
      </w:r>
    </w:p>
    <w:p w14:paraId="3CA766E3" w14:textId="00375D21" w:rsidR="00546A08" w:rsidRPr="0084600F" w:rsidRDefault="00546A08" w:rsidP="00546A08">
      <w:pPr>
        <w:pStyle w:val="ListParagraph"/>
        <w:numPr>
          <w:ilvl w:val="0"/>
          <w:numId w:val="22"/>
        </w:numPr>
        <w:tabs>
          <w:tab w:val="left" w:pos="2398"/>
        </w:tabs>
        <w:spacing w:line="276" w:lineRule="auto"/>
        <w:jc w:val="both"/>
        <w:rPr>
          <w:color w:val="000000"/>
        </w:rPr>
      </w:pPr>
      <w:r w:rsidRPr="001A4C59">
        <w:rPr>
          <w:color w:val="000000"/>
        </w:rPr>
        <w:t>Resourcing, screening and short listing resumes through various job portals or else internal reference, head hunting.</w:t>
      </w:r>
    </w:p>
    <w:p w14:paraId="2DBA2C4D" w14:textId="77777777" w:rsidR="00546A08" w:rsidRPr="00546A08" w:rsidRDefault="00546A08" w:rsidP="00546A08"/>
    <w:p w14:paraId="5F133D38" w14:textId="77777777" w:rsidR="00EF1E18" w:rsidRDefault="00EF1E18" w:rsidP="00E36BE5">
      <w:pPr>
        <w:spacing w:line="240" w:lineRule="auto"/>
        <w:jc w:val="both"/>
        <w:rPr>
          <w:b/>
        </w:rPr>
      </w:pPr>
    </w:p>
    <w:p w14:paraId="00206DDB" w14:textId="780B0339" w:rsidR="00EF1E18" w:rsidRDefault="00EF1E18" w:rsidP="005F503C">
      <w:pPr>
        <w:spacing w:line="276" w:lineRule="auto"/>
        <w:jc w:val="both"/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</w:pPr>
      <w:r w:rsidRPr="00EF1E18"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  <w:t>WORKING EXPERIENCE</w:t>
      </w:r>
    </w:p>
    <w:p w14:paraId="449D2AE8" w14:textId="53FCB68E" w:rsidR="00E36BE5" w:rsidRPr="00291854" w:rsidRDefault="00D42C1C" w:rsidP="00AE1E85">
      <w:pPr>
        <w:pStyle w:val="ListParagraph"/>
        <w:tabs>
          <w:tab w:val="left" w:pos="2415"/>
        </w:tabs>
        <w:spacing w:line="276" w:lineRule="auto"/>
        <w:ind w:left="561" w:right="2451" w:firstLine="0"/>
        <w:jc w:val="both"/>
        <w:rPr>
          <w:b/>
          <w:sz w:val="23"/>
        </w:rPr>
      </w:pPr>
      <w:r>
        <w:rPr>
          <w:b/>
          <w:sz w:val="23"/>
        </w:rPr>
        <w:t xml:space="preserve">   </w:t>
      </w:r>
      <w:r w:rsidR="00F03F72">
        <w:rPr>
          <w:b/>
          <w:sz w:val="23"/>
        </w:rPr>
        <w:t>Organization</w:t>
      </w:r>
      <w:r w:rsidR="00F03F72">
        <w:rPr>
          <w:b/>
          <w:sz w:val="23"/>
        </w:rPr>
        <w:tab/>
        <w:t xml:space="preserve">:   </w:t>
      </w:r>
      <w:r w:rsidR="00E36BE5">
        <w:rPr>
          <w:b/>
          <w:sz w:val="23"/>
        </w:rPr>
        <w:t>MobiZone Technologies Pvt Ltd</w:t>
      </w:r>
      <w:r w:rsidR="00E36BE5" w:rsidRPr="00291854">
        <w:rPr>
          <w:b/>
          <w:sz w:val="23"/>
        </w:rPr>
        <w:t>.</w:t>
      </w:r>
    </w:p>
    <w:p w14:paraId="6D088CEC" w14:textId="407469A7" w:rsidR="001A4C59" w:rsidRPr="0084600F" w:rsidRDefault="00E36BE5" w:rsidP="00511037">
      <w:pPr>
        <w:tabs>
          <w:tab w:val="left" w:pos="2415"/>
          <w:tab w:val="right" w:pos="8322"/>
        </w:tabs>
        <w:spacing w:line="276" w:lineRule="auto"/>
        <w:ind w:left="201" w:right="2451"/>
        <w:jc w:val="both"/>
        <w:rPr>
          <w:b/>
          <w:bCs/>
          <w:sz w:val="23"/>
        </w:rPr>
      </w:pPr>
      <w:r>
        <w:rPr>
          <w:b/>
          <w:sz w:val="23"/>
        </w:rPr>
        <w:t xml:space="preserve">     </w:t>
      </w:r>
      <w:r w:rsidR="00AE1E85">
        <w:rPr>
          <w:b/>
          <w:sz w:val="23"/>
        </w:rPr>
        <w:t xml:space="preserve">   </w:t>
      </w:r>
      <w:r>
        <w:rPr>
          <w:b/>
          <w:sz w:val="23"/>
        </w:rPr>
        <w:t xml:space="preserve">  Designations</w:t>
      </w:r>
      <w:r>
        <w:rPr>
          <w:b/>
          <w:sz w:val="23"/>
        </w:rPr>
        <w:tab/>
        <w:t xml:space="preserve">: </w:t>
      </w:r>
      <w:r w:rsidR="00F03F72">
        <w:rPr>
          <w:sz w:val="23"/>
        </w:rPr>
        <w:t xml:space="preserve"> </w:t>
      </w:r>
      <w:r w:rsidR="002D5057">
        <w:rPr>
          <w:sz w:val="23"/>
        </w:rPr>
        <w:t xml:space="preserve"> </w:t>
      </w:r>
      <w:r w:rsidR="002D5057" w:rsidRPr="0084600F">
        <w:rPr>
          <w:b/>
          <w:bCs/>
          <w:sz w:val="23"/>
        </w:rPr>
        <w:t>HR Recruiter</w:t>
      </w:r>
      <w:r w:rsidR="002D5057">
        <w:rPr>
          <w:sz w:val="23"/>
        </w:rPr>
        <w:t xml:space="preserve"> </w:t>
      </w:r>
      <w:proofErr w:type="gramStart"/>
      <w:r w:rsidR="002D5057">
        <w:rPr>
          <w:sz w:val="23"/>
        </w:rPr>
        <w:t>Cum</w:t>
      </w:r>
      <w:proofErr w:type="gramEnd"/>
      <w:r w:rsidR="002D5057">
        <w:rPr>
          <w:sz w:val="23"/>
        </w:rPr>
        <w:t xml:space="preserve"> </w:t>
      </w:r>
      <w:r w:rsidR="001A4C59" w:rsidRPr="0084600F">
        <w:rPr>
          <w:b/>
          <w:bCs/>
          <w:sz w:val="23"/>
        </w:rPr>
        <w:t>MIS Head</w:t>
      </w:r>
      <w:r w:rsidR="00511037">
        <w:rPr>
          <w:b/>
          <w:bCs/>
          <w:sz w:val="23"/>
        </w:rPr>
        <w:tab/>
      </w:r>
    </w:p>
    <w:p w14:paraId="3DCC4699" w14:textId="7FBDBD09" w:rsidR="001A4C59" w:rsidRPr="001A4C59" w:rsidRDefault="001A4C59" w:rsidP="001A4C59">
      <w:pPr>
        <w:tabs>
          <w:tab w:val="left" w:pos="2415"/>
        </w:tabs>
        <w:spacing w:line="276" w:lineRule="auto"/>
        <w:ind w:left="201" w:right="2451"/>
        <w:jc w:val="both"/>
        <w:rPr>
          <w:sz w:val="23"/>
        </w:rPr>
      </w:pPr>
      <w:r>
        <w:rPr>
          <w:b/>
          <w:sz w:val="23"/>
        </w:rPr>
        <w:t xml:space="preserve">      </w:t>
      </w:r>
      <w:r w:rsidR="00AE1E85">
        <w:rPr>
          <w:b/>
          <w:sz w:val="23"/>
        </w:rPr>
        <w:t xml:space="preserve">   </w:t>
      </w:r>
      <w:r w:rsidR="00F03F72">
        <w:rPr>
          <w:b/>
          <w:sz w:val="23"/>
        </w:rPr>
        <w:t xml:space="preserve"> Duration                </w:t>
      </w:r>
      <w:r>
        <w:rPr>
          <w:b/>
          <w:sz w:val="23"/>
        </w:rPr>
        <w:t xml:space="preserve"> : </w:t>
      </w:r>
      <w:r w:rsidR="00F03F72">
        <w:rPr>
          <w:sz w:val="23"/>
        </w:rPr>
        <w:t xml:space="preserve">  </w:t>
      </w:r>
      <w:r>
        <w:rPr>
          <w:sz w:val="23"/>
        </w:rPr>
        <w:t>01</w:t>
      </w:r>
      <w:proofErr w:type="spellStart"/>
      <w:r w:rsidR="008C48F9" w:rsidRPr="008C48F9">
        <w:rPr>
          <w:position w:val="9"/>
          <w:vertAlign w:val="superscript"/>
        </w:rPr>
        <w:t>st</w:t>
      </w:r>
      <w:proofErr w:type="spellEnd"/>
      <w:r w:rsidR="00F01794">
        <w:rPr>
          <w:sz w:val="23"/>
        </w:rPr>
        <w:t>April 2021</w:t>
      </w:r>
      <w:r>
        <w:rPr>
          <w:sz w:val="23"/>
        </w:rPr>
        <w:t xml:space="preserve"> to Till Now</w:t>
      </w:r>
    </w:p>
    <w:p w14:paraId="7A4CEDB8" w14:textId="031BF188" w:rsidR="001A4C59" w:rsidRDefault="001A4C59" w:rsidP="001A4C59">
      <w:pPr>
        <w:tabs>
          <w:tab w:val="left" w:pos="2398"/>
        </w:tabs>
        <w:spacing w:line="276" w:lineRule="auto"/>
        <w:ind w:left="201"/>
        <w:jc w:val="both"/>
        <w:rPr>
          <w:sz w:val="23"/>
        </w:rPr>
      </w:pPr>
      <w:r>
        <w:rPr>
          <w:b/>
          <w:sz w:val="23"/>
        </w:rPr>
        <w:t xml:space="preserve">                             </w:t>
      </w:r>
    </w:p>
    <w:p w14:paraId="04B0B775" w14:textId="481CC5EA" w:rsidR="002D5057" w:rsidRDefault="00A22A00" w:rsidP="001A4C59">
      <w:pPr>
        <w:spacing w:after="9" w:line="276" w:lineRule="auto"/>
        <w:jc w:val="both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</w:pPr>
      <w:r w:rsidRPr="00A22A00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  <w:t xml:space="preserve">Role and </w:t>
      </w:r>
      <w:proofErr w:type="gramStart"/>
      <w:r w:rsidRPr="00A22A00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  <w:t>Responsibility</w:t>
      </w: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  <w:t xml:space="preserve"> :</w:t>
      </w: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  <w:softHyphen/>
      </w:r>
      <w:proofErr w:type="gramEnd"/>
    </w:p>
    <w:p w14:paraId="5E29A035" w14:textId="77777777" w:rsidR="00A22A00" w:rsidRDefault="00A22A00" w:rsidP="00A22A00">
      <w:pPr>
        <w:spacing w:line="240" w:lineRule="auto"/>
        <w:ind w:left="720"/>
        <w:rPr>
          <w:rFonts w:ascii="Cambria" w:eastAsia="Cambria" w:hAnsi="Cambria" w:cs="Cambria"/>
          <w:color w:val="000000"/>
          <w:lang w:bidi="en-US"/>
        </w:rPr>
      </w:pPr>
    </w:p>
    <w:p w14:paraId="1D583B68" w14:textId="77777777" w:rsidR="00A22A00" w:rsidRPr="00A22A00" w:rsidRDefault="00A22A00" w:rsidP="000E5057">
      <w:pPr>
        <w:numPr>
          <w:ilvl w:val="0"/>
          <w:numId w:val="23"/>
        </w:numPr>
        <w:spacing w:line="240" w:lineRule="auto"/>
        <w:ind w:left="720" w:hanging="11"/>
        <w:rPr>
          <w:rFonts w:ascii="Cambria" w:eastAsia="Cambria" w:hAnsi="Cambria" w:cs="Cambria"/>
          <w:color w:val="000000"/>
          <w:lang w:bidi="en-US"/>
        </w:rPr>
      </w:pPr>
      <w:r w:rsidRPr="00A22A00">
        <w:rPr>
          <w:rFonts w:ascii="Cambria" w:eastAsia="Cambria" w:hAnsi="Cambria" w:cs="Cambria"/>
          <w:color w:val="000000"/>
          <w:lang w:bidi="en-US"/>
        </w:rPr>
        <w:t>Strong experience in end to end IT Recruitment.</w:t>
      </w:r>
    </w:p>
    <w:p w14:paraId="5CEBB7A8" w14:textId="3E345393" w:rsidR="00A22A00" w:rsidRPr="00A22A00" w:rsidRDefault="00A22A00" w:rsidP="000E5057">
      <w:pPr>
        <w:spacing w:line="240" w:lineRule="auto"/>
        <w:rPr>
          <w:rFonts w:ascii="Cambria" w:eastAsia="Cambria" w:hAnsi="Cambria" w:cs="Cambria"/>
          <w:color w:val="000000"/>
          <w:lang w:bidi="en-US"/>
        </w:rPr>
      </w:pPr>
    </w:p>
    <w:p w14:paraId="59F18EAF" w14:textId="77777777" w:rsidR="00A22A00" w:rsidRPr="00A22A00" w:rsidRDefault="00A22A00" w:rsidP="000E5057">
      <w:pPr>
        <w:numPr>
          <w:ilvl w:val="0"/>
          <w:numId w:val="23"/>
        </w:numPr>
        <w:spacing w:line="240" w:lineRule="auto"/>
        <w:ind w:left="720" w:hanging="11"/>
        <w:rPr>
          <w:rFonts w:ascii="Cambria" w:eastAsia="Cambria" w:hAnsi="Cambria" w:cs="Cambria"/>
          <w:color w:val="000000"/>
          <w:lang w:bidi="en-US"/>
        </w:rPr>
      </w:pPr>
      <w:r w:rsidRPr="00A22A00">
        <w:rPr>
          <w:rFonts w:ascii="Cambria" w:eastAsia="Cambria" w:hAnsi="Cambria" w:cs="Cambria"/>
          <w:color w:val="000000"/>
          <w:lang w:bidi="en-US"/>
        </w:rPr>
        <w:t xml:space="preserve">Experience working on contract staffing and </w:t>
      </w:r>
      <w:proofErr w:type="gramStart"/>
      <w:r w:rsidRPr="00A22A00">
        <w:rPr>
          <w:rFonts w:ascii="Cambria" w:eastAsia="Cambria" w:hAnsi="Cambria" w:cs="Cambria"/>
          <w:color w:val="000000"/>
          <w:lang w:bidi="en-US"/>
        </w:rPr>
        <w:t>Permanent</w:t>
      </w:r>
      <w:proofErr w:type="gramEnd"/>
      <w:r w:rsidRPr="00A22A00">
        <w:rPr>
          <w:rFonts w:ascii="Cambria" w:eastAsia="Cambria" w:hAnsi="Cambria" w:cs="Cambria"/>
          <w:color w:val="000000"/>
          <w:lang w:bidi="en-US"/>
        </w:rPr>
        <w:t xml:space="preserve"> staffing.</w:t>
      </w:r>
    </w:p>
    <w:p w14:paraId="22FBA392" w14:textId="77777777" w:rsidR="00A22A00" w:rsidRPr="00A22A00" w:rsidRDefault="00A22A00" w:rsidP="000E5057">
      <w:pPr>
        <w:spacing w:line="240" w:lineRule="auto"/>
        <w:ind w:hanging="11"/>
        <w:rPr>
          <w:rFonts w:ascii="Cambria" w:eastAsia="Cambria" w:hAnsi="Cambria" w:cs="Cambria"/>
          <w:color w:val="000000"/>
          <w:lang w:bidi="en-US"/>
        </w:rPr>
      </w:pPr>
    </w:p>
    <w:p w14:paraId="2ABEE345" w14:textId="7877143A" w:rsidR="00A22A00" w:rsidRPr="00A22A00" w:rsidRDefault="00A22A00" w:rsidP="000E5057">
      <w:pPr>
        <w:numPr>
          <w:ilvl w:val="0"/>
          <w:numId w:val="23"/>
        </w:numPr>
        <w:spacing w:line="240" w:lineRule="auto"/>
        <w:ind w:left="720" w:hanging="11"/>
        <w:rPr>
          <w:rFonts w:ascii="Cambria" w:eastAsia="Cambria" w:hAnsi="Cambria" w:cs="Cambria"/>
          <w:color w:val="000000"/>
          <w:lang w:bidi="en-US"/>
        </w:rPr>
      </w:pPr>
      <w:r w:rsidRPr="00A22A00">
        <w:rPr>
          <w:rFonts w:ascii="Cambria" w:eastAsia="Cambria" w:hAnsi="Cambria" w:cs="Cambria"/>
          <w:color w:val="000000"/>
          <w:lang w:bidi="en-US"/>
        </w:rPr>
        <w:t>Sourcing candidates from job portals, social networking sites, references - Screening</w:t>
      </w:r>
    </w:p>
    <w:p w14:paraId="78218FA0" w14:textId="7DF3EAB7" w:rsidR="00A22A00" w:rsidRPr="00A22A00" w:rsidRDefault="00A22A00" w:rsidP="000E5057">
      <w:pPr>
        <w:spacing w:line="240" w:lineRule="auto"/>
        <w:ind w:hanging="11"/>
        <w:rPr>
          <w:rFonts w:ascii="Cambria" w:eastAsia="Cambria" w:hAnsi="Cambria" w:cs="Cambria"/>
          <w:color w:val="000000"/>
          <w:lang w:bidi="en-US"/>
        </w:rPr>
      </w:pPr>
      <w:r>
        <w:rPr>
          <w:rFonts w:ascii="Cambria" w:eastAsia="Cambria" w:hAnsi="Cambria" w:cs="Cambria"/>
          <w:color w:val="000000"/>
          <w:lang w:bidi="en-US"/>
        </w:rPr>
        <w:t xml:space="preserve">                              </w:t>
      </w:r>
      <w:r w:rsidRPr="00A22A00">
        <w:rPr>
          <w:rFonts w:ascii="Cambria" w:eastAsia="Cambria" w:hAnsi="Cambria" w:cs="Cambria"/>
          <w:color w:val="000000"/>
          <w:lang w:bidi="en-US"/>
        </w:rPr>
        <w:t>&amp; short-listing suitable profiles against the requirement</w:t>
      </w:r>
    </w:p>
    <w:p w14:paraId="3A8FEADB" w14:textId="77777777" w:rsidR="00A22A00" w:rsidRPr="00A22A00" w:rsidRDefault="00A22A00" w:rsidP="000E5057">
      <w:pPr>
        <w:spacing w:line="240" w:lineRule="auto"/>
        <w:ind w:hanging="11"/>
        <w:rPr>
          <w:rFonts w:ascii="Cambria" w:eastAsia="Cambria" w:hAnsi="Cambria" w:cs="Cambria"/>
          <w:color w:val="000000"/>
          <w:lang w:bidi="en-US"/>
        </w:rPr>
      </w:pPr>
    </w:p>
    <w:p w14:paraId="3E31A59B" w14:textId="14A3FA36" w:rsidR="00A22A00" w:rsidRPr="00A22A00" w:rsidRDefault="00A22A00" w:rsidP="000E5057">
      <w:pPr>
        <w:numPr>
          <w:ilvl w:val="0"/>
          <w:numId w:val="23"/>
        </w:numPr>
        <w:spacing w:line="240" w:lineRule="auto"/>
        <w:ind w:left="720" w:hanging="11"/>
        <w:rPr>
          <w:rFonts w:ascii="Cambria" w:eastAsia="Cambria" w:hAnsi="Cambria" w:cs="Cambria"/>
          <w:color w:val="000000"/>
          <w:lang w:bidi="en-US"/>
        </w:rPr>
      </w:pPr>
      <w:r w:rsidRPr="00A22A00">
        <w:rPr>
          <w:rFonts w:ascii="Cambria" w:eastAsia="Cambria" w:hAnsi="Cambria" w:cs="Cambria"/>
          <w:color w:val="000000"/>
          <w:lang w:bidi="en-US"/>
        </w:rPr>
        <w:t>Interviewing candidates to check for their communication skills, technical skills as</w:t>
      </w:r>
    </w:p>
    <w:p w14:paraId="11AB012E" w14:textId="11806A0A" w:rsidR="00A22A00" w:rsidRPr="00A22A00" w:rsidRDefault="00A22A00" w:rsidP="000E5057">
      <w:pPr>
        <w:spacing w:line="240" w:lineRule="auto"/>
        <w:ind w:hanging="11"/>
        <w:rPr>
          <w:rFonts w:ascii="Cambria" w:eastAsia="Cambria" w:hAnsi="Cambria" w:cs="Cambria"/>
          <w:color w:val="000000"/>
          <w:lang w:bidi="en-US"/>
        </w:rPr>
      </w:pPr>
      <w:r>
        <w:rPr>
          <w:rFonts w:ascii="Cambria" w:eastAsia="Cambria" w:hAnsi="Cambria" w:cs="Cambria"/>
          <w:color w:val="000000"/>
          <w:lang w:bidi="en-US"/>
        </w:rPr>
        <w:t xml:space="preserve">                              </w:t>
      </w:r>
      <w:proofErr w:type="gramStart"/>
      <w:r w:rsidRPr="00A22A00">
        <w:rPr>
          <w:rFonts w:ascii="Cambria" w:eastAsia="Cambria" w:hAnsi="Cambria" w:cs="Cambria"/>
          <w:color w:val="000000"/>
          <w:lang w:bidi="en-US"/>
        </w:rPr>
        <w:t>per</w:t>
      </w:r>
      <w:proofErr w:type="gramEnd"/>
      <w:r w:rsidRPr="00A22A00">
        <w:rPr>
          <w:rFonts w:ascii="Cambria" w:eastAsia="Cambria" w:hAnsi="Cambria" w:cs="Cambria"/>
          <w:color w:val="000000"/>
          <w:lang w:bidi="en-US"/>
        </w:rPr>
        <w:t> client’s needs &amp; their suitability</w:t>
      </w:r>
    </w:p>
    <w:p w14:paraId="6858FB54" w14:textId="55A66A22" w:rsidR="00A22A00" w:rsidRPr="00A22A00" w:rsidRDefault="00A22A00" w:rsidP="000E5057">
      <w:pPr>
        <w:tabs>
          <w:tab w:val="left" w:pos="1905"/>
        </w:tabs>
        <w:spacing w:line="240" w:lineRule="auto"/>
        <w:ind w:hanging="11"/>
        <w:rPr>
          <w:rFonts w:ascii="Cambria" w:eastAsia="Cambria" w:hAnsi="Cambria" w:cs="Cambria"/>
          <w:color w:val="000000"/>
          <w:lang w:bidi="en-US"/>
        </w:rPr>
      </w:pPr>
    </w:p>
    <w:p w14:paraId="38AEB981" w14:textId="6C428FE9" w:rsidR="00A22A00" w:rsidRPr="00A22A00" w:rsidRDefault="00A22A00" w:rsidP="000E5057">
      <w:pPr>
        <w:numPr>
          <w:ilvl w:val="0"/>
          <w:numId w:val="23"/>
        </w:numPr>
        <w:spacing w:line="240" w:lineRule="auto"/>
        <w:ind w:left="720" w:hanging="11"/>
        <w:rPr>
          <w:rFonts w:ascii="Cambria" w:eastAsia="Cambria" w:hAnsi="Cambria" w:cs="Cambria"/>
          <w:color w:val="000000"/>
          <w:lang w:bidi="en-US"/>
        </w:rPr>
      </w:pPr>
      <w:r w:rsidRPr="00A22A00">
        <w:rPr>
          <w:rFonts w:ascii="Cambria" w:eastAsia="Cambria" w:hAnsi="Cambria" w:cs="Cambria"/>
          <w:color w:val="000000"/>
          <w:lang w:bidi="en-US"/>
        </w:rPr>
        <w:t>Coordinating with the clients to get the requirements and following up with them for</w:t>
      </w:r>
    </w:p>
    <w:p w14:paraId="220F6A99" w14:textId="0670C958" w:rsidR="00A22A00" w:rsidRPr="00A22A00" w:rsidRDefault="00A22A00" w:rsidP="000E5057">
      <w:pPr>
        <w:spacing w:line="240" w:lineRule="auto"/>
        <w:ind w:hanging="11"/>
        <w:rPr>
          <w:rFonts w:ascii="Cambria" w:eastAsia="Cambria" w:hAnsi="Cambria" w:cs="Cambria"/>
          <w:color w:val="000000"/>
          <w:lang w:bidi="en-US"/>
        </w:rPr>
      </w:pPr>
      <w:r>
        <w:rPr>
          <w:rFonts w:ascii="Cambria" w:eastAsia="Cambria" w:hAnsi="Cambria" w:cs="Cambria"/>
          <w:color w:val="000000"/>
          <w:lang w:bidi="en-US"/>
        </w:rPr>
        <w:t xml:space="preserve">                              </w:t>
      </w:r>
      <w:proofErr w:type="gramStart"/>
      <w:r w:rsidRPr="00A22A00">
        <w:rPr>
          <w:rFonts w:ascii="Cambria" w:eastAsia="Cambria" w:hAnsi="Cambria" w:cs="Cambria"/>
          <w:color w:val="000000"/>
          <w:lang w:bidi="en-US"/>
        </w:rPr>
        <w:t>the</w:t>
      </w:r>
      <w:proofErr w:type="gramEnd"/>
      <w:r w:rsidRPr="00A22A00">
        <w:rPr>
          <w:rFonts w:ascii="Cambria" w:eastAsia="Cambria" w:hAnsi="Cambria" w:cs="Cambria"/>
          <w:color w:val="000000"/>
          <w:lang w:bidi="en-US"/>
        </w:rPr>
        <w:t> feedback of the processed profiles.</w:t>
      </w:r>
    </w:p>
    <w:p w14:paraId="4479362A" w14:textId="77777777" w:rsidR="00A22A00" w:rsidRPr="00A22A00" w:rsidRDefault="00A22A00" w:rsidP="000E5057">
      <w:pPr>
        <w:spacing w:line="240" w:lineRule="auto"/>
        <w:ind w:hanging="11"/>
        <w:rPr>
          <w:rFonts w:ascii="Cambria" w:eastAsia="Cambria" w:hAnsi="Cambria" w:cs="Cambria"/>
          <w:color w:val="000000"/>
          <w:lang w:bidi="en-US"/>
        </w:rPr>
      </w:pPr>
    </w:p>
    <w:p w14:paraId="791FC724" w14:textId="32EEB395" w:rsidR="00A22A00" w:rsidRPr="00A22A00" w:rsidRDefault="00A22A00" w:rsidP="000E5057">
      <w:pPr>
        <w:numPr>
          <w:ilvl w:val="0"/>
          <w:numId w:val="23"/>
        </w:numPr>
        <w:spacing w:line="240" w:lineRule="auto"/>
        <w:ind w:left="720" w:hanging="11"/>
        <w:rPr>
          <w:rFonts w:ascii="Cambria" w:eastAsia="Cambria" w:hAnsi="Cambria" w:cs="Cambria"/>
          <w:color w:val="000000"/>
          <w:lang w:bidi="en-US"/>
        </w:rPr>
      </w:pPr>
      <w:r w:rsidRPr="00A22A00">
        <w:rPr>
          <w:rFonts w:ascii="Cambria" w:eastAsia="Cambria" w:hAnsi="Cambria" w:cs="Cambria"/>
          <w:color w:val="000000"/>
          <w:lang w:bidi="en-US"/>
        </w:rPr>
        <w:t>Scheduling telephonic and F2F interviews for the short-listed candidates</w:t>
      </w:r>
    </w:p>
    <w:p w14:paraId="5327A0C5" w14:textId="2FE8E1ED" w:rsidR="00A22A00" w:rsidRPr="00A22A00" w:rsidRDefault="00A22A00" w:rsidP="000E5057">
      <w:pPr>
        <w:spacing w:line="240" w:lineRule="auto"/>
        <w:ind w:hanging="11"/>
        <w:rPr>
          <w:rFonts w:ascii="Cambria" w:eastAsia="Cambria" w:hAnsi="Cambria" w:cs="Cambria"/>
          <w:color w:val="000000"/>
          <w:lang w:bidi="en-US"/>
        </w:rPr>
      </w:pPr>
      <w:r>
        <w:rPr>
          <w:rFonts w:ascii="Cambria" w:eastAsia="Cambria" w:hAnsi="Cambria" w:cs="Cambria"/>
          <w:color w:val="000000"/>
          <w:lang w:bidi="en-US"/>
        </w:rPr>
        <w:t xml:space="preserve">                              </w:t>
      </w:r>
      <w:proofErr w:type="gramStart"/>
      <w:r w:rsidRPr="00A22A00">
        <w:rPr>
          <w:rFonts w:ascii="Cambria" w:eastAsia="Cambria" w:hAnsi="Cambria" w:cs="Cambria"/>
          <w:color w:val="000000"/>
          <w:lang w:bidi="en-US"/>
        </w:rPr>
        <w:t>Salary negotiations and fixation of the selected candidates.</w:t>
      </w:r>
      <w:proofErr w:type="gramEnd"/>
    </w:p>
    <w:p w14:paraId="324F869A" w14:textId="77777777" w:rsidR="00A22A00" w:rsidRPr="00A22A00" w:rsidRDefault="00A22A00" w:rsidP="000E5057">
      <w:pPr>
        <w:spacing w:line="240" w:lineRule="auto"/>
        <w:ind w:hanging="11"/>
        <w:rPr>
          <w:rFonts w:ascii="Cambria" w:eastAsia="Cambria" w:hAnsi="Cambria" w:cs="Cambria"/>
          <w:color w:val="000000"/>
          <w:lang w:bidi="en-US"/>
        </w:rPr>
      </w:pPr>
    </w:p>
    <w:p w14:paraId="2FEB7E0A" w14:textId="77777777" w:rsidR="00A22A00" w:rsidRDefault="00A22A00" w:rsidP="000E5057">
      <w:pPr>
        <w:numPr>
          <w:ilvl w:val="0"/>
          <w:numId w:val="23"/>
        </w:numPr>
        <w:spacing w:line="240" w:lineRule="auto"/>
        <w:ind w:left="720" w:hanging="11"/>
        <w:rPr>
          <w:rFonts w:ascii="Cambria" w:eastAsia="Cambria" w:hAnsi="Cambria" w:cs="Cambria"/>
          <w:color w:val="000000"/>
          <w:lang w:bidi="en-US"/>
        </w:rPr>
      </w:pPr>
      <w:r w:rsidRPr="00A22A00">
        <w:rPr>
          <w:rFonts w:ascii="Cambria" w:eastAsia="Cambria" w:hAnsi="Cambria" w:cs="Cambria"/>
          <w:color w:val="000000"/>
          <w:lang w:bidi="en-US"/>
        </w:rPr>
        <w:t>Preparing and maintaining various recruitment details &amp; database.</w:t>
      </w:r>
    </w:p>
    <w:p w14:paraId="19B088DB" w14:textId="77777777" w:rsidR="00AE1E85" w:rsidRDefault="00AE1E85" w:rsidP="000E5057">
      <w:pPr>
        <w:spacing w:line="240" w:lineRule="auto"/>
        <w:ind w:left="720"/>
        <w:rPr>
          <w:rFonts w:ascii="Cambria" w:eastAsia="Cambria" w:hAnsi="Cambria" w:cs="Cambria"/>
          <w:color w:val="000000"/>
          <w:lang w:bidi="en-US"/>
        </w:rPr>
      </w:pPr>
    </w:p>
    <w:p w14:paraId="56FD7D40" w14:textId="77777777" w:rsidR="00A22A00" w:rsidRPr="00A22A00" w:rsidRDefault="00A22A00" w:rsidP="000E5057">
      <w:pPr>
        <w:numPr>
          <w:ilvl w:val="0"/>
          <w:numId w:val="23"/>
        </w:numPr>
        <w:spacing w:line="240" w:lineRule="auto"/>
        <w:ind w:left="720" w:hanging="11"/>
        <w:rPr>
          <w:rFonts w:ascii="Cambria" w:eastAsia="Cambria" w:hAnsi="Cambria" w:cs="Cambria"/>
          <w:color w:val="000000"/>
          <w:lang w:bidi="en-US"/>
        </w:rPr>
      </w:pPr>
      <w:r w:rsidRPr="00A22A00">
        <w:rPr>
          <w:color w:val="000000"/>
        </w:rPr>
        <w:t>To manage UPSDM Gov. project at UPSDM under Skill Development.</w:t>
      </w:r>
    </w:p>
    <w:p w14:paraId="19B14681" w14:textId="55BAE4E1" w:rsidR="00A22A00" w:rsidRPr="00A22A00" w:rsidRDefault="00A22A00" w:rsidP="000E5057">
      <w:pPr>
        <w:numPr>
          <w:ilvl w:val="0"/>
          <w:numId w:val="23"/>
        </w:numPr>
        <w:spacing w:line="240" w:lineRule="auto"/>
        <w:ind w:left="720" w:hanging="11"/>
        <w:rPr>
          <w:rFonts w:ascii="Cambria" w:eastAsia="Cambria" w:hAnsi="Cambria" w:cs="Cambria"/>
          <w:color w:val="000000"/>
          <w:lang w:bidi="en-US"/>
        </w:rPr>
      </w:pPr>
      <w:r w:rsidRPr="00A22A00">
        <w:rPr>
          <w:color w:val="000000"/>
        </w:rPr>
        <w:t>Develop understanding for all MIS based requirements on project guidelines and other documents.</w:t>
      </w:r>
    </w:p>
    <w:p w14:paraId="6BFE668E" w14:textId="77777777" w:rsidR="00A22A00" w:rsidRDefault="00A22A00" w:rsidP="000E5057">
      <w:pPr>
        <w:spacing w:line="240" w:lineRule="auto"/>
        <w:ind w:left="720"/>
        <w:rPr>
          <w:rFonts w:ascii="Cambria" w:eastAsia="Cambria" w:hAnsi="Cambria" w:cs="Cambria"/>
          <w:color w:val="000000"/>
          <w:lang w:bidi="en-US"/>
        </w:rPr>
      </w:pPr>
    </w:p>
    <w:p w14:paraId="183C40AF" w14:textId="77777777" w:rsidR="00A22A00" w:rsidRPr="00A22A00" w:rsidRDefault="00A22A00" w:rsidP="000E5057">
      <w:pPr>
        <w:spacing w:line="240" w:lineRule="auto"/>
        <w:ind w:left="720"/>
        <w:rPr>
          <w:rFonts w:ascii="Cambria" w:eastAsia="Cambria" w:hAnsi="Cambria" w:cs="Cambria"/>
          <w:color w:val="000000"/>
          <w:lang w:bidi="en-US"/>
        </w:rPr>
      </w:pPr>
    </w:p>
    <w:p w14:paraId="5AA4BF60" w14:textId="77777777" w:rsidR="00A22A00" w:rsidRPr="00A22A00" w:rsidRDefault="00A22A00" w:rsidP="00A22A00">
      <w:pPr>
        <w:spacing w:after="9" w:line="276" w:lineRule="auto"/>
        <w:ind w:hanging="11"/>
        <w:rPr>
          <w:rFonts w:ascii="Cambria" w:eastAsia="Cambria" w:hAnsi="Cambria" w:cs="Cambria"/>
          <w:color w:val="000000"/>
          <w:lang w:bidi="en-US"/>
        </w:rPr>
      </w:pPr>
    </w:p>
    <w:p w14:paraId="7BF9370A" w14:textId="0400059A" w:rsidR="00E36BE5" w:rsidRPr="00A22A00" w:rsidRDefault="00A22A00" w:rsidP="00A22A00">
      <w:pPr>
        <w:pStyle w:val="ListParagraph"/>
        <w:tabs>
          <w:tab w:val="left" w:pos="2398"/>
        </w:tabs>
        <w:spacing w:line="276" w:lineRule="auto"/>
        <w:ind w:left="885" w:firstLine="0"/>
        <w:rPr>
          <w:color w:val="000000"/>
        </w:rPr>
      </w:pPr>
      <w:r>
        <w:rPr>
          <w:color w:val="000000"/>
        </w:rPr>
        <w:lastRenderedPageBreak/>
        <w:t xml:space="preserve">                 </w:t>
      </w:r>
    </w:p>
    <w:p w14:paraId="5987AA4D" w14:textId="77777777" w:rsidR="00E36BE5" w:rsidRDefault="00E36BE5" w:rsidP="00A22A00">
      <w:pPr>
        <w:spacing w:line="276" w:lineRule="auto"/>
        <w:ind w:hanging="11"/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</w:pPr>
    </w:p>
    <w:p w14:paraId="769402A4" w14:textId="77777777" w:rsidR="00424F28" w:rsidRDefault="00424F28" w:rsidP="005F503C">
      <w:pPr>
        <w:tabs>
          <w:tab w:val="left" w:pos="2398"/>
        </w:tabs>
        <w:spacing w:line="276" w:lineRule="auto"/>
        <w:jc w:val="both"/>
        <w:rPr>
          <w:sz w:val="23"/>
        </w:rPr>
      </w:pPr>
    </w:p>
    <w:p w14:paraId="18FF140D" w14:textId="1519D0F2" w:rsidR="00EF1E18" w:rsidRPr="00291854" w:rsidRDefault="00D333CA" w:rsidP="005F503C">
      <w:pPr>
        <w:pStyle w:val="ListParagraph"/>
        <w:numPr>
          <w:ilvl w:val="0"/>
          <w:numId w:val="15"/>
        </w:numPr>
        <w:tabs>
          <w:tab w:val="left" w:pos="2415"/>
        </w:tabs>
        <w:spacing w:line="276" w:lineRule="auto"/>
        <w:ind w:right="2451"/>
        <w:jc w:val="both"/>
        <w:rPr>
          <w:b/>
          <w:sz w:val="23"/>
        </w:rPr>
      </w:pPr>
      <w:r w:rsidRPr="00291854">
        <w:rPr>
          <w:b/>
          <w:sz w:val="23"/>
        </w:rPr>
        <w:t>Organization</w:t>
      </w:r>
      <w:r w:rsidR="006A7A73">
        <w:rPr>
          <w:b/>
          <w:sz w:val="23"/>
        </w:rPr>
        <w:tab/>
        <w:t xml:space="preserve">:  </w:t>
      </w:r>
      <w:r w:rsidR="00EF1E18" w:rsidRPr="00291854">
        <w:rPr>
          <w:b/>
          <w:sz w:val="23"/>
        </w:rPr>
        <w:t>JRS Technology Pvt Ltd.</w:t>
      </w:r>
    </w:p>
    <w:p w14:paraId="0CB0E7F4" w14:textId="0BA85401" w:rsidR="00EF1E18" w:rsidRDefault="00291854" w:rsidP="005F503C">
      <w:pPr>
        <w:tabs>
          <w:tab w:val="left" w:pos="2415"/>
        </w:tabs>
        <w:spacing w:line="276" w:lineRule="auto"/>
        <w:ind w:left="201" w:right="2451"/>
        <w:jc w:val="both"/>
        <w:rPr>
          <w:sz w:val="23"/>
        </w:rPr>
      </w:pPr>
      <w:r>
        <w:rPr>
          <w:b/>
          <w:sz w:val="23"/>
        </w:rPr>
        <w:t xml:space="preserve">       </w:t>
      </w:r>
      <w:r w:rsidR="00EF1E18">
        <w:rPr>
          <w:b/>
          <w:sz w:val="23"/>
        </w:rPr>
        <w:t>Designations</w:t>
      </w:r>
      <w:r w:rsidR="00EF1E18">
        <w:rPr>
          <w:b/>
          <w:sz w:val="23"/>
        </w:rPr>
        <w:tab/>
        <w:t xml:space="preserve">: </w:t>
      </w:r>
      <w:r w:rsidR="006A7A73">
        <w:rPr>
          <w:sz w:val="23"/>
        </w:rPr>
        <w:t xml:space="preserve"> </w:t>
      </w:r>
      <w:r w:rsidR="00FC62C4" w:rsidRPr="00FC62C4">
        <w:rPr>
          <w:b/>
          <w:bCs/>
          <w:sz w:val="23"/>
        </w:rPr>
        <w:t xml:space="preserve">HR Recruiter </w:t>
      </w:r>
      <w:proofErr w:type="gramStart"/>
      <w:r w:rsidR="00FC62C4">
        <w:rPr>
          <w:sz w:val="23"/>
        </w:rPr>
        <w:t>Cum</w:t>
      </w:r>
      <w:proofErr w:type="gramEnd"/>
      <w:r w:rsidR="00FC62C4" w:rsidRPr="00FC62C4">
        <w:rPr>
          <w:b/>
          <w:bCs/>
          <w:sz w:val="23"/>
        </w:rPr>
        <w:t xml:space="preserve"> MIS Head</w:t>
      </w:r>
    </w:p>
    <w:p w14:paraId="79BF3C13" w14:textId="70A62DFD" w:rsidR="00EF1E18" w:rsidRDefault="00291854" w:rsidP="005F503C">
      <w:pPr>
        <w:tabs>
          <w:tab w:val="left" w:pos="2398"/>
        </w:tabs>
        <w:spacing w:line="276" w:lineRule="auto"/>
        <w:jc w:val="both"/>
        <w:rPr>
          <w:sz w:val="23"/>
        </w:rPr>
      </w:pPr>
      <w:r>
        <w:rPr>
          <w:b/>
          <w:sz w:val="23"/>
        </w:rPr>
        <w:t xml:space="preserve">           </w:t>
      </w:r>
      <w:r w:rsidR="00EF1E18">
        <w:rPr>
          <w:b/>
          <w:sz w:val="23"/>
        </w:rPr>
        <w:t>Duration</w:t>
      </w:r>
      <w:r w:rsidR="00EF1E18">
        <w:rPr>
          <w:b/>
          <w:sz w:val="23"/>
        </w:rPr>
        <w:tab/>
        <w:t xml:space="preserve">: </w:t>
      </w:r>
      <w:r w:rsidR="006A7A73">
        <w:rPr>
          <w:sz w:val="23"/>
        </w:rPr>
        <w:t xml:space="preserve"> </w:t>
      </w:r>
      <w:r w:rsidR="00EF1E18">
        <w:rPr>
          <w:sz w:val="23"/>
        </w:rPr>
        <w:t xml:space="preserve"> </w:t>
      </w:r>
      <w:r w:rsidR="00D46971">
        <w:rPr>
          <w:sz w:val="23"/>
        </w:rPr>
        <w:t>05</w:t>
      </w:r>
      <w:proofErr w:type="spellStart"/>
      <w:r w:rsidR="00EF1E18">
        <w:rPr>
          <w:position w:val="9"/>
          <w:sz w:val="13"/>
        </w:rPr>
        <w:t>th</w:t>
      </w:r>
      <w:proofErr w:type="spellEnd"/>
      <w:r w:rsidR="00EF1E18">
        <w:rPr>
          <w:position w:val="9"/>
          <w:sz w:val="13"/>
        </w:rPr>
        <w:t xml:space="preserve"> </w:t>
      </w:r>
      <w:r w:rsidR="00EF1E18">
        <w:rPr>
          <w:sz w:val="23"/>
        </w:rPr>
        <w:t>Sep 2019 in</w:t>
      </w:r>
      <w:r w:rsidR="00EF1E18">
        <w:rPr>
          <w:spacing w:val="-7"/>
          <w:sz w:val="23"/>
        </w:rPr>
        <w:t xml:space="preserve"> </w:t>
      </w:r>
      <w:r w:rsidR="00F01794">
        <w:rPr>
          <w:sz w:val="23"/>
        </w:rPr>
        <w:t>31 May 2021</w:t>
      </w:r>
    </w:p>
    <w:p w14:paraId="0B00B831" w14:textId="77777777" w:rsidR="000E5057" w:rsidRDefault="000E5057" w:rsidP="0083344A">
      <w:pPr>
        <w:spacing w:after="9" w:line="276" w:lineRule="auto"/>
        <w:jc w:val="both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</w:pPr>
    </w:p>
    <w:p w14:paraId="0C07AA24" w14:textId="7888F8CA" w:rsidR="00EF1E18" w:rsidRDefault="0083344A" w:rsidP="0083344A">
      <w:pPr>
        <w:spacing w:after="9" w:line="276" w:lineRule="auto"/>
        <w:jc w:val="both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</w:pPr>
      <w:r w:rsidRPr="0083344A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  <w:t xml:space="preserve">Role and </w:t>
      </w:r>
      <w:proofErr w:type="gramStart"/>
      <w:r w:rsidRPr="0083344A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  <w:t xml:space="preserve">Responsibility </w:t>
      </w: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  <w:t>:</w:t>
      </w:r>
      <w:proofErr w:type="gramEnd"/>
    </w:p>
    <w:p w14:paraId="39BD4349" w14:textId="006CDF16" w:rsidR="0083344A" w:rsidRPr="0083344A" w:rsidRDefault="0083344A" w:rsidP="0083344A">
      <w:pPr>
        <w:spacing w:after="9" w:line="276" w:lineRule="auto"/>
        <w:jc w:val="both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  <w:u w:val="single"/>
        </w:rPr>
        <w:t xml:space="preserve">          </w:t>
      </w:r>
    </w:p>
    <w:p w14:paraId="28884EFB" w14:textId="28F2AD12" w:rsidR="0083344A" w:rsidRDefault="0083344A" w:rsidP="000E5057">
      <w:pPr>
        <w:pStyle w:val="ListParagraph"/>
        <w:widowControl/>
        <w:numPr>
          <w:ilvl w:val="0"/>
          <w:numId w:val="13"/>
        </w:numPr>
        <w:autoSpaceDE/>
        <w:autoSpaceDN/>
        <w:spacing w:after="160" w:line="360" w:lineRule="auto"/>
        <w:contextualSpacing/>
        <w:jc w:val="both"/>
        <w:rPr>
          <w:color w:val="000000"/>
        </w:rPr>
      </w:pPr>
      <w:r>
        <w:rPr>
          <w:color w:val="000000"/>
        </w:rPr>
        <w:t>Filling Positions within an organization.</w:t>
      </w:r>
    </w:p>
    <w:p w14:paraId="08EE4885" w14:textId="1F03BBBF" w:rsidR="0083344A" w:rsidRDefault="0083344A" w:rsidP="000E5057">
      <w:pPr>
        <w:pStyle w:val="ListParagraph"/>
        <w:widowControl/>
        <w:numPr>
          <w:ilvl w:val="0"/>
          <w:numId w:val="13"/>
        </w:numPr>
        <w:autoSpaceDE/>
        <w:autoSpaceDN/>
        <w:spacing w:after="160" w:line="360" w:lineRule="auto"/>
        <w:contextualSpacing/>
        <w:jc w:val="both"/>
        <w:rPr>
          <w:color w:val="000000"/>
        </w:rPr>
      </w:pPr>
      <w:r>
        <w:rPr>
          <w:color w:val="000000"/>
        </w:rPr>
        <w:t>Designing and implementing recruiting systems for the organization.</w:t>
      </w:r>
      <w:r w:rsidR="00C5504B">
        <w:rPr>
          <w:color w:val="000000"/>
        </w:rPr>
        <w:t xml:space="preserve"> </w:t>
      </w:r>
    </w:p>
    <w:p w14:paraId="00E642D7" w14:textId="6F4179EB" w:rsidR="0083344A" w:rsidRDefault="0083344A" w:rsidP="000E5057">
      <w:pPr>
        <w:pStyle w:val="ListParagraph"/>
        <w:widowControl/>
        <w:numPr>
          <w:ilvl w:val="0"/>
          <w:numId w:val="13"/>
        </w:numPr>
        <w:autoSpaceDE/>
        <w:autoSpaceDN/>
        <w:spacing w:after="160" w:line="360" w:lineRule="auto"/>
        <w:contextualSpacing/>
        <w:jc w:val="both"/>
        <w:rPr>
          <w:color w:val="000000"/>
        </w:rPr>
      </w:pPr>
      <w:r>
        <w:rPr>
          <w:color w:val="000000"/>
        </w:rPr>
        <w:t>Developing own network of suitable candidates.</w:t>
      </w:r>
    </w:p>
    <w:p w14:paraId="3DEF27C7" w14:textId="672FECBF" w:rsidR="0083344A" w:rsidRDefault="0083344A" w:rsidP="000E5057">
      <w:pPr>
        <w:pStyle w:val="ListParagraph"/>
        <w:widowControl/>
        <w:numPr>
          <w:ilvl w:val="0"/>
          <w:numId w:val="13"/>
        </w:numPr>
        <w:autoSpaceDE/>
        <w:autoSpaceDN/>
        <w:spacing w:after="160" w:line="360" w:lineRule="auto"/>
        <w:contextualSpacing/>
        <w:jc w:val="both"/>
        <w:rPr>
          <w:color w:val="000000"/>
        </w:rPr>
      </w:pPr>
      <w:r>
        <w:rPr>
          <w:color w:val="000000"/>
        </w:rPr>
        <w:t>Handling of Administration and record keeping.</w:t>
      </w:r>
    </w:p>
    <w:p w14:paraId="349A464F" w14:textId="5C13AEA3" w:rsidR="0083344A" w:rsidRDefault="0083344A" w:rsidP="000E5057">
      <w:pPr>
        <w:pStyle w:val="ListParagraph"/>
        <w:widowControl/>
        <w:numPr>
          <w:ilvl w:val="0"/>
          <w:numId w:val="13"/>
        </w:numPr>
        <w:autoSpaceDE/>
        <w:autoSpaceDN/>
        <w:spacing w:after="160" w:line="360" w:lineRule="auto"/>
        <w:contextualSpacing/>
        <w:jc w:val="both"/>
        <w:rPr>
          <w:color w:val="000000"/>
        </w:rPr>
      </w:pPr>
      <w:r>
        <w:rPr>
          <w:color w:val="000000"/>
        </w:rPr>
        <w:t xml:space="preserve">Working </w:t>
      </w:r>
      <w:r w:rsidR="000E5057">
        <w:rPr>
          <w:color w:val="000000"/>
        </w:rPr>
        <w:t>with organizations to develop a recruitment plan</w:t>
      </w:r>
    </w:p>
    <w:p w14:paraId="7A1F7B54" w14:textId="00CF49D9" w:rsidR="000E5057" w:rsidRPr="000E5057" w:rsidRDefault="000E5057" w:rsidP="000E5057">
      <w:pPr>
        <w:pStyle w:val="ListParagraph"/>
        <w:widowControl/>
        <w:numPr>
          <w:ilvl w:val="0"/>
          <w:numId w:val="13"/>
        </w:numPr>
        <w:autoSpaceDE/>
        <w:autoSpaceDN/>
        <w:spacing w:after="160" w:line="360" w:lineRule="auto"/>
        <w:contextualSpacing/>
        <w:jc w:val="both"/>
        <w:rPr>
          <w:color w:val="000000"/>
        </w:rPr>
      </w:pPr>
      <w:r w:rsidRPr="006A4030">
        <w:rPr>
          <w:color w:val="000000"/>
        </w:rPr>
        <w:t>Coordinate and supervise overall training program implemented in MP, Jharkhand, Assam, West Bengal, UP in India</w:t>
      </w:r>
    </w:p>
    <w:p w14:paraId="7C03B443" w14:textId="385963C7" w:rsidR="00EF1E18" w:rsidRPr="0083344A" w:rsidRDefault="00EF1E18" w:rsidP="000E5057">
      <w:pPr>
        <w:pStyle w:val="ListParagraph"/>
        <w:numPr>
          <w:ilvl w:val="0"/>
          <w:numId w:val="13"/>
        </w:numPr>
        <w:tabs>
          <w:tab w:val="left" w:pos="922"/>
        </w:tabs>
        <w:spacing w:line="360" w:lineRule="auto"/>
        <w:jc w:val="both"/>
      </w:pPr>
      <w:r w:rsidRPr="006A4030">
        <w:t>Trainees Enrollment in SDMS operation work (with Trainees Document).</w:t>
      </w:r>
    </w:p>
    <w:p w14:paraId="3614FDB4" w14:textId="0F2628A6" w:rsidR="005F503C" w:rsidRDefault="00EF1E18" w:rsidP="000E5057">
      <w:pPr>
        <w:pStyle w:val="ListParagraph"/>
        <w:widowControl/>
        <w:numPr>
          <w:ilvl w:val="0"/>
          <w:numId w:val="13"/>
        </w:numPr>
        <w:adjustRightInd w:val="0"/>
        <w:spacing w:line="360" w:lineRule="auto"/>
        <w:jc w:val="both"/>
      </w:pPr>
      <w:r w:rsidRPr="006A4030">
        <w:t>All work in given State like –Monitoring and all other activity r</w:t>
      </w:r>
      <w:r w:rsidR="003D65D2">
        <w:t>unning Scheme</w:t>
      </w:r>
      <w:r w:rsidR="00A1137C">
        <w:t>.</w:t>
      </w:r>
    </w:p>
    <w:p w14:paraId="346E7A42" w14:textId="77777777" w:rsidR="00D70ADA" w:rsidRPr="005F503C" w:rsidRDefault="00D70ADA" w:rsidP="000E5057">
      <w:pPr>
        <w:pStyle w:val="Default"/>
        <w:spacing w:line="360" w:lineRule="auto"/>
        <w:jc w:val="both"/>
        <w:rPr>
          <w:rFonts w:ascii="Cambria" w:eastAsia="Cambria" w:hAnsi="Cambria" w:cs="Cambria"/>
          <w:color w:val="auto"/>
          <w:sz w:val="22"/>
          <w:szCs w:val="22"/>
          <w:lang w:val="en-US" w:bidi="en-US"/>
        </w:rPr>
      </w:pPr>
    </w:p>
    <w:p w14:paraId="033828D6" w14:textId="0647737B" w:rsidR="006A4030" w:rsidRPr="00D904E4" w:rsidRDefault="00D333CA" w:rsidP="00D904E4">
      <w:pPr>
        <w:pStyle w:val="ListParagraph"/>
        <w:numPr>
          <w:ilvl w:val="0"/>
          <w:numId w:val="15"/>
        </w:numPr>
        <w:tabs>
          <w:tab w:val="left" w:pos="2415"/>
        </w:tabs>
        <w:spacing w:before="21" w:line="259" w:lineRule="auto"/>
        <w:ind w:right="2698"/>
        <w:jc w:val="both"/>
        <w:rPr>
          <w:sz w:val="23"/>
        </w:rPr>
      </w:pPr>
      <w:r w:rsidRPr="00D904E4">
        <w:rPr>
          <w:b/>
          <w:sz w:val="23"/>
        </w:rPr>
        <w:t>Organization</w:t>
      </w:r>
      <w:r w:rsidR="006A4030" w:rsidRPr="00D904E4">
        <w:rPr>
          <w:b/>
          <w:sz w:val="23"/>
        </w:rPr>
        <w:tab/>
        <w:t>:</w:t>
      </w:r>
      <w:r w:rsidR="00E17106" w:rsidRPr="00D904E4">
        <w:rPr>
          <w:b/>
          <w:sz w:val="23"/>
        </w:rPr>
        <w:t xml:space="preserve"> </w:t>
      </w:r>
      <w:proofErr w:type="spellStart"/>
      <w:r w:rsidR="006A4030" w:rsidRPr="00D904E4">
        <w:rPr>
          <w:b/>
          <w:sz w:val="23"/>
        </w:rPr>
        <w:t>Swapnil</w:t>
      </w:r>
      <w:proofErr w:type="spellEnd"/>
      <w:r w:rsidR="006A4030" w:rsidRPr="00D904E4">
        <w:rPr>
          <w:b/>
          <w:sz w:val="23"/>
        </w:rPr>
        <w:t xml:space="preserve"> Institute of Software</w:t>
      </w:r>
      <w:r w:rsidR="006A4030" w:rsidRPr="00D904E4">
        <w:rPr>
          <w:b/>
          <w:spacing w:val="-30"/>
          <w:sz w:val="23"/>
        </w:rPr>
        <w:t xml:space="preserve"> </w:t>
      </w:r>
      <w:r w:rsidR="006A4030" w:rsidRPr="00D904E4">
        <w:rPr>
          <w:b/>
          <w:sz w:val="23"/>
        </w:rPr>
        <w:t>Technologies Designations</w:t>
      </w:r>
      <w:r w:rsidR="006A4030" w:rsidRPr="00D904E4">
        <w:rPr>
          <w:b/>
          <w:sz w:val="23"/>
        </w:rPr>
        <w:tab/>
        <w:t xml:space="preserve">: </w:t>
      </w:r>
      <w:r w:rsidR="00E17106" w:rsidRPr="00D904E4">
        <w:rPr>
          <w:sz w:val="23"/>
        </w:rPr>
        <w:t xml:space="preserve">    </w:t>
      </w:r>
      <w:r w:rsidR="006A4030" w:rsidRPr="00D904E4">
        <w:rPr>
          <w:sz w:val="23"/>
        </w:rPr>
        <w:t>Office</w:t>
      </w:r>
      <w:r w:rsidR="006A4030" w:rsidRPr="00D904E4">
        <w:rPr>
          <w:spacing w:val="-4"/>
          <w:sz w:val="23"/>
        </w:rPr>
        <w:t xml:space="preserve"> </w:t>
      </w:r>
      <w:r w:rsidR="006A4030" w:rsidRPr="00D904E4">
        <w:rPr>
          <w:sz w:val="23"/>
        </w:rPr>
        <w:t>Administrative</w:t>
      </w:r>
    </w:p>
    <w:p w14:paraId="1C834A13" w14:textId="463A24ED" w:rsidR="006A4030" w:rsidRDefault="00D904E4" w:rsidP="00C11E52">
      <w:pPr>
        <w:tabs>
          <w:tab w:val="left" w:pos="2398"/>
        </w:tabs>
        <w:spacing w:line="280" w:lineRule="exact"/>
        <w:ind w:left="201"/>
        <w:jc w:val="both"/>
        <w:rPr>
          <w:sz w:val="23"/>
        </w:rPr>
      </w:pPr>
      <w:r>
        <w:rPr>
          <w:b/>
          <w:sz w:val="23"/>
        </w:rPr>
        <w:t xml:space="preserve">       </w:t>
      </w:r>
      <w:r w:rsidR="006A4030">
        <w:rPr>
          <w:b/>
          <w:sz w:val="23"/>
        </w:rPr>
        <w:t>Duration</w:t>
      </w:r>
      <w:r w:rsidR="006A4030">
        <w:rPr>
          <w:b/>
          <w:sz w:val="23"/>
        </w:rPr>
        <w:tab/>
        <w:t xml:space="preserve">: </w:t>
      </w:r>
      <w:r w:rsidR="00E17106">
        <w:rPr>
          <w:sz w:val="23"/>
        </w:rPr>
        <w:t xml:space="preserve">    </w:t>
      </w:r>
      <w:r w:rsidR="006A4030">
        <w:rPr>
          <w:sz w:val="23"/>
        </w:rPr>
        <w:t>02</w:t>
      </w:r>
      <w:proofErr w:type="spellStart"/>
      <w:r w:rsidR="006A4030">
        <w:rPr>
          <w:position w:val="9"/>
          <w:sz w:val="13"/>
        </w:rPr>
        <w:t>th</w:t>
      </w:r>
      <w:proofErr w:type="spellEnd"/>
      <w:r w:rsidR="006A4030">
        <w:rPr>
          <w:position w:val="9"/>
          <w:sz w:val="13"/>
        </w:rPr>
        <w:t xml:space="preserve"> </w:t>
      </w:r>
      <w:r w:rsidR="006A4030">
        <w:rPr>
          <w:sz w:val="23"/>
        </w:rPr>
        <w:t xml:space="preserve">Jan 2017 to </w:t>
      </w:r>
      <w:r w:rsidR="001A4C59">
        <w:rPr>
          <w:sz w:val="23"/>
        </w:rPr>
        <w:t>15</w:t>
      </w:r>
      <w:r w:rsidR="001A4C59" w:rsidRPr="001A4C59">
        <w:rPr>
          <w:sz w:val="23"/>
          <w:vertAlign w:val="superscript"/>
        </w:rPr>
        <w:t>th</w:t>
      </w:r>
      <w:r w:rsidR="001A4C59">
        <w:rPr>
          <w:sz w:val="23"/>
        </w:rPr>
        <w:t xml:space="preserve"> August 2019</w:t>
      </w:r>
    </w:p>
    <w:p w14:paraId="6DD4A0F5" w14:textId="77777777" w:rsidR="006A7A73" w:rsidRDefault="006A7A73" w:rsidP="00C11E52">
      <w:pPr>
        <w:pStyle w:val="Heading3"/>
        <w:jc w:val="both"/>
        <w:rPr>
          <w:color w:val="365F91" w:themeColor="accent1" w:themeShade="BF"/>
          <w:szCs w:val="26"/>
          <w:u w:val="single"/>
        </w:rPr>
      </w:pPr>
    </w:p>
    <w:p w14:paraId="4E214E02" w14:textId="13959DD5" w:rsidR="00F42E1B" w:rsidRDefault="006A7A73" w:rsidP="00C11E52">
      <w:pPr>
        <w:pStyle w:val="Heading3"/>
        <w:jc w:val="both"/>
      </w:pPr>
      <w:r w:rsidRPr="0083344A">
        <w:rPr>
          <w:color w:val="365F91" w:themeColor="accent1" w:themeShade="BF"/>
          <w:szCs w:val="26"/>
          <w:u w:val="single"/>
        </w:rPr>
        <w:t>Role and Responsibility</w:t>
      </w:r>
      <w:r>
        <w:t>:</w:t>
      </w:r>
    </w:p>
    <w:p w14:paraId="112FDA22" w14:textId="77777777" w:rsidR="006A7A73" w:rsidRPr="006A7A73" w:rsidRDefault="006A7A73" w:rsidP="006A7A73"/>
    <w:p w14:paraId="7B6EE8E9" w14:textId="11F6C411" w:rsidR="0010289A" w:rsidRDefault="0010289A" w:rsidP="0010289A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ind w:left="709"/>
        <w:contextualSpacing/>
        <w:jc w:val="both"/>
        <w:rPr>
          <w:color w:val="000000"/>
        </w:rPr>
      </w:pPr>
      <w:r>
        <w:rPr>
          <w:color w:val="000000"/>
        </w:rPr>
        <w:t xml:space="preserve">To work  </w:t>
      </w:r>
      <w:r w:rsidR="001E5AF7">
        <w:rPr>
          <w:color w:val="000000"/>
        </w:rPr>
        <w:t xml:space="preserve"> related </w:t>
      </w:r>
      <w:r>
        <w:rPr>
          <w:color w:val="000000"/>
        </w:rPr>
        <w:t xml:space="preserve">Admin Level </w:t>
      </w:r>
    </w:p>
    <w:p w14:paraId="6EBA8495" w14:textId="68EA1C5E" w:rsidR="00F42E1B" w:rsidRPr="006A4030" w:rsidRDefault="00F42E1B" w:rsidP="0010289A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ind w:left="709"/>
        <w:contextualSpacing/>
        <w:jc w:val="both"/>
        <w:rPr>
          <w:color w:val="000000"/>
        </w:rPr>
      </w:pPr>
      <w:r w:rsidRPr="006A4030">
        <w:rPr>
          <w:color w:val="000000"/>
        </w:rPr>
        <w:t>Centre auditing and CAAF Filling.</w:t>
      </w:r>
    </w:p>
    <w:p w14:paraId="047D2A84" w14:textId="6BB0B1D9" w:rsidR="00F42E1B" w:rsidRPr="006A4030" w:rsidRDefault="00F42E1B" w:rsidP="00C11E52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  <w:rPr>
          <w:color w:val="000000"/>
        </w:rPr>
      </w:pPr>
      <w:r w:rsidRPr="006A4030">
        <w:rPr>
          <w:color w:val="000000"/>
        </w:rPr>
        <w:t>Coordinate and supervise overall training program implemented, U</w:t>
      </w:r>
      <w:r>
        <w:rPr>
          <w:color w:val="000000"/>
        </w:rPr>
        <w:t xml:space="preserve">ttar Pradesh </w:t>
      </w:r>
    </w:p>
    <w:p w14:paraId="50D4AA19" w14:textId="3B322637" w:rsidR="00F42E1B" w:rsidRPr="006A4030" w:rsidRDefault="00F42E1B" w:rsidP="00C11E52">
      <w:pPr>
        <w:pStyle w:val="ListParagraph"/>
        <w:numPr>
          <w:ilvl w:val="0"/>
          <w:numId w:val="13"/>
        </w:numPr>
        <w:tabs>
          <w:tab w:val="left" w:pos="922"/>
        </w:tabs>
        <w:spacing w:line="276" w:lineRule="exact"/>
        <w:jc w:val="both"/>
      </w:pPr>
      <w:r w:rsidRPr="006A4030">
        <w:t>Trainees Enrollment in SDMS (with Trainees Document).</w:t>
      </w:r>
    </w:p>
    <w:p w14:paraId="098E5801" w14:textId="77777777" w:rsidR="00F42E1B" w:rsidRPr="006A4030" w:rsidRDefault="00F42E1B" w:rsidP="00C11E52">
      <w:pPr>
        <w:pStyle w:val="Default"/>
        <w:numPr>
          <w:ilvl w:val="0"/>
          <w:numId w:val="13"/>
        </w:numPr>
        <w:jc w:val="both"/>
        <w:rPr>
          <w:rFonts w:ascii="Cambria" w:eastAsia="Cambria" w:hAnsi="Cambria" w:cs="Cambria"/>
          <w:color w:val="auto"/>
          <w:sz w:val="22"/>
          <w:szCs w:val="22"/>
          <w:lang w:val="en-US" w:bidi="en-US"/>
        </w:rPr>
      </w:pPr>
      <w:r w:rsidRPr="006A4030">
        <w:rPr>
          <w:rFonts w:ascii="Cambria" w:eastAsia="Cambria" w:hAnsi="Cambria" w:cs="Cambria"/>
          <w:color w:val="auto"/>
          <w:sz w:val="22"/>
          <w:szCs w:val="22"/>
          <w:lang w:val="en-US" w:bidi="en-US"/>
        </w:rPr>
        <w:t xml:space="preserve">Team support and other work if given by management Team. </w:t>
      </w:r>
    </w:p>
    <w:p w14:paraId="5D9C9483" w14:textId="77777777" w:rsidR="00D46971" w:rsidRPr="00D46971" w:rsidRDefault="00D46971" w:rsidP="00D46971">
      <w:pPr>
        <w:spacing w:after="160" w:line="259" w:lineRule="auto"/>
        <w:contextualSpacing/>
        <w:jc w:val="both"/>
        <w:rPr>
          <w:b/>
          <w:bCs/>
        </w:rPr>
      </w:pPr>
    </w:p>
    <w:p w14:paraId="74CFF694" w14:textId="398DAB1D" w:rsidR="006A4030" w:rsidRDefault="006A7A73" w:rsidP="00D46971">
      <w:pPr>
        <w:ind w:right="256"/>
        <w:jc w:val="both"/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</w:pPr>
      <w:r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  <w:t xml:space="preserve"> T</w:t>
      </w:r>
      <w:r w:rsidR="00DA0948"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  <w:t>ECHNICALS</w:t>
      </w:r>
      <w:r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  <w:t xml:space="preserve"> </w:t>
      </w:r>
      <w:r w:rsidR="006A4030" w:rsidRPr="006A4030"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  <w:t>SKILLS</w:t>
      </w:r>
    </w:p>
    <w:p w14:paraId="6387C857" w14:textId="14E5CFF0" w:rsidR="006A7A73" w:rsidRPr="00D748B9" w:rsidRDefault="006A7A73" w:rsidP="00D46971">
      <w:pPr>
        <w:ind w:right="256"/>
        <w:jc w:val="both"/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</w:pPr>
      <w:r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  <w:t xml:space="preserve">            </w:t>
      </w: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Computer Application </w:t>
      </w:r>
      <w:r w:rsid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  </w:t>
      </w: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:</w:t>
      </w:r>
      <w:r w:rsid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 </w:t>
      </w: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MS Office</w:t>
      </w:r>
      <w:r w:rsidR="00D748B9"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2014 to 2019</w:t>
      </w:r>
      <w:proofErr w:type="gramStart"/>
      <w:r w:rsidR="00D748B9"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( Word</w:t>
      </w:r>
      <w:proofErr w:type="gramEnd"/>
      <w:r w:rsidR="00D748B9"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,</w:t>
      </w:r>
      <w:r w:rsidR="008C48F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</w:t>
      </w:r>
      <w:r w:rsidR="00D748B9"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Excel,</w:t>
      </w:r>
      <w:r w:rsidR="008C48F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</w:t>
      </w:r>
      <w:r w:rsidR="00D748B9"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Power</w:t>
      </w:r>
      <w:r w:rsidR="008C48F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</w:t>
      </w:r>
      <w:r w:rsidR="00D748B9"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point,</w:t>
      </w:r>
      <w:r w:rsidR="008C48F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</w:t>
      </w:r>
      <w:r w:rsidR="00D748B9"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Outlook)</w:t>
      </w:r>
    </w:p>
    <w:p w14:paraId="30881686" w14:textId="0CE096DC" w:rsidR="00D748B9" w:rsidRPr="00D748B9" w:rsidRDefault="00D748B9" w:rsidP="00D46971">
      <w:pPr>
        <w:ind w:right="256"/>
        <w:jc w:val="both"/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</w:pP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            Platforms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                          </w:t>
      </w: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: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</w:t>
      </w: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Windows XP</w:t>
      </w:r>
      <w:proofErr w:type="gramStart"/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,10,11</w:t>
      </w:r>
      <w:proofErr w:type="gramEnd"/>
    </w:p>
    <w:p w14:paraId="3263071C" w14:textId="7C34B3BF" w:rsidR="00D748B9" w:rsidRPr="00D748B9" w:rsidRDefault="00D748B9" w:rsidP="00D46971">
      <w:pPr>
        <w:ind w:right="256"/>
        <w:jc w:val="both"/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</w:pP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            Software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 xml:space="preserve">                             </w:t>
      </w: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: C</w:t>
      </w:r>
      <w:proofErr w:type="gramStart"/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,C</w:t>
      </w: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softHyphen/>
      </w:r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softHyphen/>
      </w:r>
      <w:proofErr w:type="gramEnd"/>
      <w:r w:rsidRPr="00D748B9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  <w:lang w:bidi="en-US"/>
        </w:rPr>
        <w:t>++,HTML,</w:t>
      </w:r>
    </w:p>
    <w:p w14:paraId="0F8EC26F" w14:textId="735EC55C" w:rsidR="00DA0948" w:rsidRDefault="00DA0948" w:rsidP="00DA0948">
      <w:pPr>
        <w:ind w:right="256"/>
        <w:jc w:val="both"/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</w:pPr>
      <w:r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  <w:t>STRENGTHS</w:t>
      </w:r>
    </w:p>
    <w:p w14:paraId="75E0E526" w14:textId="61367A14" w:rsidR="00470108" w:rsidRPr="00470108" w:rsidRDefault="00470108" w:rsidP="00470108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</w:pPr>
      <w:r>
        <w:rPr>
          <w:color w:val="000000"/>
        </w:rPr>
        <w:t xml:space="preserve"> Ability to work in Team </w:t>
      </w:r>
    </w:p>
    <w:p w14:paraId="01221045" w14:textId="52589724" w:rsidR="00470108" w:rsidRPr="00470108" w:rsidRDefault="00DA0948" w:rsidP="00DA0948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</w:pPr>
      <w:r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</w:rPr>
        <w:t xml:space="preserve"> </w:t>
      </w:r>
      <w:r w:rsidR="00C5504B">
        <w:rPr>
          <w:color w:val="000000"/>
        </w:rPr>
        <w:t>Self-Motivated</w:t>
      </w:r>
    </w:p>
    <w:p w14:paraId="01F63B71" w14:textId="77777777" w:rsidR="00470108" w:rsidRPr="00470108" w:rsidRDefault="00DA0948" w:rsidP="00DA0948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</w:pPr>
      <w:r>
        <w:rPr>
          <w:color w:val="000000"/>
        </w:rPr>
        <w:t xml:space="preserve">  Hardworking   </w:t>
      </w:r>
    </w:p>
    <w:p w14:paraId="3EF737DB" w14:textId="35B34FAD" w:rsidR="00470108" w:rsidRPr="00470108" w:rsidRDefault="00470108" w:rsidP="00DA0948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</w:pPr>
      <w:r>
        <w:rPr>
          <w:color w:val="000000"/>
        </w:rPr>
        <w:t xml:space="preserve"> Good Managing Skills</w:t>
      </w:r>
    </w:p>
    <w:p w14:paraId="79394696" w14:textId="74FD451D" w:rsidR="00DA0948" w:rsidRPr="00E17106" w:rsidRDefault="00DA0948" w:rsidP="00DA0948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</w:pPr>
      <w:r>
        <w:rPr>
          <w:color w:val="000000"/>
        </w:rPr>
        <w:t xml:space="preserve"> </w:t>
      </w:r>
      <w:r w:rsidR="00470108">
        <w:rPr>
          <w:color w:val="000000"/>
        </w:rPr>
        <w:t xml:space="preserve"> Adaptive with </w:t>
      </w:r>
      <w:r w:rsidR="00C5504B">
        <w:rPr>
          <w:color w:val="000000"/>
        </w:rPr>
        <w:t>self-initiative</w:t>
      </w:r>
      <w:r w:rsidR="00470108">
        <w:rPr>
          <w:color w:val="000000"/>
        </w:rPr>
        <w:t xml:space="preserve"> and good organizing skills</w:t>
      </w:r>
    </w:p>
    <w:p w14:paraId="37C89DA7" w14:textId="77777777" w:rsidR="006A4030" w:rsidRDefault="006A4030" w:rsidP="00C11E52">
      <w:pPr>
        <w:tabs>
          <w:tab w:val="left" w:pos="922"/>
        </w:tabs>
        <w:ind w:right="256"/>
        <w:jc w:val="both"/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</w:pPr>
      <w:r w:rsidRPr="006A4030"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  <w:lastRenderedPageBreak/>
        <w:t>ACADEMIC CREDENTIAL</w:t>
      </w:r>
    </w:p>
    <w:p w14:paraId="44DE086B" w14:textId="3D52D976" w:rsidR="005F503C" w:rsidRPr="008C48F9" w:rsidRDefault="005F503C" w:rsidP="00C11E52">
      <w:pPr>
        <w:pStyle w:val="ListParagraph"/>
        <w:numPr>
          <w:ilvl w:val="0"/>
          <w:numId w:val="11"/>
        </w:numPr>
        <w:tabs>
          <w:tab w:val="left" w:pos="912"/>
        </w:tabs>
        <w:spacing w:before="72" w:line="285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MBA (HR &amp; IT) </w:t>
      </w:r>
      <w:r w:rsidRPr="008C48F9">
        <w:rPr>
          <w:rFonts w:ascii="Times New Roman" w:hAnsi="Times New Roman"/>
          <w:sz w:val="24"/>
        </w:rPr>
        <w:t xml:space="preserve">From Subharti University </w:t>
      </w:r>
    </w:p>
    <w:p w14:paraId="2A41ABAD" w14:textId="0B92AA63" w:rsidR="00D46971" w:rsidRPr="008C48F9" w:rsidRDefault="00D46971" w:rsidP="00C11E52">
      <w:pPr>
        <w:pStyle w:val="ListParagraph"/>
        <w:numPr>
          <w:ilvl w:val="0"/>
          <w:numId w:val="11"/>
        </w:numPr>
        <w:tabs>
          <w:tab w:val="left" w:pos="912"/>
        </w:tabs>
        <w:spacing w:before="72" w:line="285" w:lineRule="exact"/>
        <w:jc w:val="both"/>
        <w:rPr>
          <w:rFonts w:ascii="Times New Roman" w:hAnsi="Times New Roman"/>
          <w:sz w:val="24"/>
        </w:rPr>
      </w:pPr>
      <w:r w:rsidRPr="008C48F9">
        <w:rPr>
          <w:rFonts w:ascii="Times New Roman" w:hAnsi="Times New Roman"/>
          <w:sz w:val="24"/>
        </w:rPr>
        <w:t>PGDCA fro</w:t>
      </w:r>
      <w:r w:rsidR="00D748B9" w:rsidRPr="008C48F9">
        <w:rPr>
          <w:rFonts w:ascii="Times New Roman" w:hAnsi="Times New Roman"/>
          <w:sz w:val="24"/>
        </w:rPr>
        <w:t xml:space="preserve">m Govt. Polytechnic Faizabad </w:t>
      </w:r>
    </w:p>
    <w:p w14:paraId="2654EA68" w14:textId="7325CDCA" w:rsidR="006A4030" w:rsidRPr="008C48F9" w:rsidRDefault="006A4030" w:rsidP="00C11E52">
      <w:pPr>
        <w:pStyle w:val="ListParagraph"/>
        <w:numPr>
          <w:ilvl w:val="0"/>
          <w:numId w:val="11"/>
        </w:numPr>
        <w:tabs>
          <w:tab w:val="left" w:pos="912"/>
        </w:tabs>
        <w:spacing w:before="72" w:line="285" w:lineRule="exact"/>
        <w:jc w:val="both"/>
        <w:rPr>
          <w:rFonts w:ascii="Times New Roman" w:hAnsi="Times New Roman"/>
          <w:sz w:val="24"/>
        </w:rPr>
      </w:pPr>
      <w:r w:rsidRPr="008C48F9">
        <w:rPr>
          <w:rFonts w:ascii="Times New Roman" w:hAnsi="Times New Roman"/>
          <w:sz w:val="24"/>
        </w:rPr>
        <w:t xml:space="preserve">BA from Chhatrapati Shahu </w:t>
      </w:r>
      <w:proofErr w:type="spellStart"/>
      <w:r w:rsidRPr="008C48F9">
        <w:rPr>
          <w:rFonts w:ascii="Times New Roman" w:hAnsi="Times New Roman"/>
          <w:sz w:val="24"/>
        </w:rPr>
        <w:t>Ji</w:t>
      </w:r>
      <w:proofErr w:type="spellEnd"/>
      <w:r w:rsidRPr="008C48F9">
        <w:rPr>
          <w:rFonts w:ascii="Times New Roman" w:hAnsi="Times New Roman"/>
          <w:sz w:val="24"/>
        </w:rPr>
        <w:t xml:space="preserve"> </w:t>
      </w:r>
      <w:proofErr w:type="spellStart"/>
      <w:r w:rsidRPr="008C48F9">
        <w:rPr>
          <w:rFonts w:ascii="Times New Roman" w:hAnsi="Times New Roman"/>
          <w:sz w:val="24"/>
        </w:rPr>
        <w:t>Maharaj</w:t>
      </w:r>
      <w:proofErr w:type="spellEnd"/>
      <w:r w:rsidRPr="008C48F9">
        <w:rPr>
          <w:rFonts w:ascii="Times New Roman" w:hAnsi="Times New Roman"/>
          <w:sz w:val="24"/>
        </w:rPr>
        <w:t xml:space="preserve"> University, Kanpur </w:t>
      </w:r>
    </w:p>
    <w:p w14:paraId="22B17059" w14:textId="30AC9FF3" w:rsidR="006A4030" w:rsidRPr="008C48F9" w:rsidRDefault="006A4030" w:rsidP="00C11E52">
      <w:pPr>
        <w:pStyle w:val="ListParagraph"/>
        <w:numPr>
          <w:ilvl w:val="0"/>
          <w:numId w:val="11"/>
        </w:numPr>
        <w:tabs>
          <w:tab w:val="left" w:pos="912"/>
        </w:tabs>
        <w:ind w:right="936"/>
        <w:jc w:val="both"/>
        <w:rPr>
          <w:rFonts w:ascii="Times New Roman" w:hAnsi="Times New Roman"/>
          <w:sz w:val="24"/>
        </w:rPr>
      </w:pPr>
      <w:r w:rsidRPr="008C48F9">
        <w:rPr>
          <w:rFonts w:ascii="Times New Roman" w:hAnsi="Times New Roman"/>
          <w:sz w:val="24"/>
        </w:rPr>
        <w:t xml:space="preserve">Intermediate from Board of High School and Intermediate Education Uttar Pradesh Allahabad </w:t>
      </w:r>
    </w:p>
    <w:p w14:paraId="5543BA92" w14:textId="2B6C5B74" w:rsidR="00DA0948" w:rsidRPr="008C48F9" w:rsidRDefault="006A4030" w:rsidP="00DA0948">
      <w:pPr>
        <w:pStyle w:val="ListParagraph"/>
        <w:numPr>
          <w:ilvl w:val="0"/>
          <w:numId w:val="11"/>
        </w:numPr>
        <w:tabs>
          <w:tab w:val="left" w:pos="912"/>
        </w:tabs>
        <w:spacing w:line="276" w:lineRule="exact"/>
        <w:ind w:right="942"/>
        <w:jc w:val="both"/>
        <w:rPr>
          <w:rFonts w:ascii="Times New Roman" w:hAnsi="Times New Roman"/>
          <w:sz w:val="24"/>
        </w:rPr>
      </w:pPr>
      <w:r w:rsidRPr="008C48F9">
        <w:rPr>
          <w:rFonts w:ascii="Times New Roman" w:hAnsi="Times New Roman"/>
          <w:sz w:val="24"/>
        </w:rPr>
        <w:t xml:space="preserve">High School from Board of High School and Intermediate Education Uttar Pradesh Allahabad </w:t>
      </w:r>
    </w:p>
    <w:p w14:paraId="22595D11" w14:textId="77777777" w:rsidR="00DA0948" w:rsidRPr="008C48F9" w:rsidRDefault="00DA0948" w:rsidP="00C11E52">
      <w:pPr>
        <w:tabs>
          <w:tab w:val="left" w:pos="922"/>
        </w:tabs>
        <w:ind w:right="256"/>
        <w:jc w:val="both"/>
        <w:rPr>
          <w:rFonts w:asciiTheme="majorHAnsi" w:eastAsiaTheme="majorEastAsia" w:hAnsiTheme="majorHAnsi" w:cstheme="majorBidi"/>
          <w:color w:val="984806" w:themeColor="accent6" w:themeShade="80"/>
          <w:sz w:val="26"/>
          <w:szCs w:val="32"/>
          <w:lang w:bidi="en-US"/>
        </w:rPr>
      </w:pPr>
    </w:p>
    <w:p w14:paraId="76FD3C24" w14:textId="77777777" w:rsidR="00DA0948" w:rsidRDefault="00DA0948" w:rsidP="00C11E52">
      <w:pPr>
        <w:tabs>
          <w:tab w:val="left" w:pos="922"/>
        </w:tabs>
        <w:ind w:right="256"/>
        <w:jc w:val="both"/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</w:pPr>
    </w:p>
    <w:p w14:paraId="06645843" w14:textId="4979996D" w:rsidR="006A4030" w:rsidRPr="006A4030" w:rsidRDefault="006A4030" w:rsidP="00C11E52">
      <w:pPr>
        <w:tabs>
          <w:tab w:val="left" w:pos="922"/>
        </w:tabs>
        <w:ind w:right="256"/>
        <w:jc w:val="both"/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</w:pPr>
      <w:r w:rsidRPr="006A4030">
        <w:rPr>
          <w:rFonts w:asciiTheme="majorHAnsi" w:eastAsiaTheme="majorEastAsia" w:hAnsiTheme="majorHAnsi" w:cstheme="majorBidi"/>
          <w:b/>
          <w:color w:val="984806" w:themeColor="accent6" w:themeShade="80"/>
          <w:sz w:val="26"/>
          <w:szCs w:val="32"/>
          <w:lang w:bidi="en-US"/>
        </w:rPr>
        <w:t>PERSONAL INFORMATION</w:t>
      </w:r>
    </w:p>
    <w:p w14:paraId="529ABD3C" w14:textId="77777777" w:rsidR="006A4030" w:rsidRDefault="006A4030" w:rsidP="005F503C">
      <w:pPr>
        <w:pStyle w:val="Heading1"/>
        <w:tabs>
          <w:tab w:val="left" w:pos="3787"/>
        </w:tabs>
        <w:spacing w:before="0"/>
        <w:jc w:val="both"/>
      </w:pPr>
      <w:r>
        <w:t xml:space="preserve">   </w:t>
      </w:r>
      <w:r w:rsidRPr="006A4030">
        <w:rPr>
          <w:rFonts w:ascii="Times New Roman" w:eastAsiaTheme="minorEastAsia" w:hAnsiTheme="minorHAnsi" w:cstheme="minorBidi"/>
          <w:b w:val="0"/>
          <w:sz w:val="24"/>
          <w:szCs w:val="22"/>
        </w:rPr>
        <w:t>Father</w:t>
      </w:r>
      <w:r w:rsidRPr="006A4030">
        <w:rPr>
          <w:rFonts w:ascii="Times New Roman" w:eastAsiaTheme="minorEastAsia" w:hAnsiTheme="minorHAnsi" w:cstheme="minorBidi"/>
          <w:b w:val="0"/>
          <w:sz w:val="24"/>
          <w:szCs w:val="22"/>
        </w:rPr>
        <w:t>’</w:t>
      </w:r>
      <w:r w:rsidRPr="006A4030">
        <w:rPr>
          <w:rFonts w:ascii="Times New Roman" w:eastAsiaTheme="minorEastAsia" w:hAnsiTheme="minorHAnsi" w:cstheme="minorBidi"/>
          <w:b w:val="0"/>
          <w:sz w:val="24"/>
          <w:szCs w:val="22"/>
        </w:rPr>
        <w:t>s name</w:t>
      </w:r>
      <w:r w:rsidRPr="006A4030">
        <w:rPr>
          <w:rFonts w:ascii="Times New Roman" w:eastAsiaTheme="minorEastAsia" w:hAnsiTheme="minorHAnsi" w:cstheme="minorBidi"/>
          <w:b w:val="0"/>
          <w:sz w:val="24"/>
          <w:szCs w:val="22"/>
        </w:rPr>
        <w:tab/>
        <w:t>: - Shri Anant Ram Pal</w:t>
      </w:r>
    </w:p>
    <w:p w14:paraId="63021B6D" w14:textId="4B9209A7" w:rsidR="007C0D55" w:rsidRDefault="006A4030" w:rsidP="00D748B9">
      <w:pPr>
        <w:tabs>
          <w:tab w:val="left" w:pos="3795"/>
        </w:tabs>
        <w:ind w:left="20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Marital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status</w:t>
      </w:r>
      <w:r>
        <w:rPr>
          <w:rFonts w:ascii="Times New Roman"/>
          <w:sz w:val="24"/>
        </w:rPr>
        <w:tab/>
        <w:t>: -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Unmarried</w:t>
      </w:r>
    </w:p>
    <w:p w14:paraId="4AB28E26" w14:textId="77777777" w:rsidR="006A4030" w:rsidRDefault="006A4030" w:rsidP="005F503C">
      <w:pPr>
        <w:tabs>
          <w:tab w:val="left" w:pos="3801"/>
        </w:tabs>
        <w:ind w:left="20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Nationality</w:t>
      </w:r>
      <w:r>
        <w:rPr>
          <w:rFonts w:ascii="Times New Roman"/>
          <w:sz w:val="24"/>
        </w:rPr>
        <w:tab/>
        <w:t>: -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Indian</w:t>
      </w:r>
    </w:p>
    <w:p w14:paraId="3F0414C2" w14:textId="0C98221E" w:rsidR="006A4030" w:rsidRDefault="0084600F" w:rsidP="005F503C">
      <w:pPr>
        <w:tabs>
          <w:tab w:val="left" w:pos="3821"/>
        </w:tabs>
        <w:ind w:left="20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Hobbies</w:t>
      </w:r>
      <w:r>
        <w:rPr>
          <w:rFonts w:ascii="Times New Roman"/>
          <w:sz w:val="24"/>
        </w:rPr>
        <w:tab/>
        <w:t>: - Listening music</w:t>
      </w:r>
      <w:r w:rsidR="006A4030">
        <w:rPr>
          <w:rFonts w:ascii="Times New Roman"/>
          <w:sz w:val="24"/>
        </w:rPr>
        <w:t xml:space="preserve">, </w:t>
      </w:r>
      <w:r>
        <w:rPr>
          <w:rFonts w:ascii="Times New Roman"/>
          <w:sz w:val="24"/>
        </w:rPr>
        <w:t>Watching Movie,</w:t>
      </w:r>
    </w:p>
    <w:p w14:paraId="1A9D1EDC" w14:textId="7AB7BA4D" w:rsidR="006A4030" w:rsidRDefault="006A4030" w:rsidP="005F503C">
      <w:pPr>
        <w:tabs>
          <w:tab w:val="left" w:pos="3782"/>
        </w:tabs>
        <w:ind w:left="20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Language</w:t>
      </w:r>
      <w:r>
        <w:rPr>
          <w:rFonts w:ascii="Times New Roman"/>
          <w:spacing w:val="-1"/>
          <w:sz w:val="24"/>
        </w:rPr>
        <w:t xml:space="preserve"> </w:t>
      </w:r>
      <w:r w:rsidR="002D21FC">
        <w:rPr>
          <w:rFonts w:ascii="Times New Roman"/>
          <w:sz w:val="24"/>
        </w:rPr>
        <w:t>Known</w:t>
      </w:r>
      <w:r>
        <w:rPr>
          <w:rFonts w:ascii="Times New Roman"/>
          <w:sz w:val="24"/>
        </w:rPr>
        <w:tab/>
        <w:t>: - Hindi</w:t>
      </w:r>
      <w:r w:rsidR="0084600F">
        <w:rPr>
          <w:rFonts w:ascii="Times New Roman"/>
          <w:sz w:val="24"/>
        </w:rPr>
        <w:t xml:space="preserve"> &amp; English </w:t>
      </w:r>
    </w:p>
    <w:p w14:paraId="6F9E932C" w14:textId="75633002" w:rsidR="00C11E52" w:rsidRDefault="00F8563E" w:rsidP="00C11E52">
      <w:pPr>
        <w:tabs>
          <w:tab w:val="left" w:pos="3809"/>
        </w:tabs>
        <w:spacing w:before="60"/>
        <w:ind w:left="20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Address</w:t>
      </w:r>
      <w:r>
        <w:rPr>
          <w:rFonts w:ascii="Times New Roman"/>
          <w:sz w:val="24"/>
        </w:rPr>
        <w:tab/>
        <w:t>: - 115/55</w:t>
      </w:r>
      <w:r w:rsidR="006A4030">
        <w:rPr>
          <w:rFonts w:ascii="Times New Roman"/>
          <w:sz w:val="24"/>
        </w:rPr>
        <w:t xml:space="preserve"> </w:t>
      </w:r>
      <w:r w:rsidR="0084600F">
        <w:rPr>
          <w:rFonts w:ascii="Times New Roman"/>
          <w:sz w:val="24"/>
        </w:rPr>
        <w:t>Hasanpur Kanpur Nagar</w:t>
      </w:r>
    </w:p>
    <w:p w14:paraId="474C75F0" w14:textId="5C24B1E7" w:rsidR="006A4030" w:rsidRDefault="00376545" w:rsidP="00C11E52">
      <w:pPr>
        <w:spacing w:before="17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</w:t>
      </w:r>
      <w:r w:rsidR="006A4030">
        <w:rPr>
          <w:rFonts w:ascii="Times New Roman"/>
          <w:sz w:val="24"/>
        </w:rPr>
        <w:t xml:space="preserve"> I </w:t>
      </w:r>
      <w:r w:rsidR="00A72F1D">
        <w:rPr>
          <w:rFonts w:ascii="Times New Roman"/>
          <w:sz w:val="24"/>
        </w:rPr>
        <w:t xml:space="preserve">consider myself familiar with the above mentioned </w:t>
      </w:r>
      <w:proofErr w:type="spellStart"/>
      <w:r w:rsidR="00A72F1D">
        <w:rPr>
          <w:rFonts w:ascii="Times New Roman"/>
          <w:sz w:val="24"/>
        </w:rPr>
        <w:t>aspects.I</w:t>
      </w:r>
      <w:proofErr w:type="spellEnd"/>
      <w:r w:rsidR="00A72F1D">
        <w:rPr>
          <w:rFonts w:ascii="Times New Roman"/>
          <w:sz w:val="24"/>
        </w:rPr>
        <w:t xml:space="preserve"> hereby </w:t>
      </w:r>
      <w:r w:rsidR="006A4030">
        <w:rPr>
          <w:rFonts w:ascii="Times New Roman"/>
          <w:sz w:val="24"/>
        </w:rPr>
        <w:t>declare that the information</w:t>
      </w:r>
      <w:r w:rsidR="00A72F1D">
        <w:rPr>
          <w:rFonts w:ascii="Times New Roman"/>
          <w:sz w:val="24"/>
        </w:rPr>
        <w:t xml:space="preserve"> furnished above is</w:t>
      </w:r>
      <w:r w:rsidR="006A4030">
        <w:rPr>
          <w:rFonts w:ascii="Times New Roman"/>
          <w:sz w:val="24"/>
        </w:rPr>
        <w:t xml:space="preserve"> true to the best of my knowledge.</w:t>
      </w:r>
    </w:p>
    <w:p w14:paraId="5B5552D9" w14:textId="77777777" w:rsidR="006A4030" w:rsidRDefault="006A4030" w:rsidP="00C11E52">
      <w:pPr>
        <w:pStyle w:val="BodyText"/>
        <w:jc w:val="both"/>
        <w:rPr>
          <w:rFonts w:ascii="Times New Roman"/>
          <w:sz w:val="26"/>
        </w:rPr>
      </w:pPr>
    </w:p>
    <w:p w14:paraId="735846CA" w14:textId="77777777" w:rsidR="006A4030" w:rsidRDefault="006A4030" w:rsidP="00C11E52">
      <w:pPr>
        <w:tabs>
          <w:tab w:val="left" w:pos="921"/>
        </w:tabs>
        <w:spacing w:before="17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Date</w:t>
      </w:r>
      <w:r>
        <w:rPr>
          <w:rFonts w:ascii="Times New Roman"/>
          <w:sz w:val="24"/>
        </w:rPr>
        <w:tab/>
        <w:t>:</w:t>
      </w:r>
    </w:p>
    <w:p w14:paraId="75EB22A2" w14:textId="60E7E680" w:rsidR="00D333CA" w:rsidRPr="006A4030" w:rsidRDefault="006A4030" w:rsidP="00D333CA">
      <w:pPr>
        <w:tabs>
          <w:tab w:val="left" w:pos="921"/>
          <w:tab w:val="left" w:pos="7341"/>
        </w:tabs>
        <w:ind w:left="201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Place</w:t>
      </w:r>
      <w:r>
        <w:rPr>
          <w:rFonts w:ascii="Times New Roman"/>
          <w:sz w:val="24"/>
        </w:rPr>
        <w:tab/>
        <w:t>: Kanpur</w:t>
      </w:r>
      <w:bookmarkStart w:id="0" w:name="_GoBack"/>
      <w:bookmarkEnd w:id="0"/>
      <w:r>
        <w:rPr>
          <w:rFonts w:ascii="Times New Roman"/>
          <w:sz w:val="24"/>
        </w:rPr>
        <w:tab/>
        <w:t xml:space="preserve">            </w:t>
      </w:r>
      <w:r w:rsidR="0034091E">
        <w:rPr>
          <w:rFonts w:ascii="Times New Roman"/>
          <w:sz w:val="24"/>
        </w:rPr>
        <w:t xml:space="preserve">  (</w:t>
      </w:r>
      <w:r>
        <w:rPr>
          <w:rFonts w:ascii="Times New Roman"/>
          <w:b/>
          <w:sz w:val="24"/>
        </w:rPr>
        <w:t>MONI PAL)</w:t>
      </w:r>
    </w:p>
    <w:sectPr w:rsidR="00D333CA" w:rsidRPr="006A4030" w:rsidSect="005F503C">
      <w:headerReference w:type="default" r:id="rId9"/>
      <w:footerReference w:type="default" r:id="rId10"/>
      <w:headerReference w:type="first" r:id="rId11"/>
      <w:pgSz w:w="12240" w:h="15840" w:code="1"/>
      <w:pgMar w:top="284" w:right="758" w:bottom="709" w:left="709" w:header="56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8EAE7" w14:textId="77777777" w:rsidR="005E34A5" w:rsidRDefault="005E34A5">
      <w:pPr>
        <w:spacing w:line="240" w:lineRule="auto"/>
      </w:pPr>
      <w:r>
        <w:separator/>
      </w:r>
    </w:p>
  </w:endnote>
  <w:endnote w:type="continuationSeparator" w:id="0">
    <w:p w14:paraId="5550EA9F" w14:textId="77777777" w:rsidR="005E34A5" w:rsidRDefault="005E3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06A5CB0" w14:textId="77777777" w:rsidR="005F52A1" w:rsidRDefault="005F52A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F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8F7E2" w14:textId="77777777" w:rsidR="005E34A5" w:rsidRDefault="005E34A5">
      <w:pPr>
        <w:spacing w:line="240" w:lineRule="auto"/>
      </w:pPr>
      <w:r>
        <w:separator/>
      </w:r>
    </w:p>
  </w:footnote>
  <w:footnote w:type="continuationSeparator" w:id="0">
    <w:p w14:paraId="54FD6AEC" w14:textId="77777777" w:rsidR="005E34A5" w:rsidRDefault="005E34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901DB" w14:textId="77777777" w:rsidR="005F52A1" w:rsidRDefault="005F52A1" w:rsidP="00EF1E18">
    <w:pPr>
      <w:pStyle w:val="Title"/>
    </w:pPr>
    <w:r>
      <w:rPr>
        <w:noProof/>
        <w:lang w:val="en-IN" w:eastAsia="en-IN" w:bidi="hi-IN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2A035CC9" wp14:editId="5E0B4AEF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AED4299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14:paraId="5738E9C0" w14:textId="77777777" w:rsidR="005F52A1" w:rsidRDefault="005F52A1">
    <w:pPr>
      <w:pStyle w:val="ContactInf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E1A7D" w14:textId="77777777" w:rsidR="005F52A1" w:rsidRDefault="005F52A1" w:rsidP="00EF1E18">
    <w:pPr>
      <w:pStyle w:val="Title"/>
    </w:pPr>
    <w:r>
      <w:rPr>
        <w:noProof/>
        <w:lang w:val="en-IN" w:eastAsia="en-IN" w:bidi="hi-IN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2468A56" wp14:editId="17360B7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7F834D2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Pr="00EF1E18">
      <w:rPr>
        <w:sz w:val="28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1A3"/>
    <w:multiLevelType w:val="hybridMultilevel"/>
    <w:tmpl w:val="41782BC8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53612"/>
    <w:multiLevelType w:val="hybridMultilevel"/>
    <w:tmpl w:val="172C6686"/>
    <w:lvl w:ilvl="0" w:tplc="B6FEB256">
      <w:numFmt w:val="bullet"/>
      <w:lvlText w:val=""/>
      <w:lvlJc w:val="left"/>
      <w:pPr>
        <w:ind w:left="922" w:hanging="360"/>
      </w:pPr>
      <w:rPr>
        <w:rFonts w:ascii="Symbol" w:eastAsia="Symbol" w:hAnsi="Symbol" w:cs="Symbol" w:hint="default"/>
        <w:w w:val="111"/>
        <w:sz w:val="23"/>
        <w:szCs w:val="23"/>
        <w:lang w:val="en-US" w:eastAsia="en-US" w:bidi="en-US"/>
      </w:rPr>
    </w:lvl>
    <w:lvl w:ilvl="1" w:tplc="331400C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15F6BDB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3" w:tplc="6576C4F4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en-US"/>
      </w:rPr>
    </w:lvl>
    <w:lvl w:ilvl="4" w:tplc="7172A99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0D42DE5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  <w:lvl w:ilvl="6" w:tplc="8874346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7" w:tplc="8FAAF93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1FE4BE0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</w:abstractNum>
  <w:abstractNum w:abstractNumId="3">
    <w:nsid w:val="08DB6DA9"/>
    <w:multiLevelType w:val="hybridMultilevel"/>
    <w:tmpl w:val="680E4150"/>
    <w:lvl w:ilvl="0" w:tplc="40090009">
      <w:start w:val="1"/>
      <w:numFmt w:val="bullet"/>
      <w:lvlText w:val=""/>
      <w:lvlJc w:val="left"/>
      <w:pPr>
        <w:ind w:left="922" w:hanging="360"/>
      </w:pPr>
      <w:rPr>
        <w:rFonts w:ascii="Wingdings" w:hAnsi="Wingdings" w:hint="default"/>
        <w:w w:val="89"/>
        <w:sz w:val="24"/>
        <w:szCs w:val="24"/>
        <w:lang w:val="en-US" w:eastAsia="en-US" w:bidi="en-US"/>
      </w:rPr>
    </w:lvl>
    <w:lvl w:ilvl="1" w:tplc="4F4A487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C436F92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3" w:tplc="8C622AD8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en-US"/>
      </w:rPr>
    </w:lvl>
    <w:lvl w:ilvl="4" w:tplc="2034EE9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4BEAA7B0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  <w:lvl w:ilvl="6" w:tplc="BFD4CC06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7" w:tplc="B20E5E8E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D32255D4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</w:abstractNum>
  <w:abstractNum w:abstractNumId="4">
    <w:nsid w:val="142F146F"/>
    <w:multiLevelType w:val="hybridMultilevel"/>
    <w:tmpl w:val="14B2532C"/>
    <w:lvl w:ilvl="0" w:tplc="40090009">
      <w:start w:val="1"/>
      <w:numFmt w:val="bullet"/>
      <w:lvlText w:val=""/>
      <w:lvlJc w:val="left"/>
      <w:pPr>
        <w:ind w:left="16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1A4C126B"/>
    <w:multiLevelType w:val="hybridMultilevel"/>
    <w:tmpl w:val="B1F21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151DD"/>
    <w:multiLevelType w:val="hybridMultilevel"/>
    <w:tmpl w:val="AE86E4CE"/>
    <w:lvl w:ilvl="0" w:tplc="22D2269C">
      <w:numFmt w:val="bullet"/>
      <w:lvlText w:val=""/>
      <w:lvlJc w:val="left"/>
      <w:pPr>
        <w:ind w:left="561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</w:abstractNum>
  <w:abstractNum w:abstractNumId="7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23C5B"/>
    <w:multiLevelType w:val="hybridMultilevel"/>
    <w:tmpl w:val="5016B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51B58"/>
    <w:multiLevelType w:val="hybridMultilevel"/>
    <w:tmpl w:val="87FE9110"/>
    <w:lvl w:ilvl="0" w:tplc="965A81E2">
      <w:numFmt w:val="bullet"/>
      <w:lvlText w:val=""/>
      <w:lvlJc w:val="left"/>
      <w:pPr>
        <w:ind w:left="912" w:hanging="360"/>
      </w:pPr>
      <w:rPr>
        <w:rFonts w:ascii="Symbol" w:eastAsia="Symbol" w:hAnsi="Symbol" w:cs="Symbol" w:hint="default"/>
        <w:w w:val="128"/>
        <w:sz w:val="24"/>
        <w:szCs w:val="24"/>
        <w:lang w:val="en-US" w:eastAsia="en-US" w:bidi="en-US"/>
      </w:rPr>
    </w:lvl>
    <w:lvl w:ilvl="1" w:tplc="3246F40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4CA6DD0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3" w:tplc="91061B06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en-US"/>
      </w:rPr>
    </w:lvl>
    <w:lvl w:ilvl="4" w:tplc="1C2C1A9E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66F08254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  <w:lvl w:ilvl="6" w:tplc="50E4BB14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7" w:tplc="7390C40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97FE6E3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</w:abstractNum>
  <w:abstractNum w:abstractNumId="10">
    <w:nsid w:val="42421EC8"/>
    <w:multiLevelType w:val="hybridMultilevel"/>
    <w:tmpl w:val="C7CC56C2"/>
    <w:lvl w:ilvl="0" w:tplc="0C2A086C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0DCBA">
      <w:start w:val="1"/>
      <w:numFmt w:val="decimal"/>
      <w:lvlText w:val="%2.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FC30AC">
      <w:start w:val="1"/>
      <w:numFmt w:val="lowerRoman"/>
      <w:lvlText w:val="%3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88A58">
      <w:start w:val="1"/>
      <w:numFmt w:val="decimal"/>
      <w:lvlText w:val="%4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031C4">
      <w:start w:val="1"/>
      <w:numFmt w:val="lowerLetter"/>
      <w:lvlText w:val="%5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EDCF8">
      <w:start w:val="1"/>
      <w:numFmt w:val="lowerRoman"/>
      <w:lvlText w:val="%6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2D8D6">
      <w:start w:val="1"/>
      <w:numFmt w:val="decimal"/>
      <w:lvlText w:val="%7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40EEA">
      <w:start w:val="1"/>
      <w:numFmt w:val="lowerLetter"/>
      <w:lvlText w:val="%8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AF942">
      <w:start w:val="1"/>
      <w:numFmt w:val="lowerRoman"/>
      <w:lvlText w:val="%9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7404D"/>
    <w:multiLevelType w:val="hybridMultilevel"/>
    <w:tmpl w:val="09EABB60"/>
    <w:lvl w:ilvl="0" w:tplc="40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  <w:w w:val="128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464C1CBD"/>
    <w:multiLevelType w:val="hybridMultilevel"/>
    <w:tmpl w:val="672684AE"/>
    <w:lvl w:ilvl="0" w:tplc="3246F40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66A1F"/>
    <w:multiLevelType w:val="hybridMultilevel"/>
    <w:tmpl w:val="41ACCAAE"/>
    <w:lvl w:ilvl="0" w:tplc="719CC8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C1351"/>
    <w:multiLevelType w:val="hybridMultilevel"/>
    <w:tmpl w:val="7E18D326"/>
    <w:lvl w:ilvl="0" w:tplc="D95896F2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89"/>
        <w:sz w:val="24"/>
        <w:szCs w:val="24"/>
        <w:lang w:val="en-US" w:eastAsia="en-US" w:bidi="en-US"/>
      </w:rPr>
    </w:lvl>
    <w:lvl w:ilvl="1" w:tplc="4F4A487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C436F92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3" w:tplc="8C622AD8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en-US"/>
      </w:rPr>
    </w:lvl>
    <w:lvl w:ilvl="4" w:tplc="2034EE9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4BEAA7B0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  <w:lvl w:ilvl="6" w:tplc="BFD4CC06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7" w:tplc="B20E5E8E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D32255D4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</w:abstractNum>
  <w:abstractNum w:abstractNumId="16">
    <w:nsid w:val="53CA38A9"/>
    <w:multiLevelType w:val="hybridMultilevel"/>
    <w:tmpl w:val="F3EAFB98"/>
    <w:lvl w:ilvl="0" w:tplc="0C2A086C">
      <w:start w:val="1"/>
      <w:numFmt w:val="bullet"/>
      <w:lvlText w:val="•"/>
      <w:lvlJc w:val="left"/>
      <w:pPr>
        <w:ind w:left="2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7">
    <w:nsid w:val="56B47A5B"/>
    <w:multiLevelType w:val="hybridMultilevel"/>
    <w:tmpl w:val="739A5578"/>
    <w:lvl w:ilvl="0" w:tplc="40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>
    <w:nsid w:val="57970FD0"/>
    <w:multiLevelType w:val="hybridMultilevel"/>
    <w:tmpl w:val="F6E8CA1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5EBE7CA5"/>
    <w:multiLevelType w:val="hybridMultilevel"/>
    <w:tmpl w:val="FCE0E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BF43A7"/>
    <w:multiLevelType w:val="hybridMultilevel"/>
    <w:tmpl w:val="9B50F9C6"/>
    <w:lvl w:ilvl="0" w:tplc="86B675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83030"/>
    <w:multiLevelType w:val="hybridMultilevel"/>
    <w:tmpl w:val="BE3800BC"/>
    <w:lvl w:ilvl="0" w:tplc="0C2A086C">
      <w:start w:val="1"/>
      <w:numFmt w:val="bullet"/>
      <w:lvlText w:val="•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6B172CB5"/>
    <w:multiLevelType w:val="multilevel"/>
    <w:tmpl w:val="9A60D900"/>
    <w:lvl w:ilvl="0">
      <w:start w:val="1"/>
      <w:numFmt w:val="bullet"/>
      <w:lvlText w:val=""/>
      <w:lvlJc w:val="left"/>
      <w:pPr>
        <w:ind w:left="-85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-1418" w:firstLine="0"/>
      </w:pPr>
    </w:lvl>
    <w:lvl w:ilvl="2">
      <w:numFmt w:val="decimal"/>
      <w:lvlText w:val=""/>
      <w:lvlJc w:val="left"/>
      <w:pPr>
        <w:ind w:left="-1418" w:firstLine="0"/>
      </w:pPr>
    </w:lvl>
    <w:lvl w:ilvl="3">
      <w:numFmt w:val="decimal"/>
      <w:lvlText w:val=""/>
      <w:lvlJc w:val="left"/>
      <w:pPr>
        <w:ind w:left="-1418" w:firstLine="0"/>
      </w:pPr>
    </w:lvl>
    <w:lvl w:ilvl="4">
      <w:numFmt w:val="decimal"/>
      <w:lvlText w:val=""/>
      <w:lvlJc w:val="left"/>
      <w:pPr>
        <w:ind w:left="-1418" w:firstLine="0"/>
      </w:pPr>
    </w:lvl>
    <w:lvl w:ilvl="5">
      <w:numFmt w:val="decimal"/>
      <w:lvlText w:val=""/>
      <w:lvlJc w:val="left"/>
      <w:pPr>
        <w:ind w:left="-1418" w:firstLine="0"/>
      </w:pPr>
    </w:lvl>
    <w:lvl w:ilvl="6">
      <w:numFmt w:val="decimal"/>
      <w:lvlText w:val=""/>
      <w:lvlJc w:val="left"/>
      <w:pPr>
        <w:ind w:left="-1418" w:firstLine="0"/>
      </w:pPr>
    </w:lvl>
    <w:lvl w:ilvl="7">
      <w:numFmt w:val="decimal"/>
      <w:lvlText w:val=""/>
      <w:lvlJc w:val="left"/>
      <w:pPr>
        <w:ind w:left="-1418" w:firstLine="0"/>
      </w:pPr>
    </w:lvl>
    <w:lvl w:ilvl="8">
      <w:numFmt w:val="decimal"/>
      <w:lvlText w:val=""/>
      <w:lvlJc w:val="left"/>
      <w:pPr>
        <w:ind w:left="-1418" w:firstLine="0"/>
      </w:pPr>
    </w:lvl>
  </w:abstractNum>
  <w:abstractNum w:abstractNumId="23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0018D"/>
    <w:multiLevelType w:val="hybridMultilevel"/>
    <w:tmpl w:val="745C495E"/>
    <w:lvl w:ilvl="0" w:tplc="40090009">
      <w:start w:val="1"/>
      <w:numFmt w:val="bullet"/>
      <w:lvlText w:val=""/>
      <w:lvlJc w:val="left"/>
      <w:pPr>
        <w:ind w:left="912" w:hanging="360"/>
      </w:pPr>
      <w:rPr>
        <w:rFonts w:ascii="Wingdings" w:hAnsi="Wingdings" w:hint="default"/>
        <w:w w:val="128"/>
        <w:sz w:val="24"/>
        <w:szCs w:val="24"/>
        <w:lang w:val="en-US" w:eastAsia="en-US" w:bidi="en-US"/>
      </w:rPr>
    </w:lvl>
    <w:lvl w:ilvl="1" w:tplc="3246F40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4CA6DD0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3" w:tplc="91061B06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en-US"/>
      </w:rPr>
    </w:lvl>
    <w:lvl w:ilvl="4" w:tplc="1C2C1A9E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66F08254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en-US"/>
      </w:rPr>
    </w:lvl>
    <w:lvl w:ilvl="6" w:tplc="50E4BB14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7" w:tplc="7390C40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97FE6E3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</w:abstractNum>
  <w:abstractNum w:abstractNumId="25">
    <w:nsid w:val="7BBC2BC5"/>
    <w:multiLevelType w:val="hybridMultilevel"/>
    <w:tmpl w:val="9E7ED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26"/>
  </w:num>
  <w:num w:numId="5">
    <w:abstractNumId w:val="23"/>
  </w:num>
  <w:num w:numId="6">
    <w:abstractNumId w:val="2"/>
  </w:num>
  <w:num w:numId="7">
    <w:abstractNumId w:val="14"/>
  </w:num>
  <w:num w:numId="8">
    <w:abstractNumId w:val="5"/>
  </w:num>
  <w:num w:numId="9">
    <w:abstractNumId w:val="15"/>
  </w:num>
  <w:num w:numId="10">
    <w:abstractNumId w:val="9"/>
  </w:num>
  <w:num w:numId="11">
    <w:abstractNumId w:val="24"/>
  </w:num>
  <w:num w:numId="12">
    <w:abstractNumId w:val="3"/>
  </w:num>
  <w:num w:numId="13">
    <w:abstractNumId w:val="8"/>
  </w:num>
  <w:num w:numId="14">
    <w:abstractNumId w:val="10"/>
  </w:num>
  <w:num w:numId="15">
    <w:abstractNumId w:val="6"/>
  </w:num>
  <w:num w:numId="16">
    <w:abstractNumId w:val="20"/>
  </w:num>
  <w:num w:numId="17">
    <w:abstractNumId w:val="19"/>
  </w:num>
  <w:num w:numId="18">
    <w:abstractNumId w:val="17"/>
  </w:num>
  <w:num w:numId="19">
    <w:abstractNumId w:val="25"/>
  </w:num>
  <w:num w:numId="20">
    <w:abstractNumId w:val="18"/>
  </w:num>
  <w:num w:numId="21">
    <w:abstractNumId w:val="0"/>
  </w:num>
  <w:num w:numId="22">
    <w:abstractNumId w:val="12"/>
  </w:num>
  <w:num w:numId="23">
    <w:abstractNumId w:val="22"/>
  </w:num>
  <w:num w:numId="24">
    <w:abstractNumId w:val="4"/>
  </w:num>
  <w:num w:numId="25">
    <w:abstractNumId w:val="13"/>
  </w:num>
  <w:num w:numId="26">
    <w:abstractNumId w:val="2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18"/>
    <w:rsid w:val="00095817"/>
    <w:rsid w:val="00096CD6"/>
    <w:rsid w:val="000A3003"/>
    <w:rsid w:val="000E5057"/>
    <w:rsid w:val="0010289A"/>
    <w:rsid w:val="00194133"/>
    <w:rsid w:val="001A4C59"/>
    <w:rsid w:val="001A59C6"/>
    <w:rsid w:val="001B210F"/>
    <w:rsid w:val="001D1DDD"/>
    <w:rsid w:val="001E5AF7"/>
    <w:rsid w:val="001F0C8B"/>
    <w:rsid w:val="00290F95"/>
    <w:rsid w:val="00291854"/>
    <w:rsid w:val="002D21FC"/>
    <w:rsid w:val="002D5057"/>
    <w:rsid w:val="0034091E"/>
    <w:rsid w:val="00355B99"/>
    <w:rsid w:val="0037649B"/>
    <w:rsid w:val="00376545"/>
    <w:rsid w:val="003C6FD1"/>
    <w:rsid w:val="003D65D2"/>
    <w:rsid w:val="004073ED"/>
    <w:rsid w:val="00424F28"/>
    <w:rsid w:val="00432173"/>
    <w:rsid w:val="00434FCC"/>
    <w:rsid w:val="00462170"/>
    <w:rsid w:val="00470108"/>
    <w:rsid w:val="0050706D"/>
    <w:rsid w:val="00511037"/>
    <w:rsid w:val="00522046"/>
    <w:rsid w:val="00546A08"/>
    <w:rsid w:val="005E34A5"/>
    <w:rsid w:val="005F503C"/>
    <w:rsid w:val="005F52A1"/>
    <w:rsid w:val="00610F5E"/>
    <w:rsid w:val="00621F7C"/>
    <w:rsid w:val="006A4030"/>
    <w:rsid w:val="006A7A73"/>
    <w:rsid w:val="0072105C"/>
    <w:rsid w:val="00750062"/>
    <w:rsid w:val="00757942"/>
    <w:rsid w:val="00795C95"/>
    <w:rsid w:val="007A3F65"/>
    <w:rsid w:val="007C0D55"/>
    <w:rsid w:val="007E6851"/>
    <w:rsid w:val="007F2272"/>
    <w:rsid w:val="007F3492"/>
    <w:rsid w:val="00821CC3"/>
    <w:rsid w:val="0083344A"/>
    <w:rsid w:val="0084600F"/>
    <w:rsid w:val="008703C3"/>
    <w:rsid w:val="008C48F9"/>
    <w:rsid w:val="008F36CF"/>
    <w:rsid w:val="00936AF1"/>
    <w:rsid w:val="00937268"/>
    <w:rsid w:val="009E09DD"/>
    <w:rsid w:val="00A1137C"/>
    <w:rsid w:val="00A22A00"/>
    <w:rsid w:val="00A72F1D"/>
    <w:rsid w:val="00A741D9"/>
    <w:rsid w:val="00AE1E85"/>
    <w:rsid w:val="00AE3C05"/>
    <w:rsid w:val="00B006AC"/>
    <w:rsid w:val="00B302EA"/>
    <w:rsid w:val="00BC6586"/>
    <w:rsid w:val="00C11E52"/>
    <w:rsid w:val="00C5504B"/>
    <w:rsid w:val="00CD6065"/>
    <w:rsid w:val="00D333CA"/>
    <w:rsid w:val="00D42C1C"/>
    <w:rsid w:val="00D46971"/>
    <w:rsid w:val="00D70ADA"/>
    <w:rsid w:val="00D748B9"/>
    <w:rsid w:val="00D84FBE"/>
    <w:rsid w:val="00D904E4"/>
    <w:rsid w:val="00DA0948"/>
    <w:rsid w:val="00DB0227"/>
    <w:rsid w:val="00E17106"/>
    <w:rsid w:val="00E36BE5"/>
    <w:rsid w:val="00E67C3D"/>
    <w:rsid w:val="00EA2F02"/>
    <w:rsid w:val="00EA4596"/>
    <w:rsid w:val="00EC36A5"/>
    <w:rsid w:val="00EF1E18"/>
    <w:rsid w:val="00F01794"/>
    <w:rsid w:val="00F03F72"/>
    <w:rsid w:val="00F2345E"/>
    <w:rsid w:val="00F42E1B"/>
    <w:rsid w:val="00F8563E"/>
    <w:rsid w:val="00FA0F46"/>
    <w:rsid w:val="00FC62C4"/>
    <w:rsid w:val="00F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5F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EF1E1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1E1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F1E18"/>
    <w:pPr>
      <w:widowControl w:val="0"/>
      <w:autoSpaceDE w:val="0"/>
      <w:autoSpaceDN w:val="0"/>
      <w:spacing w:line="240" w:lineRule="auto"/>
    </w:pPr>
    <w:rPr>
      <w:rFonts w:ascii="Cambria" w:eastAsia="Cambria" w:hAnsi="Cambria" w:cs="Cambria"/>
      <w:color w:val="auto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F1E18"/>
    <w:rPr>
      <w:rFonts w:ascii="Cambria" w:eastAsia="Cambria" w:hAnsi="Cambria" w:cs="Cambria"/>
      <w:color w:val="auto"/>
      <w:sz w:val="23"/>
      <w:szCs w:val="23"/>
      <w:lang w:bidi="en-US"/>
    </w:rPr>
  </w:style>
  <w:style w:type="paragraph" w:styleId="ListParagraph">
    <w:name w:val="List Paragraph"/>
    <w:basedOn w:val="Normal"/>
    <w:uiPriority w:val="34"/>
    <w:qFormat/>
    <w:rsid w:val="00EF1E18"/>
    <w:pPr>
      <w:widowControl w:val="0"/>
      <w:autoSpaceDE w:val="0"/>
      <w:autoSpaceDN w:val="0"/>
      <w:spacing w:line="240" w:lineRule="auto"/>
      <w:ind w:left="922" w:hanging="361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EF1E18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EF1E1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1E1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F1E18"/>
    <w:pPr>
      <w:widowControl w:val="0"/>
      <w:autoSpaceDE w:val="0"/>
      <w:autoSpaceDN w:val="0"/>
      <w:spacing w:line="240" w:lineRule="auto"/>
    </w:pPr>
    <w:rPr>
      <w:rFonts w:ascii="Cambria" w:eastAsia="Cambria" w:hAnsi="Cambria" w:cs="Cambria"/>
      <w:color w:val="auto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F1E18"/>
    <w:rPr>
      <w:rFonts w:ascii="Cambria" w:eastAsia="Cambria" w:hAnsi="Cambria" w:cs="Cambria"/>
      <w:color w:val="auto"/>
      <w:sz w:val="23"/>
      <w:szCs w:val="23"/>
      <w:lang w:bidi="en-US"/>
    </w:rPr>
  </w:style>
  <w:style w:type="paragraph" w:styleId="ListParagraph">
    <w:name w:val="List Paragraph"/>
    <w:basedOn w:val="Normal"/>
    <w:uiPriority w:val="34"/>
    <w:qFormat/>
    <w:rsid w:val="00EF1E18"/>
    <w:pPr>
      <w:widowControl w:val="0"/>
      <w:autoSpaceDE w:val="0"/>
      <w:autoSpaceDN w:val="0"/>
      <w:spacing w:line="240" w:lineRule="auto"/>
      <w:ind w:left="922" w:hanging="361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EF1E18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pal47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\Downloads\tf1000213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tf10002135_win32</Template>
  <TotalTime>97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HP</cp:lastModifiedBy>
  <cp:revision>16</cp:revision>
  <cp:lastPrinted>2022-11-01T01:31:00Z</cp:lastPrinted>
  <dcterms:created xsi:type="dcterms:W3CDTF">2023-08-05T12:29:00Z</dcterms:created>
  <dcterms:modified xsi:type="dcterms:W3CDTF">2023-08-12T12:25:00Z</dcterms:modified>
  <cp:version/>
</cp:coreProperties>
</file>