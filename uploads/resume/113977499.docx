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96F4" w14:textId="77777777" w:rsidR="007620EC" w:rsidRPr="00C251B9" w:rsidRDefault="007620EC" w:rsidP="007620EC">
      <w:pPr>
        <w:pStyle w:val="Title"/>
        <w:rPr>
          <w:rFonts w:ascii="Arial" w:hAnsi="Arial" w:cs="Arial"/>
          <w:color w:val="auto"/>
          <w:sz w:val="22"/>
          <w:szCs w:val="22"/>
        </w:rPr>
      </w:pPr>
      <w:r w:rsidRPr="00C251B9">
        <w:rPr>
          <w:rFonts w:ascii="Arial" w:hAnsi="Arial" w:cs="Arial"/>
          <w:color w:val="auto"/>
          <w:sz w:val="22"/>
          <w:szCs w:val="22"/>
        </w:rPr>
        <w:t>Syeda ZEHRA ZAHUR</w:t>
      </w:r>
    </w:p>
    <w:p w14:paraId="12E00DF2" w14:textId="7205E5DC" w:rsidR="007620EC" w:rsidRPr="00C251B9" w:rsidRDefault="007620EC" w:rsidP="007620EC">
      <w:pPr>
        <w:pStyle w:val="ContactInfo"/>
        <w:rPr>
          <w:rFonts w:ascii="Arial" w:hAnsi="Arial" w:cs="Arial"/>
          <w:color w:val="auto"/>
          <w:sz w:val="22"/>
        </w:rPr>
      </w:pPr>
      <w:r w:rsidRPr="00C251B9">
        <w:rPr>
          <w:rFonts w:ascii="Arial" w:hAnsi="Arial" w:cs="Arial"/>
          <w:color w:val="auto"/>
          <w:sz w:val="22"/>
        </w:rPr>
        <w:t xml:space="preserve">Hyderabad, India </w:t>
      </w:r>
      <w:sdt>
        <w:sdtPr>
          <w:rPr>
            <w:rFonts w:ascii="Arial" w:hAnsi="Arial" w:cs="Arial"/>
            <w:color w:val="auto"/>
            <w:sz w:val="22"/>
          </w:rPr>
          <w:alias w:val="Divider dot:"/>
          <w:tag w:val="Divider dot:"/>
          <w:id w:val="-1459182552"/>
          <w:placeholder>
            <w:docPart w:val="E662E31D89F043C686014B57D8197537"/>
          </w:placeholder>
          <w:temporary/>
          <w:showingPlcHdr/>
          <w15:appearance w15:val="hidden"/>
        </w:sdtPr>
        <w:sdtContent>
          <w:r w:rsidRPr="00C251B9">
            <w:rPr>
              <w:rFonts w:ascii="Arial" w:hAnsi="Arial" w:cs="Arial"/>
              <w:color w:val="auto"/>
              <w:sz w:val="22"/>
            </w:rPr>
            <w:t>·</w:t>
          </w:r>
        </w:sdtContent>
      </w:sdt>
      <w:r w:rsidRPr="00C251B9">
        <w:rPr>
          <w:rFonts w:ascii="Arial" w:hAnsi="Arial" w:cs="Arial"/>
          <w:color w:val="auto"/>
          <w:sz w:val="22"/>
        </w:rPr>
        <w:t xml:space="preserve"> </w:t>
      </w:r>
      <w:hyperlink r:id="rId10" w:history="1">
        <w:r w:rsidRPr="00C251B9">
          <w:rPr>
            <w:rStyle w:val="Hyperlink"/>
            <w:rFonts w:ascii="Arial" w:hAnsi="Arial" w:cs="Arial"/>
            <w:color w:val="auto"/>
            <w:sz w:val="22"/>
          </w:rPr>
          <w:t>zahurzehra@gmail.com</w:t>
        </w:r>
      </w:hyperlink>
      <w:r w:rsidRPr="00C251B9">
        <w:rPr>
          <w:rFonts w:ascii="Arial" w:hAnsi="Arial" w:cs="Arial"/>
          <w:color w:val="auto"/>
          <w:sz w:val="22"/>
        </w:rPr>
        <w:t xml:space="preserve"> </w:t>
      </w:r>
      <w:sdt>
        <w:sdtPr>
          <w:rPr>
            <w:rFonts w:ascii="Arial" w:hAnsi="Arial" w:cs="Arial"/>
            <w:color w:val="auto"/>
            <w:sz w:val="22"/>
          </w:rPr>
          <w:alias w:val="Divider dot:"/>
          <w:tag w:val="Divider dot:"/>
          <w:id w:val="1265731992"/>
          <w:placeholder>
            <w:docPart w:val="56E85A9D97B94C54ACCD7D0C96789F60"/>
          </w:placeholder>
          <w:temporary/>
          <w:showingPlcHdr/>
          <w15:appearance w15:val="hidden"/>
        </w:sdtPr>
        <w:sdtContent>
          <w:r w:rsidRPr="00C251B9">
            <w:rPr>
              <w:rFonts w:ascii="Arial" w:hAnsi="Arial" w:cs="Arial"/>
              <w:color w:val="auto"/>
              <w:sz w:val="22"/>
            </w:rPr>
            <w:t>·</w:t>
          </w:r>
        </w:sdtContent>
      </w:sdt>
      <w:r w:rsidRPr="00C251B9">
        <w:rPr>
          <w:rFonts w:ascii="Arial" w:hAnsi="Arial" w:cs="Arial"/>
          <w:color w:val="auto"/>
          <w:sz w:val="22"/>
        </w:rPr>
        <w:t xml:space="preserve"> +(91)-9949656628</w:t>
      </w:r>
      <w:r w:rsidR="009A22B9" w:rsidRPr="00C251B9">
        <w:rPr>
          <w:rFonts w:ascii="Arial" w:hAnsi="Arial" w:cs="Arial"/>
          <w:color w:val="auto"/>
          <w:sz w:val="22"/>
        </w:rPr>
        <w:t xml:space="preserve"> </w:t>
      </w:r>
      <w:sdt>
        <w:sdtPr>
          <w:rPr>
            <w:rFonts w:ascii="Arial" w:hAnsi="Arial" w:cs="Arial"/>
            <w:color w:val="auto"/>
            <w:sz w:val="22"/>
          </w:rPr>
          <w:alias w:val="Divider dot:"/>
          <w:tag w:val="Divider dot:"/>
          <w:id w:val="243999501"/>
          <w:placeholder>
            <w:docPart w:val="DBD25C9DE72945E1B5CF7A4BB7896D7E"/>
          </w:placeholder>
          <w:temporary/>
          <w:showingPlcHdr/>
          <w15:appearance w15:val="hidden"/>
        </w:sdtPr>
        <w:sdtContent>
          <w:r w:rsidR="009A22B9" w:rsidRPr="00C251B9">
            <w:rPr>
              <w:rFonts w:ascii="Arial" w:hAnsi="Arial" w:cs="Arial"/>
              <w:color w:val="auto"/>
              <w:sz w:val="22"/>
            </w:rPr>
            <w:t>·</w:t>
          </w:r>
        </w:sdtContent>
      </w:sdt>
      <w:r w:rsidR="009A22B9" w:rsidRPr="00C251B9">
        <w:rPr>
          <w:rFonts w:ascii="Arial" w:hAnsi="Arial" w:cs="Arial"/>
          <w:color w:val="auto"/>
          <w:sz w:val="22"/>
        </w:rPr>
        <w:t xml:space="preserve"> </w:t>
      </w:r>
      <w:hyperlink r:id="rId11" w:history="1">
        <w:r w:rsidR="009A22B9" w:rsidRPr="00C251B9">
          <w:rPr>
            <w:rStyle w:val="Hyperlink"/>
            <w:rFonts w:ascii="Arial" w:hAnsi="Arial" w:cs="Arial"/>
            <w:sz w:val="22"/>
          </w:rPr>
          <w:t>LinkedIn</w:t>
        </w:r>
      </w:hyperlink>
    </w:p>
    <w:p w14:paraId="40AEBAB9" w14:textId="77777777" w:rsidR="007620EC" w:rsidRPr="00C251B9" w:rsidRDefault="007620EC" w:rsidP="002B7AE1">
      <w:pPr>
        <w:rPr>
          <w:rFonts w:ascii="Arial" w:hAnsi="Arial" w:cs="Arial"/>
          <w:sz w:val="22"/>
        </w:rPr>
      </w:pPr>
    </w:p>
    <w:p w14:paraId="0E1D03A7" w14:textId="77777777" w:rsidR="007620EC" w:rsidRPr="00C251B9" w:rsidRDefault="007620EC" w:rsidP="002B7AE1">
      <w:pPr>
        <w:rPr>
          <w:rFonts w:ascii="Arial" w:hAnsi="Arial" w:cs="Arial"/>
          <w:sz w:val="22"/>
        </w:rPr>
      </w:pPr>
    </w:p>
    <w:p w14:paraId="3B74AC27" w14:textId="6BF32906" w:rsidR="00683301" w:rsidRPr="00C251B9" w:rsidRDefault="00F836C8" w:rsidP="002B7AE1">
      <w:pPr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 xml:space="preserve">Looking for a </w:t>
      </w:r>
      <w:r w:rsidR="00910107" w:rsidRPr="00C251B9">
        <w:rPr>
          <w:rFonts w:ascii="Arial" w:hAnsi="Arial" w:cs="Arial"/>
          <w:sz w:val="22"/>
        </w:rPr>
        <w:t xml:space="preserve">Lead role in </w:t>
      </w:r>
      <w:proofErr w:type="gramStart"/>
      <w:r w:rsidR="00910107" w:rsidRPr="00C251B9">
        <w:rPr>
          <w:rFonts w:ascii="Arial" w:hAnsi="Arial" w:cs="Arial"/>
          <w:sz w:val="22"/>
        </w:rPr>
        <w:t>ITIL</w:t>
      </w:r>
      <w:r w:rsidR="00935310" w:rsidRPr="00C251B9">
        <w:rPr>
          <w:rFonts w:ascii="Arial" w:hAnsi="Arial" w:cs="Arial"/>
          <w:sz w:val="22"/>
        </w:rPr>
        <w:t xml:space="preserve"> </w:t>
      </w:r>
      <w:r w:rsidR="00110A98" w:rsidRPr="00C251B9">
        <w:rPr>
          <w:rFonts w:ascii="Arial" w:hAnsi="Arial" w:cs="Arial"/>
          <w:sz w:val="22"/>
        </w:rPr>
        <w:t>.</w:t>
      </w:r>
      <w:r w:rsidRPr="00C251B9">
        <w:rPr>
          <w:rFonts w:ascii="Arial" w:hAnsi="Arial" w:cs="Arial"/>
          <w:sz w:val="22"/>
        </w:rPr>
        <w:t>I</w:t>
      </w:r>
      <w:proofErr w:type="gramEnd"/>
      <w:r w:rsidRPr="00C251B9">
        <w:rPr>
          <w:rFonts w:ascii="Arial" w:hAnsi="Arial" w:cs="Arial"/>
          <w:sz w:val="22"/>
        </w:rPr>
        <w:t xml:space="preserve"> have worked in IT (production support for Pega application) for 11 years with 3 years at client location, primarily in the Telecomm domain. I excel at delivering solutions for problems in the IT applications, bettering the overall experience for all users leading to revenue saving.</w:t>
      </w:r>
    </w:p>
    <w:p w14:paraId="6317A166" w14:textId="77777777" w:rsidR="00F836C8" w:rsidRPr="00C251B9" w:rsidRDefault="00F836C8" w:rsidP="002B7AE1">
      <w:pPr>
        <w:rPr>
          <w:rFonts w:ascii="Arial" w:hAnsi="Arial" w:cs="Arial"/>
          <w:sz w:val="22"/>
        </w:rPr>
      </w:pPr>
    </w:p>
    <w:p w14:paraId="114FBE58" w14:textId="3B437B80" w:rsidR="002B7AE1" w:rsidRPr="00C251B9" w:rsidRDefault="002B7AE1" w:rsidP="005579C9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Work Experience</w:t>
      </w:r>
    </w:p>
    <w:p w14:paraId="060D5847" w14:textId="4D51E60F" w:rsidR="005579C9" w:rsidRPr="00C251B9" w:rsidRDefault="004A129A" w:rsidP="004F2365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Infosys Ltd</w:t>
      </w:r>
      <w:r w:rsidR="0006376C" w:rsidRPr="00C251B9">
        <w:rPr>
          <w:rFonts w:ascii="Arial" w:hAnsi="Arial" w:cs="Arial"/>
          <w:b/>
          <w:bCs/>
          <w:sz w:val="22"/>
        </w:rPr>
        <w:tab/>
      </w:r>
    </w:p>
    <w:p w14:paraId="1C0A8E1E" w14:textId="46F249C6" w:rsidR="004A129A" w:rsidRPr="00C251B9" w:rsidRDefault="006C5550" w:rsidP="005579C9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 xml:space="preserve">Senior </w:t>
      </w:r>
      <w:r w:rsidR="008100DB" w:rsidRPr="00C251B9">
        <w:rPr>
          <w:rFonts w:ascii="Arial" w:hAnsi="Arial" w:cs="Arial"/>
          <w:b/>
          <w:bCs/>
          <w:sz w:val="22"/>
        </w:rPr>
        <w:t>Technology</w:t>
      </w:r>
      <w:r w:rsidR="00CD79E2" w:rsidRPr="00C251B9">
        <w:rPr>
          <w:rFonts w:ascii="Arial" w:hAnsi="Arial" w:cs="Arial"/>
          <w:b/>
          <w:bCs/>
          <w:sz w:val="22"/>
        </w:rPr>
        <w:t xml:space="preserve"> Lead/Functional Analyst</w:t>
      </w:r>
      <w:r w:rsidR="000F1539" w:rsidRPr="00C251B9">
        <w:rPr>
          <w:rFonts w:ascii="Arial" w:hAnsi="Arial" w:cs="Arial"/>
          <w:b/>
          <w:bCs/>
          <w:sz w:val="22"/>
        </w:rPr>
        <w:t xml:space="preserve"> </w:t>
      </w:r>
      <w:r w:rsidR="00084D1E" w:rsidRPr="00C251B9">
        <w:rPr>
          <w:rFonts w:ascii="Arial" w:hAnsi="Arial" w:cs="Arial"/>
          <w:b/>
          <w:bCs/>
          <w:sz w:val="22"/>
        </w:rPr>
        <w:t xml:space="preserve">  </w:t>
      </w:r>
      <w:r w:rsidR="002E5FEA" w:rsidRPr="00C251B9">
        <w:rPr>
          <w:rFonts w:ascii="Arial" w:hAnsi="Arial" w:cs="Arial"/>
          <w:b/>
          <w:bCs/>
          <w:sz w:val="22"/>
        </w:rPr>
        <w:t xml:space="preserve">                                                                                  </w:t>
      </w:r>
      <w:r w:rsidR="00784302" w:rsidRPr="00C251B9">
        <w:rPr>
          <w:rFonts w:ascii="Arial" w:hAnsi="Arial" w:cs="Arial"/>
          <w:b/>
          <w:bCs/>
          <w:sz w:val="22"/>
        </w:rPr>
        <w:t xml:space="preserve"> </w:t>
      </w:r>
      <w:r w:rsidR="00683301" w:rsidRPr="00C251B9">
        <w:rPr>
          <w:rFonts w:ascii="Arial" w:hAnsi="Arial" w:cs="Arial"/>
          <w:b/>
          <w:bCs/>
          <w:sz w:val="22"/>
        </w:rPr>
        <w:t xml:space="preserve"> </w:t>
      </w:r>
      <w:r w:rsidR="00B5721D" w:rsidRPr="00C251B9">
        <w:rPr>
          <w:rFonts w:ascii="Arial" w:hAnsi="Arial" w:cs="Arial"/>
          <w:b/>
          <w:bCs/>
          <w:sz w:val="22"/>
        </w:rPr>
        <w:t xml:space="preserve"> </w:t>
      </w:r>
      <w:r w:rsidR="002E5FEA" w:rsidRPr="00C251B9">
        <w:rPr>
          <w:rFonts w:ascii="Arial" w:hAnsi="Arial" w:cs="Arial"/>
          <w:b/>
          <w:bCs/>
          <w:sz w:val="22"/>
        </w:rPr>
        <w:t>India/Belgium (2017-2021)</w:t>
      </w:r>
    </w:p>
    <w:p w14:paraId="233172F7" w14:textId="7B1C1397" w:rsidR="00B45960" w:rsidRPr="00C251B9" w:rsidRDefault="002851EB" w:rsidP="007B4DDD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Identified</w:t>
      </w:r>
      <w:r w:rsidR="003C0CCE" w:rsidRPr="00C251B9">
        <w:rPr>
          <w:rFonts w:ascii="Arial" w:hAnsi="Arial" w:cs="Arial"/>
          <w:sz w:val="22"/>
        </w:rPr>
        <w:t xml:space="preserve"> new business </w:t>
      </w:r>
      <w:r w:rsidR="006B2063" w:rsidRPr="00C251B9">
        <w:rPr>
          <w:rFonts w:ascii="Arial" w:hAnsi="Arial" w:cs="Arial"/>
          <w:sz w:val="22"/>
        </w:rPr>
        <w:t xml:space="preserve">opportunities by investigating </w:t>
      </w:r>
      <w:r w:rsidR="00821911" w:rsidRPr="00C251B9">
        <w:rPr>
          <w:rFonts w:ascii="Arial" w:hAnsi="Arial" w:cs="Arial"/>
          <w:sz w:val="22"/>
        </w:rPr>
        <w:t>customer complaints</w:t>
      </w:r>
      <w:r w:rsidR="004A55B7" w:rsidRPr="00C251B9">
        <w:rPr>
          <w:rFonts w:ascii="Arial" w:hAnsi="Arial" w:cs="Arial"/>
          <w:sz w:val="22"/>
        </w:rPr>
        <w:t xml:space="preserve">, </w:t>
      </w:r>
      <w:r w:rsidRPr="00C251B9">
        <w:rPr>
          <w:rFonts w:ascii="Arial" w:hAnsi="Arial" w:cs="Arial"/>
          <w:sz w:val="22"/>
          <w:lang w:val="en-CA"/>
        </w:rPr>
        <w:t>bringing in</w:t>
      </w:r>
      <w:r w:rsidR="004A55B7" w:rsidRPr="00C251B9">
        <w:rPr>
          <w:rFonts w:ascii="Arial" w:hAnsi="Arial" w:cs="Arial"/>
          <w:sz w:val="22"/>
          <w:lang w:val="en-CA"/>
        </w:rPr>
        <w:t xml:space="preserve"> 20%</w:t>
      </w:r>
      <w:r w:rsidRPr="00C251B9">
        <w:rPr>
          <w:rFonts w:ascii="Arial" w:hAnsi="Arial" w:cs="Arial"/>
          <w:sz w:val="22"/>
          <w:lang w:val="en-CA"/>
        </w:rPr>
        <w:t xml:space="preserve"> revenue </w:t>
      </w:r>
      <w:r w:rsidR="00EE4BB9" w:rsidRPr="00C251B9">
        <w:rPr>
          <w:rFonts w:ascii="Arial" w:hAnsi="Arial" w:cs="Arial"/>
          <w:sz w:val="22"/>
          <w:lang w:val="en-CA"/>
        </w:rPr>
        <w:t xml:space="preserve">via change requests  </w:t>
      </w:r>
    </w:p>
    <w:p w14:paraId="7CAF113E" w14:textId="7F32DBBD" w:rsidR="00EE4BB9" w:rsidRPr="00C251B9" w:rsidRDefault="0030606B" w:rsidP="0078795C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  <w:lang w:val="en-CA"/>
        </w:rPr>
        <w:t>Track</w:t>
      </w:r>
      <w:r w:rsidR="00EE4BB9" w:rsidRPr="00C251B9">
        <w:rPr>
          <w:rFonts w:ascii="Arial" w:hAnsi="Arial" w:cs="Arial"/>
          <w:sz w:val="22"/>
          <w:lang w:val="en-CA"/>
        </w:rPr>
        <w:t xml:space="preserve">ed and pushed for </w:t>
      </w:r>
      <w:r w:rsidR="0036090F" w:rsidRPr="00C251B9">
        <w:rPr>
          <w:rFonts w:ascii="Arial" w:hAnsi="Arial" w:cs="Arial"/>
          <w:sz w:val="22"/>
          <w:lang w:val="en-CA"/>
        </w:rPr>
        <w:t xml:space="preserve">prioritization and deployment </w:t>
      </w:r>
      <w:r w:rsidR="00EE4BB9" w:rsidRPr="00C251B9">
        <w:rPr>
          <w:rFonts w:ascii="Arial" w:hAnsi="Arial" w:cs="Arial"/>
          <w:sz w:val="22"/>
          <w:lang w:val="en-CA"/>
        </w:rPr>
        <w:t>of</w:t>
      </w:r>
      <w:r w:rsidRPr="00C251B9">
        <w:rPr>
          <w:rFonts w:ascii="Arial" w:hAnsi="Arial" w:cs="Arial"/>
          <w:sz w:val="22"/>
          <w:lang w:val="en-CA"/>
        </w:rPr>
        <w:t xml:space="preserve"> high</w:t>
      </w:r>
      <w:r w:rsidR="0036090F" w:rsidRPr="00C251B9">
        <w:rPr>
          <w:rFonts w:ascii="Arial" w:hAnsi="Arial" w:cs="Arial"/>
          <w:sz w:val="22"/>
          <w:lang w:val="en-CA"/>
        </w:rPr>
        <w:t xml:space="preserve"> operational</w:t>
      </w:r>
      <w:r w:rsidRPr="00C251B9">
        <w:rPr>
          <w:rFonts w:ascii="Arial" w:hAnsi="Arial" w:cs="Arial"/>
          <w:sz w:val="22"/>
          <w:lang w:val="en-CA"/>
        </w:rPr>
        <w:t xml:space="preserve"> impact defects</w:t>
      </w:r>
      <w:r w:rsidR="0036090F" w:rsidRPr="00C251B9">
        <w:rPr>
          <w:rFonts w:ascii="Arial" w:hAnsi="Arial" w:cs="Arial"/>
          <w:sz w:val="22"/>
          <w:lang w:val="en-CA"/>
        </w:rPr>
        <w:t xml:space="preserve"> </w:t>
      </w:r>
      <w:r w:rsidRPr="00C251B9">
        <w:rPr>
          <w:rFonts w:ascii="Arial" w:hAnsi="Arial" w:cs="Arial"/>
          <w:sz w:val="22"/>
          <w:lang w:val="en-CA"/>
        </w:rPr>
        <w:t>with weekly presentation to Engineering</w:t>
      </w:r>
      <w:r w:rsidR="0078795C" w:rsidRPr="00C251B9">
        <w:rPr>
          <w:rFonts w:ascii="Arial" w:hAnsi="Arial" w:cs="Arial"/>
          <w:sz w:val="22"/>
          <w:lang w:val="en-CA"/>
        </w:rPr>
        <w:t xml:space="preserve"> and Operations</w:t>
      </w:r>
      <w:r w:rsidRPr="00C251B9">
        <w:rPr>
          <w:rFonts w:ascii="Arial" w:hAnsi="Arial" w:cs="Arial"/>
          <w:sz w:val="22"/>
          <w:lang w:val="en-CA"/>
        </w:rPr>
        <w:t xml:space="preserve"> stakeholders</w:t>
      </w:r>
      <w:r w:rsidR="0036090F" w:rsidRPr="00C251B9">
        <w:rPr>
          <w:rFonts w:ascii="Arial" w:hAnsi="Arial" w:cs="Arial"/>
          <w:sz w:val="22"/>
          <w:lang w:val="en-CA"/>
        </w:rPr>
        <w:t>,</w:t>
      </w:r>
      <w:r w:rsidRPr="00C251B9">
        <w:rPr>
          <w:rFonts w:ascii="Arial" w:hAnsi="Arial" w:cs="Arial"/>
          <w:sz w:val="22"/>
          <w:lang w:val="en-CA"/>
        </w:rPr>
        <w:t xml:space="preserve"> </w:t>
      </w:r>
      <w:r w:rsidR="00B5721D" w:rsidRPr="00C251B9">
        <w:rPr>
          <w:rFonts w:ascii="Arial" w:hAnsi="Arial" w:cs="Arial"/>
          <w:sz w:val="22"/>
          <w:lang w:val="en-CA"/>
        </w:rPr>
        <w:t>for reduction of inciden</w:t>
      </w:r>
      <w:r w:rsidR="006A7C88" w:rsidRPr="00C251B9">
        <w:rPr>
          <w:rFonts w:ascii="Arial" w:hAnsi="Arial" w:cs="Arial"/>
          <w:sz w:val="22"/>
          <w:lang w:val="en-CA"/>
        </w:rPr>
        <w:t>ts</w:t>
      </w:r>
      <w:r w:rsidR="00B5721D" w:rsidRPr="00C251B9">
        <w:rPr>
          <w:rFonts w:ascii="Arial" w:hAnsi="Arial" w:cs="Arial"/>
          <w:sz w:val="22"/>
          <w:lang w:val="en-CA"/>
        </w:rPr>
        <w:t>.</w:t>
      </w:r>
    </w:p>
    <w:p w14:paraId="7ED67D18" w14:textId="102A78F7" w:rsidR="00600CE1" w:rsidRPr="00C251B9" w:rsidRDefault="004A55B7" w:rsidP="007B4DDD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Proposed and designed new workflows to reduce inflow of tickets by 40%</w:t>
      </w:r>
      <w:r w:rsidR="0036090F" w:rsidRPr="00C251B9">
        <w:rPr>
          <w:rFonts w:ascii="Arial" w:hAnsi="Arial" w:cs="Arial"/>
          <w:sz w:val="22"/>
        </w:rPr>
        <w:t>,</w:t>
      </w:r>
      <w:r w:rsidRPr="00C251B9">
        <w:rPr>
          <w:rFonts w:ascii="Arial" w:hAnsi="Arial" w:cs="Arial"/>
          <w:sz w:val="22"/>
        </w:rPr>
        <w:t xml:space="preserve"> saving resource utilization.</w:t>
      </w:r>
    </w:p>
    <w:p w14:paraId="55ECC343" w14:textId="07B1A8B4" w:rsidR="000739A1" w:rsidRPr="00C251B9" w:rsidRDefault="571D4E0F" w:rsidP="571D4E0F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 xml:space="preserve">Streamlined and automated repeatable business tasks, reducing </w:t>
      </w:r>
      <w:r w:rsidR="00CF2A74" w:rsidRPr="00C251B9">
        <w:rPr>
          <w:rFonts w:ascii="Arial" w:hAnsi="Arial" w:cs="Arial"/>
          <w:sz w:val="22"/>
        </w:rPr>
        <w:t>80 hours/ month of manual work</w:t>
      </w:r>
      <w:r w:rsidR="00237C9B" w:rsidRPr="00C251B9">
        <w:rPr>
          <w:rFonts w:ascii="Arial" w:hAnsi="Arial" w:cs="Arial"/>
          <w:sz w:val="22"/>
        </w:rPr>
        <w:t>.</w:t>
      </w:r>
    </w:p>
    <w:p w14:paraId="02DE714B" w14:textId="2537301E" w:rsidR="001A3741" w:rsidRPr="00C251B9" w:rsidRDefault="0083671C" w:rsidP="007B4DDD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Collaborate</w:t>
      </w:r>
      <w:r w:rsidR="00593F68" w:rsidRPr="00C251B9">
        <w:rPr>
          <w:rFonts w:ascii="Arial" w:hAnsi="Arial" w:cs="Arial"/>
          <w:sz w:val="22"/>
        </w:rPr>
        <w:t>d</w:t>
      </w:r>
      <w:r w:rsidRPr="00C251B9">
        <w:rPr>
          <w:rFonts w:ascii="Arial" w:hAnsi="Arial" w:cs="Arial"/>
          <w:sz w:val="22"/>
        </w:rPr>
        <w:t xml:space="preserve"> with technical teams </w:t>
      </w:r>
      <w:r w:rsidR="007A53CA" w:rsidRPr="00C251B9">
        <w:rPr>
          <w:rFonts w:ascii="Arial" w:hAnsi="Arial" w:cs="Arial"/>
          <w:sz w:val="22"/>
        </w:rPr>
        <w:t xml:space="preserve">as a SME </w:t>
      </w:r>
      <w:r w:rsidRPr="00C251B9">
        <w:rPr>
          <w:rFonts w:ascii="Arial" w:hAnsi="Arial" w:cs="Arial"/>
          <w:sz w:val="22"/>
        </w:rPr>
        <w:t>to resolve critical production issues</w:t>
      </w:r>
      <w:r w:rsidR="004A55B7" w:rsidRPr="00C251B9">
        <w:rPr>
          <w:rFonts w:ascii="Arial" w:hAnsi="Arial" w:cs="Arial"/>
          <w:sz w:val="22"/>
        </w:rPr>
        <w:t xml:space="preserve"> </w:t>
      </w:r>
      <w:r w:rsidRPr="00C251B9">
        <w:rPr>
          <w:rFonts w:ascii="Arial" w:hAnsi="Arial" w:cs="Arial"/>
          <w:sz w:val="22"/>
        </w:rPr>
        <w:t>mitigat</w:t>
      </w:r>
      <w:r w:rsidR="004A55B7" w:rsidRPr="00C251B9">
        <w:rPr>
          <w:rFonts w:ascii="Arial" w:hAnsi="Arial" w:cs="Arial"/>
          <w:sz w:val="22"/>
        </w:rPr>
        <w:t>ing</w:t>
      </w:r>
      <w:r w:rsidRPr="00C251B9">
        <w:rPr>
          <w:rFonts w:ascii="Arial" w:hAnsi="Arial" w:cs="Arial"/>
          <w:sz w:val="22"/>
        </w:rPr>
        <w:t xml:space="preserve"> customer</w:t>
      </w:r>
      <w:r w:rsidR="004A55B7" w:rsidRPr="00C251B9">
        <w:rPr>
          <w:rFonts w:ascii="Arial" w:hAnsi="Arial" w:cs="Arial"/>
          <w:sz w:val="22"/>
        </w:rPr>
        <w:t xml:space="preserve"> </w:t>
      </w:r>
      <w:r w:rsidRPr="00C251B9">
        <w:rPr>
          <w:rFonts w:ascii="Arial" w:hAnsi="Arial" w:cs="Arial"/>
          <w:sz w:val="22"/>
        </w:rPr>
        <w:t>impact and loss to business</w:t>
      </w:r>
      <w:r w:rsidR="0095521B" w:rsidRPr="00C251B9">
        <w:rPr>
          <w:rFonts w:ascii="Arial" w:hAnsi="Arial" w:cs="Arial"/>
          <w:sz w:val="22"/>
        </w:rPr>
        <w:t>.</w:t>
      </w:r>
    </w:p>
    <w:p w14:paraId="1F359FB2" w14:textId="3CB9A680" w:rsidR="0099382C" w:rsidRPr="00C251B9" w:rsidRDefault="00B5721D" w:rsidP="007B4DDD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Conducted</w:t>
      </w:r>
      <w:r w:rsidR="00DA6B9D" w:rsidRPr="00C251B9">
        <w:rPr>
          <w:rFonts w:ascii="Arial" w:hAnsi="Arial" w:cs="Arial"/>
          <w:sz w:val="22"/>
        </w:rPr>
        <w:t xml:space="preserve"> daily</w:t>
      </w:r>
      <w:r w:rsidRPr="00C251B9">
        <w:rPr>
          <w:rFonts w:ascii="Arial" w:hAnsi="Arial" w:cs="Arial"/>
          <w:sz w:val="22"/>
        </w:rPr>
        <w:t xml:space="preserve"> standup</w:t>
      </w:r>
      <w:r w:rsidR="00DA6B9D" w:rsidRPr="00C251B9">
        <w:rPr>
          <w:rFonts w:ascii="Arial" w:hAnsi="Arial" w:cs="Arial"/>
          <w:sz w:val="22"/>
        </w:rPr>
        <w:t xml:space="preserve"> and weekly meetings to keep track of targets</w:t>
      </w:r>
      <w:r w:rsidR="0036090F" w:rsidRPr="00C251B9">
        <w:rPr>
          <w:rFonts w:ascii="Arial" w:hAnsi="Arial" w:cs="Arial"/>
          <w:sz w:val="22"/>
        </w:rPr>
        <w:t xml:space="preserve"> and ticketing numbers.</w:t>
      </w:r>
    </w:p>
    <w:p w14:paraId="18EBDE8D" w14:textId="3F5FA16D" w:rsidR="0030606B" w:rsidRPr="00C251B9" w:rsidRDefault="00562C2B" w:rsidP="571D4E0F">
      <w:pPr>
        <w:pStyle w:val="Header"/>
        <w:numPr>
          <w:ilvl w:val="0"/>
          <w:numId w:val="14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Designed and s</w:t>
      </w:r>
      <w:r w:rsidR="571D4E0F" w:rsidRPr="00C251B9">
        <w:rPr>
          <w:rFonts w:ascii="Arial" w:hAnsi="Arial" w:cs="Arial"/>
          <w:sz w:val="22"/>
        </w:rPr>
        <w:t>et up alerts</w:t>
      </w:r>
      <w:r w:rsidR="009211D3" w:rsidRPr="00C251B9">
        <w:rPr>
          <w:rFonts w:ascii="Arial" w:hAnsi="Arial" w:cs="Arial"/>
          <w:sz w:val="22"/>
        </w:rPr>
        <w:t xml:space="preserve"> for proactive monitoring</w:t>
      </w:r>
      <w:r w:rsidR="571D4E0F" w:rsidRPr="00C251B9">
        <w:rPr>
          <w:rFonts w:ascii="Arial" w:hAnsi="Arial" w:cs="Arial"/>
          <w:sz w:val="22"/>
        </w:rPr>
        <w:t xml:space="preserve"> for high-risk products, saving </w:t>
      </w:r>
      <w:r w:rsidR="009211D3" w:rsidRPr="00C251B9">
        <w:rPr>
          <w:rFonts w:ascii="Arial" w:hAnsi="Arial" w:cs="Arial"/>
          <w:sz w:val="22"/>
        </w:rPr>
        <w:t xml:space="preserve">the </w:t>
      </w:r>
      <w:r w:rsidR="571D4E0F" w:rsidRPr="00C251B9">
        <w:rPr>
          <w:rFonts w:ascii="Arial" w:hAnsi="Arial" w:cs="Arial"/>
          <w:sz w:val="22"/>
        </w:rPr>
        <w:t>customer a loss of 100k €</w:t>
      </w:r>
      <w:r w:rsidR="00A604A1" w:rsidRPr="00C251B9">
        <w:rPr>
          <w:rFonts w:ascii="Arial" w:hAnsi="Arial" w:cs="Arial"/>
          <w:sz w:val="22"/>
        </w:rPr>
        <w:t>.</w:t>
      </w:r>
      <w:r w:rsidR="571D4E0F" w:rsidRPr="00C251B9">
        <w:rPr>
          <w:rFonts w:ascii="Arial" w:hAnsi="Arial" w:cs="Arial"/>
          <w:sz w:val="22"/>
        </w:rPr>
        <w:t xml:space="preserve"> </w:t>
      </w:r>
    </w:p>
    <w:p w14:paraId="79DCCFFD" w14:textId="72A4258D" w:rsidR="004B48D2" w:rsidRPr="00C251B9" w:rsidRDefault="006D0E99" w:rsidP="00274DA6">
      <w:pPr>
        <w:pStyle w:val="Header"/>
        <w:numPr>
          <w:ilvl w:val="0"/>
          <w:numId w:val="15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Managed</w:t>
      </w:r>
      <w:r w:rsidR="004B48D2" w:rsidRPr="00C251B9">
        <w:rPr>
          <w:rFonts w:ascii="Arial" w:hAnsi="Arial" w:cs="Arial"/>
          <w:sz w:val="22"/>
        </w:rPr>
        <w:t xml:space="preserve"> war room</w:t>
      </w:r>
      <w:r w:rsidR="004A55B7" w:rsidRPr="00C251B9">
        <w:rPr>
          <w:rFonts w:ascii="Arial" w:hAnsi="Arial" w:cs="Arial"/>
          <w:sz w:val="22"/>
        </w:rPr>
        <w:t>s</w:t>
      </w:r>
      <w:r w:rsidR="004B48D2" w:rsidRPr="00C251B9">
        <w:rPr>
          <w:rFonts w:ascii="Arial" w:hAnsi="Arial" w:cs="Arial"/>
          <w:sz w:val="22"/>
        </w:rPr>
        <w:t xml:space="preserve"> for new product launches</w:t>
      </w:r>
      <w:r w:rsidR="00923D03" w:rsidRPr="00C251B9">
        <w:rPr>
          <w:rFonts w:ascii="Arial" w:hAnsi="Arial" w:cs="Arial"/>
          <w:sz w:val="22"/>
        </w:rPr>
        <w:t>,</w:t>
      </w:r>
      <w:r w:rsidR="00274DA6" w:rsidRPr="00C251B9">
        <w:rPr>
          <w:rFonts w:ascii="Arial" w:hAnsi="Arial" w:cs="Arial"/>
          <w:sz w:val="22"/>
        </w:rPr>
        <w:t xml:space="preserve"> for smooth delivery and implementation</w:t>
      </w:r>
      <w:r w:rsidR="00A5564F" w:rsidRPr="00C251B9">
        <w:rPr>
          <w:rFonts w:ascii="Arial" w:hAnsi="Arial" w:cs="Arial"/>
          <w:sz w:val="22"/>
        </w:rPr>
        <w:t xml:space="preserve"> </w:t>
      </w:r>
      <w:r w:rsidR="00B5721D" w:rsidRPr="00C251B9">
        <w:rPr>
          <w:rFonts w:ascii="Arial" w:hAnsi="Arial" w:cs="Arial"/>
          <w:sz w:val="22"/>
        </w:rPr>
        <w:t>reducing inflow of tickets.</w:t>
      </w:r>
    </w:p>
    <w:p w14:paraId="32203BF5" w14:textId="1E2C5652" w:rsidR="00084D1E" w:rsidRPr="00C251B9" w:rsidRDefault="00084D1E" w:rsidP="00084D1E">
      <w:pPr>
        <w:pStyle w:val="Header"/>
        <w:rPr>
          <w:rFonts w:ascii="Arial" w:hAnsi="Arial" w:cs="Arial"/>
          <w:b/>
          <w:bCs/>
          <w:sz w:val="22"/>
        </w:rPr>
      </w:pPr>
    </w:p>
    <w:p w14:paraId="7C1CA90B" w14:textId="77777777" w:rsidR="00967AC6" w:rsidRPr="00C251B9" w:rsidRDefault="00D06289" w:rsidP="00084D1E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Infosys Ltd</w:t>
      </w:r>
    </w:p>
    <w:p w14:paraId="2ABE77D9" w14:textId="75922BE2" w:rsidR="00D06289" w:rsidRPr="00C251B9" w:rsidRDefault="00D06289" w:rsidP="00084D1E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Technology Lead</w:t>
      </w:r>
      <w:r w:rsidR="002A2DD2" w:rsidRPr="00C251B9">
        <w:rPr>
          <w:rFonts w:ascii="Arial" w:hAnsi="Arial" w:cs="Arial"/>
          <w:b/>
          <w:bCs/>
          <w:sz w:val="22"/>
        </w:rPr>
        <w:t xml:space="preserve">                                                                                                     </w:t>
      </w:r>
      <w:r w:rsidR="007B4DDD" w:rsidRPr="00C251B9">
        <w:rPr>
          <w:rFonts w:ascii="Arial" w:hAnsi="Arial" w:cs="Arial"/>
          <w:b/>
          <w:bCs/>
          <w:sz w:val="22"/>
        </w:rPr>
        <w:t xml:space="preserve">              </w:t>
      </w:r>
      <w:r w:rsidR="00CA73DC" w:rsidRPr="00C251B9">
        <w:rPr>
          <w:rFonts w:ascii="Arial" w:hAnsi="Arial" w:cs="Arial"/>
          <w:b/>
          <w:bCs/>
          <w:sz w:val="22"/>
        </w:rPr>
        <w:t xml:space="preserve"> </w:t>
      </w:r>
      <w:r w:rsidR="00967AC6" w:rsidRPr="00C251B9">
        <w:rPr>
          <w:rFonts w:ascii="Arial" w:hAnsi="Arial" w:cs="Arial"/>
          <w:b/>
          <w:bCs/>
          <w:sz w:val="22"/>
        </w:rPr>
        <w:t xml:space="preserve">                                     </w:t>
      </w:r>
      <w:r w:rsidR="00784302" w:rsidRPr="00C251B9">
        <w:rPr>
          <w:rFonts w:ascii="Arial" w:hAnsi="Arial" w:cs="Arial"/>
          <w:b/>
          <w:bCs/>
          <w:sz w:val="22"/>
        </w:rPr>
        <w:t xml:space="preserve"> </w:t>
      </w:r>
      <w:r w:rsidR="002A2DD2" w:rsidRPr="00C251B9">
        <w:rPr>
          <w:rFonts w:ascii="Arial" w:hAnsi="Arial" w:cs="Arial"/>
          <w:b/>
          <w:bCs/>
          <w:sz w:val="22"/>
        </w:rPr>
        <w:t>India (2015-2017)</w:t>
      </w:r>
    </w:p>
    <w:p w14:paraId="08D34976" w14:textId="2553953A" w:rsidR="00531AA3" w:rsidRPr="00C251B9" w:rsidRDefault="00531AA3" w:rsidP="00531AA3">
      <w:pPr>
        <w:pStyle w:val="Header"/>
        <w:numPr>
          <w:ilvl w:val="0"/>
          <w:numId w:val="15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Led a distributed team of 18 members across 3 locations, striking a balance between in-person leadership and technology.</w:t>
      </w:r>
    </w:p>
    <w:p w14:paraId="54B801A2" w14:textId="77777777" w:rsidR="00B5721D" w:rsidRPr="00C251B9" w:rsidRDefault="571D4E0F" w:rsidP="00053B07">
      <w:pPr>
        <w:pStyle w:val="Header"/>
        <w:numPr>
          <w:ilvl w:val="0"/>
          <w:numId w:val="15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Involved in selection and training of new resources</w:t>
      </w:r>
      <w:r w:rsidR="00B5721D" w:rsidRPr="00C251B9">
        <w:rPr>
          <w:rFonts w:ascii="Arial" w:hAnsi="Arial" w:cs="Arial"/>
          <w:sz w:val="22"/>
        </w:rPr>
        <w:t xml:space="preserve">. </w:t>
      </w:r>
    </w:p>
    <w:p w14:paraId="1ABD7A32" w14:textId="42A1F7B5" w:rsidR="00A5564F" w:rsidRPr="00C251B9" w:rsidRDefault="00B5721D" w:rsidP="00053B07">
      <w:pPr>
        <w:pStyle w:val="Header"/>
        <w:numPr>
          <w:ilvl w:val="0"/>
          <w:numId w:val="15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A</w:t>
      </w:r>
      <w:r w:rsidR="571D4E0F" w:rsidRPr="00C251B9">
        <w:rPr>
          <w:rFonts w:ascii="Arial" w:hAnsi="Arial" w:cs="Arial"/>
          <w:sz w:val="22"/>
        </w:rPr>
        <w:t xml:space="preserve">uthored several knowledge management documents across ordering domain </w:t>
      </w:r>
      <w:r w:rsidRPr="00C251B9">
        <w:rPr>
          <w:rFonts w:ascii="Arial" w:hAnsi="Arial" w:cs="Arial"/>
          <w:sz w:val="22"/>
        </w:rPr>
        <w:t>for faster skill upscaling.</w:t>
      </w:r>
    </w:p>
    <w:p w14:paraId="131BF038" w14:textId="400D2CAE" w:rsidR="006D2726" w:rsidRPr="00C251B9" w:rsidRDefault="006D2726" w:rsidP="006D2726">
      <w:pPr>
        <w:pStyle w:val="Header"/>
        <w:numPr>
          <w:ilvl w:val="0"/>
          <w:numId w:val="15"/>
        </w:numPr>
        <w:jc w:val="both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sz w:val="22"/>
        </w:rPr>
        <w:t>Analyzed data patterns and recognized defects in UAT, ITT proactively, reducing production inflow by 20%.</w:t>
      </w:r>
    </w:p>
    <w:p w14:paraId="3EA28E7E" w14:textId="66418478" w:rsidR="00E042CB" w:rsidRPr="00C251B9" w:rsidRDefault="00E042CB" w:rsidP="00084D1E">
      <w:pPr>
        <w:pStyle w:val="Header"/>
        <w:ind w:left="720"/>
        <w:rPr>
          <w:rFonts w:ascii="Arial" w:hAnsi="Arial" w:cs="Arial"/>
          <w:sz w:val="22"/>
        </w:rPr>
      </w:pPr>
    </w:p>
    <w:p w14:paraId="19C83E75" w14:textId="77777777" w:rsidR="00BE5CDF" w:rsidRPr="00C251B9" w:rsidRDefault="00BE5CDF" w:rsidP="00BE5CDF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Infosys Ltd</w:t>
      </w:r>
    </w:p>
    <w:p w14:paraId="3210C979" w14:textId="7A9AE681" w:rsidR="00BE5CDF" w:rsidRPr="00C251B9" w:rsidRDefault="00BE5CDF" w:rsidP="00BE5CDF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Technology Lead</w:t>
      </w:r>
      <w:r w:rsidR="00E869F6" w:rsidRPr="00C251B9">
        <w:rPr>
          <w:rFonts w:ascii="Arial" w:hAnsi="Arial" w:cs="Arial"/>
          <w:b/>
          <w:bCs/>
          <w:sz w:val="22"/>
        </w:rPr>
        <w:t xml:space="preserve"> </w:t>
      </w:r>
      <w:r w:rsidR="007C7285" w:rsidRPr="00C251B9">
        <w:rPr>
          <w:rFonts w:ascii="Arial" w:hAnsi="Arial" w:cs="Arial"/>
          <w:b/>
          <w:bCs/>
          <w:sz w:val="22"/>
        </w:rPr>
        <w:t xml:space="preserve">| </w:t>
      </w:r>
      <w:r w:rsidR="008100DB" w:rsidRPr="00C251B9">
        <w:rPr>
          <w:rFonts w:ascii="Arial" w:hAnsi="Arial" w:cs="Arial"/>
          <w:b/>
          <w:bCs/>
          <w:sz w:val="22"/>
        </w:rPr>
        <w:t>Technical</w:t>
      </w:r>
      <w:r w:rsidR="007C7285" w:rsidRPr="00C251B9">
        <w:rPr>
          <w:rFonts w:ascii="Arial" w:hAnsi="Arial" w:cs="Arial"/>
          <w:b/>
          <w:bCs/>
          <w:sz w:val="22"/>
        </w:rPr>
        <w:t xml:space="preserve"> Analyst</w:t>
      </w:r>
      <w:r w:rsidR="002A2DD2" w:rsidRPr="00C251B9">
        <w:rPr>
          <w:rFonts w:ascii="Arial" w:hAnsi="Arial" w:cs="Arial"/>
          <w:b/>
          <w:bCs/>
          <w:sz w:val="22"/>
        </w:rPr>
        <w:t xml:space="preserve">                                                                                        </w:t>
      </w:r>
      <w:r w:rsidR="0075242B" w:rsidRPr="00C251B9">
        <w:rPr>
          <w:rFonts w:ascii="Arial" w:hAnsi="Arial" w:cs="Arial"/>
          <w:b/>
          <w:bCs/>
          <w:sz w:val="22"/>
        </w:rPr>
        <w:t xml:space="preserve">        </w:t>
      </w:r>
      <w:r w:rsidR="000A4C00" w:rsidRPr="00C251B9">
        <w:rPr>
          <w:rFonts w:ascii="Arial" w:hAnsi="Arial" w:cs="Arial"/>
          <w:b/>
          <w:bCs/>
          <w:sz w:val="22"/>
        </w:rPr>
        <w:t xml:space="preserve">                  </w:t>
      </w:r>
      <w:r w:rsidR="00F5540D" w:rsidRPr="00C251B9">
        <w:rPr>
          <w:rFonts w:ascii="Arial" w:hAnsi="Arial" w:cs="Arial"/>
          <w:b/>
          <w:bCs/>
          <w:sz w:val="22"/>
        </w:rPr>
        <w:t xml:space="preserve"> </w:t>
      </w:r>
      <w:r w:rsidR="00784302" w:rsidRPr="00C251B9">
        <w:rPr>
          <w:rFonts w:ascii="Arial" w:hAnsi="Arial" w:cs="Arial"/>
          <w:b/>
          <w:bCs/>
          <w:sz w:val="22"/>
        </w:rPr>
        <w:t xml:space="preserve">   </w:t>
      </w:r>
      <w:r w:rsidR="002A2DD2" w:rsidRPr="00C251B9">
        <w:rPr>
          <w:rFonts w:ascii="Arial" w:hAnsi="Arial" w:cs="Arial"/>
          <w:b/>
          <w:bCs/>
          <w:sz w:val="22"/>
        </w:rPr>
        <w:t>India (2010-</w:t>
      </w:r>
      <w:r w:rsidR="0075242B" w:rsidRPr="00C251B9">
        <w:rPr>
          <w:rFonts w:ascii="Arial" w:hAnsi="Arial" w:cs="Arial"/>
          <w:b/>
          <w:bCs/>
          <w:sz w:val="22"/>
        </w:rPr>
        <w:t>2015)</w:t>
      </w:r>
    </w:p>
    <w:p w14:paraId="698667CD" w14:textId="2C4068AF" w:rsidR="00E869F6" w:rsidRPr="00C251B9" w:rsidRDefault="00B5721D" w:rsidP="0025568C">
      <w:pPr>
        <w:pStyle w:val="Header"/>
        <w:numPr>
          <w:ilvl w:val="0"/>
          <w:numId w:val="16"/>
        </w:numPr>
        <w:jc w:val="both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sz w:val="22"/>
        </w:rPr>
        <w:t>Maintained agreed</w:t>
      </w:r>
      <w:r w:rsidR="002F4DC0" w:rsidRPr="00C251B9">
        <w:rPr>
          <w:rFonts w:ascii="Arial" w:hAnsi="Arial" w:cs="Arial"/>
          <w:sz w:val="22"/>
        </w:rPr>
        <w:t xml:space="preserve"> SLA’s, KPI’s</w:t>
      </w:r>
      <w:r w:rsidRPr="00C251B9">
        <w:rPr>
          <w:rFonts w:ascii="Arial" w:hAnsi="Arial" w:cs="Arial"/>
          <w:sz w:val="22"/>
        </w:rPr>
        <w:t xml:space="preserve"> and incident backlog along with</w:t>
      </w:r>
      <w:r w:rsidR="002F4DC0" w:rsidRPr="00C251B9">
        <w:rPr>
          <w:rFonts w:ascii="Arial" w:hAnsi="Arial" w:cs="Arial"/>
          <w:sz w:val="22"/>
        </w:rPr>
        <w:t xml:space="preserve"> proposing automations to reduce </w:t>
      </w:r>
      <w:r w:rsidR="00CB08FB" w:rsidRPr="00C251B9">
        <w:rPr>
          <w:rFonts w:ascii="Arial" w:hAnsi="Arial" w:cs="Arial"/>
          <w:sz w:val="22"/>
        </w:rPr>
        <w:t>manual effort</w:t>
      </w:r>
      <w:r w:rsidR="002F4DC0" w:rsidRPr="00C251B9">
        <w:rPr>
          <w:rFonts w:ascii="Arial" w:hAnsi="Arial" w:cs="Arial"/>
          <w:sz w:val="22"/>
        </w:rPr>
        <w:t xml:space="preserve"> </w:t>
      </w:r>
      <w:r w:rsidR="009E13A0" w:rsidRPr="00C251B9">
        <w:rPr>
          <w:rFonts w:ascii="Arial" w:hAnsi="Arial" w:cs="Arial"/>
          <w:sz w:val="22"/>
        </w:rPr>
        <w:t xml:space="preserve">in ticketing </w:t>
      </w:r>
      <w:r w:rsidR="00F83D67" w:rsidRPr="00C251B9">
        <w:rPr>
          <w:rFonts w:ascii="Arial" w:hAnsi="Arial" w:cs="Arial"/>
          <w:sz w:val="22"/>
        </w:rPr>
        <w:t xml:space="preserve">as part of Incident Management </w:t>
      </w:r>
      <w:r w:rsidR="002F4DC0" w:rsidRPr="00C251B9">
        <w:rPr>
          <w:rFonts w:ascii="Arial" w:hAnsi="Arial" w:cs="Arial"/>
          <w:sz w:val="22"/>
        </w:rPr>
        <w:t>and provide</w:t>
      </w:r>
      <w:r w:rsidR="00F83D67" w:rsidRPr="00C251B9">
        <w:rPr>
          <w:rFonts w:ascii="Arial" w:hAnsi="Arial" w:cs="Arial"/>
          <w:sz w:val="22"/>
        </w:rPr>
        <w:t>d</w:t>
      </w:r>
      <w:r w:rsidR="002F4DC0" w:rsidRPr="00C251B9">
        <w:rPr>
          <w:rFonts w:ascii="Arial" w:hAnsi="Arial" w:cs="Arial"/>
          <w:sz w:val="22"/>
        </w:rPr>
        <w:t xml:space="preserve"> customer satisfaction with smart work</w:t>
      </w:r>
      <w:r w:rsidR="00A53E6A" w:rsidRPr="00C251B9">
        <w:rPr>
          <w:rFonts w:ascii="Arial" w:hAnsi="Arial" w:cs="Arial"/>
          <w:sz w:val="22"/>
        </w:rPr>
        <w:t>.</w:t>
      </w:r>
    </w:p>
    <w:p w14:paraId="2FC49F5A" w14:textId="67AB89CB" w:rsidR="00C552BA" w:rsidRPr="00C251B9" w:rsidRDefault="571D4E0F" w:rsidP="571D4E0F">
      <w:pPr>
        <w:pStyle w:val="Header"/>
        <w:numPr>
          <w:ilvl w:val="0"/>
          <w:numId w:val="16"/>
        </w:numPr>
        <w:jc w:val="both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sz w:val="22"/>
        </w:rPr>
        <w:t>Handled VIP tickets and escalations tickets with the stipulated timeframe</w:t>
      </w:r>
      <w:r w:rsidR="00F574B7" w:rsidRPr="00C251B9">
        <w:rPr>
          <w:rFonts w:ascii="Arial" w:hAnsi="Arial" w:cs="Arial"/>
          <w:sz w:val="22"/>
        </w:rPr>
        <w:t xml:space="preserve"> following the ITIL process</w:t>
      </w:r>
      <w:r w:rsidR="00143D28" w:rsidRPr="00C251B9">
        <w:rPr>
          <w:rFonts w:ascii="Arial" w:hAnsi="Arial" w:cs="Arial"/>
          <w:sz w:val="22"/>
        </w:rPr>
        <w:t>.</w:t>
      </w:r>
    </w:p>
    <w:p w14:paraId="5A3F4DD9" w14:textId="4FCB3190" w:rsidR="00A53E6A" w:rsidRPr="00C251B9" w:rsidRDefault="00D41AE8" w:rsidP="0025568C">
      <w:pPr>
        <w:pStyle w:val="Header"/>
        <w:numPr>
          <w:ilvl w:val="0"/>
          <w:numId w:val="16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Carried out s</w:t>
      </w:r>
      <w:r w:rsidR="00067BA0" w:rsidRPr="00C251B9">
        <w:rPr>
          <w:rFonts w:ascii="Arial" w:hAnsi="Arial" w:cs="Arial"/>
          <w:sz w:val="22"/>
        </w:rPr>
        <w:t xml:space="preserve">anity testing and reporting across multiple applications </w:t>
      </w:r>
      <w:r w:rsidR="00D67D92" w:rsidRPr="00C251B9">
        <w:rPr>
          <w:rFonts w:ascii="Arial" w:hAnsi="Arial" w:cs="Arial"/>
          <w:sz w:val="22"/>
        </w:rPr>
        <w:t>before start of</w:t>
      </w:r>
      <w:r w:rsidR="00067BA0" w:rsidRPr="00C251B9">
        <w:rPr>
          <w:rFonts w:ascii="Arial" w:hAnsi="Arial" w:cs="Arial"/>
          <w:sz w:val="22"/>
        </w:rPr>
        <w:t xml:space="preserve"> business hours</w:t>
      </w:r>
      <w:r w:rsidR="00951CDE" w:rsidRPr="00C251B9">
        <w:rPr>
          <w:rFonts w:ascii="Arial" w:hAnsi="Arial" w:cs="Arial"/>
          <w:sz w:val="22"/>
        </w:rPr>
        <w:t>, to maintain stability and prevent impact on production environment</w:t>
      </w:r>
      <w:r w:rsidR="00D315A3" w:rsidRPr="00C251B9">
        <w:rPr>
          <w:rFonts w:ascii="Arial" w:hAnsi="Arial" w:cs="Arial"/>
          <w:sz w:val="22"/>
        </w:rPr>
        <w:t>.</w:t>
      </w:r>
    </w:p>
    <w:p w14:paraId="3E032E91" w14:textId="77777777" w:rsidR="00E869F6" w:rsidRPr="00C251B9" w:rsidRDefault="00E869F6" w:rsidP="00BE5CDF">
      <w:pPr>
        <w:pStyle w:val="Header"/>
        <w:rPr>
          <w:rFonts w:ascii="Arial" w:hAnsi="Arial" w:cs="Arial"/>
          <w:sz w:val="22"/>
        </w:rPr>
      </w:pPr>
    </w:p>
    <w:p w14:paraId="28B25E89" w14:textId="0E123194" w:rsidR="004A129A" w:rsidRPr="00C251B9" w:rsidRDefault="002B7AE1" w:rsidP="005579C9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Education</w:t>
      </w:r>
    </w:p>
    <w:p w14:paraId="6B04C338" w14:textId="4CE72672" w:rsidR="002B7AE1" w:rsidRPr="00C251B9" w:rsidRDefault="002B7AE1" w:rsidP="0025568C">
      <w:pPr>
        <w:pStyle w:val="Header"/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 xml:space="preserve">Bachelor of Engineering (CSE)- Muffakham Jah College of Engineering and Technology </w:t>
      </w:r>
      <w:r w:rsidR="00B459B7" w:rsidRPr="00C251B9">
        <w:rPr>
          <w:rFonts w:ascii="Arial" w:hAnsi="Arial" w:cs="Arial"/>
          <w:sz w:val="22"/>
        </w:rPr>
        <w:t xml:space="preserve">                   </w:t>
      </w:r>
      <w:r w:rsidR="001164D4" w:rsidRPr="00C251B9">
        <w:rPr>
          <w:rFonts w:ascii="Arial" w:hAnsi="Arial" w:cs="Arial"/>
          <w:b/>
          <w:bCs/>
          <w:sz w:val="22"/>
        </w:rPr>
        <w:t>India</w:t>
      </w:r>
      <w:r w:rsidR="001164D4" w:rsidRPr="00C251B9">
        <w:rPr>
          <w:rFonts w:ascii="Arial" w:hAnsi="Arial" w:cs="Arial"/>
          <w:sz w:val="22"/>
        </w:rPr>
        <w:t xml:space="preserve"> </w:t>
      </w:r>
      <w:r w:rsidRPr="00C251B9">
        <w:rPr>
          <w:rFonts w:ascii="Arial" w:hAnsi="Arial" w:cs="Arial"/>
          <w:sz w:val="22"/>
        </w:rPr>
        <w:t>(</w:t>
      </w:r>
      <w:r w:rsidRPr="00C251B9">
        <w:rPr>
          <w:rFonts w:ascii="Arial" w:hAnsi="Arial" w:cs="Arial"/>
          <w:b/>
          <w:bCs/>
          <w:sz w:val="22"/>
        </w:rPr>
        <w:t>2006-2010)</w:t>
      </w:r>
    </w:p>
    <w:p w14:paraId="406FFA5D" w14:textId="22E4885F" w:rsidR="00D33E6D" w:rsidRPr="00C251B9" w:rsidRDefault="00D33E6D" w:rsidP="00D33E6D">
      <w:pPr>
        <w:pStyle w:val="Header"/>
        <w:rPr>
          <w:rFonts w:ascii="Arial" w:hAnsi="Arial" w:cs="Arial"/>
          <w:sz w:val="22"/>
        </w:rPr>
      </w:pPr>
    </w:p>
    <w:p w14:paraId="69D28C8F" w14:textId="77777777" w:rsidR="00D33E6D" w:rsidRPr="00C251B9" w:rsidRDefault="00D33E6D" w:rsidP="00D33E6D">
      <w:pPr>
        <w:pStyle w:val="Header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Skills</w:t>
      </w:r>
    </w:p>
    <w:p w14:paraId="665332F2" w14:textId="7AAF59BD" w:rsidR="006375E0" w:rsidRPr="00C251B9" w:rsidRDefault="006375E0" w:rsidP="006375E0">
      <w:pPr>
        <w:pStyle w:val="Header"/>
        <w:numPr>
          <w:ilvl w:val="0"/>
          <w:numId w:val="17"/>
        </w:numPr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 xml:space="preserve">Soft skills/Management: Project and People Management, </w:t>
      </w:r>
      <w:r w:rsidR="00781785" w:rsidRPr="00C251B9">
        <w:rPr>
          <w:rFonts w:ascii="Arial" w:hAnsi="Arial" w:cs="Arial"/>
          <w:sz w:val="22"/>
        </w:rPr>
        <w:t xml:space="preserve">Stakeholder Management, </w:t>
      </w:r>
      <w:r w:rsidRPr="00C251B9">
        <w:rPr>
          <w:rFonts w:ascii="Arial" w:hAnsi="Arial" w:cs="Arial"/>
          <w:sz w:val="22"/>
        </w:rPr>
        <w:t>Functional Design, Business Process Design and Improvement, Reporting</w:t>
      </w:r>
      <w:r w:rsidR="00417C6D" w:rsidRPr="00C251B9">
        <w:rPr>
          <w:rFonts w:ascii="Arial" w:hAnsi="Arial" w:cs="Arial"/>
          <w:sz w:val="22"/>
        </w:rPr>
        <w:t>, Data Analysis</w:t>
      </w:r>
      <w:r w:rsidR="004A55B7" w:rsidRPr="00C251B9">
        <w:rPr>
          <w:rFonts w:ascii="Arial" w:hAnsi="Arial" w:cs="Arial"/>
          <w:sz w:val="22"/>
        </w:rPr>
        <w:t>, Requirement gathering, Strategizing, Problem Management, Change Management</w:t>
      </w:r>
      <w:r w:rsidR="0036090F" w:rsidRPr="00C251B9">
        <w:rPr>
          <w:rFonts w:ascii="Arial" w:hAnsi="Arial" w:cs="Arial"/>
          <w:sz w:val="22"/>
        </w:rPr>
        <w:t>, Regression testing</w:t>
      </w:r>
      <w:r w:rsidR="00743D5C" w:rsidRPr="00C251B9">
        <w:rPr>
          <w:rFonts w:ascii="Arial" w:hAnsi="Arial" w:cs="Arial"/>
          <w:sz w:val="22"/>
        </w:rPr>
        <w:t>,</w:t>
      </w:r>
      <w:r w:rsidR="004F2365" w:rsidRPr="00C251B9">
        <w:rPr>
          <w:rFonts w:ascii="Arial" w:hAnsi="Arial" w:cs="Arial"/>
          <w:sz w:val="22"/>
        </w:rPr>
        <w:t xml:space="preserve"> </w:t>
      </w:r>
      <w:r w:rsidR="00CF1FB4" w:rsidRPr="00C251B9">
        <w:rPr>
          <w:rFonts w:ascii="Arial" w:hAnsi="Arial" w:cs="Arial"/>
          <w:sz w:val="22"/>
        </w:rPr>
        <w:t xml:space="preserve">User acceptance </w:t>
      </w:r>
      <w:r w:rsidR="008343DF" w:rsidRPr="00C251B9">
        <w:rPr>
          <w:rFonts w:ascii="Arial" w:hAnsi="Arial" w:cs="Arial"/>
          <w:sz w:val="22"/>
        </w:rPr>
        <w:t>Testing,</w:t>
      </w:r>
      <w:r w:rsidR="00CF1FB4" w:rsidRPr="00C251B9">
        <w:rPr>
          <w:rFonts w:ascii="Arial" w:hAnsi="Arial" w:cs="Arial"/>
          <w:sz w:val="22"/>
        </w:rPr>
        <w:t xml:space="preserve"> </w:t>
      </w:r>
      <w:r w:rsidR="00743D5C" w:rsidRPr="00C251B9">
        <w:rPr>
          <w:rFonts w:ascii="Arial" w:hAnsi="Arial" w:cs="Arial"/>
          <w:sz w:val="22"/>
        </w:rPr>
        <w:t>Root Cause Analysis</w:t>
      </w:r>
      <w:r w:rsidR="005F4D7E" w:rsidRPr="00C251B9">
        <w:rPr>
          <w:rFonts w:ascii="Arial" w:hAnsi="Arial" w:cs="Arial"/>
          <w:sz w:val="22"/>
        </w:rPr>
        <w:t>, Automation Workflows</w:t>
      </w:r>
    </w:p>
    <w:p w14:paraId="3A4B610C" w14:textId="7B1FE03D" w:rsidR="00D33E6D" w:rsidRPr="00C251B9" w:rsidRDefault="006375E0" w:rsidP="006375E0">
      <w:pPr>
        <w:pStyle w:val="Header"/>
        <w:numPr>
          <w:ilvl w:val="0"/>
          <w:numId w:val="17"/>
        </w:numPr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lastRenderedPageBreak/>
        <w:t xml:space="preserve">Software/Languages: Power BI, </w:t>
      </w:r>
      <w:r w:rsidR="00D33E6D" w:rsidRPr="00C251B9">
        <w:rPr>
          <w:rFonts w:ascii="Arial" w:hAnsi="Arial" w:cs="Arial"/>
          <w:sz w:val="22"/>
        </w:rPr>
        <w:t>JIRA,</w:t>
      </w:r>
      <w:r w:rsidR="00D416D5" w:rsidRPr="00C251B9">
        <w:rPr>
          <w:rFonts w:ascii="Arial" w:hAnsi="Arial" w:cs="Arial"/>
          <w:sz w:val="22"/>
        </w:rPr>
        <w:t xml:space="preserve"> QCT,</w:t>
      </w:r>
      <w:r w:rsidR="00EA240F" w:rsidRPr="00C251B9">
        <w:rPr>
          <w:rFonts w:ascii="Arial" w:hAnsi="Arial" w:cs="Arial"/>
          <w:sz w:val="22"/>
        </w:rPr>
        <w:t xml:space="preserve"> </w:t>
      </w:r>
      <w:r w:rsidR="00D33E6D" w:rsidRPr="00C251B9">
        <w:rPr>
          <w:rFonts w:ascii="Arial" w:hAnsi="Arial" w:cs="Arial"/>
          <w:sz w:val="22"/>
        </w:rPr>
        <w:t>Confluence</w:t>
      </w:r>
      <w:r w:rsidRPr="00C251B9">
        <w:rPr>
          <w:rFonts w:ascii="Arial" w:hAnsi="Arial" w:cs="Arial"/>
          <w:sz w:val="22"/>
        </w:rPr>
        <w:t xml:space="preserve">, Python Basic, UML, </w:t>
      </w:r>
      <w:r w:rsidR="00BA4741" w:rsidRPr="00C251B9">
        <w:rPr>
          <w:rFonts w:ascii="Arial" w:hAnsi="Arial" w:cs="Arial"/>
          <w:sz w:val="22"/>
        </w:rPr>
        <w:t>Advanced</w:t>
      </w:r>
      <w:r w:rsidRPr="00C251B9">
        <w:rPr>
          <w:rFonts w:ascii="Arial" w:hAnsi="Arial" w:cs="Arial"/>
          <w:sz w:val="22"/>
        </w:rPr>
        <w:t xml:space="preserve"> Excel</w:t>
      </w:r>
      <w:r w:rsidR="00EA240F" w:rsidRPr="00C251B9">
        <w:rPr>
          <w:rFonts w:ascii="Arial" w:hAnsi="Arial" w:cs="Arial"/>
          <w:sz w:val="22"/>
        </w:rPr>
        <w:t xml:space="preserve"> </w:t>
      </w:r>
      <w:r w:rsidRPr="00C251B9">
        <w:rPr>
          <w:rFonts w:ascii="Arial" w:hAnsi="Arial" w:cs="Arial"/>
          <w:sz w:val="22"/>
        </w:rPr>
        <w:t>and Microsoft Management SQL Server</w:t>
      </w:r>
      <w:r w:rsidR="004B4556" w:rsidRPr="00C251B9">
        <w:rPr>
          <w:rFonts w:ascii="Arial" w:hAnsi="Arial" w:cs="Arial"/>
          <w:sz w:val="22"/>
        </w:rPr>
        <w:t>, Pega Basic</w:t>
      </w:r>
    </w:p>
    <w:p w14:paraId="257F4EB9" w14:textId="0FA64A1A" w:rsidR="00606877" w:rsidRPr="00C251B9" w:rsidRDefault="006375E0" w:rsidP="00606877">
      <w:pPr>
        <w:pStyle w:val="Header"/>
        <w:numPr>
          <w:ilvl w:val="0"/>
          <w:numId w:val="17"/>
        </w:numPr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Databases: Oracle RDBMS, PL/SQL</w:t>
      </w:r>
      <w:r w:rsidR="00A615A9" w:rsidRPr="00C251B9">
        <w:rPr>
          <w:rFonts w:ascii="Arial" w:hAnsi="Arial" w:cs="Arial"/>
          <w:sz w:val="22"/>
        </w:rPr>
        <w:t xml:space="preserve"> </w:t>
      </w:r>
    </w:p>
    <w:p w14:paraId="4DE6ACC8" w14:textId="77777777" w:rsidR="00606877" w:rsidRPr="00C251B9" w:rsidRDefault="00606877" w:rsidP="00131EC2">
      <w:pPr>
        <w:pStyle w:val="Header"/>
        <w:ind w:left="360"/>
        <w:rPr>
          <w:rFonts w:ascii="Arial" w:hAnsi="Arial" w:cs="Arial"/>
          <w:b/>
          <w:bCs/>
          <w:sz w:val="22"/>
        </w:rPr>
      </w:pPr>
    </w:p>
    <w:p w14:paraId="27CC0BCD" w14:textId="53B2CE8D" w:rsidR="000D7BC6" w:rsidRPr="00C251B9" w:rsidRDefault="000D7BC6" w:rsidP="00131EC2">
      <w:pPr>
        <w:pStyle w:val="Header"/>
        <w:ind w:left="360"/>
        <w:rPr>
          <w:rFonts w:ascii="Arial" w:hAnsi="Arial" w:cs="Arial"/>
          <w:b/>
          <w:bCs/>
          <w:sz w:val="22"/>
        </w:rPr>
      </w:pPr>
      <w:r w:rsidRPr="00C251B9">
        <w:rPr>
          <w:rFonts w:ascii="Arial" w:hAnsi="Arial" w:cs="Arial"/>
          <w:b/>
          <w:bCs/>
          <w:sz w:val="22"/>
        </w:rPr>
        <w:t>Certifications</w:t>
      </w:r>
    </w:p>
    <w:p w14:paraId="704AE024" w14:textId="58FABFE8" w:rsidR="000D7BC6" w:rsidRPr="00C251B9" w:rsidRDefault="000D7BC6" w:rsidP="00F5105B">
      <w:pPr>
        <w:pStyle w:val="Header"/>
        <w:numPr>
          <w:ilvl w:val="0"/>
          <w:numId w:val="17"/>
        </w:numPr>
        <w:rPr>
          <w:rFonts w:ascii="Arial" w:hAnsi="Arial" w:cs="Arial"/>
          <w:sz w:val="22"/>
        </w:rPr>
      </w:pPr>
      <w:r w:rsidRPr="00C251B9">
        <w:rPr>
          <w:rFonts w:ascii="Arial" w:hAnsi="Arial" w:cs="Arial"/>
          <w:sz w:val="22"/>
        </w:rPr>
        <w:t>Professional Scrum Master (PSM-1)</w:t>
      </w:r>
    </w:p>
    <w:p w14:paraId="0DBFA561" w14:textId="77777777" w:rsidR="000D7BC6" w:rsidRPr="00C251B9" w:rsidRDefault="000D7BC6" w:rsidP="000D7BC6">
      <w:pPr>
        <w:pStyle w:val="Header"/>
        <w:ind w:left="1080"/>
        <w:rPr>
          <w:rFonts w:ascii="Arial" w:hAnsi="Arial" w:cs="Arial"/>
          <w:b/>
          <w:bCs/>
          <w:sz w:val="22"/>
        </w:rPr>
      </w:pPr>
    </w:p>
    <w:sectPr w:rsidR="000D7BC6" w:rsidRPr="00C251B9" w:rsidSect="002B7AE1">
      <w:footerReference w:type="default" r:id="rId12"/>
      <w:headerReference w:type="firs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62D4" w14:textId="77777777" w:rsidR="00650317" w:rsidRDefault="00650317" w:rsidP="0068194B">
      <w:r>
        <w:separator/>
      </w:r>
    </w:p>
    <w:p w14:paraId="54B45806" w14:textId="77777777" w:rsidR="00650317" w:rsidRDefault="00650317"/>
    <w:p w14:paraId="25A1C582" w14:textId="77777777" w:rsidR="00650317" w:rsidRDefault="00650317"/>
  </w:endnote>
  <w:endnote w:type="continuationSeparator" w:id="0">
    <w:p w14:paraId="34E72E1F" w14:textId="77777777" w:rsidR="00650317" w:rsidRDefault="00650317" w:rsidP="0068194B">
      <w:r>
        <w:continuationSeparator/>
      </w:r>
    </w:p>
    <w:p w14:paraId="23E12033" w14:textId="77777777" w:rsidR="00650317" w:rsidRDefault="00650317"/>
    <w:p w14:paraId="0E9CFC34" w14:textId="77777777" w:rsidR="00650317" w:rsidRDefault="006503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9B3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F010" w14:textId="77777777" w:rsidR="00650317" w:rsidRDefault="00650317" w:rsidP="0068194B">
      <w:r>
        <w:separator/>
      </w:r>
    </w:p>
    <w:p w14:paraId="69AF7053" w14:textId="77777777" w:rsidR="00650317" w:rsidRDefault="00650317"/>
    <w:p w14:paraId="0A75212F" w14:textId="77777777" w:rsidR="00650317" w:rsidRDefault="00650317"/>
  </w:footnote>
  <w:footnote w:type="continuationSeparator" w:id="0">
    <w:p w14:paraId="2C99B01F" w14:textId="77777777" w:rsidR="00650317" w:rsidRDefault="00650317" w:rsidP="0068194B">
      <w:r>
        <w:continuationSeparator/>
      </w:r>
    </w:p>
    <w:p w14:paraId="1F06679C" w14:textId="77777777" w:rsidR="00650317" w:rsidRDefault="00650317"/>
    <w:p w14:paraId="53C1970D" w14:textId="77777777" w:rsidR="00650317" w:rsidRDefault="006503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96" w14:textId="15E28716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C23E31"/>
    <w:multiLevelType w:val="hybridMultilevel"/>
    <w:tmpl w:val="3288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45AE6"/>
    <w:multiLevelType w:val="hybridMultilevel"/>
    <w:tmpl w:val="0A4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9095F"/>
    <w:multiLevelType w:val="hybridMultilevel"/>
    <w:tmpl w:val="61509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4853D9"/>
    <w:multiLevelType w:val="hybridMultilevel"/>
    <w:tmpl w:val="FCFAB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6C800DE"/>
    <w:multiLevelType w:val="hybridMultilevel"/>
    <w:tmpl w:val="3914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03C0A"/>
    <w:multiLevelType w:val="hybridMultilevel"/>
    <w:tmpl w:val="217E22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514923">
    <w:abstractNumId w:val="9"/>
  </w:num>
  <w:num w:numId="2" w16cid:durableId="611134366">
    <w:abstractNumId w:val="8"/>
  </w:num>
  <w:num w:numId="3" w16cid:durableId="848831076">
    <w:abstractNumId w:val="7"/>
  </w:num>
  <w:num w:numId="4" w16cid:durableId="1211041258">
    <w:abstractNumId w:val="6"/>
  </w:num>
  <w:num w:numId="5" w16cid:durableId="1612319932">
    <w:abstractNumId w:val="10"/>
  </w:num>
  <w:num w:numId="6" w16cid:durableId="618028207">
    <w:abstractNumId w:val="3"/>
  </w:num>
  <w:num w:numId="7" w16cid:durableId="1925917667">
    <w:abstractNumId w:val="14"/>
  </w:num>
  <w:num w:numId="8" w16cid:durableId="641546884">
    <w:abstractNumId w:val="2"/>
  </w:num>
  <w:num w:numId="9" w16cid:durableId="1740055318">
    <w:abstractNumId w:val="16"/>
  </w:num>
  <w:num w:numId="10" w16cid:durableId="1754354815">
    <w:abstractNumId w:val="5"/>
  </w:num>
  <w:num w:numId="11" w16cid:durableId="1386753184">
    <w:abstractNumId w:val="4"/>
  </w:num>
  <w:num w:numId="12" w16cid:durableId="1152791201">
    <w:abstractNumId w:val="1"/>
  </w:num>
  <w:num w:numId="13" w16cid:durableId="444932051">
    <w:abstractNumId w:val="0"/>
  </w:num>
  <w:num w:numId="14" w16cid:durableId="2145731912">
    <w:abstractNumId w:val="11"/>
  </w:num>
  <w:num w:numId="15" w16cid:durableId="142937093">
    <w:abstractNumId w:val="15"/>
  </w:num>
  <w:num w:numId="16" w16cid:durableId="1163080417">
    <w:abstractNumId w:val="13"/>
  </w:num>
  <w:num w:numId="17" w16cid:durableId="752823979">
    <w:abstractNumId w:val="12"/>
  </w:num>
  <w:num w:numId="18" w16cid:durableId="857698733">
    <w:abstractNumId w:val="17"/>
  </w:num>
  <w:num w:numId="19" w16cid:durableId="3755424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C8"/>
    <w:rsid w:val="000001EF"/>
    <w:rsid w:val="00007322"/>
    <w:rsid w:val="00007728"/>
    <w:rsid w:val="00024584"/>
    <w:rsid w:val="00024730"/>
    <w:rsid w:val="00053B07"/>
    <w:rsid w:val="00055E95"/>
    <w:rsid w:val="0006376C"/>
    <w:rsid w:val="00067BA0"/>
    <w:rsid w:val="0007021F"/>
    <w:rsid w:val="000739A1"/>
    <w:rsid w:val="00084D1E"/>
    <w:rsid w:val="0008630F"/>
    <w:rsid w:val="00087B6E"/>
    <w:rsid w:val="000A4C00"/>
    <w:rsid w:val="000B2BA5"/>
    <w:rsid w:val="000B5469"/>
    <w:rsid w:val="000C12E5"/>
    <w:rsid w:val="000C66C7"/>
    <w:rsid w:val="000D7BC6"/>
    <w:rsid w:val="000F1539"/>
    <w:rsid w:val="000F2F8C"/>
    <w:rsid w:val="000F400B"/>
    <w:rsid w:val="0010006E"/>
    <w:rsid w:val="001007DD"/>
    <w:rsid w:val="001045A8"/>
    <w:rsid w:val="001108EF"/>
    <w:rsid w:val="00110A98"/>
    <w:rsid w:val="00114A91"/>
    <w:rsid w:val="001164D4"/>
    <w:rsid w:val="00122094"/>
    <w:rsid w:val="00125B85"/>
    <w:rsid w:val="00131EC2"/>
    <w:rsid w:val="001427E1"/>
    <w:rsid w:val="00143D28"/>
    <w:rsid w:val="00163668"/>
    <w:rsid w:val="00165FA0"/>
    <w:rsid w:val="00171566"/>
    <w:rsid w:val="00174676"/>
    <w:rsid w:val="001755A8"/>
    <w:rsid w:val="00184014"/>
    <w:rsid w:val="00185FC3"/>
    <w:rsid w:val="00192008"/>
    <w:rsid w:val="001954CD"/>
    <w:rsid w:val="001A3741"/>
    <w:rsid w:val="001B1458"/>
    <w:rsid w:val="001C0E68"/>
    <w:rsid w:val="001C3A3A"/>
    <w:rsid w:val="001C4B6F"/>
    <w:rsid w:val="001D0BF1"/>
    <w:rsid w:val="001D1A47"/>
    <w:rsid w:val="001D3799"/>
    <w:rsid w:val="001E3120"/>
    <w:rsid w:val="001E7E0C"/>
    <w:rsid w:val="001F0BB0"/>
    <w:rsid w:val="001F1A5C"/>
    <w:rsid w:val="001F3874"/>
    <w:rsid w:val="001F4E6D"/>
    <w:rsid w:val="001F6140"/>
    <w:rsid w:val="00203573"/>
    <w:rsid w:val="0020597D"/>
    <w:rsid w:val="00213B4C"/>
    <w:rsid w:val="0022213B"/>
    <w:rsid w:val="002253B0"/>
    <w:rsid w:val="00230F9C"/>
    <w:rsid w:val="00235CF8"/>
    <w:rsid w:val="00236D54"/>
    <w:rsid w:val="00237C9B"/>
    <w:rsid w:val="00241D8C"/>
    <w:rsid w:val="00241FDB"/>
    <w:rsid w:val="002439A4"/>
    <w:rsid w:val="0024720C"/>
    <w:rsid w:val="002479C2"/>
    <w:rsid w:val="0025568C"/>
    <w:rsid w:val="00257040"/>
    <w:rsid w:val="002617AE"/>
    <w:rsid w:val="002631B3"/>
    <w:rsid w:val="002638D0"/>
    <w:rsid w:val="00263CA1"/>
    <w:rsid w:val="002647D3"/>
    <w:rsid w:val="00274DA6"/>
    <w:rsid w:val="00275EAE"/>
    <w:rsid w:val="002851EB"/>
    <w:rsid w:val="002864C1"/>
    <w:rsid w:val="00293B72"/>
    <w:rsid w:val="00294998"/>
    <w:rsid w:val="00297F18"/>
    <w:rsid w:val="002A1945"/>
    <w:rsid w:val="002A2DD2"/>
    <w:rsid w:val="002B2958"/>
    <w:rsid w:val="002B3FC8"/>
    <w:rsid w:val="002B4A25"/>
    <w:rsid w:val="002B7AE1"/>
    <w:rsid w:val="002C301E"/>
    <w:rsid w:val="002C67A3"/>
    <w:rsid w:val="002D23C5"/>
    <w:rsid w:val="002D6137"/>
    <w:rsid w:val="002D6744"/>
    <w:rsid w:val="002D6835"/>
    <w:rsid w:val="002E00D9"/>
    <w:rsid w:val="002E2ECD"/>
    <w:rsid w:val="002E5FEA"/>
    <w:rsid w:val="002E7E61"/>
    <w:rsid w:val="002E7FFA"/>
    <w:rsid w:val="002F05E5"/>
    <w:rsid w:val="002F254D"/>
    <w:rsid w:val="002F30E4"/>
    <w:rsid w:val="002F3FEB"/>
    <w:rsid w:val="002F4DC0"/>
    <w:rsid w:val="0030606B"/>
    <w:rsid w:val="003063C6"/>
    <w:rsid w:val="00307140"/>
    <w:rsid w:val="00311968"/>
    <w:rsid w:val="00316DFF"/>
    <w:rsid w:val="00325B57"/>
    <w:rsid w:val="00330458"/>
    <w:rsid w:val="00336056"/>
    <w:rsid w:val="0035219B"/>
    <w:rsid w:val="003544E1"/>
    <w:rsid w:val="0036090F"/>
    <w:rsid w:val="0036191F"/>
    <w:rsid w:val="00366398"/>
    <w:rsid w:val="003737DE"/>
    <w:rsid w:val="003928D8"/>
    <w:rsid w:val="00397EFB"/>
    <w:rsid w:val="003A0632"/>
    <w:rsid w:val="003A30E5"/>
    <w:rsid w:val="003A58C8"/>
    <w:rsid w:val="003A6ADF"/>
    <w:rsid w:val="003B2118"/>
    <w:rsid w:val="003B2F78"/>
    <w:rsid w:val="003B5928"/>
    <w:rsid w:val="003C0272"/>
    <w:rsid w:val="003C0CCE"/>
    <w:rsid w:val="003D380F"/>
    <w:rsid w:val="003E160D"/>
    <w:rsid w:val="003E3842"/>
    <w:rsid w:val="003F1D5F"/>
    <w:rsid w:val="003F5FF6"/>
    <w:rsid w:val="0040238E"/>
    <w:rsid w:val="00405128"/>
    <w:rsid w:val="00406CFF"/>
    <w:rsid w:val="0041559F"/>
    <w:rsid w:val="00416B25"/>
    <w:rsid w:val="00417C6D"/>
    <w:rsid w:val="00420592"/>
    <w:rsid w:val="00421050"/>
    <w:rsid w:val="00425A23"/>
    <w:rsid w:val="00426A01"/>
    <w:rsid w:val="004319E0"/>
    <w:rsid w:val="00433588"/>
    <w:rsid w:val="004342C8"/>
    <w:rsid w:val="00437E8C"/>
    <w:rsid w:val="00440225"/>
    <w:rsid w:val="0045141A"/>
    <w:rsid w:val="00454788"/>
    <w:rsid w:val="00463831"/>
    <w:rsid w:val="004644EF"/>
    <w:rsid w:val="004726BC"/>
    <w:rsid w:val="00472A15"/>
    <w:rsid w:val="00473966"/>
    <w:rsid w:val="00474105"/>
    <w:rsid w:val="00477D87"/>
    <w:rsid w:val="0048074A"/>
    <w:rsid w:val="00480E6E"/>
    <w:rsid w:val="00486277"/>
    <w:rsid w:val="004942BA"/>
    <w:rsid w:val="00494CF6"/>
    <w:rsid w:val="00495F8D"/>
    <w:rsid w:val="00496C1B"/>
    <w:rsid w:val="004A129A"/>
    <w:rsid w:val="004A1FAE"/>
    <w:rsid w:val="004A32FF"/>
    <w:rsid w:val="004A3E02"/>
    <w:rsid w:val="004A55B7"/>
    <w:rsid w:val="004A6882"/>
    <w:rsid w:val="004B06EB"/>
    <w:rsid w:val="004B4556"/>
    <w:rsid w:val="004B48D2"/>
    <w:rsid w:val="004B6AD0"/>
    <w:rsid w:val="004C2D5D"/>
    <w:rsid w:val="004C33E1"/>
    <w:rsid w:val="004C35A3"/>
    <w:rsid w:val="004C36A5"/>
    <w:rsid w:val="004C4A24"/>
    <w:rsid w:val="004C6EB0"/>
    <w:rsid w:val="004C7322"/>
    <w:rsid w:val="004D0EAE"/>
    <w:rsid w:val="004E01EB"/>
    <w:rsid w:val="004E2794"/>
    <w:rsid w:val="004E3A83"/>
    <w:rsid w:val="004E75FE"/>
    <w:rsid w:val="004F0C27"/>
    <w:rsid w:val="004F2365"/>
    <w:rsid w:val="004F3715"/>
    <w:rsid w:val="004F450B"/>
    <w:rsid w:val="00502D58"/>
    <w:rsid w:val="005049BD"/>
    <w:rsid w:val="00510392"/>
    <w:rsid w:val="00513E2A"/>
    <w:rsid w:val="00514534"/>
    <w:rsid w:val="00524147"/>
    <w:rsid w:val="005319E3"/>
    <w:rsid w:val="00531AA3"/>
    <w:rsid w:val="00550563"/>
    <w:rsid w:val="0055518D"/>
    <w:rsid w:val="005579C9"/>
    <w:rsid w:val="00561C45"/>
    <w:rsid w:val="00562C2B"/>
    <w:rsid w:val="00566A35"/>
    <w:rsid w:val="0056701E"/>
    <w:rsid w:val="005716EF"/>
    <w:rsid w:val="005740D7"/>
    <w:rsid w:val="00580565"/>
    <w:rsid w:val="00587FE7"/>
    <w:rsid w:val="00593F68"/>
    <w:rsid w:val="005A0539"/>
    <w:rsid w:val="005A0F26"/>
    <w:rsid w:val="005A1B10"/>
    <w:rsid w:val="005A6850"/>
    <w:rsid w:val="005B1B1B"/>
    <w:rsid w:val="005C12DB"/>
    <w:rsid w:val="005C420E"/>
    <w:rsid w:val="005C5932"/>
    <w:rsid w:val="005D3CA7"/>
    <w:rsid w:val="005D4CC1"/>
    <w:rsid w:val="005E0986"/>
    <w:rsid w:val="005F4B91"/>
    <w:rsid w:val="005F4D7E"/>
    <w:rsid w:val="005F55D2"/>
    <w:rsid w:val="00600CE1"/>
    <w:rsid w:val="00606877"/>
    <w:rsid w:val="00611451"/>
    <w:rsid w:val="0061310B"/>
    <w:rsid w:val="0062312F"/>
    <w:rsid w:val="00625F2C"/>
    <w:rsid w:val="006375E0"/>
    <w:rsid w:val="0064058E"/>
    <w:rsid w:val="0064141F"/>
    <w:rsid w:val="00650317"/>
    <w:rsid w:val="006618E9"/>
    <w:rsid w:val="00664399"/>
    <w:rsid w:val="00667288"/>
    <w:rsid w:val="0068194B"/>
    <w:rsid w:val="0068250D"/>
    <w:rsid w:val="00682EF0"/>
    <w:rsid w:val="00683301"/>
    <w:rsid w:val="006908D7"/>
    <w:rsid w:val="00691483"/>
    <w:rsid w:val="00692703"/>
    <w:rsid w:val="006A1962"/>
    <w:rsid w:val="006A7C88"/>
    <w:rsid w:val="006B0C86"/>
    <w:rsid w:val="006B181A"/>
    <w:rsid w:val="006B2063"/>
    <w:rsid w:val="006B3895"/>
    <w:rsid w:val="006B5D48"/>
    <w:rsid w:val="006B7D7B"/>
    <w:rsid w:val="006C1A5E"/>
    <w:rsid w:val="006C34EE"/>
    <w:rsid w:val="006C5550"/>
    <w:rsid w:val="006C5FA1"/>
    <w:rsid w:val="006D0E99"/>
    <w:rsid w:val="006D2726"/>
    <w:rsid w:val="006D4279"/>
    <w:rsid w:val="006E1507"/>
    <w:rsid w:val="006E54E5"/>
    <w:rsid w:val="006E5955"/>
    <w:rsid w:val="006E63E1"/>
    <w:rsid w:val="00712D8B"/>
    <w:rsid w:val="007170A7"/>
    <w:rsid w:val="007273B7"/>
    <w:rsid w:val="00733E0A"/>
    <w:rsid w:val="007409AD"/>
    <w:rsid w:val="00742B53"/>
    <w:rsid w:val="00743D5C"/>
    <w:rsid w:val="0074403D"/>
    <w:rsid w:val="00746D44"/>
    <w:rsid w:val="0075242B"/>
    <w:rsid w:val="007538DC"/>
    <w:rsid w:val="00757803"/>
    <w:rsid w:val="007620EC"/>
    <w:rsid w:val="00773347"/>
    <w:rsid w:val="00781785"/>
    <w:rsid w:val="00784302"/>
    <w:rsid w:val="00785646"/>
    <w:rsid w:val="0078795C"/>
    <w:rsid w:val="0079206B"/>
    <w:rsid w:val="00796076"/>
    <w:rsid w:val="007976AE"/>
    <w:rsid w:val="007A53CA"/>
    <w:rsid w:val="007B4DDD"/>
    <w:rsid w:val="007C0566"/>
    <w:rsid w:val="007C45A9"/>
    <w:rsid w:val="007C606B"/>
    <w:rsid w:val="007C7285"/>
    <w:rsid w:val="007D1D70"/>
    <w:rsid w:val="007E4EEE"/>
    <w:rsid w:val="007E6A61"/>
    <w:rsid w:val="007F4ABD"/>
    <w:rsid w:val="007F5C11"/>
    <w:rsid w:val="00801140"/>
    <w:rsid w:val="00803404"/>
    <w:rsid w:val="008100DB"/>
    <w:rsid w:val="0081437B"/>
    <w:rsid w:val="008145E3"/>
    <w:rsid w:val="00815342"/>
    <w:rsid w:val="00821911"/>
    <w:rsid w:val="00822BA0"/>
    <w:rsid w:val="008343DF"/>
    <w:rsid w:val="00834955"/>
    <w:rsid w:val="008360C0"/>
    <w:rsid w:val="0083671C"/>
    <w:rsid w:val="0084200A"/>
    <w:rsid w:val="00855B59"/>
    <w:rsid w:val="00860461"/>
    <w:rsid w:val="0086487C"/>
    <w:rsid w:val="00870B20"/>
    <w:rsid w:val="008829F8"/>
    <w:rsid w:val="00885897"/>
    <w:rsid w:val="008A483F"/>
    <w:rsid w:val="008A6538"/>
    <w:rsid w:val="008C4138"/>
    <w:rsid w:val="008C7056"/>
    <w:rsid w:val="008E14A4"/>
    <w:rsid w:val="008F34B5"/>
    <w:rsid w:val="008F3B14"/>
    <w:rsid w:val="008F7501"/>
    <w:rsid w:val="00901899"/>
    <w:rsid w:val="0090344B"/>
    <w:rsid w:val="009038CB"/>
    <w:rsid w:val="00905715"/>
    <w:rsid w:val="00907778"/>
    <w:rsid w:val="00910107"/>
    <w:rsid w:val="0091160A"/>
    <w:rsid w:val="0091321E"/>
    <w:rsid w:val="00913946"/>
    <w:rsid w:val="009204EE"/>
    <w:rsid w:val="009211D3"/>
    <w:rsid w:val="00923D03"/>
    <w:rsid w:val="0092726B"/>
    <w:rsid w:val="00935310"/>
    <w:rsid w:val="009361BA"/>
    <w:rsid w:val="00944F78"/>
    <w:rsid w:val="009510E7"/>
    <w:rsid w:val="00951CDE"/>
    <w:rsid w:val="00952C89"/>
    <w:rsid w:val="009540D1"/>
    <w:rsid w:val="0095521B"/>
    <w:rsid w:val="009571D8"/>
    <w:rsid w:val="00957280"/>
    <w:rsid w:val="009650EA"/>
    <w:rsid w:val="00967AC6"/>
    <w:rsid w:val="00972CCA"/>
    <w:rsid w:val="0097790C"/>
    <w:rsid w:val="0098506E"/>
    <w:rsid w:val="00991AD8"/>
    <w:rsid w:val="0099382C"/>
    <w:rsid w:val="009A22B9"/>
    <w:rsid w:val="009A44CE"/>
    <w:rsid w:val="009B715A"/>
    <w:rsid w:val="009C299A"/>
    <w:rsid w:val="009C4DFC"/>
    <w:rsid w:val="009D44F8"/>
    <w:rsid w:val="009E13A0"/>
    <w:rsid w:val="009E3160"/>
    <w:rsid w:val="009E3175"/>
    <w:rsid w:val="009F0899"/>
    <w:rsid w:val="009F220C"/>
    <w:rsid w:val="009F3B05"/>
    <w:rsid w:val="009F4931"/>
    <w:rsid w:val="009F5227"/>
    <w:rsid w:val="00A14534"/>
    <w:rsid w:val="00A16DAA"/>
    <w:rsid w:val="00A21484"/>
    <w:rsid w:val="00A24162"/>
    <w:rsid w:val="00A25023"/>
    <w:rsid w:val="00A270EA"/>
    <w:rsid w:val="00A31FC7"/>
    <w:rsid w:val="00A34BA2"/>
    <w:rsid w:val="00A36F27"/>
    <w:rsid w:val="00A42E32"/>
    <w:rsid w:val="00A46E63"/>
    <w:rsid w:val="00A51DC5"/>
    <w:rsid w:val="00A53DE1"/>
    <w:rsid w:val="00A53E6A"/>
    <w:rsid w:val="00A5564F"/>
    <w:rsid w:val="00A60473"/>
    <w:rsid w:val="00A604A1"/>
    <w:rsid w:val="00A615A9"/>
    <w:rsid w:val="00A615E1"/>
    <w:rsid w:val="00A62AF9"/>
    <w:rsid w:val="00A70A67"/>
    <w:rsid w:val="00A71452"/>
    <w:rsid w:val="00A7375D"/>
    <w:rsid w:val="00A755E8"/>
    <w:rsid w:val="00A9373A"/>
    <w:rsid w:val="00A93A5D"/>
    <w:rsid w:val="00AB32F8"/>
    <w:rsid w:val="00AB59E5"/>
    <w:rsid w:val="00AB610B"/>
    <w:rsid w:val="00AC2AB4"/>
    <w:rsid w:val="00AD360E"/>
    <w:rsid w:val="00AD40FB"/>
    <w:rsid w:val="00AD782D"/>
    <w:rsid w:val="00AE7650"/>
    <w:rsid w:val="00AF5CF5"/>
    <w:rsid w:val="00AF750C"/>
    <w:rsid w:val="00B05707"/>
    <w:rsid w:val="00B10EBE"/>
    <w:rsid w:val="00B11B18"/>
    <w:rsid w:val="00B20C93"/>
    <w:rsid w:val="00B236F1"/>
    <w:rsid w:val="00B2756B"/>
    <w:rsid w:val="00B45960"/>
    <w:rsid w:val="00B459B7"/>
    <w:rsid w:val="00B46AED"/>
    <w:rsid w:val="00B50F99"/>
    <w:rsid w:val="00B51D1B"/>
    <w:rsid w:val="00B540F4"/>
    <w:rsid w:val="00B54F96"/>
    <w:rsid w:val="00B5721D"/>
    <w:rsid w:val="00B60FD0"/>
    <w:rsid w:val="00B622DF"/>
    <w:rsid w:val="00B6332A"/>
    <w:rsid w:val="00B653CF"/>
    <w:rsid w:val="00B76DC8"/>
    <w:rsid w:val="00B81760"/>
    <w:rsid w:val="00B81825"/>
    <w:rsid w:val="00B8253E"/>
    <w:rsid w:val="00B8494C"/>
    <w:rsid w:val="00B86C4A"/>
    <w:rsid w:val="00BA1546"/>
    <w:rsid w:val="00BA4741"/>
    <w:rsid w:val="00BB04C4"/>
    <w:rsid w:val="00BB4E51"/>
    <w:rsid w:val="00BB7E51"/>
    <w:rsid w:val="00BD431F"/>
    <w:rsid w:val="00BE423E"/>
    <w:rsid w:val="00BE5CDF"/>
    <w:rsid w:val="00BF5677"/>
    <w:rsid w:val="00BF61AC"/>
    <w:rsid w:val="00C01DAE"/>
    <w:rsid w:val="00C15CDD"/>
    <w:rsid w:val="00C251B9"/>
    <w:rsid w:val="00C2766F"/>
    <w:rsid w:val="00C31E71"/>
    <w:rsid w:val="00C365BD"/>
    <w:rsid w:val="00C40A22"/>
    <w:rsid w:val="00C41B37"/>
    <w:rsid w:val="00C46448"/>
    <w:rsid w:val="00C47FA6"/>
    <w:rsid w:val="00C54179"/>
    <w:rsid w:val="00C552BA"/>
    <w:rsid w:val="00C57FC6"/>
    <w:rsid w:val="00C6409C"/>
    <w:rsid w:val="00C66A7D"/>
    <w:rsid w:val="00C74D1D"/>
    <w:rsid w:val="00C779DA"/>
    <w:rsid w:val="00C814F7"/>
    <w:rsid w:val="00C94A86"/>
    <w:rsid w:val="00CA4B4D"/>
    <w:rsid w:val="00CA5F81"/>
    <w:rsid w:val="00CA73DC"/>
    <w:rsid w:val="00CB08FB"/>
    <w:rsid w:val="00CB2E55"/>
    <w:rsid w:val="00CB35C3"/>
    <w:rsid w:val="00CC1459"/>
    <w:rsid w:val="00CD323D"/>
    <w:rsid w:val="00CD79E2"/>
    <w:rsid w:val="00CE4030"/>
    <w:rsid w:val="00CE64B3"/>
    <w:rsid w:val="00CF09BE"/>
    <w:rsid w:val="00CF1A49"/>
    <w:rsid w:val="00CF1FB4"/>
    <w:rsid w:val="00CF2A74"/>
    <w:rsid w:val="00D06289"/>
    <w:rsid w:val="00D0630C"/>
    <w:rsid w:val="00D1215E"/>
    <w:rsid w:val="00D146F4"/>
    <w:rsid w:val="00D2192A"/>
    <w:rsid w:val="00D243A9"/>
    <w:rsid w:val="00D2517D"/>
    <w:rsid w:val="00D305E5"/>
    <w:rsid w:val="00D315A3"/>
    <w:rsid w:val="00D339C7"/>
    <w:rsid w:val="00D33E6D"/>
    <w:rsid w:val="00D34278"/>
    <w:rsid w:val="00D37CD3"/>
    <w:rsid w:val="00D416D5"/>
    <w:rsid w:val="00D41AE8"/>
    <w:rsid w:val="00D42C1F"/>
    <w:rsid w:val="00D66A52"/>
    <w:rsid w:val="00D66EFA"/>
    <w:rsid w:val="00D67D92"/>
    <w:rsid w:val="00D72A2D"/>
    <w:rsid w:val="00D73CF1"/>
    <w:rsid w:val="00D87E54"/>
    <w:rsid w:val="00D914F1"/>
    <w:rsid w:val="00D91AF2"/>
    <w:rsid w:val="00D9521A"/>
    <w:rsid w:val="00DA3914"/>
    <w:rsid w:val="00DA59AA"/>
    <w:rsid w:val="00DA6B9D"/>
    <w:rsid w:val="00DB6915"/>
    <w:rsid w:val="00DB7E1E"/>
    <w:rsid w:val="00DC1B78"/>
    <w:rsid w:val="00DC2A2F"/>
    <w:rsid w:val="00DC600B"/>
    <w:rsid w:val="00DE0FAA"/>
    <w:rsid w:val="00DE136D"/>
    <w:rsid w:val="00DE3C37"/>
    <w:rsid w:val="00DE6534"/>
    <w:rsid w:val="00DF4D6C"/>
    <w:rsid w:val="00DF56AC"/>
    <w:rsid w:val="00DF5C17"/>
    <w:rsid w:val="00DF6BD9"/>
    <w:rsid w:val="00DF6E6B"/>
    <w:rsid w:val="00E01923"/>
    <w:rsid w:val="00E03626"/>
    <w:rsid w:val="00E042CB"/>
    <w:rsid w:val="00E1299D"/>
    <w:rsid w:val="00E14498"/>
    <w:rsid w:val="00E2397A"/>
    <w:rsid w:val="00E254DB"/>
    <w:rsid w:val="00E300FC"/>
    <w:rsid w:val="00E362DB"/>
    <w:rsid w:val="00E5632B"/>
    <w:rsid w:val="00E612BA"/>
    <w:rsid w:val="00E70240"/>
    <w:rsid w:val="00E71E6B"/>
    <w:rsid w:val="00E81CC5"/>
    <w:rsid w:val="00E85A87"/>
    <w:rsid w:val="00E85B4A"/>
    <w:rsid w:val="00E869F6"/>
    <w:rsid w:val="00E93C41"/>
    <w:rsid w:val="00E9528E"/>
    <w:rsid w:val="00EA240F"/>
    <w:rsid w:val="00EA5099"/>
    <w:rsid w:val="00EB1532"/>
    <w:rsid w:val="00EB2B57"/>
    <w:rsid w:val="00EC1351"/>
    <w:rsid w:val="00EC2094"/>
    <w:rsid w:val="00EC4C23"/>
    <w:rsid w:val="00EC4CBF"/>
    <w:rsid w:val="00EC50DA"/>
    <w:rsid w:val="00ED427C"/>
    <w:rsid w:val="00EE2CA8"/>
    <w:rsid w:val="00EE4BB9"/>
    <w:rsid w:val="00EF17E8"/>
    <w:rsid w:val="00EF51D9"/>
    <w:rsid w:val="00F02416"/>
    <w:rsid w:val="00F07E86"/>
    <w:rsid w:val="00F130DD"/>
    <w:rsid w:val="00F15A21"/>
    <w:rsid w:val="00F24884"/>
    <w:rsid w:val="00F31596"/>
    <w:rsid w:val="00F335CB"/>
    <w:rsid w:val="00F341CB"/>
    <w:rsid w:val="00F403FC"/>
    <w:rsid w:val="00F476C4"/>
    <w:rsid w:val="00F5105B"/>
    <w:rsid w:val="00F5540D"/>
    <w:rsid w:val="00F574B7"/>
    <w:rsid w:val="00F61DF9"/>
    <w:rsid w:val="00F73487"/>
    <w:rsid w:val="00F7487B"/>
    <w:rsid w:val="00F76268"/>
    <w:rsid w:val="00F81960"/>
    <w:rsid w:val="00F836C8"/>
    <w:rsid w:val="00F83D67"/>
    <w:rsid w:val="00F8769D"/>
    <w:rsid w:val="00F928B7"/>
    <w:rsid w:val="00F9350C"/>
    <w:rsid w:val="00F94EB5"/>
    <w:rsid w:val="00F95297"/>
    <w:rsid w:val="00F9624D"/>
    <w:rsid w:val="00FB1816"/>
    <w:rsid w:val="00FB31C1"/>
    <w:rsid w:val="00FB58F2"/>
    <w:rsid w:val="00FC0FE8"/>
    <w:rsid w:val="00FC1898"/>
    <w:rsid w:val="00FC6AEA"/>
    <w:rsid w:val="00FD3D13"/>
    <w:rsid w:val="00FE3F8D"/>
    <w:rsid w:val="00FE55A2"/>
    <w:rsid w:val="571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849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CC1459"/>
    <w:rPr>
      <w:color w:val="605E5C"/>
      <w:shd w:val="clear" w:color="auto" w:fill="E1DFDD"/>
    </w:rPr>
  </w:style>
  <w:style w:type="paragraph" w:customStyle="1" w:styleId="Normal0">
    <w:name w:val="Normal0"/>
    <w:qFormat/>
    <w:rsid w:val="006375E0"/>
    <w:pPr>
      <w:spacing w:after="160" w:line="259" w:lineRule="auto"/>
    </w:pPr>
    <w:rPr>
      <w:rFonts w:ascii="Calibri" w:eastAsia="Calibri" w:hAnsi="Calibri" w:cs="Calibri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yeda-zehra-z-823b4320b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zahurzeh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ur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62E31D89F043C686014B57D819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1307B-F07D-4AE3-81EC-D622FA0064BD}"/>
      </w:docPartPr>
      <w:docPartBody>
        <w:p w:rsidR="00A84F6B" w:rsidRDefault="0068053E" w:rsidP="0068053E">
          <w:pPr>
            <w:pStyle w:val="E662E31D89F043C686014B57D8197537"/>
          </w:pPr>
          <w:r w:rsidRPr="00CF1A49">
            <w:t>·</w:t>
          </w:r>
        </w:p>
      </w:docPartBody>
    </w:docPart>
    <w:docPart>
      <w:docPartPr>
        <w:name w:val="56E85A9D97B94C54ACCD7D0C9678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37543-28D7-4338-BEF3-A13B73C7267A}"/>
      </w:docPartPr>
      <w:docPartBody>
        <w:p w:rsidR="00A84F6B" w:rsidRDefault="0068053E" w:rsidP="0068053E">
          <w:pPr>
            <w:pStyle w:val="56E85A9D97B94C54ACCD7D0C96789F60"/>
          </w:pPr>
          <w:r w:rsidRPr="00CF1A49">
            <w:t>·</w:t>
          </w:r>
        </w:p>
      </w:docPartBody>
    </w:docPart>
    <w:docPart>
      <w:docPartPr>
        <w:name w:val="DBD25C9DE72945E1B5CF7A4BB789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C93C-28C4-4942-9169-A85FAEC4796F}"/>
      </w:docPartPr>
      <w:docPartBody>
        <w:p w:rsidR="00A620EF" w:rsidRDefault="00A84F6B" w:rsidP="00A84F6B">
          <w:pPr>
            <w:pStyle w:val="DBD25C9DE72945E1B5CF7A4BB7896D7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3E"/>
    <w:rsid w:val="00202829"/>
    <w:rsid w:val="00286F57"/>
    <w:rsid w:val="00356196"/>
    <w:rsid w:val="0068053E"/>
    <w:rsid w:val="00835F51"/>
    <w:rsid w:val="00900051"/>
    <w:rsid w:val="00A620EF"/>
    <w:rsid w:val="00A84F6B"/>
    <w:rsid w:val="00D44947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2E31D89F043C686014B57D8197537">
    <w:name w:val="E662E31D89F043C686014B57D8197537"/>
    <w:rsid w:val="0068053E"/>
  </w:style>
  <w:style w:type="paragraph" w:customStyle="1" w:styleId="56E85A9D97B94C54ACCD7D0C96789F60">
    <w:name w:val="56E85A9D97B94C54ACCD7D0C96789F60"/>
    <w:rsid w:val="0068053E"/>
  </w:style>
  <w:style w:type="paragraph" w:customStyle="1" w:styleId="DBD25C9DE72945E1B5CF7A4BB7896D7E">
    <w:name w:val="DBD25C9DE72945E1B5CF7A4BB7896D7E"/>
    <w:rsid w:val="00A84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2023-08-12T06:26:00Z</dcterms:created>
  <dcterms:modified xsi:type="dcterms:W3CDTF">2023-08-12T06:26:00Z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