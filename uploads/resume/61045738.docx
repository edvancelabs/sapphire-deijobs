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CF1A49" w14:paraId="2A07628C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8ED3D7F" w14:textId="4FAE2E1C" w:rsidR="00692703" w:rsidRPr="00CF1A49" w:rsidRDefault="00D50C1F" w:rsidP="00913946">
            <w:pPr>
              <w:pStyle w:val="Title"/>
            </w:pPr>
            <w:r>
              <w:t>Eileen olive M</w:t>
            </w:r>
          </w:p>
          <w:p w14:paraId="605CDE2B" w14:textId="64BDF1FF" w:rsidR="00692703" w:rsidRPr="00CF1A49" w:rsidRDefault="00E723ED" w:rsidP="00913946">
            <w:pPr>
              <w:pStyle w:val="ContactInfo"/>
              <w:contextualSpacing w:val="0"/>
            </w:pPr>
            <w:r>
              <w:t>Olive Prayer House, Bhagathsingh Nagar. Kukatpally</w:t>
            </w:r>
            <w:r w:rsidR="006A3FF0">
              <w:t xml:space="preserve">, </w:t>
            </w:r>
            <w:r>
              <w:t>Hyderabad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DD220FAD6294EDF8F0996526ECC04C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D50C1F">
              <w:t>+91 9618273892</w:t>
            </w:r>
          </w:p>
          <w:p w14:paraId="65C3F7D4" w14:textId="43707651" w:rsidR="00692703" w:rsidRPr="00CF1A49" w:rsidRDefault="00DD3F11" w:rsidP="00913946">
            <w:pPr>
              <w:pStyle w:val="ContactInfoEmphasis"/>
              <w:contextualSpacing w:val="0"/>
            </w:pPr>
            <w:hyperlink r:id="rId7" w:history="1">
              <w:r w:rsidR="002164BE" w:rsidRPr="008438F5">
                <w:rPr>
                  <w:rStyle w:val="Hyperlink"/>
                </w:rPr>
                <w:t>chinnuolive@gmail.com</w:t>
              </w:r>
            </w:hyperlink>
          </w:p>
        </w:tc>
      </w:tr>
      <w:tr w:rsidR="009571D8" w:rsidRPr="00CF1A49" w14:paraId="0C3DC425" w14:textId="77777777" w:rsidTr="00692703">
        <w:tc>
          <w:tcPr>
            <w:tcW w:w="9360" w:type="dxa"/>
            <w:tcMar>
              <w:top w:w="432" w:type="dxa"/>
            </w:tcMar>
          </w:tcPr>
          <w:p w14:paraId="3874495F" w14:textId="77777777" w:rsidR="001755A8" w:rsidRDefault="00D50C1F" w:rsidP="00913946">
            <w:pPr>
              <w:contextualSpacing w:val="0"/>
            </w:pPr>
            <w:r>
              <w:t xml:space="preserve">Self-motivated </w:t>
            </w:r>
            <w:r w:rsidR="0030386F">
              <w:t>individual</w:t>
            </w:r>
            <w:r>
              <w:t xml:space="preserve"> </w:t>
            </w:r>
            <w:r w:rsidR="006321CA">
              <w:t>with people</w:t>
            </w:r>
            <w:r>
              <w:t xml:space="preserve"> skills, easily adaptable and ability to work with people of all levels. </w:t>
            </w:r>
            <w:r w:rsidR="0059583B">
              <w:t>Collaborative minded professional with strong written and oral communication skills</w:t>
            </w:r>
            <w:r w:rsidR="0030386F">
              <w:t>.</w:t>
            </w:r>
            <w:r w:rsidR="00E723ED">
              <w:t xml:space="preserve"> </w:t>
            </w:r>
            <w:r w:rsidR="00E723ED" w:rsidRPr="00E723ED">
              <w:t>My professional journey has been diverse, allowing me to gain valuable skills and insights across various fields. As a Consultant Physiotherapist, I honed my expertise in patient care, rehabilitation, and wellness. During my tenure as a Customer Service Associate at Amazon, I developed exceptional communication and problem-solving skills.</w:t>
            </w:r>
          </w:p>
          <w:p w14:paraId="05B70AE0" w14:textId="77777777" w:rsidR="00A035B2" w:rsidRDefault="00A035B2" w:rsidP="00913946">
            <w:pPr>
              <w:contextualSpacing w:val="0"/>
            </w:pPr>
          </w:p>
          <w:p w14:paraId="785C693A" w14:textId="18728C1E" w:rsidR="00A035B2" w:rsidRPr="00A035B2" w:rsidRDefault="00A035B2" w:rsidP="00913946">
            <w:pPr>
              <w:contextualSpacing w:val="0"/>
              <w:rPr>
                <w:sz w:val="24"/>
                <w:szCs w:val="24"/>
              </w:rPr>
            </w:pPr>
            <w:r w:rsidRPr="00A035B2">
              <w:rPr>
                <w:sz w:val="24"/>
                <w:szCs w:val="24"/>
              </w:rPr>
              <w:t>Enthusiastic and dedicated HR Assistant with a Diploma in Human Resource Management, eager to kickstart a career in HR. Adept at learning quickly, strong attention to detail, and a commitment to providing excellent support to HR professionals. Seeking an entry-level HR Assistant role to contribute to an organization's HR initiatives and growth.</w:t>
            </w:r>
          </w:p>
        </w:tc>
      </w:tr>
    </w:tbl>
    <w:p w14:paraId="389A6C79" w14:textId="77777777" w:rsidR="004E01EB" w:rsidRPr="00CF1A49" w:rsidRDefault="00DD3F1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3D7FD13DC064A71956A3FBB8DC9B6D4"/>
          </w:placeholder>
          <w:temporary/>
          <w:showingPlcHdr/>
          <w15:appearance w15:val="hidden"/>
        </w:sdtPr>
        <w:sdtEndPr/>
        <w:sdtContent>
          <w:r w:rsidR="004E01EB" w:rsidRPr="00A035B2">
            <w:rPr>
              <w:sz w:val="36"/>
              <w:szCs w:val="36"/>
            </w:rPr>
            <w:t>Experience</w:t>
          </w:r>
        </w:sdtContent>
      </w:sdt>
    </w:p>
    <w:tbl>
      <w:tblPr>
        <w:tblStyle w:val="TableGrid"/>
        <w:tblW w:w="419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031"/>
      </w:tblGrid>
      <w:tr w:rsidR="001D0BF1" w:rsidRPr="00CF1A49" w14:paraId="1B8053D2" w14:textId="77777777" w:rsidTr="009C467D">
        <w:trPr>
          <w:trHeight w:val="773"/>
        </w:trPr>
        <w:tc>
          <w:tcPr>
            <w:tcW w:w="7825" w:type="dxa"/>
          </w:tcPr>
          <w:p w14:paraId="252310D9" w14:textId="77777777" w:rsidR="0030386F" w:rsidRPr="00A035B2" w:rsidRDefault="00DD3F11" w:rsidP="0030386F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Enter date from for company 2: "/>
                <w:tag w:val="Enter date from for company 2:"/>
                <w:id w:val="707228690"/>
                <w:placeholder>
                  <w:docPart w:val="D4A37181588A4D4197A52D6F78291EC9"/>
                </w:placeholder>
                <w:temporary/>
                <w:showingPlcHdr/>
                <w15:appearance w15:val="hidden"/>
              </w:sdtPr>
              <w:sdtEndPr/>
              <w:sdtContent>
                <w:r w:rsidR="0030386F" w:rsidRPr="00A035B2">
                  <w:rPr>
                    <w:sz w:val="28"/>
                    <w:szCs w:val="28"/>
                  </w:rPr>
                  <w:t>Dates From</w:t>
                </w:r>
              </w:sdtContent>
            </w:sdt>
            <w:r w:rsidR="0030386F" w:rsidRPr="00A035B2">
              <w:rPr>
                <w:sz w:val="28"/>
                <w:szCs w:val="28"/>
              </w:rPr>
              <w:t xml:space="preserve"> July 2020 – </w:t>
            </w:r>
            <w:sdt>
              <w:sdtPr>
                <w:rPr>
                  <w:sz w:val="28"/>
                  <w:szCs w:val="28"/>
                </w:rPr>
                <w:alias w:val="Enter date to for company 2: "/>
                <w:tag w:val="Enter date to for company 2: "/>
                <w:id w:val="512893057"/>
                <w:placeholder>
                  <w:docPart w:val="A75AECBDFA264B21ABEB633A37AE143E"/>
                </w:placeholder>
                <w:temporary/>
                <w:showingPlcHdr/>
                <w15:appearance w15:val="hidden"/>
              </w:sdtPr>
              <w:sdtEndPr/>
              <w:sdtContent>
                <w:r w:rsidR="0030386F" w:rsidRPr="00A035B2">
                  <w:rPr>
                    <w:sz w:val="28"/>
                    <w:szCs w:val="28"/>
                  </w:rPr>
                  <w:t>To</w:t>
                </w:r>
              </w:sdtContent>
            </w:sdt>
            <w:r w:rsidR="0030386F" w:rsidRPr="00A035B2">
              <w:rPr>
                <w:sz w:val="28"/>
                <w:szCs w:val="28"/>
              </w:rPr>
              <w:t xml:space="preserve"> September 2021</w:t>
            </w:r>
          </w:p>
          <w:p w14:paraId="4D4A12B9" w14:textId="03553FDF" w:rsidR="0030386F" w:rsidRPr="00037D3E" w:rsidRDefault="006321CA" w:rsidP="0030386F">
            <w:pPr>
              <w:rPr>
                <w:color w:val="1D824C" w:themeColor="accent1"/>
                <w:sz w:val="28"/>
                <w:szCs w:val="28"/>
              </w:rPr>
            </w:pPr>
            <w:r w:rsidRPr="00037D3E">
              <w:rPr>
                <w:color w:val="1D824C" w:themeColor="accent1"/>
                <w:sz w:val="28"/>
                <w:szCs w:val="28"/>
              </w:rPr>
              <w:t>CSA</w:t>
            </w:r>
            <w:r w:rsidR="0030386F" w:rsidRPr="00037D3E">
              <w:rPr>
                <w:color w:val="1D824C" w:themeColor="accent1"/>
                <w:sz w:val="28"/>
                <w:szCs w:val="28"/>
              </w:rPr>
              <w:t xml:space="preserve">, </w:t>
            </w:r>
            <w:r w:rsidR="0030386F" w:rsidRPr="00037D3E">
              <w:rPr>
                <w:rStyle w:val="SubtleReference"/>
                <w:color w:val="1D824C" w:themeColor="accent1"/>
                <w:sz w:val="28"/>
                <w:szCs w:val="28"/>
              </w:rPr>
              <w:t>Amazon</w:t>
            </w:r>
          </w:p>
          <w:p w14:paraId="2DBD1E65" w14:textId="77777777" w:rsidR="0030386F" w:rsidRPr="00A035B2" w:rsidRDefault="0030386F" w:rsidP="0030386F">
            <w:pPr>
              <w:rPr>
                <w:sz w:val="28"/>
                <w:szCs w:val="28"/>
              </w:rPr>
            </w:pPr>
            <w:r w:rsidRPr="00A035B2">
              <w:rPr>
                <w:sz w:val="28"/>
                <w:szCs w:val="28"/>
              </w:rPr>
              <w:t>Interacting directly with customers to listen to their concerns and resolving them. UK phones in Retail</w:t>
            </w:r>
          </w:p>
          <w:p w14:paraId="3A57B2EC" w14:textId="77777777" w:rsidR="0030386F" w:rsidRPr="00A035B2" w:rsidRDefault="0030386F" w:rsidP="009C467D">
            <w:pPr>
              <w:rPr>
                <w:b/>
                <w:bCs/>
                <w:sz w:val="28"/>
                <w:szCs w:val="28"/>
              </w:rPr>
            </w:pPr>
          </w:p>
          <w:p w14:paraId="17403E2B" w14:textId="51FEE302" w:rsidR="001D0BF1" w:rsidRPr="00A035B2" w:rsidRDefault="00DD3F11" w:rsidP="009C467D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Enter date from for company 1: "/>
                <w:tag w:val="Enter date from for company 1: "/>
                <w:id w:val="47496943"/>
                <w:placeholder>
                  <w:docPart w:val="ED45BE255C1F4BBF83441A76CB538C43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A035B2">
                  <w:rPr>
                    <w:sz w:val="28"/>
                    <w:szCs w:val="28"/>
                  </w:rPr>
                  <w:t>Date</w:t>
                </w:r>
                <w:r w:rsidR="00416B25" w:rsidRPr="00A035B2">
                  <w:rPr>
                    <w:sz w:val="28"/>
                    <w:szCs w:val="28"/>
                  </w:rPr>
                  <w:t>s</w:t>
                </w:r>
                <w:r w:rsidR="001D0BF1" w:rsidRPr="00A035B2">
                  <w:rPr>
                    <w:sz w:val="28"/>
                    <w:szCs w:val="28"/>
                  </w:rPr>
                  <w:t xml:space="preserve"> From</w:t>
                </w:r>
              </w:sdtContent>
            </w:sdt>
            <w:r w:rsidR="001D0BF1" w:rsidRPr="00A035B2">
              <w:rPr>
                <w:sz w:val="28"/>
                <w:szCs w:val="28"/>
              </w:rPr>
              <w:t xml:space="preserve"> </w:t>
            </w:r>
            <w:r w:rsidR="00D50C1F" w:rsidRPr="00A035B2">
              <w:rPr>
                <w:sz w:val="28"/>
                <w:szCs w:val="28"/>
              </w:rPr>
              <w:t>August 2021</w:t>
            </w:r>
            <w:r w:rsidR="001D0BF1" w:rsidRPr="00A035B2">
              <w:rPr>
                <w:sz w:val="28"/>
                <w:szCs w:val="28"/>
              </w:rPr>
              <w:t xml:space="preserve">– </w:t>
            </w:r>
            <w:sdt>
              <w:sdtPr>
                <w:rPr>
                  <w:sz w:val="28"/>
                  <w:szCs w:val="28"/>
                </w:rPr>
                <w:alias w:val="Enter date to for company 1: "/>
                <w:tag w:val="Enter date to for company 1: "/>
                <w:id w:val="182949357"/>
                <w:placeholder>
                  <w:docPart w:val="1B58A96B17874160862B51D501400911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A035B2">
                  <w:rPr>
                    <w:sz w:val="28"/>
                    <w:szCs w:val="28"/>
                  </w:rPr>
                  <w:t>To</w:t>
                </w:r>
              </w:sdtContent>
            </w:sdt>
            <w:r w:rsidR="00D50C1F" w:rsidRPr="00A035B2">
              <w:rPr>
                <w:sz w:val="28"/>
                <w:szCs w:val="28"/>
              </w:rPr>
              <w:t xml:space="preserve"> present</w:t>
            </w:r>
          </w:p>
          <w:p w14:paraId="169DB3CB" w14:textId="634B664B" w:rsidR="001D0BF1" w:rsidRPr="00037D3E" w:rsidRDefault="00D50C1F" w:rsidP="009C467D">
            <w:pPr>
              <w:rPr>
                <w:color w:val="1D824C" w:themeColor="accent1"/>
                <w:sz w:val="28"/>
                <w:szCs w:val="28"/>
              </w:rPr>
            </w:pPr>
            <w:r w:rsidRPr="00037D3E">
              <w:rPr>
                <w:color w:val="1D824C" w:themeColor="accent1"/>
                <w:sz w:val="28"/>
                <w:szCs w:val="28"/>
              </w:rPr>
              <w:t>Physiotherapist</w:t>
            </w:r>
            <w:r w:rsidR="0059583B" w:rsidRPr="00037D3E">
              <w:rPr>
                <w:color w:val="1D824C" w:themeColor="accent1"/>
                <w:sz w:val="28"/>
                <w:szCs w:val="28"/>
              </w:rPr>
              <w:t xml:space="preserve"> ii</w:t>
            </w:r>
            <w:r w:rsidR="001D0BF1" w:rsidRPr="00037D3E">
              <w:rPr>
                <w:color w:val="1D824C" w:themeColor="accent1"/>
                <w:sz w:val="28"/>
                <w:szCs w:val="28"/>
              </w:rPr>
              <w:t xml:space="preserve">, </w:t>
            </w:r>
            <w:r w:rsidRPr="00037D3E">
              <w:rPr>
                <w:rStyle w:val="SubtleReference"/>
                <w:color w:val="1D824C" w:themeColor="accent1"/>
                <w:sz w:val="28"/>
                <w:szCs w:val="28"/>
              </w:rPr>
              <w:t>Avisha Pain clinic</w:t>
            </w:r>
          </w:p>
          <w:p w14:paraId="3B0720C1" w14:textId="7A8BEBA4" w:rsidR="001E3120" w:rsidRPr="00A035B2" w:rsidRDefault="0059583B" w:rsidP="009C467D">
            <w:pPr>
              <w:rPr>
                <w:sz w:val="28"/>
                <w:szCs w:val="28"/>
              </w:rPr>
            </w:pPr>
            <w:r w:rsidRPr="00A035B2">
              <w:rPr>
                <w:sz w:val="28"/>
                <w:szCs w:val="28"/>
              </w:rPr>
              <w:t xml:space="preserve">Formulated treatment plans to address the </w:t>
            </w:r>
            <w:r w:rsidR="009C467D" w:rsidRPr="00A035B2">
              <w:rPr>
                <w:sz w:val="28"/>
                <w:szCs w:val="28"/>
              </w:rPr>
              <w:t>conditions</w:t>
            </w:r>
            <w:r w:rsidRPr="00A035B2">
              <w:rPr>
                <w:sz w:val="28"/>
                <w:szCs w:val="28"/>
              </w:rPr>
              <w:t xml:space="preserve"> and needs of patients, assisting trauma patients with how to walk again.</w:t>
            </w:r>
          </w:p>
        </w:tc>
      </w:tr>
      <w:tr w:rsidR="00F61DF9" w:rsidRPr="00CF1A49" w14:paraId="11A11F9B" w14:textId="77777777" w:rsidTr="009C467D">
        <w:trPr>
          <w:trHeight w:val="773"/>
        </w:trPr>
        <w:tc>
          <w:tcPr>
            <w:tcW w:w="7825" w:type="dxa"/>
            <w:tcMar>
              <w:top w:w="216" w:type="dxa"/>
            </w:tcMar>
          </w:tcPr>
          <w:p w14:paraId="61EE901B" w14:textId="77777777" w:rsidR="00056D8D" w:rsidRPr="00A035B2" w:rsidRDefault="00056D8D" w:rsidP="009C467D">
            <w:pPr>
              <w:rPr>
                <w:sz w:val="28"/>
                <w:szCs w:val="28"/>
              </w:rPr>
            </w:pPr>
            <w:r w:rsidRPr="00A035B2">
              <w:rPr>
                <w:sz w:val="28"/>
                <w:szCs w:val="28"/>
              </w:rPr>
              <w:t>Dates From May 2018 to October 2018</w:t>
            </w:r>
          </w:p>
          <w:p w14:paraId="59AFB2F9" w14:textId="77777777" w:rsidR="00056D8D" w:rsidRPr="00037D3E" w:rsidRDefault="00056D8D" w:rsidP="009C467D">
            <w:pPr>
              <w:rPr>
                <w:b/>
                <w:bCs/>
                <w:color w:val="1D824C" w:themeColor="accent1"/>
                <w:sz w:val="28"/>
                <w:szCs w:val="28"/>
              </w:rPr>
            </w:pPr>
            <w:r w:rsidRPr="00037D3E">
              <w:rPr>
                <w:color w:val="1D824C" w:themeColor="accent1"/>
                <w:sz w:val="28"/>
                <w:szCs w:val="28"/>
              </w:rPr>
              <w:t xml:space="preserve">Physiotherapist </w:t>
            </w:r>
            <w:r w:rsidRPr="00037D3E">
              <w:rPr>
                <w:b/>
                <w:bCs/>
                <w:color w:val="1D824C" w:themeColor="accent1"/>
                <w:sz w:val="28"/>
                <w:szCs w:val="28"/>
              </w:rPr>
              <w:t>SAHAYA GROUP OF PHYSIOTHERAPIST AND OLD AGE HOME</w:t>
            </w:r>
          </w:p>
          <w:p w14:paraId="094E084D" w14:textId="0E1060C9" w:rsidR="00A035B2" w:rsidRPr="00A035B2" w:rsidRDefault="00A035B2" w:rsidP="009C467D">
            <w:pPr>
              <w:rPr>
                <w:sz w:val="28"/>
                <w:szCs w:val="28"/>
              </w:rPr>
            </w:pPr>
          </w:p>
        </w:tc>
      </w:tr>
    </w:tbl>
    <w:sdt>
      <w:sdtPr>
        <w:alias w:val="Education:"/>
        <w:tag w:val="Education:"/>
        <w:id w:val="-1908763273"/>
        <w:placeholder>
          <w:docPart w:val="3897D765358240CC930E3888C8B5941B"/>
        </w:placeholder>
        <w:temporary/>
        <w:showingPlcHdr/>
        <w15:appearance w15:val="hidden"/>
      </w:sdtPr>
      <w:sdtEndPr/>
      <w:sdtContent>
        <w:p w14:paraId="6D464889" w14:textId="77777777" w:rsidR="00DA59AA" w:rsidRPr="00CF1A49" w:rsidRDefault="00DA59AA" w:rsidP="009C467D">
          <w:r w:rsidRPr="00A035B2">
            <w:rPr>
              <w:rFonts w:ascii="Georgia" w:hAnsi="Georgia" w:cstheme="minorHAnsi"/>
              <w:b/>
              <w:bCs/>
              <w:sz w:val="36"/>
              <w:szCs w:val="3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23"/>
      </w:tblGrid>
      <w:tr w:rsidR="001D0BF1" w:rsidRPr="00CF1A49" w14:paraId="0D541BA9" w14:textId="77777777" w:rsidTr="00D66A52">
        <w:tc>
          <w:tcPr>
            <w:tcW w:w="9355" w:type="dxa"/>
          </w:tcPr>
          <w:p w14:paraId="3C5997B2" w14:textId="0CB5E049" w:rsidR="001D0BF1" w:rsidRPr="00A035B2" w:rsidRDefault="009C467D" w:rsidP="001D0BF1">
            <w:pPr>
              <w:pStyle w:val="Heading3"/>
              <w:contextualSpacing w:val="0"/>
              <w:rPr>
                <w:sz w:val="28"/>
                <w:szCs w:val="28"/>
              </w:rPr>
            </w:pPr>
            <w:r w:rsidRPr="00A035B2">
              <w:rPr>
                <w:sz w:val="28"/>
                <w:szCs w:val="28"/>
              </w:rPr>
              <w:t>October 2012 to February 2018</w:t>
            </w:r>
          </w:p>
          <w:p w14:paraId="3756982A" w14:textId="77777777" w:rsidR="00A035B2" w:rsidRDefault="009C467D" w:rsidP="00A035B2">
            <w:pPr>
              <w:pStyle w:val="Heading2"/>
              <w:rPr>
                <w:rStyle w:val="SubtleReference"/>
                <w:sz w:val="28"/>
                <w:szCs w:val="28"/>
              </w:rPr>
            </w:pPr>
            <w:r w:rsidRPr="00A035B2">
              <w:rPr>
                <w:sz w:val="28"/>
                <w:szCs w:val="28"/>
              </w:rPr>
              <w:t>Bachelors in physiotherapy</w:t>
            </w:r>
            <w:r w:rsidR="001D0BF1" w:rsidRPr="00A035B2">
              <w:rPr>
                <w:sz w:val="28"/>
                <w:szCs w:val="28"/>
              </w:rPr>
              <w:t xml:space="preserve">, </w:t>
            </w:r>
            <w:r w:rsidRPr="00A035B2">
              <w:rPr>
                <w:rStyle w:val="SubtleReference"/>
                <w:sz w:val="28"/>
                <w:szCs w:val="28"/>
              </w:rPr>
              <w:t>Mnr’s sanjeevani college of physiotherpy</w:t>
            </w:r>
          </w:p>
          <w:p w14:paraId="0F5F94C9" w14:textId="77777777" w:rsidR="00A035B2" w:rsidRDefault="00A035B2" w:rsidP="00A035B2">
            <w:pPr>
              <w:pStyle w:val="Heading2"/>
              <w:rPr>
                <w:rStyle w:val="SubtleReference"/>
                <w:sz w:val="28"/>
                <w:szCs w:val="28"/>
              </w:rPr>
            </w:pPr>
          </w:p>
          <w:p w14:paraId="575C8CAF" w14:textId="10184D71" w:rsidR="00A035B2" w:rsidRPr="00A035B2" w:rsidRDefault="00A035B2" w:rsidP="00A035B2">
            <w:pPr>
              <w:pStyle w:val="Heading2"/>
              <w:rPr>
                <w:smallCaps/>
                <w:sz w:val="28"/>
                <w:szCs w:val="28"/>
              </w:rPr>
            </w:pPr>
            <w:r w:rsidRPr="00A035B2">
              <w:rPr>
                <w:sz w:val="28"/>
                <w:szCs w:val="28"/>
              </w:rPr>
              <w:t xml:space="preserve"> </w:t>
            </w:r>
            <w:r w:rsidRPr="00A035B2">
              <w:rPr>
                <w:smallCaps/>
                <w:color w:val="747474" w:themeColor="background2" w:themeShade="80"/>
                <w:sz w:val="28"/>
                <w:szCs w:val="28"/>
              </w:rPr>
              <w:t xml:space="preserve">July 2023 – Present </w:t>
            </w:r>
          </w:p>
          <w:p w14:paraId="05D667AD" w14:textId="5CCCE791" w:rsidR="00A035B2" w:rsidRPr="00A035B2" w:rsidRDefault="00A035B2" w:rsidP="00056D8D">
            <w:pPr>
              <w:pStyle w:val="Heading2"/>
              <w:rPr>
                <w:smallCaps/>
                <w:sz w:val="28"/>
                <w:szCs w:val="28"/>
              </w:rPr>
            </w:pPr>
            <w:r w:rsidRPr="00A035B2">
              <w:rPr>
                <w:smallCaps/>
                <w:sz w:val="28"/>
                <w:szCs w:val="28"/>
              </w:rPr>
              <w:t xml:space="preserve">MBA HOSPITAL AND HEALTHCARE MANAGEMENT, </w:t>
            </w:r>
            <w:r w:rsidRPr="00A035B2">
              <w:rPr>
                <w:smallCaps/>
                <w:color w:val="747474" w:themeColor="background2" w:themeShade="80"/>
                <w:sz w:val="28"/>
                <w:szCs w:val="28"/>
              </w:rPr>
              <w:t>DR. Mgr UNIVERSITY. TN.</w:t>
            </w:r>
          </w:p>
        </w:tc>
      </w:tr>
      <w:tr w:rsidR="00F61DF9" w:rsidRPr="00CF1A49" w14:paraId="535A38C5" w14:textId="77777777" w:rsidTr="00F61DF9">
        <w:tc>
          <w:tcPr>
            <w:tcW w:w="9355" w:type="dxa"/>
            <w:tcMar>
              <w:top w:w="216" w:type="dxa"/>
            </w:tcMar>
          </w:tcPr>
          <w:p w14:paraId="6EB5E4A1" w14:textId="338BA7A7" w:rsidR="00F61DF9" w:rsidRPr="00A035B2" w:rsidRDefault="00056D8D" w:rsidP="00F61DF9">
            <w:pPr>
              <w:pStyle w:val="Heading3"/>
              <w:contextualSpacing w:val="0"/>
              <w:rPr>
                <w:sz w:val="28"/>
                <w:szCs w:val="28"/>
              </w:rPr>
            </w:pPr>
            <w:r w:rsidRPr="00A035B2">
              <w:rPr>
                <w:sz w:val="28"/>
                <w:szCs w:val="28"/>
              </w:rPr>
              <w:t>may 2012</w:t>
            </w:r>
            <w:r w:rsidR="00F61DF9" w:rsidRPr="00A035B2">
              <w:rPr>
                <w:sz w:val="28"/>
                <w:szCs w:val="28"/>
              </w:rPr>
              <w:t xml:space="preserve"> </w:t>
            </w:r>
          </w:p>
          <w:p w14:paraId="5310E435" w14:textId="36215ADC" w:rsidR="00F61DF9" w:rsidRPr="00A035B2" w:rsidRDefault="00056D8D" w:rsidP="00F61DF9">
            <w:pPr>
              <w:pStyle w:val="Heading2"/>
              <w:contextualSpacing w:val="0"/>
              <w:rPr>
                <w:sz w:val="28"/>
                <w:szCs w:val="28"/>
              </w:rPr>
            </w:pPr>
            <w:r w:rsidRPr="00A035B2">
              <w:rPr>
                <w:sz w:val="28"/>
                <w:szCs w:val="28"/>
              </w:rPr>
              <w:t>Inte</w:t>
            </w:r>
            <w:r w:rsidR="0030386F" w:rsidRPr="00A035B2">
              <w:rPr>
                <w:sz w:val="28"/>
                <w:szCs w:val="28"/>
              </w:rPr>
              <w:t>r</w:t>
            </w:r>
            <w:r w:rsidRPr="00A035B2">
              <w:rPr>
                <w:sz w:val="28"/>
                <w:szCs w:val="28"/>
              </w:rPr>
              <w:t>mediate</w:t>
            </w:r>
            <w:r w:rsidR="00F61DF9" w:rsidRPr="00A035B2">
              <w:rPr>
                <w:sz w:val="28"/>
                <w:szCs w:val="28"/>
              </w:rPr>
              <w:t xml:space="preserve">, </w:t>
            </w:r>
            <w:r w:rsidRPr="00A035B2">
              <w:rPr>
                <w:rStyle w:val="SubtleReference"/>
                <w:sz w:val="28"/>
                <w:szCs w:val="28"/>
              </w:rPr>
              <w:t>sri Gayatri junoir college</w:t>
            </w:r>
          </w:p>
          <w:p w14:paraId="4A0F9880" w14:textId="721DF674" w:rsidR="00E723ED" w:rsidRPr="00A035B2" w:rsidRDefault="00056D8D" w:rsidP="00F61DF9">
            <w:pPr>
              <w:rPr>
                <w:sz w:val="28"/>
                <w:szCs w:val="28"/>
              </w:rPr>
            </w:pPr>
            <w:r w:rsidRPr="00A035B2">
              <w:rPr>
                <w:sz w:val="28"/>
                <w:szCs w:val="28"/>
              </w:rPr>
              <w:t>With Biology, Zoology, Physics and Chemistry as my Majors.</w:t>
            </w:r>
          </w:p>
        </w:tc>
      </w:tr>
    </w:tbl>
    <w:p w14:paraId="6170788E" w14:textId="3675181C" w:rsidR="00B334E9" w:rsidRPr="00A035B2" w:rsidRDefault="00B334E9" w:rsidP="00B334E9">
      <w:pPr>
        <w:pStyle w:val="Heading1"/>
        <w:rPr>
          <w:sz w:val="32"/>
        </w:rPr>
      </w:pPr>
      <w:r w:rsidRPr="00A035B2">
        <w:rPr>
          <w:sz w:val="32"/>
        </w:rPr>
        <w:lastRenderedPageBreak/>
        <w:t>Certifications</w:t>
      </w:r>
    </w:p>
    <w:p w14:paraId="0D8DA635" w14:textId="77777777" w:rsidR="00B334E9" w:rsidRDefault="00B334E9" w:rsidP="00B334E9">
      <w:pPr>
        <w:pStyle w:val="Heading1"/>
      </w:pPr>
    </w:p>
    <w:p w14:paraId="167D6250" w14:textId="6E800BA5" w:rsidR="00B334E9" w:rsidRPr="00A035B2" w:rsidRDefault="00B334E9" w:rsidP="0009394B">
      <w:pPr>
        <w:pStyle w:val="Heading1"/>
        <w:numPr>
          <w:ilvl w:val="0"/>
          <w:numId w:val="16"/>
        </w:numPr>
        <w:ind w:left="774"/>
        <w:jc w:val="both"/>
        <w:rPr>
          <w:b w:val="0"/>
          <w:bCs/>
          <w:sz w:val="24"/>
          <w:szCs w:val="24"/>
        </w:rPr>
      </w:pPr>
      <w:r w:rsidRPr="00A035B2">
        <w:rPr>
          <w:rFonts w:asciiTheme="minorHAnsi" w:hAnsiTheme="minorHAnsi" w:cstheme="minorHAnsi"/>
          <w:b w:val="0"/>
          <w:bCs/>
          <w:caps w:val="0"/>
          <w:sz w:val="24"/>
          <w:szCs w:val="24"/>
        </w:rPr>
        <w:t>Diploma course in human resource management (HRM</w:t>
      </w:r>
      <w:r w:rsidRPr="00A035B2">
        <w:rPr>
          <w:rFonts w:asciiTheme="minorHAnsi" w:hAnsiTheme="minorHAnsi" w:cstheme="minorHAnsi"/>
          <w:b w:val="0"/>
          <w:bCs/>
          <w:sz w:val="24"/>
          <w:szCs w:val="24"/>
        </w:rPr>
        <w:t>)</w:t>
      </w:r>
    </w:p>
    <w:p w14:paraId="19769C53" w14:textId="2A632479" w:rsidR="00B334E9" w:rsidRPr="00A035B2" w:rsidRDefault="0009394B" w:rsidP="00037D3E">
      <w:pPr>
        <w:pStyle w:val="Heading1"/>
        <w:numPr>
          <w:ilvl w:val="0"/>
          <w:numId w:val="16"/>
        </w:numPr>
        <w:rPr>
          <w:b w:val="0"/>
          <w:bCs/>
          <w:sz w:val="24"/>
          <w:szCs w:val="24"/>
        </w:rPr>
      </w:pPr>
      <w:r w:rsidRPr="00A035B2">
        <w:rPr>
          <w:rFonts w:asciiTheme="minorHAnsi" w:hAnsiTheme="minorHAnsi" w:cstheme="minorHAnsi"/>
          <w:b w:val="0"/>
          <w:bCs/>
          <w:caps w:val="0"/>
          <w:sz w:val="24"/>
          <w:szCs w:val="24"/>
        </w:rPr>
        <w:t>PG Diploma In Pharmacovigilance And Advance Clinical Research</w:t>
      </w:r>
    </w:p>
    <w:p w14:paraId="0E84D4E8" w14:textId="77777777" w:rsidR="00B334E9" w:rsidRPr="00B334E9" w:rsidRDefault="00B334E9" w:rsidP="0009394B">
      <w:pPr>
        <w:pStyle w:val="Heading1"/>
        <w:rPr>
          <w:sz w:val="20"/>
          <w:szCs w:val="20"/>
        </w:rPr>
      </w:pPr>
    </w:p>
    <w:p w14:paraId="2AC0C910" w14:textId="77777777" w:rsidR="00B334E9" w:rsidRDefault="00B334E9" w:rsidP="00486277">
      <w:pPr>
        <w:pStyle w:val="Heading1"/>
      </w:pPr>
    </w:p>
    <w:sdt>
      <w:sdtPr>
        <w:alias w:val="Skills:"/>
        <w:tag w:val="Skills:"/>
        <w:id w:val="-1392877668"/>
        <w:placeholder>
          <w:docPart w:val="51B95AE9EF4E46529400E647DC88C897"/>
        </w:placeholder>
        <w:temporary/>
        <w:showingPlcHdr/>
        <w15:appearance w15:val="hidden"/>
      </w:sdtPr>
      <w:sdtEndPr/>
      <w:sdtContent>
        <w:p w14:paraId="4740C857" w14:textId="18E8819B" w:rsidR="00486277" w:rsidRPr="00CF1A49" w:rsidRDefault="00486277" w:rsidP="00486277">
          <w:pPr>
            <w:pStyle w:val="Heading1"/>
          </w:pPr>
          <w:r w:rsidRPr="00A035B2">
            <w:rPr>
              <w:sz w:val="32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3A0632" w:rsidRPr="006E1507" w14:paraId="07831450" w14:textId="77777777" w:rsidTr="00CF1A49">
        <w:tc>
          <w:tcPr>
            <w:tcW w:w="4675" w:type="dxa"/>
          </w:tcPr>
          <w:p w14:paraId="1B52853A" w14:textId="57B1BE07" w:rsidR="001E3120" w:rsidRPr="00A035B2" w:rsidRDefault="004A07B1" w:rsidP="006E1507">
            <w:pPr>
              <w:pStyle w:val="ListBullet"/>
              <w:contextualSpacing w:val="0"/>
              <w:rPr>
                <w:sz w:val="28"/>
                <w:szCs w:val="28"/>
              </w:rPr>
            </w:pPr>
            <w:r w:rsidRPr="00A035B2">
              <w:rPr>
                <w:sz w:val="28"/>
                <w:szCs w:val="28"/>
              </w:rPr>
              <w:t xml:space="preserve">Communication </w:t>
            </w:r>
            <w:r w:rsidR="00037D3E">
              <w:rPr>
                <w:sz w:val="28"/>
                <w:szCs w:val="28"/>
              </w:rPr>
              <w:t>skills.</w:t>
            </w:r>
          </w:p>
          <w:p w14:paraId="7FD69588" w14:textId="3AAF064D" w:rsidR="001F4E6D" w:rsidRPr="00A035B2" w:rsidRDefault="004A07B1" w:rsidP="006E1507">
            <w:pPr>
              <w:pStyle w:val="ListBullet"/>
              <w:contextualSpacing w:val="0"/>
              <w:rPr>
                <w:sz w:val="28"/>
                <w:szCs w:val="28"/>
              </w:rPr>
            </w:pPr>
            <w:r w:rsidRPr="00A035B2">
              <w:rPr>
                <w:sz w:val="28"/>
                <w:szCs w:val="28"/>
              </w:rPr>
              <w:t>Interpersonal, team work, respon</w:t>
            </w:r>
            <w:r w:rsidR="00B334E9" w:rsidRPr="00A035B2">
              <w:rPr>
                <w:sz w:val="28"/>
                <w:szCs w:val="28"/>
              </w:rPr>
              <w:t>s</w:t>
            </w:r>
            <w:r w:rsidRPr="00A035B2">
              <w:rPr>
                <w:sz w:val="28"/>
                <w:szCs w:val="28"/>
              </w:rPr>
              <w:t>ibility.</w:t>
            </w:r>
          </w:p>
          <w:p w14:paraId="661E1F7F" w14:textId="77777777" w:rsidR="00542AE8" w:rsidRPr="00A035B2" w:rsidRDefault="00542AE8" w:rsidP="006E1507">
            <w:pPr>
              <w:pStyle w:val="ListBullet"/>
              <w:contextualSpacing w:val="0"/>
              <w:rPr>
                <w:sz w:val="28"/>
                <w:szCs w:val="28"/>
              </w:rPr>
            </w:pPr>
            <w:r w:rsidRPr="00A035B2">
              <w:rPr>
                <w:sz w:val="28"/>
                <w:szCs w:val="28"/>
              </w:rPr>
              <w:t>Customer obsession.</w:t>
            </w:r>
          </w:p>
          <w:p w14:paraId="47CDD0D2" w14:textId="2B021A8E" w:rsidR="00A035B2" w:rsidRPr="00A035B2" w:rsidRDefault="00A035B2" w:rsidP="006E1507">
            <w:pPr>
              <w:pStyle w:val="ListBullet"/>
              <w:contextualSpacing w:val="0"/>
              <w:rPr>
                <w:sz w:val="28"/>
                <w:szCs w:val="28"/>
              </w:rPr>
            </w:pPr>
            <w:r w:rsidRPr="00A035B2">
              <w:rPr>
                <w:sz w:val="28"/>
                <w:szCs w:val="28"/>
              </w:rPr>
              <w:t>MS Office.</w:t>
            </w:r>
          </w:p>
        </w:tc>
        <w:tc>
          <w:tcPr>
            <w:tcW w:w="4675" w:type="dxa"/>
            <w:tcMar>
              <w:left w:w="360" w:type="dxa"/>
            </w:tcMar>
          </w:tcPr>
          <w:p w14:paraId="3DD0DE75" w14:textId="318EAF02" w:rsidR="003A0632" w:rsidRPr="00A035B2" w:rsidRDefault="004A07B1" w:rsidP="006E1507">
            <w:pPr>
              <w:pStyle w:val="ListBullet"/>
              <w:contextualSpacing w:val="0"/>
              <w:rPr>
                <w:sz w:val="28"/>
                <w:szCs w:val="28"/>
              </w:rPr>
            </w:pPr>
            <w:r w:rsidRPr="00A035B2">
              <w:rPr>
                <w:sz w:val="28"/>
                <w:szCs w:val="28"/>
              </w:rPr>
              <w:t>Time management</w:t>
            </w:r>
          </w:p>
          <w:p w14:paraId="10F30400" w14:textId="16AA73DB" w:rsidR="001E3120" w:rsidRPr="00A035B2" w:rsidRDefault="004A07B1" w:rsidP="006E1507">
            <w:pPr>
              <w:pStyle w:val="ListBullet"/>
              <w:contextualSpacing w:val="0"/>
              <w:rPr>
                <w:sz w:val="28"/>
                <w:szCs w:val="28"/>
              </w:rPr>
            </w:pPr>
            <w:r w:rsidRPr="00A035B2">
              <w:rPr>
                <w:sz w:val="28"/>
                <w:szCs w:val="28"/>
              </w:rPr>
              <w:t>Multitasking</w:t>
            </w:r>
          </w:p>
          <w:p w14:paraId="3960C6E4" w14:textId="77777777" w:rsidR="001E3120" w:rsidRPr="00A035B2" w:rsidRDefault="00854757" w:rsidP="006E1507">
            <w:pPr>
              <w:pStyle w:val="ListBullet"/>
              <w:contextualSpacing w:val="0"/>
              <w:rPr>
                <w:sz w:val="28"/>
                <w:szCs w:val="28"/>
              </w:rPr>
            </w:pPr>
            <w:r w:rsidRPr="00A035B2">
              <w:rPr>
                <w:sz w:val="28"/>
                <w:szCs w:val="28"/>
              </w:rPr>
              <w:t>leadership.</w:t>
            </w:r>
          </w:p>
          <w:p w14:paraId="0AE1F3D5" w14:textId="157EB1BB" w:rsidR="00542AE8" w:rsidRPr="00A035B2" w:rsidRDefault="00542AE8" w:rsidP="006E1507">
            <w:pPr>
              <w:pStyle w:val="ListBullet"/>
              <w:contextualSpacing w:val="0"/>
              <w:rPr>
                <w:sz w:val="28"/>
                <w:szCs w:val="28"/>
              </w:rPr>
            </w:pPr>
            <w:r w:rsidRPr="00A035B2">
              <w:rPr>
                <w:sz w:val="28"/>
                <w:szCs w:val="28"/>
              </w:rPr>
              <w:t>Critical thinking</w:t>
            </w:r>
          </w:p>
          <w:p w14:paraId="55ED3124" w14:textId="52C08243" w:rsidR="00E723ED" w:rsidRPr="00A035B2" w:rsidRDefault="00E723ED" w:rsidP="00E723ED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8"/>
                <w:szCs w:val="28"/>
              </w:rPr>
            </w:pPr>
          </w:p>
        </w:tc>
      </w:tr>
    </w:tbl>
    <w:sdt>
      <w:sdtPr>
        <w:alias w:val="Activities:"/>
        <w:tag w:val="Activities:"/>
        <w:id w:val="1223332893"/>
        <w:placeholder>
          <w:docPart w:val="88F7D6CDDCA14B6EABA4BDEB8B53C36D"/>
        </w:placeholder>
        <w:temporary/>
        <w:showingPlcHdr/>
        <w15:appearance w15:val="hidden"/>
      </w:sdtPr>
      <w:sdtEndPr/>
      <w:sdtContent>
        <w:p w14:paraId="4AAEF98F" w14:textId="77777777" w:rsidR="00AD782D" w:rsidRPr="00CF1A49" w:rsidRDefault="0062312F" w:rsidP="0062312F">
          <w:pPr>
            <w:pStyle w:val="Heading1"/>
          </w:pPr>
          <w:r w:rsidRPr="00A035B2">
            <w:rPr>
              <w:sz w:val="32"/>
            </w:rPr>
            <w:t>Activities</w:t>
          </w:r>
        </w:p>
      </w:sdtContent>
    </w:sdt>
    <w:p w14:paraId="35A8BB24" w14:textId="2CEE2E1E" w:rsidR="00B51D1B" w:rsidRPr="00A035B2" w:rsidRDefault="00854757" w:rsidP="00FF6A7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035B2">
        <w:rPr>
          <w:color w:val="1D824C" w:themeColor="accent1"/>
          <w:sz w:val="32"/>
          <w:szCs w:val="32"/>
        </w:rPr>
        <w:t>INTERESTS</w:t>
      </w:r>
      <w:r w:rsidRPr="00A035B2">
        <w:rPr>
          <w:color w:val="1D824C" w:themeColor="accent1"/>
          <w:sz w:val="28"/>
          <w:szCs w:val="28"/>
        </w:rPr>
        <w:t>-</w:t>
      </w:r>
      <w:r w:rsidRPr="00A035B2">
        <w:rPr>
          <w:sz w:val="28"/>
          <w:szCs w:val="28"/>
        </w:rPr>
        <w:t xml:space="preserve"> Music both listening and playing, Swimming.</w:t>
      </w:r>
    </w:p>
    <w:p w14:paraId="163E1685" w14:textId="5F66A7E7" w:rsidR="00854757" w:rsidRPr="00A035B2" w:rsidRDefault="00854757" w:rsidP="006E1507">
      <w:pPr>
        <w:rPr>
          <w:sz w:val="28"/>
          <w:szCs w:val="28"/>
        </w:rPr>
      </w:pPr>
      <w:r w:rsidRPr="00A035B2">
        <w:rPr>
          <w:sz w:val="28"/>
          <w:szCs w:val="28"/>
        </w:rPr>
        <w:t>Volunteering at children home and teaching kids’ moral science and arts.</w:t>
      </w:r>
    </w:p>
    <w:p w14:paraId="486C12C9" w14:textId="1FAB5746" w:rsidR="00854757" w:rsidRPr="00A035B2" w:rsidRDefault="00854757" w:rsidP="006E1507">
      <w:pPr>
        <w:rPr>
          <w:sz w:val="28"/>
          <w:szCs w:val="28"/>
        </w:rPr>
      </w:pPr>
      <w:r w:rsidRPr="00A035B2">
        <w:rPr>
          <w:sz w:val="28"/>
          <w:szCs w:val="28"/>
        </w:rPr>
        <w:t>Planning Christmas and other event</w:t>
      </w:r>
      <w:r w:rsidR="00200D4E" w:rsidRPr="00A035B2">
        <w:rPr>
          <w:sz w:val="28"/>
          <w:szCs w:val="28"/>
        </w:rPr>
        <w:t>s</w:t>
      </w:r>
      <w:r w:rsidRPr="00A035B2">
        <w:rPr>
          <w:sz w:val="28"/>
          <w:szCs w:val="28"/>
        </w:rPr>
        <w:t xml:space="preserve"> for our church</w:t>
      </w:r>
      <w:r w:rsidR="00A035B2">
        <w:rPr>
          <w:sz w:val="28"/>
          <w:szCs w:val="28"/>
        </w:rPr>
        <w:t>.</w:t>
      </w:r>
    </w:p>
    <w:p w14:paraId="3D978FF5" w14:textId="77777777" w:rsidR="00854757" w:rsidRPr="00FF6A78" w:rsidRDefault="00854757" w:rsidP="006E1507">
      <w:pPr>
        <w:rPr>
          <w:sz w:val="28"/>
          <w:szCs w:val="28"/>
        </w:rPr>
      </w:pPr>
    </w:p>
    <w:sectPr w:rsidR="00854757" w:rsidRPr="00FF6A78" w:rsidSect="0009394B">
      <w:footerReference w:type="default" r:id="rId8"/>
      <w:headerReference w:type="first" r:id="rId9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CEA53" w14:textId="77777777" w:rsidR="003B6D1D" w:rsidRDefault="003B6D1D" w:rsidP="0068194B">
      <w:r>
        <w:separator/>
      </w:r>
    </w:p>
    <w:p w14:paraId="55661571" w14:textId="77777777" w:rsidR="003B6D1D" w:rsidRDefault="003B6D1D"/>
    <w:p w14:paraId="48517F18" w14:textId="77777777" w:rsidR="003B6D1D" w:rsidRDefault="003B6D1D"/>
  </w:endnote>
  <w:endnote w:type="continuationSeparator" w:id="0">
    <w:p w14:paraId="15E113F3" w14:textId="77777777" w:rsidR="003B6D1D" w:rsidRDefault="003B6D1D" w:rsidP="0068194B">
      <w:r>
        <w:continuationSeparator/>
      </w:r>
    </w:p>
    <w:p w14:paraId="76C7166F" w14:textId="77777777" w:rsidR="003B6D1D" w:rsidRDefault="003B6D1D"/>
    <w:p w14:paraId="4EB49343" w14:textId="77777777" w:rsidR="003B6D1D" w:rsidRDefault="003B6D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CB9AE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3A958" w14:textId="77777777" w:rsidR="003B6D1D" w:rsidRDefault="003B6D1D" w:rsidP="0068194B">
      <w:r>
        <w:separator/>
      </w:r>
    </w:p>
    <w:p w14:paraId="5464892E" w14:textId="77777777" w:rsidR="003B6D1D" w:rsidRDefault="003B6D1D"/>
    <w:p w14:paraId="2FEF9F5A" w14:textId="77777777" w:rsidR="003B6D1D" w:rsidRDefault="003B6D1D"/>
  </w:footnote>
  <w:footnote w:type="continuationSeparator" w:id="0">
    <w:p w14:paraId="04406505" w14:textId="77777777" w:rsidR="003B6D1D" w:rsidRDefault="003B6D1D" w:rsidP="0068194B">
      <w:r>
        <w:continuationSeparator/>
      </w:r>
    </w:p>
    <w:p w14:paraId="35703095" w14:textId="77777777" w:rsidR="003B6D1D" w:rsidRDefault="003B6D1D"/>
    <w:p w14:paraId="2C048DB6" w14:textId="77777777" w:rsidR="003B6D1D" w:rsidRDefault="003B6D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042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AE13A7" wp14:editId="7234B27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91632E2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7C44F2F"/>
    <w:multiLevelType w:val="hybridMultilevel"/>
    <w:tmpl w:val="E8B04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76BFA"/>
    <w:multiLevelType w:val="hybridMultilevel"/>
    <w:tmpl w:val="E8D007F2"/>
    <w:lvl w:ilvl="0" w:tplc="40090001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1D824C" w:themeColor="accent1"/>
      </w:rPr>
    </w:lvl>
    <w:lvl w:ilvl="1" w:tplc="40090003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B290C62"/>
    <w:multiLevelType w:val="hybridMultilevel"/>
    <w:tmpl w:val="68F4C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837331">
    <w:abstractNumId w:val="9"/>
  </w:num>
  <w:num w:numId="2" w16cid:durableId="103887501">
    <w:abstractNumId w:val="8"/>
  </w:num>
  <w:num w:numId="3" w16cid:durableId="1486043751">
    <w:abstractNumId w:val="7"/>
  </w:num>
  <w:num w:numId="4" w16cid:durableId="1898128067">
    <w:abstractNumId w:val="6"/>
  </w:num>
  <w:num w:numId="5" w16cid:durableId="1724911440">
    <w:abstractNumId w:val="10"/>
  </w:num>
  <w:num w:numId="6" w16cid:durableId="2090150060">
    <w:abstractNumId w:val="3"/>
  </w:num>
  <w:num w:numId="7" w16cid:durableId="902564417">
    <w:abstractNumId w:val="13"/>
  </w:num>
  <w:num w:numId="8" w16cid:durableId="906888009">
    <w:abstractNumId w:val="2"/>
  </w:num>
  <w:num w:numId="9" w16cid:durableId="1609581712">
    <w:abstractNumId w:val="14"/>
  </w:num>
  <w:num w:numId="10" w16cid:durableId="703361469">
    <w:abstractNumId w:val="5"/>
  </w:num>
  <w:num w:numId="11" w16cid:durableId="16322624">
    <w:abstractNumId w:val="4"/>
  </w:num>
  <w:num w:numId="12" w16cid:durableId="155807460">
    <w:abstractNumId w:val="1"/>
  </w:num>
  <w:num w:numId="13" w16cid:durableId="1800032267">
    <w:abstractNumId w:val="0"/>
  </w:num>
  <w:num w:numId="14" w16cid:durableId="2017537102">
    <w:abstractNumId w:val="15"/>
  </w:num>
  <w:num w:numId="15" w16cid:durableId="1442264568">
    <w:abstractNumId w:val="11"/>
  </w:num>
  <w:num w:numId="16" w16cid:durableId="19849200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1F"/>
    <w:rsid w:val="000001EF"/>
    <w:rsid w:val="00007322"/>
    <w:rsid w:val="00007728"/>
    <w:rsid w:val="00022EB2"/>
    <w:rsid w:val="00024584"/>
    <w:rsid w:val="00024730"/>
    <w:rsid w:val="00037D3E"/>
    <w:rsid w:val="00055E95"/>
    <w:rsid w:val="00056D8D"/>
    <w:rsid w:val="0007021F"/>
    <w:rsid w:val="0009394B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0D4E"/>
    <w:rsid w:val="002029B8"/>
    <w:rsid w:val="00203573"/>
    <w:rsid w:val="0020597D"/>
    <w:rsid w:val="00213B4C"/>
    <w:rsid w:val="002164BE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670F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386F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B6D1D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07B1"/>
    <w:rsid w:val="004A1FAE"/>
    <w:rsid w:val="004A32FF"/>
    <w:rsid w:val="004B06EB"/>
    <w:rsid w:val="004B5C2D"/>
    <w:rsid w:val="004B6AD0"/>
    <w:rsid w:val="004C2D5D"/>
    <w:rsid w:val="004C33E1"/>
    <w:rsid w:val="004E01EB"/>
    <w:rsid w:val="004E2794"/>
    <w:rsid w:val="00510392"/>
    <w:rsid w:val="00513E2A"/>
    <w:rsid w:val="00542AE8"/>
    <w:rsid w:val="00566A35"/>
    <w:rsid w:val="0056701E"/>
    <w:rsid w:val="005740D7"/>
    <w:rsid w:val="0059583B"/>
    <w:rsid w:val="005A0F26"/>
    <w:rsid w:val="005A1B10"/>
    <w:rsid w:val="005A6850"/>
    <w:rsid w:val="005B1B1B"/>
    <w:rsid w:val="005C5020"/>
    <w:rsid w:val="005C5932"/>
    <w:rsid w:val="005D3CA7"/>
    <w:rsid w:val="005D4CC1"/>
    <w:rsid w:val="005F4B91"/>
    <w:rsid w:val="005F55D2"/>
    <w:rsid w:val="00617795"/>
    <w:rsid w:val="0062312F"/>
    <w:rsid w:val="00625F2C"/>
    <w:rsid w:val="006321CA"/>
    <w:rsid w:val="006618E9"/>
    <w:rsid w:val="0068194B"/>
    <w:rsid w:val="00692703"/>
    <w:rsid w:val="006A1962"/>
    <w:rsid w:val="006A3FF0"/>
    <w:rsid w:val="006B5D48"/>
    <w:rsid w:val="006B7D7B"/>
    <w:rsid w:val="006C1A5E"/>
    <w:rsid w:val="006D65FA"/>
    <w:rsid w:val="006E1507"/>
    <w:rsid w:val="00701E84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9687A"/>
    <w:rsid w:val="007C0566"/>
    <w:rsid w:val="007C606B"/>
    <w:rsid w:val="007E6A61"/>
    <w:rsid w:val="00801140"/>
    <w:rsid w:val="00803404"/>
    <w:rsid w:val="00834955"/>
    <w:rsid w:val="00854757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67D"/>
    <w:rsid w:val="009C4DFC"/>
    <w:rsid w:val="009C6D49"/>
    <w:rsid w:val="009D44F8"/>
    <w:rsid w:val="009E3160"/>
    <w:rsid w:val="009F220C"/>
    <w:rsid w:val="009F3B05"/>
    <w:rsid w:val="009F4931"/>
    <w:rsid w:val="00A035B2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338D"/>
    <w:rsid w:val="00A755E8"/>
    <w:rsid w:val="00A93A5D"/>
    <w:rsid w:val="00AB32F8"/>
    <w:rsid w:val="00AB610B"/>
    <w:rsid w:val="00AD360E"/>
    <w:rsid w:val="00AD40FB"/>
    <w:rsid w:val="00AD782D"/>
    <w:rsid w:val="00AE7650"/>
    <w:rsid w:val="00B00A84"/>
    <w:rsid w:val="00B10EBE"/>
    <w:rsid w:val="00B236F1"/>
    <w:rsid w:val="00B334E9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E7F4F"/>
    <w:rsid w:val="00BF61AC"/>
    <w:rsid w:val="00C47FA6"/>
    <w:rsid w:val="00C57FC6"/>
    <w:rsid w:val="00C66A7D"/>
    <w:rsid w:val="00C779DA"/>
    <w:rsid w:val="00C814F7"/>
    <w:rsid w:val="00C92ACE"/>
    <w:rsid w:val="00CA4B4D"/>
    <w:rsid w:val="00CB35C3"/>
    <w:rsid w:val="00CD323D"/>
    <w:rsid w:val="00CE0CB2"/>
    <w:rsid w:val="00CE4030"/>
    <w:rsid w:val="00CE64B3"/>
    <w:rsid w:val="00CF1A49"/>
    <w:rsid w:val="00D0630C"/>
    <w:rsid w:val="00D243A9"/>
    <w:rsid w:val="00D305A4"/>
    <w:rsid w:val="00D305E5"/>
    <w:rsid w:val="00D37CD3"/>
    <w:rsid w:val="00D50C1F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3F11"/>
    <w:rsid w:val="00DE0FAA"/>
    <w:rsid w:val="00DE136D"/>
    <w:rsid w:val="00DE6534"/>
    <w:rsid w:val="00DF4D6C"/>
    <w:rsid w:val="00DF7B40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23ED"/>
    <w:rsid w:val="00E81CC5"/>
    <w:rsid w:val="00E85A87"/>
    <w:rsid w:val="00E85B4A"/>
    <w:rsid w:val="00E9528E"/>
    <w:rsid w:val="00EA5099"/>
    <w:rsid w:val="00EA7E4B"/>
    <w:rsid w:val="00EC1351"/>
    <w:rsid w:val="00EC4CBF"/>
    <w:rsid w:val="00EE2CA8"/>
    <w:rsid w:val="00EF17E8"/>
    <w:rsid w:val="00EF51D9"/>
    <w:rsid w:val="00F130DD"/>
    <w:rsid w:val="00F24884"/>
    <w:rsid w:val="00F476C4"/>
    <w:rsid w:val="00F47AFE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3F0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5B2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854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hinnuoliv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le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D220FAD6294EDF8F0996526ECC0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B990A-E66D-427E-8BA4-BE6A77020F77}"/>
      </w:docPartPr>
      <w:docPartBody>
        <w:p w:rsidR="00C75547" w:rsidRDefault="00C75547">
          <w:pPr>
            <w:pStyle w:val="0DD220FAD6294EDF8F0996526ECC04CF"/>
          </w:pPr>
          <w:r w:rsidRPr="00CF1A49">
            <w:t>·</w:t>
          </w:r>
        </w:p>
      </w:docPartBody>
    </w:docPart>
    <w:docPart>
      <w:docPartPr>
        <w:name w:val="B3D7FD13DC064A71956A3FBB8DC9B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0DF8D-8572-4C3D-834B-B07A38EC97C3}"/>
      </w:docPartPr>
      <w:docPartBody>
        <w:p w:rsidR="00C75547" w:rsidRDefault="00C75547">
          <w:pPr>
            <w:pStyle w:val="B3D7FD13DC064A71956A3FBB8DC9B6D4"/>
          </w:pPr>
          <w:r w:rsidRPr="00CF1A49">
            <w:t>Experience</w:t>
          </w:r>
        </w:p>
      </w:docPartBody>
    </w:docPart>
    <w:docPart>
      <w:docPartPr>
        <w:name w:val="ED45BE255C1F4BBF83441A76CB538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F8387-D152-4AD0-AC0D-057C969945FE}"/>
      </w:docPartPr>
      <w:docPartBody>
        <w:p w:rsidR="00C75547" w:rsidRDefault="00C75547">
          <w:pPr>
            <w:pStyle w:val="ED45BE255C1F4BBF83441A76CB538C43"/>
          </w:pPr>
          <w:r w:rsidRPr="00CF1A49">
            <w:t>Dates From</w:t>
          </w:r>
        </w:p>
      </w:docPartBody>
    </w:docPart>
    <w:docPart>
      <w:docPartPr>
        <w:name w:val="1B58A96B17874160862B51D501400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3CE0A-AE15-47F6-B3E3-A245054C99BB}"/>
      </w:docPartPr>
      <w:docPartBody>
        <w:p w:rsidR="00C75547" w:rsidRDefault="00C75547">
          <w:pPr>
            <w:pStyle w:val="1B58A96B17874160862B51D501400911"/>
          </w:pPr>
          <w:r w:rsidRPr="00CF1A49">
            <w:t>To</w:t>
          </w:r>
        </w:p>
      </w:docPartBody>
    </w:docPart>
    <w:docPart>
      <w:docPartPr>
        <w:name w:val="3897D765358240CC930E3888C8B59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D69E7-D98F-40FA-AD83-EF33E50A3603}"/>
      </w:docPartPr>
      <w:docPartBody>
        <w:p w:rsidR="00C75547" w:rsidRDefault="00C75547">
          <w:pPr>
            <w:pStyle w:val="3897D765358240CC930E3888C8B5941B"/>
          </w:pPr>
          <w:r w:rsidRPr="00CF1A49">
            <w:t>Education</w:t>
          </w:r>
        </w:p>
      </w:docPartBody>
    </w:docPart>
    <w:docPart>
      <w:docPartPr>
        <w:name w:val="51B95AE9EF4E46529400E647DC88C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FA266-C433-4466-9324-57D77B2F7C1F}"/>
      </w:docPartPr>
      <w:docPartBody>
        <w:p w:rsidR="00C75547" w:rsidRDefault="00C75547">
          <w:pPr>
            <w:pStyle w:val="51B95AE9EF4E46529400E647DC88C897"/>
          </w:pPr>
          <w:r w:rsidRPr="00CF1A49">
            <w:t>Skills</w:t>
          </w:r>
        </w:p>
      </w:docPartBody>
    </w:docPart>
    <w:docPart>
      <w:docPartPr>
        <w:name w:val="88F7D6CDDCA14B6EABA4BDEB8B53C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91174-9950-4F61-BEC5-CFA4ABB58ACD}"/>
      </w:docPartPr>
      <w:docPartBody>
        <w:p w:rsidR="00C75547" w:rsidRDefault="00C75547">
          <w:pPr>
            <w:pStyle w:val="88F7D6CDDCA14B6EABA4BDEB8B53C36D"/>
          </w:pPr>
          <w:r w:rsidRPr="00CF1A49">
            <w:t>Activities</w:t>
          </w:r>
        </w:p>
      </w:docPartBody>
    </w:docPart>
    <w:docPart>
      <w:docPartPr>
        <w:name w:val="D4A37181588A4D4197A52D6F78291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B47D6-4987-4F52-BEB0-335CB6FEB2CD}"/>
      </w:docPartPr>
      <w:docPartBody>
        <w:p w:rsidR="004F4E15" w:rsidRDefault="00952F84" w:rsidP="00952F84">
          <w:pPr>
            <w:pStyle w:val="D4A37181588A4D4197A52D6F78291EC9"/>
          </w:pPr>
          <w:r w:rsidRPr="00CF1A49">
            <w:t>Dates From</w:t>
          </w:r>
        </w:p>
      </w:docPartBody>
    </w:docPart>
    <w:docPart>
      <w:docPartPr>
        <w:name w:val="A75AECBDFA264B21ABEB633A37AE1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C205E-F9A4-415B-80AF-F378860C7B90}"/>
      </w:docPartPr>
      <w:docPartBody>
        <w:p w:rsidR="004F4E15" w:rsidRDefault="00952F84" w:rsidP="00952F84">
          <w:pPr>
            <w:pStyle w:val="A75AECBDFA264B21ABEB633A37AE143E"/>
          </w:pPr>
          <w:r w:rsidRPr="00CF1A49">
            <w:t>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47"/>
    <w:rsid w:val="000B2911"/>
    <w:rsid w:val="001709F8"/>
    <w:rsid w:val="004F4E15"/>
    <w:rsid w:val="007468ED"/>
    <w:rsid w:val="00822533"/>
    <w:rsid w:val="00952F84"/>
    <w:rsid w:val="00C75547"/>
    <w:rsid w:val="00F809DF"/>
    <w:rsid w:val="00FB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DD220FAD6294EDF8F0996526ECC04CF">
    <w:name w:val="0DD220FAD6294EDF8F0996526ECC04CF"/>
  </w:style>
  <w:style w:type="paragraph" w:customStyle="1" w:styleId="B3D7FD13DC064A71956A3FBB8DC9B6D4">
    <w:name w:val="B3D7FD13DC064A71956A3FBB8DC9B6D4"/>
  </w:style>
  <w:style w:type="paragraph" w:customStyle="1" w:styleId="ED45BE255C1F4BBF83441A76CB538C43">
    <w:name w:val="ED45BE255C1F4BBF83441A76CB538C43"/>
  </w:style>
  <w:style w:type="paragraph" w:customStyle="1" w:styleId="1B58A96B17874160862B51D501400911">
    <w:name w:val="1B58A96B17874160862B51D50140091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897D765358240CC930E3888C8B5941B">
    <w:name w:val="3897D765358240CC930E3888C8B5941B"/>
  </w:style>
  <w:style w:type="paragraph" w:customStyle="1" w:styleId="51B95AE9EF4E46529400E647DC88C897">
    <w:name w:val="51B95AE9EF4E46529400E647DC88C897"/>
  </w:style>
  <w:style w:type="paragraph" w:customStyle="1" w:styleId="88F7D6CDDCA14B6EABA4BDEB8B53C36D">
    <w:name w:val="88F7D6CDDCA14B6EABA4BDEB8B53C36D"/>
  </w:style>
  <w:style w:type="paragraph" w:customStyle="1" w:styleId="D4A37181588A4D4197A52D6F78291EC9">
    <w:name w:val="D4A37181588A4D4197A52D6F78291EC9"/>
    <w:rsid w:val="00952F84"/>
  </w:style>
  <w:style w:type="paragraph" w:customStyle="1" w:styleId="A75AECBDFA264B21ABEB633A37AE143E">
    <w:name w:val="A75AECBDFA264B21ABEB633A37AE143E"/>
    <w:rsid w:val="00952F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2023-10-06T08:58:00Z</dcterms:created>
  <dcterms:modified xsi:type="dcterms:W3CDTF">2023-10-19T18:38:00Z</dcterms:modified>
  <cp:category/>
</cp:coreProperties>
</file>