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25B" w:rsidRDefault="00506C07">
      <w:pPr>
        <w:pStyle w:val="Name"/>
      </w:pPr>
      <w:r>
        <w:t>Anisha Gupta</w:t>
      </w:r>
    </w:p>
    <w:p w:rsidR="0072425B" w:rsidRDefault="00FB3692">
      <w:pPr>
        <w:pStyle w:val="ContactInfo"/>
      </w:pPr>
      <w:r>
        <w:t xml:space="preserve">H.no.J14, </w:t>
      </w:r>
      <w:r w:rsidR="00E7534C">
        <w:t xml:space="preserve">Bharani Complex, Minister road, </w:t>
      </w:r>
      <w:r w:rsidR="006E5C40">
        <w:t>Secunderabad Hyderabad 500003</w:t>
      </w:r>
    </w:p>
    <w:sdt>
      <w:sdtPr>
        <w:id w:val="-1179423465"/>
        <w:placeholder>
          <w:docPart w:val="35CEF40CC53A5949BAB7E3510ECD9FCA"/>
        </w:placeholder>
        <w:temporary/>
        <w:showingPlcHdr/>
        <w15:appearance w15:val="hidden"/>
      </w:sdtPr>
      <w:sdtEndPr/>
      <w:sdtContent>
        <w:p w:rsidR="0072425B" w:rsidRDefault="00F132EB">
          <w:pPr>
            <w:pStyle w:val="Heading1"/>
          </w:pPr>
          <w:r>
            <w:t>Objective</w:t>
          </w:r>
        </w:p>
      </w:sdtContent>
    </w:sdt>
    <w:p w:rsidR="0072425B" w:rsidRDefault="004C2126">
      <w:r>
        <w:t xml:space="preserve">To </w:t>
      </w:r>
      <w:r w:rsidR="00F45A69">
        <w:t xml:space="preserve">expertise in customer support skills and </w:t>
      </w:r>
    </w:p>
    <w:p w:rsidR="00F45A69" w:rsidRDefault="00F45A69">
      <w:r>
        <w:t>Become a quality analyst in future.</w:t>
      </w:r>
    </w:p>
    <w:sdt>
      <w:sdtPr>
        <w:id w:val="1728489637"/>
        <w:placeholder>
          <w:docPart w:val="4E6F991DFCF3B340BEE2D466608A5E02"/>
        </w:placeholder>
        <w:temporary/>
        <w:showingPlcHdr/>
        <w15:appearance w15:val="hidden"/>
      </w:sdtPr>
      <w:sdtEndPr/>
      <w:sdtContent>
        <w:p w:rsidR="0072425B" w:rsidRDefault="00F132EB">
          <w:pPr>
            <w:pStyle w:val="Heading1"/>
          </w:pPr>
          <w:r>
            <w:t>Experience</w:t>
          </w:r>
        </w:p>
      </w:sdtContent>
    </w:sdt>
    <w:p w:rsidR="0072425B" w:rsidRDefault="00497F67" w:rsidP="00497F67">
      <w:pPr>
        <w:pStyle w:val="ListParagraph"/>
        <w:numPr>
          <w:ilvl w:val="0"/>
          <w:numId w:val="14"/>
        </w:numPr>
      </w:pPr>
      <w:r>
        <w:t xml:space="preserve">Genpact Uppal Hyderabad. </w:t>
      </w:r>
      <w:r w:rsidR="00A329E3">
        <w:t>From 2006 to 2009</w:t>
      </w:r>
    </w:p>
    <w:p w:rsidR="0072425B" w:rsidRDefault="00497F67">
      <w:r>
        <w:t>Technical support Analyst</w:t>
      </w:r>
    </w:p>
    <w:p w:rsidR="0072425B" w:rsidRDefault="00C76857">
      <w:pPr>
        <w:pStyle w:val="ListBullet"/>
      </w:pPr>
      <w:r>
        <w:t>Inbound voice basic technical b2b troubleshooting and password reset support.</w:t>
      </w:r>
    </w:p>
    <w:p w:rsidR="0002048E" w:rsidRDefault="008642B7" w:rsidP="008642B7">
      <w:pPr>
        <w:pStyle w:val="ListBullet"/>
        <w:numPr>
          <w:ilvl w:val="0"/>
          <w:numId w:val="0"/>
        </w:numPr>
      </w:pPr>
      <w:r>
        <w:t>2.</w:t>
      </w:r>
      <w:r w:rsidR="0002048E">
        <w:t xml:space="preserve"> </w:t>
      </w:r>
      <w:r w:rsidR="00DC38CF">
        <w:t>Accenture</w:t>
      </w:r>
      <w:r w:rsidR="00A329E3">
        <w:t xml:space="preserve"> from 2017 to 2019</w:t>
      </w:r>
    </w:p>
    <w:p w:rsidR="00DC38CF" w:rsidRDefault="00DC38CF" w:rsidP="003965C1">
      <w:pPr>
        <w:pStyle w:val="ListBullet"/>
        <w:numPr>
          <w:ilvl w:val="0"/>
          <w:numId w:val="0"/>
        </w:numPr>
        <w:ind w:left="216" w:hanging="216"/>
      </w:pPr>
      <w:r>
        <w:t>Analyst</w:t>
      </w:r>
    </w:p>
    <w:p w:rsidR="00DC38CF" w:rsidRDefault="00DC38CF">
      <w:pPr>
        <w:pStyle w:val="ListBullet"/>
      </w:pPr>
      <w:r>
        <w:t>Reviewing of ads for facebook</w:t>
      </w:r>
    </w:p>
    <w:p w:rsidR="0074005E" w:rsidRDefault="008642B7" w:rsidP="003965C1">
      <w:pPr>
        <w:pStyle w:val="ListBullet"/>
        <w:numPr>
          <w:ilvl w:val="0"/>
          <w:numId w:val="15"/>
        </w:numPr>
      </w:pPr>
      <w:r>
        <w:t>HSBC</w:t>
      </w:r>
      <w:r w:rsidR="00A329E3">
        <w:t xml:space="preserve"> 2020 to 2021</w:t>
      </w:r>
    </w:p>
    <w:p w:rsidR="0074005E" w:rsidRDefault="0074005E" w:rsidP="00A57401">
      <w:pPr>
        <w:pStyle w:val="ListBullet"/>
        <w:numPr>
          <w:ilvl w:val="0"/>
          <w:numId w:val="0"/>
        </w:numPr>
        <w:ind w:left="216" w:hanging="216"/>
      </w:pPr>
      <w:r>
        <w:t xml:space="preserve">Senior Customer service representative </w:t>
      </w:r>
    </w:p>
    <w:p w:rsidR="008642B7" w:rsidRDefault="00A57401" w:rsidP="00BC671B">
      <w:pPr>
        <w:pStyle w:val="ListBullet"/>
        <w:numPr>
          <w:ilvl w:val="0"/>
          <w:numId w:val="0"/>
        </w:numPr>
      </w:pPr>
      <w:r>
        <w:t xml:space="preserve">Direct contact center for </w:t>
      </w:r>
      <w:r w:rsidR="00BC671B">
        <w:t>HSBC UK Banking customers, inbound voice support.</w:t>
      </w:r>
    </w:p>
    <w:sdt>
      <w:sdtPr>
        <w:id w:val="720946933"/>
        <w:placeholder>
          <w:docPart w:val="8780714DD5793A4BBCB427DA98825AB0"/>
        </w:placeholder>
        <w:temporary/>
        <w:showingPlcHdr/>
        <w15:appearance w15:val="hidden"/>
      </w:sdtPr>
      <w:sdtEndPr/>
      <w:sdtContent>
        <w:p w:rsidR="0072425B" w:rsidRDefault="00F132EB">
          <w:pPr>
            <w:pStyle w:val="Heading1"/>
          </w:pPr>
          <w:r>
            <w:t>Education</w:t>
          </w:r>
        </w:p>
      </w:sdtContent>
    </w:sdt>
    <w:p w:rsidR="0072425B" w:rsidRDefault="005301FF">
      <w:r>
        <w:t xml:space="preserve">Graduation in </w:t>
      </w:r>
      <w:r w:rsidR="001D7BF0">
        <w:t>B.COM computers</w:t>
      </w:r>
      <w:r w:rsidR="00AC6845">
        <w:t xml:space="preserve"> from Osmania university</w:t>
      </w:r>
      <w:r w:rsidR="00AC5E27">
        <w:t>. In 2017</w:t>
      </w:r>
    </w:p>
    <w:sdt>
      <w:sdtPr>
        <w:id w:val="520597245"/>
        <w:placeholder>
          <w:docPart w:val="214613D5709F184D93922DF905F50F2C"/>
        </w:placeholder>
        <w:temporary/>
        <w:showingPlcHdr/>
        <w15:appearance w15:val="hidden"/>
      </w:sdtPr>
      <w:sdtEndPr/>
      <w:sdtContent>
        <w:p w:rsidR="0072425B" w:rsidRDefault="00F132EB">
          <w:pPr>
            <w:pStyle w:val="Heading1"/>
          </w:pPr>
          <w:r>
            <w:t>Awards and Acknowledgements</w:t>
          </w:r>
        </w:p>
      </w:sdtContent>
    </w:sdt>
    <w:p w:rsidR="0072425B" w:rsidRDefault="00A02127">
      <w:pPr>
        <w:pStyle w:val="ListBullet"/>
      </w:pPr>
      <w:r>
        <w:t xml:space="preserve">Best student award in </w:t>
      </w:r>
      <w:r w:rsidR="00FB0D30">
        <w:t>Osmania university</w:t>
      </w:r>
      <w:r w:rsidR="006B07A8">
        <w:t xml:space="preserve"> </w:t>
      </w:r>
      <w:r w:rsidR="00C677ED">
        <w:t>in b.com first yr.</w:t>
      </w:r>
    </w:p>
    <w:p w:rsidR="00FB0D30" w:rsidRDefault="00FB0D30">
      <w:pPr>
        <w:pStyle w:val="ListBullet"/>
      </w:pPr>
      <w:r>
        <w:t xml:space="preserve">Certification of 6sigma </w:t>
      </w:r>
      <w:r w:rsidR="00CB3AAD">
        <w:t>training.</w:t>
      </w:r>
    </w:p>
    <w:p w:rsidR="006B07A8" w:rsidRDefault="006B07A8">
      <w:pPr>
        <w:pStyle w:val="ListBullet"/>
      </w:pPr>
      <w:r>
        <w:t xml:space="preserve">Miss. Anthonian </w:t>
      </w:r>
      <w:r w:rsidR="002D4839">
        <w:t>runners-up</w:t>
      </w:r>
      <w:r>
        <w:t xml:space="preserve"> 2</w:t>
      </w:r>
    </w:p>
    <w:p w:rsidR="00C677ED" w:rsidRDefault="0089154D">
      <w:pPr>
        <w:pStyle w:val="ListBullet"/>
      </w:pPr>
      <w:r>
        <w:t>Certification</w:t>
      </w:r>
      <w:r w:rsidR="00C677ED">
        <w:t xml:space="preserve"> in </w:t>
      </w:r>
      <w:r w:rsidR="002F006C">
        <w:t>dance singing, science projects during schooling and college.</w:t>
      </w:r>
    </w:p>
    <w:p w:rsidR="006B07A8" w:rsidRDefault="003D1BDE">
      <w:pPr>
        <w:pStyle w:val="ListBullet"/>
      </w:pPr>
      <w:r>
        <w:t xml:space="preserve">Highest quality </w:t>
      </w:r>
      <w:r w:rsidR="0089154D">
        <w:t>scorer</w:t>
      </w:r>
      <w:r>
        <w:t xml:space="preserve"> </w:t>
      </w:r>
      <w:r w:rsidR="0089154D">
        <w:t>during training in HSBC</w:t>
      </w:r>
      <w:r w:rsidR="0002048E">
        <w:t>.</w:t>
      </w:r>
    </w:p>
    <w:p w:rsidR="000C3B7C" w:rsidRDefault="00FD0ABB" w:rsidP="000C3B7C">
      <w:pPr>
        <w:pStyle w:val="ListBullet"/>
        <w:numPr>
          <w:ilvl w:val="0"/>
          <w:numId w:val="0"/>
        </w:numPr>
        <w:ind w:left="216"/>
      </w:pPr>
      <w:r w:rsidRPr="00187A5C">
        <w:rPr>
          <w:b/>
          <w:bCs/>
          <w:sz w:val="40"/>
          <w:szCs w:val="40"/>
          <w:u w:val="single"/>
        </w:rPr>
        <w:t>CONTACT</w:t>
      </w:r>
      <w:r w:rsidR="00187A5C" w:rsidRPr="00187A5C">
        <w:rPr>
          <w:b/>
          <w:bCs/>
          <w:sz w:val="40"/>
          <w:szCs w:val="40"/>
          <w:u w:val="single"/>
        </w:rPr>
        <w:t xml:space="preserve"> DETAILS:</w:t>
      </w:r>
      <w:r w:rsidR="00187A5C">
        <w:rPr>
          <w:b/>
          <w:bCs/>
          <w:sz w:val="40"/>
          <w:szCs w:val="40"/>
          <w:u w:val="single"/>
        </w:rPr>
        <w:t xml:space="preserve"> </w:t>
      </w:r>
      <w:r w:rsidR="00DA41C2">
        <w:t xml:space="preserve">email id: </w:t>
      </w:r>
      <w:hyperlink r:id="rId8" w:history="1">
        <w:r w:rsidR="00DA41C2" w:rsidRPr="00415D2E">
          <w:rPr>
            <w:rStyle w:val="Hyperlink"/>
          </w:rPr>
          <w:t>guptaanisha426@gmail.com</w:t>
        </w:r>
      </w:hyperlink>
      <w:r w:rsidR="00DA41C2">
        <w:t xml:space="preserve"> </w:t>
      </w:r>
    </w:p>
    <w:p w:rsidR="00DA41C2" w:rsidRDefault="009C45A0" w:rsidP="000C3B7C">
      <w:pPr>
        <w:pStyle w:val="ListBullet"/>
        <w:numPr>
          <w:ilvl w:val="0"/>
          <w:numId w:val="0"/>
        </w:numPr>
        <w:ind w:left="216"/>
      </w:pPr>
      <w:r>
        <w:rPr>
          <w:u w:val="single"/>
        </w:rPr>
        <w:t xml:space="preserve"> </w:t>
      </w:r>
      <w:r w:rsidRPr="009C45A0">
        <w:t>P</w:t>
      </w:r>
      <w:r>
        <w:t>h</w:t>
      </w:r>
      <w:r w:rsidRPr="009C45A0">
        <w:t>one</w:t>
      </w:r>
      <w:r>
        <w:t xml:space="preserve"> no. </w:t>
      </w:r>
      <w:r w:rsidR="003A4694">
        <w:t>8639193579</w:t>
      </w:r>
    </w:p>
    <w:p w:rsidR="003A4694" w:rsidRPr="009C45A0" w:rsidRDefault="003A4694" w:rsidP="000C3B7C">
      <w:pPr>
        <w:pStyle w:val="ListBullet"/>
        <w:numPr>
          <w:ilvl w:val="0"/>
          <w:numId w:val="0"/>
        </w:numPr>
        <w:ind w:left="216"/>
      </w:pPr>
      <w:r>
        <w:t>Alt. 93463</w:t>
      </w:r>
      <w:r w:rsidR="00C47CDE">
        <w:t>24294</w:t>
      </w:r>
    </w:p>
    <w:p w:rsidR="00187A5C" w:rsidRPr="00FD0ABB" w:rsidRDefault="00187A5C" w:rsidP="000C3B7C">
      <w:pPr>
        <w:pStyle w:val="ListBullet"/>
        <w:numPr>
          <w:ilvl w:val="0"/>
          <w:numId w:val="0"/>
        </w:numPr>
        <w:ind w:left="216"/>
        <w:rPr>
          <w:b/>
          <w:bCs/>
          <w:sz w:val="40"/>
          <w:szCs w:val="40"/>
        </w:rPr>
      </w:pPr>
    </w:p>
    <w:p w:rsidR="00CB3AAD" w:rsidRDefault="00CB3AAD" w:rsidP="00CB3AAD">
      <w:pPr>
        <w:pStyle w:val="ListBullet"/>
        <w:numPr>
          <w:ilvl w:val="0"/>
          <w:numId w:val="0"/>
        </w:numPr>
      </w:pPr>
    </w:p>
    <w:sectPr w:rsidR="00CB3AAD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6C07" w:rsidRDefault="00506C07">
      <w:r>
        <w:separator/>
      </w:r>
    </w:p>
  </w:endnote>
  <w:endnote w:type="continuationSeparator" w:id="0">
    <w:p w:rsidR="00506C07" w:rsidRDefault="0050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25B" w:rsidRDefault="00F132E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6C07" w:rsidRDefault="00506C07">
      <w:r>
        <w:separator/>
      </w:r>
    </w:p>
  </w:footnote>
  <w:footnote w:type="continuationSeparator" w:id="0">
    <w:p w:rsidR="00506C07" w:rsidRDefault="00506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25B" w:rsidRDefault="00F132E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C6FC85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25B" w:rsidRDefault="00F132E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2425B" w:rsidRDefault="0072425B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2425B" w:rsidRDefault="0072425B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1F4E69"/>
    <w:multiLevelType w:val="hybridMultilevel"/>
    <w:tmpl w:val="41720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E7006"/>
    <w:multiLevelType w:val="hybridMultilevel"/>
    <w:tmpl w:val="144055D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2755">
    <w:abstractNumId w:val="9"/>
  </w:num>
  <w:num w:numId="2" w16cid:durableId="344745230">
    <w:abstractNumId w:val="13"/>
  </w:num>
  <w:num w:numId="3" w16cid:durableId="1374305073">
    <w:abstractNumId w:val="10"/>
  </w:num>
  <w:num w:numId="4" w16cid:durableId="878131631">
    <w:abstractNumId w:val="7"/>
  </w:num>
  <w:num w:numId="5" w16cid:durableId="1439981894">
    <w:abstractNumId w:val="6"/>
  </w:num>
  <w:num w:numId="6" w16cid:durableId="515656285">
    <w:abstractNumId w:val="5"/>
  </w:num>
  <w:num w:numId="7" w16cid:durableId="1685131417">
    <w:abstractNumId w:val="4"/>
  </w:num>
  <w:num w:numId="8" w16cid:durableId="1430470960">
    <w:abstractNumId w:val="8"/>
  </w:num>
  <w:num w:numId="9" w16cid:durableId="1547133712">
    <w:abstractNumId w:val="3"/>
  </w:num>
  <w:num w:numId="10" w16cid:durableId="378939261">
    <w:abstractNumId w:val="2"/>
  </w:num>
  <w:num w:numId="11" w16cid:durableId="611285410">
    <w:abstractNumId w:val="1"/>
  </w:num>
  <w:num w:numId="12" w16cid:durableId="788469969">
    <w:abstractNumId w:val="0"/>
  </w:num>
  <w:num w:numId="13" w16cid:durableId="1248617779">
    <w:abstractNumId w:val="14"/>
  </w:num>
  <w:num w:numId="14" w16cid:durableId="1474712051">
    <w:abstractNumId w:val="11"/>
  </w:num>
  <w:num w:numId="15" w16cid:durableId="1832142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attachedTemplate r:id="rId1"/>
  <w:revisionView w:inkAnnotations="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07"/>
    <w:rsid w:val="0002048E"/>
    <w:rsid w:val="000C3B7C"/>
    <w:rsid w:val="00187A5C"/>
    <w:rsid w:val="001D7BF0"/>
    <w:rsid w:val="002D4839"/>
    <w:rsid w:val="002F006C"/>
    <w:rsid w:val="003965C1"/>
    <w:rsid w:val="003A4694"/>
    <w:rsid w:val="003D1BDE"/>
    <w:rsid w:val="00497F67"/>
    <w:rsid w:val="004C2126"/>
    <w:rsid w:val="00506C07"/>
    <w:rsid w:val="005301FF"/>
    <w:rsid w:val="005A7A06"/>
    <w:rsid w:val="005C6C9C"/>
    <w:rsid w:val="006B07A8"/>
    <w:rsid w:val="006E5C40"/>
    <w:rsid w:val="0072425B"/>
    <w:rsid w:val="0074005E"/>
    <w:rsid w:val="007522D2"/>
    <w:rsid w:val="007C7DED"/>
    <w:rsid w:val="008642B7"/>
    <w:rsid w:val="0089154D"/>
    <w:rsid w:val="009C45A0"/>
    <w:rsid w:val="00A02127"/>
    <w:rsid w:val="00A329E3"/>
    <w:rsid w:val="00A57401"/>
    <w:rsid w:val="00AC5E27"/>
    <w:rsid w:val="00AC6845"/>
    <w:rsid w:val="00BC671B"/>
    <w:rsid w:val="00C47CDE"/>
    <w:rsid w:val="00C677ED"/>
    <w:rsid w:val="00C76857"/>
    <w:rsid w:val="00CB3AAD"/>
    <w:rsid w:val="00DA41C2"/>
    <w:rsid w:val="00DC38CF"/>
    <w:rsid w:val="00E7534C"/>
    <w:rsid w:val="00F45A69"/>
    <w:rsid w:val="00FB0D30"/>
    <w:rsid w:val="00FB3692"/>
    <w:rsid w:val="00F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04A3D"/>
  <w15:chartTrackingRefBased/>
  <w15:docId w15:val="{932F6C23-4B4C-0F4C-B3AF-CDE08776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DA41C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anisha42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1DC54C7-1F98-0B4E-8B41-9E5FA584EF2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CEF40CC53A5949BAB7E3510ECD9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FE7D-362F-AF41-A8BA-8A803E54A807}"/>
      </w:docPartPr>
      <w:docPartBody>
        <w:p w:rsidR="00000000" w:rsidRDefault="00000000">
          <w:pPr>
            <w:pStyle w:val="35CEF40CC53A5949BAB7E3510ECD9FCA"/>
          </w:pPr>
          <w:r>
            <w:t>Objective</w:t>
          </w:r>
        </w:p>
      </w:docPartBody>
    </w:docPart>
    <w:docPart>
      <w:docPartPr>
        <w:name w:val="4E6F991DFCF3B340BEE2D466608A5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80221-F5E8-6541-B444-6BE541D5D0AE}"/>
      </w:docPartPr>
      <w:docPartBody>
        <w:p w:rsidR="00000000" w:rsidRDefault="00000000">
          <w:pPr>
            <w:pStyle w:val="4E6F991DFCF3B340BEE2D466608A5E02"/>
          </w:pPr>
          <w:r>
            <w:t>Experience</w:t>
          </w:r>
        </w:p>
      </w:docPartBody>
    </w:docPart>
    <w:docPart>
      <w:docPartPr>
        <w:name w:val="8780714DD5793A4BBCB427DA98825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0EF4C-C1D4-9F4D-860C-EE860B4C5A4F}"/>
      </w:docPartPr>
      <w:docPartBody>
        <w:p w:rsidR="00000000" w:rsidRDefault="00000000">
          <w:pPr>
            <w:pStyle w:val="8780714DD5793A4BBCB427DA98825AB0"/>
          </w:pPr>
          <w:r>
            <w:t>Education</w:t>
          </w:r>
        </w:p>
      </w:docPartBody>
    </w:docPart>
    <w:docPart>
      <w:docPartPr>
        <w:name w:val="214613D5709F184D93922DF905F5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3315-BBBC-AB44-8389-64B3A97F40B0}"/>
      </w:docPartPr>
      <w:docPartBody>
        <w:p w:rsidR="00000000" w:rsidRDefault="00000000">
          <w:pPr>
            <w:pStyle w:val="214613D5709F184D93922DF905F50F2C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4706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26BB0B94F2384DA70CFCCB9A6F6806">
    <w:name w:val="5026BB0B94F2384DA70CFCCB9A6F6806"/>
  </w:style>
  <w:style w:type="paragraph" w:customStyle="1" w:styleId="9C0040CB5B9649479EADF35534B99080">
    <w:name w:val="9C0040CB5B9649479EADF35534B99080"/>
  </w:style>
  <w:style w:type="paragraph" w:customStyle="1" w:styleId="35CEF40CC53A5949BAB7E3510ECD9FCA">
    <w:name w:val="35CEF40CC53A5949BAB7E3510ECD9FCA"/>
  </w:style>
  <w:style w:type="paragraph" w:customStyle="1" w:styleId="3590D2666C6DDB4995F10BEFF7AE8566">
    <w:name w:val="3590D2666C6DDB4995F10BEFF7AE8566"/>
  </w:style>
  <w:style w:type="paragraph" w:customStyle="1" w:styleId="4E6F991DFCF3B340BEE2D466608A5E02">
    <w:name w:val="4E6F991DFCF3B340BEE2D466608A5E02"/>
  </w:style>
  <w:style w:type="paragraph" w:customStyle="1" w:styleId="C7B63011ACCC6844B74E845540359B9A">
    <w:name w:val="C7B63011ACCC6844B74E845540359B9A"/>
  </w:style>
  <w:style w:type="paragraph" w:customStyle="1" w:styleId="987FEDBD0AD71C40884CD4E3E260C2CF">
    <w:name w:val="987FEDBD0AD71C40884CD4E3E260C2C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5266142F4FA1DB4D8FBF41158B4298FA">
    <w:name w:val="5266142F4FA1DB4D8FBF41158B4298FA"/>
  </w:style>
  <w:style w:type="paragraph" w:customStyle="1" w:styleId="8780714DD5793A4BBCB427DA98825AB0">
    <w:name w:val="8780714DD5793A4BBCB427DA98825AB0"/>
  </w:style>
  <w:style w:type="paragraph" w:customStyle="1" w:styleId="13946050419B6040B193E31E30FBC3D5">
    <w:name w:val="13946050419B6040B193E31E30FBC3D5"/>
  </w:style>
  <w:style w:type="paragraph" w:customStyle="1" w:styleId="214613D5709F184D93922DF905F50F2C">
    <w:name w:val="214613D5709F184D93922DF905F50F2C"/>
  </w:style>
  <w:style w:type="paragraph" w:customStyle="1" w:styleId="F4AC2E036F4DA24F96DC4EFDA7593DDC">
    <w:name w:val="F4AC2E036F4DA24F96DC4EFDA7593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{21DC54C7-1F98-0B4E-8B41-9E5FA584EF2A}tf50002018.dotx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2023-01-10T02:52:00Z</dcterms:created>
  <dcterms:modified xsi:type="dcterms:W3CDTF">2023-01-10T02:52:00Z</dcterms:modified>
</cp:coreProperties>
</file>