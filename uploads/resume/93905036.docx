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glossary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pPr w:leftFromText="187" w:rightFromText="187" w:tblpYSpec="top"/>
        <w:tblOverlap w:val="never"/>
        <w:tblW w:w="0" w:type="auto"/>
        <w:tblBorders>
          <w:top w:val="dashed" w:color="808080" w:themeColor="background1" w:themeShade="80" w:sz="4" w:space="0"/>
          <w:insideH w:val="dashed" w:color="7f7f7f" w:sz="4" w:space="0"/>
          <w:insideV w:val="dashed" w:color="7f7f7f" w:sz="4" w:space="0"/>
        </w:tblBorders>
        <w:tblLook w:val="04A0"/>
      </w:tblPr>
      <w:tblGrid>
        <w:gridCol w:w="9355"/>
      </w:tblGrid>
      <w:tr>
        <w:trPr/>
        <w:tc>
          <w:tcPr>
            <w:cnfStyle w:val="101000000000"/>
            <w:tcW w:w="9576" w:type="dxa"/>
          </w:tcPr>
          <w:p>
            <w:pPr>
              <w:pStyle w:val="HeaderFirstPage"/>
              <w:pBdr>
                <w:bottom w:val="none" w:sz="4" w:space="0"/>
              </w:pBdr>
              <w:spacing w:after="0" w:line="240" w:lineRule="auto"/>
              <w:rPr>
                <w:color w:val="9fb8cd" w:themeColor="accent2"/>
              </w:rPr>
            </w:pPr>
            <w:r>
              <w:rPr>
                <w:color w:val="9fb8cd" w:themeColor="accent2"/>
              </w:rPr>
              <w:t>3</w:t>
            </w:r>
          </w:p>
        </w:tc>
      </w:tr>
    </w:tbl>
    <w:p>
      <w:pPr>
        <w:pStyle w:val="NoSpacing"/>
        <w:rPr/>
      </w:pPr>
    </w:p>
    <w:tbl>
      <w:tblPr>
        <w:tblW w:w="5000" w:type="pct"/>
        <w:jc w:val="center"/>
        <w:tblBorders>
          <w:top w:val="single" w:color="9fb8cd" w:themeColor="accent2" w:sz="6" w:space="0"/>
          <w:left w:val="single" w:color="9fb8cd" w:themeColor="accent2" w:sz="6" w:space="0"/>
          <w:bottom w:val="single" w:color="9fb8cd" w:themeColor="accent2" w:sz="6" w:space="0"/>
          <w:right w:val="single" w:color="9fb8cd" w:themeColor="accent2" w:sz="6" w:space="0"/>
          <w:insideH w:val="single" w:color="9fb8cd" w:themeColor="accent2" w:sz="6" w:space="0"/>
          <w:insideV w:val="single" w:color="9fb8cd" w:themeColor="accent2" w:sz="6" w:space="0"/>
        </w:tblBorders>
        <w:tblCellMar>
          <w:left w:w="0" w:type="dxa"/>
          <w:right w:w="0" w:type="dxa"/>
        </w:tblCellMar>
        <w:tblLook w:val="04A0"/>
      </w:tblPr>
      <w:tblGrid>
        <w:gridCol w:w="350"/>
        <w:gridCol w:w="8995"/>
      </w:tblGrid>
      <w:tr>
        <w:trPr>
          <w:jc w:val="center"/>
        </w:trPr>
        <w:tc>
          <w:tcPr>
            <w:cnfStyle w:val="101000000000"/>
            <w:tcW w:w="365" w:type="dxa"/>
            <w:shd w:val="clear" w:color="auto" w:fill="9fb8cd" w:themeFill="accent2"/>
          </w:tcPr>
          <w:p>
            <w:pPr>
              <w:spacing w:after="0" w:line="240" w:lineRule="auto"/>
              <w:rPr/>
            </w:pPr>
          </w:p>
        </w:tc>
        <w:tc>
          <w:tcPr>
            <w:cnfStyle w:val="100000000000"/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>
            <w:pPr>
              <w:pStyle w:val="PersonalName"/>
              <w:rPr/>
            </w:pPr>
            <w:r>
              <w:rPr>
                <w:b/>
                <w:bCs/>
                <w:i/>
                <w:iCs/>
                <w:color w:val="528692" w:themeColor="background2" w:themeShade="80"/>
              </w:rPr>
              <w:t>Madhusmita Dutta</w:t>
            </w:r>
          </w:p>
          <w:p>
            <w:pPr>
              <w:pStyle w:val="AddressText"/>
              <w:spacing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Kolkata</w:t>
            </w:r>
          </w:p>
          <w:p>
            <w:pPr>
              <w:pStyle w:val="AddressText"/>
              <w:spacing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Phone: </w:t>
            </w:r>
            <w:r>
              <w:rPr>
                <w:b/>
                <w:bCs/>
                <w:sz w:val="20"/>
              </w:rPr>
              <w:t>8777532281</w:t>
            </w:r>
          </w:p>
          <w:p>
            <w:pPr>
              <w:pStyle w:val="AddressText"/>
              <w:spacing w:line="240" w:lineRule="auto"/>
              <w:rPr/>
            </w:pPr>
            <w:r>
              <w:rPr>
                <w:b/>
                <w:bCs/>
                <w:sz w:val="20"/>
              </w:rPr>
              <w:t xml:space="preserve">E-mail: </w:t>
            </w:r>
            <w:r>
              <w:rPr>
                <w:b/>
                <w:bCs/>
                <w:sz w:val="20"/>
              </w:rPr>
              <w:t>duttamadhu2@gmail.com</w:t>
            </w:r>
          </w:p>
        </w:tc>
      </w:tr>
    </w:tbl>
    <w:p>
      <w:pPr>
        <w:pStyle w:val="NoSpacing"/>
        <w:rPr/>
      </w:pPr>
    </w:p>
    <w:p>
      <w:pPr>
        <w:pStyle w:val="NoSpacing"/>
        <w:rPr/>
      </w:pPr>
    </w:p>
    <w:tbl>
      <w:tblPr>
        <w:tblW w:w="5000" w:type="pct"/>
        <w:jc w:val="center"/>
        <w:tblBorders>
          <w:top w:val="single" w:color="a9afc7" w:themeColor="accent1" w:themeTint="99" w:sz="6" w:space="0"/>
          <w:left w:val="single" w:color="a9afc7" w:themeColor="accent1" w:themeTint="99" w:sz="6" w:space="0"/>
          <w:bottom w:val="single" w:color="a9afc7" w:themeColor="accent1" w:themeTint="99" w:sz="6" w:space="0"/>
          <w:right w:val="single" w:color="a9afc7" w:themeColor="accent1" w:themeTint="99" w:sz="6" w:space="0"/>
          <w:insideH w:val="single" w:color="a9afc7" w:themeColor="accent1" w:themeTint="99" w:sz="6" w:space="0"/>
          <w:insideV w:val="single" w:color="a9afc7" w:themeColor="accent1" w:themeTint="99" w:sz="6" w:space="0"/>
        </w:tblBorders>
        <w:tblCellMar>
          <w:left w:w="0" w:type="dxa"/>
          <w:right w:w="0" w:type="dxa"/>
        </w:tblCellMar>
        <w:tblLook w:val="04A0"/>
      </w:tblPr>
      <w:tblGrid>
        <w:gridCol w:w="30"/>
        <w:gridCol w:w="9316"/>
      </w:tblGrid>
      <w:tr>
        <w:trPr>
          <w:jc w:val="center"/>
        </w:trPr>
        <w:tc>
          <w:tcPr>
            <w:cnfStyle w:val="101000000000"/>
            <w:tcW w:w="365" w:type="dxa"/>
            <w:shd w:val="clear" w:color="auto" w:fill="a9afc7" w:themeFill="accent1" w:themeFillTint="99"/>
          </w:tcPr>
          <w:p>
            <w:pPr>
              <w:spacing w:after="0" w:line="240" w:lineRule="auto"/>
              <w:rPr/>
            </w:pPr>
          </w:p>
        </w:tc>
        <w:tc>
          <w:tcPr>
            <w:cnfStyle w:val="100000000000"/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>
            <w:pPr>
              <w:pStyle w:val="P"/>
              <w:spacing w:line="320" w:lineRule="atLeast"/>
              <w:rPr>
                <w:rStyle w:val="Div_document_div_paragraph_singlecolumn"/>
                <w:rFonts w:ascii="Arial" w:cs="Arial" w:eastAsia="Arial" w:hAnsi="Arial"/>
                <w:color w:val="231f20"/>
              </w:rPr>
            </w:pPr>
            <w:r>
              <w:rPr>
                <w:rStyle w:val="Div_document_section_twocolsection_div_heading"/>
                <w:rFonts w:ascii="Arial" w:cs="Arial" w:eastAsia="Arial" w:hAnsi="Arial"/>
                <w:b/>
                <w:bCs/>
                <w:caps/>
                <w:color w:val="0187de"/>
              </w:rPr>
              <w:t>Professional Summary</w:t>
            </w:r>
            <w:r>
              <w:rPr>
                <w:rStyle w:val="Div_document_div_paragraph_singlecolumn"/>
                <w:rFonts w:ascii="Arial" w:cs="Arial" w:eastAsia="Arial" w:hAnsi="Arial"/>
                <w:color w:val="231f20"/>
              </w:rPr>
              <w:t xml:space="preserve"> </w:t>
            </w:r>
          </w:p>
          <w:p>
            <w:pPr>
              <w:pStyle w:val="P"/>
              <w:spacing w:line="320" w:lineRule="atLeast"/>
              <w:rPr>
                <w:rStyle w:val="Div_document_div_paragraph_singlecolumn"/>
                <w:rFonts w:ascii="Arial" w:cs="Arial" w:eastAsia="Arial" w:hAnsi="Arial"/>
                <w:color w:val="231f20"/>
              </w:rPr>
            </w:pPr>
          </w:p>
          <w:p>
            <w:pPr>
              <w:pStyle w:val="P"/>
              <w:spacing w:line="320" w:lineRule="atLeast"/>
              <w:rPr>
                <w:rStyle w:val="Div_document_div_paragraph_singlecolumn"/>
                <w:rFonts w:asciiTheme="minorHAnsi" w:cs="Arial" w:eastAsia="Arial" w:hAnsiTheme="minorHAnsi"/>
                <w:color w:val="231f20"/>
              </w:rPr>
            </w:pPr>
            <w:r>
              <w:rPr>
                <w:rStyle w:val="Div_document_div_paragraph_singlecolumn"/>
                <w:rFonts w:asciiTheme="minorHAnsi" w:cs="Arial" w:eastAsia="Arial" w:hAnsiTheme="minorHAnsi"/>
                <w:color w:val="231f20"/>
              </w:rPr>
              <w:t xml:space="preserve">3 years 3 months of overall IT experience in Tech Mahindra as a software engineer. I have </w:t>
            </w:r>
            <w:r>
              <w:rPr>
                <w:rStyle w:val="Div_document_div_paragraph_singlecolumn"/>
                <w:rFonts w:asciiTheme="minorHAnsi" w:cs="Arial" w:eastAsia="Arial" w:hAnsiTheme="minorHAnsi"/>
                <w:color w:val="231f20"/>
              </w:rPr>
              <w:t>started  Working</w:t>
            </w:r>
            <w:r>
              <w:rPr>
                <w:rStyle w:val="Div_document_div_paragraph_singlecolumn"/>
                <w:rFonts w:asciiTheme="minorHAnsi" w:cs="Arial" w:eastAsia="Arial" w:hAnsiTheme="minorHAnsi"/>
                <w:color w:val="231f20"/>
              </w:rPr>
              <w:t xml:space="preserve">  as a deployment later moved to  as a WSO2 developer. </w:t>
            </w:r>
          </w:p>
          <w:p>
            <w:pPr>
              <w:pStyle w:val="P"/>
              <w:spacing w:line="320" w:lineRule="atLeast"/>
              <w:rPr>
                <w:rStyle w:val="Div_document_div_paragraph_singlecolumn"/>
                <w:rFonts w:asciiTheme="minorHAnsi" w:cs="Arial" w:eastAsia="Arial" w:hAnsiTheme="minorHAnsi"/>
                <w:color w:val="231f20"/>
              </w:rPr>
            </w:pPr>
          </w:p>
          <w:p>
            <w:pPr>
              <w:pStyle w:val="SubsectionText"/>
              <w:rPr>
                <w:rStyle w:val="Div_document_div_paragraph_singlecolumn"/>
                <w:rFonts w:cs="Arial" w:eastAsia="Arial"/>
                <w:color w:val="231f20"/>
                <w:sz w:val="24"/>
                <w:szCs w:val="24"/>
              </w:rPr>
            </w:pPr>
            <w:r>
              <w:rPr>
                <w:rStyle w:val="Div_document_div_paragraph_singlecolumn"/>
                <w:rFonts w:cs="Arial" w:eastAsia="Arial"/>
                <w:color w:val="231f20"/>
                <w:sz w:val="24"/>
                <w:szCs w:val="24"/>
              </w:rPr>
              <w:t xml:space="preserve">Detail-Oriented and thorough with good grasp of business processes and requirements. Well versed </w:t>
            </w:r>
            <w:r>
              <w:rPr>
                <w:rStyle w:val="Div_document_div_paragraph_singlecolumn"/>
                <w:rFonts w:cs="Arial" w:eastAsia="Arial"/>
                <w:color w:val="231f20"/>
                <w:sz w:val="24"/>
                <w:szCs w:val="24"/>
              </w:rPr>
              <w:t>with Unix, Linux and WsO2 API Manager</w:t>
            </w:r>
            <w:r>
              <w:rPr>
                <w:rStyle w:val="Div_document_div_paragraph_singlecolumn"/>
                <w:rFonts w:cs="Arial" w:eastAsia="Arial"/>
                <w:color w:val="231f20"/>
                <w:sz w:val="24"/>
                <w:szCs w:val="24"/>
              </w:rPr>
              <w:t xml:space="preserve"> platform. Motivated to work in a fast paced and challenging environment.</w:t>
            </w:r>
          </w:p>
          <w:p>
            <w:pPr>
              <w:pStyle w:val="SubsectionText"/>
              <w:rPr>
                <w:rStyle w:val="Div_document_div_paragraph_singlecolumn"/>
              </w:rPr>
            </w:pPr>
          </w:p>
          <w:p>
            <w:pPr>
              <w:pStyle w:val="SubsectionText"/>
              <w:rPr>
                <w:rStyle w:val="Div_document_div_paragraph_singlecolumn"/>
              </w:rPr>
            </w:pPr>
          </w:p>
          <w:p>
            <w:pPr>
              <w:pStyle w:val="SubsectionText"/>
              <w:rPr>
                <w:rStyle w:val="Div_document_div_paragraph_singlecolumn"/>
                <w:b/>
                <w:bCs/>
                <w:color w:val="0070c0"/>
                <w:sz w:val="24"/>
                <w:szCs w:val="24"/>
              </w:rPr>
            </w:pPr>
            <w:r>
              <w:rPr>
                <w:rStyle w:val="Div_document_div_paragraph_singlecolumn"/>
                <w:b/>
                <w:bCs/>
                <w:color w:val="0070c0"/>
                <w:sz w:val="24"/>
                <w:szCs w:val="24"/>
              </w:rPr>
              <w:t>SKILLS :</w:t>
            </w:r>
          </w:p>
          <w:tbl>
            <w:tblPr>
              <w:tblStyle w:val="Div_document_table"/>
              <w:tblW w:w="8360" w:type="dxa"/>
              <w:tblCellMar>
                <w:left w:w="0" w:type="dxa"/>
                <w:right w:w="0" w:type="dxa"/>
              </w:tblCellMar>
              <w:tblLook w:val="05E0"/>
            </w:tblPr>
            <w:tblGrid>
              <w:gridCol w:w="4451"/>
              <w:gridCol w:w="4909"/>
            </w:tblGrid>
            <w:tr>
              <w:trPr>
                <w:trHeight w:val="1857"/>
              </w:trPr>
              <w:tc>
                <w:tcPr>
                  <w:cnfStyle w:val="101000000000"/>
                  <w:tcW w:w="3950" w:type="dxa"/>
                  <w:noWrap w:val="on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</w:tcPr>
                <w:p>
                  <w:pPr>
                    <w:pStyle w:val="Div_document_ul_li"/>
                    <w:numPr>
                      <w:ilvl w:val="0"/>
                      <w:numId w:val="36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>Customer requirement prioritization</w:t>
                  </w:r>
                </w:p>
                <w:p>
                  <w:pPr>
                    <w:pStyle w:val="Div_document_ul_li"/>
                    <w:numPr>
                      <w:ilvl w:val="0"/>
                      <w:numId w:val="36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>Excellent problem-solving abilities</w:t>
                  </w:r>
                </w:p>
                <w:p>
                  <w:pPr>
                    <w:pStyle w:val="Div_document_ul_li"/>
                    <w:numPr>
                      <w:ilvl w:val="0"/>
                      <w:numId w:val="36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>Excellent communication skills</w:t>
                  </w:r>
                </w:p>
                <w:p>
                  <w:pPr>
                    <w:pStyle w:val="Div_document_ul_li"/>
                    <w:numPr>
                      <w:ilvl w:val="0"/>
                      <w:numId w:val="36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>Linux</w:t>
                  </w: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 xml:space="preserve"> commands</w:t>
                  </w:r>
                </w:p>
                <w:p>
                  <w:pPr>
                    <w:pStyle w:val="Div_document_ul_li"/>
                    <w:numPr>
                      <w:ilvl w:val="0"/>
                      <w:numId w:val="36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>Change Management</w:t>
                  </w:r>
                </w:p>
                <w:p>
                  <w:pPr>
                    <w:pStyle w:val="Div_document_ul_li"/>
                    <w:spacing w:line="320" w:lineRule="atLeast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</w:p>
                <w:p>
                  <w:pPr>
                    <w:pStyle w:val="Div_document_ul_li"/>
                    <w:spacing w:line="320" w:lineRule="atLeast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</w:p>
              </w:tc>
              <w:tc>
                <w:tcPr>
                  <w:cnfStyle w:val="100100000000"/>
                  <w:tcW w:w="4410" w:type="dxa"/>
                  <w:noWrap w:val="on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</w:tcPr>
                <w:p>
                  <w:pPr>
                    <w:pStyle w:val="Div_document_ul_li"/>
                    <w:numPr>
                      <w:ilvl w:val="0"/>
                      <w:numId w:val="37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>Unix</w:t>
                  </w:r>
                </w:p>
                <w:p>
                  <w:pPr>
                    <w:pStyle w:val="Div_document_ul_li"/>
                    <w:numPr>
                      <w:ilvl w:val="0"/>
                      <w:numId w:val="37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>AOTS ticketing tool</w:t>
                  </w:r>
                </w:p>
                <w:p>
                  <w:pPr>
                    <w:pStyle w:val="Div_document_ul_li"/>
                    <w:numPr>
                      <w:ilvl w:val="0"/>
                      <w:numId w:val="37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>Jira</w:t>
                  </w:r>
                </w:p>
                <w:p>
                  <w:pPr>
                    <w:pStyle w:val="Div_document_ul_li"/>
                    <w:numPr>
                      <w:ilvl w:val="0"/>
                      <w:numId w:val="37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>Deployment Management</w:t>
                  </w:r>
                </w:p>
                <w:p>
                  <w:pPr>
                    <w:pStyle w:val="Div_document_ul_li"/>
                    <w:numPr>
                      <w:ilvl w:val="0"/>
                      <w:numId w:val="37"/>
                    </w:numPr>
                    <w:spacing w:line="320" w:lineRule="atLeast"/>
                    <w:ind w:left="520" w:hanging="361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  <w:r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  <w:t xml:space="preserve">WSO2 API Manager </w:t>
                  </w:r>
                </w:p>
                <w:p>
                  <w:pPr>
                    <w:pStyle w:val="Div_document_ul_li"/>
                    <w:spacing w:line="320" w:lineRule="atLeast"/>
                    <w:ind w:left="520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</w:p>
                <w:p>
                  <w:pPr>
                    <w:pStyle w:val="Div_document_ul_li"/>
                    <w:spacing w:line="320" w:lineRule="atLeast"/>
                    <w:ind w:left="159"/>
                    <w:rPr>
                      <w:rStyle w:val="Div_document_div_paragraph_singlecolumn"/>
                      <w:rFonts w:ascii="Arial" w:cs="Arial" w:eastAsia="Arial" w:hAnsi="Arial"/>
                      <w:color w:val="231f20"/>
                    </w:rPr>
                  </w:pPr>
                </w:p>
              </w:tc>
            </w:tr>
          </w:tbl>
          <w:p>
            <w:pPr>
              <w:pStyle w:val="SubsectionText"/>
              <w:rPr>
                <w:sz w:val="24"/>
                <w:szCs w:val="24"/>
              </w:rPr>
            </w:pPr>
          </w:p>
          <w:p>
            <w:pPr>
              <w:pStyle w:val="Section"/>
              <w:spacing w:after="0"/>
              <w:rPr/>
            </w:pPr>
            <w:r>
              <w:rPr>
                <w:rStyle w:val="Div_document_section_twocolsection_div_heading"/>
                <w:rFonts w:ascii="Arial" w:cs="Arial" w:eastAsia="Arial" w:hAnsi="Arial"/>
                <w:bCs/>
                <w:caps/>
                <w:color w:val="0187de"/>
              </w:rPr>
              <w:t xml:space="preserve">Work </w:t>
            </w:r>
            <w:r>
              <w:rPr>
                <w:rStyle w:val="Div_document_section_twocolsection_div_heading"/>
                <w:rFonts w:ascii="Arial" w:cs="Arial" w:eastAsia="Arial" w:hAnsi="Arial"/>
                <w:bCs/>
                <w:caps/>
                <w:color w:val="0187de"/>
              </w:rPr>
              <w:t>History</w:t>
            </w:r>
            <w:r>
              <w:t xml:space="preserve"> :</w:t>
            </w:r>
          </w:p>
          <w:p>
            <w:pPr>
              <w:pStyle w:val="Section"/>
              <w:spacing w:after="0"/>
              <w:rPr/>
            </w:pPr>
          </w:p>
          <w:p>
            <w:pPr>
              <w:pStyle w:val="Div_document_ul_li"/>
              <w:spacing w:line="320" w:lineRule="atLeast"/>
              <w:rPr>
                <w:rStyle w:val="Jobtitle"/>
                <w:rFonts w:ascii="Arial" w:cs="Arial" w:eastAsia="Arial" w:hAnsi="Arial"/>
                <w:color w:val="ffc000"/>
              </w:rPr>
            </w:pPr>
            <w:r>
              <w:rPr>
                <w:rStyle w:val="Jobtitle"/>
                <w:rFonts w:ascii="Arial" w:cs="Arial" w:eastAsia="Arial" w:hAnsi="Arial"/>
                <w:color w:val="ffc000"/>
              </w:rPr>
              <w:t>WSO2 Developer</w:t>
            </w:r>
          </w:p>
          <w:p>
            <w:pPr>
              <w:pStyle w:val="Div_document_ul_li"/>
              <w:spacing w:line="320" w:lineRule="atLeast"/>
              <w:rPr>
                <w:rStyle w:val="Jobdates"/>
                <w:rFonts w:ascii="Arial" w:cs="Arial" w:eastAsia="Arial" w:hAnsi="Arial"/>
                <w:i/>
                <w:iCs/>
              </w:rPr>
            </w:pPr>
            <w:r>
              <w:rPr>
                <w:rStyle w:val="Span"/>
                <w:rFonts w:ascii="Bookman Old Style" w:cs="Arial" w:eastAsia="Arial" w:hAnsi="Bookman Old Style"/>
                <w:b/>
                <w:bCs/>
                <w:color w:val="231f20"/>
              </w:rPr>
              <w:t xml:space="preserve">Tech Mahindra </w:t>
            </w:r>
            <w:r>
              <w:rPr>
                <w:rStyle w:val="Span"/>
                <w:rFonts w:ascii="Bookman Old Style" w:eastAsia="Arial" w:hAnsi="Bookman Old Style"/>
                <w:b/>
                <w:caps/>
                <w:color w:val="231f20"/>
              </w:rPr>
              <w:t xml:space="preserve">Kolkata    </w:t>
            </w:r>
            <w:r>
              <w:rPr>
                <w:rStyle w:val="Jobdates"/>
                <w:rFonts w:ascii="Arial" w:cs="Arial" w:eastAsia="Arial" w:hAnsi="Arial"/>
                <w:i/>
                <w:iCs/>
              </w:rPr>
              <w:t>12/2020 till date</w:t>
            </w:r>
          </w:p>
          <w:p>
            <w:pPr>
              <w:pStyle w:val="Div_document_ul_li"/>
              <w:spacing w:line="320" w:lineRule="atLeast"/>
              <w:rPr>
                <w:rStyle w:val="Jobdates"/>
                <w:rFonts w:ascii="Arial" w:cs="Arial" w:eastAsia="Arial" w:hAnsi="Arial"/>
                <w:i/>
                <w:iCs/>
                <w:caps w:val="off"/>
              </w:rPr>
            </w:pPr>
          </w:p>
          <w:p>
            <w:pPr>
              <w:pStyle w:val="Div_document_ul_li"/>
              <w:numPr>
                <w:ilvl w:val="0"/>
                <w:numId w:val="31"/>
              </w:numPr>
              <w:spacing w:line="320" w:lineRule="atLeast"/>
              <w:rPr>
                <w:rStyle w:val="Jobdates"/>
                <w:rFonts w:asciiTheme="minorHAnsi" w:cs="Arial" w:eastAsia="Arial" w:hAnsiTheme="minorHAnsi"/>
                <w:iCs/>
                <w:caps w:val="off"/>
              </w:rPr>
            </w:pPr>
            <w:r>
              <w:rPr>
                <w:rStyle w:val="Jobdates"/>
                <w:rFonts w:asciiTheme="minorHAnsi" w:cs="Arial" w:eastAsia="Arial" w:hAnsiTheme="minorHAnsi"/>
                <w:iCs/>
              </w:rPr>
              <w:t xml:space="preserve">Managing publisher and Developer portal for </w:t>
            </w:r>
            <w:r>
              <w:rPr>
                <w:rStyle w:val="Jobdates"/>
                <w:rFonts w:asciiTheme="minorHAnsi" w:cs="Arial" w:eastAsia="Arial" w:hAnsiTheme="minorHAnsi"/>
                <w:iCs/>
              </w:rPr>
              <w:t>API .</w:t>
            </w:r>
          </w:p>
          <w:p>
            <w:pPr>
              <w:pStyle w:val="Div_document_ul_li"/>
              <w:numPr>
                <w:ilvl w:val="0"/>
                <w:numId w:val="31"/>
              </w:numPr>
              <w:spacing w:line="320" w:lineRule="atLeast"/>
              <w:rPr>
                <w:rStyle w:val="Jobdates"/>
                <w:rFonts w:asciiTheme="minorHAnsi" w:cs="Arial" w:eastAsia="Arial" w:hAnsiTheme="minorHAnsi"/>
                <w:iCs/>
                <w:caps w:val="off"/>
              </w:rPr>
            </w:pPr>
            <w:r>
              <w:rPr>
                <w:rStyle w:val="Jobdates"/>
                <w:rFonts w:asciiTheme="minorHAnsi" w:cs="Arial" w:eastAsia="Arial" w:hAnsiTheme="minorHAnsi"/>
                <w:iCs/>
              </w:rPr>
              <w:t>Publishing APIs on API gateway through POSTMAN.</w:t>
            </w:r>
          </w:p>
          <w:p>
            <w:pPr>
              <w:pStyle w:val="Div_document_ul_li"/>
              <w:numPr>
                <w:ilvl w:val="0"/>
                <w:numId w:val="31"/>
              </w:numPr>
              <w:spacing w:line="320" w:lineRule="atLeast"/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aps w:val="off"/>
                <w:color w:val="auto"/>
              </w:rPr>
            </w:pPr>
            <w:r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olor w:val="auto"/>
              </w:rPr>
              <w:t>Performing Testing as per the component teams requirement and provided the Particular URL to the team</w:t>
            </w:r>
          </w:p>
          <w:p>
            <w:pPr>
              <w:pStyle w:val="Div_document_ul_li"/>
              <w:numPr>
                <w:ilvl w:val="0"/>
                <w:numId w:val="31"/>
              </w:numPr>
              <w:spacing w:line="320" w:lineRule="atLeast"/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aps w:val="off"/>
                <w:color w:val="auto"/>
              </w:rPr>
            </w:pPr>
            <w:r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olor w:val="auto"/>
              </w:rPr>
              <w:t>Managing API life cycle</w:t>
            </w:r>
          </w:p>
          <w:p>
            <w:pPr>
              <w:pStyle w:val="Div_document_ul_li"/>
              <w:numPr>
                <w:ilvl w:val="0"/>
                <w:numId w:val="31"/>
              </w:numPr>
              <w:spacing w:line="320" w:lineRule="atLeast"/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aps w:val="off"/>
                <w:color w:val="auto"/>
              </w:rPr>
            </w:pPr>
            <w:r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olor w:val="auto"/>
              </w:rPr>
              <w:t xml:space="preserve">Working for authentication method for </w:t>
            </w:r>
            <w:r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olor w:val="auto"/>
              </w:rPr>
              <w:t>API..</w:t>
            </w:r>
          </w:p>
          <w:p>
            <w:pPr>
              <w:pStyle w:val="Div_document_ul_li"/>
              <w:numPr>
                <w:ilvl w:val="0"/>
                <w:numId w:val="31"/>
              </w:numPr>
              <w:spacing w:line="320" w:lineRule="atLeast"/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aps w:val="off"/>
                <w:color w:val="auto"/>
              </w:rPr>
            </w:pPr>
            <w:r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olor w:val="auto"/>
              </w:rPr>
              <w:t xml:space="preserve">Manging and updating the </w:t>
            </w:r>
            <w:r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olor w:val="auto"/>
              </w:rPr>
              <w:t>swagger  file</w:t>
            </w:r>
            <w:r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olor w:val="auto"/>
              </w:rPr>
              <w:t xml:space="preserve"> as per the requirements.</w:t>
            </w:r>
          </w:p>
          <w:p>
            <w:pPr>
              <w:pStyle w:val="Div_document_ul_li"/>
              <w:numPr>
                <w:ilvl w:val="0"/>
                <w:numId w:val="31"/>
              </w:numPr>
              <w:spacing w:line="320" w:lineRule="atLeast"/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aps w:val="off"/>
                <w:color w:val="auto"/>
              </w:rPr>
            </w:pPr>
            <w:r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olor w:val="auto"/>
              </w:rPr>
              <w:t>Coordination with different teams for APIs health check</w:t>
            </w:r>
          </w:p>
          <w:p>
            <w:pPr>
              <w:pStyle w:val="Div_document_ul_li"/>
              <w:spacing w:line="320" w:lineRule="atLeast"/>
              <w:rPr>
                <w:rStyle w:val="Jobtitle"/>
                <w:rFonts w:cs="Arial" w:eastAsia="Arial"/>
                <w:iCs/>
              </w:rPr>
            </w:pPr>
          </w:p>
          <w:p>
            <w:pPr>
              <w:pStyle w:val="Span_paddedline"/>
              <w:spacing w:line="320" w:lineRule="atLeast"/>
              <w:rPr>
                <w:rStyle w:val="Span"/>
                <w:rFonts w:ascii="Arial" w:cs="Arial" w:eastAsia="Arial" w:hAnsi="Arial"/>
                <w:b/>
                <w:bCs/>
                <w:color w:val="f7be1f" w:themeColor="accent4" w:themeShade="bf"/>
                <w:sz w:val="22"/>
                <w:szCs w:val="22"/>
              </w:rPr>
            </w:pPr>
            <w:r>
              <w:rPr>
                <w:rStyle w:val="Jobtitle"/>
                <w:rFonts w:ascii="Arial" w:cs="Arial" w:eastAsia="Arial" w:hAnsi="Arial"/>
                <w:color w:val="f7be1f" w:themeColor="accent4" w:themeShade="bf"/>
              </w:rPr>
              <w:t>Application support</w:t>
            </w:r>
            <w:r>
              <w:rPr>
                <w:rStyle w:val="Jobtitle"/>
                <w:rFonts w:ascii="Arial" w:cs="Arial" w:eastAsia="Arial" w:hAnsi="Arial"/>
                <w:color w:val="f7be1f" w:themeColor="accent4" w:themeShade="bf"/>
              </w:rPr>
              <w:t xml:space="preserve"> </w:t>
            </w:r>
            <w:r>
              <w:rPr>
                <w:rStyle w:val="Jobtitle"/>
                <w:rFonts w:ascii="Arial" w:cs="Arial" w:eastAsia="Arial" w:hAnsi="Arial"/>
                <w:color w:val="f7be1f" w:themeColor="accent4" w:themeShade="bf"/>
              </w:rPr>
              <w:t>and  Deployment</w:t>
            </w:r>
            <w:r>
              <w:rPr>
                <w:rStyle w:val="Span"/>
                <w:rFonts w:ascii="Arial" w:cs="Arial" w:eastAsia="Arial" w:hAnsi="Arial"/>
                <w:b/>
                <w:bCs/>
                <w:color w:val="f7be1f" w:themeColor="accent4" w:themeShade="bf"/>
                <w:sz w:val="22"/>
                <w:szCs w:val="22"/>
              </w:rPr>
              <w:t xml:space="preserve"> </w:t>
            </w:r>
          </w:p>
          <w:p>
            <w:pPr>
              <w:pStyle w:val="Span_paddedline"/>
              <w:spacing w:line="320" w:lineRule="atLeast"/>
              <w:rPr>
                <w:rStyle w:val="Jobdates"/>
                <w:rFonts w:ascii="Arial" w:cs="Arial" w:eastAsia="Arial" w:hAnsi="Arial"/>
                <w:i/>
                <w:iCs/>
                <w:color w:val="231f20"/>
              </w:rPr>
            </w:pPr>
            <w:r>
              <w:rPr>
                <w:rStyle w:val="Span"/>
                <w:rFonts w:ascii="Bookman Old Style" w:cs="Arial" w:eastAsia="Arial" w:hAnsi="Bookman Old Style"/>
                <w:b/>
                <w:bCs/>
                <w:color w:val="231f20"/>
              </w:rPr>
              <w:t>Tech Mahindra | PUNE, MH</w:t>
            </w:r>
            <w:r>
              <w:rPr>
                <w:rStyle w:val="Span"/>
                <w:rFonts w:ascii="Arial" w:cs="Arial" w:eastAsia="Arial" w:hAnsi="Arial"/>
                <w:b/>
                <w:bCs/>
                <w:color w:val="231f20"/>
                <w:sz w:val="22"/>
                <w:szCs w:val="22"/>
              </w:rPr>
              <w:t xml:space="preserve">            </w:t>
            </w:r>
            <w:r>
              <w:rPr>
                <w:rStyle w:val="Jobdates"/>
                <w:rFonts w:ascii="Arial" w:cs="Arial" w:eastAsia="Arial" w:hAnsi="Arial"/>
                <w:i/>
                <w:iCs/>
                <w:color w:val="231f20"/>
              </w:rPr>
              <w:t>4</w:t>
            </w:r>
            <w:r>
              <w:rPr>
                <w:rStyle w:val="Jobdates"/>
                <w:rFonts w:ascii="Arial" w:cs="Arial" w:eastAsia="Arial" w:hAnsi="Arial"/>
                <w:i/>
                <w:iCs/>
                <w:color w:val="231f20"/>
              </w:rPr>
              <w:t>/2019 to</w:t>
            </w:r>
            <w:r>
              <w:rPr>
                <w:rStyle w:val="Jobdates"/>
                <w:rFonts w:ascii="Arial" w:cs="Arial" w:eastAsia="Arial" w:hAnsi="Arial"/>
                <w:i/>
                <w:iCs/>
                <w:color w:val="231f20"/>
              </w:rPr>
              <w:t xml:space="preserve"> 8/2020</w:t>
            </w:r>
          </w:p>
          <w:p>
            <w:pPr>
              <w:pStyle w:val="Span_paddedline"/>
              <w:spacing w:line="320" w:lineRule="atLeast"/>
              <w:rPr>
                <w:rStyle w:val="Span"/>
                <w:rFonts w:ascii="Arial" w:cs="Arial" w:eastAsia="Arial" w:hAnsi="Arial"/>
                <w:b/>
                <w:bCs/>
                <w:color w:val="f7be1f" w:themeColor="accent4" w:themeShade="bf"/>
                <w:sz w:val="22"/>
                <w:szCs w:val="22"/>
              </w:rPr>
            </w:pPr>
            <w:r>
              <w:rPr>
                <w:rStyle w:val="Span"/>
                <w:rFonts w:ascii="Arial" w:cs="Arial" w:eastAsia="Arial" w:hAnsi="Arial"/>
                <w:b/>
                <w:bCs/>
                <w:color w:val="f7be1f" w:themeColor="accent4" w:themeShade="bf"/>
                <w:sz w:val="22"/>
                <w:szCs w:val="22"/>
              </w:rPr>
              <w:t xml:space="preserve">                            </w:t>
            </w:r>
          </w:p>
          <w:p>
            <w:pPr>
              <w:pStyle w:val="Span_paddedline"/>
              <w:spacing w:line="320" w:lineRule="atLeast"/>
              <w:rPr>
                <w:rStyle w:val="Span"/>
                <w:rFonts w:ascii="Arial" w:cs="Arial" w:eastAsia="Arial" w:hAnsi="Arial"/>
                <w:i/>
                <w:iCs/>
                <w:caps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cs="Arial" w:eastAsia="Arial" w:hAnsi="Arial"/>
                <w:b/>
                <w:bCs/>
                <w:color w:val="231f20"/>
                <w:sz w:val="22"/>
                <w:szCs w:val="22"/>
              </w:rPr>
              <w:t xml:space="preserve">   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Experienced in 24/7 onsite-offshore operations model.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Performing Change Request activities during pre-approved deployment window.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Performing ad-hoc script migrations (Unix/Linux) for failed Informatica Jobs and password updates for Teradata files and Informatica Repository objects.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Performing SQL query updates, transformations, mapping and other Informatica object migrations as suggested by Tier1/Tier2/Development Teams.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Creating users and giving privileges to those users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 xml:space="preserve">Taking backup for production and </w:t>
            </w:r>
            <w:r>
              <w:rPr>
                <w:rStyle w:val="Span"/>
                <w:rFonts w:asciiTheme="minorHAnsi" w:cs="Arial" w:eastAsia="Arial" w:hAnsiTheme="minorHAnsi"/>
                <w:color w:val="231f20"/>
              </w:rPr>
              <w:t xml:space="preserve">non </w:t>
            </w: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prod</w:t>
            </w:r>
            <w:r>
              <w:rPr>
                <w:rStyle w:val="Span"/>
                <w:rFonts w:asciiTheme="minorHAnsi" w:cs="Arial" w:eastAsia="Arial" w:hAnsiTheme="minorHAnsi"/>
                <w:color w:val="231f20"/>
              </w:rPr>
              <w:t xml:space="preserve">  servers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 xml:space="preserve">Performing restore recovery activity  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Coordinating with several teams that includes Infra Support team, BI Support teams, Database Administrators, Developers etc. for faster issue identification and resolution.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Working in close coordination with Deployment governance and stakeholders ensuring timely approvals for the Change Requests.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Participating in pre-deployment calls for proper planning of deployments ensuring all the required assets and configurations are in place for the CR to get reviewed by the stakeholders.</w:t>
            </w:r>
          </w:p>
          <w:p>
            <w:pPr>
              <w:pStyle w:val="Div_document_ul_li"/>
              <w:numPr>
                <w:ilvl w:val="0"/>
                <w:numId w:val="32"/>
              </w:numPr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Participating in post-deployment review calls.</w:t>
            </w:r>
          </w:p>
          <w:p>
            <w:pPr>
              <w:pStyle w:val="Div_document_ul_li"/>
              <w:spacing w:line="320" w:lineRule="atLeast"/>
              <w:rPr>
                <w:rStyle w:val="Span"/>
                <w:rFonts w:asciiTheme="minorHAnsi" w:cs="Arial" w:eastAsia="Arial" w:hAnsiTheme="minorHAnsi"/>
                <w:color w:val="231f20"/>
              </w:rPr>
            </w:pPr>
            <w:r>
              <w:rPr>
                <w:rStyle w:val="Span"/>
                <w:rFonts w:asciiTheme="minorHAnsi" w:cs="Arial" w:eastAsia="Arial" w:hAnsiTheme="minorHAnsi"/>
                <w:color w:val="231f20"/>
              </w:rPr>
              <w:t>Experienced in BMC remedy for Ticket Management and Change Management processes</w:t>
            </w:r>
          </w:p>
          <w:p>
            <w:pPr>
              <w:pStyle w:val="Div_document_ul_li"/>
              <w:spacing w:line="320" w:lineRule="atLeast"/>
              <w:rPr>
                <w:rStyle w:val="Jobtitle"/>
                <w:rFonts w:asciiTheme="minorHAnsi" w:eastAsia="Arial" w:hAnsiTheme="minorHAnsi"/>
                <w:iCs/>
                <w:color w:val="auto"/>
              </w:rPr>
            </w:pPr>
          </w:p>
          <w:p>
            <w:pPr>
              <w:pStyle w:val="Div_document_ul_li"/>
              <w:spacing w:line="320" w:lineRule="atLeast"/>
              <w:rPr>
                <w:rStyle w:val="Jobtitle"/>
                <w:rFonts w:asciiTheme="minorHAnsi" w:eastAsia="Arial" w:hAnsiTheme="minorHAnsi"/>
                <w:iCs/>
                <w:color w:val="auto"/>
              </w:rPr>
            </w:pPr>
          </w:p>
          <w:p>
            <w:pPr>
              <w:pStyle w:val="Div_document_ul_li"/>
              <w:spacing w:line="320" w:lineRule="atLeast"/>
              <w:rPr>
                <w:rStyle w:val="Jobtitle"/>
                <w:rFonts w:asciiTheme="minorHAnsi" w:cs="Arial" w:eastAsia="Arial" w:hAnsiTheme="minorHAnsi"/>
                <w:b w:val="off"/>
                <w:bCs w:val="off"/>
                <w:iCs/>
                <w:caps w:val="off"/>
                <w:color w:val="auto"/>
              </w:rPr>
            </w:pPr>
          </w:p>
          <w:p>
            <w:pPr>
              <w:pStyle w:val="Section"/>
              <w:spacing w:after="0"/>
              <w:rPr>
                <w:rStyle w:val="Jobtitle"/>
                <w:rFonts w:ascii="Arial" w:cs="Arial" w:eastAsia="Arial" w:hAnsi="Arial"/>
                <w:b/>
                <w:bCs w:val="off"/>
                <w:iCs/>
                <w:color w:val="f7be1f" w:themeColor="accent4" w:themeShade="bf"/>
                <w:sz w:val="28"/>
                <w:szCs w:val="28"/>
              </w:rPr>
            </w:pPr>
          </w:p>
          <w:p>
            <w:pPr>
              <w:pStyle w:val="Section"/>
              <w:spacing w:after="0"/>
              <w:rPr>
                <w:rFonts w:ascii="Arial" w:cs="Arial" w:hAnsi="Arial"/>
                <w:color w:val="0070c0"/>
                <w:sz w:val="28"/>
                <w:szCs w:val="28"/>
              </w:rPr>
            </w:pPr>
            <w:r>
              <w:rPr>
                <w:rFonts w:ascii="Arial" w:cs="Arial" w:hAnsi="Arial"/>
                <w:color w:val="0070c0"/>
                <w:sz w:val="28"/>
                <w:szCs w:val="28"/>
              </w:rPr>
              <w:t>Education :</w:t>
            </w:r>
          </w:p>
          <w:p/>
          <w:p>
            <w:pPr>
              <w:tabs>
                <w:tab w:val="right" w:pos="7880"/>
              </w:tabs>
              <w:spacing w:after="0" w:line="320" w:lineRule="atLeast"/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</w:pPr>
            <w:r>
              <w:rPr>
                <w:rFonts w:ascii="Arial" w:cs="Arial" w:eastAsia="Arial" w:hAnsi="Arial"/>
                <w:b/>
                <w:bCs/>
                <w:color w:val="231f20"/>
                <w:sz w:val="24"/>
                <w:szCs w:val="24"/>
                <w:lang w:eastAsia="en-US"/>
              </w:rPr>
              <w:t>Bachelor Of Technology</w:t>
            </w:r>
            <w:r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  <w:t>|</w:t>
            </w:r>
            <w:r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  <w:t xml:space="preserve"> Computer</w:t>
            </w:r>
            <w:r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  <w:t xml:space="preserve"> science  Engineering </w:t>
            </w:r>
            <w:r>
              <w:rPr>
                <w:rFonts w:ascii="Arial" w:cs="Arial" w:eastAsia="Arial" w:hAnsi="Arial"/>
                <w:i/>
                <w:iCs/>
                <w:color w:val="231f20"/>
                <w:sz w:val="24"/>
                <w:szCs w:val="24"/>
                <w:lang w:eastAsia="en-US"/>
              </w:rPr>
              <w:t xml:space="preserve">           </w:t>
            </w:r>
            <w:r>
              <w:rPr>
                <w:rFonts w:ascii="Arial" w:cs="Arial" w:eastAsia="Arial" w:hAnsi="Arial"/>
                <w:i/>
                <w:iCs/>
                <w:caps/>
                <w:color w:val="231f20"/>
                <w:sz w:val="24"/>
                <w:szCs w:val="24"/>
                <w:lang w:eastAsia="en-US"/>
              </w:rPr>
              <w:t>2018</w:t>
            </w:r>
          </w:p>
          <w:p>
            <w:pPr>
              <w:spacing w:after="0" w:line="320" w:lineRule="atLeast"/>
              <w:rPr>
                <w:rFonts w:ascii="Arial" w:cs="Arial" w:eastAsia="Arial" w:hAnsi="Arial"/>
                <w:b/>
                <w:bCs/>
                <w:color w:val="231f20"/>
                <w:sz w:val="24"/>
                <w:szCs w:val="24"/>
                <w:lang w:eastAsia="en-US"/>
              </w:rPr>
            </w:pPr>
            <w:r>
              <w:rPr>
                <w:rFonts w:ascii="Arial" w:cs="Arial" w:eastAsia="Arial" w:hAnsi="Arial"/>
                <w:b/>
                <w:bCs/>
                <w:color w:val="231f20"/>
                <w:sz w:val="24"/>
                <w:szCs w:val="24"/>
                <w:lang w:eastAsia="en-US"/>
              </w:rPr>
              <w:t>GIACR,Orissa</w:t>
            </w:r>
          </w:p>
          <w:p>
            <w:pPr>
              <w:numPr>
                <w:ilvl w:val="0"/>
                <w:numId w:val="33"/>
              </w:numPr>
              <w:pBdr>
                <w:left w:val="none" w:sz="4" w:space="0"/>
              </w:pBdr>
              <w:spacing w:after="0" w:line="320" w:lineRule="atLeast"/>
              <w:ind w:left="520" w:hanging="361"/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</w:pPr>
            <w:r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  <w:t>CGPA: 8.09/10</w:t>
            </w:r>
          </w:p>
          <w:p>
            <w:pPr>
              <w:pBdr>
                <w:left w:val="none" w:sz="4" w:space="0"/>
              </w:pBdr>
              <w:spacing w:after="0" w:line="320" w:lineRule="atLeast"/>
              <w:rPr>
                <w:lang w:eastAsia="en-US"/>
              </w:rPr>
            </w:pPr>
          </w:p>
          <w:p>
            <w:pPr>
              <w:pStyle w:val="Singlecolumn_span_paddedline_nth-child(1)"/>
              <w:tabs>
                <w:tab w:val="right" w:pos="7880"/>
              </w:tabs>
              <w:spacing w:line="320" w:lineRule="atLeast"/>
              <w:rPr>
                <w:rStyle w:val="Div_document_div_paragraph_singlecolumn"/>
                <w:rFonts w:ascii="Arial" w:cs="Arial" w:eastAsia="Arial" w:hAnsi="Arial"/>
                <w:color w:val="231f20"/>
              </w:rPr>
            </w:pPr>
            <w:r>
              <w:rPr>
                <w:rStyle w:val="Degree"/>
                <w:rFonts w:ascii="Arial" w:cs="Arial" w:eastAsia="Arial" w:hAnsi="Arial"/>
                <w:color w:val="231f20"/>
              </w:rPr>
              <w:t xml:space="preserve">All India </w:t>
            </w:r>
            <w:r>
              <w:rPr>
                <w:rStyle w:val="Degree"/>
                <w:rFonts w:ascii="Arial" w:cs="Arial" w:eastAsia="Arial" w:hAnsi="Arial"/>
                <w:color w:val="231f20"/>
              </w:rPr>
              <w:t xml:space="preserve">Council </w:t>
            </w:r>
            <w:r>
              <w:rPr>
                <w:rStyle w:val="Degree"/>
                <w:rFonts w:ascii="Arial" w:cs="Arial" w:eastAsia="Arial" w:hAnsi="Arial"/>
                <w:color w:val="231f20"/>
              </w:rPr>
              <w:t>For</w:t>
            </w:r>
            <w:r>
              <w:rPr>
                <w:rStyle w:val="Degree"/>
                <w:rFonts w:ascii="Arial" w:cs="Arial" w:eastAsia="Arial" w:hAnsi="Arial"/>
                <w:color w:val="231f20"/>
              </w:rPr>
              <w:t xml:space="preserve"> Open Educatio</w:t>
            </w:r>
            <w:r>
              <w:rPr>
                <w:rStyle w:val="Degree"/>
                <w:rFonts w:ascii="Arial" w:cs="Arial" w:eastAsia="Arial" w:hAnsi="Arial"/>
                <w:color w:val="231f20"/>
              </w:rPr>
              <w:t>n</w:t>
            </w:r>
            <w:r>
              <w:rPr>
                <w:rStyle w:val="Span"/>
                <w:rFonts w:ascii="Arial" w:cs="Arial" w:eastAsia="Arial" w:hAnsi="Arial"/>
                <w:color w:val="231f20"/>
              </w:rPr>
              <w:t xml:space="preserve"> | Science</w:t>
            </w:r>
            <w:r>
              <w:rPr>
                <w:rStyle w:val="DatesWrapper"/>
                <w:rFonts w:ascii="Arial" w:cs="Arial" w:eastAsia="Arial" w:hAnsi="Arial"/>
                <w:color w:val="231f20"/>
              </w:rPr>
              <w:tab/>
            </w:r>
            <w:r>
              <w:rPr>
                <w:rStyle w:val="Jobdates"/>
                <w:rFonts w:ascii="Arial" w:cs="Arial" w:eastAsia="Arial" w:hAnsi="Arial"/>
                <w:i/>
                <w:iCs/>
                <w:color w:val="231f20"/>
              </w:rPr>
              <w:t>201</w:t>
            </w:r>
            <w:r>
              <w:rPr>
                <w:rStyle w:val="Jobdates"/>
                <w:rFonts w:ascii="Arial" w:cs="Arial" w:eastAsia="Arial" w:hAnsi="Arial"/>
                <w:i/>
                <w:iCs/>
                <w:color w:val="231f20"/>
              </w:rPr>
              <w:t>4</w:t>
            </w:r>
            <w:r>
              <w:rPr>
                <w:rStyle w:val="DatesWrapper"/>
                <w:rFonts w:ascii="Arial" w:cs="Arial" w:eastAsia="Arial" w:hAnsi="Arial"/>
                <w:color w:val="231f20"/>
              </w:rPr>
              <w:t xml:space="preserve"> </w:t>
            </w:r>
          </w:p>
          <w:p>
            <w:pPr>
              <w:pStyle w:val="Div_document_ul_li"/>
              <w:numPr>
                <w:ilvl w:val="0"/>
                <w:numId w:val="34"/>
              </w:numPr>
              <w:spacing w:line="320" w:lineRule="atLeast"/>
              <w:ind w:left="520" w:hanging="361"/>
              <w:rPr>
                <w:rStyle w:val="Span"/>
                <w:rFonts w:ascii="Arial" w:cs="Arial" w:eastAsia="Arial" w:hAnsi="Arial"/>
                <w:color w:val="231f20"/>
              </w:rPr>
            </w:pPr>
            <w:r>
              <w:rPr>
                <w:rStyle w:val="Span"/>
                <w:rFonts w:ascii="Arial" w:cs="Arial" w:eastAsia="Arial" w:hAnsi="Arial"/>
                <w:color w:val="231f20"/>
              </w:rPr>
              <w:t xml:space="preserve">Scored </w:t>
            </w:r>
            <w:r>
              <w:rPr>
                <w:rStyle w:val="Span"/>
                <w:rFonts w:ascii="Arial" w:cs="Arial" w:eastAsia="Arial" w:hAnsi="Arial"/>
                <w:color w:val="231f20"/>
              </w:rPr>
              <w:t>66.33%</w:t>
            </w:r>
          </w:p>
          <w:p>
            <w:pPr>
              <w:pBdr>
                <w:left w:val="none" w:sz="4" w:space="0"/>
              </w:pBdr>
              <w:spacing w:after="0" w:line="320" w:lineRule="atLeast"/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</w:pPr>
          </w:p>
          <w:p>
            <w:pPr>
              <w:pStyle w:val="Singlecolumn_span_paddedline_nth-child(1)"/>
              <w:tabs>
                <w:tab w:val="right" w:pos="7880"/>
              </w:tabs>
              <w:spacing w:line="320" w:lineRule="atLeast"/>
              <w:rPr>
                <w:rStyle w:val="Div_document_div_paragraph_singlecolumn"/>
                <w:rFonts w:ascii="Arial" w:cs="Arial" w:eastAsia="Arial" w:hAnsi="Arial"/>
                <w:color w:val="231f20"/>
              </w:rPr>
            </w:pPr>
            <w:r>
              <w:rPr>
                <w:rStyle w:val="Degree"/>
                <w:rFonts w:ascii="Arial" w:cs="Arial" w:eastAsia="Arial" w:hAnsi="Arial"/>
                <w:color w:val="231f20"/>
              </w:rPr>
              <w:t xml:space="preserve">west </w:t>
            </w:r>
            <w:r>
              <w:rPr>
                <w:rStyle w:val="Degree"/>
                <w:rFonts w:ascii="Arial" w:cs="Arial" w:eastAsia="Arial" w:hAnsi="Arial"/>
                <w:color w:val="231f20"/>
              </w:rPr>
              <w:t>bengal</w:t>
            </w:r>
            <w:r>
              <w:rPr>
                <w:rStyle w:val="Degree"/>
                <w:rFonts w:ascii="Arial" w:cs="Arial" w:eastAsia="Arial" w:hAnsi="Arial"/>
                <w:color w:val="231f20"/>
              </w:rPr>
              <w:t xml:space="preserve"> board of secondary education</w:t>
            </w:r>
            <w:r>
              <w:rPr>
                <w:rStyle w:val="Span"/>
                <w:rFonts w:ascii="Arial" w:cs="Arial" w:eastAsia="Arial" w:hAnsi="Arial"/>
                <w:color w:val="231f20"/>
              </w:rPr>
              <w:t>|</w:t>
            </w:r>
            <w:r>
              <w:rPr>
                <w:rStyle w:val="DatesWrapper"/>
                <w:rFonts w:ascii="Arial" w:cs="Arial" w:eastAsia="Arial" w:hAnsi="Arial"/>
                <w:color w:val="231f20"/>
              </w:rPr>
              <w:tab/>
            </w:r>
            <w:r>
              <w:rPr>
                <w:rStyle w:val="Jobdates"/>
                <w:rFonts w:ascii="Arial" w:cs="Arial" w:eastAsia="Arial" w:hAnsi="Arial"/>
                <w:i/>
                <w:iCs/>
                <w:color w:val="231f20"/>
              </w:rPr>
              <w:t>201</w:t>
            </w:r>
            <w:r>
              <w:rPr>
                <w:rStyle w:val="Jobdates"/>
                <w:rFonts w:ascii="Arial" w:cs="Arial" w:eastAsia="Arial" w:hAnsi="Arial"/>
                <w:i/>
                <w:iCs/>
                <w:color w:val="231f20"/>
              </w:rPr>
              <w:t>2</w:t>
            </w:r>
            <w:r>
              <w:rPr>
                <w:rStyle w:val="DatesWrapper"/>
                <w:rFonts w:ascii="Arial" w:cs="Arial" w:eastAsia="Arial" w:hAnsi="Arial"/>
                <w:color w:val="231f20"/>
              </w:rPr>
              <w:t xml:space="preserve"> </w:t>
            </w:r>
          </w:p>
          <w:p>
            <w:pPr>
              <w:pStyle w:val="Div_document_ul_li"/>
              <w:spacing w:line="320" w:lineRule="atLeast"/>
              <w:ind w:left="520"/>
              <w:rPr>
                <w:rStyle w:val="Span"/>
                <w:rFonts w:ascii="Arial" w:cs="Arial" w:eastAsia="Arial" w:hAnsi="Arial"/>
                <w:color w:val="231f20"/>
              </w:rPr>
            </w:pPr>
            <w:r>
              <w:rPr>
                <w:rStyle w:val="Span"/>
                <w:rFonts w:ascii="Arial" w:cs="Arial" w:eastAsia="Arial" w:hAnsi="Arial"/>
                <w:color w:val="231f20"/>
              </w:rPr>
              <w:t>Madhyamgram</w:t>
            </w:r>
            <w:r>
              <w:rPr>
                <w:rStyle w:val="Span"/>
                <w:rFonts w:ascii="Arial" w:cs="Arial" w:eastAsia="Arial" w:hAnsi="Arial"/>
                <w:color w:val="231f20"/>
              </w:rPr>
              <w:t xml:space="preserve"> Girls High school</w:t>
            </w:r>
          </w:p>
          <w:p>
            <w:pPr>
              <w:pStyle w:val="Div_document_ul_li"/>
              <w:numPr>
                <w:ilvl w:val="0"/>
                <w:numId w:val="35"/>
              </w:numPr>
              <w:spacing w:line="320" w:lineRule="atLeast"/>
              <w:ind w:left="520" w:hanging="361"/>
              <w:rPr>
                <w:rStyle w:val="Span"/>
                <w:rFonts w:ascii="Arial" w:cs="Arial" w:eastAsia="Arial" w:hAnsi="Arial"/>
                <w:color w:val="231f20"/>
              </w:rPr>
            </w:pPr>
            <w:r>
              <w:rPr>
                <w:rStyle w:val="Span"/>
                <w:rFonts w:ascii="Arial" w:cs="Arial" w:eastAsia="Arial" w:hAnsi="Arial"/>
                <w:color w:val="231f20"/>
              </w:rPr>
              <w:t>Scored 68.43%</w:t>
            </w:r>
          </w:p>
          <w:p>
            <w:pPr>
              <w:pBdr>
                <w:left w:val="none" w:sz="4" w:space="0"/>
              </w:pBdr>
              <w:spacing w:after="0" w:line="320" w:lineRule="atLeast"/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</w:pPr>
          </w:p>
          <w:p/>
          <w:p>
            <w:pPr>
              <w:pStyle w:val="Subsection"/>
              <w:spacing w:after="0"/>
              <w:rPr>
                <w:rFonts w:ascii="Arial" w:cs="Arial" w:eastAsia="Arial" w:hAnsi="Arial"/>
                <w:bCs/>
                <w:caps/>
                <w:color w:val="0187de"/>
                <w:sz w:val="24"/>
                <w:szCs w:val="24"/>
                <w:lang w:eastAsia="en-US"/>
              </w:rPr>
            </w:pPr>
            <w:r>
              <w:rPr>
                <w:rFonts w:ascii="Arial" w:cs="Arial" w:eastAsia="Arial" w:hAnsi="Arial"/>
                <w:bCs/>
                <w:caps/>
                <w:color w:val="0187de"/>
                <w:sz w:val="24"/>
                <w:szCs w:val="24"/>
                <w:lang w:eastAsia="en-US"/>
              </w:rPr>
              <w:t>Accomplishments</w:t>
            </w:r>
          </w:p>
          <w:p>
            <w:pPr>
              <w:pStyle w:val="Subsection"/>
              <w:spacing w:after="0"/>
              <w:rPr>
                <w:bCs/>
                <w:caps/>
                <w:color w:val="0187de"/>
              </w:rPr>
            </w:pPr>
          </w:p>
          <w:p>
            <w:pPr>
              <w:numPr>
                <w:ilvl w:val="0"/>
                <w:numId w:val="38"/>
              </w:numPr>
              <w:pBdr>
                <w:left w:val="none" w:sz="4" w:space="0"/>
              </w:pBdr>
              <w:spacing w:after="0" w:line="320" w:lineRule="atLeast"/>
              <w:ind w:left="520" w:hanging="361"/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231f20"/>
                <w:sz w:val="24"/>
                <w:szCs w:val="24"/>
                <w:lang w:eastAsia="en-US"/>
              </w:rPr>
              <w:t>TechM</w:t>
            </w:r>
            <w:r>
              <w:rPr>
                <w:rFonts w:ascii="Arial" w:cs="Arial" w:eastAsia="Arial" w:hAnsi="Arial"/>
                <w:b/>
                <w:bCs/>
                <w:i/>
                <w:iCs/>
                <w:color w:val="231f20"/>
                <w:sz w:val="24"/>
                <w:szCs w:val="24"/>
                <w:lang w:eastAsia="en-US"/>
              </w:rPr>
              <w:t xml:space="preserve"> Bravo Award (2022):</w:t>
            </w:r>
            <w:r>
              <w:rPr>
                <w:rFonts w:ascii="Arial" w:cs="Arial" w:eastAsia="Arial" w:hAnsi="Arial"/>
                <w:b/>
                <w:bCs/>
                <w:i/>
                <w:iCs/>
                <w:color w:val="231f20"/>
                <w:sz w:val="24"/>
                <w:szCs w:val="24"/>
                <w:lang w:eastAsia="en-US"/>
              </w:rPr>
              <w:br w:type="textWrapping"/>
            </w:r>
            <w:r>
              <w:rPr>
                <w:rFonts w:ascii="Arial" w:cs="Arial" w:eastAsia="Arial" w:hAnsi="Arial"/>
                <w:color w:val="231f20"/>
                <w:sz w:val="24"/>
                <w:szCs w:val="24"/>
                <w:lang w:eastAsia="en-US"/>
              </w:rPr>
              <w:t>For  outstanding performance as a wso2 developer.</w:t>
            </w:r>
          </w:p>
          <w:p>
            <w:pPr>
              <w:numPr>
                <w:ilvl w:val="0"/>
                <w:numId w:val="0"/>
              </w:numPr>
              <w:pBdr>
                <w:left w:val="none" w:sz="4" w:space="0"/>
              </w:pBdr>
              <w:tabs>
                <w:tab w:val="num" w:pos="360"/>
              </w:tabs>
              <w:spacing w:after="0" w:line="320" w:lineRule="atLeast"/>
              <w:ind w:left="520" w:right="0" w:firstLine="0"/>
              <w:rPr/>
            </w:pPr>
            <w:bookmarkStart w:id="0" w:name="_GoBack"/>
            <w:bookmarkEnd w:id="0"/>
          </w:p>
        </w:tc>
      </w:tr>
    </w:tbl>
    <w:p/>
    <w:tbl>
      <w:tblPr>
        <w:tblpPr w:leftFromText="187" w:rightFromText="187" w:tblpYSpec="bottom"/>
        <w:tblOverlap w:val="never"/>
        <w:tblW w:w="0" w:type="auto"/>
        <w:tblBorders>
          <w:top w:val="dashed" w:color="808080" w:themeColor="background1" w:themeShade="80" w:sz="4" w:space="0"/>
          <w:insideH w:val="dashed" w:color="auto" w:sz="4" w:space="0"/>
          <w:insideV w:val="dashed" w:color="auto" w:sz="4" w:space="0"/>
        </w:tblBorders>
        <w:tblLook w:val="04A0"/>
      </w:tblPr>
      <w:tblGrid>
        <w:gridCol w:w="9355"/>
      </w:tblGrid>
      <w:tr>
        <w:trPr>
          <w:trHeight w:val="576"/>
        </w:trPr>
        <w:tc>
          <w:tcPr>
            <w:cnfStyle w:val="101000000000"/>
            <w:tcW w:w="9576" w:type="dxa"/>
          </w:tcPr>
          <w:p>
            <w:pPr>
              <w:spacing w:after="0" w:line="240" w:lineRule="auto"/>
              <w:rPr/>
            </w:pPr>
          </w:p>
        </w:tc>
      </w:tr>
    </w:tbl>
    <w:p/>
    <w:p/>
    <w:sectPr>
      <w:headerReference w:type="default" r:id="rId39"/>
      <w:headerReference w:type="even" r:id="rId40"/>
      <w:footerReference w:type="default" r:id="rId41"/>
      <w:footerReference w:type="even" r:id="rId42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HGMinchoE">
    <w:charset w:val="80"/>
    <w:family w:val="roman"/>
    <w:pitch w:val="fixed"/>
    <w:sig w:usb0="00000000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00000000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Right"/>
      <w:rPr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  <w:r>
      <w:t xml:space="preserve"> | </w:t>
    </w:r>
    <w:r>
      <w:t>[Type your e-mail address]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Left"/>
      <w:rPr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t>[Type your phone number]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Right"/>
      <w:jc w:val="left"/>
      <w:rPr/>
    </w:pPr>
    <w:r>
      <w:rPr>
        <w:color w:val="cedbe6" w:themeColor="accent2" w:themeTint="80"/>
      </w:rPr>
      <w:sym w:font="Wingdings 3" w:char="f07d"/>
    </w:r>
    <w:r>
      <w:t xml:space="preserve"> Resume: </w:t>
    </w:r>
    <w:r>
      <w:t>Madhusmita</w:t>
    </w:r>
    <w:r>
      <w:t xml:space="preserve"> Dutta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Left"/>
      <w:jc w:val="right"/>
      <w:rPr/>
    </w:pPr>
    <w:r>
      <w:rPr>
        <w:color w:val="cedbe6" w:themeColor="accent2" w:themeTint="80"/>
      </w:rPr>
      <w:sym w:font="Wingdings 3" w:char="f07d"/>
    </w:r>
    <w:r>
      <w:t xml:space="preserve"> Resume: </w:t>
    </w:r>
    <w:r>
      <w:t>Madhusmita</w:t>
    </w:r>
    <w:r>
      <w:t xml:space="preserve"> Dutta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multiLevelType w:val="singleLevel"/>
    <w:lvl w:ilvl="0" w:tentative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off"/>
        <w:shadow w:val="off"/>
        <w:emboss w:val="off"/>
        <w:imprint w:val="off"/>
        <w:color w:val="638cad" w:themeColor="accent2" w:themeShade="bf"/>
      </w:rPr>
    </w:lvl>
  </w:abstractNum>
  <w:abstractNum w:abstractNumId="6">
    <w:multiLevelType w:val="singleLevel"/>
    <w:lvl w:ilvl="0" w:tentative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multiLevelType w:val="singleLevel"/>
    <w:lvl w:ilvl="0" w:tentative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multiLevelType w:val="single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lvl w:ilvl="0" w:tentative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off"/>
        <w:outline w:val="off"/>
        <w:shadow w:val="off"/>
        <w:emboss w:val="off"/>
        <w:imprint w:val="off"/>
        <w:vanish w:val="off"/>
        <w:color w:val="638cad" w:themeColor="accent2" w:themeShade="bf"/>
        <w:vertAlign w:val="baseline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64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6"/>
  </w:num>
  <w:num w:numId="32">
    <w:abstractNumId w:val="17"/>
  </w:num>
  <w:num w:numId="33">
    <w:abstractNumId w:val="12"/>
  </w:num>
  <w:num w:numId="34">
    <w:abstractNumId w:val="13"/>
  </w:num>
  <w:num w:numId="35">
    <w:abstractNumId w:val="14"/>
  </w:num>
  <w:num w:numId="36">
    <w:abstractNumId w:val="10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C0"/>
    <w:rsid w:val="00B44447"/>
    <w:rsid w:val="00BE7D88"/>
    <w:rsid w:val="00EB3528"/>
    <w:rsid w:val="00F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DACC"/>
  <w15:docId w15:val="{00EFA5D3-7E89-46B7-8B51-D5ABE1D4227A}"/>
  <w:footnotePr>
    <w:footnote w:id="0"/>
    <w:footnote w:id="1"/>
  </w:footnotePr>
  <w:endnotePr>
    <w:endnote w:id="0"/>
    <w:endnote w:id="1"/>
  </w:endnotePr>
  <w:evenAndOddHeaders w:val="on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HAns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 w:val="on"/>
    <w:unhideWhenUsed w:val="on"/>
    <w:pPr>
      <w:pBdr>
        <w:top w:val="single" w:color="9fb8cd" w:themeColor="accent2" w:sz="6" w:space="1"/>
        <w:left w:val="single" w:color="9fb8cd" w:themeColor="accent2" w:sz="6" w:space="1"/>
        <w:bottom w:val="single" w:color="9fb8cd" w:themeColor="accent2" w:sz="6" w:space="1"/>
        <w:right w:val="single" w:color="9fb8cd" w:themeColor="accent2" w:sz="6" w:space="1"/>
      </w:pBdr>
      <w:shd w:val="clear" w:color="auto" w:fill="9fb8cd" w:themeFill="accent2"/>
      <w:spacing w:before="300" w:after="4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pBdr>
        <w:top w:val="single" w:color="9fb8cd" w:themeColor="accent2" w:sz="6" w:space="1"/>
        <w:left w:val="single" w:color="9fb8cd" w:themeColor="accent2" w:sz="48" w:space="1"/>
        <w:bottom w:val="single" w:color="9fb8cd" w:themeColor="accent2" w:sz="6" w:space="1"/>
        <w:right w:val="single" w:color="9fb8cd" w:themeColor="accent2" w:sz="6" w:space="1"/>
      </w:pBdr>
      <w:spacing w:before="240" w:after="80"/>
      <w:ind w:left="144"/>
    </w:pPr>
    <w:rPr>
      <w:rFonts w:asciiTheme="majorHAnsi" w:hAnsiTheme="majorHAnsi"/>
      <w:color w:val="638c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pBdr>
        <w:top w:val="single" w:color="a6a6a6" w:themeColor="background1" w:themeShade="a6" w:sz="6" w:space="1"/>
        <w:left w:val="single" w:color="a6a6a6" w:themeColor="background1" w:themeShade="a6" w:sz="48" w:space="1"/>
        <w:bottom w:val="single" w:color="a6a6a6" w:themeColor="background1" w:themeShade="a6" w:sz="6" w:space="1"/>
        <w:right w:val="single" w:color="a6a6a6" w:themeColor="background1" w:themeShade="a6" w:sz="6" w:space="1"/>
      </w:pBdr>
      <w:spacing w:before="200" w:after="80"/>
      <w:ind w:left="144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pBdr>
        <w:bottom w:val="single" w:color="a6a6a6" w:themeColor="background1" w:themeShade="a6" w:sz="6" w:space="1"/>
      </w:pBdr>
      <w:spacing w:before="200" w:after="80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pBdr>
        <w:bottom w:val="dashed" w:color="a6a6a6" w:themeColor="background1" w:themeShade="a6" w:sz="4" w:space="1"/>
      </w:pBdr>
      <w:spacing w:before="200" w:after="80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spacing w:before="200" w:after="80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spacing w:before="200" w:after="80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spacing w:before="200" w:after="80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spacing w:before="200" w:after="80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">
    <w:name w:val="No Spacing"/>
    <w:basedOn w:val="Normal"/>
    <w:link w:val="NoSpacingChar"/>
    <w:uiPriority w:val="99"/>
    <w:qFormat w:val="on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 w:val="on"/>
    <w:qFormat w:val="on"/>
    <w:pPr>
      <w:numPr>
        <w:ilvl w:val="0"/>
        <w:numId w:val="26"/>
      </w:numPr>
      <w:spacing w:after="120"/>
      <w:contextualSpacing w:val="on"/>
    </w:pPr>
  </w:style>
  <w:style w:type="paragraph" w:customStyle="1" w:styleId="Section">
    <w:name w:val="Section"/>
    <w:basedOn w:val="Normal"/>
    <w:next w:val="Normal"/>
    <w:link w:val="SectionChar"/>
    <w:uiPriority w:val="1"/>
    <w:qFormat w:val="on"/>
    <w:pPr>
      <w:spacing w:after="120" w:line="240" w:lineRule="auto"/>
      <w:contextualSpacing w:val="on"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 w:val="on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 w:val="on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="Times New Roman" w:hAnsiTheme="majorHAnsi"/>
      <w:color w:val="638c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 w:val="on"/>
    <w:pPr>
      <w:jc w:val="right"/>
    </w:pPr>
    <w:rPr>
      <w:rFonts w:asciiTheme="majorHAnsi" w:hAnsiTheme="majorHAnsi"/>
      <w:color w:val="51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 w:val="on"/>
    <w:unhideWhenUsed w:val="on"/>
    <w:qFormat w:val="on"/>
    <w:pPr>
      <w:numPr>
        <w:ilvl w:val="0"/>
        <w:numId w:val="27"/>
      </w:numPr>
      <w:spacing w:after="120"/>
      <w:contextualSpacing w:val="on"/>
    </w:pPr>
  </w:style>
  <w:style w:type="character" w:styleId="Hyperlink">
    <w:name w:val="Hyperlink"/>
    <w:basedOn w:val="DefaultParagraphFont"/>
    <w:uiPriority w:val="99"/>
    <w:semiHidden w:val="on"/>
    <w:unhideWhenUsed w:val="on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 w:val="on"/>
    <w:rPr>
      <w:rFonts w:asciiTheme="majorHAnsi" w:cs="Times New Roman" w:hAnsiTheme="majorHAnsi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 w:val="on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 w:val="on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 w:val="on"/>
    <w:rPr>
      <w:rFonts w:asciiTheme="majorHAnsi" w:cs="Times New Roman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asciiTheme="majorHAnsi" w:cs="Times New Roman" w:hAnsiTheme="majorHAnsi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="Times New Roman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="Times New Roman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="Times New Roman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="Times New Roman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="Times New Roman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="Times New Roman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 w:val="on"/>
    <w:rPr>
      <w:rFonts w:cs="Times New Roman"/>
      <w:b/>
      <w:i/>
      <w:color w:val="b9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 w:val="on"/>
    <w:pPr>
      <w:pBdr>
        <w:top w:val="single" w:color="638cad" w:themeColor="accent2" w:themeShade="bf" w:sz="6" w:space="10"/>
        <w:left w:val="single" w:color="638cad" w:themeColor="accent2" w:themeShade="bf" w:sz="6" w:space="10"/>
        <w:bottom w:val="single" w:color="638cad" w:themeColor="accent2" w:themeShade="bf" w:sz="6" w:space="10"/>
        <w:right w:val="single" w:color="638cad" w:themeColor="accent2" w:themeShade="bf" w:sz="6" w:space="10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cs="Times New Roman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 w:val="on"/>
    <w:rPr>
      <w:rFonts w:cs="Times New Roman"/>
      <w:b/>
      <w:color w:val="51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 w:val="on"/>
    <w:unhideWhenUsed w:val="on"/>
    <w:qFormat w:val="on"/>
    <w:pPr>
      <w:numPr>
        <w:ilvl w:val="0"/>
        <w:numId w:val="28"/>
      </w:numPr>
      <w:spacing w:after="120"/>
      <w:contextualSpacing w:val="on"/>
    </w:pPr>
  </w:style>
  <w:style w:type="paragraph" w:styleId="ListBullet4">
    <w:name w:val="List Bullet 4"/>
    <w:basedOn w:val="Normal"/>
    <w:uiPriority w:val="36"/>
    <w:semiHidden w:val="on"/>
    <w:unhideWhenUsed w:val="on"/>
    <w:qFormat w:val="on"/>
    <w:pPr>
      <w:numPr>
        <w:ilvl w:val="0"/>
        <w:numId w:val="29"/>
      </w:numPr>
      <w:spacing w:after="120"/>
      <w:contextualSpacing w:val="on"/>
    </w:pPr>
  </w:style>
  <w:style w:type="paragraph" w:styleId="ListBullet5">
    <w:name w:val="List Bullet 5"/>
    <w:basedOn w:val="Normal"/>
    <w:uiPriority w:val="36"/>
    <w:semiHidden w:val="on"/>
    <w:unhideWhenUsed w:val="on"/>
    <w:qFormat w:val="on"/>
    <w:pPr>
      <w:numPr>
        <w:ilvl w:val="0"/>
        <w:numId w:val="30"/>
      </w:numPr>
      <w:spacing w:after="120"/>
      <w:contextualSpacing w:val="on"/>
    </w:pPr>
  </w:style>
  <w:style w:type="character" w:styleId="Strong">
    <w:name w:val="Strong"/>
    <w:uiPriority w:val="22"/>
    <w:qFormat w:val="on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 w:val="on"/>
    <w:rPr>
      <w:rFonts w:cs="Times New Roman"/>
      <w:i/>
      <w:color w:val="737373" w:themeColor="text1" w:themeTint="8c"/>
      <w:sz w:val="20"/>
      <w:szCs w:val="24"/>
    </w:rPr>
  </w:style>
  <w:style w:type="character" w:styleId="SubtleReference">
    <w:name w:val="Subtle Reference"/>
    <w:basedOn w:val="DefaultParagraphFont"/>
    <w:uiPriority w:val="31"/>
    <w:qFormat w:val="on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uiPriority w:val="99"/>
    <w:semiHidden w:val="on"/>
    <w:unhideWhenUsed w:val="on"/>
    <w:qFormat w:val="on"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oc2">
    <w:name w:val="Toc 2"/>
    <w:basedOn w:val="Normal"/>
    <w:next w:val="Normal"/>
    <w:uiPriority w:val="99"/>
    <w:semiHidden w:val="on"/>
    <w:unhideWhenUsed w:val="on"/>
    <w:qFormat w:val="on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uiPriority w:val="99"/>
    <w:semiHidden w:val="on"/>
    <w:unhideWhenUsed w:val="on"/>
    <w:qFormat w:val="on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uiPriority w:val="99"/>
    <w:semiHidden w:val="on"/>
    <w:unhideWhenUsed w:val="on"/>
    <w:qFormat w:val="on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uiPriority w:val="99"/>
    <w:semiHidden w:val="on"/>
    <w:unhideWhenUsed w:val="on"/>
    <w:qFormat w:val="on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uiPriority w:val="99"/>
    <w:semiHidden w:val="on"/>
    <w:unhideWhenUsed w:val="on"/>
    <w:qFormat w:val="on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uiPriority w:val="99"/>
    <w:semiHidden w:val="on"/>
    <w:unhideWhenUsed w:val="on"/>
    <w:qFormat w:val="on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uiPriority w:val="99"/>
    <w:semiHidden w:val="on"/>
    <w:unhideWhenUsed w:val="on"/>
    <w:qFormat w:val="on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uiPriority w:val="99"/>
    <w:semiHidden w:val="on"/>
    <w:unhideWhenUsed w:val="on"/>
    <w:qFormat w:val="on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Sender'sAddress">
    <w:name w:val="Sender's Address"/>
    <w:basedOn w:val="NoSpacing"/>
    <w:link w:val="Sender'sAddressChar"/>
    <w:uiPriority w:val="1"/>
    <w:semiHidden w:val="on"/>
    <w:unhideWhenUsed w:val="on"/>
    <w:qFormat w:val="on"/>
    <w:pPr>
      <w:spacing w:before="200" w:line="276" w:lineRule="auto"/>
      <w:contextualSpacing w:val="on"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 w:val="on"/>
    <w:unhideWhenUsed w:val="on"/>
    <w:qFormat w:val="on"/>
    <w:pPr>
      <w:spacing w:after="720" w:line="240" w:lineRule="auto"/>
    </w:pPr>
    <w:rPr>
      <w:rFonts w:asciiTheme="majorHAnsi" w:cstheme="minorHAnsi" w:hAnsiTheme="maj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 w:val="on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 w:val="on"/>
    <w:unhideWhenUsed w:val="on"/>
    <w:qFormat w:val="on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 w:val="on"/>
    <w:rPr>
      <w:rFonts w:asciiTheme="majorHAnsi" w:cs="Times New Roman" w:hAnsiTheme="majorHAnsi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cs="Times New Roman" w:hAnsiTheme="majorHAnsi"/>
      <w:color w:val="51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cs="Times New Roman" w:hAnsiTheme="majorHAnsi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cs="Times New Roman" w:hAnsiTheme="majorHAnsi"/>
      <w:b/>
      <w:color w:val="727ca3" w:themeColor="accent1"/>
      <w:sz w:val="18"/>
      <w:szCs w:val="20"/>
      <w:lang w:eastAsia="ja-JP"/>
    </w:rPr>
  </w:style>
  <w:style w:type="character" w:customStyle="1" w:styleId="Sender'sAddressChar">
    <w:name w:val="Sender's Address Char"/>
    <w:basedOn w:val="NoSpacingChar"/>
    <w:link w:val="Sender'sAddress"/>
    <w:uiPriority w:val="1"/>
    <w:rPr>
      <w:rFonts w:asciiTheme="majorHAnsi" w:cs="Times New Roman" w:hAnsiTheme="majorHAnsi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 w:val="on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 w:val="on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 w:val="on"/>
    <w:pPr>
      <w:spacing w:after="320"/>
      <w:contextualSpacing w:val="on"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cs="Times New Roman" w:hAnsiTheme="majorHAnsi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color="7f7f7f" w:sz="4" w:space="18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uiPriority w:val="99"/>
    <w:qFormat w:val="on"/>
    <w:pPr>
      <w:pBdr>
        <w:bottom w:val="dashed" w:color="7f7f7f" w:sz="4" w:space="18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 w:val="on"/>
    <w:pPr>
      <w:spacing w:before="200" w:line="276" w:lineRule="auto"/>
      <w:contextualSpacing w:val="on"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 w:val="on"/>
    <w:unhideWhenUsed w:val="on"/>
    <w:qFormat w:val="on"/>
    <w:pPr>
      <w:pBdr>
        <w:bottom w:val="dashed" w:color="7f7f7f" w:themeColor="text1" w:themeTint="80" w:sz="4" w:space="18"/>
      </w:pBdr>
      <w:spacing w:line="396" w:lineRule="auto"/>
      <w:contextualSpacing w:val="on"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 w:val="on"/>
    <w:unhideWhenUsed w:val="on"/>
    <w:qFormat w:val="on"/>
    <w:pPr>
      <w:pBdr>
        <w:top w:val="dashed" w:color="7f7f7f" w:themeColor="text1" w:themeTint="80" w:sz="4" w:space="18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 w:val="on"/>
    <w:unhideWhenUsed w:val="on"/>
    <w:qFormat w:val="on"/>
    <w:pPr>
      <w:pBdr>
        <w:bottom w:val="dashed" w:color="7f7f7f" w:sz="4" w:space="18"/>
      </w:pBdr>
      <w:spacing w:line="396" w:lineRule="auto"/>
      <w:contextualSpacing w:val="on"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 w:val="on"/>
    <w:unhideWhenUsed w:val="on"/>
    <w:qFormat w:val="on"/>
    <w:pPr>
      <w:pBdr>
        <w:top w:val="dashed" w:color="7f7f7f" w:sz="4" w:space="18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Div_document_div_paragraph_singlecolumn">
    <w:name w:val="Div_document_div_paragraph_singlecolumn"/>
    <w:basedOn w:val="DefaultParagraphFont"/>
    <w:uiPriority w:val="99"/>
  </w:style>
  <w:style w:type="paragraph" w:customStyle="1" w:styleId="P">
    <w:name w:val="P"/>
    <w:basedOn w:val="Normal"/>
    <w:uiPriority w:val="99"/>
    <w:pPr>
      <w:spacing w:after="0" w:line="240" w:lineRule="atLeast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Div_document_section_twocolsection_div_heading">
    <w:name w:val="Div_document_section_twocolsection_div_heading"/>
    <w:basedOn w:val="DefaultParagraphFont"/>
    <w:uiPriority w:val="99"/>
  </w:style>
  <w:style w:type="character" w:customStyle="1" w:styleId="Span">
    <w:name w:val="Span"/>
    <w:basedOn w:val="DefaultParagraphFont"/>
    <w:uiPriority w:val="99"/>
    <w:rPr>
      <w:sz w:val="24"/>
      <w:szCs w:val="24"/>
      <w:bdr w:val="none" w:sz="4" w:space="0"/>
      <w:vertAlign w:val="baseline"/>
    </w:rPr>
  </w:style>
  <w:style w:type="paragraph" w:customStyle="1" w:styleId="Div_document_section_twocolsection_div_heading_div_sectiontitle">
    <w:name w:val="Div_document_section_twocolsection_div_heading_div_sectiontitle"/>
    <w:basedOn w:val="Normal"/>
    <w:uiPriority w:val="99"/>
    <w:pPr>
      <w:pBdr>
        <w:top w:val="none" w:sz="4" w:space="0"/>
      </w:pBdr>
      <w:spacing w:after="0" w:line="240" w:lineRule="atLeast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paragraph" w:customStyle="1" w:styleId="Div_document_ul_li">
    <w:name w:val="Div_document_ul_li"/>
    <w:basedOn w:val="Normal"/>
    <w:uiPriority w:val="99"/>
    <w:pPr>
      <w:pBdr>
        <w:left w:val="none" w:sz="4" w:space="0"/>
      </w:pBdr>
      <w:spacing w:after="0" w:line="240" w:lineRule="atLeast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Jobtitle">
    <w:name w:val="Jobtitle"/>
    <w:basedOn w:val="DefaultParagraphFont"/>
    <w:uiPriority w:val="99"/>
    <w:rPr>
      <w:b/>
      <w:bCs/>
      <w:caps/>
      <w:color w:val="0187de"/>
    </w:rPr>
  </w:style>
  <w:style w:type="character" w:customStyle="1" w:styleId="Jobdates">
    <w:name w:val="Jobdates"/>
    <w:basedOn w:val="DefaultParagraphFont"/>
    <w:uiPriority w:val="99"/>
    <w:rPr>
      <w:caps/>
    </w:rPr>
  </w:style>
  <w:style w:type="paragraph" w:customStyle="1" w:styleId="Span_paddedline">
    <w:name w:val="Span_paddedline"/>
    <w:basedOn w:val="Normal"/>
    <w:uiPriority w:val="99"/>
    <w:pPr>
      <w:spacing w:after="0" w:line="240" w:lineRule="atLeast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paragraph" w:customStyle="1" w:styleId="Singlecolumn_span_paddedline_nth-child(1)">
    <w:name w:val="Singlecolumn_span_paddedline_nth-child(1)"/>
    <w:basedOn w:val="Normal"/>
    <w:uiPriority w:val="99"/>
    <w:pPr>
      <w:spacing w:after="0" w:line="240" w:lineRule="atLeast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DatesWrapper">
    <w:name w:val="DatesWrapper"/>
    <w:basedOn w:val="DefaultParagraphFont"/>
    <w:uiPriority w:val="99"/>
    <w:rPr>
      <w:i/>
      <w:iCs/>
    </w:rPr>
  </w:style>
  <w:style w:type="character" w:customStyle="1" w:styleId="Degree">
    <w:name w:val="Degree"/>
    <w:basedOn w:val="DefaultParagraphFont"/>
    <w:uiPriority w:val="99"/>
    <w:rPr>
      <w:b/>
      <w:bCs/>
    </w:rPr>
  </w:style>
  <w:style w:type="table" w:customStyle="1" w:styleId="Div_document_table">
    <w:name w:val="Div_document_table"/>
    <w:basedOn w:val="NormalTable"/>
    <w:uiPriority w:val="9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1.xml"/><Relationship Id="rId2" Type="http://schemas.openxmlformats.org/officeDocument/2006/relationships/numbering" Target="numbering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" Type="http://schemas.openxmlformats.org/officeDocument/2006/relationships/styles" Target="styles.xml"/><Relationship Id="rId30" Type="http://schemas.openxmlformats.org/officeDocument/2006/relationships/footer" Target="footer2.xml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header" Target="header1.xml"/><Relationship Id="rId36" Type="http://schemas.openxmlformats.org/officeDocument/2006/relationships/header" Target="header2.xml"/><Relationship Id="rId37" Type="http://schemas.openxmlformats.org/officeDocument/2006/relationships/footer" Target="footer1.xml"/><Relationship Id="rId38" Type="http://schemas.openxmlformats.org/officeDocument/2006/relationships/footer" Target="footer2.xml"/><Relationship Id="rId39" Type="http://schemas.openxmlformats.org/officeDocument/2006/relationships/header" Target="header1.xml"/><Relationship Id="rId4" Type="http://schemas.openxmlformats.org/officeDocument/2006/relationships/settings" Target="settings.xml"/><Relationship Id="rId40" Type="http://schemas.openxmlformats.org/officeDocument/2006/relationships/header" Target="header2.xml"/><Relationship Id="rId41" Type="http://schemas.openxmlformats.org/officeDocument/2006/relationships/footer" Target="footer1.xml"/><Relationship Id="rId42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3" Type="http://schemas.openxmlformats.org/officeDocument/2006/relationships/glossaryDocument" Target="glossary/document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F6BB73DE504F43AED7FF2ACC69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B670B-8A0A-47DF-8E46-57D3FA8A3994}"/>
      </w:docPartPr>
      <w:docPartBody>
        <w:p w:rsidR="00000000" w:rsidRDefault="00AE1921">
          <w:pPr>
            <w:pStyle w:val="81F6BB73DE504F43AED7FF2ACC690F9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DC68BAD9CBD40BE941C4615497D1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8A4EA-A989-4E3F-9532-6CE4279B8768}"/>
      </w:docPartPr>
      <w:docPartBody>
        <w:p w:rsidR="00000000" w:rsidRDefault="00AE1921">
          <w:pPr>
            <w:pStyle w:val="2DC68BAD9CBD40BE941C4615497D18C1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21"/>
    <w:rsid w:val="00AE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1F6BB73DE504F43AED7FF2ACC690F90">
    <w:name w:val="81F6BB73DE504F43AED7FF2ACC690F90"/>
  </w:style>
  <w:style w:type="paragraph" w:customStyle="1" w:styleId="2DC68BAD9CBD40BE941C4615497D18C1">
    <w:name w:val="2DC68BAD9CBD40BE941C4615497D18C1"/>
  </w:style>
  <w:style w:type="paragraph" w:customStyle="1" w:styleId="7CE5E0CBCB404C8CB67B6256E45E5C70">
    <w:name w:val="7CE5E0CBCB404C8CB67B6256E45E5C70"/>
  </w:style>
  <w:style w:type="paragraph" w:customStyle="1" w:styleId="48991AEE51604C4A94A4FF6F9912D380">
    <w:name w:val="48991AEE51604C4A94A4FF6F9912D380"/>
  </w:style>
  <w:style w:type="paragraph" w:customStyle="1" w:styleId="D69B1A128ED441E2BCC02977F44ED61A">
    <w:name w:val="D69B1A128ED441E2BCC02977F44ED61A"/>
  </w:style>
  <w:style w:type="paragraph" w:customStyle="1" w:styleId="E836EF4F467F4B5290861CD6235775D1">
    <w:name w:val="E836EF4F467F4B5290861CD6235775D1"/>
  </w:style>
  <w:style w:type="paragraph" w:customStyle="1" w:styleId="C22CB039774243119680B58AE98615D8">
    <w:name w:val="C22CB039774243119680B58AE98615D8"/>
  </w:style>
  <w:style w:type="paragraph" w:customStyle="1" w:styleId="D411357B7EF4467AB17917D4A09875FB">
    <w:name w:val="D411357B7EF4467AB17917D4A09875FB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398C49324E4941118ABA162AC7D10E0E">
    <w:name w:val="398C49324E4941118ABA162AC7D10E0E"/>
  </w:style>
  <w:style w:type="paragraph" w:customStyle="1" w:styleId="EDFFBAC3FF0D40699A99CFBE69EAACFC">
    <w:name w:val="EDFFBAC3FF0D40699A99CFBE69EAACFC"/>
  </w:style>
  <w:style w:type="paragraph" w:customStyle="1" w:styleId="BBC926B22B364E9C97DF490C7E943CB2">
    <w:name w:val="BBC926B22B364E9C97DF490C7E943CB2"/>
  </w:style>
  <w:style w:type="paragraph" w:customStyle="1" w:styleId="AB74A5A54FF542D389F4FC54E319697E">
    <w:name w:val="AB74A5A54FF542D389F4FC54E319697E"/>
  </w:style>
  <w:style w:type="paragraph" w:customStyle="1" w:styleId="9BC7A1BBFEED47AB974A606E372283D0">
    <w:name w:val="9BC7A1BBFEED47AB974A606E372283D0"/>
  </w:style>
  <w:style w:type="paragraph" w:customStyle="1" w:styleId="968D2E5C842D452A8F159D61EC38C9C6">
    <w:name w:val="968D2E5C842D452A8F159D61EC38C9C6"/>
  </w:style>
  <w:style w:type="paragraph" w:customStyle="1" w:styleId="8921696306464E698F0BAB256949214E">
    <w:name w:val="8921696306464E698F0BAB256949214E"/>
  </w:style>
  <w:style w:type="paragraph" w:customStyle="1" w:styleId="48E0ED47DD184AE28A25B671D6BE7F88">
    <w:name w:val="48E0ED47DD184AE28A25B671D6BE7F88"/>
  </w:style>
  <w:style w:type="paragraph" w:customStyle="1" w:styleId="F2B75B3CE8284FA2AAC26DDA22F0B95E">
    <w:name w:val="F2B75B3CE8284FA2AAC26DDA22F0B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Arab" typeface="Times New Roman"/>
        <a:font script="Beng" typeface="Vrinda"/>
        <a:font script="Cher" typeface="Plantagenet Cherokee"/>
        <a:font script="Cyrl" typeface="Cambria"/>
        <a:font script="Deva" typeface="Mangal"/>
        <a:font script="Ethi" typeface="Nyala"/>
        <a:font script="Grek" typeface="Cambria"/>
        <a:font script="Gujr" typeface="Shruti"/>
        <a:font script="Guru" typeface="Raavi"/>
        <a:font script="Hang" typeface="돋움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Browallia New"/>
        <a:font script="Tibt" typeface="Microsoft Himalaya"/>
        <a:font script="Cans" typeface="Euphemia"/>
        <a:font script="Yiii" typeface="Microsoft Yi Baiti"/>
        <a:font script="Hans" typeface="宋体"/>
        <a:font script="Hant" typeface="標楷體"/>
        <a:font script="Jpan" typeface="HG明朝E"/>
      </a:majorFont>
      <a:minorFont>
        <a:latin typeface="Gill Sans MT"/>
        <a:ea typeface=""/>
        <a:cs typeface=""/>
        <a:font script="Arab" typeface="Arial"/>
        <a:font script="Beng" typeface="Vrinda"/>
        <a:font script="Cher" typeface="Plantagenet Cherokee"/>
        <a:font script="Cyrl" typeface="Calibri"/>
        <a:font script="Deva" typeface="Mangal"/>
        <a:font script="Ethi" typeface="Nyala"/>
        <a:font script="Grek" typeface="Calibri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华文新魏"/>
        <a:font script="Hant" typeface="新細明體"/>
        <a:font script="Jpan" typeface="ＭＳ Ｐゴシック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2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srcRect l="0" t="0" r="0" b="0"/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19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Madhusmita Dutta</dc:creator>
  <cp:lastModifiedBy>unknown</cp:lastModifiedBy>
</cp:coreProperties>
</file>