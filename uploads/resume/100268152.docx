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FE" w:rsidRDefault="00B647FE" w:rsidP="007C0CA6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RISHI KUMAR DWIVEDI</w:t>
      </w:r>
    </w:p>
    <w:p w:rsidR="007C0CA6" w:rsidRDefault="008947DC" w:rsidP="007C0CA6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MN</w:t>
      </w:r>
      <w:r w:rsidR="007C0CA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134 Marathipura</w:t>
      </w:r>
    </w:p>
    <w:p w:rsidR="008947DC" w:rsidRDefault="008947DC" w:rsidP="007C0CA6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Maudaha</w:t>
      </w:r>
    </w:p>
    <w:p w:rsidR="007C0CA6" w:rsidRDefault="007C0CA6" w:rsidP="007C0CA6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Dist-</w:t>
      </w:r>
      <w:r w:rsidR="008947DC">
        <w:rPr>
          <w:rFonts w:ascii="Times New Roman" w:eastAsia="Times New Roman" w:hAnsi="Times New Roman"/>
        </w:rPr>
        <w:t>Hamirpur</w:t>
      </w:r>
    </w:p>
    <w:p w:rsidR="007C0CA6" w:rsidRDefault="008947DC" w:rsidP="007C0CA6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Pin code-209210</w:t>
      </w:r>
    </w:p>
    <w:p w:rsidR="007C0CA6" w:rsidRDefault="007C0CA6" w:rsidP="007C0CA6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U.P</w:t>
      </w:r>
      <w:r w:rsidR="00BB2648" w:rsidRPr="00CE2B56">
        <w:rPr>
          <w:rFonts w:ascii="Times New Roman" w:eastAsia="Times New Roman" w:hAnsi="Times New Roman"/>
        </w:rPr>
        <w:t xml:space="preserve"> </w:t>
      </w:r>
      <w:r w:rsidR="003E6D46">
        <w:rPr>
          <w:rFonts w:ascii="Times New Roman" w:eastAsia="Times New Roman" w:hAnsi="Times New Roman"/>
        </w:rPr>
        <w:t xml:space="preserve">    </w:t>
      </w:r>
    </w:p>
    <w:p w:rsidR="00BB2648" w:rsidRPr="00CE2B56" w:rsidRDefault="002E6821" w:rsidP="004D24BB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Email ID:</w:t>
      </w:r>
      <w:r w:rsidR="004F439A">
        <w:rPr>
          <w:rFonts w:ascii="Times New Roman" w:eastAsia="Times New Roman" w:hAnsi="Times New Roman"/>
        </w:rPr>
        <w:t>rishidwivedi</w:t>
      </w:r>
      <w:r w:rsidR="00E83C49">
        <w:rPr>
          <w:rFonts w:ascii="Times New Roman" w:eastAsia="Times New Roman" w:hAnsi="Times New Roman"/>
        </w:rPr>
        <w:t>297</w:t>
      </w:r>
      <w:r w:rsidR="004D24BB">
        <w:rPr>
          <w:rFonts w:ascii="Times New Roman" w:eastAsia="Times New Roman" w:hAnsi="Times New Roman"/>
        </w:rPr>
        <w:t>@gmail.com</w:t>
      </w:r>
      <w:r w:rsidR="003E6D46">
        <w:rPr>
          <w:rFonts w:ascii="Times New Roman" w:eastAsia="Times New Roman" w:hAnsi="Times New Roman"/>
        </w:rPr>
        <w:t xml:space="preserve">    </w:t>
      </w:r>
      <w:r w:rsidR="004D24BB">
        <w:rPr>
          <w:rFonts w:ascii="Times New Roman" w:eastAsia="Times New Roman" w:hAnsi="Times New Roman"/>
        </w:rPr>
        <w:t xml:space="preserve">      </w:t>
      </w:r>
      <w:r w:rsidR="00484808">
        <w:rPr>
          <w:rFonts w:ascii="Times New Roman" w:eastAsia="Times New Roman" w:hAnsi="Times New Roman"/>
        </w:rPr>
        <w:t xml:space="preserve">                                                    </w:t>
      </w:r>
      <w:r w:rsidR="004D24BB">
        <w:rPr>
          <w:rFonts w:ascii="Times New Roman" w:eastAsia="Times New Roman" w:hAnsi="Times New Roman"/>
        </w:rPr>
        <w:t xml:space="preserve"> </w:t>
      </w:r>
      <w:r w:rsidR="00484808">
        <w:rPr>
          <w:rFonts w:ascii="Times New Roman" w:eastAsia="Times New Roman" w:hAnsi="Times New Roman"/>
        </w:rPr>
        <w:t>Mobile No-</w:t>
      </w:r>
      <w:r w:rsidR="003E6D46">
        <w:rPr>
          <w:rFonts w:ascii="Times New Roman" w:eastAsia="Times New Roman" w:hAnsi="Times New Roman"/>
        </w:rPr>
        <w:t xml:space="preserve"> </w:t>
      </w:r>
      <w:r w:rsidR="00484808">
        <w:rPr>
          <w:rFonts w:ascii="Times New Roman" w:eastAsia="Times New Roman" w:hAnsi="Times New Roman"/>
        </w:rPr>
        <w:t>+91-</w:t>
      </w:r>
      <w:r w:rsidR="008459F3">
        <w:rPr>
          <w:rFonts w:ascii="Times New Roman" w:hAnsi="Times New Roman"/>
        </w:rPr>
        <w:t>7678619653</w:t>
      </w:r>
    </w:p>
    <w:p w:rsidR="000417D0" w:rsidRPr="000D27DD" w:rsidRDefault="00BB2648" w:rsidP="000417D0">
      <w:pPr>
        <w:shd w:val="clear" w:color="auto" w:fill="C0C0C0"/>
        <w:spacing w:line="240" w:lineRule="auto"/>
        <w:ind w:left="-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</w:t>
      </w:r>
      <w:r w:rsidRPr="000E7540">
        <w:rPr>
          <w:rFonts w:ascii="Times New Roman" w:hAnsi="Times New Roman"/>
          <w:b/>
          <w:bCs/>
          <w:sz w:val="24"/>
          <w:szCs w:val="24"/>
        </w:rPr>
        <w:t>Career Objective:</w:t>
      </w:r>
    </w:p>
    <w:p w:rsidR="008B2954" w:rsidRDefault="008B2954" w:rsidP="008B2954">
      <w:pPr>
        <w:pStyle w:val="BodyText"/>
        <w:jc w:val="both"/>
        <w:rPr>
          <w:b/>
          <w:bCs/>
        </w:rPr>
      </w:pPr>
      <w:r w:rsidRPr="008B2954">
        <w:t xml:space="preserve">To achieve a challenging position and rewarding career in a well established reputed organization in the field of </w:t>
      </w:r>
      <w:r w:rsidR="008947DC">
        <w:t>Technology</w:t>
      </w:r>
      <w:r w:rsidR="007C0CA6">
        <w:t xml:space="preserve"> </w:t>
      </w:r>
      <w:r w:rsidR="008947DC">
        <w:t xml:space="preserve">and </w:t>
      </w:r>
      <w:r w:rsidR="00E83C49">
        <w:t xml:space="preserve">teaching </w:t>
      </w:r>
      <w:r w:rsidRPr="008B2954">
        <w:t xml:space="preserve">that would offer me </w:t>
      </w:r>
      <w:r w:rsidR="009573C2" w:rsidRPr="008B2954">
        <w:t>aspiration</w:t>
      </w:r>
      <w:r w:rsidR="009573C2">
        <w:t>al</w:t>
      </w:r>
      <w:r w:rsidRPr="008B2954">
        <w:t xml:space="preserve"> opportunities for the organization growth.</w:t>
      </w:r>
      <w:r w:rsidRPr="008B2954">
        <w:rPr>
          <w:b/>
          <w:bCs/>
        </w:rPr>
        <w:tab/>
      </w:r>
    </w:p>
    <w:p w:rsidR="002E6821" w:rsidRDefault="002E6821" w:rsidP="008B2954">
      <w:pPr>
        <w:pStyle w:val="BodyText"/>
        <w:jc w:val="both"/>
        <w:rPr>
          <w:b/>
          <w:bCs/>
        </w:rPr>
      </w:pPr>
    </w:p>
    <w:p w:rsidR="001E792D" w:rsidRPr="000E7540" w:rsidRDefault="001E792D" w:rsidP="001E792D">
      <w:pPr>
        <w:shd w:val="clear" w:color="auto" w:fill="C0C0C0"/>
        <w:spacing w:line="240" w:lineRule="auto"/>
        <w:ind w:left="-360"/>
        <w:jc w:val="both"/>
        <w:rPr>
          <w:rFonts w:ascii="Times New Roman" w:hAnsi="Times New Roman"/>
          <w:b/>
          <w:bCs/>
          <w:sz w:val="24"/>
          <w:szCs w:val="24"/>
        </w:rPr>
      </w:pPr>
      <w:r w:rsidRPr="000E7540">
        <w:rPr>
          <w:rFonts w:ascii="Times New Roman" w:hAnsi="Times New Roman"/>
          <w:b/>
          <w:bCs/>
          <w:sz w:val="24"/>
          <w:szCs w:val="24"/>
        </w:rPr>
        <w:t>Educational Qualification:</w:t>
      </w:r>
    </w:p>
    <w:tbl>
      <w:tblPr>
        <w:tblW w:w="96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3960"/>
        <w:gridCol w:w="1350"/>
        <w:gridCol w:w="1548"/>
      </w:tblGrid>
      <w:tr w:rsidR="007E4F40" w:rsidRPr="007E4F40" w:rsidTr="007C0CA6">
        <w:trPr>
          <w:trHeight w:val="62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7E4F40" w:rsidP="00EA0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4F40">
              <w:rPr>
                <w:rFonts w:ascii="Times New Roman" w:hAnsi="Times New Roman"/>
                <w:b/>
                <w:sz w:val="24"/>
                <w:szCs w:val="24"/>
              </w:rPr>
              <w:t>NAME OF EXAMINATION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7E4F40" w:rsidP="00EA0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4F40">
              <w:rPr>
                <w:rFonts w:ascii="Times New Roman" w:hAnsi="Times New Roman"/>
                <w:b/>
                <w:sz w:val="24"/>
                <w:szCs w:val="24"/>
              </w:rPr>
              <w:t>INSTITUTE/BOARD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F40" w:rsidRPr="007E4F40" w:rsidRDefault="007E4F40" w:rsidP="00EA0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4F40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7E4F40" w:rsidP="00EA0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4F40">
              <w:rPr>
                <w:rFonts w:ascii="Times New Roman" w:hAnsi="Times New Roman"/>
                <w:b/>
                <w:sz w:val="24"/>
                <w:szCs w:val="24"/>
              </w:rPr>
              <w:t>MARKS OBTAINED</w:t>
            </w:r>
          </w:p>
          <w:p w:rsidR="007E4F40" w:rsidRPr="007E4F40" w:rsidRDefault="007E4F40" w:rsidP="00EA0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4F40" w:rsidRPr="007E4F40" w:rsidTr="007C0CA6">
        <w:trPr>
          <w:trHeight w:val="68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BB0FF6" w:rsidRDefault="007E4F40" w:rsidP="00EA03FF">
            <w:pPr>
              <w:spacing w:after="0" w:line="240" w:lineRule="auto"/>
              <w:jc w:val="center"/>
            </w:pPr>
            <w:r w:rsidRPr="00BB0FF6">
              <w:t>Board of Secondary</w:t>
            </w:r>
          </w:p>
          <w:p w:rsidR="007E4F40" w:rsidRPr="00BB0FF6" w:rsidRDefault="007E4F40" w:rsidP="00EA03FF">
            <w:pPr>
              <w:spacing w:after="0" w:line="240" w:lineRule="auto"/>
              <w:jc w:val="center"/>
            </w:pPr>
            <w:r w:rsidRPr="00BB0FF6">
              <w:t>Education(10</w:t>
            </w:r>
            <w:r w:rsidRPr="00BB0FF6">
              <w:rPr>
                <w:vertAlign w:val="superscript"/>
              </w:rPr>
              <w:t>th</w:t>
            </w:r>
            <w:r w:rsidRPr="00BB0FF6">
              <w:t>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8947DC" w:rsidP="00EA0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Pt.D.D.U.V. KANPUR</w:t>
            </w:r>
            <w:r w:rsidR="002E6821">
              <w:rPr>
                <w:rFonts w:ascii="Times New Roman" w:hAnsi="Times New Roman"/>
                <w:sz w:val="24"/>
                <w:szCs w:val="24"/>
              </w:rPr>
              <w:t xml:space="preserve"> U.P.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A1A" w:rsidRDefault="000B6A1A" w:rsidP="000B6A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4F40" w:rsidRPr="007E4F40" w:rsidRDefault="002E6821" w:rsidP="000B6A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8947D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8947DC" w:rsidP="00EA0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  <w:r w:rsidR="002E6821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7E4F40" w:rsidRPr="007E4F40" w:rsidTr="007C0CA6">
        <w:trPr>
          <w:trHeight w:val="7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BB0FF6" w:rsidRDefault="007E4F40" w:rsidP="00EA03FF">
            <w:pPr>
              <w:spacing w:after="0" w:line="240" w:lineRule="auto"/>
              <w:jc w:val="center"/>
            </w:pPr>
            <w:r>
              <w:t>B</w:t>
            </w:r>
            <w:r w:rsidRPr="00BB0FF6">
              <w:t>oard of Intermediate</w:t>
            </w:r>
          </w:p>
          <w:p w:rsidR="007E4F40" w:rsidRPr="00BB0FF6" w:rsidRDefault="007E4F40" w:rsidP="00EA03FF">
            <w:pPr>
              <w:spacing w:after="0" w:line="240" w:lineRule="auto"/>
              <w:jc w:val="center"/>
            </w:pPr>
            <w:r w:rsidRPr="00BB0FF6">
              <w:t>Examination(10</w:t>
            </w:r>
            <w:r w:rsidRPr="00BB0FF6">
              <w:rPr>
                <w:vertAlign w:val="superscript"/>
              </w:rPr>
              <w:t>th</w:t>
            </w:r>
            <w:r w:rsidRPr="00BB0FF6">
              <w:t>+2)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8947DC" w:rsidP="00EA0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M.L.K. KANPUR</w:t>
            </w:r>
            <w:r w:rsidR="002E6821">
              <w:rPr>
                <w:rFonts w:ascii="Times New Roman" w:hAnsi="Times New Roman"/>
                <w:sz w:val="24"/>
                <w:szCs w:val="24"/>
              </w:rPr>
              <w:t xml:space="preserve"> U.P.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A1A" w:rsidRDefault="000B6A1A" w:rsidP="000B6A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4F40" w:rsidRPr="007E4F40" w:rsidRDefault="001566FB" w:rsidP="000B6A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8947D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8947DC" w:rsidP="00EA0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 w:rsidR="001566F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7E4F40" w:rsidRPr="007E4F40" w:rsidTr="007C0CA6">
        <w:trPr>
          <w:trHeight w:val="851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BB0FF6" w:rsidRDefault="002E6821" w:rsidP="002E6821">
            <w:pPr>
              <w:spacing w:after="0" w:line="240" w:lineRule="auto"/>
              <w:jc w:val="center"/>
            </w:pPr>
            <w:r>
              <w:t xml:space="preserve">Bachelor of </w:t>
            </w:r>
            <w:r w:rsidR="008947DC">
              <w:t>Technology(E&amp;I)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0B6A1A" w:rsidP="008947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947DC">
              <w:rPr>
                <w:rFonts w:ascii="Times New Roman" w:hAnsi="Times New Roman"/>
                <w:sz w:val="24"/>
                <w:szCs w:val="24"/>
              </w:rPr>
              <w:t>SRM UNIVERSITY CHENNAI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A1A" w:rsidRDefault="000B6A1A" w:rsidP="000B6A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4F40" w:rsidRPr="007E4F40" w:rsidRDefault="001566FB" w:rsidP="000B6A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E6821">
              <w:rPr>
                <w:rFonts w:ascii="Times New Roman" w:hAnsi="Times New Roman"/>
                <w:sz w:val="24"/>
                <w:szCs w:val="24"/>
              </w:rPr>
              <w:t>0</w:t>
            </w:r>
            <w:r w:rsidR="008947DC">
              <w:rPr>
                <w:rFonts w:ascii="Times New Roman" w:hAnsi="Times New Roman"/>
                <w:sz w:val="24"/>
                <w:szCs w:val="24"/>
              </w:rPr>
              <w:t>1</w:t>
            </w:r>
            <w:r w:rsidR="00E83C4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40" w:rsidRPr="007E4F40" w:rsidRDefault="00E83C49" w:rsidP="00EA0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="001566F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1E792D" w:rsidRDefault="001E792D" w:rsidP="00B06C6E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9539CE" w:rsidRPr="000E7540" w:rsidRDefault="009539CE" w:rsidP="009539CE">
      <w:pPr>
        <w:shd w:val="clear" w:color="auto" w:fill="C0C0C0"/>
        <w:spacing w:line="240" w:lineRule="auto"/>
        <w:ind w:left="-360"/>
        <w:jc w:val="both"/>
        <w:rPr>
          <w:rFonts w:ascii="Times New Roman" w:hAnsi="Times New Roman"/>
          <w:b/>
          <w:bCs/>
          <w:sz w:val="24"/>
          <w:szCs w:val="24"/>
        </w:rPr>
      </w:pPr>
      <w:r w:rsidRPr="000E7540">
        <w:rPr>
          <w:rFonts w:ascii="Times New Roman" w:hAnsi="Times New Roman"/>
          <w:b/>
          <w:bCs/>
          <w:sz w:val="24"/>
          <w:szCs w:val="24"/>
        </w:rPr>
        <w:t>Software &amp; Hardware Skills:</w:t>
      </w:r>
    </w:p>
    <w:tbl>
      <w:tblPr>
        <w:tblW w:w="87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0"/>
        <w:gridCol w:w="6318"/>
      </w:tblGrid>
      <w:tr w:rsidR="009539CE" w:rsidRPr="000E7540" w:rsidTr="00655C54">
        <w:trPr>
          <w:trHeight w:val="300"/>
        </w:trPr>
        <w:tc>
          <w:tcPr>
            <w:tcW w:w="2440" w:type="dxa"/>
          </w:tcPr>
          <w:p w:rsidR="009539CE" w:rsidRPr="006910F8" w:rsidRDefault="009539CE" w:rsidP="000D2166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910F8">
              <w:rPr>
                <w:rFonts w:ascii="Times New Roman" w:hAnsi="Times New Roman"/>
                <w:bCs/>
                <w:sz w:val="24"/>
                <w:szCs w:val="24"/>
              </w:rPr>
              <w:t xml:space="preserve"> Language                                           </w:t>
            </w:r>
          </w:p>
        </w:tc>
        <w:tc>
          <w:tcPr>
            <w:tcW w:w="6318" w:type="dxa"/>
          </w:tcPr>
          <w:p w:rsidR="009539CE" w:rsidRPr="006910F8" w:rsidRDefault="009539CE" w:rsidP="000D2166">
            <w:pPr>
              <w:spacing w:after="0"/>
              <w:ind w:left="-10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910F8">
              <w:rPr>
                <w:rFonts w:ascii="Times New Roman" w:hAnsi="Times New Roman"/>
                <w:sz w:val="24"/>
                <w:szCs w:val="24"/>
              </w:rPr>
              <w:t>: C</w:t>
            </w:r>
            <w:r w:rsidR="00595B25">
              <w:rPr>
                <w:rFonts w:ascii="Times New Roman" w:hAnsi="Times New Roman"/>
                <w:sz w:val="24"/>
                <w:szCs w:val="24"/>
              </w:rPr>
              <w:t>,logo</w:t>
            </w:r>
            <w:r w:rsidR="00655C54">
              <w:rPr>
                <w:rFonts w:ascii="Times New Roman" w:hAnsi="Times New Roman"/>
                <w:sz w:val="24"/>
                <w:szCs w:val="24"/>
              </w:rPr>
              <w:t>, PLC, SCADA</w:t>
            </w:r>
          </w:p>
        </w:tc>
      </w:tr>
      <w:tr w:rsidR="009539CE" w:rsidRPr="000E7540" w:rsidTr="00655C54">
        <w:trPr>
          <w:trHeight w:val="285"/>
        </w:trPr>
        <w:tc>
          <w:tcPr>
            <w:tcW w:w="2440" w:type="dxa"/>
          </w:tcPr>
          <w:p w:rsidR="009539CE" w:rsidRPr="006910F8" w:rsidRDefault="009539CE" w:rsidP="000D21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10F8">
              <w:rPr>
                <w:rFonts w:ascii="Times New Roman" w:hAnsi="Times New Roman"/>
                <w:bCs/>
                <w:sz w:val="24"/>
                <w:szCs w:val="24"/>
              </w:rPr>
              <w:t xml:space="preserve"> Packages</w:t>
            </w:r>
          </w:p>
        </w:tc>
        <w:tc>
          <w:tcPr>
            <w:tcW w:w="6318" w:type="dxa"/>
          </w:tcPr>
          <w:p w:rsidR="009539CE" w:rsidRPr="006910F8" w:rsidRDefault="004D24BB" w:rsidP="00655C54">
            <w:pPr>
              <w:spacing w:after="0"/>
              <w:ind w:left="-10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55C54">
              <w:rPr>
                <w:rFonts w:ascii="Times New Roman" w:hAnsi="Times New Roman"/>
                <w:sz w:val="24"/>
                <w:szCs w:val="24"/>
              </w:rPr>
              <w:t>HMI, VFD, AUTO CAD</w:t>
            </w:r>
          </w:p>
        </w:tc>
      </w:tr>
      <w:tr w:rsidR="009539CE" w:rsidRPr="000E7540" w:rsidTr="00655C54">
        <w:trPr>
          <w:trHeight w:val="300"/>
        </w:trPr>
        <w:tc>
          <w:tcPr>
            <w:tcW w:w="2440" w:type="dxa"/>
          </w:tcPr>
          <w:p w:rsidR="009539CE" w:rsidRPr="006910F8" w:rsidRDefault="009539CE" w:rsidP="000D21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10F8">
              <w:rPr>
                <w:rFonts w:ascii="Times New Roman" w:hAnsi="Times New Roman"/>
                <w:bCs/>
                <w:sz w:val="24"/>
                <w:szCs w:val="24"/>
              </w:rPr>
              <w:t xml:space="preserve"> Operating System</w:t>
            </w:r>
          </w:p>
        </w:tc>
        <w:tc>
          <w:tcPr>
            <w:tcW w:w="6318" w:type="dxa"/>
          </w:tcPr>
          <w:p w:rsidR="009539CE" w:rsidRDefault="009539CE" w:rsidP="000D2166">
            <w:pPr>
              <w:spacing w:after="0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10F8">
              <w:rPr>
                <w:rFonts w:ascii="Times New Roman" w:hAnsi="Times New Roman"/>
                <w:sz w:val="24"/>
                <w:szCs w:val="24"/>
              </w:rPr>
              <w:t>: Windows 2000/2003 Servers &amp; XP</w:t>
            </w:r>
            <w:r w:rsidR="00BC713D" w:rsidRPr="006910F8">
              <w:rPr>
                <w:rFonts w:ascii="Times New Roman" w:hAnsi="Times New Roman"/>
                <w:sz w:val="24"/>
                <w:szCs w:val="24"/>
              </w:rPr>
              <w:t>,VISTA</w:t>
            </w:r>
          </w:p>
          <w:p w:rsidR="00655C54" w:rsidRPr="006910F8" w:rsidRDefault="00655C54" w:rsidP="00655C54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1A74E5" w:rsidRDefault="001A74E5" w:rsidP="001A74E5">
      <w:pPr>
        <w:pStyle w:val="ListParagraph"/>
        <w:spacing w:line="240" w:lineRule="auto"/>
        <w:jc w:val="both"/>
      </w:pPr>
    </w:p>
    <w:p w:rsidR="0099597B" w:rsidRPr="00CE2B56" w:rsidRDefault="0099597B" w:rsidP="0099597B">
      <w:pPr>
        <w:shd w:val="clear" w:color="auto" w:fill="C0C0C0"/>
        <w:spacing w:line="240" w:lineRule="auto"/>
        <w:ind w:left="-3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Area of interest:</w:t>
      </w:r>
    </w:p>
    <w:p w:rsidR="0030700B" w:rsidRDefault="0030700B" w:rsidP="003E170B">
      <w:pPr>
        <w:numPr>
          <w:ilvl w:val="1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 a part of reputed organizati</w:t>
      </w:r>
      <w:r w:rsidR="00595B25">
        <w:rPr>
          <w:rFonts w:ascii="Times New Roman" w:hAnsi="Times New Roman"/>
          <w:sz w:val="24"/>
          <w:szCs w:val="24"/>
        </w:rPr>
        <w:t xml:space="preserve">on in the field of technical support </w:t>
      </w:r>
    </w:p>
    <w:p w:rsidR="00010792" w:rsidRDefault="00010792" w:rsidP="003E170B">
      <w:pPr>
        <w:numPr>
          <w:ilvl w:val="1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C62E60">
        <w:rPr>
          <w:rFonts w:ascii="Times New Roman" w:hAnsi="Times New Roman"/>
          <w:sz w:val="24"/>
          <w:szCs w:val="24"/>
        </w:rPr>
        <w:t>asic</w:t>
      </w:r>
      <w:r>
        <w:rPr>
          <w:rFonts w:ascii="Times New Roman" w:hAnsi="Times New Roman"/>
          <w:sz w:val="24"/>
          <w:szCs w:val="24"/>
        </w:rPr>
        <w:t xml:space="preserve"> troubleshooting and quick learner for technical terms and issue</w:t>
      </w:r>
    </w:p>
    <w:p w:rsidR="0030700B" w:rsidRDefault="0030700B" w:rsidP="0030700B">
      <w:p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</w:p>
    <w:p w:rsidR="002E6821" w:rsidRDefault="002E6821" w:rsidP="0030700B">
      <w:pPr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</w:p>
    <w:p w:rsidR="00595B25" w:rsidRPr="00CE2B56" w:rsidRDefault="003B0F75" w:rsidP="00595B25">
      <w:pPr>
        <w:shd w:val="clear" w:color="auto" w:fill="C0C0C0"/>
        <w:spacing w:line="240" w:lineRule="auto"/>
        <w:ind w:left="-3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Strengths:</w:t>
      </w:r>
    </w:p>
    <w:p w:rsidR="003B0F75" w:rsidRPr="00837FFD" w:rsidRDefault="003B0F75" w:rsidP="00F022AB">
      <w:pPr>
        <w:numPr>
          <w:ilvl w:val="0"/>
          <w:numId w:val="18"/>
        </w:numPr>
        <w:spacing w:after="0" w:line="240" w:lineRule="auto"/>
        <w:ind w:left="714" w:hanging="35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37FFD">
        <w:rPr>
          <w:rFonts w:ascii="Times New Roman" w:eastAsia="Times New Roman" w:hAnsi="Times New Roman"/>
          <w:color w:val="000000"/>
          <w:sz w:val="24"/>
          <w:szCs w:val="24"/>
        </w:rPr>
        <w:t>Good learner</w:t>
      </w:r>
      <w:r w:rsidR="00877D82">
        <w:rPr>
          <w:rFonts w:ascii="Times New Roman" w:eastAsia="Times New Roman" w:hAnsi="Times New Roman"/>
          <w:color w:val="000000"/>
          <w:sz w:val="24"/>
          <w:szCs w:val="24"/>
        </w:rPr>
        <w:t xml:space="preserve"> and Flexible</w:t>
      </w:r>
    </w:p>
    <w:p w:rsidR="003B0F75" w:rsidRDefault="003B0F75" w:rsidP="00F022AB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7FFD">
        <w:rPr>
          <w:rFonts w:ascii="Times New Roman" w:hAnsi="Times New Roman"/>
          <w:sz w:val="24"/>
          <w:szCs w:val="24"/>
        </w:rPr>
        <w:t>Ability to adapt fast paced environment</w:t>
      </w:r>
    </w:p>
    <w:p w:rsidR="006B7670" w:rsidRDefault="00F022AB" w:rsidP="00F022AB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solve problem and manage varied workload.</w:t>
      </w:r>
    </w:p>
    <w:p w:rsidR="00E919B0" w:rsidRDefault="00E919B0" w:rsidP="00F022AB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in team and without team.</w:t>
      </w:r>
    </w:p>
    <w:p w:rsidR="00E919B0" w:rsidRDefault="002E6821" w:rsidP="00F022AB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communication skill,</w:t>
      </w:r>
    </w:p>
    <w:p w:rsidR="00595B25" w:rsidRDefault="00595B25" w:rsidP="00595B25">
      <w:pPr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655C54" w:rsidRDefault="00655C54" w:rsidP="00595B25">
      <w:pPr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655C54" w:rsidRDefault="00655C54" w:rsidP="00595B25">
      <w:pPr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655C54" w:rsidRDefault="00655C54" w:rsidP="00595B25">
      <w:pPr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655C54" w:rsidRDefault="00655C54" w:rsidP="00595B25">
      <w:pPr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595B25" w:rsidRDefault="00595B25" w:rsidP="00595B25">
      <w:pPr>
        <w:shd w:val="clear" w:color="auto" w:fill="C0C0C0"/>
        <w:spacing w:line="240" w:lineRule="auto"/>
        <w:ind w:left="-3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Work </w:t>
      </w:r>
      <w:r w:rsidR="00655C54">
        <w:rPr>
          <w:rFonts w:ascii="Times New Roman" w:eastAsia="Times New Roman" w:hAnsi="Times New Roman"/>
          <w:b/>
          <w:bCs/>
          <w:sz w:val="24"/>
          <w:szCs w:val="24"/>
        </w:rPr>
        <w:t>Experience</w:t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:rsidR="00595B25" w:rsidRDefault="00595B25" w:rsidP="00595B25">
      <w:pPr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</w:rPr>
      </w:pPr>
    </w:p>
    <w:p w:rsidR="00595B25" w:rsidRDefault="00655C54" w:rsidP="00595B25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 months experience in XIAOMI as a Technical Support, Bangalore </w:t>
      </w:r>
    </w:p>
    <w:p w:rsidR="002E6821" w:rsidRDefault="002E6821" w:rsidP="002E68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0F75" w:rsidRPr="00CE2B56" w:rsidRDefault="003B0F75" w:rsidP="003B0F75">
      <w:pPr>
        <w:shd w:val="clear" w:color="auto" w:fill="C0C0C0"/>
        <w:spacing w:line="240" w:lineRule="auto"/>
        <w:ind w:left="-3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Hobbies:</w:t>
      </w:r>
    </w:p>
    <w:p w:rsidR="0030700B" w:rsidRPr="00655C54" w:rsidRDefault="0030700B" w:rsidP="00595B25">
      <w:pPr>
        <w:spacing w:after="0" w:line="240" w:lineRule="auto"/>
        <w:ind w:left="714"/>
        <w:jc w:val="both"/>
        <w:rPr>
          <w:rFonts w:ascii="Times New Roman" w:eastAsia="Times New Roman" w:hAnsi="Times New Roman"/>
          <w:color w:val="000000"/>
          <w:sz w:val="12"/>
          <w:szCs w:val="24"/>
        </w:rPr>
      </w:pPr>
    </w:p>
    <w:p w:rsidR="0030700B" w:rsidRDefault="0030700B" w:rsidP="003B0F75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Net surfing</w:t>
      </w:r>
    </w:p>
    <w:p w:rsidR="0030700B" w:rsidRDefault="0030700B" w:rsidP="003B0F75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Roaming</w:t>
      </w:r>
    </w:p>
    <w:p w:rsidR="0030700B" w:rsidRDefault="0030700B" w:rsidP="003B0F75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Singing </w:t>
      </w:r>
    </w:p>
    <w:p w:rsidR="00E65861" w:rsidRDefault="00E65861" w:rsidP="00AB632C">
      <w:p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B2648" w:rsidRPr="00CE2B56" w:rsidRDefault="00BB2648" w:rsidP="00BB2648">
      <w:pPr>
        <w:shd w:val="clear" w:color="auto" w:fill="C0C0C0"/>
        <w:spacing w:line="240" w:lineRule="auto"/>
        <w:ind w:left="-3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E2B56">
        <w:rPr>
          <w:rFonts w:ascii="Times New Roman" w:eastAsia="Times New Roman" w:hAnsi="Times New Roman"/>
          <w:b/>
          <w:bCs/>
          <w:sz w:val="24"/>
          <w:szCs w:val="24"/>
        </w:rPr>
        <w:t>Personal Profile:</w:t>
      </w:r>
    </w:p>
    <w:tbl>
      <w:tblPr>
        <w:tblW w:w="0" w:type="auto"/>
        <w:tblLayout w:type="fixed"/>
        <w:tblLook w:val="04A0"/>
      </w:tblPr>
      <w:tblGrid>
        <w:gridCol w:w="2394"/>
        <w:gridCol w:w="6199"/>
      </w:tblGrid>
      <w:tr w:rsidR="00BB2648" w:rsidRPr="00A370C7" w:rsidTr="00171A81">
        <w:trPr>
          <w:trHeight w:val="113"/>
        </w:trPr>
        <w:tc>
          <w:tcPr>
            <w:tcW w:w="2394" w:type="dxa"/>
          </w:tcPr>
          <w:p w:rsidR="00BB2648" w:rsidRPr="00621DC9" w:rsidRDefault="00BB2648" w:rsidP="004208E1">
            <w:pPr>
              <w:spacing w:after="0" w:line="240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DC9">
              <w:rPr>
                <w:rFonts w:ascii="Times New Roman" w:hAnsi="Times New Roman"/>
                <w:bCs/>
                <w:sz w:val="24"/>
                <w:szCs w:val="24"/>
              </w:rPr>
              <w:t>Name</w:t>
            </w:r>
            <w:r w:rsidRPr="00621D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 w:rsidR="001A74E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  <w:r w:rsidR="001A74E5" w:rsidRPr="001A74E5">
              <w:rPr>
                <w:rFonts w:ascii="Times New Roman" w:hAnsi="Times New Roman"/>
                <w:bCs/>
                <w:sz w:val="24"/>
                <w:szCs w:val="24"/>
              </w:rPr>
              <w:t xml:space="preserve">:                       </w:t>
            </w:r>
            <w:r w:rsidRPr="001A74E5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6199" w:type="dxa"/>
          </w:tcPr>
          <w:p w:rsidR="00BB2648" w:rsidRPr="001A74E5" w:rsidRDefault="008947DC" w:rsidP="004208E1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Rishi Kumar Dwivedi</w:t>
            </w:r>
          </w:p>
        </w:tc>
      </w:tr>
      <w:tr w:rsidR="00BB2648" w:rsidRPr="00A370C7" w:rsidTr="00171A81">
        <w:trPr>
          <w:trHeight w:val="113"/>
        </w:trPr>
        <w:tc>
          <w:tcPr>
            <w:tcW w:w="2394" w:type="dxa"/>
          </w:tcPr>
          <w:p w:rsidR="00BB2648" w:rsidRPr="00621DC9" w:rsidRDefault="00BB2648" w:rsidP="004208E1">
            <w:pPr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DC9">
              <w:rPr>
                <w:rFonts w:ascii="Times New Roman" w:hAnsi="Times New Roman"/>
                <w:bCs/>
                <w:sz w:val="24"/>
                <w:szCs w:val="24"/>
              </w:rPr>
              <w:t>Date of Birth</w:t>
            </w:r>
            <w:r w:rsidR="001A74E5">
              <w:rPr>
                <w:rFonts w:ascii="Times New Roman" w:hAnsi="Times New Roman"/>
                <w:bCs/>
                <w:sz w:val="24"/>
                <w:szCs w:val="24"/>
              </w:rPr>
              <w:t xml:space="preserve">           :</w:t>
            </w:r>
          </w:p>
        </w:tc>
        <w:tc>
          <w:tcPr>
            <w:tcW w:w="6199" w:type="dxa"/>
          </w:tcPr>
          <w:p w:rsidR="00BB2648" w:rsidRPr="001A74E5" w:rsidRDefault="008947DC" w:rsidP="004208E1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30June</w:t>
            </w:r>
            <w:r w:rsidR="001A74E5" w:rsidRPr="001A74E5">
              <w:rPr>
                <w:rFonts w:ascii="Times New Roman" w:hAnsi="Times New Roman"/>
                <w:bCs/>
                <w:sz w:val="24"/>
                <w:szCs w:val="24"/>
              </w:rPr>
              <w:t xml:space="preserve"> 19</w:t>
            </w:r>
            <w:r w:rsidR="002E6821">
              <w:rPr>
                <w:rFonts w:ascii="Times New Roman" w:hAnsi="Times New Roman"/>
                <w:bCs/>
                <w:sz w:val="24"/>
                <w:szCs w:val="24"/>
              </w:rPr>
              <w:t>90</w:t>
            </w:r>
          </w:p>
        </w:tc>
      </w:tr>
      <w:tr w:rsidR="00BB2648" w:rsidRPr="00A370C7" w:rsidTr="00171A81">
        <w:trPr>
          <w:trHeight w:val="113"/>
        </w:trPr>
        <w:tc>
          <w:tcPr>
            <w:tcW w:w="2394" w:type="dxa"/>
          </w:tcPr>
          <w:p w:rsidR="00BB2648" w:rsidRPr="00621DC9" w:rsidRDefault="00BB2648" w:rsidP="004208E1">
            <w:pPr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DC9">
              <w:rPr>
                <w:rFonts w:ascii="Times New Roman" w:hAnsi="Times New Roman"/>
                <w:bCs/>
                <w:sz w:val="24"/>
                <w:szCs w:val="24"/>
              </w:rPr>
              <w:t>Sex</w:t>
            </w:r>
            <w:r w:rsidR="001A74E5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:                                        </w:t>
            </w:r>
          </w:p>
        </w:tc>
        <w:tc>
          <w:tcPr>
            <w:tcW w:w="6199" w:type="dxa"/>
          </w:tcPr>
          <w:p w:rsidR="00BB2648" w:rsidRPr="001A74E5" w:rsidRDefault="00023C9F" w:rsidP="004208E1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A74E5"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1A74E5" w:rsidRPr="001A74E5">
              <w:rPr>
                <w:rFonts w:ascii="Times New Roman" w:hAnsi="Times New Roman"/>
                <w:bCs/>
                <w:sz w:val="24"/>
                <w:szCs w:val="24"/>
              </w:rPr>
              <w:t>ale</w:t>
            </w:r>
          </w:p>
        </w:tc>
      </w:tr>
      <w:tr w:rsidR="00BB2648" w:rsidRPr="00A370C7" w:rsidTr="00171A81">
        <w:trPr>
          <w:trHeight w:val="113"/>
        </w:trPr>
        <w:tc>
          <w:tcPr>
            <w:tcW w:w="2394" w:type="dxa"/>
          </w:tcPr>
          <w:p w:rsidR="00BB2648" w:rsidRPr="00621DC9" w:rsidRDefault="00BB2648" w:rsidP="004208E1">
            <w:pPr>
              <w:spacing w:after="0" w:line="240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1DC9">
              <w:rPr>
                <w:rFonts w:ascii="Times New Roman" w:hAnsi="Times New Roman"/>
                <w:bCs/>
                <w:sz w:val="24"/>
                <w:szCs w:val="24"/>
              </w:rPr>
              <w:t>Marital Status</w:t>
            </w:r>
            <w:r w:rsidR="001A74E5">
              <w:rPr>
                <w:rFonts w:ascii="Times New Roman" w:hAnsi="Times New Roman"/>
                <w:bCs/>
                <w:sz w:val="24"/>
                <w:szCs w:val="24"/>
              </w:rPr>
              <w:t xml:space="preserve">         :    </w:t>
            </w:r>
          </w:p>
        </w:tc>
        <w:tc>
          <w:tcPr>
            <w:tcW w:w="6199" w:type="dxa"/>
          </w:tcPr>
          <w:p w:rsidR="001A74E5" w:rsidRPr="00621DC9" w:rsidRDefault="001A74E5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BB2648" w:rsidRPr="00A370C7" w:rsidTr="00171A81">
        <w:trPr>
          <w:trHeight w:val="113"/>
        </w:trPr>
        <w:tc>
          <w:tcPr>
            <w:tcW w:w="2394" w:type="dxa"/>
          </w:tcPr>
          <w:p w:rsidR="00BB2648" w:rsidRPr="00621DC9" w:rsidRDefault="00BB2648" w:rsidP="004208E1">
            <w:pPr>
              <w:spacing w:after="0" w:line="240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1DC9">
              <w:rPr>
                <w:rFonts w:ascii="Times New Roman" w:hAnsi="Times New Roman"/>
                <w:bCs/>
                <w:sz w:val="24"/>
                <w:szCs w:val="24"/>
              </w:rPr>
              <w:t>Father’s Name</w:t>
            </w:r>
            <w:r w:rsidR="001A74E5">
              <w:rPr>
                <w:rFonts w:ascii="Times New Roman" w:hAnsi="Times New Roman"/>
                <w:bCs/>
                <w:sz w:val="24"/>
                <w:szCs w:val="24"/>
              </w:rPr>
              <w:t xml:space="preserve">        :   </w:t>
            </w:r>
          </w:p>
        </w:tc>
        <w:tc>
          <w:tcPr>
            <w:tcW w:w="6199" w:type="dxa"/>
          </w:tcPr>
          <w:p w:rsidR="00BB2648" w:rsidRPr="00621DC9" w:rsidRDefault="008947DC" w:rsidP="004208E1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I.K.Dwivedi</w:t>
            </w:r>
          </w:p>
        </w:tc>
      </w:tr>
      <w:tr w:rsidR="00BB2648" w:rsidRPr="00A370C7" w:rsidTr="00171A81">
        <w:trPr>
          <w:trHeight w:val="113"/>
        </w:trPr>
        <w:tc>
          <w:tcPr>
            <w:tcW w:w="2394" w:type="dxa"/>
          </w:tcPr>
          <w:p w:rsidR="00BB2648" w:rsidRPr="00621DC9" w:rsidRDefault="00BB2648" w:rsidP="004208E1">
            <w:pPr>
              <w:spacing w:after="0" w:line="240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1DC9">
              <w:rPr>
                <w:rFonts w:ascii="Times New Roman" w:hAnsi="Times New Roman"/>
                <w:bCs/>
                <w:sz w:val="24"/>
                <w:szCs w:val="24"/>
              </w:rPr>
              <w:t>Nationality</w:t>
            </w:r>
            <w:r w:rsidR="001A74E5">
              <w:rPr>
                <w:rFonts w:ascii="Times New Roman" w:hAnsi="Times New Roman"/>
                <w:bCs/>
                <w:sz w:val="24"/>
                <w:szCs w:val="24"/>
              </w:rPr>
              <w:t xml:space="preserve">             :   </w:t>
            </w:r>
          </w:p>
        </w:tc>
        <w:tc>
          <w:tcPr>
            <w:tcW w:w="6199" w:type="dxa"/>
          </w:tcPr>
          <w:p w:rsidR="00BB2648" w:rsidRPr="00621DC9" w:rsidRDefault="001A74E5" w:rsidP="004208E1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BB2648" w:rsidRPr="00A370C7" w:rsidTr="00171A81">
        <w:trPr>
          <w:trHeight w:val="113"/>
        </w:trPr>
        <w:tc>
          <w:tcPr>
            <w:tcW w:w="2394" w:type="dxa"/>
          </w:tcPr>
          <w:p w:rsidR="00AB632C" w:rsidRDefault="00BB2648" w:rsidP="00B4615D">
            <w:pPr>
              <w:spacing w:after="0" w:line="240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1DC9">
              <w:rPr>
                <w:rFonts w:ascii="Times New Roman" w:hAnsi="Times New Roman"/>
                <w:bCs/>
                <w:sz w:val="24"/>
                <w:szCs w:val="24"/>
              </w:rPr>
              <w:t>Languages Kno</w:t>
            </w:r>
            <w:r w:rsidR="003B0F75">
              <w:rPr>
                <w:rFonts w:ascii="Times New Roman" w:hAnsi="Times New Roman"/>
                <w:bCs/>
                <w:sz w:val="24"/>
                <w:szCs w:val="24"/>
              </w:rPr>
              <w:t>wn</w:t>
            </w:r>
            <w:r w:rsidR="001A74E5">
              <w:rPr>
                <w:rFonts w:ascii="Times New Roman" w:hAnsi="Times New Roman"/>
                <w:bCs/>
                <w:sz w:val="24"/>
                <w:szCs w:val="24"/>
              </w:rPr>
              <w:t xml:space="preserve">  : </w:t>
            </w:r>
          </w:p>
          <w:p w:rsidR="001A74E5" w:rsidRDefault="001A74E5" w:rsidP="00AB63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Permanent Address  :</w:t>
            </w:r>
            <w:r w:rsidR="00AB63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1A74E5" w:rsidRDefault="001A74E5" w:rsidP="00AB63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A74E5" w:rsidRDefault="001A74E5" w:rsidP="00AB63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4615D" w:rsidRPr="00AB632C" w:rsidRDefault="00AB632C" w:rsidP="00AB63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74E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6199" w:type="dxa"/>
          </w:tcPr>
          <w:p w:rsidR="003B0F75" w:rsidRDefault="001A74E5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Hindi &amp; English</w:t>
            </w:r>
          </w:p>
          <w:p w:rsidR="001A74E5" w:rsidRDefault="008947DC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MN134 Marathipura</w:t>
            </w:r>
          </w:p>
          <w:p w:rsidR="001A74E5" w:rsidRDefault="008947DC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Maudaha</w:t>
            </w:r>
          </w:p>
          <w:p w:rsidR="0030700B" w:rsidRDefault="0030700B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Dist-</w:t>
            </w:r>
            <w:r w:rsidR="008947DC">
              <w:rPr>
                <w:rFonts w:ascii="Times New Roman" w:hAnsi="Times New Roman"/>
                <w:sz w:val="24"/>
                <w:szCs w:val="24"/>
              </w:rPr>
              <w:t>Hamirpur</w:t>
            </w:r>
          </w:p>
          <w:p w:rsidR="0030700B" w:rsidRDefault="008947DC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 code-209210</w:t>
            </w:r>
          </w:p>
          <w:p w:rsidR="0030700B" w:rsidRDefault="0030700B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U.P</w:t>
            </w:r>
          </w:p>
          <w:p w:rsidR="001A74E5" w:rsidRPr="001A74E5" w:rsidRDefault="001A74E5" w:rsidP="001A74E5">
            <w:pPr>
              <w:spacing w:after="0" w:line="240" w:lineRule="atLeast"/>
              <w:ind w:left="-10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B2648" w:rsidRPr="00CE2B56" w:rsidRDefault="00BB2648" w:rsidP="004208E1">
      <w:pPr>
        <w:shd w:val="clear" w:color="auto" w:fill="C0C0C0"/>
        <w:spacing w:after="0" w:line="240" w:lineRule="auto"/>
        <w:ind w:left="-36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CE2B56">
        <w:rPr>
          <w:rFonts w:ascii="Times New Roman" w:eastAsia="Times New Roman" w:hAnsi="Times New Roman"/>
          <w:b/>
          <w:bCs/>
          <w:sz w:val="24"/>
          <w:szCs w:val="24"/>
        </w:rPr>
        <w:t>ACKNOWLEDGEMENTS:</w:t>
      </w:r>
    </w:p>
    <w:p w:rsidR="00970975" w:rsidRDefault="00970975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:rsidR="00BB2648" w:rsidRPr="007950E5" w:rsidRDefault="00BB2648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>I hereby declare that the above mentioned particulars are true and correct to the best of my knowledge and belief.</w:t>
      </w:r>
    </w:p>
    <w:p w:rsidR="00B70E77" w:rsidRPr="007950E5" w:rsidRDefault="00BB2648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B70E77" w:rsidRPr="007950E5" w:rsidRDefault="00B70E77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F30472" w:rsidRPr="007950E5" w:rsidRDefault="00F30472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F30472" w:rsidRDefault="00F30472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B632C" w:rsidRDefault="00AB632C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B2648" w:rsidRPr="007950E5" w:rsidRDefault="00B70E77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30700B">
        <w:rPr>
          <w:rFonts w:ascii="Times New Roman" w:eastAsia="Times New Roman" w:hAnsi="Times New Roman"/>
          <w:color w:val="000000"/>
          <w:sz w:val="24"/>
          <w:szCs w:val="24"/>
        </w:rPr>
        <w:t xml:space="preserve">lace: </w:t>
      </w:r>
      <w:r w:rsidR="00E83C49">
        <w:rPr>
          <w:rFonts w:ascii="Times New Roman" w:eastAsia="Times New Roman" w:hAnsi="Times New Roman"/>
          <w:color w:val="000000"/>
          <w:sz w:val="24"/>
          <w:szCs w:val="24"/>
        </w:rPr>
        <w:t xml:space="preserve"> delhi</w:t>
      </w:r>
      <w:r w:rsidR="00BB2648" w:rsidRPr="007950E5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</w:t>
      </w:r>
    </w:p>
    <w:p w:rsidR="00CA11C6" w:rsidRPr="007950E5" w:rsidRDefault="00BB2648" w:rsidP="00CA11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>Date:</w:t>
      </w:r>
      <w:r w:rsidRPr="007950E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CA11C6" w:rsidRPr="007950E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</w:t>
      </w:r>
      <w:r w:rsidR="00655C54">
        <w:rPr>
          <w:rFonts w:ascii="Times New Roman" w:eastAsia="Times New Roman" w:hAnsi="Times New Roman"/>
          <w:b/>
          <w:color w:val="000000"/>
          <w:sz w:val="24"/>
          <w:szCs w:val="24"/>
        </w:rPr>
        <w:t>19</w:t>
      </w:r>
      <w:r w:rsidR="00E83C49">
        <w:rPr>
          <w:rFonts w:ascii="Times New Roman" w:eastAsia="Times New Roman" w:hAnsi="Times New Roman"/>
          <w:b/>
          <w:color w:val="000000"/>
          <w:sz w:val="24"/>
          <w:szCs w:val="24"/>
        </w:rPr>
        <w:t>/0</w:t>
      </w:r>
      <w:r w:rsidR="00655C54">
        <w:rPr>
          <w:rFonts w:ascii="Times New Roman" w:eastAsia="Times New Roman" w:hAnsi="Times New Roman"/>
          <w:b/>
          <w:color w:val="000000"/>
          <w:sz w:val="24"/>
          <w:szCs w:val="24"/>
        </w:rPr>
        <w:t>6</w:t>
      </w:r>
      <w:r w:rsidR="00E83C49">
        <w:rPr>
          <w:rFonts w:ascii="Times New Roman" w:eastAsia="Times New Roman" w:hAnsi="Times New Roman"/>
          <w:b/>
          <w:color w:val="000000"/>
          <w:sz w:val="24"/>
          <w:szCs w:val="24"/>
        </w:rPr>
        <w:t>/201</w:t>
      </w:r>
      <w:r w:rsidR="00655C54">
        <w:rPr>
          <w:rFonts w:ascii="Times New Roman" w:eastAsia="Times New Roman" w:hAnsi="Times New Roman"/>
          <w:b/>
          <w:color w:val="000000"/>
          <w:sz w:val="24"/>
          <w:szCs w:val="24"/>
        </w:rPr>
        <w:t>9</w:t>
      </w:r>
      <w:r w:rsidR="00CA11C6" w:rsidRPr="007950E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</w:t>
      </w:r>
      <w:r w:rsidR="00CA11C6" w:rsidRPr="007950E5">
        <w:rPr>
          <w:rFonts w:ascii="Times New Roman" w:eastAsia="Times New Roman" w:hAnsi="Times New Roman"/>
          <w:color w:val="000000"/>
          <w:sz w:val="24"/>
          <w:szCs w:val="24"/>
        </w:rPr>
        <w:t>Yours Sincerely</w:t>
      </w:r>
    </w:p>
    <w:p w:rsidR="00BC2EE9" w:rsidRDefault="00CA11C6" w:rsidP="00CA11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7950E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BC2EE9" w:rsidRDefault="00BC2EE9" w:rsidP="00CA11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CA11C6" w:rsidRPr="007950E5" w:rsidRDefault="00BC2EE9" w:rsidP="00CA11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</w:t>
      </w:r>
      <w:r w:rsidR="00023C9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</w:t>
      </w:r>
      <w:r w:rsidR="00595B2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</w:t>
      </w:r>
      <w:r w:rsidR="00023C9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(</w:t>
      </w:r>
      <w:r w:rsidR="008947DC">
        <w:rPr>
          <w:rFonts w:ascii="Times New Roman" w:eastAsia="Times New Roman" w:hAnsi="Times New Roman"/>
          <w:b/>
          <w:color w:val="000000"/>
          <w:sz w:val="24"/>
          <w:szCs w:val="24"/>
        </w:rPr>
        <w:t>Rishi Kumar Dwivedi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)</w:t>
      </w:r>
    </w:p>
    <w:p w:rsidR="00BB2648" w:rsidRPr="000E2318" w:rsidRDefault="00B70E77" w:rsidP="00BB26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7950E5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ab/>
        <w:t xml:space="preserve">       </w:t>
      </w:r>
      <w:r w:rsidR="00BB2648" w:rsidRPr="000E2318">
        <w:rPr>
          <w:rFonts w:ascii="Times New Roman" w:eastAsia="Times New Roman" w:hAnsi="Times New Roman"/>
          <w:color w:val="000000"/>
        </w:rPr>
        <w:t xml:space="preserve">                                                                                           </w:t>
      </w:r>
      <w:r w:rsidR="00CA11C6">
        <w:rPr>
          <w:rFonts w:ascii="Times New Roman" w:eastAsia="Times New Roman" w:hAnsi="Times New Roman"/>
          <w:color w:val="000000"/>
        </w:rPr>
        <w:t xml:space="preserve">           </w:t>
      </w:r>
    </w:p>
    <w:sectPr w:rsidR="00BB2648" w:rsidRPr="000E2318" w:rsidSect="00ED4259">
      <w:pgSz w:w="12240" w:h="15840"/>
      <w:pgMar w:top="993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CFD" w:rsidRDefault="00066CFD">
      <w:pPr>
        <w:spacing w:after="0" w:line="240" w:lineRule="auto"/>
      </w:pPr>
      <w:r>
        <w:separator/>
      </w:r>
    </w:p>
  </w:endnote>
  <w:endnote w:type="continuationSeparator" w:id="1">
    <w:p w:rsidR="00066CFD" w:rsidRDefault="0006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CFD" w:rsidRDefault="00066CFD">
      <w:pPr>
        <w:spacing w:after="0" w:line="240" w:lineRule="auto"/>
      </w:pPr>
      <w:r>
        <w:separator/>
      </w:r>
    </w:p>
  </w:footnote>
  <w:footnote w:type="continuationSeparator" w:id="1">
    <w:p w:rsidR="00066CFD" w:rsidRDefault="0006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msoD05A"/>
      </v:shape>
    </w:pict>
  </w:numPicBullet>
  <w:abstractNum w:abstractNumId="0">
    <w:nsid w:val="00173266"/>
    <w:multiLevelType w:val="hybridMultilevel"/>
    <w:tmpl w:val="865E378E"/>
    <w:lvl w:ilvl="0" w:tplc="40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0835A41"/>
    <w:multiLevelType w:val="hybridMultilevel"/>
    <w:tmpl w:val="8A209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6D5FAA"/>
    <w:multiLevelType w:val="hybridMultilevel"/>
    <w:tmpl w:val="9618BD0C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1930E5D"/>
    <w:multiLevelType w:val="hybridMultilevel"/>
    <w:tmpl w:val="73A2997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21216E2"/>
    <w:multiLevelType w:val="hybridMultilevel"/>
    <w:tmpl w:val="1C369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D024C0"/>
    <w:multiLevelType w:val="hybridMultilevel"/>
    <w:tmpl w:val="0696E37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78B0687"/>
    <w:multiLevelType w:val="hybridMultilevel"/>
    <w:tmpl w:val="1188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623937"/>
    <w:multiLevelType w:val="hybridMultilevel"/>
    <w:tmpl w:val="59B620E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8B5807"/>
    <w:multiLevelType w:val="hybridMultilevel"/>
    <w:tmpl w:val="B7B65458"/>
    <w:lvl w:ilvl="0" w:tplc="04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>
    <w:nsid w:val="13AB374A"/>
    <w:multiLevelType w:val="hybridMultilevel"/>
    <w:tmpl w:val="C02257D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0">
    <w:nsid w:val="13D45F48"/>
    <w:multiLevelType w:val="hybridMultilevel"/>
    <w:tmpl w:val="0D968990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66E3791"/>
    <w:multiLevelType w:val="hybridMultilevel"/>
    <w:tmpl w:val="07405BA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174722BC"/>
    <w:multiLevelType w:val="hybridMultilevel"/>
    <w:tmpl w:val="A20085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B11110F"/>
    <w:multiLevelType w:val="hybridMultilevel"/>
    <w:tmpl w:val="3F343D7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1B484E21"/>
    <w:multiLevelType w:val="hybridMultilevel"/>
    <w:tmpl w:val="02F8603E"/>
    <w:lvl w:ilvl="0" w:tplc="40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5">
    <w:nsid w:val="1C7F5D25"/>
    <w:multiLevelType w:val="hybridMultilevel"/>
    <w:tmpl w:val="61B03804"/>
    <w:lvl w:ilvl="0" w:tplc="4009000B">
      <w:start w:val="1"/>
      <w:numFmt w:val="bullet"/>
      <w:lvlText w:val=""/>
      <w:lvlJc w:val="left"/>
      <w:pPr>
        <w:ind w:left="12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2070284E"/>
    <w:multiLevelType w:val="hybridMultilevel"/>
    <w:tmpl w:val="F40E62F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6BC3CF1"/>
    <w:multiLevelType w:val="hybridMultilevel"/>
    <w:tmpl w:val="33187A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27131B"/>
    <w:multiLevelType w:val="hybridMultilevel"/>
    <w:tmpl w:val="33B04C0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28A87EAB"/>
    <w:multiLevelType w:val="hybridMultilevel"/>
    <w:tmpl w:val="2F9CC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5E1AFD"/>
    <w:multiLevelType w:val="hybridMultilevel"/>
    <w:tmpl w:val="0C961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632DA7"/>
    <w:multiLevelType w:val="hybridMultilevel"/>
    <w:tmpl w:val="3E98B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E770D1"/>
    <w:multiLevelType w:val="hybridMultilevel"/>
    <w:tmpl w:val="EAC88BD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2CEA446A"/>
    <w:multiLevelType w:val="hybridMultilevel"/>
    <w:tmpl w:val="775A4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39300E"/>
    <w:multiLevelType w:val="hybridMultilevel"/>
    <w:tmpl w:val="9BAECC24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380F567D"/>
    <w:multiLevelType w:val="hybridMultilevel"/>
    <w:tmpl w:val="4B36B8D0"/>
    <w:lvl w:ilvl="0" w:tplc="040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95"/>
        </w:tabs>
        <w:ind w:left="419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15"/>
        </w:tabs>
        <w:ind w:left="49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35"/>
        </w:tabs>
        <w:ind w:left="56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55"/>
        </w:tabs>
        <w:ind w:left="635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75"/>
        </w:tabs>
        <w:ind w:left="7075" w:hanging="360"/>
      </w:pPr>
      <w:rPr>
        <w:rFonts w:ascii="Wingdings" w:hAnsi="Wingdings" w:hint="default"/>
      </w:rPr>
    </w:lvl>
  </w:abstractNum>
  <w:abstractNum w:abstractNumId="26">
    <w:nsid w:val="39582A33"/>
    <w:multiLevelType w:val="hybridMultilevel"/>
    <w:tmpl w:val="65C833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B0C04C6"/>
    <w:multiLevelType w:val="hybridMultilevel"/>
    <w:tmpl w:val="BF74779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46923B9"/>
    <w:multiLevelType w:val="hybridMultilevel"/>
    <w:tmpl w:val="56567F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5618E1"/>
    <w:multiLevelType w:val="hybridMultilevel"/>
    <w:tmpl w:val="DBF60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B460752"/>
    <w:multiLevelType w:val="hybridMultilevel"/>
    <w:tmpl w:val="EE84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9F1992"/>
    <w:multiLevelType w:val="hybridMultilevel"/>
    <w:tmpl w:val="4782A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348CC"/>
    <w:multiLevelType w:val="hybridMultilevel"/>
    <w:tmpl w:val="FCCA75D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5F267A6C"/>
    <w:multiLevelType w:val="hybridMultilevel"/>
    <w:tmpl w:val="8AC054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0572BAA"/>
    <w:multiLevelType w:val="hybridMultilevel"/>
    <w:tmpl w:val="C0AAC1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B446954"/>
    <w:multiLevelType w:val="hybridMultilevel"/>
    <w:tmpl w:val="2EEC816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6CA132AA"/>
    <w:multiLevelType w:val="hybridMultilevel"/>
    <w:tmpl w:val="DD2EC7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1D4613"/>
    <w:multiLevelType w:val="hybridMultilevel"/>
    <w:tmpl w:val="24CE5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6000B2"/>
    <w:multiLevelType w:val="hybridMultilevel"/>
    <w:tmpl w:val="C5CE0A7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736F4086"/>
    <w:multiLevelType w:val="hybridMultilevel"/>
    <w:tmpl w:val="2E2821A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3915684"/>
    <w:multiLevelType w:val="hybridMultilevel"/>
    <w:tmpl w:val="98E4D5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40B2A60"/>
    <w:multiLevelType w:val="hybridMultilevel"/>
    <w:tmpl w:val="C568C32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84417B9"/>
    <w:multiLevelType w:val="hybridMultilevel"/>
    <w:tmpl w:val="866E9F3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3">
    <w:nsid w:val="78DB398D"/>
    <w:multiLevelType w:val="hybridMultilevel"/>
    <w:tmpl w:val="3484FD4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>
    <w:nsid w:val="79E941E2"/>
    <w:multiLevelType w:val="hybridMultilevel"/>
    <w:tmpl w:val="87288EB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7"/>
  </w:num>
  <w:num w:numId="4">
    <w:abstractNumId w:val="6"/>
  </w:num>
  <w:num w:numId="5">
    <w:abstractNumId w:val="23"/>
  </w:num>
  <w:num w:numId="6">
    <w:abstractNumId w:val="2"/>
  </w:num>
  <w:num w:numId="7">
    <w:abstractNumId w:val="29"/>
  </w:num>
  <w:num w:numId="8">
    <w:abstractNumId w:val="8"/>
  </w:num>
  <w:num w:numId="9">
    <w:abstractNumId w:val="43"/>
  </w:num>
  <w:num w:numId="10">
    <w:abstractNumId w:val="19"/>
  </w:num>
  <w:num w:numId="11">
    <w:abstractNumId w:val="41"/>
  </w:num>
  <w:num w:numId="12">
    <w:abstractNumId w:val="18"/>
  </w:num>
  <w:num w:numId="13">
    <w:abstractNumId w:val="20"/>
  </w:num>
  <w:num w:numId="14">
    <w:abstractNumId w:val="15"/>
  </w:num>
  <w:num w:numId="15">
    <w:abstractNumId w:val="0"/>
  </w:num>
  <w:num w:numId="16">
    <w:abstractNumId w:val="14"/>
  </w:num>
  <w:num w:numId="17">
    <w:abstractNumId w:val="33"/>
  </w:num>
  <w:num w:numId="18">
    <w:abstractNumId w:val="4"/>
  </w:num>
  <w:num w:numId="19">
    <w:abstractNumId w:val="30"/>
  </w:num>
  <w:num w:numId="20">
    <w:abstractNumId w:val="31"/>
  </w:num>
  <w:num w:numId="21">
    <w:abstractNumId w:val="5"/>
  </w:num>
  <w:num w:numId="22">
    <w:abstractNumId w:val="39"/>
  </w:num>
  <w:num w:numId="23">
    <w:abstractNumId w:val="16"/>
  </w:num>
  <w:num w:numId="24">
    <w:abstractNumId w:val="13"/>
  </w:num>
  <w:num w:numId="25">
    <w:abstractNumId w:val="24"/>
  </w:num>
  <w:num w:numId="26">
    <w:abstractNumId w:val="35"/>
  </w:num>
  <w:num w:numId="27">
    <w:abstractNumId w:val="37"/>
  </w:num>
  <w:num w:numId="28">
    <w:abstractNumId w:val="10"/>
  </w:num>
  <w:num w:numId="29">
    <w:abstractNumId w:val="22"/>
  </w:num>
  <w:num w:numId="30">
    <w:abstractNumId w:val="25"/>
  </w:num>
  <w:num w:numId="31">
    <w:abstractNumId w:val="12"/>
  </w:num>
  <w:num w:numId="32">
    <w:abstractNumId w:val="9"/>
  </w:num>
  <w:num w:numId="33">
    <w:abstractNumId w:val="42"/>
  </w:num>
  <w:num w:numId="34">
    <w:abstractNumId w:val="28"/>
  </w:num>
  <w:num w:numId="35">
    <w:abstractNumId w:val="7"/>
  </w:num>
  <w:num w:numId="36">
    <w:abstractNumId w:val="36"/>
  </w:num>
  <w:num w:numId="37">
    <w:abstractNumId w:val="38"/>
  </w:num>
  <w:num w:numId="38">
    <w:abstractNumId w:val="11"/>
  </w:num>
  <w:num w:numId="39">
    <w:abstractNumId w:val="1"/>
  </w:num>
  <w:num w:numId="40">
    <w:abstractNumId w:val="44"/>
  </w:num>
  <w:num w:numId="41">
    <w:abstractNumId w:val="17"/>
  </w:num>
  <w:num w:numId="42">
    <w:abstractNumId w:val="40"/>
  </w:num>
  <w:num w:numId="43">
    <w:abstractNumId w:val="32"/>
  </w:num>
  <w:num w:numId="44">
    <w:abstractNumId w:val="34"/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9F3"/>
    <w:rsid w:val="00010792"/>
    <w:rsid w:val="00011B89"/>
    <w:rsid w:val="00021421"/>
    <w:rsid w:val="00023C9F"/>
    <w:rsid w:val="000417D0"/>
    <w:rsid w:val="00044BD0"/>
    <w:rsid w:val="00063D8A"/>
    <w:rsid w:val="00066CFD"/>
    <w:rsid w:val="00093CCF"/>
    <w:rsid w:val="00096F42"/>
    <w:rsid w:val="000B6A1A"/>
    <w:rsid w:val="000C40EF"/>
    <w:rsid w:val="000D2166"/>
    <w:rsid w:val="000D27DD"/>
    <w:rsid w:val="000E34D4"/>
    <w:rsid w:val="0010577C"/>
    <w:rsid w:val="00156163"/>
    <w:rsid w:val="001562CF"/>
    <w:rsid w:val="001566FB"/>
    <w:rsid w:val="00166C33"/>
    <w:rsid w:val="00167EC2"/>
    <w:rsid w:val="00171A81"/>
    <w:rsid w:val="0017645D"/>
    <w:rsid w:val="00176738"/>
    <w:rsid w:val="00177571"/>
    <w:rsid w:val="00187B7A"/>
    <w:rsid w:val="00190846"/>
    <w:rsid w:val="00195A83"/>
    <w:rsid w:val="001A3762"/>
    <w:rsid w:val="001A41DF"/>
    <w:rsid w:val="001A74E5"/>
    <w:rsid w:val="001A7B9C"/>
    <w:rsid w:val="001B3616"/>
    <w:rsid w:val="001B7A22"/>
    <w:rsid w:val="001C00D8"/>
    <w:rsid w:val="001C0946"/>
    <w:rsid w:val="001E50EE"/>
    <w:rsid w:val="001E792D"/>
    <w:rsid w:val="00206740"/>
    <w:rsid w:val="002132BE"/>
    <w:rsid w:val="0021760C"/>
    <w:rsid w:val="00227C8B"/>
    <w:rsid w:val="0023159B"/>
    <w:rsid w:val="00240B4A"/>
    <w:rsid w:val="00255420"/>
    <w:rsid w:val="0026146D"/>
    <w:rsid w:val="0026344E"/>
    <w:rsid w:val="00266A3E"/>
    <w:rsid w:val="002749CA"/>
    <w:rsid w:val="00285C8F"/>
    <w:rsid w:val="002A3DD3"/>
    <w:rsid w:val="002B0A1E"/>
    <w:rsid w:val="002C0B6C"/>
    <w:rsid w:val="002C0D88"/>
    <w:rsid w:val="002D2101"/>
    <w:rsid w:val="002E04EC"/>
    <w:rsid w:val="002E6797"/>
    <w:rsid w:val="002E6821"/>
    <w:rsid w:val="002F72D0"/>
    <w:rsid w:val="0030700B"/>
    <w:rsid w:val="0031011A"/>
    <w:rsid w:val="003125C2"/>
    <w:rsid w:val="00315C5F"/>
    <w:rsid w:val="0032392E"/>
    <w:rsid w:val="003240AF"/>
    <w:rsid w:val="003249A4"/>
    <w:rsid w:val="00354B67"/>
    <w:rsid w:val="00371501"/>
    <w:rsid w:val="00372ADF"/>
    <w:rsid w:val="003739C4"/>
    <w:rsid w:val="00375583"/>
    <w:rsid w:val="00376098"/>
    <w:rsid w:val="00393EEE"/>
    <w:rsid w:val="003A0ADD"/>
    <w:rsid w:val="003A4E89"/>
    <w:rsid w:val="003A6A43"/>
    <w:rsid w:val="003B0F75"/>
    <w:rsid w:val="003B7344"/>
    <w:rsid w:val="003C2790"/>
    <w:rsid w:val="003E170B"/>
    <w:rsid w:val="003E41B7"/>
    <w:rsid w:val="003E6D46"/>
    <w:rsid w:val="003F421E"/>
    <w:rsid w:val="003F4389"/>
    <w:rsid w:val="004208E1"/>
    <w:rsid w:val="00432A5B"/>
    <w:rsid w:val="00436073"/>
    <w:rsid w:val="00453519"/>
    <w:rsid w:val="00456A06"/>
    <w:rsid w:val="00472178"/>
    <w:rsid w:val="00484808"/>
    <w:rsid w:val="004A73B5"/>
    <w:rsid w:val="004A7FB6"/>
    <w:rsid w:val="004C0F94"/>
    <w:rsid w:val="004C7652"/>
    <w:rsid w:val="004D1FAC"/>
    <w:rsid w:val="004D24BB"/>
    <w:rsid w:val="004F3AD1"/>
    <w:rsid w:val="004F439A"/>
    <w:rsid w:val="004F62E2"/>
    <w:rsid w:val="005032FB"/>
    <w:rsid w:val="005149AD"/>
    <w:rsid w:val="0051655D"/>
    <w:rsid w:val="00517F8B"/>
    <w:rsid w:val="00526CBE"/>
    <w:rsid w:val="00544D81"/>
    <w:rsid w:val="00550166"/>
    <w:rsid w:val="0056438B"/>
    <w:rsid w:val="005941E3"/>
    <w:rsid w:val="005944DF"/>
    <w:rsid w:val="00595B25"/>
    <w:rsid w:val="005A0492"/>
    <w:rsid w:val="005C3A96"/>
    <w:rsid w:val="005D052F"/>
    <w:rsid w:val="005D0E05"/>
    <w:rsid w:val="005E303A"/>
    <w:rsid w:val="005E7EC6"/>
    <w:rsid w:val="005F4A60"/>
    <w:rsid w:val="005F4F03"/>
    <w:rsid w:val="00600F6C"/>
    <w:rsid w:val="006173E0"/>
    <w:rsid w:val="00621DC9"/>
    <w:rsid w:val="00632E35"/>
    <w:rsid w:val="00633B52"/>
    <w:rsid w:val="00652B6A"/>
    <w:rsid w:val="00655C54"/>
    <w:rsid w:val="00676010"/>
    <w:rsid w:val="00684A53"/>
    <w:rsid w:val="006910F8"/>
    <w:rsid w:val="006B7670"/>
    <w:rsid w:val="006C0AFC"/>
    <w:rsid w:val="006C4EFF"/>
    <w:rsid w:val="006D7937"/>
    <w:rsid w:val="006E0D12"/>
    <w:rsid w:val="006E3798"/>
    <w:rsid w:val="006F1B69"/>
    <w:rsid w:val="0070172F"/>
    <w:rsid w:val="00704443"/>
    <w:rsid w:val="00707747"/>
    <w:rsid w:val="007116B3"/>
    <w:rsid w:val="00715E9E"/>
    <w:rsid w:val="007353D6"/>
    <w:rsid w:val="00743580"/>
    <w:rsid w:val="007539DD"/>
    <w:rsid w:val="00757DD6"/>
    <w:rsid w:val="007950E5"/>
    <w:rsid w:val="00795B0A"/>
    <w:rsid w:val="00796508"/>
    <w:rsid w:val="007A38A0"/>
    <w:rsid w:val="007A7B8A"/>
    <w:rsid w:val="007B23BE"/>
    <w:rsid w:val="007C0CA6"/>
    <w:rsid w:val="007D13AD"/>
    <w:rsid w:val="007D13E6"/>
    <w:rsid w:val="007E4F40"/>
    <w:rsid w:val="007E76CC"/>
    <w:rsid w:val="00806E13"/>
    <w:rsid w:val="00811D84"/>
    <w:rsid w:val="00823567"/>
    <w:rsid w:val="008236C3"/>
    <w:rsid w:val="00837FFD"/>
    <w:rsid w:val="00842DE5"/>
    <w:rsid w:val="008459F3"/>
    <w:rsid w:val="00850383"/>
    <w:rsid w:val="008742F7"/>
    <w:rsid w:val="00877D82"/>
    <w:rsid w:val="00883155"/>
    <w:rsid w:val="0088459F"/>
    <w:rsid w:val="00884F5D"/>
    <w:rsid w:val="00887E05"/>
    <w:rsid w:val="008947DC"/>
    <w:rsid w:val="008A66D5"/>
    <w:rsid w:val="008B2954"/>
    <w:rsid w:val="008B2E0D"/>
    <w:rsid w:val="008B3D39"/>
    <w:rsid w:val="008B73F5"/>
    <w:rsid w:val="008C19C9"/>
    <w:rsid w:val="008F159C"/>
    <w:rsid w:val="008F2062"/>
    <w:rsid w:val="008F641F"/>
    <w:rsid w:val="008F7785"/>
    <w:rsid w:val="0090164E"/>
    <w:rsid w:val="0090578D"/>
    <w:rsid w:val="00907CC6"/>
    <w:rsid w:val="00915B2C"/>
    <w:rsid w:val="00917311"/>
    <w:rsid w:val="00924CAD"/>
    <w:rsid w:val="009539CE"/>
    <w:rsid w:val="009573C2"/>
    <w:rsid w:val="00970975"/>
    <w:rsid w:val="0099597B"/>
    <w:rsid w:val="009A7A90"/>
    <w:rsid w:val="009C059C"/>
    <w:rsid w:val="009C13BC"/>
    <w:rsid w:val="009F5219"/>
    <w:rsid w:val="009F7B74"/>
    <w:rsid w:val="00A008C9"/>
    <w:rsid w:val="00A05C71"/>
    <w:rsid w:val="00A16992"/>
    <w:rsid w:val="00A238AA"/>
    <w:rsid w:val="00A318E9"/>
    <w:rsid w:val="00A56634"/>
    <w:rsid w:val="00A56767"/>
    <w:rsid w:val="00A645F8"/>
    <w:rsid w:val="00A831C5"/>
    <w:rsid w:val="00A83D30"/>
    <w:rsid w:val="00AA62B2"/>
    <w:rsid w:val="00AB4F99"/>
    <w:rsid w:val="00AB6323"/>
    <w:rsid w:val="00AB632C"/>
    <w:rsid w:val="00AC04AD"/>
    <w:rsid w:val="00B00D9E"/>
    <w:rsid w:val="00B016E8"/>
    <w:rsid w:val="00B04556"/>
    <w:rsid w:val="00B06C6E"/>
    <w:rsid w:val="00B1026A"/>
    <w:rsid w:val="00B10588"/>
    <w:rsid w:val="00B10BC6"/>
    <w:rsid w:val="00B203F9"/>
    <w:rsid w:val="00B25CA9"/>
    <w:rsid w:val="00B3656E"/>
    <w:rsid w:val="00B4615D"/>
    <w:rsid w:val="00B523AF"/>
    <w:rsid w:val="00B53B6E"/>
    <w:rsid w:val="00B647FE"/>
    <w:rsid w:val="00B70E77"/>
    <w:rsid w:val="00B74036"/>
    <w:rsid w:val="00B74767"/>
    <w:rsid w:val="00B84172"/>
    <w:rsid w:val="00BA539B"/>
    <w:rsid w:val="00BB2648"/>
    <w:rsid w:val="00BB381C"/>
    <w:rsid w:val="00BC2EE9"/>
    <w:rsid w:val="00BC713D"/>
    <w:rsid w:val="00BC7D98"/>
    <w:rsid w:val="00BE0A2C"/>
    <w:rsid w:val="00BF53E7"/>
    <w:rsid w:val="00BF7E6B"/>
    <w:rsid w:val="00C07E66"/>
    <w:rsid w:val="00C11C4D"/>
    <w:rsid w:val="00C11DAB"/>
    <w:rsid w:val="00C46F6D"/>
    <w:rsid w:val="00C53D9D"/>
    <w:rsid w:val="00C62E60"/>
    <w:rsid w:val="00C81B40"/>
    <w:rsid w:val="00CA11C6"/>
    <w:rsid w:val="00CA3AB2"/>
    <w:rsid w:val="00CA54E8"/>
    <w:rsid w:val="00CB4143"/>
    <w:rsid w:val="00CC081D"/>
    <w:rsid w:val="00CC4A7D"/>
    <w:rsid w:val="00CC5E54"/>
    <w:rsid w:val="00CD1506"/>
    <w:rsid w:val="00CF1971"/>
    <w:rsid w:val="00D1337D"/>
    <w:rsid w:val="00D13DB6"/>
    <w:rsid w:val="00D2150B"/>
    <w:rsid w:val="00D41EF5"/>
    <w:rsid w:val="00D4411C"/>
    <w:rsid w:val="00D44176"/>
    <w:rsid w:val="00D45DD3"/>
    <w:rsid w:val="00D53345"/>
    <w:rsid w:val="00D54FB9"/>
    <w:rsid w:val="00D6648E"/>
    <w:rsid w:val="00D73752"/>
    <w:rsid w:val="00D7730F"/>
    <w:rsid w:val="00DA2AC5"/>
    <w:rsid w:val="00DC4BD7"/>
    <w:rsid w:val="00DD2F56"/>
    <w:rsid w:val="00DD7477"/>
    <w:rsid w:val="00DF3C7F"/>
    <w:rsid w:val="00E0161A"/>
    <w:rsid w:val="00E06D4F"/>
    <w:rsid w:val="00E07AB7"/>
    <w:rsid w:val="00E07B00"/>
    <w:rsid w:val="00E65861"/>
    <w:rsid w:val="00E70F01"/>
    <w:rsid w:val="00E7492E"/>
    <w:rsid w:val="00E83C49"/>
    <w:rsid w:val="00E919B0"/>
    <w:rsid w:val="00EA03FF"/>
    <w:rsid w:val="00EB4FE7"/>
    <w:rsid w:val="00EC060E"/>
    <w:rsid w:val="00ED4259"/>
    <w:rsid w:val="00ED6B22"/>
    <w:rsid w:val="00F022AB"/>
    <w:rsid w:val="00F10C33"/>
    <w:rsid w:val="00F2269F"/>
    <w:rsid w:val="00F30472"/>
    <w:rsid w:val="00F50C4A"/>
    <w:rsid w:val="00F62FA0"/>
    <w:rsid w:val="00F66C6F"/>
    <w:rsid w:val="00F72CB7"/>
    <w:rsid w:val="00F809F9"/>
    <w:rsid w:val="00F940B9"/>
    <w:rsid w:val="00F949CD"/>
    <w:rsid w:val="00FA0288"/>
    <w:rsid w:val="00FC7F28"/>
    <w:rsid w:val="00FE3486"/>
    <w:rsid w:val="00FF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A3DD3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BB2648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B2648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648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26CB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6CBE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D21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16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D21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166"/>
    <w:rPr>
      <w:sz w:val="22"/>
      <w:szCs w:val="22"/>
      <w:lang w:val="en-US" w:eastAsia="en-US"/>
    </w:rPr>
  </w:style>
  <w:style w:type="paragraph" w:customStyle="1" w:styleId="Nome">
    <w:name w:val="Nome"/>
    <w:basedOn w:val="Normal"/>
    <w:rsid w:val="001A3762"/>
    <w:pPr>
      <w:autoSpaceDE w:val="0"/>
      <w:autoSpaceDN w:val="0"/>
      <w:spacing w:line="252" w:lineRule="auto"/>
      <w:ind w:left="426" w:hanging="426"/>
    </w:pPr>
    <w:rPr>
      <w:rFonts w:ascii="Cambria" w:eastAsia="Times New Roman" w:hAnsi="Cambr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esh\Downloads\RISHI%20(1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9F637-DE64-4690-B2BC-EB4312D7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RISHI (1) (1)</Template>
  <TotalTime>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cp:lastPrinted>2019-06-19T06:49:00Z</cp:lastPrinted>
  <dcterms:created xsi:type="dcterms:W3CDTF">2019-06-19T06:46:00Z</dcterms:created>
  <dcterms:modified xsi:type="dcterms:W3CDTF">2019-06-19T06:50:00Z</dcterms:modified>
</cp:coreProperties>
</file>