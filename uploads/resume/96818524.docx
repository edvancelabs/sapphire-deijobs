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B4" w:rsidRPr="00BA79E4" w:rsidRDefault="000C4DB4" w:rsidP="000C4DB4">
      <w:pPr>
        <w:pStyle w:val="DefaultText"/>
        <w:jc w:val="center"/>
        <w:rPr>
          <w:b/>
          <w:bCs/>
          <w:sz w:val="48"/>
          <w:szCs w:val="48"/>
          <w:u w:val="single"/>
        </w:rPr>
      </w:pPr>
      <w:r w:rsidRPr="00BA79E4">
        <w:rPr>
          <w:b/>
          <w:bCs/>
          <w:sz w:val="48"/>
          <w:szCs w:val="48"/>
          <w:u w:val="single"/>
        </w:rPr>
        <w:t xml:space="preserve">RESUME            </w:t>
      </w:r>
    </w:p>
    <w:p w:rsidR="000C4DB4" w:rsidRPr="00BA79E4" w:rsidRDefault="000C4DB4" w:rsidP="000C4DB4">
      <w:pPr>
        <w:pStyle w:val="DefaultText"/>
        <w:rPr>
          <w:b/>
          <w:bCs/>
          <w:iCs/>
        </w:rPr>
      </w:pPr>
    </w:p>
    <w:p w:rsidR="000C4DB4" w:rsidRPr="00BA79E4" w:rsidRDefault="000C4DB4" w:rsidP="000C4DB4">
      <w:pPr>
        <w:pStyle w:val="DefaultText"/>
        <w:rPr>
          <w:b/>
          <w:bCs/>
        </w:rPr>
      </w:pPr>
      <w:r w:rsidRPr="00BA79E4">
        <w:rPr>
          <w:b/>
          <w:bCs/>
          <w:iCs/>
        </w:rPr>
        <w:t>NAME</w:t>
      </w:r>
      <w:r w:rsidR="00865E29">
        <w:rPr>
          <w:b/>
          <w:bCs/>
          <w:iCs/>
        </w:rPr>
        <w:tab/>
        <w:t xml:space="preserve">:   </w:t>
      </w:r>
      <w:r w:rsidR="00BE0159">
        <w:rPr>
          <w:b/>
          <w:bCs/>
          <w:iCs/>
        </w:rPr>
        <w:t>T SAI PRASANNA</w:t>
      </w:r>
    </w:p>
    <w:p w:rsidR="000C4DB4" w:rsidRPr="00BA79E4" w:rsidRDefault="000C4DB4" w:rsidP="000C4DB4">
      <w:pPr>
        <w:pStyle w:val="DefaultText"/>
        <w:rPr>
          <w:b/>
          <w:bCs/>
          <w:iCs/>
        </w:rPr>
      </w:pPr>
      <w:r w:rsidRPr="00BA79E4">
        <w:rPr>
          <w:b/>
          <w:bCs/>
          <w:iCs/>
        </w:rPr>
        <w:t>DEGREE</w:t>
      </w:r>
      <w:r w:rsidR="00865E29">
        <w:rPr>
          <w:b/>
          <w:bCs/>
          <w:iCs/>
        </w:rPr>
        <w:tab/>
        <w:t xml:space="preserve">:   </w:t>
      </w:r>
      <w:r w:rsidR="00D9491B">
        <w:rPr>
          <w:b/>
          <w:bCs/>
          <w:iCs/>
        </w:rPr>
        <w:t>Bachelor of Technology</w:t>
      </w:r>
      <w:r w:rsidRPr="00BA79E4">
        <w:rPr>
          <w:b/>
          <w:bCs/>
          <w:iCs/>
        </w:rPr>
        <w:t xml:space="preserve">                                                     </w:t>
      </w:r>
    </w:p>
    <w:p w:rsidR="000C4DB4" w:rsidRPr="00BA79E4" w:rsidRDefault="000C4DB4" w:rsidP="000C4DB4">
      <w:pPr>
        <w:pStyle w:val="DefaultText"/>
        <w:rPr>
          <w:b/>
          <w:bCs/>
          <w:iCs/>
        </w:rPr>
      </w:pPr>
      <w:r w:rsidRPr="00BA79E4">
        <w:rPr>
          <w:b/>
          <w:bCs/>
          <w:iCs/>
        </w:rPr>
        <w:t>BRANCH</w:t>
      </w:r>
      <w:r w:rsidR="00865E29">
        <w:rPr>
          <w:b/>
          <w:bCs/>
          <w:iCs/>
        </w:rPr>
        <w:tab/>
        <w:t xml:space="preserve">:   </w:t>
      </w:r>
      <w:r w:rsidR="004403F6">
        <w:rPr>
          <w:b/>
          <w:bCs/>
          <w:iCs/>
        </w:rPr>
        <w:t>Information Technology</w:t>
      </w:r>
    </w:p>
    <w:p w:rsidR="000C4DB4" w:rsidRPr="00BA79E4" w:rsidRDefault="000C4DB4" w:rsidP="000C4DB4">
      <w:pPr>
        <w:pStyle w:val="DefaultText"/>
        <w:rPr>
          <w:b/>
          <w:bCs/>
          <w:iCs/>
        </w:rPr>
      </w:pPr>
      <w:r w:rsidRPr="00BA79E4">
        <w:rPr>
          <w:b/>
          <w:bCs/>
          <w:iCs/>
          <w:caps/>
        </w:rPr>
        <w:t>e-maiL</w:t>
      </w:r>
      <w:r w:rsidR="00BA79E4">
        <w:rPr>
          <w:b/>
          <w:bCs/>
          <w:iCs/>
          <w:caps/>
        </w:rPr>
        <w:tab/>
        <w:t>:</w:t>
      </w:r>
      <w:r w:rsidR="00865E29">
        <w:rPr>
          <w:b/>
          <w:bCs/>
          <w:iCs/>
          <w:caps/>
        </w:rPr>
        <w:t xml:space="preserve">   </w:t>
      </w:r>
      <w:hyperlink r:id="rId7" w:history="1">
        <w:r w:rsidR="00BE0159" w:rsidRPr="00A31536">
          <w:rPr>
            <w:rStyle w:val="Hyperlink"/>
            <w:b/>
            <w:bCs/>
            <w:iCs/>
          </w:rPr>
          <w:t>prasannasiri2092@gmail.com</w:t>
        </w:r>
      </w:hyperlink>
    </w:p>
    <w:p w:rsidR="00EA0A21" w:rsidRPr="00BA79E4" w:rsidRDefault="000C4DB4" w:rsidP="000C4DB4">
      <w:pPr>
        <w:pStyle w:val="DefaultText"/>
        <w:rPr>
          <w:b/>
          <w:bCs/>
          <w:iCs/>
        </w:rPr>
      </w:pPr>
      <w:r w:rsidRPr="00BA79E4">
        <w:rPr>
          <w:b/>
          <w:bCs/>
          <w:iCs/>
        </w:rPr>
        <w:t>MOBILE</w:t>
      </w:r>
      <w:r w:rsidR="00865E29">
        <w:rPr>
          <w:b/>
          <w:bCs/>
          <w:iCs/>
        </w:rPr>
        <w:tab/>
        <w:t xml:space="preserve">:   </w:t>
      </w:r>
      <w:r w:rsidR="00940926" w:rsidRPr="00BA79E4">
        <w:rPr>
          <w:b/>
          <w:bCs/>
          <w:iCs/>
        </w:rPr>
        <w:t>+91-</w:t>
      </w:r>
      <w:r w:rsidR="00BE0159">
        <w:rPr>
          <w:b/>
          <w:bCs/>
          <w:iCs/>
        </w:rPr>
        <w:t>9032787882</w:t>
      </w:r>
    </w:p>
    <w:p w:rsidR="009F03D7" w:rsidRPr="00BA79E4" w:rsidRDefault="009F03D7" w:rsidP="000C4DB4">
      <w:pPr>
        <w:pStyle w:val="DefaultText"/>
        <w:rPr>
          <w:b/>
          <w:bCs/>
          <w:iCs/>
        </w:rPr>
      </w:pPr>
    </w:p>
    <w:p w:rsidR="009F03D7" w:rsidRPr="00BA79E4" w:rsidRDefault="002C54D1" w:rsidP="000C4DB4">
      <w:pPr>
        <w:pStyle w:val="DefaultText"/>
        <w:rPr>
          <w:b/>
          <w:bCs/>
          <w:iCs/>
          <w:sz w:val="22"/>
          <w:szCs w:val="22"/>
        </w:rPr>
      </w:pPr>
      <w:r>
        <w:rPr>
          <w:b/>
          <w:bCs/>
          <w:iCs/>
          <w:noProof/>
          <w:sz w:val="22"/>
          <w:szCs w:val="22"/>
          <w:lang w:val="en-US"/>
        </w:rPr>
        <w:pict>
          <v:line id="_x0000_s1026" style="position:absolute;z-index:251657728" from="-9pt,.85pt" to="495pt,.85pt" strokeweight="6pt">
            <v:stroke linestyle="thickBetweenThin"/>
          </v:line>
        </w:pict>
      </w:r>
    </w:p>
    <w:p w:rsidR="00EA0A21" w:rsidRPr="00BA79E4" w:rsidRDefault="00EA0A21" w:rsidP="009F03D7">
      <w:pPr>
        <w:rPr>
          <w:lang w:val="en-GB"/>
        </w:rPr>
      </w:pPr>
    </w:p>
    <w:p w:rsidR="009F03D7" w:rsidRPr="00BA79E4" w:rsidRDefault="009F03D7" w:rsidP="009F03D7">
      <w:pPr>
        <w:pStyle w:val="DefaultText"/>
        <w:rPr>
          <w:sz w:val="26"/>
          <w:szCs w:val="26"/>
          <w:u w:val="single"/>
        </w:rPr>
      </w:pPr>
      <w:r w:rsidRPr="00BA79E4">
        <w:rPr>
          <w:b/>
          <w:bCs/>
          <w:sz w:val="26"/>
          <w:szCs w:val="26"/>
          <w:u w:val="single"/>
        </w:rPr>
        <w:t>CAREER OBJECTIVE</w:t>
      </w:r>
      <w:r w:rsidRPr="00BA79E4">
        <w:rPr>
          <w:sz w:val="26"/>
          <w:szCs w:val="26"/>
          <w:u w:val="single"/>
        </w:rPr>
        <w:t xml:space="preserve">   </w:t>
      </w:r>
    </w:p>
    <w:p w:rsidR="009F03D7" w:rsidRPr="00BA79E4" w:rsidRDefault="009F03D7" w:rsidP="009F03D7">
      <w:pPr>
        <w:pStyle w:val="DefaultText"/>
      </w:pPr>
      <w:r w:rsidRPr="00BA79E4">
        <w:tab/>
      </w:r>
      <w:r w:rsidRPr="00BA79E4">
        <w:tab/>
      </w:r>
    </w:p>
    <w:p w:rsidR="009F03D7" w:rsidRPr="00BA79E4" w:rsidRDefault="009F03D7" w:rsidP="009F03D7">
      <w:pPr>
        <w:pStyle w:val="DefaultText"/>
      </w:pPr>
      <w:r w:rsidRPr="00BA79E4">
        <w:tab/>
      </w:r>
      <w:r w:rsidRPr="00BA79E4">
        <w:tab/>
      </w:r>
      <w:r w:rsidR="00D9491B" w:rsidRPr="007D4E37">
        <w:rPr>
          <w:color w:val="000000"/>
        </w:rPr>
        <w:t>To secure a challenging position where I can effectively contribute my skills</w:t>
      </w:r>
      <w:r w:rsidR="004403F6">
        <w:rPr>
          <w:color w:val="000000"/>
        </w:rPr>
        <w:t>.</w:t>
      </w:r>
    </w:p>
    <w:p w:rsidR="009F03D7" w:rsidRPr="00BA79E4" w:rsidRDefault="009F03D7" w:rsidP="009F03D7">
      <w:pPr>
        <w:pStyle w:val="DefaultText"/>
      </w:pPr>
    </w:p>
    <w:p w:rsidR="009F03D7" w:rsidRDefault="009F03D7" w:rsidP="009F03D7">
      <w:pPr>
        <w:pStyle w:val="DefaultText"/>
        <w:rPr>
          <w:b/>
          <w:bCs/>
          <w:sz w:val="26"/>
          <w:szCs w:val="26"/>
          <w:u w:val="single"/>
        </w:rPr>
      </w:pPr>
      <w:r w:rsidRPr="00BA79E4">
        <w:rPr>
          <w:b/>
          <w:bCs/>
          <w:sz w:val="26"/>
          <w:szCs w:val="26"/>
          <w:u w:val="single"/>
        </w:rPr>
        <w:t>EDUCATIONAL QUALIFICATION</w:t>
      </w:r>
    </w:p>
    <w:p w:rsidR="00BB0632" w:rsidRPr="00BA79E4" w:rsidRDefault="00BB0632" w:rsidP="009F03D7">
      <w:pPr>
        <w:pStyle w:val="DefaultText"/>
        <w:rPr>
          <w:b/>
          <w:bCs/>
          <w:sz w:val="26"/>
          <w:szCs w:val="26"/>
          <w:u w:val="single"/>
        </w:rPr>
      </w:pPr>
    </w:p>
    <w:p w:rsidR="009F03D7" w:rsidRPr="00BA79E4" w:rsidRDefault="009F03D7" w:rsidP="009F03D7">
      <w:pPr>
        <w:pStyle w:val="DefaultText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592"/>
        <w:gridCol w:w="2089"/>
        <w:gridCol w:w="2255"/>
        <w:gridCol w:w="1605"/>
        <w:gridCol w:w="1035"/>
      </w:tblGrid>
      <w:tr w:rsidR="00D9491B" w:rsidRPr="00B72D85">
        <w:trPr>
          <w:jc w:val="center"/>
        </w:trPr>
        <w:tc>
          <w:tcPr>
            <w:tcW w:w="0" w:type="auto"/>
            <w:vAlign w:val="center"/>
          </w:tcPr>
          <w:p w:rsidR="009F03D7" w:rsidRPr="00B72D85" w:rsidRDefault="001D4018" w:rsidP="001D4018">
            <w:pPr>
              <w:pStyle w:val="DefaultText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9F03D7" w:rsidRPr="00B72D85">
              <w:rPr>
                <w:b/>
                <w:sz w:val="22"/>
                <w:szCs w:val="22"/>
              </w:rPr>
              <w:t xml:space="preserve">ACADEMIC </w:t>
            </w:r>
            <w:r>
              <w:rPr>
                <w:b/>
                <w:sz w:val="22"/>
                <w:szCs w:val="22"/>
              </w:rPr>
              <w:t xml:space="preserve">   </w:t>
            </w:r>
            <w:r w:rsidR="009F03D7" w:rsidRPr="00B72D85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0" w:type="auto"/>
            <w:vAlign w:val="center"/>
          </w:tcPr>
          <w:p w:rsidR="009F03D7" w:rsidRPr="00B72D85" w:rsidRDefault="009F03D7" w:rsidP="00B72D85">
            <w:pPr>
              <w:jc w:val="center"/>
              <w:rPr>
                <w:b/>
                <w:bCs/>
                <w:sz w:val="22"/>
                <w:szCs w:val="22"/>
              </w:rPr>
            </w:pPr>
            <w:r w:rsidRPr="00B72D85">
              <w:rPr>
                <w:b/>
                <w:bCs/>
                <w:sz w:val="22"/>
                <w:szCs w:val="22"/>
              </w:rPr>
              <w:t>NAME OF THE</w:t>
            </w:r>
          </w:p>
          <w:p w:rsidR="009F03D7" w:rsidRPr="00B72D85" w:rsidRDefault="009F03D7" w:rsidP="00B72D85">
            <w:pPr>
              <w:pStyle w:val="DefaultText"/>
              <w:jc w:val="center"/>
              <w:rPr>
                <w:bCs/>
                <w:iCs/>
                <w:sz w:val="22"/>
                <w:szCs w:val="22"/>
              </w:rPr>
            </w:pPr>
            <w:r w:rsidRPr="00B72D85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0" w:type="auto"/>
            <w:vAlign w:val="center"/>
          </w:tcPr>
          <w:p w:rsidR="009F03D7" w:rsidRPr="00B72D85" w:rsidRDefault="009F03D7" w:rsidP="00B72D85">
            <w:pPr>
              <w:pStyle w:val="DefaultText"/>
              <w:jc w:val="center"/>
              <w:rPr>
                <w:bCs/>
                <w:iCs/>
                <w:sz w:val="22"/>
                <w:szCs w:val="22"/>
              </w:rPr>
            </w:pPr>
            <w:r w:rsidRPr="00B72D85">
              <w:rPr>
                <w:b/>
                <w:bCs/>
                <w:sz w:val="22"/>
                <w:szCs w:val="22"/>
              </w:rPr>
              <w:t>BOARD / UNIVERSITY</w:t>
            </w:r>
          </w:p>
        </w:tc>
        <w:tc>
          <w:tcPr>
            <w:tcW w:w="0" w:type="auto"/>
            <w:vAlign w:val="center"/>
          </w:tcPr>
          <w:p w:rsidR="009F03D7" w:rsidRPr="00B72D85" w:rsidRDefault="009F03D7" w:rsidP="00B72D85">
            <w:pPr>
              <w:jc w:val="center"/>
              <w:rPr>
                <w:b/>
                <w:bCs/>
                <w:sz w:val="22"/>
                <w:szCs w:val="22"/>
              </w:rPr>
            </w:pPr>
            <w:r w:rsidRPr="00B72D85">
              <w:rPr>
                <w:b/>
                <w:bCs/>
                <w:sz w:val="22"/>
                <w:szCs w:val="22"/>
              </w:rPr>
              <w:t>YEAR OF     PASSING</w:t>
            </w:r>
          </w:p>
        </w:tc>
        <w:tc>
          <w:tcPr>
            <w:tcW w:w="0" w:type="auto"/>
            <w:vAlign w:val="center"/>
          </w:tcPr>
          <w:p w:rsidR="009F03D7" w:rsidRPr="00B72D85" w:rsidRDefault="009F03D7" w:rsidP="00B72D85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72D85">
              <w:rPr>
                <w:b/>
                <w:bCs/>
                <w:sz w:val="22"/>
                <w:szCs w:val="22"/>
              </w:rPr>
              <w:t>MARKS</w:t>
            </w:r>
          </w:p>
          <w:p w:rsidR="009F03D7" w:rsidRPr="00B72D85" w:rsidRDefault="009F03D7" w:rsidP="00B72D85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B72D85">
              <w:rPr>
                <w:b/>
                <w:bCs/>
                <w:caps/>
                <w:sz w:val="22"/>
                <w:szCs w:val="22"/>
              </w:rPr>
              <w:t>(in %)</w:t>
            </w:r>
          </w:p>
        </w:tc>
      </w:tr>
      <w:tr w:rsidR="00D9491B" w:rsidRPr="00B72D85">
        <w:trPr>
          <w:jc w:val="center"/>
        </w:trPr>
        <w:tc>
          <w:tcPr>
            <w:tcW w:w="0" w:type="auto"/>
            <w:vAlign w:val="center"/>
          </w:tcPr>
          <w:p w:rsidR="009F03D7" w:rsidRPr="00B72D85" w:rsidRDefault="00D9491B" w:rsidP="00B72D8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B.Tech</w:t>
            </w:r>
            <w:r w:rsidR="009F03D7" w:rsidRPr="00B72D85">
              <w:rPr>
                <w:b/>
                <w:bCs/>
                <w:sz w:val="22"/>
                <w:szCs w:val="22"/>
              </w:rPr>
              <w:t>. (</w:t>
            </w:r>
            <w:r w:rsidR="004403F6">
              <w:rPr>
                <w:b/>
                <w:bCs/>
                <w:iCs/>
              </w:rPr>
              <w:t>Information Technology</w:t>
            </w:r>
            <w:r w:rsidR="009F03D7" w:rsidRPr="00B72D85">
              <w:rPr>
                <w:b/>
                <w:bCs/>
                <w:sz w:val="22"/>
                <w:szCs w:val="22"/>
              </w:rPr>
              <w:t>)</w:t>
            </w:r>
          </w:p>
          <w:p w:rsidR="009F03D7" w:rsidRPr="00B72D85" w:rsidRDefault="009F03D7" w:rsidP="00B72D85">
            <w:pPr>
              <w:pStyle w:val="DefaultText"/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D9491B" w:rsidRDefault="00D9491B" w:rsidP="00D9491B">
            <w:pPr>
              <w:pStyle w:val="DefaultText"/>
              <w:rPr>
                <w:bCs/>
                <w:iCs/>
                <w:sz w:val="22"/>
                <w:szCs w:val="22"/>
              </w:rPr>
            </w:pPr>
          </w:p>
          <w:p w:rsidR="009F03D7" w:rsidRDefault="004403F6" w:rsidP="00D9491B">
            <w:pPr>
              <w:pStyle w:val="DefaultTex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TRR College Of Engineering,</w:t>
            </w:r>
          </w:p>
          <w:p w:rsidR="00D9491B" w:rsidRPr="00B72D85" w:rsidRDefault="00D9491B" w:rsidP="00D9491B">
            <w:pPr>
              <w:pStyle w:val="DefaultTex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Hyderabad.</w:t>
            </w:r>
          </w:p>
        </w:tc>
        <w:tc>
          <w:tcPr>
            <w:tcW w:w="0" w:type="auto"/>
            <w:vAlign w:val="center"/>
          </w:tcPr>
          <w:p w:rsidR="00D9491B" w:rsidRDefault="00D9491B" w:rsidP="00D94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JNTU Hyderabad.</w:t>
            </w:r>
          </w:p>
          <w:p w:rsidR="009F03D7" w:rsidRPr="00B72D85" w:rsidRDefault="009F03D7" w:rsidP="00D9491B">
            <w:pPr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9F03D7" w:rsidRPr="00B72D85" w:rsidRDefault="009F03D7" w:rsidP="00B72D85">
            <w:pPr>
              <w:pStyle w:val="DefaultText"/>
              <w:jc w:val="center"/>
              <w:rPr>
                <w:bCs/>
                <w:iCs/>
                <w:sz w:val="22"/>
                <w:szCs w:val="22"/>
              </w:rPr>
            </w:pPr>
            <w:r w:rsidRPr="00B72D85">
              <w:rPr>
                <w:sz w:val="22"/>
                <w:szCs w:val="22"/>
              </w:rPr>
              <w:t>20</w:t>
            </w:r>
            <w:r w:rsidR="004403F6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:rsidR="009F03D7" w:rsidRDefault="009F03D7" w:rsidP="002C7CFF">
            <w:pPr>
              <w:rPr>
                <w:sz w:val="22"/>
                <w:szCs w:val="22"/>
              </w:rPr>
            </w:pPr>
          </w:p>
          <w:p w:rsidR="009A158D" w:rsidRPr="00B72D85" w:rsidRDefault="00BE0159" w:rsidP="00B72D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70.34</w:t>
            </w:r>
            <w:r w:rsidR="009A158D">
              <w:rPr>
                <w:sz w:val="22"/>
                <w:szCs w:val="22"/>
              </w:rPr>
              <w:t>%</w:t>
            </w:r>
          </w:p>
          <w:p w:rsidR="009F03D7" w:rsidRPr="00B72D85" w:rsidRDefault="009F03D7" w:rsidP="00B72D85">
            <w:pPr>
              <w:pStyle w:val="DefaultText"/>
              <w:jc w:val="center"/>
              <w:rPr>
                <w:bCs/>
                <w:iCs/>
                <w:sz w:val="22"/>
                <w:szCs w:val="22"/>
              </w:rPr>
            </w:pPr>
          </w:p>
        </w:tc>
      </w:tr>
      <w:tr w:rsidR="00D9491B" w:rsidRPr="00B72D85">
        <w:trPr>
          <w:jc w:val="center"/>
        </w:trPr>
        <w:tc>
          <w:tcPr>
            <w:tcW w:w="0" w:type="auto"/>
            <w:vAlign w:val="center"/>
          </w:tcPr>
          <w:p w:rsidR="009F03D7" w:rsidRPr="00B72D85" w:rsidRDefault="00D9491B" w:rsidP="00B72D85">
            <w:pPr>
              <w:pStyle w:val="DefaultText"/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</w:rPr>
              <w:t>M.P.C</w:t>
            </w:r>
          </w:p>
        </w:tc>
        <w:tc>
          <w:tcPr>
            <w:tcW w:w="0" w:type="auto"/>
            <w:vAlign w:val="center"/>
          </w:tcPr>
          <w:p w:rsidR="009F03D7" w:rsidRPr="00B72D85" w:rsidRDefault="009F03D7" w:rsidP="00B72D8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9F03D7" w:rsidRDefault="004403F6" w:rsidP="00D9491B">
            <w:pPr>
              <w:pStyle w:val="DefaultTex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Srichaitanya </w:t>
            </w:r>
            <w:r w:rsidR="00D9491B">
              <w:rPr>
                <w:bCs/>
                <w:iCs/>
                <w:sz w:val="22"/>
                <w:szCs w:val="22"/>
              </w:rPr>
              <w:t>Jr college,</w:t>
            </w:r>
          </w:p>
          <w:p w:rsidR="00D9491B" w:rsidRPr="00B72D85" w:rsidRDefault="00D9491B" w:rsidP="00D9491B">
            <w:pPr>
              <w:pStyle w:val="DefaultTex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Hyderabad.</w:t>
            </w:r>
          </w:p>
        </w:tc>
        <w:tc>
          <w:tcPr>
            <w:tcW w:w="0" w:type="auto"/>
            <w:vAlign w:val="center"/>
          </w:tcPr>
          <w:p w:rsidR="009F03D7" w:rsidRPr="00B72D85" w:rsidRDefault="00C34080" w:rsidP="00D9491B">
            <w:pPr>
              <w:pStyle w:val="DefaultTex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BOARD OF INTERMEDIATE</w:t>
            </w:r>
          </w:p>
        </w:tc>
        <w:tc>
          <w:tcPr>
            <w:tcW w:w="0" w:type="auto"/>
            <w:vAlign w:val="center"/>
          </w:tcPr>
          <w:p w:rsidR="009F03D7" w:rsidRPr="00B72D85" w:rsidRDefault="00C34080" w:rsidP="00B72D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4403F6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:rsidR="009F03D7" w:rsidRPr="00B72D85" w:rsidRDefault="00BE0159" w:rsidP="00B72D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60.2</w:t>
            </w:r>
            <w:r w:rsidR="00C34080">
              <w:rPr>
                <w:sz w:val="22"/>
                <w:szCs w:val="22"/>
              </w:rPr>
              <w:t>%</w:t>
            </w:r>
          </w:p>
        </w:tc>
      </w:tr>
      <w:tr w:rsidR="00D9491B" w:rsidRPr="00B72D85">
        <w:trPr>
          <w:jc w:val="center"/>
        </w:trPr>
        <w:tc>
          <w:tcPr>
            <w:tcW w:w="0" w:type="auto"/>
            <w:vAlign w:val="center"/>
          </w:tcPr>
          <w:p w:rsidR="009F03D7" w:rsidRPr="00B72D85" w:rsidRDefault="00C34080" w:rsidP="00B72D85">
            <w:pPr>
              <w:pStyle w:val="DefaultText"/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</w:rPr>
              <w:t>SS</w:t>
            </w:r>
            <w:r w:rsidR="009F03D7" w:rsidRPr="00B72D85">
              <w:rPr>
                <w:b/>
              </w:rPr>
              <w:t>C</w:t>
            </w:r>
          </w:p>
        </w:tc>
        <w:tc>
          <w:tcPr>
            <w:tcW w:w="0" w:type="auto"/>
            <w:vAlign w:val="center"/>
          </w:tcPr>
          <w:p w:rsidR="009F03D7" w:rsidRDefault="004403F6" w:rsidP="00C34080">
            <w:pPr>
              <w:pStyle w:val="DefaultTex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Janapriya </w:t>
            </w:r>
            <w:r w:rsidR="00C34080">
              <w:rPr>
                <w:bCs/>
                <w:iCs/>
                <w:sz w:val="22"/>
                <w:szCs w:val="22"/>
              </w:rPr>
              <w:t>School</w:t>
            </w:r>
            <w:r>
              <w:rPr>
                <w:bCs/>
                <w:iCs/>
                <w:sz w:val="22"/>
                <w:szCs w:val="22"/>
              </w:rPr>
              <w:t>s</w:t>
            </w:r>
            <w:r w:rsidR="00C34080">
              <w:rPr>
                <w:bCs/>
                <w:iCs/>
                <w:sz w:val="22"/>
                <w:szCs w:val="22"/>
              </w:rPr>
              <w:t>,</w:t>
            </w:r>
          </w:p>
          <w:p w:rsidR="00C34080" w:rsidRPr="00B72D85" w:rsidRDefault="004403F6" w:rsidP="00C34080">
            <w:pPr>
              <w:pStyle w:val="DefaultTex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Hyderabad.</w:t>
            </w:r>
          </w:p>
        </w:tc>
        <w:tc>
          <w:tcPr>
            <w:tcW w:w="0" w:type="auto"/>
            <w:vAlign w:val="center"/>
          </w:tcPr>
          <w:p w:rsidR="009F03D7" w:rsidRPr="00B72D85" w:rsidRDefault="009F03D7" w:rsidP="001D4018">
            <w:pPr>
              <w:pStyle w:val="DefaultText"/>
              <w:rPr>
                <w:bCs/>
                <w:iCs/>
                <w:sz w:val="22"/>
                <w:szCs w:val="22"/>
              </w:rPr>
            </w:pPr>
            <w:r w:rsidRPr="00B72D85">
              <w:rPr>
                <w:sz w:val="22"/>
                <w:szCs w:val="22"/>
              </w:rPr>
              <w:t>STATE BOARD</w:t>
            </w:r>
          </w:p>
        </w:tc>
        <w:tc>
          <w:tcPr>
            <w:tcW w:w="0" w:type="auto"/>
            <w:vAlign w:val="center"/>
          </w:tcPr>
          <w:p w:rsidR="009F03D7" w:rsidRPr="00B72D85" w:rsidRDefault="009F03D7" w:rsidP="00B72D85">
            <w:pPr>
              <w:jc w:val="center"/>
              <w:rPr>
                <w:caps/>
                <w:sz w:val="22"/>
                <w:szCs w:val="22"/>
              </w:rPr>
            </w:pPr>
            <w:r w:rsidRPr="00B72D85">
              <w:rPr>
                <w:sz w:val="22"/>
                <w:szCs w:val="22"/>
              </w:rPr>
              <w:t>200</w:t>
            </w:r>
            <w:r w:rsidR="00550B5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:rsidR="009F03D7" w:rsidRPr="00B72D85" w:rsidRDefault="00BE0159" w:rsidP="00B72D85">
            <w:pPr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69</w:t>
            </w:r>
            <w:r w:rsidR="00C34080">
              <w:rPr>
                <w:caps/>
                <w:sz w:val="22"/>
                <w:szCs w:val="22"/>
              </w:rPr>
              <w:t>%</w:t>
            </w:r>
          </w:p>
        </w:tc>
      </w:tr>
    </w:tbl>
    <w:p w:rsidR="009F03D7" w:rsidRPr="00975ED5" w:rsidRDefault="009F03D7" w:rsidP="00975ED5">
      <w:pPr>
        <w:autoSpaceDE w:val="0"/>
        <w:autoSpaceDN w:val="0"/>
        <w:adjustRightInd w:val="0"/>
        <w:jc w:val="both"/>
      </w:pPr>
    </w:p>
    <w:p w:rsidR="009F03D7" w:rsidRPr="00BA79E4" w:rsidRDefault="009F03D7" w:rsidP="001D4018">
      <w:pPr>
        <w:pStyle w:val="DefaultText"/>
        <w:jc w:val="both"/>
        <w:rPr>
          <w:b/>
          <w:bCs/>
          <w:sz w:val="26"/>
          <w:szCs w:val="26"/>
          <w:u w:val="single"/>
        </w:rPr>
      </w:pPr>
      <w:r w:rsidRPr="00BA79E4">
        <w:rPr>
          <w:b/>
          <w:bCs/>
          <w:sz w:val="26"/>
          <w:szCs w:val="26"/>
          <w:u w:val="single"/>
        </w:rPr>
        <w:t>PROJECT DETAILS</w:t>
      </w:r>
    </w:p>
    <w:p w:rsidR="009F03D7" w:rsidRPr="00BA79E4" w:rsidRDefault="009F03D7" w:rsidP="009F03D7">
      <w:pPr>
        <w:pStyle w:val="DefaultText"/>
        <w:rPr>
          <w:b/>
          <w:bCs/>
        </w:rPr>
      </w:pPr>
    </w:p>
    <w:p w:rsidR="009F03D7" w:rsidRPr="00BA79E4" w:rsidRDefault="009F03D7" w:rsidP="009F03D7">
      <w:pPr>
        <w:tabs>
          <w:tab w:val="left" w:pos="360"/>
        </w:tabs>
        <w:ind w:left="360"/>
      </w:pPr>
      <w:r w:rsidRPr="00BA79E4">
        <w:rPr>
          <w:b/>
        </w:rPr>
        <w:t>TITLE:</w:t>
      </w:r>
      <w:r w:rsidRPr="00BA79E4">
        <w:t xml:space="preserve">  </w:t>
      </w:r>
    </w:p>
    <w:p w:rsidR="009F03D7" w:rsidRDefault="001D4018" w:rsidP="009F03D7">
      <w:pPr>
        <w:tabs>
          <w:tab w:val="left" w:pos="360"/>
        </w:tabs>
        <w:ind w:left="360"/>
      </w:pPr>
      <w:r>
        <w:tab/>
        <w:t xml:space="preserve">           </w:t>
      </w:r>
      <w:r w:rsidR="00831B42" w:rsidRPr="00841907">
        <w:rPr>
          <w:b/>
        </w:rPr>
        <w:t>MINI PROJECT:</w:t>
      </w:r>
      <w:r w:rsidR="00831B42">
        <w:t xml:space="preserve"> </w:t>
      </w:r>
      <w:r w:rsidR="009F03D7" w:rsidRPr="00BA79E4">
        <w:t>“</w:t>
      </w:r>
      <w:r w:rsidR="00BE0159">
        <w:rPr>
          <w:rFonts w:ascii="Verdana" w:hAnsi="Verdana"/>
        </w:rPr>
        <w:t>Re-ordering of packets via retransmission organise</w:t>
      </w:r>
      <w:r w:rsidR="009F03D7" w:rsidRPr="00831B42">
        <w:rPr>
          <w:rFonts w:ascii="Verdana" w:hAnsi="Verdana"/>
        </w:rPr>
        <w:t>”</w:t>
      </w:r>
      <w:r w:rsidR="00841907">
        <w:rPr>
          <w:rFonts w:ascii="Verdana" w:hAnsi="Verdana"/>
        </w:rPr>
        <w:t>.</w:t>
      </w:r>
    </w:p>
    <w:p w:rsidR="00831B42" w:rsidRPr="00BA79E4" w:rsidRDefault="00831B42" w:rsidP="009F03D7">
      <w:pPr>
        <w:tabs>
          <w:tab w:val="left" w:pos="360"/>
        </w:tabs>
        <w:ind w:left="360"/>
      </w:pPr>
    </w:p>
    <w:p w:rsidR="009F03D7" w:rsidRPr="00831B42" w:rsidRDefault="00831B42" w:rsidP="009F03D7">
      <w:pPr>
        <w:tabs>
          <w:tab w:val="left" w:pos="360"/>
        </w:tabs>
        <w:ind w:left="360"/>
      </w:pPr>
      <w:r>
        <w:rPr>
          <w:sz w:val="20"/>
          <w:szCs w:val="20"/>
        </w:rPr>
        <w:t xml:space="preserve">                     </w:t>
      </w:r>
      <w:r w:rsidRPr="00841907">
        <w:rPr>
          <w:b/>
        </w:rPr>
        <w:t>MAIN PROJECT:</w:t>
      </w:r>
      <w:r>
        <w:t xml:space="preserve"> </w:t>
      </w:r>
      <w:r w:rsidRPr="00831B42">
        <w:rPr>
          <w:rFonts w:ascii="Verdana" w:hAnsi="Verdana"/>
        </w:rPr>
        <w:t>“</w:t>
      </w:r>
      <w:r w:rsidR="00BE0159">
        <w:rPr>
          <w:rFonts w:ascii="Verdana" w:hAnsi="Verdana"/>
        </w:rPr>
        <w:t>Location Finder</w:t>
      </w:r>
      <w:r w:rsidRPr="00831B42">
        <w:rPr>
          <w:rFonts w:ascii="Verdana" w:hAnsi="Verdana"/>
        </w:rPr>
        <w:t>”</w:t>
      </w:r>
      <w:r w:rsidR="00841907">
        <w:rPr>
          <w:rFonts w:ascii="Verdana" w:hAnsi="Verdana"/>
        </w:rPr>
        <w:t>.</w:t>
      </w:r>
    </w:p>
    <w:p w:rsidR="00295202" w:rsidRDefault="00295202" w:rsidP="009F03D7">
      <w:pPr>
        <w:pStyle w:val="DefaultText"/>
        <w:rPr>
          <w:b/>
          <w:bCs/>
          <w:sz w:val="26"/>
          <w:szCs w:val="26"/>
          <w:u w:val="single"/>
        </w:rPr>
      </w:pPr>
    </w:p>
    <w:p w:rsidR="00295202" w:rsidRDefault="00295202" w:rsidP="009F03D7">
      <w:pPr>
        <w:pStyle w:val="DefaultText"/>
        <w:rPr>
          <w:b/>
          <w:bCs/>
          <w:sz w:val="26"/>
          <w:szCs w:val="26"/>
          <w:u w:val="single"/>
        </w:rPr>
      </w:pPr>
    </w:p>
    <w:p w:rsidR="009F03D7" w:rsidRPr="00BA79E4" w:rsidRDefault="009F03D7" w:rsidP="009F03D7">
      <w:pPr>
        <w:pStyle w:val="DefaultText"/>
        <w:rPr>
          <w:b/>
          <w:bCs/>
          <w:sz w:val="26"/>
          <w:szCs w:val="26"/>
          <w:u w:val="single"/>
        </w:rPr>
      </w:pPr>
      <w:r w:rsidRPr="00BA79E4">
        <w:rPr>
          <w:b/>
          <w:bCs/>
          <w:sz w:val="26"/>
          <w:szCs w:val="26"/>
          <w:u w:val="single"/>
        </w:rPr>
        <w:t>PERSONAL SKILLS</w:t>
      </w:r>
    </w:p>
    <w:p w:rsidR="009F03D7" w:rsidRPr="00BA79E4" w:rsidRDefault="009F03D7" w:rsidP="009F03D7">
      <w:pPr>
        <w:pStyle w:val="DefaultText"/>
        <w:rPr>
          <w:b/>
          <w:bCs/>
        </w:rPr>
      </w:pPr>
    </w:p>
    <w:p w:rsidR="009F03D7" w:rsidRPr="00BA79E4" w:rsidRDefault="009F03D7" w:rsidP="009F03D7">
      <w:pPr>
        <w:numPr>
          <w:ilvl w:val="0"/>
          <w:numId w:val="3"/>
        </w:numPr>
        <w:spacing w:line="360" w:lineRule="auto"/>
        <w:ind w:left="907"/>
      </w:pPr>
      <w:r w:rsidRPr="00BA79E4">
        <w:t>Good team worker,</w:t>
      </w:r>
      <w:r w:rsidRPr="00BA79E4">
        <w:rPr>
          <w:szCs w:val="22"/>
        </w:rPr>
        <w:t xml:space="preserve"> willing</w:t>
      </w:r>
      <w:r w:rsidRPr="00BA79E4">
        <w:rPr>
          <w:szCs w:val="20"/>
        </w:rPr>
        <w:t xml:space="preserve"> to work hard and </w:t>
      </w:r>
      <w:r w:rsidRPr="00BA79E4">
        <w:t>ability to learn quickly.</w:t>
      </w:r>
    </w:p>
    <w:p w:rsidR="009F03D7" w:rsidRPr="00BA79E4" w:rsidRDefault="009F03D7" w:rsidP="009F03D7">
      <w:pPr>
        <w:numPr>
          <w:ilvl w:val="0"/>
          <w:numId w:val="2"/>
        </w:numPr>
        <w:spacing w:line="360" w:lineRule="auto"/>
        <w:ind w:left="907"/>
        <w:rPr>
          <w:b/>
          <w:u w:val="single"/>
        </w:rPr>
      </w:pPr>
      <w:r w:rsidRPr="00BA79E4">
        <w:rPr>
          <w:szCs w:val="20"/>
        </w:rPr>
        <w:t>Optimistic, goal-oriented, ambitious to achieve high</w:t>
      </w:r>
      <w:r w:rsidRPr="00BA79E4">
        <w:rPr>
          <w:sz w:val="28"/>
        </w:rPr>
        <w:t xml:space="preserve"> </w:t>
      </w:r>
      <w:r w:rsidRPr="00BA79E4">
        <w:rPr>
          <w:szCs w:val="20"/>
        </w:rPr>
        <w:t xml:space="preserve">positions and </w:t>
      </w:r>
      <w:r w:rsidRPr="00BA79E4">
        <w:t>organization skills</w:t>
      </w:r>
      <w:r w:rsidR="002950CE">
        <w:t>.</w:t>
      </w:r>
    </w:p>
    <w:p w:rsidR="009F03D7" w:rsidRPr="00BA79E4" w:rsidRDefault="009F03D7" w:rsidP="009F03D7">
      <w:pPr>
        <w:pStyle w:val="DefaultText"/>
        <w:spacing w:line="360" w:lineRule="auto"/>
        <w:rPr>
          <w:b/>
        </w:rPr>
      </w:pPr>
    </w:p>
    <w:p w:rsidR="009F03D7" w:rsidRPr="00BA79E4" w:rsidRDefault="009F03D7" w:rsidP="009F03D7">
      <w:pPr>
        <w:pStyle w:val="DefaultText"/>
        <w:spacing w:line="360" w:lineRule="auto"/>
        <w:rPr>
          <w:b/>
          <w:sz w:val="26"/>
          <w:szCs w:val="26"/>
          <w:u w:val="single"/>
        </w:rPr>
      </w:pPr>
      <w:r w:rsidRPr="00BA79E4">
        <w:rPr>
          <w:b/>
          <w:sz w:val="26"/>
          <w:szCs w:val="26"/>
          <w:u w:val="single"/>
        </w:rPr>
        <w:lastRenderedPageBreak/>
        <w:t>TECHNICAL SKILLS</w:t>
      </w:r>
    </w:p>
    <w:p w:rsidR="009F03D7" w:rsidRPr="00BA79E4" w:rsidRDefault="009F03D7" w:rsidP="009F03D7">
      <w:pPr>
        <w:tabs>
          <w:tab w:val="left" w:pos="3240"/>
        </w:tabs>
        <w:spacing w:line="360" w:lineRule="auto"/>
        <w:ind w:left="720"/>
        <w:jc w:val="both"/>
      </w:pPr>
      <w:r w:rsidRPr="00BA79E4">
        <w:rPr>
          <w:b/>
        </w:rPr>
        <w:t>Languages</w:t>
      </w:r>
      <w:r w:rsidRPr="00BA79E4">
        <w:tab/>
      </w:r>
      <w:r w:rsidRPr="00BA79E4">
        <w:rPr>
          <w:bCs/>
        </w:rPr>
        <w:t>:</w:t>
      </w:r>
      <w:r w:rsidRPr="00BA79E4">
        <w:rPr>
          <w:bCs/>
        </w:rPr>
        <w:tab/>
      </w:r>
      <w:r w:rsidR="002E0BA7">
        <w:t>C</w:t>
      </w:r>
      <w:r w:rsidR="00C47DBC">
        <w:t>,JAVA.</w:t>
      </w:r>
    </w:p>
    <w:p w:rsidR="009F03D7" w:rsidRPr="00BA79E4" w:rsidRDefault="009F03D7" w:rsidP="009F03D7">
      <w:pPr>
        <w:tabs>
          <w:tab w:val="left" w:pos="3240"/>
        </w:tabs>
        <w:spacing w:line="360" w:lineRule="auto"/>
        <w:ind w:left="720"/>
        <w:jc w:val="both"/>
      </w:pPr>
      <w:r w:rsidRPr="00BA79E4">
        <w:rPr>
          <w:b/>
        </w:rPr>
        <w:t>Operating System</w:t>
      </w:r>
      <w:r w:rsidRPr="00BA79E4">
        <w:tab/>
      </w:r>
      <w:r w:rsidRPr="00BA79E4">
        <w:rPr>
          <w:bCs/>
        </w:rPr>
        <w:t>:</w:t>
      </w:r>
      <w:r w:rsidRPr="00BA79E4">
        <w:rPr>
          <w:bCs/>
        </w:rPr>
        <w:tab/>
      </w:r>
      <w:r w:rsidRPr="00BA79E4">
        <w:t>Windows</w:t>
      </w:r>
      <w:r w:rsidR="0061643C">
        <w:t xml:space="preserve"> Family</w:t>
      </w:r>
      <w:r w:rsidR="00C13787">
        <w:t>.</w:t>
      </w:r>
    </w:p>
    <w:p w:rsidR="009F03D7" w:rsidRPr="00BA79E4" w:rsidRDefault="009F03D7" w:rsidP="009F03D7">
      <w:pPr>
        <w:tabs>
          <w:tab w:val="left" w:pos="3240"/>
        </w:tabs>
        <w:spacing w:line="360" w:lineRule="auto"/>
        <w:ind w:left="720"/>
        <w:jc w:val="both"/>
      </w:pPr>
      <w:r w:rsidRPr="00BA79E4">
        <w:rPr>
          <w:b/>
        </w:rPr>
        <w:t>Tools</w:t>
      </w:r>
      <w:r w:rsidR="00C47DBC">
        <w:tab/>
        <w:t>:</w:t>
      </w:r>
      <w:r w:rsidR="00C47DBC">
        <w:tab/>
        <w:t>Ms Excel,Ms Power Point,Ms Word</w:t>
      </w:r>
      <w:r w:rsidR="00D5294C">
        <w:t>.</w:t>
      </w:r>
    </w:p>
    <w:p w:rsidR="009F03D7" w:rsidRPr="00BA79E4" w:rsidRDefault="009F03D7" w:rsidP="009F03D7">
      <w:pPr>
        <w:tabs>
          <w:tab w:val="left" w:pos="3240"/>
        </w:tabs>
        <w:spacing w:line="360" w:lineRule="auto"/>
        <w:ind w:left="720"/>
        <w:jc w:val="both"/>
      </w:pPr>
    </w:p>
    <w:p w:rsidR="009F03D7" w:rsidRPr="00BA79E4" w:rsidRDefault="009F03D7" w:rsidP="009F03D7">
      <w:pPr>
        <w:pStyle w:val="DefaultText"/>
        <w:rPr>
          <w:b/>
          <w:bCs/>
          <w:sz w:val="26"/>
          <w:szCs w:val="26"/>
          <w:u w:val="single"/>
        </w:rPr>
      </w:pPr>
      <w:r w:rsidRPr="00BA79E4">
        <w:rPr>
          <w:b/>
          <w:bCs/>
          <w:sz w:val="26"/>
          <w:szCs w:val="26"/>
          <w:u w:val="single"/>
        </w:rPr>
        <w:t>CO-CURRICULAR ACTIVITIES</w:t>
      </w:r>
    </w:p>
    <w:p w:rsidR="009F03D7" w:rsidRPr="00BA79E4" w:rsidRDefault="009F03D7" w:rsidP="009F03D7">
      <w:pPr>
        <w:pStyle w:val="DefaultText"/>
        <w:rPr>
          <w:b/>
          <w:bCs/>
        </w:rPr>
      </w:pPr>
    </w:p>
    <w:p w:rsidR="000F20C0" w:rsidRDefault="009A158D" w:rsidP="0066066F">
      <w:pPr>
        <w:numPr>
          <w:ilvl w:val="0"/>
          <w:numId w:val="4"/>
        </w:numPr>
        <w:spacing w:line="360" w:lineRule="auto"/>
      </w:pPr>
      <w:r>
        <w:t xml:space="preserve">Apart from studies I like playing games </w:t>
      </w:r>
      <w:r w:rsidR="00461275">
        <w:t>li</w:t>
      </w:r>
      <w:r w:rsidR="00BE0159">
        <w:t xml:space="preserve">ke </w:t>
      </w:r>
      <w:r w:rsidR="00097F91">
        <w:t>Batminton,</w:t>
      </w:r>
      <w:r w:rsidR="00831B42">
        <w:t>PC games.</w:t>
      </w:r>
    </w:p>
    <w:p w:rsidR="005F73DB" w:rsidRDefault="005F73DB" w:rsidP="009F03D7">
      <w:pPr>
        <w:spacing w:line="360" w:lineRule="auto"/>
        <w:rPr>
          <w:b/>
          <w:bCs/>
          <w:sz w:val="26"/>
          <w:szCs w:val="26"/>
          <w:u w:val="single"/>
        </w:rPr>
      </w:pPr>
    </w:p>
    <w:p w:rsidR="009F03D7" w:rsidRPr="00BA79E4" w:rsidRDefault="009F03D7" w:rsidP="009F03D7">
      <w:pPr>
        <w:spacing w:line="360" w:lineRule="auto"/>
        <w:rPr>
          <w:b/>
          <w:bCs/>
          <w:sz w:val="26"/>
          <w:szCs w:val="26"/>
          <w:u w:val="single"/>
        </w:rPr>
      </w:pPr>
      <w:r w:rsidRPr="00BA79E4">
        <w:rPr>
          <w:b/>
          <w:bCs/>
          <w:sz w:val="26"/>
          <w:szCs w:val="26"/>
          <w:u w:val="single"/>
        </w:rPr>
        <w:t>PERSONAL DETAILS</w:t>
      </w:r>
    </w:p>
    <w:p w:rsidR="009F03D7" w:rsidRPr="00BA79E4" w:rsidRDefault="009F03D7" w:rsidP="009F03D7">
      <w:pPr>
        <w:pStyle w:val="DefaultText"/>
        <w:rPr>
          <w:b/>
          <w:bCs/>
          <w:sz w:val="22"/>
          <w:szCs w:val="22"/>
        </w:rPr>
      </w:pPr>
      <w:r w:rsidRPr="00BA79E4">
        <w:rPr>
          <w:b/>
          <w:bCs/>
          <w:sz w:val="22"/>
          <w:szCs w:val="22"/>
        </w:rPr>
        <w:tab/>
      </w:r>
      <w:r w:rsidRPr="00BA79E4">
        <w:rPr>
          <w:b/>
          <w:bCs/>
          <w:sz w:val="22"/>
          <w:szCs w:val="22"/>
        </w:rPr>
        <w:tab/>
      </w:r>
      <w:r w:rsidRPr="00BA79E4">
        <w:rPr>
          <w:b/>
          <w:bCs/>
          <w:sz w:val="22"/>
          <w:szCs w:val="22"/>
        </w:rPr>
        <w:tab/>
      </w:r>
      <w:r w:rsidRPr="00BA79E4">
        <w:rPr>
          <w:b/>
          <w:bCs/>
          <w:sz w:val="22"/>
          <w:szCs w:val="22"/>
        </w:rPr>
        <w:tab/>
      </w:r>
      <w:r w:rsidRPr="00BA79E4">
        <w:rPr>
          <w:b/>
          <w:bCs/>
          <w:sz w:val="22"/>
          <w:szCs w:val="22"/>
        </w:rPr>
        <w:tab/>
      </w:r>
    </w:p>
    <w:p w:rsidR="009F03D7" w:rsidRPr="00BA79E4" w:rsidRDefault="009F03D7" w:rsidP="009F03D7">
      <w:pPr>
        <w:tabs>
          <w:tab w:val="left" w:pos="2880"/>
          <w:tab w:val="left" w:pos="3060"/>
        </w:tabs>
        <w:spacing w:line="360" w:lineRule="auto"/>
      </w:pPr>
      <w:r w:rsidRPr="00BA79E4">
        <w:rPr>
          <w:b/>
        </w:rPr>
        <w:t>Father’s Name</w:t>
      </w:r>
      <w:r w:rsidRPr="00BA79E4">
        <w:rPr>
          <w:b/>
        </w:rPr>
        <w:tab/>
      </w:r>
      <w:r w:rsidR="00BE0159">
        <w:t>:</w:t>
      </w:r>
      <w:r w:rsidR="00BE0159">
        <w:tab/>
        <w:t>T Rajaiah</w:t>
      </w:r>
    </w:p>
    <w:p w:rsidR="009F03D7" w:rsidRPr="00BA79E4" w:rsidRDefault="009F03D7" w:rsidP="009F03D7">
      <w:pPr>
        <w:tabs>
          <w:tab w:val="left" w:pos="2880"/>
          <w:tab w:val="left" w:pos="3060"/>
          <w:tab w:val="left" w:pos="3240"/>
        </w:tabs>
        <w:spacing w:line="360" w:lineRule="auto"/>
      </w:pPr>
      <w:r w:rsidRPr="00BA79E4">
        <w:rPr>
          <w:b/>
        </w:rPr>
        <w:t>Date of Birth</w:t>
      </w:r>
      <w:r w:rsidRPr="00BA79E4">
        <w:rPr>
          <w:b/>
        </w:rPr>
        <w:tab/>
      </w:r>
      <w:r w:rsidRPr="00BA79E4">
        <w:t xml:space="preserve">:  </w:t>
      </w:r>
      <w:r w:rsidR="00BE0159">
        <w:t>20.</w:t>
      </w:r>
      <w:r w:rsidR="0029570B">
        <w:t>0</w:t>
      </w:r>
      <w:r w:rsidR="00BE0159">
        <w:t>9</w:t>
      </w:r>
      <w:r w:rsidR="0029570B">
        <w:t>.1992</w:t>
      </w:r>
    </w:p>
    <w:p w:rsidR="009F03D7" w:rsidRPr="00BA79E4" w:rsidRDefault="009F03D7" w:rsidP="009F03D7">
      <w:pPr>
        <w:spacing w:line="360" w:lineRule="auto"/>
      </w:pPr>
      <w:r w:rsidRPr="00BA79E4">
        <w:rPr>
          <w:b/>
        </w:rPr>
        <w:t>Gender</w:t>
      </w:r>
      <w:r w:rsidRPr="00BA79E4">
        <w:rPr>
          <w:b/>
        </w:rPr>
        <w:tab/>
      </w:r>
      <w:r w:rsidRPr="00BA79E4">
        <w:rPr>
          <w:b/>
        </w:rPr>
        <w:tab/>
      </w:r>
      <w:r w:rsidRPr="00BA79E4">
        <w:rPr>
          <w:b/>
        </w:rPr>
        <w:tab/>
      </w:r>
      <w:r w:rsidR="0029570B">
        <w:t>:  Fem</w:t>
      </w:r>
      <w:r w:rsidRPr="00BA79E4">
        <w:t>ale</w:t>
      </w:r>
    </w:p>
    <w:p w:rsidR="009F03D7" w:rsidRPr="00BA79E4" w:rsidRDefault="009F03D7" w:rsidP="009F03D7">
      <w:pPr>
        <w:spacing w:line="360" w:lineRule="auto"/>
      </w:pPr>
      <w:r w:rsidRPr="00BA79E4">
        <w:rPr>
          <w:b/>
        </w:rPr>
        <w:t>Nationality</w:t>
      </w:r>
      <w:r w:rsidRPr="00BA79E4">
        <w:rPr>
          <w:b/>
        </w:rPr>
        <w:tab/>
      </w:r>
      <w:r w:rsidRPr="00BA79E4">
        <w:rPr>
          <w:b/>
        </w:rPr>
        <w:tab/>
      </w:r>
      <w:r w:rsidRPr="00BA79E4">
        <w:rPr>
          <w:b/>
        </w:rPr>
        <w:tab/>
      </w:r>
      <w:r w:rsidRPr="00BA79E4">
        <w:t>:  Indian</w:t>
      </w:r>
    </w:p>
    <w:p w:rsidR="009F03D7" w:rsidRPr="00BA79E4" w:rsidRDefault="009F03D7" w:rsidP="009F03D7">
      <w:pPr>
        <w:spacing w:line="360" w:lineRule="auto"/>
      </w:pPr>
      <w:r w:rsidRPr="00BA79E4">
        <w:rPr>
          <w:b/>
        </w:rPr>
        <w:t>Languages Known</w:t>
      </w:r>
      <w:r w:rsidRPr="00BA79E4">
        <w:rPr>
          <w:b/>
        </w:rPr>
        <w:tab/>
      </w:r>
      <w:r w:rsidRPr="00BA79E4">
        <w:rPr>
          <w:b/>
        </w:rPr>
        <w:tab/>
      </w:r>
      <w:r w:rsidRPr="00BA79E4">
        <w:t xml:space="preserve">:  English, </w:t>
      </w:r>
      <w:r w:rsidR="009D4911">
        <w:t>Telugu and Hindi</w:t>
      </w:r>
    </w:p>
    <w:p w:rsidR="009F03D7" w:rsidRDefault="009F03D7" w:rsidP="009F03D7">
      <w:pPr>
        <w:spacing w:line="360" w:lineRule="auto"/>
      </w:pPr>
      <w:r w:rsidRPr="00BA79E4">
        <w:rPr>
          <w:b/>
        </w:rPr>
        <w:t xml:space="preserve">Address for </w:t>
      </w:r>
      <w:r w:rsidRPr="00BA79E4">
        <w:rPr>
          <w:b/>
        </w:rPr>
        <w:tab/>
      </w:r>
      <w:r w:rsidRPr="00BA79E4">
        <w:rPr>
          <w:b/>
        </w:rPr>
        <w:tab/>
      </w:r>
      <w:r w:rsidRPr="00BA79E4">
        <w:rPr>
          <w:b/>
        </w:rPr>
        <w:tab/>
      </w:r>
      <w:r w:rsidRPr="00BA79E4">
        <w:t>:</w:t>
      </w:r>
      <w:r w:rsidRPr="00BA79E4">
        <w:rPr>
          <w:b/>
        </w:rPr>
        <w:t xml:space="preserve">  </w:t>
      </w:r>
      <w:r w:rsidR="00BE0159">
        <w:t>Hno:260/G,</w:t>
      </w:r>
      <w:r w:rsidR="009D4911">
        <w:t xml:space="preserve"> PHASE</w:t>
      </w:r>
      <w:r w:rsidR="00BE0159">
        <w:t xml:space="preserve"> 2</w:t>
      </w:r>
      <w:r w:rsidR="009D4911">
        <w:t>,</w:t>
      </w:r>
    </w:p>
    <w:p w:rsidR="009D4911" w:rsidRDefault="009D4911" w:rsidP="009F03D7">
      <w:pPr>
        <w:spacing w:line="360" w:lineRule="auto"/>
      </w:pPr>
      <w:r>
        <w:t xml:space="preserve">                                  </w:t>
      </w:r>
      <w:r w:rsidR="00BE0159">
        <w:t xml:space="preserve">                 JANAPRIYA NAGAR</w:t>
      </w:r>
      <w:r>
        <w:t>,MIYAPUR,RR Dist,</w:t>
      </w:r>
    </w:p>
    <w:p w:rsidR="009D4911" w:rsidRDefault="009D4911" w:rsidP="009F03D7">
      <w:pPr>
        <w:spacing w:line="360" w:lineRule="auto"/>
      </w:pPr>
      <w:r>
        <w:t xml:space="preserve">                                                   A.P,PIN:500049</w:t>
      </w:r>
      <w:r w:rsidR="00CA623D">
        <w:t>.</w:t>
      </w:r>
    </w:p>
    <w:p w:rsidR="002950CE" w:rsidRDefault="009F03D7" w:rsidP="009F03D7">
      <w:pPr>
        <w:spacing w:line="360" w:lineRule="auto"/>
        <w:rPr>
          <w:b/>
          <w:bCs/>
          <w:sz w:val="26"/>
          <w:szCs w:val="26"/>
          <w:u w:val="single"/>
        </w:rPr>
      </w:pPr>
      <w:r w:rsidRPr="00BA79E4">
        <w:rPr>
          <w:b/>
          <w:lang w:val="fr-FR"/>
        </w:rPr>
        <w:t>Mobile  no.</w:t>
      </w:r>
      <w:r w:rsidRPr="00BA79E4">
        <w:rPr>
          <w:b/>
          <w:lang w:val="fr-FR"/>
        </w:rPr>
        <w:tab/>
      </w:r>
      <w:r w:rsidRPr="00BA79E4">
        <w:rPr>
          <w:b/>
          <w:lang w:val="fr-FR"/>
        </w:rPr>
        <w:tab/>
      </w:r>
      <w:r w:rsidRPr="00BA79E4">
        <w:rPr>
          <w:b/>
          <w:lang w:val="fr-FR"/>
        </w:rPr>
        <w:tab/>
      </w:r>
      <w:r w:rsidRPr="00BA79E4">
        <w:rPr>
          <w:lang w:val="fr-FR"/>
        </w:rPr>
        <w:t xml:space="preserve">:  </w:t>
      </w:r>
      <w:r w:rsidR="00BE0159">
        <w:rPr>
          <w:bCs/>
          <w:iCs/>
        </w:rPr>
        <w:t>+91-9032787882</w:t>
      </w:r>
      <w:r w:rsidR="00CA623D">
        <w:rPr>
          <w:bCs/>
          <w:iCs/>
        </w:rPr>
        <w:t>.</w:t>
      </w:r>
      <w:r w:rsidR="000C763E">
        <w:rPr>
          <w:bCs/>
          <w:iCs/>
        </w:rPr>
        <w:br/>
      </w:r>
    </w:p>
    <w:p w:rsidR="009F03D7" w:rsidRPr="00BA79E4" w:rsidRDefault="009F03D7" w:rsidP="009F03D7">
      <w:pPr>
        <w:spacing w:line="360" w:lineRule="auto"/>
        <w:rPr>
          <w:b/>
          <w:bCs/>
          <w:sz w:val="26"/>
          <w:szCs w:val="26"/>
          <w:u w:val="single"/>
        </w:rPr>
      </w:pPr>
      <w:r w:rsidRPr="00BA79E4">
        <w:rPr>
          <w:b/>
          <w:bCs/>
          <w:sz w:val="26"/>
          <w:szCs w:val="26"/>
          <w:u w:val="single"/>
        </w:rPr>
        <w:t>DECLARATION</w:t>
      </w:r>
    </w:p>
    <w:p w:rsidR="009F03D7" w:rsidRPr="00BA79E4" w:rsidRDefault="009F03D7" w:rsidP="009F03D7">
      <w:pPr>
        <w:pStyle w:val="DefaultText"/>
        <w:rPr>
          <w:sz w:val="20"/>
          <w:szCs w:val="20"/>
        </w:rPr>
      </w:pPr>
    </w:p>
    <w:p w:rsidR="009F03D7" w:rsidRPr="00BA79E4" w:rsidRDefault="009F03D7" w:rsidP="009F03D7">
      <w:pPr>
        <w:spacing w:line="360" w:lineRule="auto"/>
        <w:ind w:firstLine="720"/>
        <w:jc w:val="both"/>
      </w:pPr>
      <w:r w:rsidRPr="00BA79E4">
        <w:t>I hereby declare that the information furnished above is true and correct to the best of my knowledge.</w:t>
      </w:r>
    </w:p>
    <w:p w:rsidR="009F03D7" w:rsidRPr="00BA79E4" w:rsidRDefault="009F03D7" w:rsidP="009F03D7">
      <w:pPr>
        <w:pStyle w:val="DefaultText"/>
        <w:rPr>
          <w:sz w:val="20"/>
          <w:szCs w:val="20"/>
        </w:rPr>
      </w:pPr>
    </w:p>
    <w:p w:rsidR="00CA623D" w:rsidRDefault="00CA623D" w:rsidP="009F03D7">
      <w:pPr>
        <w:ind w:left="720" w:hanging="720"/>
        <w:rPr>
          <w:b/>
          <w:bCs/>
          <w:lang w:val="fr-FR"/>
        </w:rPr>
      </w:pPr>
      <w:r w:rsidRPr="00BA79E4">
        <w:rPr>
          <w:b/>
          <w:bCs/>
          <w:lang w:val="fr-FR"/>
        </w:rPr>
        <w:t>Place</w:t>
      </w:r>
      <w:r w:rsidRPr="00BA79E4">
        <w:rPr>
          <w:b/>
          <w:bCs/>
          <w:lang w:val="fr-FR"/>
        </w:rPr>
        <w:tab/>
        <w:t>:</w:t>
      </w:r>
      <w:r w:rsidRPr="00CA623D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HYDERABAD</w:t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  <w:t xml:space="preserve">        </w:t>
      </w:r>
    </w:p>
    <w:p w:rsidR="009F03D7" w:rsidRPr="00BA79E4" w:rsidRDefault="00CA623D" w:rsidP="009F03D7">
      <w:pPr>
        <w:ind w:left="720" w:hanging="720"/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                                                                                                         </w:t>
      </w:r>
      <w:r w:rsidR="009F03D7" w:rsidRPr="00BA79E4">
        <w:rPr>
          <w:b/>
          <w:bCs/>
          <w:lang w:val="fr-FR"/>
        </w:rPr>
        <w:t xml:space="preserve">SIGNATURE </w:t>
      </w:r>
    </w:p>
    <w:p w:rsidR="009F03D7" w:rsidRPr="00BA79E4" w:rsidRDefault="009F03D7" w:rsidP="001D4018">
      <w:pPr>
        <w:rPr>
          <w:b/>
          <w:bCs/>
          <w:lang w:val="fr-FR"/>
        </w:rPr>
      </w:pPr>
      <w:r w:rsidRPr="00BA79E4">
        <w:rPr>
          <w:b/>
          <w:bCs/>
          <w:lang w:val="fr-FR"/>
        </w:rPr>
        <w:t xml:space="preserve">        </w:t>
      </w:r>
      <w:r w:rsidRPr="00BA79E4">
        <w:rPr>
          <w:b/>
          <w:bCs/>
          <w:lang w:val="fr-FR"/>
        </w:rPr>
        <w:tab/>
      </w:r>
      <w:r w:rsidRPr="00BA79E4">
        <w:rPr>
          <w:b/>
          <w:bCs/>
          <w:lang w:val="fr-FR"/>
        </w:rPr>
        <w:tab/>
      </w:r>
      <w:r w:rsidRPr="00BA79E4">
        <w:rPr>
          <w:b/>
          <w:bCs/>
          <w:lang w:val="fr-FR"/>
        </w:rPr>
        <w:tab/>
      </w:r>
      <w:r w:rsidRPr="00BA79E4">
        <w:rPr>
          <w:b/>
          <w:bCs/>
          <w:lang w:val="fr-FR"/>
        </w:rPr>
        <w:tab/>
      </w:r>
      <w:r w:rsidRPr="00BA79E4">
        <w:rPr>
          <w:b/>
          <w:bCs/>
          <w:lang w:val="fr-FR"/>
        </w:rPr>
        <w:tab/>
      </w:r>
      <w:r w:rsidRPr="00BA79E4">
        <w:rPr>
          <w:b/>
          <w:bCs/>
          <w:lang w:val="fr-FR"/>
        </w:rPr>
        <w:tab/>
      </w:r>
      <w:r w:rsidRPr="00BA79E4">
        <w:rPr>
          <w:b/>
          <w:bCs/>
          <w:lang w:val="fr-FR"/>
        </w:rPr>
        <w:tab/>
        <w:t xml:space="preserve">                                                                                  </w:t>
      </w:r>
    </w:p>
    <w:p w:rsidR="009F03D7" w:rsidRPr="00BA79E4" w:rsidRDefault="009F03D7" w:rsidP="009F03D7">
      <w:pPr>
        <w:rPr>
          <w:b/>
          <w:bCs/>
          <w:lang w:val="fr-FR"/>
        </w:rPr>
      </w:pPr>
      <w:r w:rsidRPr="00BA79E4">
        <w:rPr>
          <w:lang w:val="fr-FR"/>
        </w:rPr>
        <w:t xml:space="preserve">                                                                           </w:t>
      </w:r>
      <w:r w:rsidR="00CA623D">
        <w:rPr>
          <w:lang w:val="fr-FR"/>
        </w:rPr>
        <w:t xml:space="preserve">                              </w:t>
      </w:r>
      <w:r w:rsidR="0029570B">
        <w:rPr>
          <w:lang w:val="fr-FR"/>
        </w:rPr>
        <w:t xml:space="preserve">           </w:t>
      </w:r>
      <w:r w:rsidR="00CA623D">
        <w:rPr>
          <w:lang w:val="fr-FR"/>
        </w:rPr>
        <w:t xml:space="preserve"> </w:t>
      </w:r>
      <w:r w:rsidRPr="00BA79E4">
        <w:rPr>
          <w:lang w:val="fr-FR"/>
        </w:rPr>
        <w:t>(</w:t>
      </w:r>
      <w:r w:rsidR="00BE0159">
        <w:rPr>
          <w:lang w:val="fr-FR"/>
        </w:rPr>
        <w:t>T SAI PRASANNA</w:t>
      </w:r>
      <w:r w:rsidR="00CA623D">
        <w:rPr>
          <w:lang w:val="fr-FR"/>
        </w:rPr>
        <w:t>)</w:t>
      </w:r>
    </w:p>
    <w:p w:rsidR="009F03D7" w:rsidRPr="009A158D" w:rsidRDefault="009F03D7" w:rsidP="009A158D">
      <w:pPr>
        <w:rPr>
          <w:b/>
          <w:bCs/>
          <w:lang w:val="fr-FR"/>
        </w:rPr>
      </w:pPr>
      <w:r w:rsidRPr="00BA79E4">
        <w:rPr>
          <w:b/>
          <w:bCs/>
          <w:lang w:val="fr-FR"/>
        </w:rPr>
        <w:t xml:space="preserve">                                                                      </w:t>
      </w:r>
      <w:r w:rsidR="009A158D">
        <w:rPr>
          <w:b/>
          <w:bCs/>
          <w:lang w:val="fr-FR"/>
        </w:rPr>
        <w:t xml:space="preserve">                                                </w:t>
      </w:r>
      <w:r w:rsidR="009A158D">
        <w:t>(Applicant)</w:t>
      </w:r>
    </w:p>
    <w:sectPr w:rsidR="009F03D7" w:rsidRPr="009A158D" w:rsidSect="009F0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CBC" w:rsidRDefault="00033CBC" w:rsidP="00B72D85">
      <w:r>
        <w:separator/>
      </w:r>
    </w:p>
  </w:endnote>
  <w:endnote w:type="continuationSeparator" w:id="1">
    <w:p w:rsidR="00033CBC" w:rsidRDefault="00033CBC" w:rsidP="00B72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ED5" w:rsidRDefault="00975E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85" w:rsidRDefault="00B72D85" w:rsidP="00B72D85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fldSimple w:instr=" PAGE   \* MERGEFORMAT ">
      <w:r w:rsidR="00BE0159" w:rsidRPr="00BE0159">
        <w:rPr>
          <w:rFonts w:ascii="Cambria" w:hAnsi="Cambria"/>
          <w:noProof/>
        </w:rPr>
        <w:t>1</w:t>
      </w:r>
    </w:fldSimple>
  </w:p>
  <w:p w:rsidR="00B72D85" w:rsidRDefault="00B72D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ED5" w:rsidRDefault="00975E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CBC" w:rsidRDefault="00033CBC" w:rsidP="00B72D85">
      <w:r>
        <w:separator/>
      </w:r>
    </w:p>
  </w:footnote>
  <w:footnote w:type="continuationSeparator" w:id="1">
    <w:p w:rsidR="00033CBC" w:rsidRDefault="00033CBC" w:rsidP="00B72D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ED5" w:rsidRDefault="00975E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ED5" w:rsidRDefault="00975E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ED5" w:rsidRDefault="00975E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1DD"/>
    <w:multiLevelType w:val="hybridMultilevel"/>
    <w:tmpl w:val="8F06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F6440"/>
    <w:multiLevelType w:val="hybridMultilevel"/>
    <w:tmpl w:val="4F6675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31AB247F"/>
    <w:multiLevelType w:val="hybridMultilevel"/>
    <w:tmpl w:val="8C9C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C7350"/>
    <w:multiLevelType w:val="hybridMultilevel"/>
    <w:tmpl w:val="E1284AB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29C"/>
    <w:rsid w:val="000265CE"/>
    <w:rsid w:val="00033CBC"/>
    <w:rsid w:val="00040005"/>
    <w:rsid w:val="0004654A"/>
    <w:rsid w:val="00090462"/>
    <w:rsid w:val="00097F91"/>
    <w:rsid w:val="000C4DB4"/>
    <w:rsid w:val="000C763E"/>
    <w:rsid w:val="000F20C0"/>
    <w:rsid w:val="000F524F"/>
    <w:rsid w:val="00114B60"/>
    <w:rsid w:val="001178EB"/>
    <w:rsid w:val="001400F3"/>
    <w:rsid w:val="00147BF5"/>
    <w:rsid w:val="001B5A96"/>
    <w:rsid w:val="001D4018"/>
    <w:rsid w:val="00210400"/>
    <w:rsid w:val="002661A8"/>
    <w:rsid w:val="002950CE"/>
    <w:rsid w:val="00295202"/>
    <w:rsid w:val="0029570B"/>
    <w:rsid w:val="002C54D1"/>
    <w:rsid w:val="002C7CFF"/>
    <w:rsid w:val="002D4BCA"/>
    <w:rsid w:val="002D617C"/>
    <w:rsid w:val="002E0BA7"/>
    <w:rsid w:val="003037CF"/>
    <w:rsid w:val="0035376E"/>
    <w:rsid w:val="00360F79"/>
    <w:rsid w:val="00364932"/>
    <w:rsid w:val="00365DA0"/>
    <w:rsid w:val="00390052"/>
    <w:rsid w:val="003F6476"/>
    <w:rsid w:val="00437C40"/>
    <w:rsid w:val="004403F6"/>
    <w:rsid w:val="00461275"/>
    <w:rsid w:val="004718FC"/>
    <w:rsid w:val="00477266"/>
    <w:rsid w:val="005473F4"/>
    <w:rsid w:val="00550B55"/>
    <w:rsid w:val="00567CB1"/>
    <w:rsid w:val="005A3C52"/>
    <w:rsid w:val="005A3E8F"/>
    <w:rsid w:val="005F73DB"/>
    <w:rsid w:val="0061643C"/>
    <w:rsid w:val="00632873"/>
    <w:rsid w:val="006457CD"/>
    <w:rsid w:val="006558AA"/>
    <w:rsid w:val="0066066F"/>
    <w:rsid w:val="00675BA7"/>
    <w:rsid w:val="00680730"/>
    <w:rsid w:val="006A3AD7"/>
    <w:rsid w:val="00700741"/>
    <w:rsid w:val="0070349D"/>
    <w:rsid w:val="00766059"/>
    <w:rsid w:val="00766413"/>
    <w:rsid w:val="00776D82"/>
    <w:rsid w:val="007C5435"/>
    <w:rsid w:val="00805913"/>
    <w:rsid w:val="00831B42"/>
    <w:rsid w:val="00841907"/>
    <w:rsid w:val="0084460F"/>
    <w:rsid w:val="00865E29"/>
    <w:rsid w:val="00875ABA"/>
    <w:rsid w:val="008E7D90"/>
    <w:rsid w:val="008F251B"/>
    <w:rsid w:val="008F3F50"/>
    <w:rsid w:val="008F6B5C"/>
    <w:rsid w:val="00915D9A"/>
    <w:rsid w:val="00940926"/>
    <w:rsid w:val="0095004E"/>
    <w:rsid w:val="00975ED5"/>
    <w:rsid w:val="009A158D"/>
    <w:rsid w:val="009D4911"/>
    <w:rsid w:val="009F03D7"/>
    <w:rsid w:val="00A32A26"/>
    <w:rsid w:val="00A72E24"/>
    <w:rsid w:val="00A86299"/>
    <w:rsid w:val="00AC4C95"/>
    <w:rsid w:val="00AC529C"/>
    <w:rsid w:val="00AD45B1"/>
    <w:rsid w:val="00AF0168"/>
    <w:rsid w:val="00B1724F"/>
    <w:rsid w:val="00B654C2"/>
    <w:rsid w:val="00B70203"/>
    <w:rsid w:val="00B72D85"/>
    <w:rsid w:val="00BA5C11"/>
    <w:rsid w:val="00BA79E4"/>
    <w:rsid w:val="00BB0632"/>
    <w:rsid w:val="00BE0159"/>
    <w:rsid w:val="00BE60FD"/>
    <w:rsid w:val="00C13787"/>
    <w:rsid w:val="00C13E6A"/>
    <w:rsid w:val="00C34080"/>
    <w:rsid w:val="00C47DBC"/>
    <w:rsid w:val="00C54304"/>
    <w:rsid w:val="00C7582F"/>
    <w:rsid w:val="00CA5B45"/>
    <w:rsid w:val="00CA623D"/>
    <w:rsid w:val="00D031AA"/>
    <w:rsid w:val="00D35679"/>
    <w:rsid w:val="00D47006"/>
    <w:rsid w:val="00D5294C"/>
    <w:rsid w:val="00D70908"/>
    <w:rsid w:val="00D8629B"/>
    <w:rsid w:val="00D9491B"/>
    <w:rsid w:val="00DC61C1"/>
    <w:rsid w:val="00E03469"/>
    <w:rsid w:val="00E17D57"/>
    <w:rsid w:val="00E62E9D"/>
    <w:rsid w:val="00E67690"/>
    <w:rsid w:val="00EA0A21"/>
    <w:rsid w:val="00EA41F2"/>
    <w:rsid w:val="00EA4CA8"/>
    <w:rsid w:val="00EB24C3"/>
    <w:rsid w:val="00EB7B48"/>
    <w:rsid w:val="00EC5C84"/>
    <w:rsid w:val="00F25893"/>
    <w:rsid w:val="00F31591"/>
    <w:rsid w:val="00F50FCA"/>
    <w:rsid w:val="00F63804"/>
    <w:rsid w:val="00F726F1"/>
    <w:rsid w:val="00FA1B97"/>
    <w:rsid w:val="00FC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E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0C4DB4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styleId="Hyperlink">
    <w:name w:val="Hyperlink"/>
    <w:basedOn w:val="DefaultParagraphFont"/>
    <w:rsid w:val="000C4DB4"/>
    <w:rPr>
      <w:color w:val="0000FF"/>
      <w:u w:val="single"/>
    </w:rPr>
  </w:style>
  <w:style w:type="table" w:styleId="TableTheme">
    <w:name w:val="Table Theme"/>
    <w:basedOn w:val="TableNormal"/>
    <w:rsid w:val="009F0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9F03D7"/>
    <w:pPr>
      <w:spacing w:after="120"/>
      <w:ind w:left="360"/>
    </w:pPr>
    <w:rPr>
      <w:sz w:val="16"/>
      <w:szCs w:val="16"/>
    </w:rPr>
  </w:style>
  <w:style w:type="table" w:styleId="TableWeb1">
    <w:name w:val="Table Web 1"/>
    <w:basedOn w:val="TableNormal"/>
    <w:rsid w:val="00EB24C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B72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2D8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2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D85"/>
    <w:rPr>
      <w:sz w:val="24"/>
      <w:szCs w:val="24"/>
    </w:rPr>
  </w:style>
  <w:style w:type="paragraph" w:styleId="BalloonText">
    <w:name w:val="Balloon Text"/>
    <w:basedOn w:val="Normal"/>
    <w:link w:val="BalloonTextChar"/>
    <w:rsid w:val="00B72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2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sannasiri209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ni\Desktop\geeth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geetha</Template>
  <TotalTime>28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2330</CharactersWithSpaces>
  <SharedDoc>false</SharedDoc>
  <HLinks>
    <vt:vector size="6" baseType="variant">
      <vt:variant>
        <vt:i4>1507366</vt:i4>
      </vt:variant>
      <vt:variant>
        <vt:i4>0</vt:i4>
      </vt:variant>
      <vt:variant>
        <vt:i4>0</vt:i4>
      </vt:variant>
      <vt:variant>
        <vt:i4>5</vt:i4>
      </vt:variant>
      <vt:variant>
        <vt:lpwstr>mailto:lollageetha@gmail.com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phani</dc:creator>
  <cp:lastModifiedBy>Geetha</cp:lastModifiedBy>
  <cp:revision>29</cp:revision>
  <cp:lastPrinted>2010-09-13T17:55:00Z</cp:lastPrinted>
  <dcterms:created xsi:type="dcterms:W3CDTF">2013-10-16T14:39:00Z</dcterms:created>
  <dcterms:modified xsi:type="dcterms:W3CDTF">2014-07-26T22:34:00Z</dcterms:modified>
</cp:coreProperties>
</file>