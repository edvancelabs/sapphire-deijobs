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241E" w14:textId="5D0F22BF" w:rsidR="005A62E6" w:rsidRDefault="005A62E6" w:rsidP="00296276">
      <w:pPr>
        <w:pStyle w:val="Name"/>
      </w:pPr>
      <w:r>
        <w:t xml:space="preserve">   V</w:t>
      </w:r>
      <w:r w:rsidR="003A4766" w:rsidRPr="00857AD8">
        <w:t>ishal BASAWARAJ</w:t>
      </w:r>
    </w:p>
    <w:p w14:paraId="63BD5BE0" w14:textId="56E0C9B2" w:rsidR="00DE276F" w:rsidRPr="00857AD8" w:rsidRDefault="00C5507D" w:rsidP="00296276">
      <w:pPr>
        <w:pStyle w:val="Nam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EE827" wp14:editId="66B53A27">
            <wp:simplePos x="0" y="0"/>
            <wp:positionH relativeFrom="column">
              <wp:posOffset>4559935</wp:posOffset>
            </wp:positionH>
            <wp:positionV relativeFrom="paragraph">
              <wp:posOffset>337820</wp:posOffset>
            </wp:positionV>
            <wp:extent cx="1704340" cy="2116455"/>
            <wp:effectExtent l="152400" t="114300" r="143510" b="1504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116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2E6">
        <w:t xml:space="preserve">   </w:t>
      </w:r>
      <w:r w:rsidR="003A4766" w:rsidRPr="00857AD8">
        <w:t>Bangar</w:t>
      </w:r>
    </w:p>
    <w:p w14:paraId="727A9D6D" w14:textId="7AA4A25C" w:rsidR="008115E5" w:rsidRDefault="00D0090E">
      <w:pPr>
        <w:pStyle w:val="ContactInfo"/>
      </w:pPr>
      <w:r>
        <w:t xml:space="preserve">Add:- </w:t>
      </w:r>
      <w:proofErr w:type="spellStart"/>
      <w:r>
        <w:t>Aarey</w:t>
      </w:r>
      <w:proofErr w:type="spellEnd"/>
      <w:r w:rsidR="00DE276F">
        <w:t xml:space="preserve"> </w:t>
      </w:r>
      <w:r w:rsidR="00896B14">
        <w:t>M</w:t>
      </w:r>
      <w:r w:rsidR="00DE276F">
        <w:t xml:space="preserve">ilk </w:t>
      </w:r>
      <w:r w:rsidR="00896B14">
        <w:t>C</w:t>
      </w:r>
      <w:r w:rsidR="00DE276F">
        <w:t xml:space="preserve">olony </w:t>
      </w:r>
      <w:r w:rsidR="00234914">
        <w:t>U</w:t>
      </w:r>
      <w:r w:rsidR="00DE276F">
        <w:t xml:space="preserve">nit </w:t>
      </w:r>
      <w:r w:rsidR="00234914">
        <w:t>N</w:t>
      </w:r>
      <w:r w:rsidR="00DE276F">
        <w:t>o 30,</w:t>
      </w:r>
    </w:p>
    <w:p w14:paraId="64F664DE" w14:textId="4B093FC7" w:rsidR="00DE276F" w:rsidRDefault="00D0090E">
      <w:pPr>
        <w:pStyle w:val="ContactInfo"/>
      </w:pPr>
      <w:r>
        <w:t xml:space="preserve">         </w:t>
      </w:r>
      <w:r w:rsidR="000F686E">
        <w:t xml:space="preserve">Near </w:t>
      </w:r>
      <w:proofErr w:type="spellStart"/>
      <w:r w:rsidR="000F686E">
        <w:t>Flim</w:t>
      </w:r>
      <w:proofErr w:type="spellEnd"/>
      <w:r w:rsidR="000F686E">
        <w:t xml:space="preserve"> </w:t>
      </w:r>
      <w:r w:rsidR="00234914">
        <w:t>C</w:t>
      </w:r>
      <w:r w:rsidR="000F686E">
        <w:t>ity Road</w:t>
      </w:r>
    </w:p>
    <w:p w14:paraId="5B8885AB" w14:textId="26DEA0A2" w:rsidR="000F686E" w:rsidRDefault="00D0090E">
      <w:pPr>
        <w:pStyle w:val="ContactInfo"/>
      </w:pPr>
      <w:r>
        <w:t xml:space="preserve">         </w:t>
      </w:r>
      <w:proofErr w:type="spellStart"/>
      <w:r w:rsidR="000F686E">
        <w:t>Goregaon</w:t>
      </w:r>
      <w:proofErr w:type="spellEnd"/>
      <w:r w:rsidR="000F686E">
        <w:t xml:space="preserve"> East </w:t>
      </w:r>
    </w:p>
    <w:p w14:paraId="1F7CD5FA" w14:textId="1222AA02" w:rsidR="00234914" w:rsidRDefault="00D0090E">
      <w:pPr>
        <w:pStyle w:val="ContactInfo"/>
      </w:pPr>
      <w:r>
        <w:t xml:space="preserve">         </w:t>
      </w:r>
      <w:r w:rsidR="00234914">
        <w:t xml:space="preserve">Mumbai </w:t>
      </w:r>
    </w:p>
    <w:p w14:paraId="13299E08" w14:textId="691C80EA" w:rsidR="00234914" w:rsidRDefault="00CC72C4">
      <w:pPr>
        <w:pStyle w:val="ContactInfo"/>
      </w:pPr>
      <w:r>
        <w:t xml:space="preserve">         </w:t>
      </w:r>
      <w:r w:rsidR="00234914">
        <w:t>400 065</w:t>
      </w:r>
    </w:p>
    <w:p w14:paraId="3EA053F3" w14:textId="77777777" w:rsidR="00CC72C4" w:rsidRDefault="00CC72C4">
      <w:pPr>
        <w:pStyle w:val="ContactInfo"/>
      </w:pPr>
      <w:r>
        <w:t>Mob:- 8652772102</w:t>
      </w:r>
    </w:p>
    <w:p w14:paraId="27C17037" w14:textId="77777777" w:rsidR="00C04001" w:rsidRDefault="00CC72C4">
      <w:pPr>
        <w:pStyle w:val="ContactInfo"/>
      </w:pPr>
      <w:r>
        <w:t xml:space="preserve">         </w:t>
      </w:r>
      <w:r w:rsidR="006D2D2B">
        <w:t>7738304033</w:t>
      </w:r>
    </w:p>
    <w:p w14:paraId="42FAA6C7" w14:textId="5477B8DF" w:rsidR="006D2D2B" w:rsidRDefault="00C04001">
      <w:pPr>
        <w:pStyle w:val="ContactInfo"/>
      </w:pPr>
      <w:r>
        <w:t xml:space="preserve">Email:- </w:t>
      </w:r>
      <w:hyperlink r:id="rId9" w:history="1">
        <w:r w:rsidR="006D2D2B" w:rsidRPr="006C1332">
          <w:rPr>
            <w:rStyle w:val="Hyperlink"/>
          </w:rPr>
          <w:t>vishalbangar008@gmail.com</w:t>
        </w:r>
      </w:hyperlink>
      <w:r w:rsidR="006D2D2B">
        <w:t xml:space="preserve"> </w:t>
      </w:r>
    </w:p>
    <w:sdt>
      <w:sdtPr>
        <w:id w:val="-1179423465"/>
        <w:placeholder>
          <w:docPart w:val="24709A2F6521E04F84B9F31A6D69A48A"/>
        </w:placeholder>
        <w:temporary/>
        <w:showingPlcHdr/>
        <w15:appearance w15:val="hidden"/>
      </w:sdtPr>
      <w:sdtEndPr/>
      <w:sdtContent>
        <w:p w14:paraId="24DCEDFF" w14:textId="77777777" w:rsidR="008115E5" w:rsidRDefault="00691927">
          <w:pPr>
            <w:pStyle w:val="Heading1"/>
          </w:pPr>
          <w:r>
            <w:t>Objective</w:t>
          </w:r>
        </w:p>
      </w:sdtContent>
    </w:sdt>
    <w:p w14:paraId="4AA310F9" w14:textId="77777777" w:rsidR="00E351F3" w:rsidRDefault="00BC6174">
      <w:r>
        <w:t xml:space="preserve">Secure a responsible </w:t>
      </w:r>
      <w:r w:rsidR="00AB2B9E">
        <w:t xml:space="preserve">career opportunity to fully utilize </w:t>
      </w:r>
      <w:r w:rsidR="003232A5">
        <w:t xml:space="preserve">my training and skills, </w:t>
      </w:r>
      <w:r w:rsidR="00E351F3">
        <w:t>while making a</w:t>
      </w:r>
    </w:p>
    <w:p w14:paraId="6CCF0948" w14:textId="77777777" w:rsidR="00E351F3" w:rsidRDefault="00E351F3">
      <w:r>
        <w:t xml:space="preserve">Significant contributions </w:t>
      </w:r>
      <w:r w:rsidR="001C668F">
        <w:t>to the success of the company</w:t>
      </w:r>
      <w:r w:rsidR="00145C32">
        <w:t>.</w:t>
      </w:r>
    </w:p>
    <w:p w14:paraId="5DA3ED6A" w14:textId="184F8EEA" w:rsidR="003C3091" w:rsidRDefault="005A1EDD" w:rsidP="003F5F0A">
      <w:pPr>
        <w:pStyle w:val="Heading1"/>
      </w:pPr>
      <w:r>
        <w:t xml:space="preserve">Professional EXPERINCE </w:t>
      </w:r>
    </w:p>
    <w:p w14:paraId="74D7E8D3" w14:textId="77777777" w:rsidR="008115E5" w:rsidRDefault="00820166" w:rsidP="00820166">
      <w:pPr>
        <w:pStyle w:val="ListBullet"/>
        <w:numPr>
          <w:ilvl w:val="0"/>
          <w:numId w:val="15"/>
        </w:numPr>
      </w:pPr>
      <w:proofErr w:type="spellStart"/>
      <w:r>
        <w:t>Bizpaye</w:t>
      </w:r>
      <w:proofErr w:type="spellEnd"/>
      <w:r>
        <w:t xml:space="preserve"> </w:t>
      </w:r>
      <w:r w:rsidR="0085184E">
        <w:t xml:space="preserve">Ltd, </w:t>
      </w:r>
      <w:r w:rsidR="00586E14">
        <w:t>M</w:t>
      </w:r>
      <w:r w:rsidR="0085184E">
        <w:t xml:space="preserve">arketing </w:t>
      </w:r>
      <w:r w:rsidR="00586E14">
        <w:t>C</w:t>
      </w:r>
      <w:r w:rsidR="0085184E">
        <w:t xml:space="preserve">alling and </w:t>
      </w:r>
      <w:r w:rsidR="003C66CE">
        <w:t xml:space="preserve">Back </w:t>
      </w:r>
      <w:r w:rsidR="00586E14">
        <w:t>O</w:t>
      </w:r>
      <w:r w:rsidR="003C66CE">
        <w:t>ffice,</w:t>
      </w:r>
      <w:r w:rsidR="000C172F">
        <w:t xml:space="preserve"> </w:t>
      </w:r>
      <w:r w:rsidR="00586E14">
        <w:t>E</w:t>
      </w:r>
      <w:r w:rsidR="00CD0579">
        <w:t xml:space="preserve">ight </w:t>
      </w:r>
      <w:r w:rsidR="00586E14">
        <w:t>M</w:t>
      </w:r>
      <w:r w:rsidR="00CD0579">
        <w:t xml:space="preserve">onth </w:t>
      </w:r>
      <w:r w:rsidR="00586E14">
        <w:t>E</w:t>
      </w:r>
      <w:r w:rsidR="00CD0579">
        <w:t>xperience</w:t>
      </w:r>
      <w:r w:rsidR="00FA4871">
        <w:t>.</w:t>
      </w:r>
    </w:p>
    <w:p w14:paraId="5D1C6E5F" w14:textId="6C1D24E8" w:rsidR="00466EB1" w:rsidRDefault="00744D1D" w:rsidP="00FB3670">
      <w:pPr>
        <w:pStyle w:val="ListBullet"/>
        <w:numPr>
          <w:ilvl w:val="0"/>
          <w:numId w:val="15"/>
        </w:numPr>
      </w:pPr>
      <w:r>
        <w:t>Ko</w:t>
      </w:r>
      <w:r w:rsidR="000945B8">
        <w:t xml:space="preserve">tak Mahindra Bank, </w:t>
      </w:r>
      <w:r w:rsidR="00380B2D">
        <w:t xml:space="preserve">Assistant manager Digital marketing </w:t>
      </w:r>
      <w:r w:rsidR="00A62A96">
        <w:t>(AMD)</w:t>
      </w:r>
      <w:r w:rsidR="00C73977">
        <w:t xml:space="preserve"> Manager.</w:t>
      </w:r>
    </w:p>
    <w:p w14:paraId="351DD08B" w14:textId="50C9D140" w:rsidR="00C73977" w:rsidRDefault="001E1129" w:rsidP="00156371">
      <w:pPr>
        <w:pStyle w:val="ListBullet"/>
        <w:numPr>
          <w:ilvl w:val="0"/>
          <w:numId w:val="28"/>
        </w:numPr>
      </w:pPr>
      <w:r>
        <w:t>J</w:t>
      </w:r>
      <w:r w:rsidR="00CB4038">
        <w:t xml:space="preserve">oying Date </w:t>
      </w:r>
      <w:r w:rsidR="00287AF3">
        <w:t xml:space="preserve">Jun 2018 to </w:t>
      </w:r>
      <w:r w:rsidR="00FF50C4">
        <w:t>November 2020</w:t>
      </w:r>
      <w:r w:rsidR="001C11AB">
        <w:t xml:space="preserve"> </w:t>
      </w:r>
      <w:r w:rsidR="004548DE">
        <w:t>last date.</w:t>
      </w:r>
    </w:p>
    <w:p w14:paraId="696D76AA" w14:textId="4B3AE6E8" w:rsidR="00D17124" w:rsidRDefault="00D17124" w:rsidP="00156371">
      <w:pPr>
        <w:pStyle w:val="ListBullet"/>
        <w:numPr>
          <w:ilvl w:val="0"/>
          <w:numId w:val="28"/>
        </w:numPr>
      </w:pPr>
      <w:r>
        <w:t xml:space="preserve">Handle </w:t>
      </w:r>
      <w:r w:rsidR="00FA598A">
        <w:t>811 Account Open,</w:t>
      </w:r>
      <w:r w:rsidR="004528D3">
        <w:t xml:space="preserve"> Saving Account open</w:t>
      </w:r>
      <w:r w:rsidR="00EB06AB">
        <w:t xml:space="preserve"> &amp; Current Account open</w:t>
      </w:r>
    </w:p>
    <w:p w14:paraId="2DB934D0" w14:textId="7A98C802" w:rsidR="00EB06AB" w:rsidRDefault="00283C56" w:rsidP="00156371">
      <w:pPr>
        <w:pStyle w:val="ListBullet"/>
        <w:numPr>
          <w:ilvl w:val="0"/>
          <w:numId w:val="28"/>
        </w:numPr>
      </w:pPr>
      <w:r>
        <w:t>Insurance</w:t>
      </w:r>
      <w:r w:rsidR="006E1974">
        <w:t xml:space="preserve"> 811, </w:t>
      </w:r>
      <w:r w:rsidR="002F596A">
        <w:t xml:space="preserve">health insurance,  Accident insurance </w:t>
      </w:r>
      <w:r w:rsidR="00004D6E">
        <w:t>etc.</w:t>
      </w:r>
    </w:p>
    <w:p w14:paraId="3874F99D" w14:textId="606D25B3" w:rsidR="00004D6E" w:rsidRDefault="00272FE0" w:rsidP="00272FE0">
      <w:pPr>
        <w:pStyle w:val="ListBullet"/>
        <w:numPr>
          <w:ilvl w:val="0"/>
          <w:numId w:val="31"/>
        </w:numPr>
      </w:pPr>
      <w:r>
        <w:t>Jana small finance bank</w:t>
      </w:r>
      <w:r w:rsidR="00B013FC">
        <w:t xml:space="preserve">, operation Assistant </w:t>
      </w:r>
      <w:r w:rsidR="005A19CA">
        <w:t>cum cashier (OAC),</w:t>
      </w:r>
    </w:p>
    <w:p w14:paraId="564C2E93" w14:textId="4CC73D07" w:rsidR="005A19CA" w:rsidRDefault="00912D14" w:rsidP="003A279F">
      <w:pPr>
        <w:pStyle w:val="ListBullet"/>
        <w:numPr>
          <w:ilvl w:val="0"/>
          <w:numId w:val="33"/>
        </w:numPr>
      </w:pPr>
      <w:r>
        <w:t>Joining date March 3</w:t>
      </w:r>
      <w:r w:rsidRPr="00912D14">
        <w:rPr>
          <w:vertAlign w:val="superscript"/>
        </w:rPr>
        <w:t>rd</w:t>
      </w:r>
      <w:r>
        <w:t xml:space="preserve"> </w:t>
      </w:r>
      <w:r w:rsidR="00775319">
        <w:t>&amp; till date.</w:t>
      </w:r>
    </w:p>
    <w:p w14:paraId="4579D671" w14:textId="45AF3E4E" w:rsidR="004B4E71" w:rsidRDefault="004B4E71" w:rsidP="004B4E71">
      <w:pPr>
        <w:pStyle w:val="ListBullet"/>
        <w:numPr>
          <w:ilvl w:val="0"/>
          <w:numId w:val="33"/>
        </w:numPr>
      </w:pPr>
      <w:r>
        <w:t xml:space="preserve">Handle Thirty Lakh </w:t>
      </w:r>
      <w:r w:rsidR="00B2478A">
        <w:t xml:space="preserve">Gold Portfolio and Twenty </w:t>
      </w:r>
      <w:r w:rsidR="00282BCD">
        <w:t xml:space="preserve">Five Lakh Cash Portfolio </w:t>
      </w:r>
      <w:r w:rsidR="009305AC">
        <w:t>for the Bank,</w:t>
      </w:r>
    </w:p>
    <w:p w14:paraId="6EF619EA" w14:textId="66F72CA7" w:rsidR="009305AC" w:rsidRDefault="00E0554D" w:rsidP="004B4E71">
      <w:pPr>
        <w:pStyle w:val="ListBullet"/>
        <w:numPr>
          <w:ilvl w:val="0"/>
          <w:numId w:val="33"/>
        </w:numPr>
      </w:pPr>
      <w:r>
        <w:t xml:space="preserve">Handle Gold </w:t>
      </w:r>
      <w:r w:rsidR="00B67C54">
        <w:t>Loan Renewal Process.</w:t>
      </w:r>
    </w:p>
    <w:p w14:paraId="3378E0DB" w14:textId="3D0ADED9" w:rsidR="00B67C54" w:rsidRDefault="005138CC" w:rsidP="004B4E71">
      <w:pPr>
        <w:pStyle w:val="ListBullet"/>
        <w:numPr>
          <w:ilvl w:val="0"/>
          <w:numId w:val="33"/>
        </w:numPr>
      </w:pPr>
      <w:r>
        <w:t xml:space="preserve">Co-ordinate with Front-office </w:t>
      </w:r>
      <w:r w:rsidR="005D5691">
        <w:t>Team For System  Entry Of All Loan Leads</w:t>
      </w:r>
    </w:p>
    <w:p w14:paraId="65140844" w14:textId="72321C31" w:rsidR="005D5691" w:rsidRDefault="00814D35" w:rsidP="005D5691">
      <w:pPr>
        <w:pStyle w:val="ListBullet"/>
        <w:numPr>
          <w:ilvl w:val="0"/>
          <w:numId w:val="0"/>
        </w:numPr>
        <w:ind w:left="1094"/>
      </w:pPr>
      <w:r>
        <w:t>Generated By Front-office Team.</w:t>
      </w:r>
    </w:p>
    <w:p w14:paraId="07706AD5" w14:textId="3A9B233D" w:rsidR="00814D35" w:rsidRDefault="004A5322" w:rsidP="004A5322">
      <w:pPr>
        <w:pStyle w:val="ListBullet"/>
        <w:numPr>
          <w:ilvl w:val="0"/>
          <w:numId w:val="33"/>
        </w:numPr>
      </w:pPr>
      <w:r>
        <w:t xml:space="preserve">Responsible For Maintaining Register of cash &amp; Gold </w:t>
      </w:r>
      <w:proofErr w:type="spellStart"/>
      <w:r>
        <w:t>Disursement,cash</w:t>
      </w:r>
      <w:proofErr w:type="spellEnd"/>
      <w:r>
        <w:t xml:space="preserve"> Suspense </w:t>
      </w:r>
    </w:p>
    <w:p w14:paraId="6CA3ADF4" w14:textId="6E8EB825" w:rsidR="00A52CA4" w:rsidRDefault="00A52CA4" w:rsidP="00A52CA4">
      <w:pPr>
        <w:pStyle w:val="ListBullet"/>
        <w:numPr>
          <w:ilvl w:val="0"/>
          <w:numId w:val="0"/>
        </w:numPr>
        <w:ind w:left="1094"/>
      </w:pPr>
      <w:r>
        <w:t>Register, and Manual Receipt Book Register.</w:t>
      </w:r>
      <w:r w:rsidR="00B956F8">
        <w:t xml:space="preserve">   </w:t>
      </w:r>
    </w:p>
    <w:p w14:paraId="743B54F4" w14:textId="23371C0A" w:rsidR="00B956F8" w:rsidRDefault="00B956F8" w:rsidP="00A52CA4">
      <w:pPr>
        <w:pStyle w:val="ListBullet"/>
        <w:numPr>
          <w:ilvl w:val="0"/>
          <w:numId w:val="0"/>
        </w:numPr>
        <w:ind w:left="1094"/>
      </w:pPr>
    </w:p>
    <w:p w14:paraId="143B67CE" w14:textId="77777777" w:rsidR="00B956F8" w:rsidRDefault="00B956F8" w:rsidP="00A52CA4">
      <w:pPr>
        <w:pStyle w:val="ListBullet"/>
        <w:numPr>
          <w:ilvl w:val="0"/>
          <w:numId w:val="0"/>
        </w:numPr>
        <w:ind w:left="1094"/>
      </w:pPr>
    </w:p>
    <w:p w14:paraId="4CAF8C48" w14:textId="7A475301" w:rsidR="00DE1653" w:rsidRDefault="00DE1653" w:rsidP="004B3C83">
      <w:pPr>
        <w:pStyle w:val="ListBullet"/>
        <w:numPr>
          <w:ilvl w:val="0"/>
          <w:numId w:val="0"/>
        </w:numPr>
      </w:pPr>
    </w:p>
    <w:p w14:paraId="55B85079" w14:textId="77777777" w:rsidR="008115E5" w:rsidRDefault="00995CA5">
      <w:pPr>
        <w:pStyle w:val="Heading1"/>
      </w:pPr>
      <w:r>
        <w:lastRenderedPageBreak/>
        <w:t>Academic/</w:t>
      </w:r>
      <w:r w:rsidR="00121BC7">
        <w:t xml:space="preserve">EDUCATIONal </w:t>
      </w:r>
      <w:r w:rsidR="00BE24FB">
        <w:t>QUALIFICATION</w:t>
      </w:r>
    </w:p>
    <w:p w14:paraId="1AF422CD" w14:textId="18A253DE" w:rsidR="00BE24FB" w:rsidRDefault="00B46FD2" w:rsidP="0018400D">
      <w:pPr>
        <w:pStyle w:val="ListParagraph"/>
        <w:numPr>
          <w:ilvl w:val="0"/>
          <w:numId w:val="26"/>
        </w:numPr>
      </w:pPr>
      <w:r>
        <w:t xml:space="preserve">Bachelor Of </w:t>
      </w:r>
      <w:r w:rsidR="001C2DCC">
        <w:t>C</w:t>
      </w:r>
      <w:r>
        <w:t>ommerce (</w:t>
      </w:r>
      <w:r w:rsidR="00D07E85">
        <w:t xml:space="preserve">B.com) </w:t>
      </w:r>
      <w:r w:rsidR="00574C11">
        <w:t>F</w:t>
      </w:r>
      <w:r w:rsidR="00D07E85">
        <w:t xml:space="preserve">rom </w:t>
      </w:r>
      <w:r w:rsidR="002D2238">
        <w:t xml:space="preserve">Lords </w:t>
      </w:r>
      <w:r w:rsidR="001C2DCC">
        <w:t>U</w:t>
      </w:r>
      <w:r w:rsidR="00AC3085">
        <w:t xml:space="preserve">niversal </w:t>
      </w:r>
      <w:r w:rsidR="001C2DCC">
        <w:t>C</w:t>
      </w:r>
      <w:r w:rsidR="00AC3085">
        <w:t xml:space="preserve">ollege </w:t>
      </w:r>
      <w:r w:rsidR="00DB65C4">
        <w:t xml:space="preserve">in </w:t>
      </w:r>
      <w:r w:rsidR="001C2DCC">
        <w:t>M</w:t>
      </w:r>
      <w:r w:rsidR="00DB65C4">
        <w:t>umbai</w:t>
      </w:r>
      <w:r w:rsidR="00145C32">
        <w:t>.</w:t>
      </w:r>
    </w:p>
    <w:p w14:paraId="22E7DB15" w14:textId="77777777" w:rsidR="00D07D05" w:rsidRDefault="003E37B7" w:rsidP="0018400D">
      <w:pPr>
        <w:pStyle w:val="ListParagraph"/>
        <w:numPr>
          <w:ilvl w:val="0"/>
          <w:numId w:val="26"/>
        </w:numPr>
      </w:pPr>
      <w:r>
        <w:t xml:space="preserve">Second </w:t>
      </w:r>
      <w:r w:rsidR="00C5282A">
        <w:t xml:space="preserve">Year </w:t>
      </w:r>
      <w:r w:rsidR="002023B9">
        <w:t>Of</w:t>
      </w:r>
      <w:r w:rsidR="00C5282A">
        <w:t xml:space="preserve"> </w:t>
      </w:r>
      <w:r w:rsidR="002023B9">
        <w:t>Co</w:t>
      </w:r>
      <w:r w:rsidR="00C5282A">
        <w:t>mmerce (</w:t>
      </w:r>
      <w:r w:rsidR="00A34C88">
        <w:t xml:space="preserve">Sy.B.com) </w:t>
      </w:r>
      <w:r w:rsidR="00574C11">
        <w:t>F</w:t>
      </w:r>
      <w:r w:rsidR="00A34C88">
        <w:t xml:space="preserve">rom Lords </w:t>
      </w:r>
      <w:r w:rsidR="00574C11">
        <w:t>U</w:t>
      </w:r>
      <w:r w:rsidR="00A34C88">
        <w:t xml:space="preserve">niversal </w:t>
      </w:r>
      <w:r w:rsidR="00B04069">
        <w:t>College in Mumbai.</w:t>
      </w:r>
    </w:p>
    <w:p w14:paraId="33CC687B" w14:textId="77777777" w:rsidR="002023B9" w:rsidRDefault="00B36983" w:rsidP="0018400D">
      <w:pPr>
        <w:pStyle w:val="ListParagraph"/>
        <w:numPr>
          <w:ilvl w:val="0"/>
          <w:numId w:val="26"/>
        </w:numPr>
      </w:pPr>
      <w:r>
        <w:t xml:space="preserve">First </w:t>
      </w:r>
      <w:r w:rsidR="0009711B">
        <w:t>Year Of Commerc</w:t>
      </w:r>
      <w:r w:rsidR="001A152F">
        <w:t xml:space="preserve">e </w:t>
      </w:r>
      <w:r w:rsidR="0009711B">
        <w:t>(</w:t>
      </w:r>
      <w:r w:rsidR="001A152F">
        <w:t xml:space="preserve">Fy.B.com) </w:t>
      </w:r>
      <w:r w:rsidR="00574C11">
        <w:t>Fr</w:t>
      </w:r>
      <w:r w:rsidR="001A152F">
        <w:t xml:space="preserve">om Lords </w:t>
      </w:r>
      <w:r w:rsidR="00574C11">
        <w:t>U</w:t>
      </w:r>
      <w:r w:rsidR="001A152F">
        <w:t xml:space="preserve">niversal </w:t>
      </w:r>
      <w:r w:rsidR="00574C11">
        <w:t>C</w:t>
      </w:r>
      <w:r w:rsidR="001A152F">
        <w:t xml:space="preserve">ollege in Mumbai </w:t>
      </w:r>
    </w:p>
    <w:p w14:paraId="43D104D5" w14:textId="77777777" w:rsidR="00EF1F2F" w:rsidRDefault="00DB4743" w:rsidP="0018400D">
      <w:pPr>
        <w:pStyle w:val="ListParagraph"/>
        <w:numPr>
          <w:ilvl w:val="0"/>
          <w:numId w:val="26"/>
        </w:numPr>
      </w:pPr>
      <w:r>
        <w:t>Higher Secondary certificate</w:t>
      </w:r>
      <w:r w:rsidR="001D1CB3">
        <w:t xml:space="preserve"> (</w:t>
      </w:r>
      <w:proofErr w:type="spellStart"/>
      <w:r w:rsidR="001D1CB3">
        <w:t>H.s.c</w:t>
      </w:r>
      <w:proofErr w:type="spellEnd"/>
      <w:r w:rsidR="001D1CB3">
        <w:t>)</w:t>
      </w:r>
      <w:r w:rsidR="00BC0138">
        <w:t xml:space="preserve"> </w:t>
      </w:r>
      <w:r w:rsidR="00574C11">
        <w:t>Fr</w:t>
      </w:r>
      <w:r w:rsidR="00BC0138">
        <w:t xml:space="preserve">om </w:t>
      </w:r>
      <w:r w:rsidR="00173C72">
        <w:t xml:space="preserve">Lords universal college in </w:t>
      </w:r>
      <w:proofErr w:type="spellStart"/>
      <w:r w:rsidR="00173C72">
        <w:t>mumbai</w:t>
      </w:r>
      <w:proofErr w:type="spellEnd"/>
      <w:r w:rsidR="00145C32">
        <w:t>.</w:t>
      </w:r>
    </w:p>
    <w:p w14:paraId="44B34A87" w14:textId="77777777" w:rsidR="008115E5" w:rsidRDefault="00740146" w:rsidP="001F25E9">
      <w:pPr>
        <w:pStyle w:val="ListParagraph"/>
        <w:numPr>
          <w:ilvl w:val="0"/>
          <w:numId w:val="26"/>
        </w:numPr>
      </w:pPr>
      <w:r>
        <w:t xml:space="preserve">Secondary </w:t>
      </w:r>
      <w:r w:rsidR="00262D7E">
        <w:t>S</w:t>
      </w:r>
      <w:r>
        <w:t>chool</w:t>
      </w:r>
      <w:r w:rsidR="00204CEA">
        <w:t xml:space="preserve"> </w:t>
      </w:r>
      <w:r w:rsidR="00262D7E">
        <w:t>C</w:t>
      </w:r>
      <w:r w:rsidR="00204CEA">
        <w:t>ertificate(</w:t>
      </w:r>
      <w:proofErr w:type="spellStart"/>
      <w:r w:rsidR="00204CEA">
        <w:t>S.s.c</w:t>
      </w:r>
      <w:proofErr w:type="spellEnd"/>
      <w:r w:rsidR="00204CEA">
        <w:t>)</w:t>
      </w:r>
      <w:r w:rsidR="00E65DBC">
        <w:t xml:space="preserve"> </w:t>
      </w:r>
      <w:r w:rsidR="009F2798">
        <w:t>From</w:t>
      </w:r>
      <w:r w:rsidR="00E65DBC">
        <w:t xml:space="preserve"> </w:t>
      </w:r>
      <w:proofErr w:type="spellStart"/>
      <w:r w:rsidR="00262D7E">
        <w:t>Navjyoti</w:t>
      </w:r>
      <w:proofErr w:type="spellEnd"/>
      <w:r w:rsidR="00262D7E">
        <w:t xml:space="preserve"> </w:t>
      </w:r>
      <w:proofErr w:type="spellStart"/>
      <w:r w:rsidR="00262D7E">
        <w:t>Vidya</w:t>
      </w:r>
      <w:proofErr w:type="spellEnd"/>
      <w:r w:rsidR="00262D7E">
        <w:t xml:space="preserve"> </w:t>
      </w:r>
      <w:proofErr w:type="spellStart"/>
      <w:r w:rsidR="00262D7E">
        <w:t>Mandir</w:t>
      </w:r>
      <w:proofErr w:type="spellEnd"/>
      <w:r w:rsidR="00262D7E">
        <w:t xml:space="preserve"> High School in Mumbai</w:t>
      </w:r>
      <w:r w:rsidR="00145C32">
        <w:t>.</w:t>
      </w:r>
    </w:p>
    <w:p w14:paraId="2D3EED25" w14:textId="77777777" w:rsidR="008115E5" w:rsidRDefault="001F25E9">
      <w:pPr>
        <w:pStyle w:val="Heading1"/>
      </w:pPr>
      <w:r>
        <w:t xml:space="preserve">Professional QUALIFICATION </w:t>
      </w:r>
    </w:p>
    <w:p w14:paraId="471C69BE" w14:textId="77777777" w:rsidR="00D15AAD" w:rsidRDefault="00CD0BC3" w:rsidP="00CD0BC3">
      <w:pPr>
        <w:pStyle w:val="ListBullet"/>
        <w:numPr>
          <w:ilvl w:val="0"/>
          <w:numId w:val="35"/>
        </w:numPr>
      </w:pPr>
      <w:r>
        <w:t>Ce</w:t>
      </w:r>
      <w:r w:rsidR="00451CF5">
        <w:t xml:space="preserve">rtified in Office </w:t>
      </w:r>
      <w:r w:rsidR="00782050">
        <w:t xml:space="preserve">Admin Course </w:t>
      </w:r>
      <w:r w:rsidR="00981ACD">
        <w:t xml:space="preserve">By </w:t>
      </w:r>
      <w:proofErr w:type="spellStart"/>
      <w:r w:rsidR="00981ACD">
        <w:t>kotak</w:t>
      </w:r>
      <w:proofErr w:type="spellEnd"/>
      <w:r w:rsidR="00981ACD">
        <w:t xml:space="preserve"> Academy </w:t>
      </w:r>
      <w:r w:rsidR="007C0A4B">
        <w:t xml:space="preserve">with </w:t>
      </w:r>
      <w:r w:rsidR="00D15AAD">
        <w:t xml:space="preserve">Certified </w:t>
      </w:r>
    </w:p>
    <w:p w14:paraId="621C5E96" w14:textId="490E7E52" w:rsidR="008115E5" w:rsidRDefault="00D15AAD" w:rsidP="00CD0BC3">
      <w:pPr>
        <w:pStyle w:val="ListBullet"/>
        <w:numPr>
          <w:ilvl w:val="0"/>
          <w:numId w:val="35"/>
        </w:numPr>
      </w:pPr>
      <w:r>
        <w:t xml:space="preserve">Certified </w:t>
      </w:r>
      <w:r w:rsidR="00E06F06">
        <w:t xml:space="preserve">Maharashtra </w:t>
      </w:r>
      <w:r w:rsidR="002728C2">
        <w:t>S</w:t>
      </w:r>
      <w:r w:rsidR="00E06F06">
        <w:t xml:space="preserve">tate </w:t>
      </w:r>
      <w:r w:rsidR="002728C2">
        <w:t>C</w:t>
      </w:r>
      <w:r w:rsidR="0083204A">
        <w:t xml:space="preserve">ertificate in </w:t>
      </w:r>
      <w:r w:rsidR="002728C2">
        <w:t>I</w:t>
      </w:r>
      <w:r w:rsidR="0083204A">
        <w:t>nformation Technology (Ms-</w:t>
      </w:r>
      <w:proofErr w:type="spellStart"/>
      <w:r w:rsidR="0083204A">
        <w:t>cit</w:t>
      </w:r>
      <w:proofErr w:type="spellEnd"/>
      <w:r w:rsidR="0083204A">
        <w:t>)</w:t>
      </w:r>
      <w:r w:rsidR="002728C2">
        <w:t xml:space="preserve"> From</w:t>
      </w:r>
      <w:r w:rsidR="00373642">
        <w:t xml:space="preserve"> Mumbai.</w:t>
      </w:r>
    </w:p>
    <w:p w14:paraId="4C10ED99" w14:textId="0C50FC0F" w:rsidR="006E2435" w:rsidRDefault="00DF33F8" w:rsidP="00CD0BC3">
      <w:pPr>
        <w:pStyle w:val="ListBullet"/>
        <w:numPr>
          <w:ilvl w:val="0"/>
          <w:numId w:val="35"/>
        </w:numPr>
      </w:pPr>
      <w:r>
        <w:t xml:space="preserve">Certified in </w:t>
      </w:r>
      <w:r w:rsidR="000633BA">
        <w:t xml:space="preserve">Digital </w:t>
      </w:r>
      <w:r w:rsidR="004E3CA1">
        <w:t>Design course</w:t>
      </w:r>
      <w:r w:rsidR="003F2537">
        <w:t xml:space="preserve">, </w:t>
      </w:r>
      <w:proofErr w:type="spellStart"/>
      <w:r w:rsidR="003F2537">
        <w:t>coraldraw</w:t>
      </w:r>
      <w:proofErr w:type="spellEnd"/>
      <w:r w:rsidR="003F2537">
        <w:t xml:space="preserve"> ,</w:t>
      </w:r>
      <w:proofErr w:type="spellStart"/>
      <w:r w:rsidR="00B52D01">
        <w:t>photoshop</w:t>
      </w:r>
      <w:proofErr w:type="spellEnd"/>
      <w:r w:rsidR="00B52D01">
        <w:t xml:space="preserve"> &amp; 3D </w:t>
      </w:r>
      <w:r w:rsidR="00723800">
        <w:t>MX Designing.</w:t>
      </w:r>
    </w:p>
    <w:p w14:paraId="19E28572" w14:textId="02AFCCAC" w:rsidR="00160B31" w:rsidRDefault="00160B31" w:rsidP="00CD0BC3">
      <w:pPr>
        <w:pStyle w:val="ListBullet"/>
        <w:numPr>
          <w:ilvl w:val="0"/>
          <w:numId w:val="35"/>
        </w:numPr>
      </w:pPr>
      <w:r>
        <w:t xml:space="preserve">Excellent </w:t>
      </w:r>
      <w:r w:rsidR="00F4072E">
        <w:t>Communication, Team work and Leadership Skills</w:t>
      </w:r>
      <w:r w:rsidR="002721C6">
        <w:t>.</w:t>
      </w:r>
    </w:p>
    <w:p w14:paraId="50CDE3A7" w14:textId="34E8CC14" w:rsidR="006A70CB" w:rsidRDefault="006A70CB" w:rsidP="00BD0EEA">
      <w:pPr>
        <w:pStyle w:val="ListBullet"/>
        <w:numPr>
          <w:ilvl w:val="0"/>
          <w:numId w:val="0"/>
        </w:numPr>
      </w:pPr>
    </w:p>
    <w:p w14:paraId="05A36D64" w14:textId="77777777" w:rsidR="003F5F0A" w:rsidRDefault="003F5F0A" w:rsidP="003F5F0A">
      <w:pPr>
        <w:pStyle w:val="ListBullet"/>
        <w:numPr>
          <w:ilvl w:val="0"/>
          <w:numId w:val="0"/>
        </w:numPr>
        <w:ind w:left="720"/>
      </w:pPr>
    </w:p>
    <w:p w14:paraId="69A84222" w14:textId="099ED6A7" w:rsidR="00502383" w:rsidRDefault="00352056" w:rsidP="00425CB9">
      <w:pPr>
        <w:pStyle w:val="Heading1"/>
      </w:pPr>
      <w:r>
        <w:t xml:space="preserve">  </w:t>
      </w:r>
      <w:r w:rsidR="00502383">
        <w:t>PERSONAL INF</w:t>
      </w:r>
      <w:r w:rsidR="0097721A">
        <w:t>ormation</w:t>
      </w:r>
      <w:r w:rsidR="00502383">
        <w:t xml:space="preserve"> </w:t>
      </w:r>
    </w:p>
    <w:p w14:paraId="76FE0404" w14:textId="77777777" w:rsidR="00EE634F" w:rsidRDefault="00352056" w:rsidP="00502383">
      <w:r>
        <w:t xml:space="preserve"> </w:t>
      </w:r>
      <w:r w:rsidR="008C74C3">
        <w:t>Fathe</w:t>
      </w:r>
      <w:r w:rsidR="00CE2008">
        <w:t>r</w:t>
      </w:r>
      <w:r w:rsidR="008C74C3">
        <w:t>'s</w:t>
      </w:r>
      <w:r w:rsidR="002F5167">
        <w:t xml:space="preserve"> </w:t>
      </w:r>
      <w:r w:rsidR="008C74C3">
        <w:t>Name</w:t>
      </w:r>
      <w:r w:rsidR="00CE2008">
        <w:t xml:space="preserve">      </w:t>
      </w:r>
      <w:r w:rsidR="00770FEA">
        <w:t xml:space="preserve"> </w:t>
      </w:r>
      <w:r w:rsidR="00CE2008">
        <w:t xml:space="preserve">    :  </w:t>
      </w:r>
      <w:proofErr w:type="spellStart"/>
      <w:r w:rsidR="00CE2008">
        <w:t>Basawaraj</w:t>
      </w:r>
      <w:proofErr w:type="spellEnd"/>
      <w:r w:rsidR="00CE2008">
        <w:t xml:space="preserve"> </w:t>
      </w:r>
      <w:proofErr w:type="spellStart"/>
      <w:r w:rsidR="00CE2008">
        <w:t>Bangar</w:t>
      </w:r>
      <w:proofErr w:type="spellEnd"/>
    </w:p>
    <w:p w14:paraId="09ECFC5A" w14:textId="56FE559F" w:rsidR="00EE634F" w:rsidRDefault="00770FEA" w:rsidP="00502383">
      <w:r>
        <w:t xml:space="preserve"> </w:t>
      </w:r>
      <w:r w:rsidR="00EE634F">
        <w:t>Mother</w:t>
      </w:r>
      <w:r w:rsidR="00DE772C">
        <w:t xml:space="preserve">’s Name          : </w:t>
      </w:r>
      <w:r w:rsidR="00266D42">
        <w:t xml:space="preserve"> </w:t>
      </w:r>
      <w:proofErr w:type="spellStart"/>
      <w:r w:rsidR="00DE772C">
        <w:t>Shakuntala</w:t>
      </w:r>
      <w:proofErr w:type="spellEnd"/>
      <w:r w:rsidR="00DE772C">
        <w:t xml:space="preserve"> </w:t>
      </w:r>
      <w:proofErr w:type="spellStart"/>
      <w:r w:rsidR="00DE772C">
        <w:t>Bangar</w:t>
      </w:r>
      <w:proofErr w:type="spellEnd"/>
    </w:p>
    <w:p w14:paraId="6399B593" w14:textId="76279797" w:rsidR="00E46B0A" w:rsidRDefault="00770FEA" w:rsidP="00502383">
      <w:r>
        <w:t xml:space="preserve"> </w:t>
      </w:r>
      <w:r w:rsidR="00E46B0A">
        <w:t xml:space="preserve">Date of birth             </w:t>
      </w:r>
      <w:r w:rsidR="00C17169">
        <w:t xml:space="preserve">: </w:t>
      </w:r>
      <w:r w:rsidR="00266D42">
        <w:t xml:space="preserve"> </w:t>
      </w:r>
      <w:r w:rsidR="00E46B0A">
        <w:t>7</w:t>
      </w:r>
      <w:r w:rsidR="00E46B0A" w:rsidRPr="00E46B0A">
        <w:rPr>
          <w:vertAlign w:val="superscript"/>
        </w:rPr>
        <w:t>th</w:t>
      </w:r>
      <w:r w:rsidR="00E46B0A">
        <w:t xml:space="preserve"> </w:t>
      </w:r>
      <w:r w:rsidR="00C17169">
        <w:t>December 1995</w:t>
      </w:r>
    </w:p>
    <w:p w14:paraId="1AD7C10A" w14:textId="67EF6C19" w:rsidR="00770FEA" w:rsidRDefault="00242326" w:rsidP="00502383">
      <w:r>
        <w:t xml:space="preserve"> Gender                     :</w:t>
      </w:r>
      <w:r w:rsidR="00D7799D">
        <w:t xml:space="preserve"> </w:t>
      </w:r>
      <w:r w:rsidR="00266D42">
        <w:t xml:space="preserve"> </w:t>
      </w:r>
      <w:r w:rsidR="00D7799D">
        <w:t>Male</w:t>
      </w:r>
    </w:p>
    <w:p w14:paraId="6215610A" w14:textId="6712D8D1" w:rsidR="00D7799D" w:rsidRDefault="00D7799D" w:rsidP="00502383">
      <w:r>
        <w:t xml:space="preserve"> Marital status            : </w:t>
      </w:r>
      <w:r w:rsidR="00266D42">
        <w:t xml:space="preserve"> </w:t>
      </w:r>
      <w:r>
        <w:t>Unmarried</w:t>
      </w:r>
    </w:p>
    <w:p w14:paraId="6938B69D" w14:textId="5914ACAE" w:rsidR="00D7799D" w:rsidRDefault="00A25E39" w:rsidP="00502383">
      <w:r>
        <w:t xml:space="preserve"> Nationality                : </w:t>
      </w:r>
      <w:r w:rsidR="00266D42">
        <w:t xml:space="preserve"> </w:t>
      </w:r>
      <w:r>
        <w:t>Indian</w:t>
      </w:r>
    </w:p>
    <w:p w14:paraId="3FC29A26" w14:textId="0931787D" w:rsidR="00EF0906" w:rsidRDefault="00E52663" w:rsidP="00502383">
      <w:r>
        <w:t>Language known        :</w:t>
      </w:r>
      <w:r w:rsidR="00E3027B">
        <w:t xml:space="preserve"> </w:t>
      </w:r>
      <w:r w:rsidR="00266D42">
        <w:t xml:space="preserve"> </w:t>
      </w:r>
      <w:r w:rsidR="00EF0906">
        <w:t>English</w:t>
      </w:r>
      <w:r w:rsidR="00925FA3">
        <w:t>, Hindi &amp; Marathi</w:t>
      </w:r>
    </w:p>
    <w:p w14:paraId="27A079F9" w14:textId="7755FA9F" w:rsidR="00A25E39" w:rsidRDefault="00B51B62" w:rsidP="00502383">
      <w:r>
        <w:t xml:space="preserve">Religious                   : </w:t>
      </w:r>
      <w:r w:rsidR="00266D42">
        <w:t xml:space="preserve"> </w:t>
      </w:r>
      <w:r>
        <w:t>Hindu.</w:t>
      </w:r>
      <w:r w:rsidR="00E3027B">
        <w:t xml:space="preserve">         </w:t>
      </w:r>
    </w:p>
    <w:p w14:paraId="52741AF3" w14:textId="6E2EAE8E" w:rsidR="00CF4C9E" w:rsidRDefault="00CF4C9E" w:rsidP="00502383">
      <w:r>
        <w:t xml:space="preserve">Hobbies                    : </w:t>
      </w:r>
      <w:r w:rsidR="00F04946">
        <w:t>Reading Book</w:t>
      </w:r>
      <w:r w:rsidR="00FD453D">
        <w:t xml:space="preserve">, </w:t>
      </w:r>
      <w:r w:rsidR="00BB7F5F">
        <w:t>P</w:t>
      </w:r>
      <w:r w:rsidR="00863508">
        <w:t xml:space="preserve">laying </w:t>
      </w:r>
      <w:r w:rsidR="00BB7F5F">
        <w:t>Football,</w:t>
      </w:r>
      <w:r w:rsidR="008B0599">
        <w:t xml:space="preserve"> </w:t>
      </w:r>
      <w:r w:rsidR="00A94F7F">
        <w:t>workout (Gym)</w:t>
      </w:r>
      <w:r w:rsidR="00961217">
        <w:t>, music.</w:t>
      </w:r>
    </w:p>
    <w:p w14:paraId="0FEB7BD8" w14:textId="57FAC37E" w:rsidR="002721C6" w:rsidRDefault="002721C6" w:rsidP="00502383">
      <w:bookmarkStart w:id="0" w:name="_GoBack"/>
      <w:bookmarkEnd w:id="0"/>
    </w:p>
    <w:p w14:paraId="4A2A9130" w14:textId="5E10C52A" w:rsidR="002721C6" w:rsidRDefault="002721C6" w:rsidP="00502383"/>
    <w:p w14:paraId="4468B739" w14:textId="77777777" w:rsidR="002721C6" w:rsidRDefault="002721C6" w:rsidP="00502383"/>
    <w:p w14:paraId="48548993" w14:textId="77777777" w:rsidR="002721C6" w:rsidRDefault="002721C6" w:rsidP="00502383"/>
    <w:p w14:paraId="4B3ABFC8" w14:textId="77777777" w:rsidR="001E4570" w:rsidRDefault="001E4570" w:rsidP="00425CB9">
      <w:pPr>
        <w:pStyle w:val="Heading1"/>
      </w:pPr>
      <w:r>
        <w:lastRenderedPageBreak/>
        <w:t>Declaration</w:t>
      </w:r>
    </w:p>
    <w:p w14:paraId="27DC3DE4" w14:textId="77777777" w:rsidR="00CE2008" w:rsidRDefault="00DB59F8" w:rsidP="00502383">
      <w:r>
        <w:t xml:space="preserve">I hereby </w:t>
      </w:r>
      <w:r w:rsidR="00E802AA">
        <w:t xml:space="preserve">affirm the information given in their document is correct </w:t>
      </w:r>
      <w:r w:rsidR="00FD1D24">
        <w:t xml:space="preserve">to best of my knowledge. </w:t>
      </w:r>
    </w:p>
    <w:p w14:paraId="473F0C53" w14:textId="77777777" w:rsidR="00703868" w:rsidRDefault="00703868" w:rsidP="00502383"/>
    <w:p w14:paraId="58C8A457" w14:textId="77777777" w:rsidR="00703868" w:rsidRDefault="00703868" w:rsidP="00502383"/>
    <w:p w14:paraId="245595CB" w14:textId="77777777" w:rsidR="0095482A" w:rsidRDefault="00B61D0A" w:rsidP="00C048D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   </w:t>
      </w:r>
      <w:r w:rsidR="002826DC" w:rsidRPr="00B61D0A">
        <w:rPr>
          <w:b/>
        </w:rPr>
        <w:t xml:space="preserve">Place :- </w:t>
      </w:r>
      <w:r w:rsidR="00DC5403">
        <w:rPr>
          <w:b/>
        </w:rPr>
        <w:t xml:space="preserve">Mumbai </w:t>
      </w:r>
    </w:p>
    <w:p w14:paraId="02604DB7" w14:textId="77777777" w:rsidR="0095482A" w:rsidRPr="00B61D0A" w:rsidRDefault="0095482A" w:rsidP="00C048DD">
      <w:pPr>
        <w:pStyle w:val="ListBullet"/>
        <w:numPr>
          <w:ilvl w:val="0"/>
          <w:numId w:val="0"/>
        </w:numPr>
        <w:rPr>
          <w:b/>
        </w:rPr>
      </w:pPr>
    </w:p>
    <w:p w14:paraId="4392051A" w14:textId="77777777" w:rsidR="006E77C8" w:rsidRPr="00B61D0A" w:rsidRDefault="0075127E" w:rsidP="0075127E">
      <w:pPr>
        <w:pStyle w:val="ListBullet"/>
        <w:numPr>
          <w:ilvl w:val="0"/>
          <w:numId w:val="0"/>
        </w:numPr>
        <w:jc w:val="center"/>
        <w:rPr>
          <w:b/>
        </w:rPr>
      </w:pPr>
      <w:r>
        <w:rPr>
          <w:b/>
        </w:rPr>
        <w:t xml:space="preserve">         </w:t>
      </w:r>
      <w:r w:rsidR="00DC5403">
        <w:rPr>
          <w:b/>
        </w:rPr>
        <w:t xml:space="preserve">Date :-              </w:t>
      </w:r>
      <w:r>
        <w:rPr>
          <w:b/>
        </w:rPr>
        <w:t xml:space="preserve">                                                                      </w:t>
      </w:r>
      <w:r w:rsidR="00B61D0A">
        <w:rPr>
          <w:b/>
        </w:rPr>
        <w:t xml:space="preserve">                    </w:t>
      </w:r>
      <w:r w:rsidR="0095482A">
        <w:rPr>
          <w:b/>
        </w:rPr>
        <w:t xml:space="preserve"> (VISHAL BANGAR</w:t>
      </w:r>
      <w:r>
        <w:rPr>
          <w:b/>
        </w:rPr>
        <w:t>)</w:t>
      </w:r>
    </w:p>
    <w:sectPr w:rsidR="006E77C8" w:rsidRPr="00B61D0A" w:rsidSect="00C41683"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8F6B1" w14:textId="77777777" w:rsidR="0031099B" w:rsidRDefault="0031099B">
      <w:r>
        <w:separator/>
      </w:r>
    </w:p>
  </w:endnote>
  <w:endnote w:type="continuationSeparator" w:id="0">
    <w:p w14:paraId="2D0793C5" w14:textId="77777777" w:rsidR="0031099B" w:rsidRDefault="0031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CFA23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88F92" w14:textId="77777777" w:rsidR="0031099B" w:rsidRDefault="0031099B">
      <w:r>
        <w:separator/>
      </w:r>
    </w:p>
  </w:footnote>
  <w:footnote w:type="continuationSeparator" w:id="0">
    <w:p w14:paraId="14F76CB4" w14:textId="77777777" w:rsidR="0031099B" w:rsidRDefault="0031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D5848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9337D35" wp14:editId="07572B1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7E34774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CAF7D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1D5DE9" wp14:editId="1FA888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9667BD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61D5DE9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F9667BD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938B7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0990"/>
    <w:multiLevelType w:val="hybridMultilevel"/>
    <w:tmpl w:val="090ED916"/>
    <w:lvl w:ilvl="0" w:tplc="0809000B">
      <w:start w:val="1"/>
      <w:numFmt w:val="bullet"/>
      <w:lvlText w:val=""/>
      <w:lvlJc w:val="left"/>
      <w:pPr>
        <w:ind w:left="179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1" w15:restartNumberingAfterBreak="0">
    <w:nsid w:val="090005D3"/>
    <w:multiLevelType w:val="hybridMultilevel"/>
    <w:tmpl w:val="502291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7755E"/>
    <w:multiLevelType w:val="hybridMultilevel"/>
    <w:tmpl w:val="DEE6D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7F715D7"/>
    <w:multiLevelType w:val="hybridMultilevel"/>
    <w:tmpl w:val="20D83F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B45F4C"/>
    <w:multiLevelType w:val="hybridMultilevel"/>
    <w:tmpl w:val="63C2A4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0344A"/>
    <w:multiLevelType w:val="hybridMultilevel"/>
    <w:tmpl w:val="731C5C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C442A"/>
    <w:multiLevelType w:val="hybridMultilevel"/>
    <w:tmpl w:val="621E84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52DC3"/>
    <w:multiLevelType w:val="hybridMultilevel"/>
    <w:tmpl w:val="94F85F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46B9D"/>
    <w:multiLevelType w:val="hybridMultilevel"/>
    <w:tmpl w:val="509CD7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82B68"/>
    <w:multiLevelType w:val="hybridMultilevel"/>
    <w:tmpl w:val="64406102"/>
    <w:lvl w:ilvl="0" w:tplc="08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1" w15:restartNumberingAfterBreak="0">
    <w:nsid w:val="31AE2132"/>
    <w:multiLevelType w:val="hybridMultilevel"/>
    <w:tmpl w:val="488EE6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8300F"/>
    <w:multiLevelType w:val="hybridMultilevel"/>
    <w:tmpl w:val="90A80D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06E8"/>
    <w:multiLevelType w:val="hybridMultilevel"/>
    <w:tmpl w:val="31A636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000AB"/>
    <w:multiLevelType w:val="hybridMultilevel"/>
    <w:tmpl w:val="E4A65F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F0AD6"/>
    <w:multiLevelType w:val="hybridMultilevel"/>
    <w:tmpl w:val="CE0073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4C7C73"/>
    <w:multiLevelType w:val="hybridMultilevel"/>
    <w:tmpl w:val="384C07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05502"/>
    <w:multiLevelType w:val="hybridMultilevel"/>
    <w:tmpl w:val="3F74CE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C3E6C"/>
    <w:multiLevelType w:val="hybridMultilevel"/>
    <w:tmpl w:val="E6003F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F260D"/>
    <w:multiLevelType w:val="hybridMultilevel"/>
    <w:tmpl w:val="09CC29A4"/>
    <w:lvl w:ilvl="0" w:tplc="0809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32" w15:restartNumberingAfterBreak="0">
    <w:nsid w:val="71FB710C"/>
    <w:multiLevelType w:val="hybridMultilevel"/>
    <w:tmpl w:val="3D7C0C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C2B4E"/>
    <w:multiLevelType w:val="hybridMultilevel"/>
    <w:tmpl w:val="FF4485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F7213"/>
    <w:multiLevelType w:val="hybridMultilevel"/>
    <w:tmpl w:val="AA3434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9"/>
  </w:num>
  <w:num w:numId="14">
    <w:abstractNumId w:val="28"/>
  </w:num>
  <w:num w:numId="15">
    <w:abstractNumId w:val="22"/>
  </w:num>
  <w:num w:numId="16">
    <w:abstractNumId w:val="17"/>
  </w:num>
  <w:num w:numId="17">
    <w:abstractNumId w:val="21"/>
  </w:num>
  <w:num w:numId="18">
    <w:abstractNumId w:val="33"/>
  </w:num>
  <w:num w:numId="19">
    <w:abstractNumId w:val="30"/>
  </w:num>
  <w:num w:numId="20">
    <w:abstractNumId w:val="23"/>
  </w:num>
  <w:num w:numId="21">
    <w:abstractNumId w:val="12"/>
  </w:num>
  <w:num w:numId="22">
    <w:abstractNumId w:val="18"/>
  </w:num>
  <w:num w:numId="23">
    <w:abstractNumId w:val="14"/>
  </w:num>
  <w:num w:numId="24">
    <w:abstractNumId w:val="27"/>
  </w:num>
  <w:num w:numId="25">
    <w:abstractNumId w:val="11"/>
  </w:num>
  <w:num w:numId="26">
    <w:abstractNumId w:val="15"/>
  </w:num>
  <w:num w:numId="27">
    <w:abstractNumId w:val="16"/>
  </w:num>
  <w:num w:numId="28">
    <w:abstractNumId w:val="34"/>
  </w:num>
  <w:num w:numId="29">
    <w:abstractNumId w:val="10"/>
  </w:num>
  <w:num w:numId="30">
    <w:abstractNumId w:val="19"/>
  </w:num>
  <w:num w:numId="31">
    <w:abstractNumId w:val="24"/>
  </w:num>
  <w:num w:numId="32">
    <w:abstractNumId w:val="26"/>
  </w:num>
  <w:num w:numId="33">
    <w:abstractNumId w:val="20"/>
  </w:num>
  <w:num w:numId="34">
    <w:abstractNumId w:val="3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66"/>
    <w:rsid w:val="00004D6E"/>
    <w:rsid w:val="00005164"/>
    <w:rsid w:val="00044EA5"/>
    <w:rsid w:val="00045778"/>
    <w:rsid w:val="00053598"/>
    <w:rsid w:val="000633BA"/>
    <w:rsid w:val="0007183E"/>
    <w:rsid w:val="00076988"/>
    <w:rsid w:val="00086B24"/>
    <w:rsid w:val="0009279A"/>
    <w:rsid w:val="000945B8"/>
    <w:rsid w:val="0009711B"/>
    <w:rsid w:val="000B458B"/>
    <w:rsid w:val="000B7359"/>
    <w:rsid w:val="000C172F"/>
    <w:rsid w:val="000F686E"/>
    <w:rsid w:val="00121BC7"/>
    <w:rsid w:val="0012678A"/>
    <w:rsid w:val="00145C32"/>
    <w:rsid w:val="00156371"/>
    <w:rsid w:val="00160B31"/>
    <w:rsid w:val="00173C72"/>
    <w:rsid w:val="0018400D"/>
    <w:rsid w:val="00196CB6"/>
    <w:rsid w:val="001A152F"/>
    <w:rsid w:val="001C11AB"/>
    <w:rsid w:val="001C2DCC"/>
    <w:rsid w:val="001C668F"/>
    <w:rsid w:val="001D1CB3"/>
    <w:rsid w:val="001D6EB3"/>
    <w:rsid w:val="001E1129"/>
    <w:rsid w:val="001E4570"/>
    <w:rsid w:val="001F25E9"/>
    <w:rsid w:val="001F3410"/>
    <w:rsid w:val="002023B9"/>
    <w:rsid w:val="00204CEA"/>
    <w:rsid w:val="00234914"/>
    <w:rsid w:val="00242326"/>
    <w:rsid w:val="002533F2"/>
    <w:rsid w:val="00262D7E"/>
    <w:rsid w:val="00266D42"/>
    <w:rsid w:val="002721C6"/>
    <w:rsid w:val="002728C2"/>
    <w:rsid w:val="00272FE0"/>
    <w:rsid w:val="00274368"/>
    <w:rsid w:val="002826DC"/>
    <w:rsid w:val="00282BCD"/>
    <w:rsid w:val="00283C56"/>
    <w:rsid w:val="002875A4"/>
    <w:rsid w:val="00287AF3"/>
    <w:rsid w:val="00291728"/>
    <w:rsid w:val="0029539C"/>
    <w:rsid w:val="00296276"/>
    <w:rsid w:val="002B6811"/>
    <w:rsid w:val="002D2238"/>
    <w:rsid w:val="002F5167"/>
    <w:rsid w:val="002F596A"/>
    <w:rsid w:val="0031099B"/>
    <w:rsid w:val="003232A5"/>
    <w:rsid w:val="00344F5A"/>
    <w:rsid w:val="00352056"/>
    <w:rsid w:val="00352A7C"/>
    <w:rsid w:val="00373642"/>
    <w:rsid w:val="00380B2D"/>
    <w:rsid w:val="003A279F"/>
    <w:rsid w:val="003A4766"/>
    <w:rsid w:val="003A62C3"/>
    <w:rsid w:val="003B0C6D"/>
    <w:rsid w:val="003B7376"/>
    <w:rsid w:val="003C3091"/>
    <w:rsid w:val="003C66CE"/>
    <w:rsid w:val="003C7FD6"/>
    <w:rsid w:val="003D6FFC"/>
    <w:rsid w:val="003E37B7"/>
    <w:rsid w:val="003F02E6"/>
    <w:rsid w:val="003F2537"/>
    <w:rsid w:val="003F5F0A"/>
    <w:rsid w:val="00410CF9"/>
    <w:rsid w:val="00415ACA"/>
    <w:rsid w:val="00451CF5"/>
    <w:rsid w:val="004528D3"/>
    <w:rsid w:val="004548DE"/>
    <w:rsid w:val="00466EB1"/>
    <w:rsid w:val="004A5322"/>
    <w:rsid w:val="004B3C83"/>
    <w:rsid w:val="004B4E71"/>
    <w:rsid w:val="004B561D"/>
    <w:rsid w:val="004E3CA1"/>
    <w:rsid w:val="004F3913"/>
    <w:rsid w:val="00500616"/>
    <w:rsid w:val="00502383"/>
    <w:rsid w:val="0050744A"/>
    <w:rsid w:val="005138CC"/>
    <w:rsid w:val="00557BAD"/>
    <w:rsid w:val="00574C11"/>
    <w:rsid w:val="00586E14"/>
    <w:rsid w:val="005A19CA"/>
    <w:rsid w:val="005A1EDD"/>
    <w:rsid w:val="005A62E6"/>
    <w:rsid w:val="005B0D53"/>
    <w:rsid w:val="005C78ED"/>
    <w:rsid w:val="005D5691"/>
    <w:rsid w:val="005F0AC6"/>
    <w:rsid w:val="00644435"/>
    <w:rsid w:val="00691927"/>
    <w:rsid w:val="006A70CB"/>
    <w:rsid w:val="006C17A2"/>
    <w:rsid w:val="006D2D2B"/>
    <w:rsid w:val="006E1974"/>
    <w:rsid w:val="006E2435"/>
    <w:rsid w:val="006E77C8"/>
    <w:rsid w:val="00703868"/>
    <w:rsid w:val="00723800"/>
    <w:rsid w:val="00737D48"/>
    <w:rsid w:val="00740146"/>
    <w:rsid w:val="00744D1D"/>
    <w:rsid w:val="0075127E"/>
    <w:rsid w:val="00770FEA"/>
    <w:rsid w:val="00775319"/>
    <w:rsid w:val="0078127E"/>
    <w:rsid w:val="00782050"/>
    <w:rsid w:val="007B2561"/>
    <w:rsid w:val="007C0A4B"/>
    <w:rsid w:val="007C7B0F"/>
    <w:rsid w:val="007E29DF"/>
    <w:rsid w:val="008115E5"/>
    <w:rsid w:val="00814D35"/>
    <w:rsid w:val="00820166"/>
    <w:rsid w:val="0083204A"/>
    <w:rsid w:val="00836BFD"/>
    <w:rsid w:val="0085184E"/>
    <w:rsid w:val="00856062"/>
    <w:rsid w:val="00857AD8"/>
    <w:rsid w:val="00860DB0"/>
    <w:rsid w:val="00863508"/>
    <w:rsid w:val="00896B14"/>
    <w:rsid w:val="008A3C2E"/>
    <w:rsid w:val="008B0599"/>
    <w:rsid w:val="008C74C3"/>
    <w:rsid w:val="00912D14"/>
    <w:rsid w:val="009152E5"/>
    <w:rsid w:val="0092551B"/>
    <w:rsid w:val="00925FA3"/>
    <w:rsid w:val="009305AC"/>
    <w:rsid w:val="00951C1E"/>
    <w:rsid w:val="0095482A"/>
    <w:rsid w:val="00961217"/>
    <w:rsid w:val="0097721A"/>
    <w:rsid w:val="00981ACD"/>
    <w:rsid w:val="00990979"/>
    <w:rsid w:val="00995CA5"/>
    <w:rsid w:val="009D0430"/>
    <w:rsid w:val="009F1FA9"/>
    <w:rsid w:val="009F2798"/>
    <w:rsid w:val="00A142E9"/>
    <w:rsid w:val="00A25E39"/>
    <w:rsid w:val="00A34C88"/>
    <w:rsid w:val="00A42533"/>
    <w:rsid w:val="00A52CA4"/>
    <w:rsid w:val="00A62A96"/>
    <w:rsid w:val="00A94F7F"/>
    <w:rsid w:val="00AB2B9E"/>
    <w:rsid w:val="00AC281F"/>
    <w:rsid w:val="00AC3085"/>
    <w:rsid w:val="00AD4897"/>
    <w:rsid w:val="00AF2347"/>
    <w:rsid w:val="00B013FC"/>
    <w:rsid w:val="00B04069"/>
    <w:rsid w:val="00B22493"/>
    <w:rsid w:val="00B2478A"/>
    <w:rsid w:val="00B36983"/>
    <w:rsid w:val="00B46FD2"/>
    <w:rsid w:val="00B51B62"/>
    <w:rsid w:val="00B52D01"/>
    <w:rsid w:val="00B61D0A"/>
    <w:rsid w:val="00B67C54"/>
    <w:rsid w:val="00B956F8"/>
    <w:rsid w:val="00BB7F5F"/>
    <w:rsid w:val="00BC0138"/>
    <w:rsid w:val="00BC6174"/>
    <w:rsid w:val="00BD0EEA"/>
    <w:rsid w:val="00BE24FB"/>
    <w:rsid w:val="00BE2CFA"/>
    <w:rsid w:val="00BE2F3D"/>
    <w:rsid w:val="00BE73BA"/>
    <w:rsid w:val="00BF28BB"/>
    <w:rsid w:val="00C04001"/>
    <w:rsid w:val="00C048DD"/>
    <w:rsid w:val="00C17169"/>
    <w:rsid w:val="00C3147B"/>
    <w:rsid w:val="00C41683"/>
    <w:rsid w:val="00C5282A"/>
    <w:rsid w:val="00C5507D"/>
    <w:rsid w:val="00C73406"/>
    <w:rsid w:val="00C73977"/>
    <w:rsid w:val="00CB4038"/>
    <w:rsid w:val="00CC72C4"/>
    <w:rsid w:val="00CD0579"/>
    <w:rsid w:val="00CD0BC3"/>
    <w:rsid w:val="00CE1CE8"/>
    <w:rsid w:val="00CE2008"/>
    <w:rsid w:val="00CF4C9E"/>
    <w:rsid w:val="00D0090E"/>
    <w:rsid w:val="00D07D05"/>
    <w:rsid w:val="00D07E85"/>
    <w:rsid w:val="00D15AAD"/>
    <w:rsid w:val="00D17124"/>
    <w:rsid w:val="00D61E74"/>
    <w:rsid w:val="00D7799D"/>
    <w:rsid w:val="00DB4743"/>
    <w:rsid w:val="00DB588F"/>
    <w:rsid w:val="00DB59F8"/>
    <w:rsid w:val="00DB65C4"/>
    <w:rsid w:val="00DC5403"/>
    <w:rsid w:val="00DE1653"/>
    <w:rsid w:val="00DE276F"/>
    <w:rsid w:val="00DE772C"/>
    <w:rsid w:val="00DF33F8"/>
    <w:rsid w:val="00E0554D"/>
    <w:rsid w:val="00E06F06"/>
    <w:rsid w:val="00E140F9"/>
    <w:rsid w:val="00E3027B"/>
    <w:rsid w:val="00E351F3"/>
    <w:rsid w:val="00E42928"/>
    <w:rsid w:val="00E46B0A"/>
    <w:rsid w:val="00E52663"/>
    <w:rsid w:val="00E65DBC"/>
    <w:rsid w:val="00E802AA"/>
    <w:rsid w:val="00E92435"/>
    <w:rsid w:val="00E95A01"/>
    <w:rsid w:val="00E96DE8"/>
    <w:rsid w:val="00EB06AB"/>
    <w:rsid w:val="00EE634F"/>
    <w:rsid w:val="00EF0906"/>
    <w:rsid w:val="00EF1F2F"/>
    <w:rsid w:val="00F04946"/>
    <w:rsid w:val="00F4072E"/>
    <w:rsid w:val="00F51EFA"/>
    <w:rsid w:val="00F555F6"/>
    <w:rsid w:val="00FA4871"/>
    <w:rsid w:val="00FA598A"/>
    <w:rsid w:val="00FB3670"/>
    <w:rsid w:val="00FD1D24"/>
    <w:rsid w:val="00FD39B3"/>
    <w:rsid w:val="00FD453D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D1CC9B"/>
  <w15:chartTrackingRefBased/>
  <w15:docId w15:val="{787390CD-AD31-5B47-9AD2-9D664CE4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6D2D2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D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vishalbangar008@gmail.com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E24EF26-FAE6-5942-AC65-0EB877D744A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709A2F6521E04F84B9F31A6D69A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ECC9-ADCC-B24B-92BD-9528F0720437}"/>
      </w:docPartPr>
      <w:docPartBody>
        <w:p w:rsidR="00C96ECA" w:rsidRDefault="001D6942">
          <w:pPr>
            <w:pStyle w:val="24709A2F6521E04F84B9F31A6D69A48A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42"/>
    <w:rsid w:val="001C7007"/>
    <w:rsid w:val="001D6942"/>
    <w:rsid w:val="00596D2D"/>
    <w:rsid w:val="009012C3"/>
    <w:rsid w:val="0094454B"/>
    <w:rsid w:val="00AF6668"/>
    <w:rsid w:val="00B43D85"/>
    <w:rsid w:val="00C96ECA"/>
    <w:rsid w:val="00E410A3"/>
    <w:rsid w:val="00F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E6C39B4891F44AD34D3A44BD16CE4">
    <w:name w:val="451E6C39B4891F44AD34D3A44BD16CE4"/>
  </w:style>
  <w:style w:type="paragraph" w:customStyle="1" w:styleId="F422DA44B2FBE24C863D0343C9AE5B11">
    <w:name w:val="F422DA44B2FBE24C863D0343C9AE5B11"/>
  </w:style>
  <w:style w:type="paragraph" w:customStyle="1" w:styleId="24709A2F6521E04F84B9F31A6D69A48A">
    <w:name w:val="24709A2F6521E04F84B9F31A6D69A48A"/>
  </w:style>
  <w:style w:type="paragraph" w:customStyle="1" w:styleId="F51F7CC6BA9673478714B0CF81E5AADD">
    <w:name w:val="F51F7CC6BA9673478714B0CF81E5AADD"/>
  </w:style>
  <w:style w:type="paragraph" w:customStyle="1" w:styleId="FF0563DF15940745B064812304B4A7F0">
    <w:name w:val="FF0563DF15940745B064812304B4A7F0"/>
  </w:style>
  <w:style w:type="paragraph" w:customStyle="1" w:styleId="14FC9953F1EE754FBD6F62AB6FE59C66">
    <w:name w:val="14FC9953F1EE754FBD6F62AB6FE59C66"/>
  </w:style>
  <w:style w:type="paragraph" w:customStyle="1" w:styleId="3B7B97B7EACD664CA6F33809175AD165">
    <w:name w:val="3B7B97B7EACD664CA6F33809175AD16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25526AE23684F4DA74F9862917C208E">
    <w:name w:val="025526AE23684F4DA74F9862917C208E"/>
  </w:style>
  <w:style w:type="paragraph" w:customStyle="1" w:styleId="3CAA3D8175DAF043A3795033FFA33F96">
    <w:name w:val="3CAA3D8175DAF043A3795033FFA33F96"/>
  </w:style>
  <w:style w:type="paragraph" w:customStyle="1" w:styleId="D3A54AE4BAA59748A3B81FE869ADA0E2">
    <w:name w:val="D3A54AE4BAA59748A3B81FE869ADA0E2"/>
  </w:style>
  <w:style w:type="paragraph" w:customStyle="1" w:styleId="3C62484C19D1694A9629611956F10BED">
    <w:name w:val="3C62484C19D1694A9629611956F10BED"/>
  </w:style>
  <w:style w:type="paragraph" w:customStyle="1" w:styleId="63E81238047A3D48A08C6807B576E790">
    <w:name w:val="63E81238047A3D48A08C6807B576E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47B7-B3CA-5543-B400-77524CE6D6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%7b2E24EF26-FAE6-5942-AC65-0EB877D744AC%7dtf50002018.dotx</Template>
  <TotalTime>0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bangar</dc:creator>
  <cp:keywords/>
  <dc:description/>
  <cp:lastModifiedBy>vishal bangar</cp:lastModifiedBy>
  <cp:revision>2</cp:revision>
  <dcterms:created xsi:type="dcterms:W3CDTF">2021-08-29T14:31:00Z</dcterms:created>
  <dcterms:modified xsi:type="dcterms:W3CDTF">2021-08-29T14:31:00Z</dcterms:modified>
</cp:coreProperties>
</file>