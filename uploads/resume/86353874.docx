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5" w:type="dxa"/>
        <w:tblInd w:w="-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  <w:gridCol w:w="2818"/>
        <w:gridCol w:w="3542"/>
        <w:gridCol w:w="1018"/>
      </w:tblGrid>
      <w:tr w:rsidR="00F316AD" w:rsidRPr="001700F2" w:rsidTr="00232F61">
        <w:trPr>
          <w:gridAfter w:val="1"/>
          <w:wAfter w:w="1018" w:type="dxa"/>
          <w:trHeight w:val="1292"/>
        </w:trPr>
        <w:tc>
          <w:tcPr>
            <w:tcW w:w="9897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1700F2" w:rsidRDefault="000244C5" w:rsidP="00F316AD">
            <w:pPr>
              <w:pStyle w:val="Title"/>
            </w:pPr>
            <w:r>
              <w:t>MONALI GAIKWAD</w:t>
            </w:r>
          </w:p>
          <w:p w:rsidR="00F316AD" w:rsidRPr="001700F2" w:rsidRDefault="000244C5" w:rsidP="004B0090">
            <w:pPr>
              <w:pStyle w:val="Subtitle"/>
            </w:pPr>
            <w:r>
              <w:t>HR GENERALIST</w:t>
            </w:r>
            <w:r w:rsidRPr="001700F2">
              <w:t xml:space="preserve"> </w:t>
            </w:r>
          </w:p>
        </w:tc>
      </w:tr>
      <w:tr w:rsidR="00F316AD" w:rsidRPr="001700F2" w:rsidTr="00232F61">
        <w:trPr>
          <w:gridAfter w:val="1"/>
          <w:wAfter w:w="1018" w:type="dxa"/>
          <w:trHeight w:val="735"/>
        </w:trPr>
        <w:tc>
          <w:tcPr>
            <w:tcW w:w="3537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4B0090" w:rsidP="00D20DA9">
            <w:pPr>
              <w:jc w:val="center"/>
            </w:pPr>
            <w:r>
              <w:t>Dhankawadi, Pune</w:t>
            </w:r>
          </w:p>
        </w:tc>
        <w:tc>
          <w:tcPr>
            <w:tcW w:w="2818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C843DC" w:rsidP="00D20DA9">
            <w:pPr>
              <w:jc w:val="center"/>
            </w:pPr>
            <w:r>
              <w:t>+91</w:t>
            </w:r>
            <w:r w:rsidR="004B0090">
              <w:t>94214 85004</w:t>
            </w:r>
          </w:p>
        </w:tc>
        <w:tc>
          <w:tcPr>
            <w:tcW w:w="3542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4B0090" w:rsidP="00D20DA9">
            <w:pPr>
              <w:jc w:val="center"/>
            </w:pPr>
            <w:r>
              <w:t>gaikwadmonali100@gmail.com</w:t>
            </w:r>
            <w:r w:rsidR="00D20DA9" w:rsidRPr="001700F2">
              <w:t xml:space="preserve"> </w:t>
            </w:r>
          </w:p>
        </w:tc>
      </w:tr>
      <w:tr w:rsidR="00CD50FD" w:rsidRPr="001700F2" w:rsidTr="00232F61">
        <w:trPr>
          <w:gridAfter w:val="1"/>
          <w:wAfter w:w="1018" w:type="dxa"/>
          <w:trHeight w:val="210"/>
        </w:trPr>
        <w:tc>
          <w:tcPr>
            <w:tcW w:w="3537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2818" w:type="dxa"/>
            <w:vMerge w:val="restart"/>
            <w:shd w:val="clear" w:color="auto" w:fill="303848" w:themeFill="accent1"/>
            <w:vAlign w:val="center"/>
          </w:tcPr>
          <w:p w:rsidR="00CD50FD" w:rsidRPr="00232F61" w:rsidRDefault="000244C5" w:rsidP="004B0090">
            <w:pPr>
              <w:pStyle w:val="Heading1"/>
              <w:rPr>
                <w:sz w:val="28"/>
                <w:szCs w:val="28"/>
              </w:rPr>
            </w:pPr>
            <w:r w:rsidRPr="00232F61">
              <w:rPr>
                <w:sz w:val="28"/>
                <w:szCs w:val="28"/>
              </w:rPr>
              <w:t>PROFILE SUMMERY</w:t>
            </w:r>
          </w:p>
        </w:tc>
        <w:tc>
          <w:tcPr>
            <w:tcW w:w="3542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232F61">
        <w:trPr>
          <w:gridAfter w:val="1"/>
          <w:wAfter w:w="1018" w:type="dxa"/>
          <w:trHeight w:val="210"/>
        </w:trPr>
        <w:tc>
          <w:tcPr>
            <w:tcW w:w="3537" w:type="dxa"/>
            <w:tcBorders>
              <w:top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281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3542" w:type="dxa"/>
            <w:tcBorders>
              <w:top w:val="single" w:sz="18" w:space="0" w:color="BF9268" w:themeColor="accent2"/>
            </w:tcBorders>
          </w:tcPr>
          <w:p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:rsidTr="00232F61">
        <w:trPr>
          <w:gridAfter w:val="1"/>
          <w:wAfter w:w="1018" w:type="dxa"/>
          <w:trHeight w:val="1180"/>
        </w:trPr>
        <w:tc>
          <w:tcPr>
            <w:tcW w:w="9897" w:type="dxa"/>
            <w:gridSpan w:val="3"/>
            <w:vAlign w:val="center"/>
          </w:tcPr>
          <w:p w:rsidR="0040233B" w:rsidRPr="001700F2" w:rsidRDefault="004B0090" w:rsidP="00D20DA9">
            <w:pPr>
              <w:pStyle w:val="Text"/>
            </w:pPr>
            <w:r w:rsidRPr="000244C5">
              <w:rPr>
                <w:rStyle w:val="Header"/>
                <w:rFonts w:cstheme="minorHAnsi"/>
                <w:sz w:val="24"/>
              </w:rPr>
              <w:t>Having 4 years of Experience as a HR Administrative Assistant with excellent organizational, communication, and spreadsheet preparation skills. Proven track record of providing administrative support for HR and Operations departments</w:t>
            </w:r>
            <w:r w:rsidRPr="004B0090">
              <w:rPr>
                <w:rStyle w:val="Header"/>
              </w:rPr>
              <w:t>.</w:t>
            </w:r>
          </w:p>
        </w:tc>
      </w:tr>
      <w:tr w:rsidR="00CD50FD" w:rsidRPr="001700F2" w:rsidTr="00232F61">
        <w:trPr>
          <w:gridAfter w:val="1"/>
          <w:wAfter w:w="1018" w:type="dxa"/>
          <w:trHeight w:val="220"/>
        </w:trPr>
        <w:tc>
          <w:tcPr>
            <w:tcW w:w="3537" w:type="dxa"/>
            <w:vMerge w:val="restart"/>
            <w:shd w:val="clear" w:color="auto" w:fill="F2F2F2" w:themeFill="background1" w:themeFillShade="F2"/>
            <w:vAlign w:val="center"/>
          </w:tcPr>
          <w:p w:rsidR="00CD50FD" w:rsidRPr="000244C5" w:rsidRDefault="00774DE2" w:rsidP="00D20DA9">
            <w:pPr>
              <w:pStyle w:val="Heading2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1907296240"/>
                <w:placeholder>
                  <w:docPart w:val="D2BCBB1AFBB843F1A6FA51B1E7DD1F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0244C5">
                  <w:rPr>
                    <w:sz w:val="28"/>
                    <w:szCs w:val="28"/>
                  </w:rPr>
                  <w:t>EDUCATION</w:t>
                </w:r>
              </w:sdtContent>
            </w:sdt>
            <w:r w:rsidR="00D26A79" w:rsidRPr="000244C5">
              <w:rPr>
                <w:sz w:val="28"/>
                <w:szCs w:val="28"/>
              </w:rPr>
              <w:t xml:space="preserve"> </w:t>
            </w:r>
            <w:sdt>
              <w:sdtPr>
                <w:rPr>
                  <w:rStyle w:val="Accent"/>
                  <w:sz w:val="28"/>
                  <w:szCs w:val="28"/>
                </w:rPr>
                <w:id w:val="-908075200"/>
                <w:placeholder>
                  <w:docPart w:val="A0E418B0AB1A49FB837C320B090C2C4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0244C5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</w:tc>
        <w:tc>
          <w:tcPr>
            <w:tcW w:w="2818" w:type="dxa"/>
            <w:vMerge w:val="restart"/>
            <w:shd w:val="clear" w:color="auto" w:fill="303848" w:themeFill="accent1"/>
            <w:vAlign w:val="center"/>
          </w:tcPr>
          <w:p w:rsidR="00CD50FD" w:rsidRPr="001700F2" w:rsidRDefault="00774DE2" w:rsidP="00D20DA9">
            <w:pPr>
              <w:pStyle w:val="Heading1"/>
            </w:pPr>
            <w:sdt>
              <w:sdtPr>
                <w:id w:val="-1748876717"/>
                <w:placeholder>
                  <w:docPart w:val="6CCA16346ED94CCB9BE270B9A6768BD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232F61">
                  <w:rPr>
                    <w:sz w:val="28"/>
                    <w:szCs w:val="28"/>
                  </w:rPr>
                  <w:t>EXPERIENCE</w:t>
                </w:r>
              </w:sdtContent>
            </w:sdt>
          </w:p>
        </w:tc>
        <w:tc>
          <w:tcPr>
            <w:tcW w:w="3542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232F61">
        <w:trPr>
          <w:gridAfter w:val="1"/>
          <w:wAfter w:w="1018" w:type="dxa"/>
          <w:trHeight w:val="220"/>
        </w:trPr>
        <w:tc>
          <w:tcPr>
            <w:tcW w:w="3537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40233B">
            <w:pPr>
              <w:pStyle w:val="Heading2"/>
            </w:pPr>
          </w:p>
        </w:tc>
        <w:tc>
          <w:tcPr>
            <w:tcW w:w="281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3542" w:type="dxa"/>
          </w:tcPr>
          <w:p w:rsidR="00CD50FD" w:rsidRPr="001700F2" w:rsidRDefault="00CD50FD"/>
        </w:tc>
      </w:tr>
      <w:tr w:rsidR="0040233B" w:rsidRPr="001700F2" w:rsidTr="00232F61">
        <w:trPr>
          <w:trHeight w:val="3403"/>
        </w:trPr>
        <w:tc>
          <w:tcPr>
            <w:tcW w:w="3537" w:type="dxa"/>
            <w:shd w:val="clear" w:color="auto" w:fill="F2F2F2" w:themeFill="background1" w:themeFillShade="F2"/>
          </w:tcPr>
          <w:p w:rsidR="0040233B" w:rsidRPr="001700F2" w:rsidRDefault="0040233B" w:rsidP="0040233B">
            <w:pPr>
              <w:pStyle w:val="Text"/>
            </w:pPr>
          </w:p>
          <w:p w:rsidR="00D20DA9" w:rsidRDefault="004B0090" w:rsidP="004B0090">
            <w:pPr>
              <w:pStyle w:val="Text"/>
              <w:rPr>
                <w:rFonts w:cstheme="minorHAnsi"/>
                <w:sz w:val="22"/>
                <w:szCs w:val="22"/>
              </w:rPr>
            </w:pPr>
            <w:r w:rsidRPr="00232F61">
              <w:rPr>
                <w:rFonts w:eastAsia="Times New Roman" w:cstheme="minorHAnsi"/>
                <w:color w:val="auto"/>
                <w:sz w:val="22"/>
                <w:szCs w:val="22"/>
              </w:rPr>
              <w:t>B.C.A</w:t>
            </w:r>
            <w:r w:rsidRPr="00232F61">
              <w:rPr>
                <w:rFonts w:eastAsia="Times New Roman" w:cstheme="minorHAnsi"/>
                <w:color w:val="auto"/>
                <w:sz w:val="22"/>
                <w:szCs w:val="22"/>
              </w:rPr>
              <w:t xml:space="preserve"> in </w:t>
            </w:r>
            <w:r w:rsidRPr="00232F61">
              <w:rPr>
                <w:rFonts w:cstheme="minorHAnsi"/>
                <w:sz w:val="22"/>
                <w:szCs w:val="22"/>
              </w:rPr>
              <w:t xml:space="preserve">University of </w:t>
            </w:r>
            <w:r w:rsidR="00232F61" w:rsidRPr="00232F61">
              <w:rPr>
                <w:rFonts w:cstheme="minorHAnsi"/>
                <w:sz w:val="22"/>
                <w:szCs w:val="22"/>
              </w:rPr>
              <w:t>Pune, 2013</w:t>
            </w:r>
          </w:p>
          <w:p w:rsidR="00232F61" w:rsidRPr="00232F61" w:rsidRDefault="00232F61" w:rsidP="00232F61"/>
          <w:p w:rsidR="004B0090" w:rsidRPr="00232F61" w:rsidRDefault="00F80BDF" w:rsidP="004B0090">
            <w:pPr>
              <w:rPr>
                <w:rFonts w:cstheme="minorHAnsi"/>
                <w:sz w:val="22"/>
                <w:szCs w:val="22"/>
              </w:rPr>
            </w:pPr>
            <w:r w:rsidRPr="00232F61">
              <w:rPr>
                <w:rFonts w:cstheme="minorHAnsi"/>
                <w:sz w:val="22"/>
                <w:szCs w:val="22"/>
              </w:rPr>
              <w:t>Diploma (</w:t>
            </w:r>
            <w:r w:rsidRPr="00232F61">
              <w:rPr>
                <w:rFonts w:cstheme="minorHAnsi"/>
                <w:sz w:val="22"/>
                <w:szCs w:val="22"/>
              </w:rPr>
              <w:t>Computer) TMU</w:t>
            </w:r>
            <w:r w:rsidRPr="00232F61">
              <w:rPr>
                <w:rFonts w:cstheme="minorHAnsi"/>
                <w:sz w:val="22"/>
                <w:szCs w:val="22"/>
              </w:rPr>
              <w:t>, Nasik</w:t>
            </w:r>
            <w:r w:rsidR="00232F61" w:rsidRPr="00232F61">
              <w:rPr>
                <w:rFonts w:cstheme="minorHAnsi"/>
                <w:sz w:val="22"/>
                <w:szCs w:val="22"/>
              </w:rPr>
              <w:t xml:space="preserve">, </w:t>
            </w:r>
            <w:r w:rsidR="00232F61" w:rsidRPr="00232F61">
              <w:rPr>
                <w:rFonts w:cstheme="minorHAnsi"/>
                <w:sz w:val="22"/>
                <w:szCs w:val="22"/>
              </w:rPr>
              <w:t>2010</w:t>
            </w:r>
          </w:p>
          <w:p w:rsidR="00F80BDF" w:rsidRDefault="00F80BDF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Default="000244C5" w:rsidP="004B0090"/>
          <w:p w:rsidR="000244C5" w:rsidRPr="004B0090" w:rsidRDefault="000244C5" w:rsidP="004B0090"/>
        </w:tc>
        <w:tc>
          <w:tcPr>
            <w:tcW w:w="7378" w:type="dxa"/>
            <w:gridSpan w:val="3"/>
            <w:vAlign w:val="center"/>
          </w:tcPr>
          <w:p w:rsidR="00C843DC" w:rsidRPr="00C843DC" w:rsidRDefault="00F80BDF" w:rsidP="00D20DA9">
            <w:pPr>
              <w:pStyle w:val="SmallText"/>
              <w:rPr>
                <w:rFonts w:cstheme="minorHAnsi"/>
                <w:sz w:val="24"/>
              </w:rPr>
            </w:pPr>
            <w:r w:rsidRPr="00C843DC">
              <w:rPr>
                <w:rFonts w:cstheme="minorHAnsi"/>
                <w:sz w:val="24"/>
              </w:rPr>
              <w:lastRenderedPageBreak/>
              <w:t xml:space="preserve"> </w:t>
            </w:r>
          </w:p>
          <w:p w:rsidR="00D20DA9" w:rsidRPr="000244C5" w:rsidRDefault="00F80BDF" w:rsidP="00D20DA9">
            <w:pPr>
              <w:pStyle w:val="SmallText"/>
              <w:rPr>
                <w:rFonts w:cstheme="minorHAnsi"/>
                <w:color w:val="000000" w:themeColor="text1"/>
                <w:sz w:val="24"/>
              </w:rPr>
            </w:pPr>
            <w:r w:rsidRPr="000244C5">
              <w:rPr>
                <w:rFonts w:cstheme="minorHAnsi"/>
                <w:color w:val="000000" w:themeColor="text1"/>
                <w:sz w:val="24"/>
              </w:rPr>
              <w:t>2023- Till date</w:t>
            </w:r>
            <w:r w:rsidRPr="000244C5">
              <w:rPr>
                <w:rFonts w:cstheme="minorHAnsi"/>
                <w:color w:val="000000" w:themeColor="text1"/>
                <w:sz w:val="24"/>
              </w:rPr>
              <w:t xml:space="preserve">                 </w:t>
            </w:r>
          </w:p>
          <w:p w:rsidR="00D20DA9" w:rsidRPr="000244C5" w:rsidRDefault="00F80BDF" w:rsidP="00D20DA9">
            <w:pPr>
              <w:pStyle w:val="Text"/>
              <w:rPr>
                <w:rFonts w:cstheme="minorHAnsi"/>
                <w:color w:val="000000" w:themeColor="text1"/>
                <w:sz w:val="24"/>
              </w:rPr>
            </w:pPr>
            <w:r w:rsidRPr="000244C5">
              <w:rPr>
                <w:rFonts w:cstheme="minorHAnsi"/>
                <w:color w:val="000000" w:themeColor="text1"/>
                <w:sz w:val="24"/>
              </w:rPr>
              <w:t xml:space="preserve">HR </w:t>
            </w:r>
            <w:r w:rsidR="000244C5" w:rsidRPr="000244C5">
              <w:rPr>
                <w:rFonts w:cstheme="minorHAnsi"/>
                <w:color w:val="000000" w:themeColor="text1"/>
                <w:sz w:val="24"/>
              </w:rPr>
              <w:t>Recruiter, Aarohiinfo</w:t>
            </w:r>
            <w:r w:rsidRPr="000244C5">
              <w:rPr>
                <w:rFonts w:cstheme="minorHAnsi"/>
                <w:color w:val="000000" w:themeColor="text1"/>
                <w:spacing w:val="-4"/>
                <w:sz w:val="24"/>
              </w:rPr>
              <w:t xml:space="preserve"> Finance Inc</w:t>
            </w:r>
            <w:r w:rsidR="000244C5">
              <w:rPr>
                <w:rFonts w:cstheme="minorHAnsi"/>
                <w:color w:val="000000" w:themeColor="text1"/>
                <w:spacing w:val="-4"/>
                <w:sz w:val="24"/>
              </w:rPr>
              <w:t xml:space="preserve">lusion Management Ltd. Pune </w:t>
            </w:r>
          </w:p>
          <w:p w:rsidR="0040233B" w:rsidRPr="000244C5" w:rsidRDefault="00D20DA9" w:rsidP="000244C5">
            <w:pPr>
              <w:pStyle w:val="SmallText"/>
              <w:rPr>
                <w:rFonts w:cstheme="minorHAnsi"/>
                <w:color w:val="000000" w:themeColor="text1"/>
                <w:sz w:val="24"/>
              </w:rPr>
            </w:pPr>
            <w:r w:rsidRPr="000244C5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  <w:p w:rsidR="0040233B" w:rsidRPr="000244C5" w:rsidRDefault="00F80BDF" w:rsidP="0040233B">
            <w:pPr>
              <w:pStyle w:val="SmallText"/>
              <w:rPr>
                <w:rFonts w:cstheme="minorHAnsi"/>
                <w:color w:val="000000" w:themeColor="text1"/>
                <w:sz w:val="24"/>
              </w:rPr>
            </w:pPr>
            <w:r w:rsidRPr="000244C5">
              <w:rPr>
                <w:rFonts w:cstheme="minorHAnsi"/>
                <w:color w:val="000000" w:themeColor="text1"/>
                <w:sz w:val="24"/>
              </w:rPr>
              <w:t>March 2022-January 2023</w:t>
            </w:r>
          </w:p>
          <w:p w:rsidR="00F80BDF" w:rsidRPr="000244C5" w:rsidRDefault="00F80BDF" w:rsidP="0040233B">
            <w:pPr>
              <w:pStyle w:val="Text"/>
              <w:rPr>
                <w:rFonts w:cstheme="minorHAnsi"/>
                <w:color w:val="000000" w:themeColor="text1"/>
                <w:spacing w:val="-4"/>
                <w:sz w:val="24"/>
              </w:rPr>
            </w:pPr>
            <w:r w:rsidRPr="000244C5">
              <w:rPr>
                <w:rFonts w:cstheme="minorHAnsi"/>
                <w:color w:val="000000" w:themeColor="text1"/>
                <w:sz w:val="24"/>
              </w:rPr>
              <w:t xml:space="preserve">HR </w:t>
            </w:r>
            <w:r w:rsidR="000244C5" w:rsidRPr="000244C5">
              <w:rPr>
                <w:rFonts w:cstheme="minorHAnsi"/>
                <w:color w:val="000000" w:themeColor="text1"/>
                <w:sz w:val="24"/>
              </w:rPr>
              <w:t>Coordinator, Kalyani</w:t>
            </w:r>
            <w:r w:rsidRPr="000244C5">
              <w:rPr>
                <w:rFonts w:cstheme="minorHAnsi"/>
                <w:color w:val="000000" w:themeColor="text1"/>
                <w:spacing w:val="-4"/>
                <w:sz w:val="24"/>
              </w:rPr>
              <w:t xml:space="preserve"> </w:t>
            </w:r>
            <w:r w:rsidRPr="000244C5">
              <w:rPr>
                <w:rFonts w:cstheme="minorHAnsi"/>
                <w:color w:val="000000" w:themeColor="text1"/>
                <w:spacing w:val="-4"/>
                <w:sz w:val="24"/>
              </w:rPr>
              <w:t>Powertrain Ltd.</w:t>
            </w:r>
            <w:r w:rsidRPr="000244C5">
              <w:rPr>
                <w:rFonts w:cstheme="minorHAnsi"/>
                <w:color w:val="000000" w:themeColor="text1"/>
                <w:spacing w:val="-4"/>
                <w:sz w:val="24"/>
              </w:rPr>
              <w:t xml:space="preserve"> Pune  </w:t>
            </w:r>
          </w:p>
          <w:p w:rsidR="00F80BDF" w:rsidRPr="000244C5" w:rsidRDefault="00F80BDF" w:rsidP="0040233B">
            <w:pPr>
              <w:pStyle w:val="Text"/>
              <w:rPr>
                <w:rFonts w:cstheme="minorHAnsi"/>
                <w:color w:val="000000" w:themeColor="text1"/>
                <w:spacing w:val="-4"/>
                <w:sz w:val="24"/>
              </w:rPr>
            </w:pPr>
          </w:p>
          <w:p w:rsidR="00F80BDF" w:rsidRPr="000244C5" w:rsidRDefault="00F80BDF" w:rsidP="000244C5">
            <w:pPr>
              <w:pStyle w:val="SmallText"/>
              <w:rPr>
                <w:rFonts w:cstheme="minorHAnsi"/>
                <w:color w:val="000000" w:themeColor="text1"/>
                <w:spacing w:val="-4"/>
                <w:sz w:val="24"/>
              </w:rPr>
            </w:pPr>
            <w:r w:rsidRPr="000244C5">
              <w:rPr>
                <w:rFonts w:cstheme="minorHAnsi"/>
                <w:color w:val="000000" w:themeColor="text1"/>
                <w:spacing w:val="-4"/>
                <w:sz w:val="24"/>
              </w:rPr>
              <w:t>August 2019-February 2022</w:t>
            </w:r>
          </w:p>
          <w:p w:rsidR="00F80BDF" w:rsidRPr="000244C5" w:rsidRDefault="00F80BDF" w:rsidP="00F80BDF">
            <w:pPr>
              <w:rPr>
                <w:rFonts w:cstheme="minorHAnsi"/>
              </w:rPr>
            </w:pPr>
            <w:r w:rsidRPr="000244C5">
              <w:rPr>
                <w:rFonts w:cstheme="minorHAnsi"/>
              </w:rPr>
              <w:t xml:space="preserve">  </w:t>
            </w:r>
            <w:r w:rsidRPr="000244C5">
              <w:rPr>
                <w:rFonts w:cstheme="minorHAnsi"/>
              </w:rPr>
              <w:t xml:space="preserve">HR </w:t>
            </w:r>
            <w:r w:rsidR="000244C5" w:rsidRPr="000244C5">
              <w:rPr>
                <w:rFonts w:cstheme="minorHAnsi"/>
              </w:rPr>
              <w:t>Recruiter, Aarohiinfo</w:t>
            </w:r>
            <w:r w:rsidRPr="000244C5">
              <w:rPr>
                <w:rFonts w:cstheme="minorHAnsi"/>
              </w:rPr>
              <w:t xml:space="preserve"> Finance Inclusion Management Ltd</w:t>
            </w:r>
            <w:r w:rsidR="000244C5">
              <w:rPr>
                <w:rFonts w:cstheme="minorHAnsi"/>
              </w:rPr>
              <w:t xml:space="preserve">. </w:t>
            </w:r>
            <w:r w:rsidR="000244C5">
              <w:rPr>
                <w:rFonts w:cstheme="minorHAnsi"/>
                <w:spacing w:val="-4"/>
              </w:rPr>
              <w:t>Pune</w:t>
            </w:r>
          </w:p>
          <w:p w:rsidR="00F80BDF" w:rsidRPr="000244C5" w:rsidRDefault="00F80BDF" w:rsidP="00F80BDF">
            <w:pPr>
              <w:rPr>
                <w:rFonts w:cstheme="minorHAnsi"/>
              </w:rPr>
            </w:pPr>
          </w:p>
          <w:p w:rsidR="00F80BDF" w:rsidRPr="000244C5" w:rsidRDefault="00F80BDF" w:rsidP="000244C5">
            <w:pPr>
              <w:pStyle w:val="SmallText"/>
              <w:rPr>
                <w:rFonts w:cstheme="minorHAnsi"/>
                <w:color w:val="000000" w:themeColor="text1"/>
                <w:sz w:val="24"/>
              </w:rPr>
            </w:pPr>
            <w:r w:rsidRPr="000244C5">
              <w:rPr>
                <w:rFonts w:cstheme="minorHAnsi"/>
                <w:color w:val="000000" w:themeColor="text1"/>
                <w:sz w:val="24"/>
              </w:rPr>
              <w:t>April 2019-July</w:t>
            </w:r>
            <w:r w:rsidRPr="000244C5">
              <w:rPr>
                <w:rFonts w:cstheme="minorHAnsi"/>
                <w:color w:val="000000" w:themeColor="text1"/>
                <w:spacing w:val="-13"/>
                <w:sz w:val="24"/>
              </w:rPr>
              <w:t xml:space="preserve"> </w:t>
            </w:r>
            <w:r w:rsidRPr="000244C5">
              <w:rPr>
                <w:rFonts w:cstheme="minorHAnsi"/>
                <w:color w:val="000000" w:themeColor="text1"/>
                <w:sz w:val="24"/>
              </w:rPr>
              <w:t>2019</w:t>
            </w:r>
          </w:p>
          <w:p w:rsidR="00F80BDF" w:rsidRPr="000244C5" w:rsidRDefault="00F80BDF" w:rsidP="00F80BDF">
            <w:pPr>
              <w:rPr>
                <w:rFonts w:cstheme="minorHAnsi"/>
              </w:rPr>
            </w:pPr>
            <w:r w:rsidRPr="000244C5">
              <w:rPr>
                <w:rFonts w:cstheme="minorHAnsi"/>
              </w:rPr>
              <w:t>Admission officer</w:t>
            </w:r>
            <w:r w:rsidRPr="000244C5">
              <w:rPr>
                <w:rFonts w:cstheme="minorHAnsi"/>
              </w:rPr>
              <w:t xml:space="preserve"> </w:t>
            </w:r>
            <w:r w:rsidRPr="000244C5">
              <w:rPr>
                <w:rFonts w:cstheme="minorHAnsi"/>
              </w:rPr>
              <w:t xml:space="preserve">Motion </w:t>
            </w:r>
            <w:r w:rsidRPr="000244C5">
              <w:rPr>
                <w:rFonts w:cstheme="minorHAnsi"/>
                <w:spacing w:val="-3"/>
              </w:rPr>
              <w:t xml:space="preserve">Institute </w:t>
            </w:r>
            <w:r w:rsidRPr="000244C5">
              <w:rPr>
                <w:rFonts w:cstheme="minorHAnsi"/>
              </w:rPr>
              <w:t xml:space="preserve">of </w:t>
            </w:r>
            <w:r w:rsidRPr="000244C5">
              <w:rPr>
                <w:rFonts w:cstheme="minorHAnsi"/>
                <w:spacing w:val="-4"/>
              </w:rPr>
              <w:t xml:space="preserve">Management </w:t>
            </w:r>
            <w:r w:rsidRPr="000244C5">
              <w:rPr>
                <w:rFonts w:cstheme="minorHAnsi"/>
              </w:rPr>
              <w:t xml:space="preserve">studies </w:t>
            </w:r>
          </w:p>
          <w:p w:rsidR="00F80BDF" w:rsidRPr="000244C5" w:rsidRDefault="00F80BDF" w:rsidP="00F80BDF">
            <w:pPr>
              <w:rPr>
                <w:rFonts w:cstheme="minorHAnsi"/>
              </w:rPr>
            </w:pPr>
          </w:p>
          <w:p w:rsidR="00F80BDF" w:rsidRPr="00C843DC" w:rsidRDefault="00F80BDF" w:rsidP="00F80BDF">
            <w:pPr>
              <w:rPr>
                <w:rFonts w:cstheme="minorHAnsi"/>
              </w:rPr>
            </w:pPr>
          </w:p>
          <w:p w:rsidR="0040233B" w:rsidRPr="00C843DC" w:rsidRDefault="00F80BDF" w:rsidP="0040233B">
            <w:pPr>
              <w:pStyle w:val="Text"/>
              <w:rPr>
                <w:rFonts w:cstheme="minorHAnsi"/>
                <w:sz w:val="24"/>
              </w:rPr>
            </w:pPr>
            <w:r w:rsidRPr="00C843DC">
              <w:rPr>
                <w:rFonts w:cstheme="minorHAnsi"/>
                <w:spacing w:val="-4"/>
                <w:sz w:val="24"/>
              </w:rPr>
              <w:t xml:space="preserve">                                  </w:t>
            </w:r>
          </w:p>
          <w:p w:rsidR="0040233B" w:rsidRPr="00C843DC" w:rsidRDefault="0040233B" w:rsidP="0040233B">
            <w:pPr>
              <w:pStyle w:val="Text"/>
              <w:rPr>
                <w:rFonts w:cstheme="minorHAnsi"/>
                <w:sz w:val="24"/>
              </w:rPr>
            </w:pPr>
          </w:p>
          <w:p w:rsidR="00BE0584" w:rsidRPr="000244C5" w:rsidRDefault="00BE0584" w:rsidP="00BE0584">
            <w:pPr>
              <w:pStyle w:val="Tex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Diploma in Soft Skill and Personality Development</w:t>
            </w:r>
          </w:p>
          <w:p w:rsidR="00BE0584" w:rsidRPr="000244C5" w:rsidRDefault="00BE0584" w:rsidP="00BE0584">
            <w:pPr>
              <w:pStyle w:val="Tex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 xml:space="preserve">Worked in Human Resource HR Department                  </w:t>
            </w:r>
          </w:p>
          <w:p w:rsidR="00BE0584" w:rsidRPr="000244C5" w:rsidRDefault="00BE0584" w:rsidP="00BE0584">
            <w:pPr>
              <w:pStyle w:val="Tex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Have provide sufficient leads for recruitment &amp; placed candidates.</w:t>
            </w:r>
          </w:p>
          <w:p w:rsidR="00BE0584" w:rsidRPr="000244C5" w:rsidRDefault="00BE0584" w:rsidP="00BE0584">
            <w:pPr>
              <w:pStyle w:val="Tex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Knowledge of Social Media: Facebook, Instagram, Linked In</w:t>
            </w:r>
          </w:p>
          <w:p w:rsidR="00BE0584" w:rsidRPr="000244C5" w:rsidRDefault="00BE0584" w:rsidP="00BE0584">
            <w:pPr>
              <w:pStyle w:val="Tex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 xml:space="preserve">Have knowledge of designing creative on </w:t>
            </w: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Canvas</w:t>
            </w: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 xml:space="preserve"> Tool</w:t>
            </w:r>
          </w:p>
          <w:p w:rsidR="00BE0584" w:rsidRPr="000244C5" w:rsidRDefault="00BE0584" w:rsidP="00BE0584">
            <w:pPr>
              <w:pStyle w:val="Tex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Worked on</w:t>
            </w: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 xml:space="preserve"> organic Lead Generation for Business Development</w:t>
            </w:r>
          </w:p>
          <w:p w:rsidR="00BE0584" w:rsidRPr="000244C5" w:rsidRDefault="00BE0584" w:rsidP="00BE0584">
            <w:pPr>
              <w:pStyle w:val="Tex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Client engagement and interaction with meet scheduling for BD</w:t>
            </w:r>
          </w:p>
          <w:p w:rsidR="00BE0584" w:rsidRPr="000244C5" w:rsidRDefault="00BE0584" w:rsidP="00BE0584">
            <w:pPr>
              <w:pStyle w:val="Tex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Worked in enrolling students for College Admission process</w:t>
            </w:r>
          </w:p>
          <w:p w:rsidR="0040233B" w:rsidRPr="000244C5" w:rsidRDefault="00BE0584" w:rsidP="00BE0584">
            <w:pPr>
              <w:pStyle w:val="Tex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Deal with end user for enrollment and generating Business</w:t>
            </w:r>
          </w:p>
          <w:p w:rsidR="00BE0584" w:rsidRPr="00BE0584" w:rsidRDefault="00BE0584" w:rsidP="00BE0584"/>
        </w:tc>
      </w:tr>
      <w:tr w:rsidR="00CD50FD" w:rsidRPr="001700F2" w:rsidTr="00232F61">
        <w:trPr>
          <w:gridAfter w:val="1"/>
          <w:wAfter w:w="1018" w:type="dxa"/>
          <w:trHeight w:val="220"/>
        </w:trPr>
        <w:tc>
          <w:tcPr>
            <w:tcW w:w="3537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RDefault="00774DE2" w:rsidP="00D20DA9">
            <w:pPr>
              <w:pStyle w:val="Heading2"/>
            </w:pPr>
            <w:sdt>
              <w:sdtPr>
                <w:id w:val="1066377136"/>
                <w:placeholder>
                  <w:docPart w:val="386B36D4B91F4C7789982F1F2F8A006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3AE31CE19494472A90833B86C626966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818" w:type="dxa"/>
            <w:vMerge w:val="restart"/>
            <w:shd w:val="clear" w:color="auto" w:fill="303848" w:themeFill="accent1"/>
            <w:vAlign w:val="center"/>
          </w:tcPr>
          <w:p w:rsidR="00CD50FD" w:rsidRPr="00232F61" w:rsidRDefault="000244C5" w:rsidP="00D20DA9">
            <w:pPr>
              <w:pStyle w:val="Heading1"/>
              <w:rPr>
                <w:sz w:val="28"/>
                <w:szCs w:val="28"/>
              </w:rPr>
            </w:pPr>
            <w:r w:rsidRPr="00232F61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CAREER OBJECTIVE</w:t>
            </w:r>
            <w:r w:rsidRPr="00232F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42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232F61">
        <w:trPr>
          <w:gridAfter w:val="1"/>
          <w:wAfter w:w="1018" w:type="dxa"/>
          <w:trHeight w:val="220"/>
        </w:trPr>
        <w:tc>
          <w:tcPr>
            <w:tcW w:w="3537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281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CD50FD">
            <w:pPr>
              <w:pStyle w:val="Heading1"/>
            </w:pPr>
          </w:p>
        </w:tc>
        <w:tc>
          <w:tcPr>
            <w:tcW w:w="3542" w:type="dxa"/>
          </w:tcPr>
          <w:p w:rsidR="00CD50FD" w:rsidRPr="001700F2" w:rsidRDefault="00CD50FD"/>
        </w:tc>
      </w:tr>
      <w:tr w:rsidR="00CD50FD" w:rsidRPr="001700F2" w:rsidTr="00232F61">
        <w:trPr>
          <w:gridAfter w:val="1"/>
          <w:wAfter w:w="1018" w:type="dxa"/>
          <w:trHeight w:val="1446"/>
        </w:trPr>
        <w:tc>
          <w:tcPr>
            <w:tcW w:w="3537" w:type="dxa"/>
            <w:shd w:val="clear" w:color="auto" w:fill="F2F2F2" w:themeFill="background1" w:themeFillShade="F2"/>
            <w:vAlign w:val="center"/>
          </w:tcPr>
          <w:p w:rsidR="00D20DA9" w:rsidRPr="00C843DC" w:rsidRDefault="00C843DC" w:rsidP="00C843DC">
            <w:pPr>
              <w:pStyle w:val="Text"/>
              <w:rPr>
                <w:rFonts w:cstheme="minorHAnsi"/>
                <w:color w:val="000000" w:themeColor="text1"/>
                <w:sz w:val="24"/>
              </w:rPr>
            </w:pPr>
            <w:r w:rsidRPr="00C843DC">
              <w:rPr>
                <w:rFonts w:cstheme="minorHAnsi"/>
                <w:color w:val="000000" w:themeColor="text1"/>
                <w:sz w:val="24"/>
              </w:rPr>
              <w:t>Communication</w:t>
            </w:r>
          </w:p>
          <w:p w:rsidR="00C843DC" w:rsidRPr="00C843DC" w:rsidRDefault="00C843DC" w:rsidP="00C843DC">
            <w:pPr>
              <w:rPr>
                <w:rFonts w:cstheme="minorHAnsi"/>
              </w:rPr>
            </w:pPr>
            <w:r w:rsidRPr="00C843DC">
              <w:rPr>
                <w:rFonts w:cstheme="minorHAnsi"/>
              </w:rPr>
              <w:t>Presentation</w:t>
            </w:r>
          </w:p>
          <w:p w:rsidR="00C843DC" w:rsidRPr="00C843DC" w:rsidRDefault="00C843DC" w:rsidP="00C843DC">
            <w:pPr>
              <w:rPr>
                <w:rFonts w:cstheme="minorHAnsi"/>
              </w:rPr>
            </w:pPr>
            <w:r w:rsidRPr="00C843DC">
              <w:rPr>
                <w:rFonts w:cstheme="minorHAnsi"/>
              </w:rPr>
              <w:t>Client handling</w:t>
            </w:r>
          </w:p>
          <w:p w:rsidR="00C843DC" w:rsidRPr="000244C5" w:rsidRDefault="00C843DC" w:rsidP="00C843DC">
            <w:pPr>
              <w:rPr>
                <w:rFonts w:cstheme="minorHAnsi"/>
              </w:rPr>
            </w:pPr>
            <w:hyperlink r:id="rId11" w:history="1">
              <w:r w:rsidRPr="000244C5">
                <w:rPr>
                  <w:rStyle w:val="Hyperlink"/>
                  <w:rFonts w:cstheme="minorHAnsi"/>
                  <w:color w:val="000000" w:themeColor="text1"/>
                  <w:u w:val="none"/>
                </w:rPr>
                <w:t>Problem solving</w:t>
              </w:r>
            </w:hyperlink>
          </w:p>
          <w:p w:rsidR="00C843DC" w:rsidRPr="00C843DC" w:rsidRDefault="00C843DC" w:rsidP="00C843DC">
            <w:pPr>
              <w:rPr>
                <w:rStyle w:val="hgkelc"/>
                <w:rFonts w:cstheme="minorHAnsi"/>
                <w:lang w:val="en"/>
              </w:rPr>
            </w:pPr>
            <w:r w:rsidRPr="00C843DC">
              <w:rPr>
                <w:rStyle w:val="hgkelc"/>
                <w:rFonts w:cstheme="minorHAnsi"/>
                <w:lang w:val="en"/>
              </w:rPr>
              <w:t>active listening</w:t>
            </w:r>
          </w:p>
          <w:p w:rsidR="00C843DC" w:rsidRPr="00C843DC" w:rsidRDefault="00C843DC" w:rsidP="00C843DC">
            <w:pPr>
              <w:rPr>
                <w:rStyle w:val="hgkelc"/>
                <w:rFonts w:cstheme="minorHAnsi"/>
                <w:lang w:val="en"/>
              </w:rPr>
            </w:pPr>
            <w:r w:rsidRPr="00C843DC">
              <w:rPr>
                <w:rStyle w:val="hgkelc"/>
                <w:rFonts w:cstheme="minorHAnsi"/>
                <w:lang w:val="en"/>
              </w:rPr>
              <w:t>time management</w:t>
            </w:r>
          </w:p>
          <w:p w:rsidR="00C843DC" w:rsidRPr="00C843DC" w:rsidRDefault="00C843DC" w:rsidP="00C843DC">
            <w:pPr>
              <w:rPr>
                <w:rStyle w:val="hgkelc"/>
                <w:rFonts w:cstheme="minorHAnsi"/>
                <w:lang w:val="en"/>
              </w:rPr>
            </w:pPr>
            <w:r w:rsidRPr="00C843DC">
              <w:rPr>
                <w:rStyle w:val="hgkelc"/>
                <w:rFonts w:cstheme="minorHAnsi"/>
                <w:lang w:val="en"/>
              </w:rPr>
              <w:t>teamwork</w:t>
            </w:r>
          </w:p>
          <w:p w:rsidR="00C843DC" w:rsidRDefault="00C843DC" w:rsidP="00C843DC">
            <w:pPr>
              <w:rPr>
                <w:rStyle w:val="hgkelc"/>
                <w:lang w:val="en"/>
              </w:rPr>
            </w:pPr>
          </w:p>
          <w:p w:rsidR="00C843DC" w:rsidRDefault="00C843DC" w:rsidP="00C843DC"/>
          <w:p w:rsidR="00C843DC" w:rsidRDefault="00C843DC" w:rsidP="00C843DC"/>
          <w:p w:rsidR="00C843DC" w:rsidRPr="00C843DC" w:rsidRDefault="00C843DC" w:rsidP="00C843DC"/>
          <w:p w:rsidR="00C843DC" w:rsidRDefault="00C843DC" w:rsidP="00C843DC"/>
          <w:p w:rsidR="00C843DC" w:rsidRPr="00C843DC" w:rsidRDefault="00C843DC" w:rsidP="00C843DC"/>
          <w:p w:rsidR="00CD50FD" w:rsidRPr="001700F2" w:rsidRDefault="00CD50FD" w:rsidP="00CD50FD">
            <w:pPr>
              <w:pStyle w:val="Text"/>
            </w:pPr>
          </w:p>
        </w:tc>
        <w:tc>
          <w:tcPr>
            <w:tcW w:w="6360" w:type="dxa"/>
            <w:gridSpan w:val="2"/>
            <w:vAlign w:val="center"/>
          </w:tcPr>
          <w:p w:rsidR="00BE0584" w:rsidRDefault="00BE0584" w:rsidP="00BE0584">
            <w:pPr>
              <w:pStyle w:val="Text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BE0584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•</w:t>
            </w:r>
            <w:r w:rsidRPr="00BE0584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ab/>
              <w:t xml:space="preserve">Seek </w:t>
            </w:r>
            <w:r w:rsidR="000244C5" w:rsidRPr="00BE0584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to</w:t>
            </w:r>
            <w:r w:rsidRPr="00BE0584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utilize my passion and innovative thinking with an organization for its profit and in turn for my professional growth and experience</w:t>
            </w:r>
          </w:p>
          <w:p w:rsidR="00D20DA9" w:rsidRPr="001700F2" w:rsidRDefault="000244C5" w:rsidP="00BE0584">
            <w:pPr>
              <w:pStyle w:val="Text"/>
              <w:jc w:val="both"/>
            </w:pPr>
            <w:r w:rsidRPr="00BE0584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•</w:t>
            </w:r>
            <w:r w:rsidR="00BE0584" w:rsidRPr="00BE0584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ab/>
              <w:t>8 years of experience in solutions-focused and result-oriented work with experimenting new ideas.</w:t>
            </w:r>
          </w:p>
          <w:p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:rsidR="00CD50FD" w:rsidRPr="001700F2" w:rsidRDefault="00CD50FD" w:rsidP="00CD50FD">
            <w:pPr>
              <w:pStyle w:val="Text"/>
            </w:pPr>
          </w:p>
        </w:tc>
      </w:tr>
      <w:tr w:rsidR="00CD50FD" w:rsidRPr="001700F2" w:rsidTr="00232F61">
        <w:trPr>
          <w:gridAfter w:val="1"/>
          <w:wAfter w:w="1018" w:type="dxa"/>
          <w:trHeight w:val="220"/>
        </w:trPr>
        <w:tc>
          <w:tcPr>
            <w:tcW w:w="3537" w:type="dxa"/>
            <w:vMerge w:val="restart"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2818" w:type="dxa"/>
            <w:vMerge w:val="restart"/>
            <w:shd w:val="clear" w:color="auto" w:fill="303848" w:themeFill="accent1"/>
            <w:vAlign w:val="center"/>
          </w:tcPr>
          <w:p w:rsidR="00CD50FD" w:rsidRPr="00232F61" w:rsidRDefault="000244C5" w:rsidP="00D20DA9">
            <w:pPr>
              <w:pStyle w:val="Heading1"/>
              <w:rPr>
                <w:sz w:val="28"/>
                <w:szCs w:val="28"/>
              </w:rPr>
            </w:pPr>
            <w:r w:rsidRPr="00232F6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STRENGTHS</w:t>
            </w:r>
            <w:r w:rsidRPr="00232F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42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232F61">
        <w:trPr>
          <w:gridAfter w:val="1"/>
          <w:wAfter w:w="1018" w:type="dxa"/>
          <w:trHeight w:val="220"/>
        </w:trPr>
        <w:tc>
          <w:tcPr>
            <w:tcW w:w="3537" w:type="dxa"/>
            <w:vMerge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281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CD50FD">
            <w:pPr>
              <w:pStyle w:val="Heading1"/>
            </w:pPr>
          </w:p>
        </w:tc>
        <w:tc>
          <w:tcPr>
            <w:tcW w:w="3542" w:type="dxa"/>
          </w:tcPr>
          <w:p w:rsidR="00CD50FD" w:rsidRPr="001700F2" w:rsidRDefault="00CD50FD"/>
        </w:tc>
      </w:tr>
      <w:tr w:rsidR="00CD50FD" w:rsidRPr="001700F2" w:rsidTr="00232F61">
        <w:trPr>
          <w:gridAfter w:val="1"/>
          <w:wAfter w:w="1018" w:type="dxa"/>
          <w:trHeight w:val="1366"/>
        </w:trPr>
        <w:tc>
          <w:tcPr>
            <w:tcW w:w="3537" w:type="dxa"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6360" w:type="dxa"/>
            <w:gridSpan w:val="2"/>
            <w:vAlign w:val="center"/>
          </w:tcPr>
          <w:p w:rsidR="000244C5" w:rsidRDefault="000244C5" w:rsidP="000244C5">
            <w:pPr>
              <w:pStyle w:val="ListParagraph"/>
              <w:numPr>
                <w:ilvl w:val="2"/>
                <w:numId w:val="3"/>
              </w:numPr>
              <w:tabs>
                <w:tab w:val="left" w:pos="1157"/>
                <w:tab w:val="left" w:pos="1158"/>
              </w:tabs>
              <w:ind w:hanging="364"/>
            </w:pPr>
            <w:r>
              <w:t xml:space="preserve">Ability to </w:t>
            </w:r>
            <w:r>
              <w:rPr>
                <w:spacing w:val="-3"/>
              </w:rPr>
              <w:t xml:space="preserve">handle </w:t>
            </w:r>
            <w:r>
              <w:rPr>
                <w:spacing w:val="-4"/>
              </w:rPr>
              <w:t xml:space="preserve">situations </w:t>
            </w:r>
            <w:r>
              <w:t xml:space="preserve">&amp; Mentality to </w:t>
            </w:r>
            <w:r>
              <w:rPr>
                <w:spacing w:val="-5"/>
              </w:rPr>
              <w:t xml:space="preserve">work </w:t>
            </w:r>
            <w:r>
              <w:rPr>
                <w:spacing w:val="-4"/>
              </w:rPr>
              <w:t xml:space="preserve">hard </w:t>
            </w:r>
            <w:r>
              <w:t xml:space="preserve">with </w:t>
            </w:r>
            <w:r>
              <w:rPr>
                <w:spacing w:val="-4"/>
              </w:rPr>
              <w:t>smart</w:t>
            </w:r>
            <w:r>
              <w:rPr>
                <w:spacing w:val="12"/>
              </w:rPr>
              <w:t xml:space="preserve"> </w:t>
            </w:r>
            <w:r>
              <w:t>mindset.</w:t>
            </w:r>
          </w:p>
          <w:p w:rsidR="000244C5" w:rsidRDefault="000244C5" w:rsidP="000244C5">
            <w:pPr>
              <w:pStyle w:val="ListParagraph"/>
              <w:numPr>
                <w:ilvl w:val="2"/>
                <w:numId w:val="3"/>
              </w:numPr>
              <w:tabs>
                <w:tab w:val="left" w:pos="1157"/>
                <w:tab w:val="left" w:pos="1158"/>
              </w:tabs>
              <w:spacing w:before="44"/>
              <w:ind w:hanging="364"/>
            </w:pPr>
            <w:r>
              <w:t xml:space="preserve">Positive </w:t>
            </w:r>
            <w:r>
              <w:rPr>
                <w:spacing w:val="-4"/>
              </w:rPr>
              <w:t xml:space="preserve">and practical </w:t>
            </w:r>
            <w:r>
              <w:t>approach with</w:t>
            </w:r>
            <w:r>
              <w:rPr>
                <w:spacing w:val="4"/>
              </w:rPr>
              <w:t xml:space="preserve"> </w:t>
            </w:r>
            <w:r>
              <w:t>self-confidence.</w:t>
            </w:r>
          </w:p>
          <w:p w:rsidR="000244C5" w:rsidRDefault="000244C5" w:rsidP="000244C5">
            <w:pPr>
              <w:pStyle w:val="ListParagraph"/>
              <w:numPr>
                <w:ilvl w:val="2"/>
                <w:numId w:val="3"/>
              </w:numPr>
              <w:tabs>
                <w:tab w:val="left" w:pos="1157"/>
                <w:tab w:val="left" w:pos="1158"/>
              </w:tabs>
              <w:spacing w:before="45"/>
              <w:ind w:hanging="364"/>
            </w:pPr>
            <w:r>
              <w:rPr>
                <w:spacing w:val="-3"/>
              </w:rPr>
              <w:t xml:space="preserve">Good </w:t>
            </w:r>
            <w:r>
              <w:t xml:space="preserve">communication &amp; </w:t>
            </w:r>
            <w:r>
              <w:rPr>
                <w:spacing w:val="-4"/>
              </w:rPr>
              <w:t>interpersonal</w:t>
            </w:r>
            <w:r>
              <w:rPr>
                <w:spacing w:val="5"/>
              </w:rPr>
              <w:t xml:space="preserve"> </w:t>
            </w:r>
            <w:r>
              <w:t>skills</w:t>
            </w:r>
          </w:p>
          <w:p w:rsidR="000244C5" w:rsidRDefault="000244C5" w:rsidP="000244C5">
            <w:pPr>
              <w:pStyle w:val="ListParagraph"/>
              <w:numPr>
                <w:ilvl w:val="2"/>
                <w:numId w:val="3"/>
              </w:numPr>
              <w:tabs>
                <w:tab w:val="left" w:pos="1157"/>
                <w:tab w:val="left" w:pos="1158"/>
              </w:tabs>
              <w:spacing w:before="42"/>
              <w:ind w:hanging="364"/>
            </w:pPr>
            <w:r>
              <w:t xml:space="preserve">Can </w:t>
            </w:r>
            <w:r>
              <w:rPr>
                <w:spacing w:val="-4"/>
              </w:rPr>
              <w:t xml:space="preserve">handle </w:t>
            </w:r>
            <w:r>
              <w:rPr>
                <w:spacing w:val="-3"/>
              </w:rPr>
              <w:t xml:space="preserve">multiple </w:t>
            </w:r>
            <w:r>
              <w:t>projects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simultaneously</w:t>
            </w:r>
          </w:p>
          <w:p w:rsidR="000244C5" w:rsidRDefault="000244C5" w:rsidP="000244C5">
            <w:pPr>
              <w:pStyle w:val="ListParagraph"/>
              <w:numPr>
                <w:ilvl w:val="2"/>
                <w:numId w:val="3"/>
              </w:numPr>
              <w:tabs>
                <w:tab w:val="left" w:pos="1157"/>
                <w:tab w:val="left" w:pos="1158"/>
              </w:tabs>
              <w:spacing w:before="44"/>
              <w:ind w:hanging="364"/>
            </w:pPr>
            <w:r>
              <w:t xml:space="preserve">Adaptability </w:t>
            </w:r>
            <w:r>
              <w:rPr>
                <w:spacing w:val="-4"/>
              </w:rPr>
              <w:t xml:space="preserve">and providing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t>result</w:t>
            </w:r>
          </w:p>
          <w:p w:rsidR="00CD50FD" w:rsidRPr="001700F2" w:rsidRDefault="00CD50FD" w:rsidP="00CD50FD">
            <w:pPr>
              <w:pStyle w:val="Text"/>
            </w:pPr>
          </w:p>
        </w:tc>
      </w:tr>
      <w:tr w:rsidR="00CD50FD" w:rsidRPr="001700F2" w:rsidTr="00232F61">
        <w:trPr>
          <w:gridAfter w:val="1"/>
          <w:wAfter w:w="1018" w:type="dxa"/>
          <w:trHeight w:val="100"/>
        </w:trPr>
        <w:tc>
          <w:tcPr>
            <w:tcW w:w="3537" w:type="dxa"/>
          </w:tcPr>
          <w:p w:rsidR="00CD50FD" w:rsidRPr="001700F2" w:rsidRDefault="00CD50FD" w:rsidP="00CD50FD"/>
        </w:tc>
        <w:tc>
          <w:tcPr>
            <w:tcW w:w="6360" w:type="dxa"/>
            <w:gridSpan w:val="2"/>
          </w:tcPr>
          <w:p w:rsidR="00CD50FD" w:rsidRPr="001700F2" w:rsidRDefault="00CD50FD" w:rsidP="00CD50FD"/>
        </w:tc>
      </w:tr>
      <w:tr w:rsidR="00CD50FD" w:rsidRPr="001700F2" w:rsidTr="00232F61">
        <w:trPr>
          <w:gridAfter w:val="1"/>
          <w:wAfter w:w="1018" w:type="dxa"/>
          <w:trHeight w:val="140"/>
        </w:trPr>
        <w:tc>
          <w:tcPr>
            <w:tcW w:w="3537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  <w:tc>
          <w:tcPr>
            <w:tcW w:w="2818" w:type="dxa"/>
            <w:vMerge w:val="restart"/>
            <w:shd w:val="clear" w:color="auto" w:fill="303848" w:themeFill="accent1"/>
            <w:vAlign w:val="center"/>
          </w:tcPr>
          <w:p w:rsidR="00CD50FD" w:rsidRPr="00232F61" w:rsidRDefault="000244C5" w:rsidP="00D20DA9">
            <w:pPr>
              <w:pStyle w:val="Heading1"/>
              <w:rPr>
                <w:sz w:val="28"/>
                <w:szCs w:val="28"/>
              </w:rPr>
            </w:pPr>
            <w:r w:rsidRPr="00232F61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HOBBIES</w:t>
            </w:r>
            <w:bookmarkStart w:id="0" w:name="_GoBack"/>
            <w:bookmarkEnd w:id="0"/>
          </w:p>
        </w:tc>
        <w:tc>
          <w:tcPr>
            <w:tcW w:w="3542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232F61">
        <w:trPr>
          <w:gridAfter w:val="1"/>
          <w:wAfter w:w="1018" w:type="dxa"/>
          <w:trHeight w:val="140"/>
        </w:trPr>
        <w:tc>
          <w:tcPr>
            <w:tcW w:w="3537" w:type="dxa"/>
            <w:tcBorders>
              <w:top w:val="single" w:sz="18" w:space="0" w:color="BF9268" w:themeColor="accent2"/>
            </w:tcBorders>
          </w:tcPr>
          <w:p w:rsidR="00CD50FD" w:rsidRPr="001700F2" w:rsidRDefault="00CD50FD"/>
        </w:tc>
        <w:tc>
          <w:tcPr>
            <w:tcW w:w="2818" w:type="dxa"/>
            <w:vMerge/>
            <w:shd w:val="clear" w:color="auto" w:fill="303848" w:themeFill="accent1"/>
          </w:tcPr>
          <w:p w:rsidR="00CD50FD" w:rsidRPr="001700F2" w:rsidRDefault="00CD50FD" w:rsidP="00CD50FD">
            <w:pPr>
              <w:pStyle w:val="Heading1"/>
            </w:pPr>
          </w:p>
        </w:tc>
        <w:tc>
          <w:tcPr>
            <w:tcW w:w="3542" w:type="dxa"/>
          </w:tcPr>
          <w:p w:rsidR="00CD50FD" w:rsidRPr="001700F2" w:rsidRDefault="00CD50FD"/>
        </w:tc>
      </w:tr>
      <w:tr w:rsidR="00CD50FD" w:rsidRPr="001700F2" w:rsidTr="00232F61">
        <w:trPr>
          <w:gridAfter w:val="1"/>
          <w:wAfter w:w="1018" w:type="dxa"/>
          <w:trHeight w:val="622"/>
        </w:trPr>
        <w:tc>
          <w:tcPr>
            <w:tcW w:w="9897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:rsidR="000244C5" w:rsidRDefault="000244C5" w:rsidP="00D20DA9">
            <w:pPr>
              <w:pStyle w:val="Tex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•</w:t>
            </w:r>
            <w:r w:rsidRPr="000244C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ab/>
              <w:t>Seeking new opportunities to learn and update myself.</w:t>
            </w:r>
          </w:p>
          <w:p w:rsidR="000244C5" w:rsidRDefault="000244C5" w:rsidP="00D20DA9">
            <w:pPr>
              <w:pStyle w:val="Tex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•</w:t>
            </w:r>
            <w:r w:rsidRPr="000244C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ab/>
              <w:t>Travelling &amp; trekking.</w:t>
            </w:r>
          </w:p>
          <w:p w:rsidR="000244C5" w:rsidRDefault="000244C5" w:rsidP="00D20DA9">
            <w:pPr>
              <w:pStyle w:val="Tex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0244C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•</w:t>
            </w:r>
            <w:r w:rsidRPr="000244C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ab/>
              <w:t>Communicating &amp; engaging people</w:t>
            </w:r>
          </w:p>
          <w:p w:rsidR="00CD50FD" w:rsidRPr="001700F2" w:rsidRDefault="000244C5" w:rsidP="00D20DA9">
            <w:pPr>
              <w:pStyle w:val="Text"/>
            </w:pPr>
            <w:r w:rsidRPr="000244C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•</w:t>
            </w:r>
            <w:r w:rsidRPr="000244C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ab/>
              <w:t>Listening Music &amp; playing Game Apps</w:t>
            </w:r>
          </w:p>
        </w:tc>
      </w:tr>
    </w:tbl>
    <w:p w:rsidR="00C55D85" w:rsidRPr="001700F2" w:rsidRDefault="00C55D85"/>
    <w:sectPr w:rsidR="00C55D85" w:rsidRPr="001700F2" w:rsidSect="00F316AD">
      <w:headerReference w:type="default" r:id="rId12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DE2" w:rsidRDefault="00774DE2" w:rsidP="00F316AD">
      <w:r>
        <w:separator/>
      </w:r>
    </w:p>
  </w:endnote>
  <w:endnote w:type="continuationSeparator" w:id="0">
    <w:p w:rsidR="00774DE2" w:rsidRDefault="00774DE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DE2" w:rsidRDefault="00774DE2" w:rsidP="00F316AD">
      <w:r>
        <w:separator/>
      </w:r>
    </w:p>
  </w:footnote>
  <w:footnote w:type="continuationSeparator" w:id="0">
    <w:p w:rsidR="00774DE2" w:rsidRDefault="00774DE2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D" w:rsidRPr="001700F2" w:rsidRDefault="00F316AD">
    <w:pPr>
      <w:pStyle w:val="Header"/>
    </w:pPr>
    <w:r w:rsidRPr="001700F2">
      <w:rPr>
        <w:rFonts w:ascii="Times New Roman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399CC37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7DA6BC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" fillcolor="#303848 [3204]" stroked="f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1C4F"/>
    <w:multiLevelType w:val="hybridMultilevel"/>
    <w:tmpl w:val="71BCA1BA"/>
    <w:lvl w:ilvl="0" w:tplc="8214A95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2CEB"/>
    <w:multiLevelType w:val="hybridMultilevel"/>
    <w:tmpl w:val="B8A8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04B14"/>
    <w:multiLevelType w:val="hybridMultilevel"/>
    <w:tmpl w:val="30B029F4"/>
    <w:lvl w:ilvl="0" w:tplc="D5B4DE9E">
      <w:start w:val="1"/>
      <w:numFmt w:val="bullet"/>
      <w:lvlText w:val="•"/>
      <w:lvlJc w:val="left"/>
      <w:pPr>
        <w:ind w:left="797" w:hanging="267"/>
      </w:pPr>
      <w:rPr>
        <w:rFonts w:ascii="Arial" w:eastAsia="Arial" w:hAnsi="Arial" w:cs="Arial" w:hint="default"/>
        <w:i/>
        <w:w w:val="126"/>
        <w:sz w:val="23"/>
        <w:szCs w:val="23"/>
        <w:lang w:val="en-US" w:eastAsia="en-US" w:bidi="ar-SA"/>
      </w:rPr>
    </w:lvl>
    <w:lvl w:ilvl="1" w:tplc="CF4413D2">
      <w:start w:val="1"/>
      <w:numFmt w:val="decimal"/>
      <w:lvlText w:val="%2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CD6658AA">
      <w:start w:val="1"/>
      <w:numFmt w:val="bullet"/>
      <w:lvlText w:val="•"/>
      <w:lvlJc w:val="left"/>
      <w:pPr>
        <w:ind w:left="1157" w:hanging="363"/>
      </w:pPr>
      <w:rPr>
        <w:rFonts w:ascii="Verdana" w:eastAsia="Verdana" w:hAnsi="Verdana" w:cs="Verdana" w:hint="default"/>
        <w:i/>
        <w:w w:val="83"/>
        <w:sz w:val="23"/>
        <w:szCs w:val="23"/>
        <w:lang w:val="en-US" w:eastAsia="en-US" w:bidi="ar-SA"/>
      </w:rPr>
    </w:lvl>
    <w:lvl w:ilvl="3" w:tplc="ED649E2A">
      <w:start w:val="1"/>
      <w:numFmt w:val="bullet"/>
      <w:lvlText w:val="•"/>
      <w:lvlJc w:val="left"/>
      <w:pPr>
        <w:ind w:left="2362" w:hanging="363"/>
      </w:pPr>
      <w:rPr>
        <w:rFonts w:hint="default"/>
        <w:lang w:val="en-US" w:eastAsia="en-US" w:bidi="ar-SA"/>
      </w:rPr>
    </w:lvl>
    <w:lvl w:ilvl="4" w:tplc="48A8E21E">
      <w:start w:val="1"/>
      <w:numFmt w:val="bullet"/>
      <w:lvlText w:val="•"/>
      <w:lvlJc w:val="left"/>
      <w:pPr>
        <w:ind w:left="3565" w:hanging="363"/>
      </w:pPr>
      <w:rPr>
        <w:rFonts w:hint="default"/>
        <w:lang w:val="en-US" w:eastAsia="en-US" w:bidi="ar-SA"/>
      </w:rPr>
    </w:lvl>
    <w:lvl w:ilvl="5" w:tplc="4A8AFDFE">
      <w:start w:val="1"/>
      <w:numFmt w:val="bullet"/>
      <w:lvlText w:val="•"/>
      <w:lvlJc w:val="left"/>
      <w:pPr>
        <w:ind w:left="4767" w:hanging="363"/>
      </w:pPr>
      <w:rPr>
        <w:rFonts w:hint="default"/>
        <w:lang w:val="en-US" w:eastAsia="en-US" w:bidi="ar-SA"/>
      </w:rPr>
    </w:lvl>
    <w:lvl w:ilvl="6" w:tplc="9E362242">
      <w:start w:val="1"/>
      <w:numFmt w:val="bullet"/>
      <w:lvlText w:val="•"/>
      <w:lvlJc w:val="left"/>
      <w:pPr>
        <w:ind w:left="5970" w:hanging="363"/>
      </w:pPr>
      <w:rPr>
        <w:rFonts w:hint="default"/>
        <w:lang w:val="en-US" w:eastAsia="en-US" w:bidi="ar-SA"/>
      </w:rPr>
    </w:lvl>
    <w:lvl w:ilvl="7" w:tplc="B1E0905C">
      <w:start w:val="1"/>
      <w:numFmt w:val="bullet"/>
      <w:lvlText w:val="•"/>
      <w:lvlJc w:val="left"/>
      <w:pPr>
        <w:ind w:left="7172" w:hanging="363"/>
      </w:pPr>
      <w:rPr>
        <w:rFonts w:hint="default"/>
        <w:lang w:val="en-US" w:eastAsia="en-US" w:bidi="ar-SA"/>
      </w:rPr>
    </w:lvl>
    <w:lvl w:ilvl="8" w:tplc="B566B06A">
      <w:start w:val="1"/>
      <w:numFmt w:val="bullet"/>
      <w:lvlText w:val="•"/>
      <w:lvlJc w:val="left"/>
      <w:pPr>
        <w:ind w:left="8375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90"/>
    <w:rsid w:val="000244C5"/>
    <w:rsid w:val="001700F2"/>
    <w:rsid w:val="001871FF"/>
    <w:rsid w:val="001F4150"/>
    <w:rsid w:val="00232F61"/>
    <w:rsid w:val="0029715D"/>
    <w:rsid w:val="0040233B"/>
    <w:rsid w:val="004B0090"/>
    <w:rsid w:val="004D0355"/>
    <w:rsid w:val="004E6224"/>
    <w:rsid w:val="005D2581"/>
    <w:rsid w:val="00617740"/>
    <w:rsid w:val="006C60E6"/>
    <w:rsid w:val="00774DE2"/>
    <w:rsid w:val="0089710E"/>
    <w:rsid w:val="00A74E15"/>
    <w:rsid w:val="00BE0584"/>
    <w:rsid w:val="00C55D85"/>
    <w:rsid w:val="00C55E0C"/>
    <w:rsid w:val="00C843DC"/>
    <w:rsid w:val="00CD50FD"/>
    <w:rsid w:val="00D20DA9"/>
    <w:rsid w:val="00D26A79"/>
    <w:rsid w:val="00DD5C35"/>
    <w:rsid w:val="00EA03EF"/>
    <w:rsid w:val="00F316AD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2A2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semiHidden/>
    <w:unhideWhenUsed/>
    <w:rsid w:val="00C843DC"/>
    <w:rPr>
      <w:color w:val="0000FF"/>
      <w:u w:val="single"/>
    </w:rPr>
  </w:style>
  <w:style w:type="character" w:customStyle="1" w:styleId="hgkelc">
    <w:name w:val="hgkelc"/>
    <w:basedOn w:val="DefaultParagraphFont"/>
    <w:rsid w:val="00C843DC"/>
  </w:style>
  <w:style w:type="paragraph" w:styleId="ListParagraph">
    <w:name w:val="List Paragraph"/>
    <w:basedOn w:val="Normal"/>
    <w:uiPriority w:val="1"/>
    <w:qFormat/>
    <w:rsid w:val="000244C5"/>
    <w:pPr>
      <w:widowControl w:val="0"/>
      <w:autoSpaceDE w:val="0"/>
      <w:autoSpaceDN w:val="0"/>
      <w:ind w:left="1157" w:hanging="364"/>
    </w:pPr>
    <w:rPr>
      <w:rFonts w:ascii="Times New Roman" w:eastAsia="Times New Roman" w:hAnsi="Times New Roman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search?client=firefox-b-d&amp;sca_esv=560955759&amp;cs=0&amp;sxsrf=AB5stBgKzAydORILv0KP7MVrsjAsJ_zgmg:1693304758849&amp;q=problem+solving&amp;stick=H4sIAAAAAAAAAOMwVGI0juIpzs7MySlWSCxWyCj6xcgbkl-g4BGkABH9xcQR7-oX4hkSGb-BhfEVCxcXh36uvoFhTkbaKxYeLi4Qx8i0qMSoGC6XV2xR_oqFm4sTxDE1Lo-vgvOM88rNy-EKTeJLyuBShnnJyQgzTOMLjOAc82TDMrhlpoVJlnlmcG0mKTmVea9YFCCSlmXmVcZJQkKuuQU5-ZWpqQpBqTmJJZn5ecUIeyrKcooQRueZFCDcWpCSYo5QmGGWhXCrUVZGMkJXknkRwvdFSSbxSNqMjFIy4JImFtl5hQjXGplamiCMMYo3L0HoKzY0s1zEyl9QlJ-Uk5qrUJyfU5aZl36LTZLh1ooelb-iG-y3r7y909bZ5FfTB7WTS1mWzgUAHZTjGr8BAAA&amp;sa=X&amp;ved=2ahUKEwi-p5bl04GBAxVWcGwGHdv9AEAQ7fAIegUIABD8A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hiinfo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BCBB1AFBB843F1A6FA51B1E7DD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99534-214B-4958-914C-FBEA0470FADE}"/>
      </w:docPartPr>
      <w:docPartBody>
        <w:p w:rsidR="00000000" w:rsidRDefault="00193F02">
          <w:pPr>
            <w:pStyle w:val="D2BCBB1AFBB843F1A6FA51B1E7DD1FED"/>
          </w:pPr>
          <w:r w:rsidRPr="001700F2">
            <w:t>EDUCATION</w:t>
          </w:r>
        </w:p>
      </w:docPartBody>
    </w:docPart>
    <w:docPart>
      <w:docPartPr>
        <w:name w:val="A0E418B0AB1A49FB837C320B090C2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1560-8231-4CD6-98B6-8EB886C823E6}"/>
      </w:docPartPr>
      <w:docPartBody>
        <w:p w:rsidR="00000000" w:rsidRDefault="00193F02">
          <w:pPr>
            <w:pStyle w:val="A0E418B0AB1A49FB837C320B090C2C45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6CCA16346ED94CCB9BE270B9A6768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50DD9-5001-4661-8B22-4CFB77212307}"/>
      </w:docPartPr>
      <w:docPartBody>
        <w:p w:rsidR="00000000" w:rsidRDefault="00193F02">
          <w:pPr>
            <w:pStyle w:val="6CCA16346ED94CCB9BE270B9A6768BD7"/>
          </w:pPr>
          <w:r w:rsidRPr="001700F2">
            <w:t>EXPERIENCE</w:t>
          </w:r>
        </w:p>
      </w:docPartBody>
    </w:docPart>
    <w:docPart>
      <w:docPartPr>
        <w:name w:val="386B36D4B91F4C7789982F1F2F8A0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0A54D-F450-430A-8889-4BB764B2F5EA}"/>
      </w:docPartPr>
      <w:docPartBody>
        <w:p w:rsidR="00000000" w:rsidRDefault="00193F02">
          <w:pPr>
            <w:pStyle w:val="386B36D4B91F4C7789982F1F2F8A0065"/>
          </w:pPr>
          <w:r w:rsidRPr="00D26A79">
            <w:t>KEY SKILLS</w:t>
          </w:r>
        </w:p>
      </w:docPartBody>
    </w:docPart>
    <w:docPart>
      <w:docPartPr>
        <w:name w:val="3AE31CE19494472A90833B86C626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114DF-5C27-46EE-AD81-06EFF48B89DE}"/>
      </w:docPartPr>
      <w:docPartBody>
        <w:p w:rsidR="00000000" w:rsidRDefault="00193F02">
          <w:pPr>
            <w:pStyle w:val="3AE31CE19494472A90833B86C626966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5D"/>
    <w:rsid w:val="00193F02"/>
    <w:rsid w:val="00AB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CCDC5C02F49588DF8B1FE93EA0D31">
    <w:name w:val="A84CCDC5C02F49588DF8B1FE93EA0D31"/>
  </w:style>
  <w:style w:type="paragraph" w:customStyle="1" w:styleId="D19E2F569E2B48239F0F332E62C63F25">
    <w:name w:val="D19E2F569E2B48239F0F332E62C63F25"/>
  </w:style>
  <w:style w:type="paragraph" w:customStyle="1" w:styleId="14A17230857649348720B122019F3D1B">
    <w:name w:val="14A17230857649348720B122019F3D1B"/>
  </w:style>
  <w:style w:type="paragraph" w:customStyle="1" w:styleId="49369D7870D3485AAE84F69E31DA9340">
    <w:name w:val="49369D7870D3485AAE84F69E31DA9340"/>
  </w:style>
  <w:style w:type="paragraph" w:customStyle="1" w:styleId="AD25F52C6335469F8A01704AD9A4E2F0">
    <w:name w:val="AD25F52C6335469F8A01704AD9A4E2F0"/>
  </w:style>
  <w:style w:type="paragraph" w:customStyle="1" w:styleId="4AF5D53FCC5848D28772FD1D267B909B">
    <w:name w:val="4AF5D53FCC5848D28772FD1D267B909B"/>
  </w:style>
  <w:style w:type="paragraph" w:customStyle="1" w:styleId="252509967D3B471FA596FECFA9FF3CF1">
    <w:name w:val="252509967D3B471FA596FECFA9FF3CF1"/>
  </w:style>
  <w:style w:type="paragraph" w:customStyle="1" w:styleId="C7E5FFD9BA8B42679250162AE1AAB982">
    <w:name w:val="C7E5FFD9BA8B42679250162AE1AAB982"/>
  </w:style>
  <w:style w:type="paragraph" w:customStyle="1" w:styleId="D2BCBB1AFBB843F1A6FA51B1E7DD1FED">
    <w:name w:val="D2BCBB1AFBB843F1A6FA51B1E7DD1FED"/>
  </w:style>
  <w:style w:type="character" w:customStyle="1" w:styleId="Accent">
    <w:name w:val="Accent"/>
    <w:basedOn w:val="DefaultParagraphFont"/>
    <w:uiPriority w:val="1"/>
    <w:qFormat/>
    <w:rsid w:val="00AB745D"/>
    <w:rPr>
      <w:color w:val="ED7D31" w:themeColor="accent2"/>
    </w:rPr>
  </w:style>
  <w:style w:type="paragraph" w:customStyle="1" w:styleId="A0E418B0AB1A49FB837C320B090C2C45">
    <w:name w:val="A0E418B0AB1A49FB837C320B090C2C45"/>
  </w:style>
  <w:style w:type="paragraph" w:customStyle="1" w:styleId="6CCA16346ED94CCB9BE270B9A6768BD7">
    <w:name w:val="6CCA16346ED94CCB9BE270B9A6768BD7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n-US" w:eastAsia="en-US"/>
    </w:rPr>
  </w:style>
  <w:style w:type="paragraph" w:customStyle="1" w:styleId="21BE6A88BA004F4582DAF59582E22E62">
    <w:name w:val="21BE6A88BA004F4582DAF59582E22E62"/>
  </w:style>
  <w:style w:type="paragraph" w:customStyle="1" w:styleId="B3DC5EA63C8E4A23B300CEB7A4A35352">
    <w:name w:val="B3DC5EA63C8E4A23B300CEB7A4A35352"/>
  </w:style>
  <w:style w:type="paragraph" w:customStyle="1" w:styleId="DDAEA9A8E7F94611B94B0FCBB40CAF46">
    <w:name w:val="DDAEA9A8E7F94611B94B0FCBB40CAF46"/>
  </w:style>
  <w:style w:type="paragraph" w:customStyle="1" w:styleId="4F53FE1BD7A647888B9C7AD5B6B8CE4E">
    <w:name w:val="4F53FE1BD7A647888B9C7AD5B6B8CE4E"/>
  </w:style>
  <w:style w:type="paragraph" w:customStyle="1" w:styleId="6C4AB0AAB38D424D806EC532E84718D7">
    <w:name w:val="6C4AB0AAB38D424D806EC532E84718D7"/>
  </w:style>
  <w:style w:type="paragraph" w:customStyle="1" w:styleId="4C79A87FE7944D9E94643E7F0DB5D01F">
    <w:name w:val="4C79A87FE7944D9E94643E7F0DB5D01F"/>
  </w:style>
  <w:style w:type="paragraph" w:customStyle="1" w:styleId="5DB927D91C5C4FB6B0E5D66D94682F73">
    <w:name w:val="5DB927D91C5C4FB6B0E5D66D94682F73"/>
  </w:style>
  <w:style w:type="paragraph" w:customStyle="1" w:styleId="B332DFBEBDB64DC8976E89509AA8EDE1">
    <w:name w:val="B332DFBEBDB64DC8976E89509AA8EDE1"/>
  </w:style>
  <w:style w:type="paragraph" w:customStyle="1" w:styleId="E2474BE40E194B0BB98B106DB0C8E261">
    <w:name w:val="E2474BE40E194B0BB98B106DB0C8E261"/>
  </w:style>
  <w:style w:type="paragraph" w:customStyle="1" w:styleId="AD4CD797E52240459F5BA12B0E5935FE">
    <w:name w:val="AD4CD797E52240459F5BA12B0E5935FE"/>
  </w:style>
  <w:style w:type="paragraph" w:customStyle="1" w:styleId="0C65AE9FC21F4C49B5EB405B79C14B08">
    <w:name w:val="0C65AE9FC21F4C49B5EB405B79C14B08"/>
  </w:style>
  <w:style w:type="paragraph" w:customStyle="1" w:styleId="8C524EBFF1A347F3A2E673A573F8F438">
    <w:name w:val="8C524EBFF1A347F3A2E673A573F8F438"/>
  </w:style>
  <w:style w:type="paragraph" w:customStyle="1" w:styleId="D618979FFCBD4F1893C4302A54D15E6F">
    <w:name w:val="D618979FFCBD4F1893C4302A54D15E6F"/>
  </w:style>
  <w:style w:type="paragraph" w:customStyle="1" w:styleId="B9B0B910CDA64682B245FA36DE5E4634">
    <w:name w:val="B9B0B910CDA64682B245FA36DE5E4634"/>
  </w:style>
  <w:style w:type="paragraph" w:customStyle="1" w:styleId="386B36D4B91F4C7789982F1F2F8A0065">
    <w:name w:val="386B36D4B91F4C7789982F1F2F8A0065"/>
  </w:style>
  <w:style w:type="paragraph" w:customStyle="1" w:styleId="3AE31CE19494472A90833B86C626966E">
    <w:name w:val="3AE31CE19494472A90833B86C626966E"/>
  </w:style>
  <w:style w:type="paragraph" w:customStyle="1" w:styleId="17EBDB21FF434EB896123C6DFC8D5F77">
    <w:name w:val="17EBDB21FF434EB896123C6DFC8D5F77"/>
  </w:style>
  <w:style w:type="paragraph" w:customStyle="1" w:styleId="F3B2D22D302B4893AFC90441E2DDBCF1">
    <w:name w:val="F3B2D22D302B4893AFC90441E2DDBCF1"/>
  </w:style>
  <w:style w:type="paragraph" w:customStyle="1" w:styleId="98C67FFB56234E4ABFB6654F64D34E81">
    <w:name w:val="98C67FFB56234E4ABFB6654F64D34E81"/>
  </w:style>
  <w:style w:type="paragraph" w:customStyle="1" w:styleId="ABFE9A601A6045958E6880C2F1F5E131">
    <w:name w:val="ABFE9A601A6045958E6880C2F1F5E131"/>
  </w:style>
  <w:style w:type="paragraph" w:customStyle="1" w:styleId="18F24CBFF2D54A92BE42AC00B933F246">
    <w:name w:val="18F24CBFF2D54A92BE42AC00B933F246"/>
  </w:style>
  <w:style w:type="paragraph" w:customStyle="1" w:styleId="F0A5202FB91D40D7B59E43AAEE9D0B79">
    <w:name w:val="F0A5202FB91D40D7B59E43AAEE9D0B79"/>
  </w:style>
  <w:style w:type="paragraph" w:customStyle="1" w:styleId="AF6C5DD24EE742278B82C127742A0322">
    <w:name w:val="AF6C5DD24EE742278B82C127742A0322"/>
  </w:style>
  <w:style w:type="paragraph" w:customStyle="1" w:styleId="DCBCAB41415940FCAB15E71D55E85150">
    <w:name w:val="DCBCAB41415940FCAB15E71D55E85150"/>
    <w:rsid w:val="00AB745D"/>
  </w:style>
  <w:style w:type="paragraph" w:customStyle="1" w:styleId="466E550F73484204A83BE1EB4ECA7091">
    <w:name w:val="466E550F73484204A83BE1EB4ECA7091"/>
    <w:rsid w:val="00AB745D"/>
  </w:style>
  <w:style w:type="paragraph" w:customStyle="1" w:styleId="A282A9C7505A4FABB5A51361F62641F4">
    <w:name w:val="A282A9C7505A4FABB5A51361F62641F4"/>
    <w:rsid w:val="00AB745D"/>
  </w:style>
  <w:style w:type="paragraph" w:customStyle="1" w:styleId="158F240D326E459291BABDEB6EACA4E4">
    <w:name w:val="158F240D326E459291BABDEB6EACA4E4"/>
    <w:rsid w:val="00AB7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59E5A7D-0C85-4385-A82E-8771F75C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2023-08-29T09:34:00Z</dcterms:created>
  <dcterms:modified xsi:type="dcterms:W3CDTF">2023-08-29T11:12:00Z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